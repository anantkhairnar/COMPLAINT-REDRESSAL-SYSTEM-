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AA7174" w14:textId="77777777" w:rsidR="0001385F" w:rsidRDefault="00E8239C" w:rsidP="00E8239C">
      <w:pPr>
        <w:pStyle w:val="Title"/>
        <w:jc w:val="left"/>
      </w:pPr>
      <w:r>
        <w:tab/>
      </w:r>
      <w:r>
        <w:tab/>
      </w:r>
      <w:r>
        <w:tab/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350"/>
      </w:tblGrid>
      <w:tr w:rsidR="0001385F" w14:paraId="0844B6F9" w14:textId="77777777" w:rsidTr="00B72D61">
        <w:trPr>
          <w:jc w:val="center"/>
        </w:trPr>
        <w:tc>
          <w:tcPr>
            <w:tcW w:w="9350" w:type="dxa"/>
            <w:vAlign w:val="center"/>
          </w:tcPr>
          <w:p w14:paraId="78B68C9C" w14:textId="77777777" w:rsidR="000B522B" w:rsidRDefault="000B522B" w:rsidP="000B522B">
            <w:pPr>
              <w:pStyle w:val="Title"/>
              <w:spacing w:line="360" w:lineRule="auto"/>
            </w:pPr>
          </w:p>
          <w:p w14:paraId="7E142BAE" w14:textId="046CF42B" w:rsidR="006C6942" w:rsidRDefault="006C6942" w:rsidP="000B522B">
            <w:pPr>
              <w:pStyle w:val="Title"/>
              <w:spacing w:line="360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COMPLAINT REDRESSAL </w:t>
            </w:r>
            <w:proofErr w:type="gramStart"/>
            <w:r>
              <w:rPr>
                <w:b/>
                <w:bCs/>
              </w:rPr>
              <w:t>SYSTEM ,</w:t>
            </w:r>
            <w:proofErr w:type="gramEnd"/>
            <w:r>
              <w:rPr>
                <w:b/>
                <w:bCs/>
              </w:rPr>
              <w:t>,</w:t>
            </w:r>
          </w:p>
          <w:p w14:paraId="5FDE5A27" w14:textId="6B8590E2" w:rsidR="0001385F" w:rsidRPr="00B72D61" w:rsidRDefault="0001385F" w:rsidP="000B522B">
            <w:pPr>
              <w:pStyle w:val="Title"/>
              <w:spacing w:line="360" w:lineRule="auto"/>
              <w:rPr>
                <w:b/>
                <w:bCs/>
              </w:rPr>
            </w:pPr>
            <w:r w:rsidRPr="00B72D61">
              <w:rPr>
                <w:b/>
                <w:bCs/>
              </w:rPr>
              <w:t>By</w:t>
            </w:r>
          </w:p>
          <w:p w14:paraId="7035698D" w14:textId="1D807705" w:rsidR="0001385F" w:rsidRPr="00B72D61" w:rsidRDefault="006C6942" w:rsidP="000B522B">
            <w:pPr>
              <w:pStyle w:val="Title"/>
              <w:spacing w:line="360" w:lineRule="auto"/>
              <w:rPr>
                <w:b/>
                <w:bCs/>
              </w:rPr>
            </w:pPr>
            <w:r>
              <w:rPr>
                <w:b/>
                <w:bCs/>
              </w:rPr>
              <w:t>ANANT KHAIRNAR</w:t>
            </w:r>
          </w:p>
          <w:p w14:paraId="028375A4" w14:textId="77777777" w:rsidR="0001385F" w:rsidRDefault="0001385F" w:rsidP="000B522B">
            <w:pPr>
              <w:pStyle w:val="Title"/>
              <w:spacing w:line="360" w:lineRule="auto"/>
            </w:pPr>
          </w:p>
        </w:tc>
      </w:tr>
    </w:tbl>
    <w:p w14:paraId="76D3B005" w14:textId="5993DFD4" w:rsidR="00E8239C" w:rsidRDefault="00E8239C" w:rsidP="00E8239C">
      <w:pPr>
        <w:pStyle w:val="Title"/>
        <w:jc w:val="left"/>
      </w:pPr>
    </w:p>
    <w:p w14:paraId="18FEBCAF" w14:textId="77777777" w:rsidR="000B522B" w:rsidRPr="00256B7E" w:rsidRDefault="000B522B" w:rsidP="00E8239C">
      <w:pPr>
        <w:pStyle w:val="Title"/>
        <w:jc w:val="left"/>
      </w:pPr>
    </w:p>
    <w:p w14:paraId="0854573D" w14:textId="34F14078" w:rsidR="00E8239C" w:rsidRPr="00E8239C" w:rsidRDefault="00E8239C" w:rsidP="00256B7E">
      <w:pPr>
        <w:rPr>
          <w:rStyle w:val="Strong"/>
        </w:rPr>
      </w:pPr>
      <w:r w:rsidRPr="00E8239C">
        <w:rPr>
          <w:rStyle w:val="Strong"/>
        </w:rPr>
        <w:t xml:space="preserve">Date of </w:t>
      </w:r>
      <w:r w:rsidR="007B73E7" w:rsidRPr="00E8239C">
        <w:rPr>
          <w:rStyle w:val="Strong"/>
        </w:rPr>
        <w:t>Submission</w:t>
      </w:r>
      <w:r w:rsidR="007B73E7">
        <w:rPr>
          <w:rStyle w:val="Strong"/>
        </w:rPr>
        <w:t>:</w:t>
      </w:r>
      <w:r w:rsidRPr="00E8239C">
        <w:rPr>
          <w:rStyle w:val="Strong"/>
        </w:rPr>
        <w:t xml:space="preserve"> </w:t>
      </w:r>
      <w:r w:rsidR="006C6942">
        <w:rPr>
          <w:rStyle w:val="Strong"/>
        </w:rPr>
        <w:t>22</w:t>
      </w:r>
      <w:r w:rsidRPr="00E8239C">
        <w:rPr>
          <w:rStyle w:val="Strong"/>
        </w:rPr>
        <w:t xml:space="preserve"> -</w:t>
      </w:r>
      <w:r w:rsidR="006C6942">
        <w:rPr>
          <w:rStyle w:val="Strong"/>
        </w:rPr>
        <w:t>NOV</w:t>
      </w:r>
      <w:r w:rsidRPr="00E8239C">
        <w:rPr>
          <w:rStyle w:val="Strong"/>
        </w:rPr>
        <w:t xml:space="preserve"> -202</w:t>
      </w:r>
      <w:r w:rsidR="006C6942">
        <w:rPr>
          <w:rStyle w:val="Strong"/>
        </w:rPr>
        <w:t>3</w:t>
      </w:r>
    </w:p>
    <w:p w14:paraId="66964AFD" w14:textId="77777777" w:rsidR="00D2327D" w:rsidRDefault="006C748E" w:rsidP="00256B7E">
      <w:pPr>
        <w:rPr>
          <w:rStyle w:val="Strong"/>
        </w:rPr>
      </w:pPr>
      <w:r w:rsidRPr="006C748E">
        <w:rPr>
          <w:rStyle w:val="Strong"/>
          <w:highlight w:val="cyan"/>
        </w:rPr>
        <w:t xml:space="preserve">Source code Git </w:t>
      </w:r>
      <w:proofErr w:type="spellStart"/>
      <w:r w:rsidR="007B73E7" w:rsidRPr="006C748E">
        <w:rPr>
          <w:rStyle w:val="Strong"/>
          <w:highlight w:val="cyan"/>
        </w:rPr>
        <w:t>Locatio</w:t>
      </w:r>
      <w:proofErr w:type="spellEnd"/>
      <w:r w:rsidR="00D2327D">
        <w:rPr>
          <w:rStyle w:val="Strong"/>
        </w:rPr>
        <w:t xml:space="preserve">  </w:t>
      </w:r>
    </w:p>
    <w:p w14:paraId="272A7294" w14:textId="0823F5B8" w:rsidR="00387E78" w:rsidRDefault="00D2327D" w:rsidP="00256B7E">
      <w:pPr>
        <w:rPr>
          <w:rStyle w:val="Strong"/>
          <w:b w:val="0"/>
          <w:bCs w:val="0"/>
        </w:rPr>
      </w:pPr>
      <w:r w:rsidRPr="00D2327D">
        <w:t xml:space="preserve"> https://github.com/anantkhairnar/COMPLAINT-REDRESSAL-SYSTEM-.git</w:t>
      </w:r>
    </w:p>
    <w:p w14:paraId="35D139EF" w14:textId="77777777" w:rsidR="006C6942" w:rsidRDefault="006C6942" w:rsidP="006C6942">
      <w:pPr>
        <w:pStyle w:val="Header"/>
      </w:pPr>
    </w:p>
    <w:p w14:paraId="4E3C8B86" w14:textId="62B30B3A" w:rsidR="007B73E7" w:rsidRDefault="007B73E7" w:rsidP="007B73E7">
      <w:pPr>
        <w:pStyle w:val="Normal-Italic"/>
        <w:rPr>
          <w:b/>
          <w:bCs/>
          <w:i w:val="0"/>
          <w:iCs/>
          <w:sz w:val="16"/>
          <w:szCs w:val="16"/>
        </w:rPr>
      </w:pPr>
    </w:p>
    <w:p w14:paraId="308A625C" w14:textId="1C6E281B" w:rsidR="007B73E7" w:rsidRDefault="007B73E7" w:rsidP="007B73E7">
      <w:pPr>
        <w:pStyle w:val="Normal-Italic"/>
        <w:rPr>
          <w:b/>
          <w:bCs/>
          <w:i w:val="0"/>
          <w:iCs/>
          <w:sz w:val="16"/>
          <w:szCs w:val="16"/>
        </w:rPr>
      </w:pPr>
    </w:p>
    <w:p w14:paraId="490552AC" w14:textId="6C417988" w:rsidR="000B522B" w:rsidRDefault="000B522B" w:rsidP="007B73E7">
      <w:pPr>
        <w:pStyle w:val="Normal-Italic"/>
        <w:rPr>
          <w:b/>
          <w:bCs/>
          <w:i w:val="0"/>
          <w:iCs/>
          <w:sz w:val="16"/>
          <w:szCs w:val="16"/>
        </w:rPr>
      </w:pPr>
    </w:p>
    <w:p w14:paraId="26E04993" w14:textId="057346ED" w:rsidR="000B522B" w:rsidRDefault="000B522B" w:rsidP="007B73E7">
      <w:pPr>
        <w:pStyle w:val="Normal-Italic"/>
        <w:rPr>
          <w:b/>
          <w:bCs/>
          <w:i w:val="0"/>
          <w:iCs/>
          <w:sz w:val="16"/>
          <w:szCs w:val="16"/>
        </w:rPr>
      </w:pPr>
    </w:p>
    <w:p w14:paraId="3274A041" w14:textId="3F34B342" w:rsidR="000B522B" w:rsidRDefault="000B522B" w:rsidP="007B73E7">
      <w:pPr>
        <w:pStyle w:val="Normal-Italic"/>
        <w:rPr>
          <w:b/>
          <w:bCs/>
          <w:i w:val="0"/>
          <w:iCs/>
          <w:sz w:val="16"/>
          <w:szCs w:val="16"/>
        </w:rPr>
      </w:pPr>
    </w:p>
    <w:p w14:paraId="63CDB60E" w14:textId="65CE1113" w:rsidR="000B522B" w:rsidRDefault="000B522B" w:rsidP="007B73E7">
      <w:pPr>
        <w:pStyle w:val="Normal-Italic"/>
        <w:rPr>
          <w:b/>
          <w:bCs/>
          <w:i w:val="0"/>
          <w:iCs/>
          <w:sz w:val="16"/>
          <w:szCs w:val="16"/>
        </w:rPr>
      </w:pPr>
    </w:p>
    <w:p w14:paraId="2D71E583" w14:textId="057EA3BE" w:rsidR="000B522B" w:rsidRDefault="000B522B" w:rsidP="007B73E7">
      <w:pPr>
        <w:pStyle w:val="Normal-Italic"/>
        <w:rPr>
          <w:b/>
          <w:bCs/>
          <w:i w:val="0"/>
          <w:iCs/>
          <w:sz w:val="16"/>
          <w:szCs w:val="16"/>
        </w:rPr>
      </w:pPr>
    </w:p>
    <w:p w14:paraId="665C58A2" w14:textId="7FC129EC" w:rsidR="000B522B" w:rsidRDefault="000B522B" w:rsidP="007B73E7">
      <w:pPr>
        <w:pStyle w:val="Normal-Italic"/>
        <w:rPr>
          <w:b/>
          <w:bCs/>
          <w:i w:val="0"/>
          <w:iCs/>
          <w:sz w:val="16"/>
          <w:szCs w:val="16"/>
        </w:rPr>
      </w:pPr>
    </w:p>
    <w:p w14:paraId="3072323B" w14:textId="27FDBFB3" w:rsidR="000B522B" w:rsidRDefault="000B522B" w:rsidP="007B73E7">
      <w:pPr>
        <w:pStyle w:val="Normal-Italic"/>
        <w:rPr>
          <w:b/>
          <w:bCs/>
          <w:i w:val="0"/>
          <w:iCs/>
          <w:sz w:val="16"/>
          <w:szCs w:val="16"/>
        </w:rPr>
      </w:pPr>
    </w:p>
    <w:p w14:paraId="4CB00DB1" w14:textId="190A2D13" w:rsidR="000B522B" w:rsidRDefault="000B522B" w:rsidP="007B73E7">
      <w:pPr>
        <w:pStyle w:val="Normal-Italic"/>
        <w:rPr>
          <w:b/>
          <w:bCs/>
          <w:i w:val="0"/>
          <w:iCs/>
          <w:sz w:val="16"/>
          <w:szCs w:val="16"/>
        </w:rPr>
      </w:pPr>
    </w:p>
    <w:p w14:paraId="366FE95A" w14:textId="7E57E50D" w:rsidR="000B522B" w:rsidRDefault="000B522B" w:rsidP="007B73E7">
      <w:pPr>
        <w:pStyle w:val="Normal-Italic"/>
        <w:rPr>
          <w:b/>
          <w:bCs/>
          <w:i w:val="0"/>
          <w:iCs/>
          <w:sz w:val="16"/>
          <w:szCs w:val="16"/>
        </w:rPr>
      </w:pPr>
    </w:p>
    <w:p w14:paraId="0CFB2F3E" w14:textId="1B501965" w:rsidR="000B522B" w:rsidRDefault="000B522B" w:rsidP="007B73E7">
      <w:pPr>
        <w:pStyle w:val="Normal-Italic"/>
        <w:rPr>
          <w:b/>
          <w:bCs/>
          <w:i w:val="0"/>
          <w:iCs/>
          <w:sz w:val="16"/>
          <w:szCs w:val="16"/>
        </w:rPr>
      </w:pPr>
    </w:p>
    <w:p w14:paraId="6AEAF02F" w14:textId="520D39A1" w:rsidR="000B522B" w:rsidRDefault="000B522B" w:rsidP="007B73E7">
      <w:pPr>
        <w:pStyle w:val="Normal-Italic"/>
        <w:rPr>
          <w:b/>
          <w:bCs/>
          <w:i w:val="0"/>
          <w:iCs/>
          <w:sz w:val="16"/>
          <w:szCs w:val="16"/>
        </w:rPr>
      </w:pPr>
    </w:p>
    <w:p w14:paraId="6068A762" w14:textId="29EA48E6" w:rsidR="000B522B" w:rsidRDefault="000B522B" w:rsidP="007B73E7">
      <w:pPr>
        <w:pStyle w:val="Normal-Italic"/>
        <w:rPr>
          <w:b/>
          <w:bCs/>
          <w:i w:val="0"/>
          <w:iCs/>
          <w:sz w:val="16"/>
          <w:szCs w:val="16"/>
        </w:rPr>
      </w:pPr>
    </w:p>
    <w:p w14:paraId="1BFB616B" w14:textId="15D512C0" w:rsidR="000B522B" w:rsidRDefault="000B522B" w:rsidP="007B73E7">
      <w:pPr>
        <w:pStyle w:val="Normal-Italic"/>
        <w:rPr>
          <w:b/>
          <w:bCs/>
          <w:i w:val="0"/>
          <w:iCs/>
          <w:sz w:val="16"/>
          <w:szCs w:val="16"/>
        </w:rPr>
      </w:pPr>
    </w:p>
    <w:p w14:paraId="2A3D112A" w14:textId="03C841B1" w:rsidR="000B522B" w:rsidRDefault="000B522B" w:rsidP="007B73E7">
      <w:pPr>
        <w:pStyle w:val="Normal-Italic"/>
        <w:rPr>
          <w:b/>
          <w:bCs/>
          <w:i w:val="0"/>
          <w:iCs/>
          <w:sz w:val="16"/>
          <w:szCs w:val="16"/>
        </w:rPr>
      </w:pPr>
    </w:p>
    <w:p w14:paraId="348CD714" w14:textId="1A23E173" w:rsidR="000B522B" w:rsidRDefault="000B522B" w:rsidP="007B73E7">
      <w:pPr>
        <w:pStyle w:val="Normal-Italic"/>
        <w:rPr>
          <w:b/>
          <w:bCs/>
          <w:i w:val="0"/>
          <w:iCs/>
          <w:sz w:val="16"/>
          <w:szCs w:val="16"/>
        </w:rPr>
      </w:pPr>
    </w:p>
    <w:p w14:paraId="6D8CC1AE" w14:textId="4BEF264C" w:rsidR="000B522B" w:rsidRDefault="000B522B" w:rsidP="007B73E7">
      <w:pPr>
        <w:pStyle w:val="Normal-Italic"/>
        <w:rPr>
          <w:b/>
          <w:bCs/>
          <w:i w:val="0"/>
          <w:iCs/>
          <w:sz w:val="16"/>
          <w:szCs w:val="16"/>
        </w:rPr>
      </w:pPr>
    </w:p>
    <w:p w14:paraId="309D15A4" w14:textId="77777777" w:rsidR="000B522B" w:rsidRDefault="000B522B" w:rsidP="007B73E7">
      <w:pPr>
        <w:pStyle w:val="Normal-Italic"/>
        <w:rPr>
          <w:b/>
          <w:bCs/>
          <w:i w:val="0"/>
          <w:iCs/>
          <w:sz w:val="16"/>
          <w:szCs w:val="1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B73E7" w14:paraId="335CCF54" w14:textId="77777777" w:rsidTr="007B73E7">
        <w:tc>
          <w:tcPr>
            <w:tcW w:w="9350" w:type="dxa"/>
          </w:tcPr>
          <w:p w14:paraId="6B18D97F" w14:textId="7AB8DC5D" w:rsidR="007B73E7" w:rsidRPr="00933B64" w:rsidRDefault="007B73E7" w:rsidP="00941888">
            <w:pPr>
              <w:pStyle w:val="Normal-SpaceAbove"/>
              <w:rPr>
                <w:b/>
                <w:bCs/>
              </w:rPr>
            </w:pPr>
            <w:r w:rsidRPr="00933B64">
              <w:rPr>
                <w:b/>
                <w:bCs/>
                <w:highlight w:val="cyan"/>
              </w:rPr>
              <w:lastRenderedPageBreak/>
              <w:t xml:space="preserve">Screen </w:t>
            </w:r>
            <w:r w:rsidR="00933B64" w:rsidRPr="00933B64">
              <w:rPr>
                <w:b/>
                <w:bCs/>
                <w:highlight w:val="cyan"/>
              </w:rPr>
              <w:t>Shots:</w:t>
            </w:r>
          </w:p>
        </w:tc>
      </w:tr>
      <w:tr w:rsidR="007B73E7" w14:paraId="02A137A2" w14:textId="77777777" w:rsidTr="00933B64">
        <w:trPr>
          <w:trHeight w:val="4850"/>
        </w:trPr>
        <w:tc>
          <w:tcPr>
            <w:tcW w:w="9350" w:type="dxa"/>
          </w:tcPr>
          <w:p w14:paraId="0A8A9C77" w14:textId="61CFAB60" w:rsidR="007B73E7" w:rsidRPr="00933B64" w:rsidRDefault="00130981" w:rsidP="00941888">
            <w:pPr>
              <w:pStyle w:val="Normal-SpaceAbove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394C944C" wp14:editId="3DFF6AC7">
                  <wp:extent cx="5943600" cy="3714750"/>
                  <wp:effectExtent l="0" t="0" r="0" b="0"/>
                  <wp:docPr id="1401691851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9E20B0A" wp14:editId="446DA929">
                  <wp:extent cx="5943600" cy="3714750"/>
                  <wp:effectExtent l="0" t="0" r="0" b="0"/>
                  <wp:docPr id="887615763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7FCE59E4" wp14:editId="5BF440FA">
                  <wp:extent cx="5943600" cy="3714750"/>
                  <wp:effectExtent l="0" t="0" r="0" b="0"/>
                  <wp:docPr id="184769013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A5B892C" wp14:editId="43B04282">
                  <wp:extent cx="5943600" cy="3714750"/>
                  <wp:effectExtent l="0" t="0" r="0" b="0"/>
                  <wp:docPr id="837967603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14AA34E1" wp14:editId="0B1870E9">
                  <wp:extent cx="5943600" cy="3714750"/>
                  <wp:effectExtent l="0" t="0" r="0" b="0"/>
                  <wp:docPr id="661872182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0BB51AF" wp14:editId="33E8F554">
                  <wp:extent cx="5943600" cy="3714750"/>
                  <wp:effectExtent l="0" t="0" r="0" b="0"/>
                  <wp:docPr id="64808499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0D399E63" wp14:editId="78D23931">
                  <wp:extent cx="5943600" cy="3714750"/>
                  <wp:effectExtent l="0" t="0" r="0" b="0"/>
                  <wp:docPr id="1701487462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67E0072" wp14:editId="0246FFDB">
                  <wp:extent cx="5943600" cy="3714750"/>
                  <wp:effectExtent l="0" t="0" r="0" b="0"/>
                  <wp:docPr id="169543785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5AE4165D" wp14:editId="4C7A1366">
                  <wp:extent cx="5943600" cy="3714750"/>
                  <wp:effectExtent l="0" t="0" r="0" b="0"/>
                  <wp:docPr id="1288867859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B3ADED9" wp14:editId="79A51095">
                  <wp:extent cx="5943600" cy="3714750"/>
                  <wp:effectExtent l="0" t="0" r="0" b="0"/>
                  <wp:docPr id="167957949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1C842EB5" wp14:editId="7DB73CD1">
                  <wp:extent cx="5943600" cy="3714750"/>
                  <wp:effectExtent l="0" t="0" r="0" b="0"/>
                  <wp:docPr id="1024195318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600A39B" wp14:editId="00815C1C">
                  <wp:extent cx="5943600" cy="3714750"/>
                  <wp:effectExtent l="0" t="0" r="0" b="0"/>
                  <wp:docPr id="211857027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31914095" wp14:editId="00095152">
                  <wp:extent cx="5943600" cy="3714750"/>
                  <wp:effectExtent l="0" t="0" r="0" b="0"/>
                  <wp:docPr id="61101377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C6774B7" wp14:editId="2BE15F14">
                  <wp:extent cx="5943600" cy="3714750"/>
                  <wp:effectExtent l="0" t="0" r="0" b="0"/>
                  <wp:docPr id="1643394603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17F54921" wp14:editId="254A3BB5">
                  <wp:extent cx="5943600" cy="3714750"/>
                  <wp:effectExtent l="0" t="0" r="0" b="0"/>
                  <wp:docPr id="479861162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80336C1" wp14:editId="4F665EA8">
                  <wp:extent cx="5943600" cy="3714750"/>
                  <wp:effectExtent l="0" t="0" r="0" b="0"/>
                  <wp:docPr id="680508261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6E5853B1" wp14:editId="0B51779C">
                  <wp:extent cx="5943600" cy="3714750"/>
                  <wp:effectExtent l="0" t="0" r="0" b="0"/>
                  <wp:docPr id="1734992075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D8F9560" wp14:editId="4AE69791">
                  <wp:extent cx="5943600" cy="3714750"/>
                  <wp:effectExtent l="0" t="0" r="0" b="0"/>
                  <wp:docPr id="178556572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18626941" wp14:editId="21335F95">
                  <wp:extent cx="5943600" cy="3714750"/>
                  <wp:effectExtent l="0" t="0" r="0" b="0"/>
                  <wp:docPr id="17412610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26CB33D" wp14:editId="32A28E21">
                  <wp:extent cx="5943600" cy="3714750"/>
                  <wp:effectExtent l="0" t="0" r="0" b="0"/>
                  <wp:docPr id="62714776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6F24EFB8" wp14:editId="78BAD5A2">
                  <wp:extent cx="5943600" cy="3714750"/>
                  <wp:effectExtent l="0" t="0" r="0" b="0"/>
                  <wp:docPr id="27541968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70D4766" wp14:editId="3E5908FE">
                  <wp:extent cx="5943600" cy="3714750"/>
                  <wp:effectExtent l="0" t="0" r="0" b="0"/>
                  <wp:docPr id="112881465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53790113" wp14:editId="10739CF4">
                  <wp:extent cx="5943600" cy="3714750"/>
                  <wp:effectExtent l="0" t="0" r="0" b="0"/>
                  <wp:docPr id="12611071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73E7" w14:paraId="1315B1BA" w14:textId="77777777" w:rsidTr="007B73E7">
        <w:tc>
          <w:tcPr>
            <w:tcW w:w="9350" w:type="dxa"/>
          </w:tcPr>
          <w:p w14:paraId="7DDFF061" w14:textId="4A80ED2B" w:rsidR="007B73E7" w:rsidRDefault="007B73E7" w:rsidP="00941888">
            <w:pPr>
              <w:pStyle w:val="Normal-SpaceAbove"/>
            </w:pPr>
          </w:p>
        </w:tc>
      </w:tr>
      <w:tr w:rsidR="007B73E7" w14:paraId="113B5107" w14:textId="77777777" w:rsidTr="007B73E7">
        <w:tc>
          <w:tcPr>
            <w:tcW w:w="9350" w:type="dxa"/>
          </w:tcPr>
          <w:p w14:paraId="424FFA1F" w14:textId="3AB1C452" w:rsidR="007B73E7" w:rsidRDefault="007B73E7" w:rsidP="00941888">
            <w:pPr>
              <w:pStyle w:val="Normal-SpaceAbove"/>
            </w:pPr>
          </w:p>
        </w:tc>
      </w:tr>
      <w:tr w:rsidR="007B73E7" w14:paraId="3E670266" w14:textId="77777777" w:rsidTr="007B73E7">
        <w:tc>
          <w:tcPr>
            <w:tcW w:w="9350" w:type="dxa"/>
          </w:tcPr>
          <w:p w14:paraId="2BA0443F" w14:textId="50C54ABD" w:rsidR="007B73E7" w:rsidRDefault="007B73E7" w:rsidP="00941888">
            <w:pPr>
              <w:pStyle w:val="Normal-SpaceAbove"/>
            </w:pPr>
          </w:p>
        </w:tc>
      </w:tr>
      <w:tr w:rsidR="007B73E7" w14:paraId="2902238F" w14:textId="77777777" w:rsidTr="007B73E7">
        <w:tc>
          <w:tcPr>
            <w:tcW w:w="9350" w:type="dxa"/>
          </w:tcPr>
          <w:p w14:paraId="10D3D0E9" w14:textId="24EAD6DF" w:rsidR="007B73E7" w:rsidRPr="00933B64" w:rsidRDefault="007B73E7" w:rsidP="00941888">
            <w:pPr>
              <w:pStyle w:val="Normal-SpaceAbove"/>
              <w:rPr>
                <w:b/>
                <w:bCs/>
              </w:rPr>
            </w:pPr>
          </w:p>
        </w:tc>
      </w:tr>
      <w:tr w:rsidR="007B73E7" w14:paraId="6BF053A1" w14:textId="77777777" w:rsidTr="007B73E7">
        <w:tc>
          <w:tcPr>
            <w:tcW w:w="9350" w:type="dxa"/>
          </w:tcPr>
          <w:p w14:paraId="521ADF2B" w14:textId="3BD12368" w:rsidR="007B73E7" w:rsidRDefault="007B73E7" w:rsidP="00941888">
            <w:pPr>
              <w:pStyle w:val="Normal-SpaceAbove"/>
            </w:pPr>
          </w:p>
        </w:tc>
      </w:tr>
      <w:tr w:rsidR="007B73E7" w14:paraId="1073D00E" w14:textId="77777777" w:rsidTr="007B73E7">
        <w:tc>
          <w:tcPr>
            <w:tcW w:w="9350" w:type="dxa"/>
          </w:tcPr>
          <w:p w14:paraId="7DC52D9D" w14:textId="77777777" w:rsidR="007B73E7" w:rsidRDefault="007B73E7" w:rsidP="00941888">
            <w:pPr>
              <w:pStyle w:val="Normal-SpaceAbove"/>
            </w:pPr>
          </w:p>
        </w:tc>
      </w:tr>
      <w:tr w:rsidR="00933B64" w14:paraId="73CDBEF7" w14:textId="77777777" w:rsidTr="007B73E7">
        <w:tc>
          <w:tcPr>
            <w:tcW w:w="9350" w:type="dxa"/>
          </w:tcPr>
          <w:p w14:paraId="42488972" w14:textId="61481217" w:rsidR="00933B64" w:rsidRPr="00C32FD4" w:rsidRDefault="00933B64" w:rsidP="00941888">
            <w:pPr>
              <w:pStyle w:val="Normal-SpaceAbove"/>
              <w:rPr>
                <w:b/>
                <w:bCs/>
              </w:rPr>
            </w:pPr>
          </w:p>
        </w:tc>
      </w:tr>
      <w:tr w:rsidR="00933B64" w14:paraId="433B35BC" w14:textId="77777777" w:rsidTr="00C32FD4">
        <w:tc>
          <w:tcPr>
            <w:tcW w:w="9350" w:type="dxa"/>
            <w:tcBorders>
              <w:bottom w:val="single" w:sz="4" w:space="0" w:color="auto"/>
            </w:tcBorders>
          </w:tcPr>
          <w:p w14:paraId="7B3F3758" w14:textId="6041ECAC" w:rsidR="00933B64" w:rsidRDefault="00933B64" w:rsidP="00941888">
            <w:pPr>
              <w:pStyle w:val="Normal-SpaceAbove"/>
            </w:pPr>
          </w:p>
        </w:tc>
      </w:tr>
      <w:tr w:rsidR="00933B64" w14:paraId="565BA00C" w14:textId="77777777" w:rsidTr="00C32FD4">
        <w:tc>
          <w:tcPr>
            <w:tcW w:w="9350" w:type="dxa"/>
            <w:tcBorders>
              <w:bottom w:val="nil"/>
            </w:tcBorders>
          </w:tcPr>
          <w:p w14:paraId="1CC54102" w14:textId="1EF73CC4" w:rsidR="00C32FD4" w:rsidRDefault="00C32FD4" w:rsidP="00941888">
            <w:pPr>
              <w:pStyle w:val="Normal-SpaceAbove"/>
            </w:pPr>
          </w:p>
        </w:tc>
      </w:tr>
      <w:tr w:rsidR="00933B64" w14:paraId="17F7D553" w14:textId="77777777" w:rsidTr="00C32FD4">
        <w:tc>
          <w:tcPr>
            <w:tcW w:w="9350" w:type="dxa"/>
            <w:tcBorders>
              <w:top w:val="nil"/>
              <w:bottom w:val="nil"/>
            </w:tcBorders>
          </w:tcPr>
          <w:p w14:paraId="7312168B" w14:textId="5DBB20A6" w:rsidR="00933B64" w:rsidRPr="00C32FD4" w:rsidRDefault="00933B64" w:rsidP="00941888">
            <w:pPr>
              <w:pStyle w:val="Normal-SpaceAbove"/>
              <w:rPr>
                <w:b/>
                <w:bCs/>
              </w:rPr>
            </w:pPr>
          </w:p>
        </w:tc>
      </w:tr>
      <w:tr w:rsidR="00933B64" w14:paraId="4824FBF9" w14:textId="77777777" w:rsidTr="00C32FD4">
        <w:tc>
          <w:tcPr>
            <w:tcW w:w="9350" w:type="dxa"/>
            <w:tcBorders>
              <w:top w:val="nil"/>
            </w:tcBorders>
          </w:tcPr>
          <w:p w14:paraId="642A5C54" w14:textId="6EE05F89" w:rsidR="00933B64" w:rsidRDefault="00933B64" w:rsidP="00941888">
            <w:pPr>
              <w:pStyle w:val="Normal-SpaceAbove"/>
            </w:pPr>
          </w:p>
        </w:tc>
      </w:tr>
      <w:tr w:rsidR="00933B64" w14:paraId="5DD9D6F2" w14:textId="77777777" w:rsidTr="0001385F">
        <w:tc>
          <w:tcPr>
            <w:tcW w:w="9350" w:type="dxa"/>
            <w:tcBorders>
              <w:bottom w:val="nil"/>
            </w:tcBorders>
          </w:tcPr>
          <w:p w14:paraId="286C4D2F" w14:textId="5C215D25" w:rsidR="00933B64" w:rsidRDefault="00933B64" w:rsidP="00941888">
            <w:pPr>
              <w:pStyle w:val="Normal-SpaceAbove"/>
            </w:pPr>
          </w:p>
        </w:tc>
      </w:tr>
      <w:tr w:rsidR="00933B64" w14:paraId="0DF23E51" w14:textId="77777777" w:rsidTr="0001385F">
        <w:tc>
          <w:tcPr>
            <w:tcW w:w="9350" w:type="dxa"/>
            <w:tcBorders>
              <w:top w:val="nil"/>
            </w:tcBorders>
          </w:tcPr>
          <w:p w14:paraId="72BB13C4" w14:textId="77777777" w:rsidR="00933B64" w:rsidRDefault="00933B64" w:rsidP="00941888">
            <w:pPr>
              <w:pStyle w:val="Normal-SpaceAbove"/>
            </w:pPr>
          </w:p>
        </w:tc>
      </w:tr>
      <w:tr w:rsidR="00933B64" w14:paraId="54B66F9F" w14:textId="77777777" w:rsidTr="007B73E7">
        <w:tc>
          <w:tcPr>
            <w:tcW w:w="9350" w:type="dxa"/>
          </w:tcPr>
          <w:p w14:paraId="30EED036" w14:textId="06FF4C68" w:rsidR="00933B64" w:rsidRPr="00C32FD4" w:rsidRDefault="00933B64" w:rsidP="00941888">
            <w:pPr>
              <w:pStyle w:val="Normal-SpaceAbove"/>
              <w:rPr>
                <w:b/>
                <w:bCs/>
              </w:rPr>
            </w:pPr>
          </w:p>
        </w:tc>
      </w:tr>
      <w:tr w:rsidR="00C32FD4" w14:paraId="70FFB67E" w14:textId="77777777" w:rsidTr="007B73E7">
        <w:tc>
          <w:tcPr>
            <w:tcW w:w="9350" w:type="dxa"/>
          </w:tcPr>
          <w:p w14:paraId="5E39F884" w14:textId="0B22DDD8" w:rsidR="00C32FD4" w:rsidRPr="00C32FD4" w:rsidRDefault="00C32FD4" w:rsidP="00941888">
            <w:pPr>
              <w:pStyle w:val="Normal-SpaceAbove"/>
              <w:rPr>
                <w:b/>
                <w:bCs/>
              </w:rPr>
            </w:pPr>
          </w:p>
        </w:tc>
      </w:tr>
      <w:tr w:rsidR="00C32FD4" w14:paraId="3432913D" w14:textId="77777777" w:rsidTr="007B73E7">
        <w:tc>
          <w:tcPr>
            <w:tcW w:w="9350" w:type="dxa"/>
          </w:tcPr>
          <w:p w14:paraId="3E5DEBF9" w14:textId="087F5486" w:rsidR="00C32FD4" w:rsidRPr="00C32FD4" w:rsidRDefault="00C32FD4" w:rsidP="00941888">
            <w:pPr>
              <w:pStyle w:val="Normal-SpaceAbove"/>
              <w:rPr>
                <w:b/>
                <w:bCs/>
                <w:noProof/>
              </w:rPr>
            </w:pPr>
          </w:p>
        </w:tc>
      </w:tr>
      <w:tr w:rsidR="00C32FD4" w14:paraId="25FEA123" w14:textId="77777777" w:rsidTr="007B73E7">
        <w:tc>
          <w:tcPr>
            <w:tcW w:w="9350" w:type="dxa"/>
          </w:tcPr>
          <w:p w14:paraId="3C9E7516" w14:textId="53A55373" w:rsidR="00C32FD4" w:rsidRDefault="00C32FD4" w:rsidP="00941888">
            <w:pPr>
              <w:pStyle w:val="Normal-SpaceAbove"/>
              <w:rPr>
                <w:noProof/>
              </w:rPr>
            </w:pPr>
          </w:p>
        </w:tc>
      </w:tr>
    </w:tbl>
    <w:p w14:paraId="03CD13AB" w14:textId="11F7BF18" w:rsidR="00387E78" w:rsidRPr="00941888" w:rsidRDefault="00387E78" w:rsidP="00941888">
      <w:pPr>
        <w:pStyle w:val="Normal-SpaceAbove"/>
      </w:pPr>
    </w:p>
    <w:p w14:paraId="5D3DE5E7" w14:textId="00A3F56A" w:rsidR="00941888" w:rsidRPr="00941888" w:rsidRDefault="00941888" w:rsidP="00941888">
      <w:pPr>
        <w:pStyle w:val="NoSpacing"/>
      </w:pPr>
    </w:p>
    <w:sectPr w:rsidR="00941888" w:rsidRPr="00941888" w:rsidSect="00941888">
      <w:pgSz w:w="12240" w:h="15840"/>
      <w:pgMar w:top="1620" w:right="1440" w:bottom="630" w:left="1440" w:header="720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E98E2C" w14:textId="77777777" w:rsidR="0048613B" w:rsidRDefault="0048613B" w:rsidP="00387E78">
      <w:pPr>
        <w:spacing w:after="0" w:line="240" w:lineRule="auto"/>
      </w:pPr>
      <w:r>
        <w:separator/>
      </w:r>
    </w:p>
  </w:endnote>
  <w:endnote w:type="continuationSeparator" w:id="0">
    <w:p w14:paraId="54647067" w14:textId="77777777" w:rsidR="0048613B" w:rsidRDefault="0048613B" w:rsidP="00387E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egoe UI">
    <w:altName w:val="Arial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ranklin Gothic Book">
    <w:altName w:val="Calibri"/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1C93A5" w14:textId="77777777" w:rsidR="0048613B" w:rsidRDefault="0048613B" w:rsidP="00387E78">
      <w:pPr>
        <w:spacing w:after="0" w:line="240" w:lineRule="auto"/>
      </w:pPr>
      <w:r>
        <w:separator/>
      </w:r>
    </w:p>
  </w:footnote>
  <w:footnote w:type="continuationSeparator" w:id="0">
    <w:p w14:paraId="27BB413A" w14:textId="77777777" w:rsidR="0048613B" w:rsidRDefault="0048613B" w:rsidP="00387E7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DE5A72"/>
    <w:multiLevelType w:val="hybridMultilevel"/>
    <w:tmpl w:val="A136078E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0F">
      <w:start w:val="1"/>
      <w:numFmt w:val="decimal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159367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239C"/>
    <w:rsid w:val="0001385F"/>
    <w:rsid w:val="000B522B"/>
    <w:rsid w:val="00130981"/>
    <w:rsid w:val="00256B7E"/>
    <w:rsid w:val="0026702D"/>
    <w:rsid w:val="00387E78"/>
    <w:rsid w:val="00407BCA"/>
    <w:rsid w:val="004570D7"/>
    <w:rsid w:val="0048613B"/>
    <w:rsid w:val="004A0D72"/>
    <w:rsid w:val="004D5D58"/>
    <w:rsid w:val="004D7445"/>
    <w:rsid w:val="005D47DD"/>
    <w:rsid w:val="006C6942"/>
    <w:rsid w:val="006C748E"/>
    <w:rsid w:val="007B73E7"/>
    <w:rsid w:val="008568DE"/>
    <w:rsid w:val="00933B64"/>
    <w:rsid w:val="00941888"/>
    <w:rsid w:val="00A835B2"/>
    <w:rsid w:val="00AA1B9C"/>
    <w:rsid w:val="00AD3960"/>
    <w:rsid w:val="00B573D6"/>
    <w:rsid w:val="00B72D61"/>
    <w:rsid w:val="00BD3D4A"/>
    <w:rsid w:val="00C32FD4"/>
    <w:rsid w:val="00D2327D"/>
    <w:rsid w:val="00DE5CB1"/>
    <w:rsid w:val="00E600D0"/>
    <w:rsid w:val="00E8239C"/>
    <w:rsid w:val="00F87D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85FAEDB"/>
  <w15:chartTrackingRefBased/>
  <w15:docId w15:val="{4D56E91A-FBB2-4377-9F00-AE62241410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12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98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uiPriority="3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41888"/>
  </w:style>
  <w:style w:type="paragraph" w:styleId="Heading1">
    <w:name w:val="heading 1"/>
    <w:basedOn w:val="Normal"/>
    <w:link w:val="Heading1Char"/>
    <w:uiPriority w:val="9"/>
    <w:qFormat/>
    <w:rsid w:val="00941888"/>
    <w:pPr>
      <w:spacing w:after="0"/>
      <w:contextualSpacing/>
      <w:outlineLvl w:val="0"/>
    </w:pPr>
    <w:rPr>
      <w:rFonts w:eastAsiaTheme="majorEastAsia" w:cstheme="majorBidi"/>
      <w:b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41888"/>
    <w:pPr>
      <w:tabs>
        <w:tab w:val="center" w:pos="4680"/>
        <w:tab w:val="right" w:pos="9360"/>
      </w:tabs>
      <w:spacing w:after="0" w:line="240" w:lineRule="auto"/>
    </w:pPr>
    <w:rPr>
      <w:sz w:val="22"/>
    </w:rPr>
  </w:style>
  <w:style w:type="character" w:customStyle="1" w:styleId="HeaderChar">
    <w:name w:val="Header Char"/>
    <w:basedOn w:val="DefaultParagraphFont"/>
    <w:link w:val="Header"/>
    <w:uiPriority w:val="99"/>
    <w:rsid w:val="00941888"/>
    <w:rPr>
      <w:sz w:val="22"/>
    </w:rPr>
  </w:style>
  <w:style w:type="paragraph" w:styleId="Footer">
    <w:name w:val="footer"/>
    <w:basedOn w:val="Normal"/>
    <w:link w:val="FooterChar"/>
    <w:uiPriority w:val="99"/>
    <w:unhideWhenUsed/>
    <w:rsid w:val="00941888"/>
    <w:pPr>
      <w:tabs>
        <w:tab w:val="center" w:pos="4680"/>
        <w:tab w:val="right" w:pos="9360"/>
      </w:tabs>
      <w:spacing w:after="0" w:line="240" w:lineRule="auto"/>
    </w:pPr>
    <w:rPr>
      <w:sz w:val="22"/>
    </w:rPr>
  </w:style>
  <w:style w:type="character" w:customStyle="1" w:styleId="FooterChar">
    <w:name w:val="Footer Char"/>
    <w:basedOn w:val="DefaultParagraphFont"/>
    <w:link w:val="Footer"/>
    <w:uiPriority w:val="99"/>
    <w:rsid w:val="00941888"/>
    <w:rPr>
      <w:sz w:val="22"/>
    </w:rPr>
  </w:style>
  <w:style w:type="table" w:styleId="TableGrid">
    <w:name w:val="Table Grid"/>
    <w:basedOn w:val="TableNormal"/>
    <w:uiPriority w:val="39"/>
    <w:rsid w:val="009418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98"/>
    <w:qFormat/>
    <w:rsid w:val="00941888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941888"/>
    <w:rPr>
      <w:rFonts w:eastAsiaTheme="majorEastAsia" w:cstheme="majorBidi"/>
      <w:b/>
      <w:sz w:val="24"/>
      <w:szCs w:val="32"/>
    </w:rPr>
  </w:style>
  <w:style w:type="paragraph" w:styleId="Title">
    <w:name w:val="Title"/>
    <w:basedOn w:val="Normal"/>
    <w:link w:val="TitleChar"/>
    <w:uiPriority w:val="1"/>
    <w:qFormat/>
    <w:rsid w:val="00941888"/>
    <w:pPr>
      <w:contextualSpacing/>
      <w:jc w:val="center"/>
    </w:pPr>
    <w:rPr>
      <w:rFonts w:asciiTheme="majorHAnsi" w:eastAsiaTheme="majorEastAsia" w:hAnsiTheme="majorHAnsi" w:cstheme="majorBidi"/>
      <w:kern w:val="28"/>
      <w:sz w:val="48"/>
      <w:szCs w:val="56"/>
    </w:rPr>
  </w:style>
  <w:style w:type="character" w:customStyle="1" w:styleId="TitleChar">
    <w:name w:val="Title Char"/>
    <w:basedOn w:val="DefaultParagraphFont"/>
    <w:link w:val="Title"/>
    <w:uiPriority w:val="1"/>
    <w:rsid w:val="00941888"/>
    <w:rPr>
      <w:rFonts w:asciiTheme="majorHAnsi" w:eastAsiaTheme="majorEastAsia" w:hAnsiTheme="majorHAnsi" w:cstheme="majorBidi"/>
      <w:kern w:val="28"/>
      <w:sz w:val="48"/>
      <w:szCs w:val="56"/>
    </w:rPr>
  </w:style>
  <w:style w:type="character" w:styleId="Strong">
    <w:name w:val="Strong"/>
    <w:basedOn w:val="DefaultParagraphFont"/>
    <w:uiPriority w:val="2"/>
    <w:qFormat/>
    <w:rsid w:val="00941888"/>
    <w:rPr>
      <w:b/>
      <w:bCs/>
    </w:rPr>
  </w:style>
  <w:style w:type="paragraph" w:customStyle="1" w:styleId="Normal-Italic">
    <w:name w:val="Normal - Italic"/>
    <w:basedOn w:val="Normal"/>
    <w:uiPriority w:val="4"/>
    <w:qFormat/>
    <w:rsid w:val="00941888"/>
    <w:pPr>
      <w:spacing w:after="1560"/>
      <w:contextualSpacing/>
    </w:pPr>
    <w:rPr>
      <w:i/>
    </w:rPr>
  </w:style>
  <w:style w:type="character" w:styleId="IntenseEmphasis">
    <w:name w:val="Intense Emphasis"/>
    <w:basedOn w:val="DefaultParagraphFont"/>
    <w:uiPriority w:val="3"/>
    <w:qFormat/>
    <w:rsid w:val="00941888"/>
    <w:rPr>
      <w:b/>
      <w:iCs/>
      <w:color w:val="auto"/>
      <w:sz w:val="28"/>
    </w:rPr>
  </w:style>
  <w:style w:type="character" w:styleId="PlaceholderText">
    <w:name w:val="Placeholder Text"/>
    <w:basedOn w:val="DefaultParagraphFont"/>
    <w:uiPriority w:val="99"/>
    <w:semiHidden/>
    <w:rsid w:val="00256B7E"/>
    <w:rPr>
      <w:color w:val="808080"/>
    </w:rPr>
  </w:style>
  <w:style w:type="paragraph" w:customStyle="1" w:styleId="Normal-SpaceAbove">
    <w:name w:val="Normal - Space Above"/>
    <w:basedOn w:val="Normal"/>
    <w:uiPriority w:val="5"/>
    <w:qFormat/>
    <w:rsid w:val="00941888"/>
    <w:pPr>
      <w:spacing w:before="360"/>
    </w:p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rsid w:val="00941888"/>
    <w:pPr>
      <w:numPr>
        <w:ilvl w:val="1"/>
      </w:numPr>
      <w:spacing w:after="160"/>
    </w:pPr>
    <w:rPr>
      <w:rFonts w:eastAsiaTheme="minorEastAsia"/>
      <w:color w:val="5A5A5A" w:themeColor="text1" w:themeTint="A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semiHidden/>
    <w:rsid w:val="00941888"/>
    <w:rPr>
      <w:rFonts w:eastAsiaTheme="minorEastAsia"/>
      <w:color w:val="5A5A5A" w:themeColor="text1" w:themeTint="A5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0B522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B522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BD3D4A"/>
    <w:pPr>
      <w:spacing w:after="160"/>
      <w:ind w:left="720"/>
      <w:contextualSpacing/>
    </w:pPr>
    <w:rPr>
      <w:kern w:val="2"/>
      <w:sz w:val="22"/>
      <w:szCs w:val="22"/>
      <w:lang w:val="en-IN"/>
      <w14:ligatures w14:val="standardContextual"/>
    </w:rPr>
  </w:style>
  <w:style w:type="paragraph" w:customStyle="1" w:styleId="msonormal0">
    <w:name w:val="msonormal"/>
    <w:basedOn w:val="Normal"/>
    <w:rsid w:val="001309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3098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3098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074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" Type="http://schemas.openxmlformats.org/officeDocument/2006/relationships/customXml" Target="../customXml/item3.xml"/><Relationship Id="rId21" Type="http://schemas.openxmlformats.org/officeDocument/2006/relationships/image" Target="media/image11.jpe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kris\AppData\Roaming\Microsoft\Templates\Problem%20of%20the%20week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2">
      <a:majorFont>
        <a:latin typeface="Franklin Gothic Book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EA25CC0A0AC24199CDC46C25B8B0BC" ma:contentTypeVersion="10" ma:contentTypeDescription="Create a new document." ma:contentTypeScope="" ma:versionID="e3b47856d4cf355c0dacb39e1084d14f">
  <xsd:schema xmlns:xsd="http://www.w3.org/2001/XMLSchema" xmlns:xs="http://www.w3.org/2001/XMLSchema" xmlns:p="http://schemas.microsoft.com/office/2006/metadata/properties" xmlns:ns1="http://schemas.microsoft.com/sharepoint/v3" xmlns:ns2="6dc4bcd6-49db-4c07-9060-8acfc67cef9f" xmlns:ns3="fb0879af-3eba-417a-a55a-ffe6dcd6ca77" targetNamespace="http://schemas.microsoft.com/office/2006/metadata/properties" ma:root="true" ma:fieldsID="a845a615265fdb1f7b12cc65ac20ecbd" ns1:_="" ns2:_="" ns3:_="">
    <xsd:import namespace="http://schemas.microsoft.com/sharepoint/v3"/>
    <xsd:import namespace="6dc4bcd6-49db-4c07-9060-8acfc67cef9f"/>
    <xsd:import namespace="fb0879af-3eba-417a-a55a-ffe6dcd6ca7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  <xsd:element ref="ns1:_ip_UnifiedCompliancePolicyProperties" minOccurs="0"/>
                <xsd:element ref="ns1:_ip_UnifiedCompliancePolicyUIAction" minOccurs="0"/>
                <xsd:element ref="ns2:MediaServiceAuto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c4bcd6-49db-4c07-9060-8acfc67cef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7" nillable="true" ma:displayName="MediaServiceAutoTags" ma:internalName="MediaServiceAutoTag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0879af-3eba-417a-a55a-ffe6dcd6ca77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3" nillable="true" ma:displayName="Last Shared By User" ma:hidden="true" ma:internalName="LastSharedByUser" ma:readOnly="true">
      <xsd:simpleType>
        <xsd:restriction base="dms:Note"/>
      </xsd:simpleType>
    </xsd:element>
    <xsd:element name="LastSharedByTime" ma:index="14" nillable="true" ma:displayName="Last Shared By Time" ma:hidden="true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C93CF1F3-6895-4113-9405-2F3A876A32C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4AEF5650-58C8-42B7-A400-B55AC193EB83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3.xml><?xml version="1.0" encoding="utf-8"?>
<ds:datastoreItem xmlns:ds="http://schemas.openxmlformats.org/officeDocument/2006/customXml" ds:itemID="{9E13A9F2-E247-40CC-BCCC-BD4A9F61DA8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9A445B3B-A78D-46B3-B3CB-D4D4F88AE28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dc4bcd6-49db-4c07-9060-8acfc67cef9f"/>
    <ds:schemaRef ds:uri="fb0879af-3eba-417a-a55a-ffe6dcd6ca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Problem of the week.dotx</Template>
  <TotalTime>10</TotalTime>
  <Pages>14</Pages>
  <Words>41</Words>
  <Characters>238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krishna</dc:creator>
  <cp:keywords/>
  <dc:description/>
  <cp:lastModifiedBy>PRASHANT GIRAM [PUNE-QA]</cp:lastModifiedBy>
  <cp:revision>2</cp:revision>
  <cp:lastPrinted>2022-06-28T20:13:00Z</cp:lastPrinted>
  <dcterms:created xsi:type="dcterms:W3CDTF">2023-11-22T20:40:00Z</dcterms:created>
  <dcterms:modified xsi:type="dcterms:W3CDTF">2023-11-22T20:40:00Z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0x010100DEEA25CC0A0AC24199CDC46C25B8B0BC</vt:lpwstr>
  </property>
</Properties>
</file>