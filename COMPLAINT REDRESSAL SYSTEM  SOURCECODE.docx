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AA7174" w14:textId="77777777" w:rsidR="0001385F" w:rsidRDefault="00E8239C" w:rsidP="00E8239C">
      <w:pPr>
        <w:pStyle w:val="Title"/>
        <w:jc w:val="left"/>
      </w:pPr>
      <w:r>
        <w:tab/>
      </w:r>
      <w:r>
        <w:tab/>
      </w:r>
      <w:r>
        <w:tab/>
      </w:r>
    </w:p>
    <w:tbl>
      <w:tblPr>
        <w:tblStyle w:val="TableGrid"/>
        <w:tblW w:w="0" w:type="auto"/>
        <w:jc w:val="center"/>
        <w:tblLook w:val="04A0" w:firstRow="1" w:lastRow="0" w:firstColumn="1" w:lastColumn="0" w:noHBand="0" w:noVBand="1"/>
      </w:tblPr>
      <w:tblGrid>
        <w:gridCol w:w="9350"/>
      </w:tblGrid>
      <w:tr w:rsidR="0001385F" w14:paraId="0844B6F9" w14:textId="77777777" w:rsidTr="00B72D61">
        <w:trPr>
          <w:jc w:val="center"/>
        </w:trPr>
        <w:tc>
          <w:tcPr>
            <w:tcW w:w="9350" w:type="dxa"/>
            <w:vAlign w:val="center"/>
          </w:tcPr>
          <w:p w14:paraId="78B68C9C" w14:textId="77777777" w:rsidR="000B522B" w:rsidRDefault="000B522B" w:rsidP="000B522B">
            <w:pPr>
              <w:pStyle w:val="Title"/>
              <w:spacing w:line="360" w:lineRule="auto"/>
            </w:pPr>
          </w:p>
          <w:p w14:paraId="7E142BAE" w14:textId="046CF42B" w:rsidR="006C6942" w:rsidRDefault="006C6942" w:rsidP="000B522B">
            <w:pPr>
              <w:pStyle w:val="Title"/>
              <w:spacing w:line="360" w:lineRule="auto"/>
              <w:rPr>
                <w:b/>
                <w:bCs/>
              </w:rPr>
            </w:pPr>
            <w:r>
              <w:rPr>
                <w:b/>
                <w:bCs/>
              </w:rPr>
              <w:t xml:space="preserve">COMPLAINT REDRESSAL </w:t>
            </w:r>
            <w:proofErr w:type="gramStart"/>
            <w:r>
              <w:rPr>
                <w:b/>
                <w:bCs/>
              </w:rPr>
              <w:t>SYSTEM ,</w:t>
            </w:r>
            <w:proofErr w:type="gramEnd"/>
            <w:r>
              <w:rPr>
                <w:b/>
                <w:bCs/>
              </w:rPr>
              <w:t>,</w:t>
            </w:r>
          </w:p>
          <w:p w14:paraId="5FDE5A27" w14:textId="6B8590E2" w:rsidR="0001385F" w:rsidRPr="00B72D61" w:rsidRDefault="0001385F" w:rsidP="000B522B">
            <w:pPr>
              <w:pStyle w:val="Title"/>
              <w:spacing w:line="360" w:lineRule="auto"/>
              <w:rPr>
                <w:b/>
                <w:bCs/>
              </w:rPr>
            </w:pPr>
            <w:r w:rsidRPr="00B72D61">
              <w:rPr>
                <w:b/>
                <w:bCs/>
              </w:rPr>
              <w:t>By</w:t>
            </w:r>
          </w:p>
          <w:p w14:paraId="7035698D" w14:textId="1D807705" w:rsidR="0001385F" w:rsidRPr="00B72D61" w:rsidRDefault="006C6942" w:rsidP="000B522B">
            <w:pPr>
              <w:pStyle w:val="Title"/>
              <w:spacing w:line="360" w:lineRule="auto"/>
              <w:rPr>
                <w:b/>
                <w:bCs/>
              </w:rPr>
            </w:pPr>
            <w:r>
              <w:rPr>
                <w:b/>
                <w:bCs/>
              </w:rPr>
              <w:t>ANANT KHAIRNAR</w:t>
            </w:r>
          </w:p>
          <w:p w14:paraId="028375A4" w14:textId="77777777" w:rsidR="0001385F" w:rsidRDefault="0001385F" w:rsidP="000B522B">
            <w:pPr>
              <w:pStyle w:val="Title"/>
              <w:spacing w:line="360" w:lineRule="auto"/>
            </w:pPr>
          </w:p>
        </w:tc>
      </w:tr>
    </w:tbl>
    <w:p w14:paraId="76D3B005" w14:textId="5993DFD4" w:rsidR="00E8239C" w:rsidRDefault="00E8239C" w:rsidP="00E8239C">
      <w:pPr>
        <w:pStyle w:val="Title"/>
        <w:jc w:val="left"/>
      </w:pPr>
    </w:p>
    <w:p w14:paraId="18FEBCAF" w14:textId="77777777" w:rsidR="000B522B" w:rsidRPr="00256B7E" w:rsidRDefault="000B522B" w:rsidP="00E8239C">
      <w:pPr>
        <w:pStyle w:val="Title"/>
        <w:jc w:val="left"/>
      </w:pPr>
    </w:p>
    <w:p w14:paraId="0854573D" w14:textId="34F14078" w:rsidR="00E8239C" w:rsidRPr="00E8239C" w:rsidRDefault="00E8239C" w:rsidP="00256B7E">
      <w:pPr>
        <w:rPr>
          <w:rStyle w:val="Strong"/>
        </w:rPr>
      </w:pPr>
      <w:r w:rsidRPr="00E8239C">
        <w:rPr>
          <w:rStyle w:val="Strong"/>
        </w:rPr>
        <w:t xml:space="preserve">Date of </w:t>
      </w:r>
      <w:r w:rsidR="007B73E7" w:rsidRPr="00E8239C">
        <w:rPr>
          <w:rStyle w:val="Strong"/>
        </w:rPr>
        <w:t>Submission</w:t>
      </w:r>
      <w:r w:rsidR="007B73E7">
        <w:rPr>
          <w:rStyle w:val="Strong"/>
        </w:rPr>
        <w:t>:</w:t>
      </w:r>
      <w:r w:rsidRPr="00E8239C">
        <w:rPr>
          <w:rStyle w:val="Strong"/>
        </w:rPr>
        <w:t xml:space="preserve"> </w:t>
      </w:r>
      <w:r w:rsidR="006C6942">
        <w:rPr>
          <w:rStyle w:val="Strong"/>
        </w:rPr>
        <w:t>22</w:t>
      </w:r>
      <w:r w:rsidRPr="00E8239C">
        <w:rPr>
          <w:rStyle w:val="Strong"/>
        </w:rPr>
        <w:t xml:space="preserve"> -</w:t>
      </w:r>
      <w:r w:rsidR="006C6942">
        <w:rPr>
          <w:rStyle w:val="Strong"/>
        </w:rPr>
        <w:t>NOV</w:t>
      </w:r>
      <w:r w:rsidRPr="00E8239C">
        <w:rPr>
          <w:rStyle w:val="Strong"/>
        </w:rPr>
        <w:t xml:space="preserve"> -202</w:t>
      </w:r>
      <w:r w:rsidR="006C6942">
        <w:rPr>
          <w:rStyle w:val="Strong"/>
        </w:rPr>
        <w:t>3</w:t>
      </w:r>
    </w:p>
    <w:p w14:paraId="66964AFD" w14:textId="77777777" w:rsidR="00D2327D" w:rsidRDefault="006C748E" w:rsidP="00256B7E">
      <w:pPr>
        <w:rPr>
          <w:rStyle w:val="Strong"/>
        </w:rPr>
      </w:pPr>
      <w:r w:rsidRPr="006C748E">
        <w:rPr>
          <w:rStyle w:val="Strong"/>
          <w:highlight w:val="cyan"/>
        </w:rPr>
        <w:t xml:space="preserve">Source code Git </w:t>
      </w:r>
      <w:proofErr w:type="spellStart"/>
      <w:r w:rsidR="007B73E7" w:rsidRPr="006C748E">
        <w:rPr>
          <w:rStyle w:val="Strong"/>
          <w:highlight w:val="cyan"/>
        </w:rPr>
        <w:t>Locatio</w:t>
      </w:r>
      <w:proofErr w:type="spellEnd"/>
      <w:r w:rsidR="00D2327D">
        <w:rPr>
          <w:rStyle w:val="Strong"/>
        </w:rPr>
        <w:t xml:space="preserve">  </w:t>
      </w:r>
    </w:p>
    <w:p w14:paraId="272A7294" w14:textId="0823F5B8" w:rsidR="00387E78" w:rsidRDefault="00D2327D" w:rsidP="00256B7E">
      <w:pPr>
        <w:rPr>
          <w:rStyle w:val="Strong"/>
          <w:b w:val="0"/>
          <w:bCs w:val="0"/>
        </w:rPr>
      </w:pPr>
      <w:r w:rsidRPr="00D2327D">
        <w:t xml:space="preserve"> </w:t>
      </w:r>
      <w:r w:rsidRPr="00D2327D">
        <w:t>https://github.com/anantkhairnar/COMPLAINT-REDRESSAL-SYSTEM-.git</w:t>
      </w:r>
    </w:p>
    <w:p w14:paraId="331D65AE" w14:textId="79FC6BB9" w:rsidR="000B522B" w:rsidRDefault="000B522B" w:rsidP="00256B7E">
      <w:pPr>
        <w:rPr>
          <w:rStyle w:val="Strong"/>
          <w:b w:val="0"/>
          <w:bCs w:val="0"/>
        </w:rPr>
      </w:pPr>
    </w:p>
    <w:p w14:paraId="63BD9C74" w14:textId="77777777" w:rsidR="000B522B" w:rsidRPr="00E8239C" w:rsidRDefault="000B522B" w:rsidP="00256B7E">
      <w:pPr>
        <w:rPr>
          <w:b/>
          <w:bCs/>
        </w:rPr>
      </w:pPr>
    </w:p>
    <w:p w14:paraId="2174E1C1" w14:textId="77777777" w:rsidR="00BD3D4A" w:rsidRDefault="007B73E7" w:rsidP="00BD3D4A">
      <w:pPr>
        <w:pStyle w:val="Title"/>
        <w:spacing w:line="360" w:lineRule="auto"/>
        <w:rPr>
          <w:b/>
          <w:bCs/>
          <w:iCs/>
        </w:rPr>
      </w:pPr>
      <w:r w:rsidRPr="006C748E">
        <w:rPr>
          <w:b/>
          <w:bCs/>
          <w:iCs/>
        </w:rPr>
        <w:t>Source</w:t>
      </w:r>
      <w:r w:rsidR="006C748E" w:rsidRPr="006C748E">
        <w:rPr>
          <w:b/>
          <w:bCs/>
          <w:iCs/>
        </w:rPr>
        <w:t xml:space="preserve"> </w:t>
      </w:r>
      <w:r w:rsidRPr="006C748E">
        <w:rPr>
          <w:b/>
          <w:bCs/>
          <w:iCs/>
        </w:rPr>
        <w:t>Code:</w:t>
      </w:r>
      <w:r w:rsidR="00BD3D4A">
        <w:rPr>
          <w:b/>
          <w:bCs/>
          <w:iCs/>
        </w:rPr>
        <w:t xml:space="preserve"> </w:t>
      </w:r>
    </w:p>
    <w:p w14:paraId="721E384D" w14:textId="191DA5F8" w:rsidR="00BD3D4A" w:rsidRDefault="00BD3D4A" w:rsidP="00BD3D4A">
      <w:pPr>
        <w:pStyle w:val="Title"/>
        <w:spacing w:line="360" w:lineRule="auto"/>
        <w:rPr>
          <w:b/>
          <w:bCs/>
        </w:rPr>
      </w:pPr>
      <w:r>
        <w:rPr>
          <w:b/>
          <w:bCs/>
          <w:i/>
          <w:iCs/>
        </w:rPr>
        <w:t xml:space="preserve"> </w:t>
      </w:r>
      <w:r>
        <w:rPr>
          <w:b/>
          <w:bCs/>
        </w:rPr>
        <w:t xml:space="preserve">COMPLAINT REDRESSAL </w:t>
      </w:r>
      <w:proofErr w:type="gramStart"/>
      <w:r>
        <w:rPr>
          <w:b/>
          <w:bCs/>
        </w:rPr>
        <w:t>SYSTEM ,</w:t>
      </w:r>
      <w:proofErr w:type="gramEnd"/>
      <w:r>
        <w:rPr>
          <w:b/>
          <w:bCs/>
        </w:rPr>
        <w:t>,</w:t>
      </w:r>
    </w:p>
    <w:p w14:paraId="21586265" w14:textId="77777777" w:rsidR="00BD3D4A" w:rsidRDefault="00BD3D4A" w:rsidP="00BD3D4A">
      <w:pPr>
        <w:pStyle w:val="ListParagraph"/>
        <w:numPr>
          <w:ilvl w:val="0"/>
          <w:numId w:val="1"/>
        </w:numPr>
        <w:rPr>
          <w:rFonts w:ascii="Times New Roman" w:hAnsi="Times New Roman" w:cs="Times New Roman"/>
          <w:b/>
          <w:bCs/>
          <w:sz w:val="24"/>
          <w:szCs w:val="24"/>
          <w:u w:val="single"/>
        </w:rPr>
      </w:pPr>
      <w:r w:rsidRPr="0091226C">
        <w:rPr>
          <w:rFonts w:ascii="Times New Roman" w:hAnsi="Times New Roman" w:cs="Times New Roman"/>
          <w:b/>
          <w:bCs/>
          <w:sz w:val="24"/>
          <w:szCs w:val="24"/>
          <w:u w:val="single"/>
        </w:rPr>
        <w:t>Sprint 1: Admin Login</w:t>
      </w:r>
    </w:p>
    <w:p w14:paraId="56C38B84" w14:textId="77777777" w:rsidR="00BD3D4A" w:rsidRPr="0091226C" w:rsidRDefault="00BD3D4A" w:rsidP="00BD3D4A">
      <w:pPr>
        <w:pStyle w:val="ListParagraph"/>
        <w:rPr>
          <w:rFonts w:ascii="Times New Roman" w:hAnsi="Times New Roman" w:cs="Times New Roman"/>
          <w:b/>
          <w:bCs/>
          <w:sz w:val="24"/>
          <w:szCs w:val="24"/>
          <w:u w:val="single"/>
        </w:rPr>
      </w:pPr>
    </w:p>
    <w:p w14:paraId="26CC2417" w14:textId="7271E75B" w:rsidR="00BD3D4A" w:rsidRDefault="00BD3D4A" w:rsidP="00BD3D4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Admin will only have login </w:t>
      </w:r>
      <w:r>
        <w:rPr>
          <w:rFonts w:ascii="Times New Roman" w:hAnsi="Times New Roman" w:cs="Times New Roman"/>
          <w:sz w:val="24"/>
          <w:szCs w:val="24"/>
        </w:rPr>
        <w:t>page;</w:t>
      </w:r>
      <w:r>
        <w:rPr>
          <w:rFonts w:ascii="Times New Roman" w:hAnsi="Times New Roman" w:cs="Times New Roman"/>
          <w:sz w:val="24"/>
          <w:szCs w:val="24"/>
        </w:rPr>
        <w:t xml:space="preserve"> registration of admin will be hardcoded at the backend with the permission of production head. JWT authentication will be used for login verification.</w:t>
      </w:r>
    </w:p>
    <w:p w14:paraId="009157BB" w14:textId="77777777" w:rsidR="00BD3D4A" w:rsidRDefault="00BD3D4A" w:rsidP="00BD3D4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Admin successful login will route to admin home page where all the desired admin functionalities will be added.</w:t>
      </w:r>
    </w:p>
    <w:p w14:paraId="62DF5E73" w14:textId="77777777" w:rsidR="00BD3D4A" w:rsidRDefault="00BD3D4A" w:rsidP="00BD3D4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Admin home will have options to:</w:t>
      </w:r>
    </w:p>
    <w:p w14:paraId="2E37407D" w14:textId="77777777" w:rsidR="00BD3D4A" w:rsidRPr="009C104A" w:rsidRDefault="00BD3D4A" w:rsidP="00BD3D4A">
      <w:pPr>
        <w:pStyle w:val="ListParagraph"/>
        <w:numPr>
          <w:ilvl w:val="2"/>
          <w:numId w:val="1"/>
        </w:numPr>
        <w:rPr>
          <w:rFonts w:ascii="Times New Roman" w:hAnsi="Times New Roman" w:cs="Times New Roman"/>
          <w:sz w:val="24"/>
          <w:szCs w:val="24"/>
        </w:rPr>
      </w:pPr>
      <w:r w:rsidRPr="009C104A">
        <w:rPr>
          <w:rFonts w:ascii="Times New Roman" w:hAnsi="Times New Roman" w:cs="Times New Roman"/>
          <w:sz w:val="24"/>
          <w:szCs w:val="24"/>
        </w:rPr>
        <w:t xml:space="preserve">Add or remove </w:t>
      </w:r>
      <w:r>
        <w:rPr>
          <w:rFonts w:ascii="Times New Roman" w:hAnsi="Times New Roman" w:cs="Times New Roman"/>
          <w:sz w:val="24"/>
          <w:szCs w:val="24"/>
        </w:rPr>
        <w:t>the active users.</w:t>
      </w:r>
    </w:p>
    <w:p w14:paraId="18B1D121" w14:textId="77777777" w:rsidR="00BD3D4A" w:rsidRPr="009C104A" w:rsidRDefault="00BD3D4A" w:rsidP="00BD3D4A">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Check all the raised complaints and their active status.</w:t>
      </w:r>
    </w:p>
    <w:p w14:paraId="78B0B108" w14:textId="77777777" w:rsidR="00BD3D4A" w:rsidRDefault="00BD3D4A" w:rsidP="00BD3D4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Admin can view all the details by applying filter as desired.</w:t>
      </w:r>
    </w:p>
    <w:p w14:paraId="2D847C24" w14:textId="77777777" w:rsidR="00BD3D4A" w:rsidRDefault="00BD3D4A" w:rsidP="00BD3D4A">
      <w:pPr>
        <w:ind w:left="1080"/>
        <w:rPr>
          <w:rFonts w:ascii="Times New Roman" w:hAnsi="Times New Roman" w:cs="Times New Roman"/>
        </w:rPr>
      </w:pPr>
    </w:p>
    <w:p w14:paraId="4E9B2AD9" w14:textId="77777777" w:rsidR="00BD3D4A" w:rsidRDefault="00BD3D4A" w:rsidP="00BD3D4A">
      <w:pPr>
        <w:ind w:left="1080"/>
        <w:rPr>
          <w:rFonts w:ascii="Times New Roman" w:hAnsi="Times New Roman" w:cs="Times New Roman"/>
        </w:rPr>
      </w:pPr>
    </w:p>
    <w:p w14:paraId="31C7A265" w14:textId="77777777" w:rsidR="00BD3D4A" w:rsidRPr="007C28A8" w:rsidRDefault="00BD3D4A" w:rsidP="00BD3D4A">
      <w:pPr>
        <w:ind w:left="1080"/>
        <w:rPr>
          <w:rFonts w:ascii="Times New Roman" w:hAnsi="Times New Roman" w:cs="Times New Roman"/>
        </w:rPr>
      </w:pPr>
    </w:p>
    <w:p w14:paraId="52ADD52E" w14:textId="77777777" w:rsidR="00BD3D4A" w:rsidRDefault="00BD3D4A" w:rsidP="00BD3D4A">
      <w:pPr>
        <w:pStyle w:val="ListParagraph"/>
        <w:numPr>
          <w:ilvl w:val="0"/>
          <w:numId w:val="1"/>
        </w:numPr>
        <w:rPr>
          <w:rFonts w:ascii="Times New Roman" w:hAnsi="Times New Roman" w:cs="Times New Roman"/>
          <w:b/>
          <w:bCs/>
          <w:sz w:val="24"/>
          <w:szCs w:val="24"/>
          <w:u w:val="single"/>
        </w:rPr>
      </w:pPr>
      <w:r w:rsidRPr="0091226C">
        <w:rPr>
          <w:rFonts w:ascii="Times New Roman" w:hAnsi="Times New Roman" w:cs="Times New Roman"/>
          <w:b/>
          <w:bCs/>
          <w:sz w:val="24"/>
          <w:szCs w:val="24"/>
          <w:u w:val="single"/>
        </w:rPr>
        <w:t xml:space="preserve">Sprint 2: </w:t>
      </w:r>
      <w:r>
        <w:rPr>
          <w:rFonts w:ascii="Times New Roman" w:hAnsi="Times New Roman" w:cs="Times New Roman"/>
          <w:b/>
          <w:bCs/>
          <w:sz w:val="24"/>
          <w:szCs w:val="24"/>
          <w:u w:val="single"/>
        </w:rPr>
        <w:t>Customer</w:t>
      </w:r>
      <w:r w:rsidRPr="0091226C">
        <w:rPr>
          <w:rFonts w:ascii="Times New Roman" w:hAnsi="Times New Roman" w:cs="Times New Roman"/>
          <w:b/>
          <w:bCs/>
          <w:sz w:val="24"/>
          <w:szCs w:val="24"/>
          <w:u w:val="single"/>
        </w:rPr>
        <w:t xml:space="preserve"> Login/Registration</w:t>
      </w:r>
    </w:p>
    <w:p w14:paraId="71D83367" w14:textId="77777777" w:rsidR="00BD3D4A" w:rsidRPr="0091226C" w:rsidRDefault="00BD3D4A" w:rsidP="00BD3D4A">
      <w:pPr>
        <w:pStyle w:val="ListParagraph"/>
        <w:rPr>
          <w:rFonts w:ascii="Times New Roman" w:hAnsi="Times New Roman" w:cs="Times New Roman"/>
          <w:b/>
          <w:bCs/>
          <w:sz w:val="24"/>
          <w:szCs w:val="24"/>
          <w:u w:val="single"/>
        </w:rPr>
      </w:pPr>
    </w:p>
    <w:p w14:paraId="0E38F3A0" w14:textId="77777777" w:rsidR="00BD3D4A" w:rsidRPr="00BC2E3F" w:rsidRDefault="00BD3D4A" w:rsidP="00BD3D4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Customer will have login and registration options, already registered users can login through there username and password and new users can register and create their username and password for further use.</w:t>
      </w:r>
      <w:r w:rsidRPr="00BC2E3F">
        <w:rPr>
          <w:rFonts w:ascii="Times New Roman" w:hAnsi="Times New Roman" w:cs="Times New Roman"/>
          <w:sz w:val="24"/>
          <w:szCs w:val="24"/>
        </w:rPr>
        <w:t xml:space="preserve"> </w:t>
      </w:r>
      <w:r>
        <w:rPr>
          <w:rFonts w:ascii="Times New Roman" w:hAnsi="Times New Roman" w:cs="Times New Roman"/>
          <w:sz w:val="24"/>
          <w:szCs w:val="24"/>
        </w:rPr>
        <w:t>JWT authentication will be used for login verification.</w:t>
      </w:r>
    </w:p>
    <w:p w14:paraId="39E708AF" w14:textId="77777777" w:rsidR="00BD3D4A" w:rsidRDefault="00BD3D4A" w:rsidP="00BD3D4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Details entered by all users will be saved in the database, and password will be stored in encrypted format to maintain security.</w:t>
      </w:r>
    </w:p>
    <w:p w14:paraId="6F44E6F5" w14:textId="77777777" w:rsidR="00BD3D4A" w:rsidRDefault="00BD3D4A" w:rsidP="00BD3D4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After successful user login users will be able to:</w:t>
      </w:r>
    </w:p>
    <w:p w14:paraId="415D267C" w14:textId="77777777" w:rsidR="00BD3D4A" w:rsidRPr="00D146D1" w:rsidRDefault="00BD3D4A" w:rsidP="00BD3D4A">
      <w:pPr>
        <w:pStyle w:val="ListParagraph"/>
        <w:numPr>
          <w:ilvl w:val="2"/>
          <w:numId w:val="1"/>
        </w:numPr>
        <w:rPr>
          <w:rFonts w:ascii="Times New Roman" w:hAnsi="Times New Roman" w:cs="Times New Roman"/>
          <w:sz w:val="24"/>
          <w:szCs w:val="24"/>
        </w:rPr>
      </w:pPr>
      <w:r w:rsidRPr="00D146D1">
        <w:rPr>
          <w:rFonts w:ascii="Times New Roman" w:hAnsi="Times New Roman" w:cs="Times New Roman"/>
          <w:sz w:val="24"/>
          <w:szCs w:val="24"/>
        </w:rPr>
        <w:t xml:space="preserve">View all the </w:t>
      </w:r>
      <w:r>
        <w:rPr>
          <w:rFonts w:ascii="Times New Roman" w:hAnsi="Times New Roman" w:cs="Times New Roman"/>
          <w:sz w:val="24"/>
          <w:szCs w:val="24"/>
        </w:rPr>
        <w:t>previously raised complaints by them and its status.</w:t>
      </w:r>
    </w:p>
    <w:p w14:paraId="2D9A4907" w14:textId="77777777" w:rsidR="00BD3D4A" w:rsidRPr="00D146D1" w:rsidRDefault="00BD3D4A" w:rsidP="00BD3D4A">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Register a new complaint</w:t>
      </w:r>
      <w:r w:rsidRPr="00D146D1">
        <w:rPr>
          <w:rFonts w:ascii="Times New Roman" w:hAnsi="Times New Roman" w:cs="Times New Roman"/>
          <w:sz w:val="24"/>
          <w:szCs w:val="24"/>
        </w:rPr>
        <w:t>.</w:t>
      </w:r>
    </w:p>
    <w:p w14:paraId="12F04D30" w14:textId="77777777" w:rsidR="00BD3D4A" w:rsidRDefault="00BD3D4A" w:rsidP="00BD3D4A">
      <w:pPr>
        <w:pStyle w:val="ListParagraph"/>
        <w:numPr>
          <w:ilvl w:val="1"/>
          <w:numId w:val="1"/>
        </w:numPr>
        <w:rPr>
          <w:rFonts w:ascii="Times New Roman" w:hAnsi="Times New Roman" w:cs="Times New Roman"/>
          <w:sz w:val="24"/>
          <w:szCs w:val="24"/>
        </w:rPr>
      </w:pPr>
      <w:r w:rsidRPr="00D146D1">
        <w:rPr>
          <w:rFonts w:ascii="Times New Roman" w:hAnsi="Times New Roman" w:cs="Times New Roman"/>
          <w:sz w:val="24"/>
          <w:szCs w:val="24"/>
        </w:rPr>
        <w:t>A logout functionality to logout current user.</w:t>
      </w:r>
    </w:p>
    <w:p w14:paraId="27CDF465" w14:textId="77777777" w:rsidR="00BD3D4A" w:rsidRDefault="00BD3D4A" w:rsidP="00BD3D4A">
      <w:pPr>
        <w:pStyle w:val="ListParagraph"/>
        <w:ind w:left="1440"/>
        <w:rPr>
          <w:rFonts w:ascii="Times New Roman" w:hAnsi="Times New Roman" w:cs="Times New Roman"/>
          <w:sz w:val="24"/>
          <w:szCs w:val="24"/>
        </w:rPr>
      </w:pPr>
    </w:p>
    <w:p w14:paraId="232584E2" w14:textId="77777777" w:rsidR="00BD3D4A" w:rsidRDefault="00BD3D4A" w:rsidP="00BD3D4A">
      <w:pPr>
        <w:pStyle w:val="ListParagraph"/>
        <w:ind w:left="1440"/>
        <w:rPr>
          <w:rFonts w:ascii="Times New Roman" w:hAnsi="Times New Roman" w:cs="Times New Roman"/>
          <w:sz w:val="24"/>
          <w:szCs w:val="24"/>
        </w:rPr>
      </w:pPr>
    </w:p>
    <w:p w14:paraId="7167A2CC" w14:textId="77777777" w:rsidR="00BD3D4A" w:rsidRDefault="00BD3D4A" w:rsidP="00BD3D4A">
      <w:pPr>
        <w:pStyle w:val="ListParagraph"/>
        <w:numPr>
          <w:ilvl w:val="0"/>
          <w:numId w:val="1"/>
        </w:numPr>
        <w:rPr>
          <w:rFonts w:ascii="Times New Roman" w:hAnsi="Times New Roman" w:cs="Times New Roman"/>
          <w:sz w:val="24"/>
          <w:szCs w:val="24"/>
        </w:rPr>
      </w:pPr>
      <w:r w:rsidRPr="0091226C">
        <w:rPr>
          <w:rFonts w:ascii="Times New Roman" w:hAnsi="Times New Roman" w:cs="Times New Roman"/>
          <w:b/>
          <w:bCs/>
          <w:sz w:val="24"/>
          <w:szCs w:val="24"/>
          <w:u w:val="single"/>
        </w:rPr>
        <w:t xml:space="preserve">Sprint 3: </w:t>
      </w:r>
      <w:r>
        <w:rPr>
          <w:rFonts w:ascii="Times New Roman" w:hAnsi="Times New Roman" w:cs="Times New Roman"/>
          <w:b/>
          <w:bCs/>
          <w:sz w:val="24"/>
          <w:szCs w:val="24"/>
          <w:u w:val="single"/>
        </w:rPr>
        <w:t>Manager Login</w:t>
      </w:r>
    </w:p>
    <w:p w14:paraId="2FDD5E00" w14:textId="77777777" w:rsidR="00BD3D4A" w:rsidRDefault="00BD3D4A" w:rsidP="00BD3D4A">
      <w:pPr>
        <w:pStyle w:val="ListParagraph"/>
        <w:rPr>
          <w:rFonts w:ascii="Times New Roman" w:hAnsi="Times New Roman" w:cs="Times New Roman"/>
          <w:sz w:val="24"/>
          <w:szCs w:val="24"/>
        </w:rPr>
      </w:pPr>
    </w:p>
    <w:p w14:paraId="5A6C036F" w14:textId="77777777" w:rsidR="00BD3D4A" w:rsidRPr="00D146D1" w:rsidRDefault="00BD3D4A" w:rsidP="00BD3D4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Manger can login and view all the complaints and assign complaints to suitable engineer.</w:t>
      </w:r>
    </w:p>
    <w:p w14:paraId="7CCCA691" w14:textId="77777777" w:rsidR="00BD3D4A" w:rsidRPr="00D146D1" w:rsidRDefault="00BD3D4A" w:rsidP="00BD3D4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Name of the assignee will be visible along with </w:t>
      </w:r>
      <w:proofErr w:type="gramStart"/>
      <w:r>
        <w:rPr>
          <w:rFonts w:ascii="Times New Roman" w:hAnsi="Times New Roman" w:cs="Times New Roman"/>
          <w:sz w:val="24"/>
          <w:szCs w:val="24"/>
        </w:rPr>
        <w:t>complaints</w:t>
      </w:r>
      <w:proofErr w:type="gramEnd"/>
    </w:p>
    <w:p w14:paraId="521F026F" w14:textId="77777777" w:rsidR="00BD3D4A" w:rsidRPr="00BC2E3F" w:rsidRDefault="00BD3D4A" w:rsidP="00BD3D4A">
      <w:pPr>
        <w:rPr>
          <w:rFonts w:ascii="Times New Roman" w:hAnsi="Times New Roman" w:cs="Times New Roman"/>
        </w:rPr>
      </w:pPr>
    </w:p>
    <w:p w14:paraId="0AAD3C9C" w14:textId="77777777" w:rsidR="00BD3D4A" w:rsidRDefault="00BD3D4A" w:rsidP="00BD3D4A">
      <w:pPr>
        <w:pStyle w:val="ListParagraph"/>
        <w:ind w:left="1440"/>
        <w:rPr>
          <w:rFonts w:ascii="Times New Roman" w:hAnsi="Times New Roman" w:cs="Times New Roman"/>
          <w:sz w:val="24"/>
          <w:szCs w:val="24"/>
        </w:rPr>
      </w:pPr>
    </w:p>
    <w:p w14:paraId="32FAEFCF" w14:textId="77777777" w:rsidR="00BD3D4A" w:rsidRDefault="00BD3D4A" w:rsidP="00BD3D4A">
      <w:pPr>
        <w:pStyle w:val="ListParagraph"/>
        <w:numPr>
          <w:ilvl w:val="0"/>
          <w:numId w:val="1"/>
        </w:numPr>
        <w:rPr>
          <w:rFonts w:ascii="Times New Roman" w:hAnsi="Times New Roman" w:cs="Times New Roman"/>
          <w:b/>
          <w:bCs/>
          <w:sz w:val="24"/>
          <w:szCs w:val="24"/>
          <w:u w:val="single"/>
        </w:rPr>
      </w:pPr>
      <w:r w:rsidRPr="0091226C">
        <w:rPr>
          <w:rFonts w:ascii="Times New Roman" w:hAnsi="Times New Roman" w:cs="Times New Roman"/>
          <w:b/>
          <w:bCs/>
          <w:sz w:val="24"/>
          <w:szCs w:val="24"/>
          <w:u w:val="single"/>
        </w:rPr>
        <w:t xml:space="preserve">Sprint 4: </w:t>
      </w:r>
      <w:r>
        <w:rPr>
          <w:rFonts w:ascii="Times New Roman" w:hAnsi="Times New Roman" w:cs="Times New Roman"/>
          <w:b/>
          <w:bCs/>
          <w:sz w:val="24"/>
          <w:szCs w:val="24"/>
          <w:u w:val="single"/>
        </w:rPr>
        <w:t>Engineer Login</w:t>
      </w:r>
    </w:p>
    <w:p w14:paraId="5FCEA872" w14:textId="77777777" w:rsidR="00BD3D4A" w:rsidRPr="0091226C" w:rsidRDefault="00BD3D4A" w:rsidP="00BD3D4A">
      <w:pPr>
        <w:pStyle w:val="ListParagraph"/>
        <w:rPr>
          <w:rFonts w:ascii="Times New Roman" w:hAnsi="Times New Roman" w:cs="Times New Roman"/>
          <w:b/>
          <w:bCs/>
          <w:sz w:val="24"/>
          <w:szCs w:val="24"/>
          <w:u w:val="single"/>
        </w:rPr>
      </w:pPr>
    </w:p>
    <w:p w14:paraId="16210BDC" w14:textId="77777777" w:rsidR="00BD3D4A" w:rsidRDefault="00BD3D4A" w:rsidP="00BD3D4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Engineer can view all the complaints specifically assigned to them.</w:t>
      </w:r>
    </w:p>
    <w:p w14:paraId="0CD0C6B9" w14:textId="77777777" w:rsidR="00BD3D4A" w:rsidRDefault="00BD3D4A" w:rsidP="00BD3D4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With the click of a button they can update status of complaint as </w:t>
      </w:r>
      <w:proofErr w:type="gramStart"/>
      <w:r>
        <w:rPr>
          <w:rFonts w:ascii="Times New Roman" w:hAnsi="Times New Roman" w:cs="Times New Roman"/>
          <w:sz w:val="24"/>
          <w:szCs w:val="24"/>
        </w:rPr>
        <w:t>WIP(</w:t>
      </w:r>
      <w:proofErr w:type="gramEnd"/>
      <w:r>
        <w:rPr>
          <w:rFonts w:ascii="Times New Roman" w:hAnsi="Times New Roman" w:cs="Times New Roman"/>
          <w:sz w:val="24"/>
          <w:szCs w:val="24"/>
        </w:rPr>
        <w:t>work in progress)/ In review/ Resolved.</w:t>
      </w:r>
    </w:p>
    <w:p w14:paraId="11C0826E" w14:textId="77777777" w:rsidR="00BD3D4A" w:rsidRDefault="00BD3D4A" w:rsidP="00BD3D4A">
      <w:pPr>
        <w:pStyle w:val="Title"/>
        <w:spacing w:line="360" w:lineRule="auto"/>
        <w:rPr>
          <w:b/>
          <w:bCs/>
        </w:rPr>
      </w:pPr>
    </w:p>
    <w:p w14:paraId="4A06B77A" w14:textId="0C62C6D4" w:rsidR="00BD3D4A" w:rsidRDefault="00BD3D4A" w:rsidP="00BD3D4A">
      <w:pPr>
        <w:pStyle w:val="Normal-Italic"/>
        <w:rPr>
          <w:b/>
          <w:bCs/>
          <w:i w:val="0"/>
          <w:iCs/>
        </w:rPr>
      </w:pPr>
    </w:p>
    <w:p w14:paraId="25A7D23B" w14:textId="29836F9B" w:rsidR="00BD3D4A" w:rsidRDefault="00BD3D4A" w:rsidP="00BD3D4A">
      <w:pPr>
        <w:pStyle w:val="Normal-Italic"/>
        <w:rPr>
          <w:b/>
          <w:bCs/>
          <w:i w:val="0"/>
          <w:iCs/>
        </w:rPr>
      </w:pPr>
      <w:r>
        <w:rPr>
          <w:b/>
          <w:bCs/>
          <w:i w:val="0"/>
          <w:iCs/>
        </w:rPr>
        <w:t xml:space="preserve">         </w:t>
      </w:r>
    </w:p>
    <w:sdt>
      <w:sdtPr>
        <w:rPr>
          <w:rFonts w:ascii="Times New Roman" w:hAnsi="Times New Roman" w:cs="Times New Roman"/>
          <w:b/>
          <w:bCs/>
          <w:caps/>
          <w:color w:val="FFFFFF" w:themeColor="background1"/>
          <w:sz w:val="42"/>
          <w:szCs w:val="42"/>
          <w:u w:val="single"/>
        </w:rPr>
        <w:alias w:val="Title"/>
        <w:tag w:val=""/>
        <w:id w:val="-705250857"/>
        <w:showingPlcHdr/>
        <w:dataBinding w:prefixMappings="xmlns:ns0='http://purl.org/dc/elements/1.1/' xmlns:ns1='http://schemas.openxmlformats.org/package/2006/metadata/core-properties' " w:xpath="/ns1:coreProperties[1]/ns0:title[1]" w:storeItemID="{6C3C8BC8-F283-45AE-878A-BAB7291924A1}"/>
        <w:text/>
      </w:sdtPr>
      <w:sdtContent>
        <w:p w14:paraId="6C115265" w14:textId="39ED9270" w:rsidR="00BD3D4A" w:rsidRDefault="00BD3D4A" w:rsidP="00BD3D4A">
          <w:pPr>
            <w:pStyle w:val="Header"/>
            <w:jc w:val="center"/>
            <w:rPr>
              <w:rFonts w:ascii="Times New Roman" w:hAnsi="Times New Roman" w:cs="Times New Roman"/>
              <w:b/>
              <w:bCs/>
              <w:caps/>
              <w:color w:val="FFFFFF" w:themeColor="background1"/>
              <w:sz w:val="42"/>
              <w:szCs w:val="42"/>
              <w:u w:val="single"/>
            </w:rPr>
          </w:pPr>
          <w:r>
            <w:rPr>
              <w:rFonts w:ascii="Times New Roman" w:hAnsi="Times New Roman" w:cs="Times New Roman"/>
              <w:b/>
              <w:bCs/>
              <w:caps/>
              <w:color w:val="FFFFFF" w:themeColor="background1"/>
              <w:sz w:val="42"/>
              <w:szCs w:val="42"/>
              <w:u w:val="single"/>
            </w:rPr>
            <w:t xml:space="preserve">     </w:t>
          </w:r>
        </w:p>
      </w:sdtContent>
    </w:sdt>
    <w:p w14:paraId="34A3F17A" w14:textId="77777777" w:rsidR="00D2327D" w:rsidRDefault="00D2327D" w:rsidP="00D2327D">
      <w:pPr>
        <w:pStyle w:val="Normal-Italic"/>
        <w:rPr>
          <w:b/>
          <w:bCs/>
          <w:i w:val="0"/>
          <w:iCs/>
        </w:rPr>
      </w:pPr>
    </w:p>
    <w:p w14:paraId="746650E0" w14:textId="245038E8" w:rsidR="00BD3D4A" w:rsidRPr="00D2327D" w:rsidRDefault="00BD3D4A" w:rsidP="00D2327D">
      <w:pPr>
        <w:pStyle w:val="Normal-Italic"/>
        <w:rPr>
          <w:b/>
          <w:bCs/>
          <w:i w:val="0"/>
          <w:iCs/>
        </w:rPr>
      </w:pPr>
      <w:r>
        <w:rPr>
          <w:noProof/>
        </w:rPr>
        <w:lastRenderedPageBreak/>
        <mc:AlternateContent>
          <mc:Choice Requires="wps">
            <w:drawing>
              <wp:anchor distT="0" distB="0" distL="118745" distR="118745" simplePos="0" relativeHeight="251661312" behindDoc="1" locked="0" layoutInCell="1" allowOverlap="0" wp14:anchorId="0A55C7F9" wp14:editId="17E55D52">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359494617" name="Rectangle 35949461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imes New Roman" w:hAnsi="Times New Roman" w:cs="Times New Roman"/>
                                <w:b/>
                                <w:bCs/>
                                <w:caps/>
                                <w:color w:val="FFFFFF" w:themeColor="background1"/>
                                <w:sz w:val="42"/>
                                <w:szCs w:val="42"/>
                                <w:u w:val="single"/>
                              </w:rPr>
                              <w:alias w:val="Title"/>
                              <w:tag w:val=""/>
                              <w:id w:val="-2121516901"/>
                              <w:showingPlcHdr/>
                              <w:dataBinding w:prefixMappings="xmlns:ns0='http://purl.org/dc/elements/1.1/' xmlns:ns1='http://schemas.openxmlformats.org/package/2006/metadata/core-properties' " w:xpath="/ns1:coreProperties[1]/ns0:title[1]" w:storeItemID="{6C3C8BC8-F283-45AE-878A-BAB7291924A1}"/>
                              <w:text/>
                            </w:sdtPr>
                            <w:sdtContent>
                              <w:p w14:paraId="7860FC1E" w14:textId="77777777" w:rsidR="00BD3D4A" w:rsidRPr="00633AEC" w:rsidRDefault="00BD3D4A" w:rsidP="00BD3D4A">
                                <w:pPr>
                                  <w:pStyle w:val="Header"/>
                                  <w:jc w:val="center"/>
                                  <w:rPr>
                                    <w:rFonts w:ascii="Times New Roman" w:hAnsi="Times New Roman" w:cs="Times New Roman"/>
                                    <w:b/>
                                    <w:bCs/>
                                    <w:caps/>
                                    <w:color w:val="FFFFFF" w:themeColor="background1"/>
                                    <w:sz w:val="42"/>
                                    <w:szCs w:val="42"/>
                                    <w:u w:val="single"/>
                                  </w:rPr>
                                </w:pPr>
                                <w:r>
                                  <w:rPr>
                                    <w:rFonts w:ascii="Times New Roman" w:hAnsi="Times New Roman" w:cs="Times New Roman"/>
                                    <w:b/>
                                    <w:bCs/>
                                    <w:caps/>
                                    <w:color w:val="FFFFFF" w:themeColor="background1"/>
                                    <w:sz w:val="42"/>
                                    <w:szCs w:val="42"/>
                                    <w:u w:val="single"/>
                                  </w:rPr>
                                  <w:t xml:space="preserve">     </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0A55C7F9" id="Rectangle 359494617" o:spid="_x0000_s1026" style="position:absolute;margin-left:0;margin-top:0;width:468.5pt;height:21.3pt;z-index:-251655168;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4472c4 [3204]" stroked="f" strokeweight="1pt">
                <v:textbox style="mso-fit-shape-to-text:t">
                  <w:txbxContent>
                    <w:sdt>
                      <w:sdtPr>
                        <w:rPr>
                          <w:rFonts w:ascii="Times New Roman" w:hAnsi="Times New Roman" w:cs="Times New Roman"/>
                          <w:b/>
                          <w:bCs/>
                          <w:caps/>
                          <w:color w:val="FFFFFF" w:themeColor="background1"/>
                          <w:sz w:val="42"/>
                          <w:szCs w:val="42"/>
                          <w:u w:val="single"/>
                        </w:rPr>
                        <w:alias w:val="Title"/>
                        <w:tag w:val=""/>
                        <w:id w:val="-2121516901"/>
                        <w:showingPlcHdr/>
                        <w:dataBinding w:prefixMappings="xmlns:ns0='http://purl.org/dc/elements/1.1/' xmlns:ns1='http://schemas.openxmlformats.org/package/2006/metadata/core-properties' " w:xpath="/ns1:coreProperties[1]/ns0:title[1]" w:storeItemID="{6C3C8BC8-F283-45AE-878A-BAB7291924A1}"/>
                        <w:text/>
                      </w:sdtPr>
                      <w:sdtContent>
                        <w:p w14:paraId="7860FC1E" w14:textId="77777777" w:rsidR="00BD3D4A" w:rsidRPr="00633AEC" w:rsidRDefault="00BD3D4A" w:rsidP="00BD3D4A">
                          <w:pPr>
                            <w:pStyle w:val="Header"/>
                            <w:jc w:val="center"/>
                            <w:rPr>
                              <w:rFonts w:ascii="Times New Roman" w:hAnsi="Times New Roman" w:cs="Times New Roman"/>
                              <w:b/>
                              <w:bCs/>
                              <w:caps/>
                              <w:color w:val="FFFFFF" w:themeColor="background1"/>
                              <w:sz w:val="42"/>
                              <w:szCs w:val="42"/>
                              <w:u w:val="single"/>
                            </w:rPr>
                          </w:pPr>
                          <w:r>
                            <w:rPr>
                              <w:rFonts w:ascii="Times New Roman" w:hAnsi="Times New Roman" w:cs="Times New Roman"/>
                              <w:b/>
                              <w:bCs/>
                              <w:caps/>
                              <w:color w:val="FFFFFF" w:themeColor="background1"/>
                              <w:sz w:val="42"/>
                              <w:szCs w:val="42"/>
                              <w:u w:val="single"/>
                            </w:rPr>
                            <w:t xml:space="preserve">     </w:t>
                          </w:r>
                        </w:p>
                      </w:sdtContent>
                    </w:sdt>
                  </w:txbxContent>
                </v:textbox>
                <w10:wrap type="square" anchorx="margin" anchory="page"/>
              </v:rect>
            </w:pict>
          </mc:Fallback>
        </mc:AlternateContent>
      </w:r>
      <w:r w:rsidR="00D2327D">
        <w:rPr>
          <w:b/>
          <w:bCs/>
          <w:i w:val="0"/>
          <w:iCs/>
        </w:rPr>
        <w:t>SOURCE CODE</w:t>
      </w:r>
    </w:p>
    <w:p w14:paraId="3B2E606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w:t>
      </w:r>
    </w:p>
    <w:p w14:paraId="7D354E5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"name": "complaint-redressal",</w:t>
      </w:r>
    </w:p>
    <w:p w14:paraId="010B7AA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"0.0.0",</w:t>
      </w:r>
    </w:p>
    <w:p w14:paraId="306C6BA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lockfileVersion</w:t>
      </w:r>
      <w:proofErr w:type="spellEnd"/>
      <w:r w:rsidRPr="00130981">
        <w:rPr>
          <w:rFonts w:ascii="Courier New" w:eastAsia="Times New Roman" w:hAnsi="Courier New" w:cs="Courier New"/>
          <w:color w:val="000000"/>
          <w:sz w:val="20"/>
          <w:szCs w:val="20"/>
        </w:rPr>
        <w:t>": 1,</w:t>
      </w:r>
    </w:p>
    <w:p w14:paraId="4A6A8E2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true,</w:t>
      </w:r>
    </w:p>
    <w:p w14:paraId="74DB709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"dependencies": {</w:t>
      </w:r>
    </w:p>
    <w:p w14:paraId="217C8A2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"@angular-devkit/architect": {</w:t>
      </w:r>
    </w:p>
    <w:p w14:paraId="41CE01D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"0.1002.4",</w:t>
      </w:r>
    </w:p>
    <w:p w14:paraId="1728997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"https://registry.npmjs.org/@angular-devkit/architect/-/architect-0.1002.4.tgz",</w:t>
      </w:r>
    </w:p>
    <w:p w14:paraId="0B949C0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"sha512-Vrb2XSnvqj4RByqSWPeG/o9BSNX2DL3pxwQgLMrxofG8/+1VHQ2MsN/KTxBnEZtqeW4/l2QWTsQyzY5frJI69A==",</w:t>
      </w:r>
    </w:p>
    <w:p w14:paraId="5F32E06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3DD6E4A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780E6DF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"@angular-devkit/core": "10.2.4",</w:t>
      </w:r>
    </w:p>
    <w:p w14:paraId="5C9ECA9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rxjs</w:t>
      </w:r>
      <w:proofErr w:type="spellEnd"/>
      <w:r w:rsidRPr="00130981">
        <w:rPr>
          <w:rFonts w:ascii="Courier New" w:eastAsia="Times New Roman" w:hAnsi="Courier New" w:cs="Courier New"/>
          <w:color w:val="000000"/>
          <w:sz w:val="20"/>
          <w:szCs w:val="20"/>
        </w:rPr>
        <w:t>": "6.6.2"</w:t>
      </w:r>
    </w:p>
    <w:p w14:paraId="52CF05E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B22633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"dependencies": {</w:t>
      </w:r>
    </w:p>
    <w:p w14:paraId="2144BE8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rxjs</w:t>
      </w:r>
      <w:proofErr w:type="spellEnd"/>
      <w:r w:rsidRPr="00130981">
        <w:rPr>
          <w:rFonts w:ascii="Courier New" w:eastAsia="Times New Roman" w:hAnsi="Courier New" w:cs="Courier New"/>
          <w:color w:val="000000"/>
          <w:sz w:val="20"/>
          <w:szCs w:val="20"/>
        </w:rPr>
        <w:t>": {</w:t>
      </w:r>
    </w:p>
    <w:p w14:paraId="654CEAA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"6.6.2",</w:t>
      </w:r>
    </w:p>
    <w:p w14:paraId="52D3AED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t>
      </w:r>
      <w:proofErr w:type="spellStart"/>
      <w:r w:rsidRPr="00130981">
        <w:rPr>
          <w:rFonts w:ascii="Courier New" w:eastAsia="Times New Roman" w:hAnsi="Courier New" w:cs="Courier New"/>
          <w:color w:val="000000"/>
          <w:sz w:val="20"/>
          <w:szCs w:val="20"/>
        </w:rPr>
        <w:t>rxjs</w:t>
      </w:r>
      <w:proofErr w:type="spellEnd"/>
      <w:r w:rsidRPr="00130981">
        <w:rPr>
          <w:rFonts w:ascii="Courier New" w:eastAsia="Times New Roman" w:hAnsi="Courier New" w:cs="Courier New"/>
          <w:color w:val="000000"/>
          <w:sz w:val="20"/>
          <w:szCs w:val="20"/>
        </w:rPr>
        <w:t>/-/rxjs-6.6.2.tgz",</w:t>
      </w:r>
    </w:p>
    <w:p w14:paraId="1DE7263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"sha512-BHdBMVoWC2sL26w//BCu3YzKT4s2jip/WhwsGEDmeKYBhKDZeYezVUnHatYB7L85v5xs0BAQmg6BEYJEKxBabg==",</w:t>
      </w:r>
    </w:p>
    <w:p w14:paraId="47B25AC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2051911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7437B81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tslib</w:t>
      </w:r>
      <w:proofErr w:type="spellEnd"/>
      <w:r w:rsidRPr="00130981">
        <w:rPr>
          <w:rFonts w:ascii="Courier New" w:eastAsia="Times New Roman" w:hAnsi="Courier New" w:cs="Courier New"/>
          <w:color w:val="000000"/>
          <w:sz w:val="20"/>
          <w:szCs w:val="20"/>
        </w:rPr>
        <w:t>": "^1.9.0"</w:t>
      </w:r>
    </w:p>
    <w:p w14:paraId="189DD53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7A09AC3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020C93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tslib</w:t>
      </w:r>
      <w:proofErr w:type="spellEnd"/>
      <w:r w:rsidRPr="00130981">
        <w:rPr>
          <w:rFonts w:ascii="Courier New" w:eastAsia="Times New Roman" w:hAnsi="Courier New" w:cs="Courier New"/>
          <w:color w:val="000000"/>
          <w:sz w:val="20"/>
          <w:szCs w:val="20"/>
        </w:rPr>
        <w:t>": {</w:t>
      </w:r>
    </w:p>
    <w:p w14:paraId="64D534C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"1.14.1",</w:t>
      </w:r>
    </w:p>
    <w:p w14:paraId="625592C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t>
      </w:r>
      <w:proofErr w:type="spellStart"/>
      <w:r w:rsidRPr="00130981">
        <w:rPr>
          <w:rFonts w:ascii="Courier New" w:eastAsia="Times New Roman" w:hAnsi="Courier New" w:cs="Courier New"/>
          <w:color w:val="000000"/>
          <w:sz w:val="20"/>
          <w:szCs w:val="20"/>
        </w:rPr>
        <w:t>tslib</w:t>
      </w:r>
      <w:proofErr w:type="spellEnd"/>
      <w:r w:rsidRPr="00130981">
        <w:rPr>
          <w:rFonts w:ascii="Courier New" w:eastAsia="Times New Roman" w:hAnsi="Courier New" w:cs="Courier New"/>
          <w:color w:val="000000"/>
          <w:sz w:val="20"/>
          <w:szCs w:val="20"/>
        </w:rPr>
        <w:t>/-/tslib-1.14.1.tgz",</w:t>
      </w:r>
    </w:p>
    <w:p w14:paraId="07ED8F4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"sha512-Xni35NKzjgMrwevysHTCArtLDpPvye8zV/0E4EyYn43P7/7qvQwPh9BGkHewbMulVntbigmcT7rdX3BNo9wRJg==",</w:t>
      </w:r>
    </w:p>
    <w:p w14:paraId="3F9E513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379F5EB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780145E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3E2B9C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0BFEF16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"@angular-devkit/build-angular": {</w:t>
      </w:r>
    </w:p>
    <w:p w14:paraId="4E80910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"0.1002.4",</w:t>
      </w:r>
    </w:p>
    <w:p w14:paraId="3549913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"https://registry.npmjs.org/@angular-devkit/build-angular/-/build-angular-0.1002.4.tgz",</w:t>
      </w:r>
    </w:p>
    <w:p w14:paraId="6255B21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"sha512-0jo8fCbOyo1HGRDKBVzIzmGd3/Z+x5YP/9t1QHQrPTq9gRoVI+1vFgrKh7XApmGPa/S4bN6hows1wnGzTq5xJg==",</w:t>
      </w:r>
    </w:p>
    <w:p w14:paraId="0C9F046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4B781B7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59C355D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"@angular-devkit/architect": "0.1002.4",</w:t>
      </w:r>
    </w:p>
    <w:p w14:paraId="35C1D5C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"@angular-devkit/build-optimizer": "0.1002.4",</w:t>
      </w:r>
    </w:p>
    <w:p w14:paraId="6832181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lastRenderedPageBreak/>
        <w:t xml:space="preserve">        "@angular-devkit/build-webpack": "0.1002.4",</w:t>
      </w:r>
    </w:p>
    <w:p w14:paraId="64D409E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"@angular-devkit/core": "10.2.4",</w:t>
      </w:r>
    </w:p>
    <w:p w14:paraId="358D601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"@babel/core": "7.11.1",</w:t>
      </w:r>
    </w:p>
    <w:p w14:paraId="0BAC963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"@babel/generator": "7.11.0",</w:t>
      </w:r>
    </w:p>
    <w:p w14:paraId="770BB4D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"@babel/plugin-transform-runtime": "7.11.0",</w:t>
      </w:r>
    </w:p>
    <w:p w14:paraId="1725756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"@babel/preset-env": "7.11.0",</w:t>
      </w:r>
    </w:p>
    <w:p w14:paraId="1316777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"@babel/runtime": "7.11.2",</w:t>
      </w:r>
    </w:p>
    <w:p w14:paraId="5FF2ECA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"@babel/template": "7.10.4",</w:t>
      </w:r>
    </w:p>
    <w:p w14:paraId="056D67E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jsdevtools</w:t>
      </w:r>
      <w:proofErr w:type="spellEnd"/>
      <w:r w:rsidRPr="00130981">
        <w:rPr>
          <w:rFonts w:ascii="Courier New" w:eastAsia="Times New Roman" w:hAnsi="Courier New" w:cs="Courier New"/>
          <w:color w:val="000000"/>
          <w:sz w:val="20"/>
          <w:szCs w:val="20"/>
        </w:rPr>
        <w:t>/coverage-</w:t>
      </w:r>
      <w:proofErr w:type="spellStart"/>
      <w:r w:rsidRPr="00130981">
        <w:rPr>
          <w:rFonts w:ascii="Courier New" w:eastAsia="Times New Roman" w:hAnsi="Courier New" w:cs="Courier New"/>
          <w:color w:val="000000"/>
          <w:sz w:val="20"/>
          <w:szCs w:val="20"/>
        </w:rPr>
        <w:t>istanbul</w:t>
      </w:r>
      <w:proofErr w:type="spellEnd"/>
      <w:r w:rsidRPr="00130981">
        <w:rPr>
          <w:rFonts w:ascii="Courier New" w:eastAsia="Times New Roman" w:hAnsi="Courier New" w:cs="Courier New"/>
          <w:color w:val="000000"/>
          <w:sz w:val="20"/>
          <w:szCs w:val="20"/>
        </w:rPr>
        <w:t>-loader": "3.0.5",</w:t>
      </w:r>
    </w:p>
    <w:p w14:paraId="513813A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ngtools</w:t>
      </w:r>
      <w:proofErr w:type="spellEnd"/>
      <w:r w:rsidRPr="00130981">
        <w:rPr>
          <w:rFonts w:ascii="Courier New" w:eastAsia="Times New Roman" w:hAnsi="Courier New" w:cs="Courier New"/>
          <w:color w:val="000000"/>
          <w:sz w:val="20"/>
          <w:szCs w:val="20"/>
        </w:rPr>
        <w:t>/webpack": "10.2.4",</w:t>
      </w:r>
    </w:p>
    <w:p w14:paraId="6F5809B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autoprefixer</w:t>
      </w:r>
      <w:proofErr w:type="spellEnd"/>
      <w:r w:rsidRPr="00130981">
        <w:rPr>
          <w:rFonts w:ascii="Courier New" w:eastAsia="Times New Roman" w:hAnsi="Courier New" w:cs="Courier New"/>
          <w:color w:val="000000"/>
          <w:sz w:val="20"/>
          <w:szCs w:val="20"/>
        </w:rPr>
        <w:t>": "9.8.6",</w:t>
      </w:r>
    </w:p>
    <w:p w14:paraId="1F78EBC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babel</w:t>
      </w:r>
      <w:proofErr w:type="gramEnd"/>
      <w:r w:rsidRPr="00130981">
        <w:rPr>
          <w:rFonts w:ascii="Courier New" w:eastAsia="Times New Roman" w:hAnsi="Courier New" w:cs="Courier New"/>
          <w:color w:val="000000"/>
          <w:sz w:val="20"/>
          <w:szCs w:val="20"/>
        </w:rPr>
        <w:t>-loader": "8.1.0",</w:t>
      </w:r>
    </w:p>
    <w:p w14:paraId="7CFACDF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browserslist</w:t>
      </w:r>
      <w:proofErr w:type="spellEnd"/>
      <w:r w:rsidRPr="00130981">
        <w:rPr>
          <w:rFonts w:ascii="Courier New" w:eastAsia="Times New Roman" w:hAnsi="Courier New" w:cs="Courier New"/>
          <w:color w:val="000000"/>
          <w:sz w:val="20"/>
          <w:szCs w:val="20"/>
        </w:rPr>
        <w:t>": "^4.9.1",</w:t>
      </w:r>
    </w:p>
    <w:p w14:paraId="3CBB98C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cacache</w:t>
      </w:r>
      <w:proofErr w:type="spellEnd"/>
      <w:r w:rsidRPr="00130981">
        <w:rPr>
          <w:rFonts w:ascii="Courier New" w:eastAsia="Times New Roman" w:hAnsi="Courier New" w:cs="Courier New"/>
          <w:color w:val="000000"/>
          <w:sz w:val="20"/>
          <w:szCs w:val="20"/>
        </w:rPr>
        <w:t>": "15.0.5",</w:t>
      </w:r>
    </w:p>
    <w:p w14:paraId="03E0D87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caniuse</w:t>
      </w:r>
      <w:proofErr w:type="spellEnd"/>
      <w:proofErr w:type="gramEnd"/>
      <w:r w:rsidRPr="00130981">
        <w:rPr>
          <w:rFonts w:ascii="Courier New" w:eastAsia="Times New Roman" w:hAnsi="Courier New" w:cs="Courier New"/>
          <w:color w:val="000000"/>
          <w:sz w:val="20"/>
          <w:szCs w:val="20"/>
        </w:rPr>
        <w:t>-lite": "^1.0.30001032",</w:t>
      </w:r>
    </w:p>
    <w:p w14:paraId="63DC523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circular</w:t>
      </w:r>
      <w:proofErr w:type="gramEnd"/>
      <w:r w:rsidRPr="00130981">
        <w:rPr>
          <w:rFonts w:ascii="Courier New" w:eastAsia="Times New Roman" w:hAnsi="Courier New" w:cs="Courier New"/>
          <w:color w:val="000000"/>
          <w:sz w:val="20"/>
          <w:szCs w:val="20"/>
        </w:rPr>
        <w:t>-dependency-plugin": "5.2.0",</w:t>
      </w:r>
    </w:p>
    <w:p w14:paraId="164A3EA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copy</w:t>
      </w:r>
      <w:proofErr w:type="gramEnd"/>
      <w:r w:rsidRPr="00130981">
        <w:rPr>
          <w:rFonts w:ascii="Courier New" w:eastAsia="Times New Roman" w:hAnsi="Courier New" w:cs="Courier New"/>
          <w:color w:val="000000"/>
          <w:sz w:val="20"/>
          <w:szCs w:val="20"/>
        </w:rPr>
        <w:t>-webpack-plugin": "6.0.3",</w:t>
      </w:r>
    </w:p>
    <w:p w14:paraId="395160A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core</w:t>
      </w:r>
      <w:proofErr w:type="gramEnd"/>
      <w:r w:rsidRPr="00130981">
        <w:rPr>
          <w:rFonts w:ascii="Courier New" w:eastAsia="Times New Roman" w:hAnsi="Courier New" w:cs="Courier New"/>
          <w:color w:val="000000"/>
          <w:sz w:val="20"/>
          <w:szCs w:val="20"/>
        </w:rPr>
        <w:t>-</w:t>
      </w:r>
      <w:proofErr w:type="spellStart"/>
      <w:r w:rsidRPr="00130981">
        <w:rPr>
          <w:rFonts w:ascii="Courier New" w:eastAsia="Times New Roman" w:hAnsi="Courier New" w:cs="Courier New"/>
          <w:color w:val="000000"/>
          <w:sz w:val="20"/>
          <w:szCs w:val="20"/>
        </w:rPr>
        <w:t>js</w:t>
      </w:r>
      <w:proofErr w:type="spellEnd"/>
      <w:r w:rsidRPr="00130981">
        <w:rPr>
          <w:rFonts w:ascii="Courier New" w:eastAsia="Times New Roman" w:hAnsi="Courier New" w:cs="Courier New"/>
          <w:color w:val="000000"/>
          <w:sz w:val="20"/>
          <w:szCs w:val="20"/>
        </w:rPr>
        <w:t>": "3.6.4",</w:t>
      </w:r>
    </w:p>
    <w:p w14:paraId="01F4FEE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css</w:t>
      </w:r>
      <w:proofErr w:type="spellEnd"/>
      <w:proofErr w:type="gramEnd"/>
      <w:r w:rsidRPr="00130981">
        <w:rPr>
          <w:rFonts w:ascii="Courier New" w:eastAsia="Times New Roman" w:hAnsi="Courier New" w:cs="Courier New"/>
          <w:color w:val="000000"/>
          <w:sz w:val="20"/>
          <w:szCs w:val="20"/>
        </w:rPr>
        <w:t>-loader": "4.2.2",</w:t>
      </w:r>
    </w:p>
    <w:p w14:paraId="2EE35B1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cssnano</w:t>
      </w:r>
      <w:proofErr w:type="spellEnd"/>
      <w:r w:rsidRPr="00130981">
        <w:rPr>
          <w:rFonts w:ascii="Courier New" w:eastAsia="Times New Roman" w:hAnsi="Courier New" w:cs="Courier New"/>
          <w:color w:val="000000"/>
          <w:sz w:val="20"/>
          <w:szCs w:val="20"/>
        </w:rPr>
        <w:t>": "4.1.10",</w:t>
      </w:r>
    </w:p>
    <w:p w14:paraId="6329D77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file</w:t>
      </w:r>
      <w:proofErr w:type="gramEnd"/>
      <w:r w:rsidRPr="00130981">
        <w:rPr>
          <w:rFonts w:ascii="Courier New" w:eastAsia="Times New Roman" w:hAnsi="Courier New" w:cs="Courier New"/>
          <w:color w:val="000000"/>
          <w:sz w:val="20"/>
          <w:szCs w:val="20"/>
        </w:rPr>
        <w:t>-loader": "6.0.0",</w:t>
      </w:r>
    </w:p>
    <w:p w14:paraId="573C193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find</w:t>
      </w:r>
      <w:proofErr w:type="gramEnd"/>
      <w:r w:rsidRPr="00130981">
        <w:rPr>
          <w:rFonts w:ascii="Courier New" w:eastAsia="Times New Roman" w:hAnsi="Courier New" w:cs="Courier New"/>
          <w:color w:val="000000"/>
          <w:sz w:val="20"/>
          <w:szCs w:val="20"/>
        </w:rPr>
        <w:t>-cache-</w:t>
      </w:r>
      <w:proofErr w:type="spellStart"/>
      <w:r w:rsidRPr="00130981">
        <w:rPr>
          <w:rFonts w:ascii="Courier New" w:eastAsia="Times New Roman" w:hAnsi="Courier New" w:cs="Courier New"/>
          <w:color w:val="000000"/>
          <w:sz w:val="20"/>
          <w:szCs w:val="20"/>
        </w:rPr>
        <w:t>dir</w:t>
      </w:r>
      <w:proofErr w:type="spellEnd"/>
      <w:r w:rsidRPr="00130981">
        <w:rPr>
          <w:rFonts w:ascii="Courier New" w:eastAsia="Times New Roman" w:hAnsi="Courier New" w:cs="Courier New"/>
          <w:color w:val="000000"/>
          <w:sz w:val="20"/>
          <w:szCs w:val="20"/>
        </w:rPr>
        <w:t>": "3.3.1",</w:t>
      </w:r>
    </w:p>
    <w:p w14:paraId="379F5DA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"glob": "7.1.6",</w:t>
      </w:r>
    </w:p>
    <w:p w14:paraId="77D84B8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jest</w:t>
      </w:r>
      <w:proofErr w:type="gramEnd"/>
      <w:r w:rsidRPr="00130981">
        <w:rPr>
          <w:rFonts w:ascii="Courier New" w:eastAsia="Times New Roman" w:hAnsi="Courier New" w:cs="Courier New"/>
          <w:color w:val="000000"/>
          <w:sz w:val="20"/>
          <w:szCs w:val="20"/>
        </w:rPr>
        <w:t>-worker": "26.3.0",</w:t>
      </w:r>
    </w:p>
    <w:p w14:paraId="3FD7141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karma</w:t>
      </w:r>
      <w:proofErr w:type="gramEnd"/>
      <w:r w:rsidRPr="00130981">
        <w:rPr>
          <w:rFonts w:ascii="Courier New" w:eastAsia="Times New Roman" w:hAnsi="Courier New" w:cs="Courier New"/>
          <w:color w:val="000000"/>
          <w:sz w:val="20"/>
          <w:szCs w:val="20"/>
        </w:rPr>
        <w:t>-source-map-support": "1.4.0",</w:t>
      </w:r>
    </w:p>
    <w:p w14:paraId="3929EB0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less</w:t>
      </w:r>
      <w:proofErr w:type="gramEnd"/>
      <w:r w:rsidRPr="00130981">
        <w:rPr>
          <w:rFonts w:ascii="Courier New" w:eastAsia="Times New Roman" w:hAnsi="Courier New" w:cs="Courier New"/>
          <w:color w:val="000000"/>
          <w:sz w:val="20"/>
          <w:szCs w:val="20"/>
        </w:rPr>
        <w:t>-loader": "6.2.0",</w:t>
      </w:r>
    </w:p>
    <w:p w14:paraId="182B3CD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license</w:t>
      </w:r>
      <w:proofErr w:type="gramEnd"/>
      <w:r w:rsidRPr="00130981">
        <w:rPr>
          <w:rFonts w:ascii="Courier New" w:eastAsia="Times New Roman" w:hAnsi="Courier New" w:cs="Courier New"/>
          <w:color w:val="000000"/>
          <w:sz w:val="20"/>
          <w:szCs w:val="20"/>
        </w:rPr>
        <w:t>-webpack-plugin": "2.3.0",</w:t>
      </w:r>
    </w:p>
    <w:p w14:paraId="4DCB071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loader</w:t>
      </w:r>
      <w:proofErr w:type="gramEnd"/>
      <w:r w:rsidRPr="00130981">
        <w:rPr>
          <w:rFonts w:ascii="Courier New" w:eastAsia="Times New Roman" w:hAnsi="Courier New" w:cs="Courier New"/>
          <w:color w:val="000000"/>
          <w:sz w:val="20"/>
          <w:szCs w:val="20"/>
        </w:rPr>
        <w:t>-utils": "2.0.0",</w:t>
      </w:r>
    </w:p>
    <w:p w14:paraId="00DC9DA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mini</w:t>
      </w:r>
      <w:proofErr w:type="gramEnd"/>
      <w:r w:rsidRPr="00130981">
        <w:rPr>
          <w:rFonts w:ascii="Courier New" w:eastAsia="Times New Roman" w:hAnsi="Courier New" w:cs="Courier New"/>
          <w:color w:val="000000"/>
          <w:sz w:val="20"/>
          <w:szCs w:val="20"/>
        </w:rPr>
        <w:t>-</w:t>
      </w:r>
      <w:proofErr w:type="spellStart"/>
      <w:r w:rsidRPr="00130981">
        <w:rPr>
          <w:rFonts w:ascii="Courier New" w:eastAsia="Times New Roman" w:hAnsi="Courier New" w:cs="Courier New"/>
          <w:color w:val="000000"/>
          <w:sz w:val="20"/>
          <w:szCs w:val="20"/>
        </w:rPr>
        <w:t>css</w:t>
      </w:r>
      <w:proofErr w:type="spellEnd"/>
      <w:r w:rsidRPr="00130981">
        <w:rPr>
          <w:rFonts w:ascii="Courier New" w:eastAsia="Times New Roman" w:hAnsi="Courier New" w:cs="Courier New"/>
          <w:color w:val="000000"/>
          <w:sz w:val="20"/>
          <w:szCs w:val="20"/>
        </w:rPr>
        <w:t>-extract-plugin": "0.10.0",</w:t>
      </w:r>
    </w:p>
    <w:p w14:paraId="2A99F44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minimatch</w:t>
      </w:r>
      <w:proofErr w:type="spellEnd"/>
      <w:r w:rsidRPr="00130981">
        <w:rPr>
          <w:rFonts w:ascii="Courier New" w:eastAsia="Times New Roman" w:hAnsi="Courier New" w:cs="Courier New"/>
          <w:color w:val="000000"/>
          <w:sz w:val="20"/>
          <w:szCs w:val="20"/>
        </w:rPr>
        <w:t>": "3.0.4",</w:t>
      </w:r>
    </w:p>
    <w:p w14:paraId="6F3C257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"open": "7.2.0",</w:t>
      </w:r>
    </w:p>
    <w:p w14:paraId="7177743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"parse5": "6.0.1",</w:t>
      </w:r>
    </w:p>
    <w:p w14:paraId="0EB1E94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"parse5-htmlparser2-tree-adapter": "6.0.1",</w:t>
      </w:r>
    </w:p>
    <w:p w14:paraId="5A4E078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pnp</w:t>
      </w:r>
      <w:proofErr w:type="spellEnd"/>
      <w:proofErr w:type="gramEnd"/>
      <w:r w:rsidRPr="00130981">
        <w:rPr>
          <w:rFonts w:ascii="Courier New" w:eastAsia="Times New Roman" w:hAnsi="Courier New" w:cs="Courier New"/>
          <w:color w:val="000000"/>
          <w:sz w:val="20"/>
          <w:szCs w:val="20"/>
        </w:rPr>
        <w:t>-webpack-plugin": "1.6.4",</w:t>
      </w:r>
    </w:p>
    <w:p w14:paraId="7E849B1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postcss</w:t>
      </w:r>
      <w:proofErr w:type="spellEnd"/>
      <w:r w:rsidRPr="00130981">
        <w:rPr>
          <w:rFonts w:ascii="Courier New" w:eastAsia="Times New Roman" w:hAnsi="Courier New" w:cs="Courier New"/>
          <w:color w:val="000000"/>
          <w:sz w:val="20"/>
          <w:szCs w:val="20"/>
        </w:rPr>
        <w:t>": "7.0.32",</w:t>
      </w:r>
    </w:p>
    <w:p w14:paraId="403FA12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postcss</w:t>
      </w:r>
      <w:proofErr w:type="spellEnd"/>
      <w:proofErr w:type="gramEnd"/>
      <w:r w:rsidRPr="00130981">
        <w:rPr>
          <w:rFonts w:ascii="Courier New" w:eastAsia="Times New Roman" w:hAnsi="Courier New" w:cs="Courier New"/>
          <w:color w:val="000000"/>
          <w:sz w:val="20"/>
          <w:szCs w:val="20"/>
        </w:rPr>
        <w:t>-import": "12.0.1",</w:t>
      </w:r>
    </w:p>
    <w:p w14:paraId="6415DAC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postcss</w:t>
      </w:r>
      <w:proofErr w:type="spellEnd"/>
      <w:proofErr w:type="gramEnd"/>
      <w:r w:rsidRPr="00130981">
        <w:rPr>
          <w:rFonts w:ascii="Courier New" w:eastAsia="Times New Roman" w:hAnsi="Courier New" w:cs="Courier New"/>
          <w:color w:val="000000"/>
          <w:sz w:val="20"/>
          <w:szCs w:val="20"/>
        </w:rPr>
        <w:t>-loader": "3.0.0",</w:t>
      </w:r>
    </w:p>
    <w:p w14:paraId="357742C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raw</w:t>
      </w:r>
      <w:proofErr w:type="gramEnd"/>
      <w:r w:rsidRPr="00130981">
        <w:rPr>
          <w:rFonts w:ascii="Courier New" w:eastAsia="Times New Roman" w:hAnsi="Courier New" w:cs="Courier New"/>
          <w:color w:val="000000"/>
          <w:sz w:val="20"/>
          <w:szCs w:val="20"/>
        </w:rPr>
        <w:t>-loader": "4.0.1",</w:t>
      </w:r>
    </w:p>
    <w:p w14:paraId="3B49025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regenerator</w:t>
      </w:r>
      <w:proofErr w:type="gramEnd"/>
      <w:r w:rsidRPr="00130981">
        <w:rPr>
          <w:rFonts w:ascii="Courier New" w:eastAsia="Times New Roman" w:hAnsi="Courier New" w:cs="Courier New"/>
          <w:color w:val="000000"/>
          <w:sz w:val="20"/>
          <w:szCs w:val="20"/>
        </w:rPr>
        <w:t>-runtime": "0.13.7",</w:t>
      </w:r>
    </w:p>
    <w:p w14:paraId="7AEB92B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resolve</w:t>
      </w:r>
      <w:proofErr w:type="gramEnd"/>
      <w:r w:rsidRPr="00130981">
        <w:rPr>
          <w:rFonts w:ascii="Courier New" w:eastAsia="Times New Roman" w:hAnsi="Courier New" w:cs="Courier New"/>
          <w:color w:val="000000"/>
          <w:sz w:val="20"/>
          <w:szCs w:val="20"/>
        </w:rPr>
        <w:t>-</w:t>
      </w:r>
      <w:proofErr w:type="spellStart"/>
      <w:r w:rsidRPr="00130981">
        <w:rPr>
          <w:rFonts w:ascii="Courier New" w:eastAsia="Times New Roman" w:hAnsi="Courier New" w:cs="Courier New"/>
          <w:color w:val="000000"/>
          <w:sz w:val="20"/>
          <w:szCs w:val="20"/>
        </w:rPr>
        <w:t>url</w:t>
      </w:r>
      <w:proofErr w:type="spellEnd"/>
      <w:r w:rsidRPr="00130981">
        <w:rPr>
          <w:rFonts w:ascii="Courier New" w:eastAsia="Times New Roman" w:hAnsi="Courier New" w:cs="Courier New"/>
          <w:color w:val="000000"/>
          <w:sz w:val="20"/>
          <w:szCs w:val="20"/>
        </w:rPr>
        <w:t>-loader": "3.1.2",</w:t>
      </w:r>
    </w:p>
    <w:p w14:paraId="3A68E29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rimraf</w:t>
      </w:r>
      <w:proofErr w:type="spellEnd"/>
      <w:r w:rsidRPr="00130981">
        <w:rPr>
          <w:rFonts w:ascii="Courier New" w:eastAsia="Times New Roman" w:hAnsi="Courier New" w:cs="Courier New"/>
          <w:color w:val="000000"/>
          <w:sz w:val="20"/>
          <w:szCs w:val="20"/>
        </w:rPr>
        <w:t>": "3.0.2",</w:t>
      </w:r>
    </w:p>
    <w:p w14:paraId="64C92F1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"rollup": "2.26.5",</w:t>
      </w:r>
    </w:p>
    <w:p w14:paraId="152071B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rxjs</w:t>
      </w:r>
      <w:proofErr w:type="spellEnd"/>
      <w:r w:rsidRPr="00130981">
        <w:rPr>
          <w:rFonts w:ascii="Courier New" w:eastAsia="Times New Roman" w:hAnsi="Courier New" w:cs="Courier New"/>
          <w:color w:val="000000"/>
          <w:sz w:val="20"/>
          <w:szCs w:val="20"/>
        </w:rPr>
        <w:t>": "6.6.2",</w:t>
      </w:r>
    </w:p>
    <w:p w14:paraId="18B6D2E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"sass": "1.26.10",</w:t>
      </w:r>
    </w:p>
    <w:p w14:paraId="38C5602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sass</w:t>
      </w:r>
      <w:proofErr w:type="gramEnd"/>
      <w:r w:rsidRPr="00130981">
        <w:rPr>
          <w:rFonts w:ascii="Courier New" w:eastAsia="Times New Roman" w:hAnsi="Courier New" w:cs="Courier New"/>
          <w:color w:val="000000"/>
          <w:sz w:val="20"/>
          <w:szCs w:val="20"/>
        </w:rPr>
        <w:t>-loader": "10.0.1",</w:t>
      </w:r>
    </w:p>
    <w:p w14:paraId="070589A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semver</w:t>
      </w:r>
      <w:proofErr w:type="spellEnd"/>
      <w:r w:rsidRPr="00130981">
        <w:rPr>
          <w:rFonts w:ascii="Courier New" w:eastAsia="Times New Roman" w:hAnsi="Courier New" w:cs="Courier New"/>
          <w:color w:val="000000"/>
          <w:sz w:val="20"/>
          <w:szCs w:val="20"/>
        </w:rPr>
        <w:t>": "7.3.2",</w:t>
      </w:r>
    </w:p>
    <w:p w14:paraId="7A7EF0A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source</w:t>
      </w:r>
      <w:proofErr w:type="gramEnd"/>
      <w:r w:rsidRPr="00130981">
        <w:rPr>
          <w:rFonts w:ascii="Courier New" w:eastAsia="Times New Roman" w:hAnsi="Courier New" w:cs="Courier New"/>
          <w:color w:val="000000"/>
          <w:sz w:val="20"/>
          <w:szCs w:val="20"/>
        </w:rPr>
        <w:t>-map": "0.7.3",</w:t>
      </w:r>
    </w:p>
    <w:p w14:paraId="72E35C2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source</w:t>
      </w:r>
      <w:proofErr w:type="gramEnd"/>
      <w:r w:rsidRPr="00130981">
        <w:rPr>
          <w:rFonts w:ascii="Courier New" w:eastAsia="Times New Roman" w:hAnsi="Courier New" w:cs="Courier New"/>
          <w:color w:val="000000"/>
          <w:sz w:val="20"/>
          <w:szCs w:val="20"/>
        </w:rPr>
        <w:t>-map-loader": "1.0.2",</w:t>
      </w:r>
    </w:p>
    <w:p w14:paraId="17545A5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source</w:t>
      </w:r>
      <w:proofErr w:type="gramEnd"/>
      <w:r w:rsidRPr="00130981">
        <w:rPr>
          <w:rFonts w:ascii="Courier New" w:eastAsia="Times New Roman" w:hAnsi="Courier New" w:cs="Courier New"/>
          <w:color w:val="000000"/>
          <w:sz w:val="20"/>
          <w:szCs w:val="20"/>
        </w:rPr>
        <w:t>-map-support": "0.5.19",</w:t>
      </w:r>
    </w:p>
    <w:p w14:paraId="1A1B227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speed</w:t>
      </w:r>
      <w:proofErr w:type="gramEnd"/>
      <w:r w:rsidRPr="00130981">
        <w:rPr>
          <w:rFonts w:ascii="Courier New" w:eastAsia="Times New Roman" w:hAnsi="Courier New" w:cs="Courier New"/>
          <w:color w:val="000000"/>
          <w:sz w:val="20"/>
          <w:szCs w:val="20"/>
        </w:rPr>
        <w:t>-measure-webpack-plugin": "1.3.3",</w:t>
      </w:r>
    </w:p>
    <w:p w14:paraId="1E05D4B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style</w:t>
      </w:r>
      <w:proofErr w:type="gramEnd"/>
      <w:r w:rsidRPr="00130981">
        <w:rPr>
          <w:rFonts w:ascii="Courier New" w:eastAsia="Times New Roman" w:hAnsi="Courier New" w:cs="Courier New"/>
          <w:color w:val="000000"/>
          <w:sz w:val="20"/>
          <w:szCs w:val="20"/>
        </w:rPr>
        <w:t>-loader": "1.2.1",</w:t>
      </w:r>
    </w:p>
    <w:p w14:paraId="60BD839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"stylus": "0.54.8",</w:t>
      </w:r>
    </w:p>
    <w:p w14:paraId="616ED46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stylus</w:t>
      </w:r>
      <w:proofErr w:type="gramEnd"/>
      <w:r w:rsidRPr="00130981">
        <w:rPr>
          <w:rFonts w:ascii="Courier New" w:eastAsia="Times New Roman" w:hAnsi="Courier New" w:cs="Courier New"/>
          <w:color w:val="000000"/>
          <w:sz w:val="20"/>
          <w:szCs w:val="20"/>
        </w:rPr>
        <w:t>-loader": "3.0.2",</w:t>
      </w:r>
    </w:p>
    <w:p w14:paraId="73D87B3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"terser": "5.3.0",</w:t>
      </w:r>
    </w:p>
    <w:p w14:paraId="52FBE57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terser</w:t>
      </w:r>
      <w:proofErr w:type="gramEnd"/>
      <w:r w:rsidRPr="00130981">
        <w:rPr>
          <w:rFonts w:ascii="Courier New" w:eastAsia="Times New Roman" w:hAnsi="Courier New" w:cs="Courier New"/>
          <w:color w:val="000000"/>
          <w:sz w:val="20"/>
          <w:szCs w:val="20"/>
        </w:rPr>
        <w:t>-webpack-plugin": "4.1.0",</w:t>
      </w:r>
    </w:p>
    <w:p w14:paraId="249EE31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tree</w:t>
      </w:r>
      <w:proofErr w:type="gramEnd"/>
      <w:r w:rsidRPr="00130981">
        <w:rPr>
          <w:rFonts w:ascii="Courier New" w:eastAsia="Times New Roman" w:hAnsi="Courier New" w:cs="Courier New"/>
          <w:color w:val="000000"/>
          <w:sz w:val="20"/>
          <w:szCs w:val="20"/>
        </w:rPr>
        <w:t>-kill": "1.2.2",</w:t>
      </w:r>
    </w:p>
    <w:p w14:paraId="7E79DF0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"webpack": "4.44.1",</w:t>
      </w:r>
    </w:p>
    <w:p w14:paraId="246E50A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webpack</w:t>
      </w:r>
      <w:proofErr w:type="gramEnd"/>
      <w:r w:rsidRPr="00130981">
        <w:rPr>
          <w:rFonts w:ascii="Courier New" w:eastAsia="Times New Roman" w:hAnsi="Courier New" w:cs="Courier New"/>
          <w:color w:val="000000"/>
          <w:sz w:val="20"/>
          <w:szCs w:val="20"/>
        </w:rPr>
        <w:t>-dev-middleware": "3.7.2",</w:t>
      </w:r>
    </w:p>
    <w:p w14:paraId="3718342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webpack</w:t>
      </w:r>
      <w:proofErr w:type="gramEnd"/>
      <w:r w:rsidRPr="00130981">
        <w:rPr>
          <w:rFonts w:ascii="Courier New" w:eastAsia="Times New Roman" w:hAnsi="Courier New" w:cs="Courier New"/>
          <w:color w:val="000000"/>
          <w:sz w:val="20"/>
          <w:szCs w:val="20"/>
        </w:rPr>
        <w:t>-dev-server": "3.11.0",</w:t>
      </w:r>
    </w:p>
    <w:p w14:paraId="3695020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lastRenderedPageBreak/>
        <w:t xml:space="preserve">        "</w:t>
      </w:r>
      <w:proofErr w:type="gramStart"/>
      <w:r w:rsidRPr="00130981">
        <w:rPr>
          <w:rFonts w:ascii="Courier New" w:eastAsia="Times New Roman" w:hAnsi="Courier New" w:cs="Courier New"/>
          <w:color w:val="000000"/>
          <w:sz w:val="20"/>
          <w:szCs w:val="20"/>
        </w:rPr>
        <w:t>webpack</w:t>
      </w:r>
      <w:proofErr w:type="gramEnd"/>
      <w:r w:rsidRPr="00130981">
        <w:rPr>
          <w:rFonts w:ascii="Courier New" w:eastAsia="Times New Roman" w:hAnsi="Courier New" w:cs="Courier New"/>
          <w:color w:val="000000"/>
          <w:sz w:val="20"/>
          <w:szCs w:val="20"/>
        </w:rPr>
        <w:t>-merge": "4.2.2",</w:t>
      </w:r>
    </w:p>
    <w:p w14:paraId="0D7B7BD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webpack</w:t>
      </w:r>
      <w:proofErr w:type="gramEnd"/>
      <w:r w:rsidRPr="00130981">
        <w:rPr>
          <w:rFonts w:ascii="Courier New" w:eastAsia="Times New Roman" w:hAnsi="Courier New" w:cs="Courier New"/>
          <w:color w:val="000000"/>
          <w:sz w:val="20"/>
          <w:szCs w:val="20"/>
        </w:rPr>
        <w:t>-sources": "1.4.3",</w:t>
      </w:r>
    </w:p>
    <w:p w14:paraId="5549E06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webpack</w:t>
      </w:r>
      <w:proofErr w:type="gramEnd"/>
      <w:r w:rsidRPr="00130981">
        <w:rPr>
          <w:rFonts w:ascii="Courier New" w:eastAsia="Times New Roman" w:hAnsi="Courier New" w:cs="Courier New"/>
          <w:color w:val="000000"/>
          <w:sz w:val="20"/>
          <w:szCs w:val="20"/>
        </w:rPr>
        <w:t>-</w:t>
      </w:r>
      <w:proofErr w:type="spellStart"/>
      <w:r w:rsidRPr="00130981">
        <w:rPr>
          <w:rFonts w:ascii="Courier New" w:eastAsia="Times New Roman" w:hAnsi="Courier New" w:cs="Courier New"/>
          <w:color w:val="000000"/>
          <w:sz w:val="20"/>
          <w:szCs w:val="20"/>
        </w:rPr>
        <w:t>subresource</w:t>
      </w:r>
      <w:proofErr w:type="spellEnd"/>
      <w:r w:rsidRPr="00130981">
        <w:rPr>
          <w:rFonts w:ascii="Courier New" w:eastAsia="Times New Roman" w:hAnsi="Courier New" w:cs="Courier New"/>
          <w:color w:val="000000"/>
          <w:sz w:val="20"/>
          <w:szCs w:val="20"/>
        </w:rPr>
        <w:t>-integrity": "1.4.1",</w:t>
      </w:r>
    </w:p>
    <w:p w14:paraId="0E31F92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worker</w:t>
      </w:r>
      <w:proofErr w:type="gramEnd"/>
      <w:r w:rsidRPr="00130981">
        <w:rPr>
          <w:rFonts w:ascii="Courier New" w:eastAsia="Times New Roman" w:hAnsi="Courier New" w:cs="Courier New"/>
          <w:color w:val="000000"/>
          <w:sz w:val="20"/>
          <w:szCs w:val="20"/>
        </w:rPr>
        <w:t>-plugin": "5.0.0"</w:t>
      </w:r>
    </w:p>
    <w:p w14:paraId="2E310A9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2A6F20A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"dependencies": {</w:t>
      </w:r>
    </w:p>
    <w:p w14:paraId="0443DD6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rxjs</w:t>
      </w:r>
      <w:proofErr w:type="spellEnd"/>
      <w:r w:rsidRPr="00130981">
        <w:rPr>
          <w:rFonts w:ascii="Courier New" w:eastAsia="Times New Roman" w:hAnsi="Courier New" w:cs="Courier New"/>
          <w:color w:val="000000"/>
          <w:sz w:val="20"/>
          <w:szCs w:val="20"/>
        </w:rPr>
        <w:t>": {</w:t>
      </w:r>
    </w:p>
    <w:p w14:paraId="3A91067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"6.6.2",</w:t>
      </w:r>
    </w:p>
    <w:p w14:paraId="68B0F0F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t>
      </w:r>
      <w:proofErr w:type="spellStart"/>
      <w:r w:rsidRPr="00130981">
        <w:rPr>
          <w:rFonts w:ascii="Courier New" w:eastAsia="Times New Roman" w:hAnsi="Courier New" w:cs="Courier New"/>
          <w:color w:val="000000"/>
          <w:sz w:val="20"/>
          <w:szCs w:val="20"/>
        </w:rPr>
        <w:t>rxjs</w:t>
      </w:r>
      <w:proofErr w:type="spellEnd"/>
      <w:r w:rsidRPr="00130981">
        <w:rPr>
          <w:rFonts w:ascii="Courier New" w:eastAsia="Times New Roman" w:hAnsi="Courier New" w:cs="Courier New"/>
          <w:color w:val="000000"/>
          <w:sz w:val="20"/>
          <w:szCs w:val="20"/>
        </w:rPr>
        <w:t>/-/rxjs-6.6.2.tgz",</w:t>
      </w:r>
    </w:p>
    <w:p w14:paraId="671944B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"sha512-BHdBMVoWC2sL26w//BCu3YzKT4s2jip/WhwsGEDmeKYBhKDZeYezVUnHatYB7L85v5xs0BAQmg6BEYJEKxBabg==",</w:t>
      </w:r>
    </w:p>
    <w:p w14:paraId="4F6E0C8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4BE36E0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6F0124A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tslib</w:t>
      </w:r>
      <w:proofErr w:type="spellEnd"/>
      <w:r w:rsidRPr="00130981">
        <w:rPr>
          <w:rFonts w:ascii="Courier New" w:eastAsia="Times New Roman" w:hAnsi="Courier New" w:cs="Courier New"/>
          <w:color w:val="000000"/>
          <w:sz w:val="20"/>
          <w:szCs w:val="20"/>
        </w:rPr>
        <w:t>": "^1.9.0"</w:t>
      </w:r>
    </w:p>
    <w:p w14:paraId="19E9507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26C1186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58D14D0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tslib</w:t>
      </w:r>
      <w:proofErr w:type="spellEnd"/>
      <w:r w:rsidRPr="00130981">
        <w:rPr>
          <w:rFonts w:ascii="Courier New" w:eastAsia="Times New Roman" w:hAnsi="Courier New" w:cs="Courier New"/>
          <w:color w:val="000000"/>
          <w:sz w:val="20"/>
          <w:szCs w:val="20"/>
        </w:rPr>
        <w:t>": {</w:t>
      </w:r>
    </w:p>
    <w:p w14:paraId="7085E9A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"1.14.1",</w:t>
      </w:r>
    </w:p>
    <w:p w14:paraId="5C6278A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t>
      </w:r>
      <w:proofErr w:type="spellStart"/>
      <w:r w:rsidRPr="00130981">
        <w:rPr>
          <w:rFonts w:ascii="Courier New" w:eastAsia="Times New Roman" w:hAnsi="Courier New" w:cs="Courier New"/>
          <w:color w:val="000000"/>
          <w:sz w:val="20"/>
          <w:szCs w:val="20"/>
        </w:rPr>
        <w:t>tslib</w:t>
      </w:r>
      <w:proofErr w:type="spellEnd"/>
      <w:r w:rsidRPr="00130981">
        <w:rPr>
          <w:rFonts w:ascii="Courier New" w:eastAsia="Times New Roman" w:hAnsi="Courier New" w:cs="Courier New"/>
          <w:color w:val="000000"/>
          <w:sz w:val="20"/>
          <w:szCs w:val="20"/>
        </w:rPr>
        <w:t>/-/tslib-1.14.1.tgz",</w:t>
      </w:r>
    </w:p>
    <w:p w14:paraId="48BB5A3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"sha512-Xni35NKzjgMrwevysHTCArtLDpPvye8zV/0E4EyYn43P7/7qvQwPh9BGkHewbMulVntbigmcT7rdX3BNo9wRJg==",</w:t>
      </w:r>
    </w:p>
    <w:p w14:paraId="5681992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44DD091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EB3943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7A4A1DC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0864673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"@angular-devkit/build-optimizer": {</w:t>
      </w:r>
    </w:p>
    <w:p w14:paraId="0ED90E7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"0.1002.4",</w:t>
      </w:r>
    </w:p>
    <w:p w14:paraId="380D92E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"https://registry.npmjs.org/@angular-devkit/build-optimizer/-/build-optimizer-0.1002.4.tgz",</w:t>
      </w:r>
    </w:p>
    <w:p w14:paraId="7BC951F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"sha512-O705v4N+VCaeTnePYVHf+XZaPxU8eTWCx2mYvCmG0urHh1GCehb+vX1v332tTaC2uzMoH+RSg2Nh2apFX+pE0Q==",</w:t>
      </w:r>
    </w:p>
    <w:p w14:paraId="7559D3A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1219C1F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0132731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loader</w:t>
      </w:r>
      <w:proofErr w:type="gramEnd"/>
      <w:r w:rsidRPr="00130981">
        <w:rPr>
          <w:rFonts w:ascii="Courier New" w:eastAsia="Times New Roman" w:hAnsi="Courier New" w:cs="Courier New"/>
          <w:color w:val="000000"/>
          <w:sz w:val="20"/>
          <w:szCs w:val="20"/>
        </w:rPr>
        <w:t>-utils": "2.0.0",</w:t>
      </w:r>
    </w:p>
    <w:p w14:paraId="07766E8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source</w:t>
      </w:r>
      <w:proofErr w:type="gramEnd"/>
      <w:r w:rsidRPr="00130981">
        <w:rPr>
          <w:rFonts w:ascii="Courier New" w:eastAsia="Times New Roman" w:hAnsi="Courier New" w:cs="Courier New"/>
          <w:color w:val="000000"/>
          <w:sz w:val="20"/>
          <w:szCs w:val="20"/>
        </w:rPr>
        <w:t>-map": "0.7.3",</w:t>
      </w:r>
    </w:p>
    <w:p w14:paraId="657B393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tslib</w:t>
      </w:r>
      <w:proofErr w:type="spellEnd"/>
      <w:r w:rsidRPr="00130981">
        <w:rPr>
          <w:rFonts w:ascii="Courier New" w:eastAsia="Times New Roman" w:hAnsi="Courier New" w:cs="Courier New"/>
          <w:color w:val="000000"/>
          <w:sz w:val="20"/>
          <w:szCs w:val="20"/>
        </w:rPr>
        <w:t>": "2.0.1",</w:t>
      </w:r>
    </w:p>
    <w:p w14:paraId="434DCD5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"typescript": "4.0.2",</w:t>
      </w:r>
    </w:p>
    <w:p w14:paraId="1ACBCED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webpack</w:t>
      </w:r>
      <w:proofErr w:type="gramEnd"/>
      <w:r w:rsidRPr="00130981">
        <w:rPr>
          <w:rFonts w:ascii="Courier New" w:eastAsia="Times New Roman" w:hAnsi="Courier New" w:cs="Courier New"/>
          <w:color w:val="000000"/>
          <w:sz w:val="20"/>
          <w:szCs w:val="20"/>
        </w:rPr>
        <w:t>-sources": "1.4.3"</w:t>
      </w:r>
    </w:p>
    <w:p w14:paraId="17CBAD9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7BCFEB6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"dependencies": {</w:t>
      </w:r>
    </w:p>
    <w:p w14:paraId="72877F7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tslib</w:t>
      </w:r>
      <w:proofErr w:type="spellEnd"/>
      <w:r w:rsidRPr="00130981">
        <w:rPr>
          <w:rFonts w:ascii="Courier New" w:eastAsia="Times New Roman" w:hAnsi="Courier New" w:cs="Courier New"/>
          <w:color w:val="000000"/>
          <w:sz w:val="20"/>
          <w:szCs w:val="20"/>
        </w:rPr>
        <w:t>": {</w:t>
      </w:r>
    </w:p>
    <w:p w14:paraId="53314A4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"2.0.1",</w:t>
      </w:r>
    </w:p>
    <w:p w14:paraId="24FC38A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t>
      </w:r>
      <w:proofErr w:type="spellStart"/>
      <w:r w:rsidRPr="00130981">
        <w:rPr>
          <w:rFonts w:ascii="Courier New" w:eastAsia="Times New Roman" w:hAnsi="Courier New" w:cs="Courier New"/>
          <w:color w:val="000000"/>
          <w:sz w:val="20"/>
          <w:szCs w:val="20"/>
        </w:rPr>
        <w:t>tslib</w:t>
      </w:r>
      <w:proofErr w:type="spellEnd"/>
      <w:r w:rsidRPr="00130981">
        <w:rPr>
          <w:rFonts w:ascii="Courier New" w:eastAsia="Times New Roman" w:hAnsi="Courier New" w:cs="Courier New"/>
          <w:color w:val="000000"/>
          <w:sz w:val="20"/>
          <w:szCs w:val="20"/>
        </w:rPr>
        <w:t>/-/tslib-2.0.1.tgz",</w:t>
      </w:r>
    </w:p>
    <w:p w14:paraId="7B1524F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"sha512-SgIkNheinmEBgx1IUNirK0TUD4X9yjjBRTqqjggWCU3pUEqIk3/Uwl3yRixYKT6WjQuGiwDv4NomL3wqRCj+CQ==",</w:t>
      </w:r>
    </w:p>
    <w:p w14:paraId="7539206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2B9DF50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5CECC8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"typescript": {</w:t>
      </w:r>
    </w:p>
    <w:p w14:paraId="4988A0C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"4.0.2",</w:t>
      </w:r>
    </w:p>
    <w:p w14:paraId="198D787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"https://registry.npmjs.org/typescript/-/typescript-4.0.2.tgz",</w:t>
      </w:r>
    </w:p>
    <w:p w14:paraId="63535C9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"sha512-e4ERvRV2wb+rRZ/IQeb3jm2VxBsirQLpQhdxplZ2MEzGvDkkMmPglecnNDfSUBivMjP93vRbngYYDQqQ/78bcQ==",</w:t>
      </w:r>
    </w:p>
    <w:p w14:paraId="10134A1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4F0E5AA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lastRenderedPageBreak/>
        <w:t xml:space="preserve">        }</w:t>
      </w:r>
    </w:p>
    <w:p w14:paraId="74B7992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27B054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0486FAF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"@angular-devkit/build-webpack": {</w:t>
      </w:r>
    </w:p>
    <w:p w14:paraId="4956C51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"0.1002.4",</w:t>
      </w:r>
    </w:p>
    <w:p w14:paraId="20D3409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"https://registry.npmjs.org/@angular-devkit/build-webpack/-/build-webpack-0.1002.4.tgz",</w:t>
      </w:r>
    </w:p>
    <w:p w14:paraId="6361E72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"sha512-5K+hPWmWV1q0HKcvJrTjJ5ABKEQintJlMMaewfmDUDOfslpabtXtY3LF+18a2RBdktAtLpIxoVTX1j/dvotu+w==",</w:t>
      </w:r>
    </w:p>
    <w:p w14:paraId="3DECA3A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3A4ED5C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7D6CB95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"@angular-devkit/architect": "0.1002.4",</w:t>
      </w:r>
    </w:p>
    <w:p w14:paraId="4F0E39D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"@angular-devkit/core": "10.2.4",</w:t>
      </w:r>
    </w:p>
    <w:p w14:paraId="6FCD7F4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rxjs</w:t>
      </w:r>
      <w:proofErr w:type="spellEnd"/>
      <w:r w:rsidRPr="00130981">
        <w:rPr>
          <w:rFonts w:ascii="Courier New" w:eastAsia="Times New Roman" w:hAnsi="Courier New" w:cs="Courier New"/>
          <w:color w:val="000000"/>
          <w:sz w:val="20"/>
          <w:szCs w:val="20"/>
        </w:rPr>
        <w:t>": "6.6.2"</w:t>
      </w:r>
    </w:p>
    <w:p w14:paraId="3999FF3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3E0FB8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"dependencies": {</w:t>
      </w:r>
    </w:p>
    <w:p w14:paraId="491F6C3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rxjs</w:t>
      </w:r>
      <w:proofErr w:type="spellEnd"/>
      <w:r w:rsidRPr="00130981">
        <w:rPr>
          <w:rFonts w:ascii="Courier New" w:eastAsia="Times New Roman" w:hAnsi="Courier New" w:cs="Courier New"/>
          <w:color w:val="000000"/>
          <w:sz w:val="20"/>
          <w:szCs w:val="20"/>
        </w:rPr>
        <w:t>": {</w:t>
      </w:r>
    </w:p>
    <w:p w14:paraId="5587A74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"6.6.2",</w:t>
      </w:r>
    </w:p>
    <w:p w14:paraId="5029A0E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t>
      </w:r>
      <w:proofErr w:type="spellStart"/>
      <w:r w:rsidRPr="00130981">
        <w:rPr>
          <w:rFonts w:ascii="Courier New" w:eastAsia="Times New Roman" w:hAnsi="Courier New" w:cs="Courier New"/>
          <w:color w:val="000000"/>
          <w:sz w:val="20"/>
          <w:szCs w:val="20"/>
        </w:rPr>
        <w:t>rxjs</w:t>
      </w:r>
      <w:proofErr w:type="spellEnd"/>
      <w:r w:rsidRPr="00130981">
        <w:rPr>
          <w:rFonts w:ascii="Courier New" w:eastAsia="Times New Roman" w:hAnsi="Courier New" w:cs="Courier New"/>
          <w:color w:val="000000"/>
          <w:sz w:val="20"/>
          <w:szCs w:val="20"/>
        </w:rPr>
        <w:t>/-/rxjs-6.6.2.tgz",</w:t>
      </w:r>
    </w:p>
    <w:p w14:paraId="680E30F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"sha512-BHdBMVoWC2sL26w//BCu3YzKT4s2jip/WhwsGEDmeKYBhKDZeYezVUnHatYB7L85v5xs0BAQmg6BEYJEKxBabg==",</w:t>
      </w:r>
    </w:p>
    <w:p w14:paraId="0378F09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51B26C3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44EDEC3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tslib</w:t>
      </w:r>
      <w:proofErr w:type="spellEnd"/>
      <w:r w:rsidRPr="00130981">
        <w:rPr>
          <w:rFonts w:ascii="Courier New" w:eastAsia="Times New Roman" w:hAnsi="Courier New" w:cs="Courier New"/>
          <w:color w:val="000000"/>
          <w:sz w:val="20"/>
          <w:szCs w:val="20"/>
        </w:rPr>
        <w:t>": "^1.9.0"</w:t>
      </w:r>
    </w:p>
    <w:p w14:paraId="768B03D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E1E57F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7D21A66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tslib</w:t>
      </w:r>
      <w:proofErr w:type="spellEnd"/>
      <w:r w:rsidRPr="00130981">
        <w:rPr>
          <w:rFonts w:ascii="Courier New" w:eastAsia="Times New Roman" w:hAnsi="Courier New" w:cs="Courier New"/>
          <w:color w:val="000000"/>
          <w:sz w:val="20"/>
          <w:szCs w:val="20"/>
        </w:rPr>
        <w:t>": {</w:t>
      </w:r>
    </w:p>
    <w:p w14:paraId="0EFA7B9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"1.14.1",</w:t>
      </w:r>
    </w:p>
    <w:p w14:paraId="3A6326B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t>
      </w:r>
      <w:proofErr w:type="spellStart"/>
      <w:r w:rsidRPr="00130981">
        <w:rPr>
          <w:rFonts w:ascii="Courier New" w:eastAsia="Times New Roman" w:hAnsi="Courier New" w:cs="Courier New"/>
          <w:color w:val="000000"/>
          <w:sz w:val="20"/>
          <w:szCs w:val="20"/>
        </w:rPr>
        <w:t>tslib</w:t>
      </w:r>
      <w:proofErr w:type="spellEnd"/>
      <w:r w:rsidRPr="00130981">
        <w:rPr>
          <w:rFonts w:ascii="Courier New" w:eastAsia="Times New Roman" w:hAnsi="Courier New" w:cs="Courier New"/>
          <w:color w:val="000000"/>
          <w:sz w:val="20"/>
          <w:szCs w:val="20"/>
        </w:rPr>
        <w:t>/-/tslib-1.14.1.tgz",</w:t>
      </w:r>
    </w:p>
    <w:p w14:paraId="08D2224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"sha512-Xni35NKzjgMrwevysHTCArtLDpPvye8zV/0E4EyYn43P7/7qvQwPh9BGkHewbMulVntbigmcT7rdX3BNo9wRJg==",</w:t>
      </w:r>
    </w:p>
    <w:p w14:paraId="007A2D8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6A305F5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5CC57BC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1F2A159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2C8B710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"@angular-devkit/core": {</w:t>
      </w:r>
    </w:p>
    <w:p w14:paraId="7C7C5A0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"10.2.4",</w:t>
      </w:r>
    </w:p>
    <w:p w14:paraId="4996D71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"https://registry.npmjs.org/@angular-devkit/core/-/core-10.2.4.tgz",</w:t>
      </w:r>
    </w:p>
    <w:p w14:paraId="3AC6AD0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"sha512-gnm/+Iyaa6Jt3E803bpTjkwDAIb0AhP9badaGwbx44+bhbNSE2WzOBmdsQrsxJXHAMEG9CGeBzeRd8XZtLACWg==",</w:t>
      </w:r>
    </w:p>
    <w:p w14:paraId="72E8C24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6672FF3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64B64CA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ajv</w:t>
      </w:r>
      <w:proofErr w:type="spellEnd"/>
      <w:r w:rsidRPr="00130981">
        <w:rPr>
          <w:rFonts w:ascii="Courier New" w:eastAsia="Times New Roman" w:hAnsi="Courier New" w:cs="Courier New"/>
          <w:color w:val="000000"/>
          <w:sz w:val="20"/>
          <w:szCs w:val="20"/>
        </w:rPr>
        <w:t>": "6.12.4",</w:t>
      </w:r>
    </w:p>
    <w:p w14:paraId="40A6A04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fast</w:t>
      </w:r>
      <w:proofErr w:type="gramEnd"/>
      <w:r w:rsidRPr="00130981">
        <w:rPr>
          <w:rFonts w:ascii="Courier New" w:eastAsia="Times New Roman" w:hAnsi="Courier New" w:cs="Courier New"/>
          <w:color w:val="000000"/>
          <w:sz w:val="20"/>
          <w:szCs w:val="20"/>
        </w:rPr>
        <w:t>-</w:t>
      </w:r>
      <w:proofErr w:type="spellStart"/>
      <w:r w:rsidRPr="00130981">
        <w:rPr>
          <w:rFonts w:ascii="Courier New" w:eastAsia="Times New Roman" w:hAnsi="Courier New" w:cs="Courier New"/>
          <w:color w:val="000000"/>
          <w:sz w:val="20"/>
          <w:szCs w:val="20"/>
        </w:rPr>
        <w:t>json</w:t>
      </w:r>
      <w:proofErr w:type="spellEnd"/>
      <w:r w:rsidRPr="00130981">
        <w:rPr>
          <w:rFonts w:ascii="Courier New" w:eastAsia="Times New Roman" w:hAnsi="Courier New" w:cs="Courier New"/>
          <w:color w:val="000000"/>
          <w:sz w:val="20"/>
          <w:szCs w:val="20"/>
        </w:rPr>
        <w:t>-stable-</w:t>
      </w:r>
      <w:proofErr w:type="spellStart"/>
      <w:r w:rsidRPr="00130981">
        <w:rPr>
          <w:rFonts w:ascii="Courier New" w:eastAsia="Times New Roman" w:hAnsi="Courier New" w:cs="Courier New"/>
          <w:color w:val="000000"/>
          <w:sz w:val="20"/>
          <w:szCs w:val="20"/>
        </w:rPr>
        <w:t>stringify</w:t>
      </w:r>
      <w:proofErr w:type="spellEnd"/>
      <w:r w:rsidRPr="00130981">
        <w:rPr>
          <w:rFonts w:ascii="Courier New" w:eastAsia="Times New Roman" w:hAnsi="Courier New" w:cs="Courier New"/>
          <w:color w:val="000000"/>
          <w:sz w:val="20"/>
          <w:szCs w:val="20"/>
        </w:rPr>
        <w:t>": "2.1.0",</w:t>
      </w:r>
    </w:p>
    <w:p w14:paraId="536034F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magic</w:t>
      </w:r>
      <w:proofErr w:type="gramEnd"/>
      <w:r w:rsidRPr="00130981">
        <w:rPr>
          <w:rFonts w:ascii="Courier New" w:eastAsia="Times New Roman" w:hAnsi="Courier New" w:cs="Courier New"/>
          <w:color w:val="000000"/>
          <w:sz w:val="20"/>
          <w:szCs w:val="20"/>
        </w:rPr>
        <w:t>-string": "0.25.7",</w:t>
      </w:r>
    </w:p>
    <w:p w14:paraId="2CDD9C4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rxjs</w:t>
      </w:r>
      <w:proofErr w:type="spellEnd"/>
      <w:r w:rsidRPr="00130981">
        <w:rPr>
          <w:rFonts w:ascii="Courier New" w:eastAsia="Times New Roman" w:hAnsi="Courier New" w:cs="Courier New"/>
          <w:color w:val="000000"/>
          <w:sz w:val="20"/>
          <w:szCs w:val="20"/>
        </w:rPr>
        <w:t>": "6.6.2",</w:t>
      </w:r>
    </w:p>
    <w:p w14:paraId="4CC1763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source</w:t>
      </w:r>
      <w:proofErr w:type="gramEnd"/>
      <w:r w:rsidRPr="00130981">
        <w:rPr>
          <w:rFonts w:ascii="Courier New" w:eastAsia="Times New Roman" w:hAnsi="Courier New" w:cs="Courier New"/>
          <w:color w:val="000000"/>
          <w:sz w:val="20"/>
          <w:szCs w:val="20"/>
        </w:rPr>
        <w:t>-map": "0.7.3"</w:t>
      </w:r>
    </w:p>
    <w:p w14:paraId="34E0B95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2C33935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"dependencies": {</w:t>
      </w:r>
    </w:p>
    <w:p w14:paraId="51A7CAF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rxjs</w:t>
      </w:r>
      <w:proofErr w:type="spellEnd"/>
      <w:r w:rsidRPr="00130981">
        <w:rPr>
          <w:rFonts w:ascii="Courier New" w:eastAsia="Times New Roman" w:hAnsi="Courier New" w:cs="Courier New"/>
          <w:color w:val="000000"/>
          <w:sz w:val="20"/>
          <w:szCs w:val="20"/>
        </w:rPr>
        <w:t>": {</w:t>
      </w:r>
    </w:p>
    <w:p w14:paraId="2D23451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"6.6.2",</w:t>
      </w:r>
    </w:p>
    <w:p w14:paraId="3D1D925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t>
      </w:r>
      <w:proofErr w:type="spellStart"/>
      <w:r w:rsidRPr="00130981">
        <w:rPr>
          <w:rFonts w:ascii="Courier New" w:eastAsia="Times New Roman" w:hAnsi="Courier New" w:cs="Courier New"/>
          <w:color w:val="000000"/>
          <w:sz w:val="20"/>
          <w:szCs w:val="20"/>
        </w:rPr>
        <w:t>rxjs</w:t>
      </w:r>
      <w:proofErr w:type="spellEnd"/>
      <w:r w:rsidRPr="00130981">
        <w:rPr>
          <w:rFonts w:ascii="Courier New" w:eastAsia="Times New Roman" w:hAnsi="Courier New" w:cs="Courier New"/>
          <w:color w:val="000000"/>
          <w:sz w:val="20"/>
          <w:szCs w:val="20"/>
        </w:rPr>
        <w:t>/-/rxjs-6.6.2.tgz",</w:t>
      </w:r>
    </w:p>
    <w:p w14:paraId="3284D6E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lastRenderedPageBreak/>
        <w:t xml:space="preserve">          "integrity": "sha512-BHdBMVoWC2sL26w//BCu3YzKT4s2jip/WhwsGEDmeKYBhKDZeYezVUnHatYB7L85v5xs0BAQmg6BEYJEKxBabg==",</w:t>
      </w:r>
    </w:p>
    <w:p w14:paraId="2D35ED1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08D608B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161826A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tslib</w:t>
      </w:r>
      <w:proofErr w:type="spellEnd"/>
      <w:r w:rsidRPr="00130981">
        <w:rPr>
          <w:rFonts w:ascii="Courier New" w:eastAsia="Times New Roman" w:hAnsi="Courier New" w:cs="Courier New"/>
          <w:color w:val="000000"/>
          <w:sz w:val="20"/>
          <w:szCs w:val="20"/>
        </w:rPr>
        <w:t>": "^1.9.0"</w:t>
      </w:r>
    </w:p>
    <w:p w14:paraId="378F788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1610E00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206EB9A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tslib</w:t>
      </w:r>
      <w:proofErr w:type="spellEnd"/>
      <w:r w:rsidRPr="00130981">
        <w:rPr>
          <w:rFonts w:ascii="Courier New" w:eastAsia="Times New Roman" w:hAnsi="Courier New" w:cs="Courier New"/>
          <w:color w:val="000000"/>
          <w:sz w:val="20"/>
          <w:szCs w:val="20"/>
        </w:rPr>
        <w:t>": {</w:t>
      </w:r>
    </w:p>
    <w:p w14:paraId="52D5A22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"1.14.1",</w:t>
      </w:r>
    </w:p>
    <w:p w14:paraId="68BA5B2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t>
      </w:r>
      <w:proofErr w:type="spellStart"/>
      <w:r w:rsidRPr="00130981">
        <w:rPr>
          <w:rFonts w:ascii="Courier New" w:eastAsia="Times New Roman" w:hAnsi="Courier New" w:cs="Courier New"/>
          <w:color w:val="000000"/>
          <w:sz w:val="20"/>
          <w:szCs w:val="20"/>
        </w:rPr>
        <w:t>tslib</w:t>
      </w:r>
      <w:proofErr w:type="spellEnd"/>
      <w:r w:rsidRPr="00130981">
        <w:rPr>
          <w:rFonts w:ascii="Courier New" w:eastAsia="Times New Roman" w:hAnsi="Courier New" w:cs="Courier New"/>
          <w:color w:val="000000"/>
          <w:sz w:val="20"/>
          <w:szCs w:val="20"/>
        </w:rPr>
        <w:t>/-/tslib-1.14.1.tgz",</w:t>
      </w:r>
    </w:p>
    <w:p w14:paraId="5047CEB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"sha512-Xni35NKzjgMrwevysHTCArtLDpPvye8zV/0E4EyYn43P7/7qvQwPh9BGkHewbMulVntbigmcT7rdX3BNo9wRJg==",</w:t>
      </w:r>
    </w:p>
    <w:p w14:paraId="6DD243B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367D437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7E90E5B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17CAA3D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53FCEFE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"@angular-devkit/schematics": {</w:t>
      </w:r>
    </w:p>
    <w:p w14:paraId="298B9D7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"10.2.4",</w:t>
      </w:r>
    </w:p>
    <w:p w14:paraId="6C24114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"https://registry.npmjs.org/@angular-devkit/schematics/-/schematics-10.2.4.tgz",</w:t>
      </w:r>
    </w:p>
    <w:p w14:paraId="3EB7BC1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"sha512-poBGWRwMgnnnmoZfwyOBcQMJm7U5y5XxnxvMsBJEyAQRxfQa+KLvcCfGWXqskNTyBdQFpy4kxmtCzRClkoEiKQ==",</w:t>
      </w:r>
    </w:p>
    <w:p w14:paraId="29B79C6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03F7809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490D200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"@angular-devkit/core": "10.2.4",</w:t>
      </w:r>
    </w:p>
    <w:p w14:paraId="1791CFE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ora</w:t>
      </w:r>
      <w:proofErr w:type="spellEnd"/>
      <w:r w:rsidRPr="00130981">
        <w:rPr>
          <w:rFonts w:ascii="Courier New" w:eastAsia="Times New Roman" w:hAnsi="Courier New" w:cs="Courier New"/>
          <w:color w:val="000000"/>
          <w:sz w:val="20"/>
          <w:szCs w:val="20"/>
        </w:rPr>
        <w:t>": "5.0.0",</w:t>
      </w:r>
    </w:p>
    <w:p w14:paraId="4FE2CA2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rxjs</w:t>
      </w:r>
      <w:proofErr w:type="spellEnd"/>
      <w:r w:rsidRPr="00130981">
        <w:rPr>
          <w:rFonts w:ascii="Courier New" w:eastAsia="Times New Roman" w:hAnsi="Courier New" w:cs="Courier New"/>
          <w:color w:val="000000"/>
          <w:sz w:val="20"/>
          <w:szCs w:val="20"/>
        </w:rPr>
        <w:t>": "6.6.2"</w:t>
      </w:r>
    </w:p>
    <w:p w14:paraId="4A73360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0ED8DC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"dependencies": {</w:t>
      </w:r>
    </w:p>
    <w:p w14:paraId="7464EB3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rxjs</w:t>
      </w:r>
      <w:proofErr w:type="spellEnd"/>
      <w:r w:rsidRPr="00130981">
        <w:rPr>
          <w:rFonts w:ascii="Courier New" w:eastAsia="Times New Roman" w:hAnsi="Courier New" w:cs="Courier New"/>
          <w:color w:val="000000"/>
          <w:sz w:val="20"/>
          <w:szCs w:val="20"/>
        </w:rPr>
        <w:t>": {</w:t>
      </w:r>
    </w:p>
    <w:p w14:paraId="5E9FF08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"6.6.2",</w:t>
      </w:r>
    </w:p>
    <w:p w14:paraId="38DC0FC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t>
      </w:r>
      <w:proofErr w:type="spellStart"/>
      <w:r w:rsidRPr="00130981">
        <w:rPr>
          <w:rFonts w:ascii="Courier New" w:eastAsia="Times New Roman" w:hAnsi="Courier New" w:cs="Courier New"/>
          <w:color w:val="000000"/>
          <w:sz w:val="20"/>
          <w:szCs w:val="20"/>
        </w:rPr>
        <w:t>rxjs</w:t>
      </w:r>
      <w:proofErr w:type="spellEnd"/>
      <w:r w:rsidRPr="00130981">
        <w:rPr>
          <w:rFonts w:ascii="Courier New" w:eastAsia="Times New Roman" w:hAnsi="Courier New" w:cs="Courier New"/>
          <w:color w:val="000000"/>
          <w:sz w:val="20"/>
          <w:szCs w:val="20"/>
        </w:rPr>
        <w:t>/-/rxjs-6.6.2.tgz",</w:t>
      </w:r>
    </w:p>
    <w:p w14:paraId="6D56858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"sha512-BHdBMVoWC2sL26w//BCu3YzKT4s2jip/WhwsGEDmeKYBhKDZeYezVUnHatYB7L85v5xs0BAQmg6BEYJEKxBabg==",</w:t>
      </w:r>
    </w:p>
    <w:p w14:paraId="2B4E9C3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01CC892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1EB78C5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tslib</w:t>
      </w:r>
      <w:proofErr w:type="spellEnd"/>
      <w:r w:rsidRPr="00130981">
        <w:rPr>
          <w:rFonts w:ascii="Courier New" w:eastAsia="Times New Roman" w:hAnsi="Courier New" w:cs="Courier New"/>
          <w:color w:val="000000"/>
          <w:sz w:val="20"/>
          <w:szCs w:val="20"/>
        </w:rPr>
        <w:t>": "^1.9.0"</w:t>
      </w:r>
    </w:p>
    <w:p w14:paraId="028EDAC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3D6B6BC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5D13156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tslib</w:t>
      </w:r>
      <w:proofErr w:type="spellEnd"/>
      <w:r w:rsidRPr="00130981">
        <w:rPr>
          <w:rFonts w:ascii="Courier New" w:eastAsia="Times New Roman" w:hAnsi="Courier New" w:cs="Courier New"/>
          <w:color w:val="000000"/>
          <w:sz w:val="20"/>
          <w:szCs w:val="20"/>
        </w:rPr>
        <w:t>": {</w:t>
      </w:r>
    </w:p>
    <w:p w14:paraId="4027F16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"1.14.1",</w:t>
      </w:r>
    </w:p>
    <w:p w14:paraId="5765852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t>
      </w:r>
      <w:proofErr w:type="spellStart"/>
      <w:r w:rsidRPr="00130981">
        <w:rPr>
          <w:rFonts w:ascii="Courier New" w:eastAsia="Times New Roman" w:hAnsi="Courier New" w:cs="Courier New"/>
          <w:color w:val="000000"/>
          <w:sz w:val="20"/>
          <w:szCs w:val="20"/>
        </w:rPr>
        <w:t>tslib</w:t>
      </w:r>
      <w:proofErr w:type="spellEnd"/>
      <w:r w:rsidRPr="00130981">
        <w:rPr>
          <w:rFonts w:ascii="Courier New" w:eastAsia="Times New Roman" w:hAnsi="Courier New" w:cs="Courier New"/>
          <w:color w:val="000000"/>
          <w:sz w:val="20"/>
          <w:szCs w:val="20"/>
        </w:rPr>
        <w:t>/-/tslib-1.14.1.tgz",</w:t>
      </w:r>
    </w:p>
    <w:p w14:paraId="6CB185C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"sha512-Xni35NKzjgMrwevysHTCArtLDpPvye8zV/0E4EyYn43P7/7qvQwPh9BGkHewbMulVntbigmcT7rdX3BNo9wRJg==",</w:t>
      </w:r>
    </w:p>
    <w:p w14:paraId="7166ED8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14B2343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138A37C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388A118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23CE374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"@angular/animations": {</w:t>
      </w:r>
    </w:p>
    <w:p w14:paraId="392BD8E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"10.2.5",</w:t>
      </w:r>
    </w:p>
    <w:p w14:paraId="622D6A5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"https://registry.npmjs.org/@angular/animations/-/animations-10.2.5.tgz",</w:t>
      </w:r>
    </w:p>
    <w:p w14:paraId="0355639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lastRenderedPageBreak/>
        <w:t xml:space="preserve">      "integrity": "sha512-lIMwjY1pAqpCM4Ayndf2RsvOWRUc5QV7W82XNou6pIBv2T1i1XV6H72I5Sk9Z4sxxBYCWncEaEub+C6NcS8QRg==",</w:t>
      </w:r>
    </w:p>
    <w:p w14:paraId="7DD9BB5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24F4061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tslib</w:t>
      </w:r>
      <w:proofErr w:type="spellEnd"/>
      <w:r w:rsidRPr="00130981">
        <w:rPr>
          <w:rFonts w:ascii="Courier New" w:eastAsia="Times New Roman" w:hAnsi="Courier New" w:cs="Courier New"/>
          <w:color w:val="000000"/>
          <w:sz w:val="20"/>
          <w:szCs w:val="20"/>
        </w:rPr>
        <w:t>": "^2.0.0"</w:t>
      </w:r>
    </w:p>
    <w:p w14:paraId="409B88D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29DD4EB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2A21753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"@angular/</w:t>
      </w:r>
      <w:proofErr w:type="spellStart"/>
      <w:r w:rsidRPr="00130981">
        <w:rPr>
          <w:rFonts w:ascii="Courier New" w:eastAsia="Times New Roman" w:hAnsi="Courier New" w:cs="Courier New"/>
          <w:color w:val="000000"/>
          <w:sz w:val="20"/>
          <w:szCs w:val="20"/>
        </w:rPr>
        <w:t>cdk</w:t>
      </w:r>
      <w:proofErr w:type="spellEnd"/>
      <w:r w:rsidRPr="00130981">
        <w:rPr>
          <w:rFonts w:ascii="Courier New" w:eastAsia="Times New Roman" w:hAnsi="Courier New" w:cs="Courier New"/>
          <w:color w:val="000000"/>
          <w:sz w:val="20"/>
          <w:szCs w:val="20"/>
        </w:rPr>
        <w:t>": {</w:t>
      </w:r>
    </w:p>
    <w:p w14:paraId="609A4AF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"10.2.7",</w:t>
      </w:r>
    </w:p>
    <w:p w14:paraId="1A3AE85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"https://registry.npmjs.org/@angular/cdk/-/cdk-10.2.7.tgz",</w:t>
      </w:r>
    </w:p>
    <w:p w14:paraId="60EFCF5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"sha512-ZQjDfTRTn7JuAKsf3jiIdU2XBaxxGBi/ZWYv5Pb3HCl6B4PISsIE5VWRhkoUogoAB0MiFHpjnWeIqknJEm11YQ==",</w:t>
      </w:r>
    </w:p>
    <w:p w14:paraId="6AF2C50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7E7D77C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"parse5": "^5.0.0",</w:t>
      </w:r>
    </w:p>
    <w:p w14:paraId="2E681BA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tslib</w:t>
      </w:r>
      <w:proofErr w:type="spellEnd"/>
      <w:r w:rsidRPr="00130981">
        <w:rPr>
          <w:rFonts w:ascii="Courier New" w:eastAsia="Times New Roman" w:hAnsi="Courier New" w:cs="Courier New"/>
          <w:color w:val="000000"/>
          <w:sz w:val="20"/>
          <w:szCs w:val="20"/>
        </w:rPr>
        <w:t>": "^2.0.0"</w:t>
      </w:r>
    </w:p>
    <w:p w14:paraId="6AF8B45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22B916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"dependencies": {</w:t>
      </w:r>
    </w:p>
    <w:p w14:paraId="3C75D29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"parse5": {</w:t>
      </w:r>
    </w:p>
    <w:p w14:paraId="0F1CD13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"5.1.1",</w:t>
      </w:r>
    </w:p>
    <w:p w14:paraId="5F92BCB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"https://registry.npmjs.org/parse5/-/parse5-5.1.1.tgz",</w:t>
      </w:r>
    </w:p>
    <w:p w14:paraId="1B5F7A6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"sha512-ugq4DFI0Ptb+WWjAdOK16+u/nHfiIrcE+sh8kZMaM0WllQKLI9rOUq6c2b7cwPkXdzfQESqvoqK6ug7U/Yyzug==",</w:t>
      </w:r>
    </w:p>
    <w:p w14:paraId="38E674F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"optional": true</w:t>
      </w:r>
    </w:p>
    <w:p w14:paraId="7C2100A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19226B2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5876377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A3BEC0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"@angular/cli": {</w:t>
      </w:r>
    </w:p>
    <w:p w14:paraId="77DAFA7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"10.2.4",</w:t>
      </w:r>
    </w:p>
    <w:p w14:paraId="26C8C33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"https://registry.npmjs.org/@angular/cli/-/cli-10.2.4.tgz",</w:t>
      </w:r>
    </w:p>
    <w:p w14:paraId="7EF4D56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"sha512-S8xAJemX3zE/I/xi81DT6NuzfDwEAEtEeITHxrAH0AHE4kaUBy2O9bAopvYqMNzxs/XGqyxMv8vwYYpGax7EEQ==",</w:t>
      </w:r>
    </w:p>
    <w:p w14:paraId="11AB25B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6DD27C9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3F01FBD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"@angular-devkit/architect": "0.1002.4",</w:t>
      </w:r>
    </w:p>
    <w:p w14:paraId="4A27BC2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"@angular-devkit/core": "10.2.4",</w:t>
      </w:r>
    </w:p>
    <w:p w14:paraId="716900F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"@angular-devkit/schematics": "10.2.4",</w:t>
      </w:r>
    </w:p>
    <w:p w14:paraId="6457392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"@schematics/angular": "10.2.4",</w:t>
      </w:r>
    </w:p>
    <w:p w14:paraId="01379DC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"@schematics/update": "0.1002.4",</w:t>
      </w:r>
    </w:p>
    <w:p w14:paraId="4DABA4C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yarnpkg</w:t>
      </w:r>
      <w:proofErr w:type="spellEnd"/>
      <w:r w:rsidRPr="00130981">
        <w:rPr>
          <w:rFonts w:ascii="Courier New" w:eastAsia="Times New Roman" w:hAnsi="Courier New" w:cs="Courier New"/>
          <w:color w:val="000000"/>
          <w:sz w:val="20"/>
          <w:szCs w:val="20"/>
        </w:rPr>
        <w:t>/</w:t>
      </w:r>
      <w:proofErr w:type="spellStart"/>
      <w:r w:rsidRPr="00130981">
        <w:rPr>
          <w:rFonts w:ascii="Courier New" w:eastAsia="Times New Roman" w:hAnsi="Courier New" w:cs="Courier New"/>
          <w:color w:val="000000"/>
          <w:sz w:val="20"/>
          <w:szCs w:val="20"/>
        </w:rPr>
        <w:t>lockfile</w:t>
      </w:r>
      <w:proofErr w:type="spellEnd"/>
      <w:r w:rsidRPr="00130981">
        <w:rPr>
          <w:rFonts w:ascii="Courier New" w:eastAsia="Times New Roman" w:hAnsi="Courier New" w:cs="Courier New"/>
          <w:color w:val="000000"/>
          <w:sz w:val="20"/>
          <w:szCs w:val="20"/>
        </w:rPr>
        <w:t>": "1.1.0",</w:t>
      </w:r>
    </w:p>
    <w:p w14:paraId="4CDCE12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ansi</w:t>
      </w:r>
      <w:proofErr w:type="spellEnd"/>
      <w:proofErr w:type="gramEnd"/>
      <w:r w:rsidRPr="00130981">
        <w:rPr>
          <w:rFonts w:ascii="Courier New" w:eastAsia="Times New Roman" w:hAnsi="Courier New" w:cs="Courier New"/>
          <w:color w:val="000000"/>
          <w:sz w:val="20"/>
          <w:szCs w:val="20"/>
        </w:rPr>
        <w:t>-colors": "4.1.1",</w:t>
      </w:r>
    </w:p>
    <w:p w14:paraId="50B5597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"debug": "4.1.1",</w:t>
      </w:r>
    </w:p>
    <w:p w14:paraId="5836506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ini</w:t>
      </w:r>
      <w:proofErr w:type="spellEnd"/>
      <w:r w:rsidRPr="00130981">
        <w:rPr>
          <w:rFonts w:ascii="Courier New" w:eastAsia="Times New Roman" w:hAnsi="Courier New" w:cs="Courier New"/>
          <w:color w:val="000000"/>
          <w:sz w:val="20"/>
          <w:szCs w:val="20"/>
        </w:rPr>
        <w:t>": "1.3.6",</w:t>
      </w:r>
    </w:p>
    <w:p w14:paraId="36B8146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"inquirer": "7.3.3",</w:t>
      </w:r>
    </w:p>
    <w:p w14:paraId="4EF4879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npm</w:t>
      </w:r>
      <w:proofErr w:type="spellEnd"/>
      <w:proofErr w:type="gramEnd"/>
      <w:r w:rsidRPr="00130981">
        <w:rPr>
          <w:rFonts w:ascii="Courier New" w:eastAsia="Times New Roman" w:hAnsi="Courier New" w:cs="Courier New"/>
          <w:color w:val="000000"/>
          <w:sz w:val="20"/>
          <w:szCs w:val="20"/>
        </w:rPr>
        <w:t>-package-</w:t>
      </w:r>
      <w:proofErr w:type="spellStart"/>
      <w:r w:rsidRPr="00130981">
        <w:rPr>
          <w:rFonts w:ascii="Courier New" w:eastAsia="Times New Roman" w:hAnsi="Courier New" w:cs="Courier New"/>
          <w:color w:val="000000"/>
          <w:sz w:val="20"/>
          <w:szCs w:val="20"/>
        </w:rPr>
        <w:t>arg</w:t>
      </w:r>
      <w:proofErr w:type="spellEnd"/>
      <w:r w:rsidRPr="00130981">
        <w:rPr>
          <w:rFonts w:ascii="Courier New" w:eastAsia="Times New Roman" w:hAnsi="Courier New" w:cs="Courier New"/>
          <w:color w:val="000000"/>
          <w:sz w:val="20"/>
          <w:szCs w:val="20"/>
        </w:rPr>
        <w:t>": "8.0.1",</w:t>
      </w:r>
    </w:p>
    <w:p w14:paraId="16029E9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npm</w:t>
      </w:r>
      <w:proofErr w:type="spellEnd"/>
      <w:proofErr w:type="gramEnd"/>
      <w:r w:rsidRPr="00130981">
        <w:rPr>
          <w:rFonts w:ascii="Courier New" w:eastAsia="Times New Roman" w:hAnsi="Courier New" w:cs="Courier New"/>
          <w:color w:val="000000"/>
          <w:sz w:val="20"/>
          <w:szCs w:val="20"/>
        </w:rPr>
        <w:t>-pick-manifest": "6.1.0",</w:t>
      </w:r>
    </w:p>
    <w:p w14:paraId="7D8A246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"open": "7.2.0",</w:t>
      </w:r>
    </w:p>
    <w:p w14:paraId="37A3435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pacote</w:t>
      </w:r>
      <w:proofErr w:type="spellEnd"/>
      <w:r w:rsidRPr="00130981">
        <w:rPr>
          <w:rFonts w:ascii="Courier New" w:eastAsia="Times New Roman" w:hAnsi="Courier New" w:cs="Courier New"/>
          <w:color w:val="000000"/>
          <w:sz w:val="20"/>
          <w:szCs w:val="20"/>
        </w:rPr>
        <w:t>": "9.5.12",</w:t>
      </w:r>
    </w:p>
    <w:p w14:paraId="0D5AEB7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read</w:t>
      </w:r>
      <w:proofErr w:type="gramEnd"/>
      <w:r w:rsidRPr="00130981">
        <w:rPr>
          <w:rFonts w:ascii="Courier New" w:eastAsia="Times New Roman" w:hAnsi="Courier New" w:cs="Courier New"/>
          <w:color w:val="000000"/>
          <w:sz w:val="20"/>
          <w:szCs w:val="20"/>
        </w:rPr>
        <w:t>-package-tree": "5.3.1",</w:t>
      </w:r>
    </w:p>
    <w:p w14:paraId="7408416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rimraf</w:t>
      </w:r>
      <w:proofErr w:type="spellEnd"/>
      <w:r w:rsidRPr="00130981">
        <w:rPr>
          <w:rFonts w:ascii="Courier New" w:eastAsia="Times New Roman" w:hAnsi="Courier New" w:cs="Courier New"/>
          <w:color w:val="000000"/>
          <w:sz w:val="20"/>
          <w:szCs w:val="20"/>
        </w:rPr>
        <w:t>": "3.0.2",</w:t>
      </w:r>
    </w:p>
    <w:p w14:paraId="7BC1A19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semver</w:t>
      </w:r>
      <w:proofErr w:type="spellEnd"/>
      <w:r w:rsidRPr="00130981">
        <w:rPr>
          <w:rFonts w:ascii="Courier New" w:eastAsia="Times New Roman" w:hAnsi="Courier New" w:cs="Courier New"/>
          <w:color w:val="000000"/>
          <w:sz w:val="20"/>
          <w:szCs w:val="20"/>
        </w:rPr>
        <w:t>": "7.3.2",</w:t>
      </w:r>
    </w:p>
    <w:p w14:paraId="4E623A2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symbol</w:t>
      </w:r>
      <w:proofErr w:type="gramEnd"/>
      <w:r w:rsidRPr="00130981">
        <w:rPr>
          <w:rFonts w:ascii="Courier New" w:eastAsia="Times New Roman" w:hAnsi="Courier New" w:cs="Courier New"/>
          <w:color w:val="000000"/>
          <w:sz w:val="20"/>
          <w:szCs w:val="20"/>
        </w:rPr>
        <w:t>-observable": "1.2.0",</w:t>
      </w:r>
    </w:p>
    <w:p w14:paraId="295F0CC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universal</w:t>
      </w:r>
      <w:proofErr w:type="gramEnd"/>
      <w:r w:rsidRPr="00130981">
        <w:rPr>
          <w:rFonts w:ascii="Courier New" w:eastAsia="Times New Roman" w:hAnsi="Courier New" w:cs="Courier New"/>
          <w:color w:val="000000"/>
          <w:sz w:val="20"/>
          <w:szCs w:val="20"/>
        </w:rPr>
        <w:t>-analytics": "0.4.23",</w:t>
      </w:r>
    </w:p>
    <w:p w14:paraId="3E7A9AE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uuid</w:t>
      </w:r>
      <w:proofErr w:type="spellEnd"/>
      <w:r w:rsidRPr="00130981">
        <w:rPr>
          <w:rFonts w:ascii="Courier New" w:eastAsia="Times New Roman" w:hAnsi="Courier New" w:cs="Courier New"/>
          <w:color w:val="000000"/>
          <w:sz w:val="20"/>
          <w:szCs w:val="20"/>
        </w:rPr>
        <w:t>": "8.3.0"</w:t>
      </w:r>
    </w:p>
    <w:p w14:paraId="0095F4A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13D8596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"dependencies": {</w:t>
      </w:r>
    </w:p>
    <w:p w14:paraId="6DE9B17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ansi</w:t>
      </w:r>
      <w:proofErr w:type="spellEnd"/>
      <w:proofErr w:type="gramEnd"/>
      <w:r w:rsidRPr="00130981">
        <w:rPr>
          <w:rFonts w:ascii="Courier New" w:eastAsia="Times New Roman" w:hAnsi="Courier New" w:cs="Courier New"/>
          <w:color w:val="000000"/>
          <w:sz w:val="20"/>
          <w:szCs w:val="20"/>
        </w:rPr>
        <w:t>-colors": {</w:t>
      </w:r>
    </w:p>
    <w:p w14:paraId="394ABFD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lastRenderedPageBreak/>
        <w:t xml:space="preserve">          "version": "4.1.1",</w:t>
      </w:r>
    </w:p>
    <w:p w14:paraId="03ADAE6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"https://registry.npmjs.org/ansi-colors/-/ansi-colors-4.1.1.tgz",</w:t>
      </w:r>
    </w:p>
    <w:p w14:paraId="3907D04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"sha512-JoX0apGbHaUJBNl6yF+p6JAFYZ666/hhCGKN5t9QFjbJQKUU/g8MNbFDbvfrgKXvI1QpZplPOnwIo99lX/AAmA==",</w:t>
      </w:r>
    </w:p>
    <w:p w14:paraId="7BCEE69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4B725AF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7D19BE9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"debug": {</w:t>
      </w:r>
    </w:p>
    <w:p w14:paraId="5FB11AB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"4.1.1",</w:t>
      </w:r>
    </w:p>
    <w:p w14:paraId="285ACE8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"https://registry.npmjs.org/debug/-/debug-4.1.1.tgz",</w:t>
      </w:r>
    </w:p>
    <w:p w14:paraId="3EB0CD2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"sha512-pYAIzeRo8J6KPEaJ0VWOh5Pzkbw/RetuzehGM7QRRX5he4fPHx2rdKMB256ehJCkX+XRQm16eZLqLNS8RSZXZw==",</w:t>
      </w:r>
    </w:p>
    <w:p w14:paraId="1FBC3EE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13C5A13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1FC6CCD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ms</w:t>
      </w:r>
      <w:proofErr w:type="spellEnd"/>
      <w:r w:rsidRPr="00130981">
        <w:rPr>
          <w:rFonts w:ascii="Courier New" w:eastAsia="Times New Roman" w:hAnsi="Courier New" w:cs="Courier New"/>
          <w:color w:val="000000"/>
          <w:sz w:val="20"/>
          <w:szCs w:val="20"/>
        </w:rPr>
        <w:t>": "^2.1.1"</w:t>
      </w:r>
    </w:p>
    <w:p w14:paraId="28AE2D3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3D09D5F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3D628B5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uuid</w:t>
      </w:r>
      <w:proofErr w:type="spellEnd"/>
      <w:r w:rsidRPr="00130981">
        <w:rPr>
          <w:rFonts w:ascii="Courier New" w:eastAsia="Times New Roman" w:hAnsi="Courier New" w:cs="Courier New"/>
          <w:color w:val="000000"/>
          <w:sz w:val="20"/>
          <w:szCs w:val="20"/>
        </w:rPr>
        <w:t>": {</w:t>
      </w:r>
    </w:p>
    <w:p w14:paraId="0889942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"8.3.0",</w:t>
      </w:r>
    </w:p>
    <w:p w14:paraId="2105717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t>
      </w:r>
      <w:proofErr w:type="spellStart"/>
      <w:r w:rsidRPr="00130981">
        <w:rPr>
          <w:rFonts w:ascii="Courier New" w:eastAsia="Times New Roman" w:hAnsi="Courier New" w:cs="Courier New"/>
          <w:color w:val="000000"/>
          <w:sz w:val="20"/>
          <w:szCs w:val="20"/>
        </w:rPr>
        <w:t>uuid</w:t>
      </w:r>
      <w:proofErr w:type="spellEnd"/>
      <w:r w:rsidRPr="00130981">
        <w:rPr>
          <w:rFonts w:ascii="Courier New" w:eastAsia="Times New Roman" w:hAnsi="Courier New" w:cs="Courier New"/>
          <w:color w:val="000000"/>
          <w:sz w:val="20"/>
          <w:szCs w:val="20"/>
        </w:rPr>
        <w:t>/-/uuid-8.3.0.tgz",</w:t>
      </w:r>
    </w:p>
    <w:p w14:paraId="68DDA44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"sha512-fX6Z5o4m6XsXBdli9g7DtWgAx+osMsRRZFKma1mIUsLCz6vRvv+pz5VNbyu9UEDzpMWulZfvpgb/cmDXVulYFQ==",</w:t>
      </w:r>
    </w:p>
    <w:p w14:paraId="19F4731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51F0FD4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253122D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911BB9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855650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"@angular/common": {</w:t>
      </w:r>
    </w:p>
    <w:p w14:paraId="2F11454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"10.2.5",</w:t>
      </w:r>
    </w:p>
    <w:p w14:paraId="449AEA0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"https://registry.npmjs.org/@angular/common/-/common-10.2.5.tgz",</w:t>
      </w:r>
    </w:p>
    <w:p w14:paraId="06106AA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"sha512-553yf6ZUHNqT4XpOqbW7EKKMfX56u/8DkwYXuSv8MAKdl4/AW6gliFOEJGYo04JcKF7Knq3VPvGSCO9kupf0hg==",</w:t>
      </w:r>
    </w:p>
    <w:p w14:paraId="3ED8624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0E3F474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tslib</w:t>
      </w:r>
      <w:proofErr w:type="spellEnd"/>
      <w:r w:rsidRPr="00130981">
        <w:rPr>
          <w:rFonts w:ascii="Courier New" w:eastAsia="Times New Roman" w:hAnsi="Courier New" w:cs="Courier New"/>
          <w:color w:val="000000"/>
          <w:sz w:val="20"/>
          <w:szCs w:val="20"/>
        </w:rPr>
        <w:t>": "^2.0.0"</w:t>
      </w:r>
    </w:p>
    <w:p w14:paraId="2C9EA14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5C9DC78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2BFC82B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"@angular/compiler": {</w:t>
      </w:r>
    </w:p>
    <w:p w14:paraId="112FD6A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"10.2.5",</w:t>
      </w:r>
    </w:p>
    <w:p w14:paraId="734A067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"https://registry.npmjs.org/@angular/compiler/-/compiler-10.2.5.tgz",</w:t>
      </w:r>
    </w:p>
    <w:p w14:paraId="79E7594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"sha512-ddJiTPCoVBIGjFDYoYWDpmq3Zs8UKoWpzaeW4u+p17gWW54HwyT5XTxrgtbeUmaxIuRdL4/KT1lGHs9/9bwbCA==",</w:t>
      </w:r>
    </w:p>
    <w:p w14:paraId="3B59B6D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7BC918A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tslib</w:t>
      </w:r>
      <w:proofErr w:type="spellEnd"/>
      <w:r w:rsidRPr="00130981">
        <w:rPr>
          <w:rFonts w:ascii="Courier New" w:eastAsia="Times New Roman" w:hAnsi="Courier New" w:cs="Courier New"/>
          <w:color w:val="000000"/>
          <w:sz w:val="20"/>
          <w:szCs w:val="20"/>
        </w:rPr>
        <w:t>": "^2.0.0"</w:t>
      </w:r>
    </w:p>
    <w:p w14:paraId="6CC456E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3469C4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06E6513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"@angular/compiler-cli": {</w:t>
      </w:r>
    </w:p>
    <w:p w14:paraId="4CC5B93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"10.2.5",</w:t>
      </w:r>
    </w:p>
    <w:p w14:paraId="58603D5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"https://registry.npmjs.org/@angular/compiler-cli/-/compiler-cli-10.2.5.tgz",</w:t>
      </w:r>
    </w:p>
    <w:p w14:paraId="7F1E06D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"sha512-xddSpKudoPidEebIW3x1CvQdx69WEmnFg4DneeQi/tit7mtAKYTJemzYZmP6abdSYhtxovL0bPX5LxYlrtuxIw==",</w:t>
      </w:r>
    </w:p>
    <w:p w14:paraId="3DF8ACC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080976A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lastRenderedPageBreak/>
        <w:t xml:space="preserve">      "requires": {</w:t>
      </w:r>
    </w:p>
    <w:p w14:paraId="6E19EA7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canonical</w:t>
      </w:r>
      <w:proofErr w:type="gramEnd"/>
      <w:r w:rsidRPr="00130981">
        <w:rPr>
          <w:rFonts w:ascii="Courier New" w:eastAsia="Times New Roman" w:hAnsi="Courier New" w:cs="Courier New"/>
          <w:color w:val="000000"/>
          <w:sz w:val="20"/>
          <w:szCs w:val="20"/>
        </w:rPr>
        <w:t>-path": "1.0.0",</w:t>
      </w:r>
    </w:p>
    <w:p w14:paraId="7345A6F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chokidar</w:t>
      </w:r>
      <w:proofErr w:type="spellEnd"/>
      <w:r w:rsidRPr="00130981">
        <w:rPr>
          <w:rFonts w:ascii="Courier New" w:eastAsia="Times New Roman" w:hAnsi="Courier New" w:cs="Courier New"/>
          <w:color w:val="000000"/>
          <w:sz w:val="20"/>
          <w:szCs w:val="20"/>
        </w:rPr>
        <w:t>": "^3.0.0",</w:t>
      </w:r>
    </w:p>
    <w:p w14:paraId="5223E8D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convert</w:t>
      </w:r>
      <w:proofErr w:type="gramEnd"/>
      <w:r w:rsidRPr="00130981">
        <w:rPr>
          <w:rFonts w:ascii="Courier New" w:eastAsia="Times New Roman" w:hAnsi="Courier New" w:cs="Courier New"/>
          <w:color w:val="000000"/>
          <w:sz w:val="20"/>
          <w:szCs w:val="20"/>
        </w:rPr>
        <w:t>-source-map": "^1.5.1",</w:t>
      </w:r>
    </w:p>
    <w:p w14:paraId="46A84B1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dependency</w:t>
      </w:r>
      <w:proofErr w:type="gramEnd"/>
      <w:r w:rsidRPr="00130981">
        <w:rPr>
          <w:rFonts w:ascii="Courier New" w:eastAsia="Times New Roman" w:hAnsi="Courier New" w:cs="Courier New"/>
          <w:color w:val="000000"/>
          <w:sz w:val="20"/>
          <w:szCs w:val="20"/>
        </w:rPr>
        <w:t>-graph": "^0.7.2",</w:t>
      </w:r>
    </w:p>
    <w:p w14:paraId="4156443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fs</w:t>
      </w:r>
      <w:proofErr w:type="gramEnd"/>
      <w:r w:rsidRPr="00130981">
        <w:rPr>
          <w:rFonts w:ascii="Courier New" w:eastAsia="Times New Roman" w:hAnsi="Courier New" w:cs="Courier New"/>
          <w:color w:val="000000"/>
          <w:sz w:val="20"/>
          <w:szCs w:val="20"/>
        </w:rPr>
        <w:t>-extra": "4.0.2",</w:t>
      </w:r>
    </w:p>
    <w:p w14:paraId="2582EF8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magic</w:t>
      </w:r>
      <w:proofErr w:type="gramEnd"/>
      <w:r w:rsidRPr="00130981">
        <w:rPr>
          <w:rFonts w:ascii="Courier New" w:eastAsia="Times New Roman" w:hAnsi="Courier New" w:cs="Courier New"/>
          <w:color w:val="000000"/>
          <w:sz w:val="20"/>
          <w:szCs w:val="20"/>
        </w:rPr>
        <w:t>-string": "^0.25.0",</w:t>
      </w:r>
    </w:p>
    <w:p w14:paraId="2B2C052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minimist</w:t>
      </w:r>
      <w:proofErr w:type="spellEnd"/>
      <w:r w:rsidRPr="00130981">
        <w:rPr>
          <w:rFonts w:ascii="Courier New" w:eastAsia="Times New Roman" w:hAnsi="Courier New" w:cs="Courier New"/>
          <w:color w:val="000000"/>
          <w:sz w:val="20"/>
          <w:szCs w:val="20"/>
        </w:rPr>
        <w:t>": "^1.2.0",</w:t>
      </w:r>
    </w:p>
    <w:p w14:paraId="52CF883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reflect</w:t>
      </w:r>
      <w:proofErr w:type="gramEnd"/>
      <w:r w:rsidRPr="00130981">
        <w:rPr>
          <w:rFonts w:ascii="Courier New" w:eastAsia="Times New Roman" w:hAnsi="Courier New" w:cs="Courier New"/>
          <w:color w:val="000000"/>
          <w:sz w:val="20"/>
          <w:szCs w:val="20"/>
        </w:rPr>
        <w:t>-metadata": "^0.1.2",</w:t>
      </w:r>
    </w:p>
    <w:p w14:paraId="7EA9329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semver</w:t>
      </w:r>
      <w:proofErr w:type="spellEnd"/>
      <w:r w:rsidRPr="00130981">
        <w:rPr>
          <w:rFonts w:ascii="Courier New" w:eastAsia="Times New Roman" w:hAnsi="Courier New" w:cs="Courier New"/>
          <w:color w:val="000000"/>
          <w:sz w:val="20"/>
          <w:szCs w:val="20"/>
        </w:rPr>
        <w:t>": "^6.3.0",</w:t>
      </w:r>
    </w:p>
    <w:p w14:paraId="3C05D24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source</w:t>
      </w:r>
      <w:proofErr w:type="gramEnd"/>
      <w:r w:rsidRPr="00130981">
        <w:rPr>
          <w:rFonts w:ascii="Courier New" w:eastAsia="Times New Roman" w:hAnsi="Courier New" w:cs="Courier New"/>
          <w:color w:val="000000"/>
          <w:sz w:val="20"/>
          <w:szCs w:val="20"/>
        </w:rPr>
        <w:t>-map": "^0.6.1",</w:t>
      </w:r>
    </w:p>
    <w:p w14:paraId="46617D8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sourcemap</w:t>
      </w:r>
      <w:proofErr w:type="spellEnd"/>
      <w:proofErr w:type="gramEnd"/>
      <w:r w:rsidRPr="00130981">
        <w:rPr>
          <w:rFonts w:ascii="Courier New" w:eastAsia="Times New Roman" w:hAnsi="Courier New" w:cs="Courier New"/>
          <w:color w:val="000000"/>
          <w:sz w:val="20"/>
          <w:szCs w:val="20"/>
        </w:rPr>
        <w:t>-codec": "^1.4.8",</w:t>
      </w:r>
    </w:p>
    <w:p w14:paraId="251AA98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tslib</w:t>
      </w:r>
      <w:proofErr w:type="spellEnd"/>
      <w:r w:rsidRPr="00130981">
        <w:rPr>
          <w:rFonts w:ascii="Courier New" w:eastAsia="Times New Roman" w:hAnsi="Courier New" w:cs="Courier New"/>
          <w:color w:val="000000"/>
          <w:sz w:val="20"/>
          <w:szCs w:val="20"/>
        </w:rPr>
        <w:t>": "^2.0.0",</w:t>
      </w:r>
    </w:p>
    <w:p w14:paraId="0AE6339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yargs</w:t>
      </w:r>
      <w:proofErr w:type="spellEnd"/>
      <w:r w:rsidRPr="00130981">
        <w:rPr>
          <w:rFonts w:ascii="Courier New" w:eastAsia="Times New Roman" w:hAnsi="Courier New" w:cs="Courier New"/>
          <w:color w:val="000000"/>
          <w:sz w:val="20"/>
          <w:szCs w:val="20"/>
        </w:rPr>
        <w:t>": "^16.1.1"</w:t>
      </w:r>
    </w:p>
    <w:p w14:paraId="3C565E1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58641BE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"dependencies": {</w:t>
      </w:r>
    </w:p>
    <w:p w14:paraId="138E4ED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ansi</w:t>
      </w:r>
      <w:proofErr w:type="spellEnd"/>
      <w:proofErr w:type="gramEnd"/>
      <w:r w:rsidRPr="00130981">
        <w:rPr>
          <w:rFonts w:ascii="Courier New" w:eastAsia="Times New Roman" w:hAnsi="Courier New" w:cs="Courier New"/>
          <w:color w:val="000000"/>
          <w:sz w:val="20"/>
          <w:szCs w:val="20"/>
        </w:rPr>
        <w:t>-regex": {</w:t>
      </w:r>
    </w:p>
    <w:p w14:paraId="55729E1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"5.0.1",</w:t>
      </w:r>
    </w:p>
    <w:p w14:paraId="29279CF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t>
      </w:r>
      <w:proofErr w:type="spellStart"/>
      <w:r w:rsidRPr="00130981">
        <w:rPr>
          <w:rFonts w:ascii="Courier New" w:eastAsia="Times New Roman" w:hAnsi="Courier New" w:cs="Courier New"/>
          <w:color w:val="000000"/>
          <w:sz w:val="20"/>
          <w:szCs w:val="20"/>
        </w:rPr>
        <w:t>ansi</w:t>
      </w:r>
      <w:proofErr w:type="spellEnd"/>
      <w:r w:rsidRPr="00130981">
        <w:rPr>
          <w:rFonts w:ascii="Courier New" w:eastAsia="Times New Roman" w:hAnsi="Courier New" w:cs="Courier New"/>
          <w:color w:val="000000"/>
          <w:sz w:val="20"/>
          <w:szCs w:val="20"/>
        </w:rPr>
        <w:t>-regex/-/ansi-regex-5.0.1.tgz",</w:t>
      </w:r>
    </w:p>
    <w:p w14:paraId="6FBE7E6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"sha512-quJQXlTSUGL2LH9SUXo8VwsY4soanhgo6LNSm84E1LBcE8s3O0wpdiRzyR9z/ZZJMlMWv37qOOb9pdJlMUEKFQ==",</w:t>
      </w:r>
    </w:p>
    <w:p w14:paraId="7A05511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39041D5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DE691E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ansi</w:t>
      </w:r>
      <w:proofErr w:type="spellEnd"/>
      <w:proofErr w:type="gramEnd"/>
      <w:r w:rsidRPr="00130981">
        <w:rPr>
          <w:rFonts w:ascii="Courier New" w:eastAsia="Times New Roman" w:hAnsi="Courier New" w:cs="Courier New"/>
          <w:color w:val="000000"/>
          <w:sz w:val="20"/>
          <w:szCs w:val="20"/>
        </w:rPr>
        <w:t>-styles": {</w:t>
      </w:r>
    </w:p>
    <w:p w14:paraId="4178626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"4.3.0",</w:t>
      </w:r>
    </w:p>
    <w:p w14:paraId="4264ADD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"https://registry.npmjs.org/ansi-styles/-/ansi-styles-4.3.0.tgz",</w:t>
      </w:r>
    </w:p>
    <w:p w14:paraId="2B6ECEF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"sha512-zbB9rCJAT1rbjiVDb2hqKFHNYLxgtk8NURxZ3IZwD3F6NtxbXZQCnnSi1Lkx+IDohdPlFp222wVALIheZJQSEg==",</w:t>
      </w:r>
    </w:p>
    <w:p w14:paraId="55062E0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6921602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40733B5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color</w:t>
      </w:r>
      <w:proofErr w:type="gramEnd"/>
      <w:r w:rsidRPr="00130981">
        <w:rPr>
          <w:rFonts w:ascii="Courier New" w:eastAsia="Times New Roman" w:hAnsi="Courier New" w:cs="Courier New"/>
          <w:color w:val="000000"/>
          <w:sz w:val="20"/>
          <w:szCs w:val="20"/>
        </w:rPr>
        <w:t>-convert": "^2.0.1"</w:t>
      </w:r>
    </w:p>
    <w:p w14:paraId="1FB8842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04B17B5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27D5AFE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cliui</w:t>
      </w:r>
      <w:proofErr w:type="spellEnd"/>
      <w:r w:rsidRPr="00130981">
        <w:rPr>
          <w:rFonts w:ascii="Courier New" w:eastAsia="Times New Roman" w:hAnsi="Courier New" w:cs="Courier New"/>
          <w:color w:val="000000"/>
          <w:sz w:val="20"/>
          <w:szCs w:val="20"/>
        </w:rPr>
        <w:t>": {</w:t>
      </w:r>
    </w:p>
    <w:p w14:paraId="4BC99E4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"7.0.4",</w:t>
      </w:r>
    </w:p>
    <w:p w14:paraId="10C9416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t>
      </w:r>
      <w:proofErr w:type="spellStart"/>
      <w:r w:rsidRPr="00130981">
        <w:rPr>
          <w:rFonts w:ascii="Courier New" w:eastAsia="Times New Roman" w:hAnsi="Courier New" w:cs="Courier New"/>
          <w:color w:val="000000"/>
          <w:sz w:val="20"/>
          <w:szCs w:val="20"/>
        </w:rPr>
        <w:t>cliui</w:t>
      </w:r>
      <w:proofErr w:type="spellEnd"/>
      <w:r w:rsidRPr="00130981">
        <w:rPr>
          <w:rFonts w:ascii="Courier New" w:eastAsia="Times New Roman" w:hAnsi="Courier New" w:cs="Courier New"/>
          <w:color w:val="000000"/>
          <w:sz w:val="20"/>
          <w:szCs w:val="20"/>
        </w:rPr>
        <w:t>/-/cliui-7.0.4.tgz",</w:t>
      </w:r>
    </w:p>
    <w:p w14:paraId="13DF478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"sha512-OcRE68cOsVMXp1Yvonl/fzkQOyjLSu/8bhPDfQt0e0/Eb283TKP20Fs2MqoPsr9SwA595rRCA+QMzYc9nBP+JQ==",</w:t>
      </w:r>
    </w:p>
    <w:p w14:paraId="77C75BC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3618F6C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76BFF22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string</w:t>
      </w:r>
      <w:proofErr w:type="gramEnd"/>
      <w:r w:rsidRPr="00130981">
        <w:rPr>
          <w:rFonts w:ascii="Courier New" w:eastAsia="Times New Roman" w:hAnsi="Courier New" w:cs="Courier New"/>
          <w:color w:val="000000"/>
          <w:sz w:val="20"/>
          <w:szCs w:val="20"/>
        </w:rPr>
        <w:t>-width": "^4.2.0",</w:t>
      </w:r>
    </w:p>
    <w:p w14:paraId="3CB9B56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strip</w:t>
      </w:r>
      <w:proofErr w:type="gramEnd"/>
      <w:r w:rsidRPr="00130981">
        <w:rPr>
          <w:rFonts w:ascii="Courier New" w:eastAsia="Times New Roman" w:hAnsi="Courier New" w:cs="Courier New"/>
          <w:color w:val="000000"/>
          <w:sz w:val="20"/>
          <w:szCs w:val="20"/>
        </w:rPr>
        <w:t>-</w:t>
      </w:r>
      <w:proofErr w:type="spellStart"/>
      <w:r w:rsidRPr="00130981">
        <w:rPr>
          <w:rFonts w:ascii="Courier New" w:eastAsia="Times New Roman" w:hAnsi="Courier New" w:cs="Courier New"/>
          <w:color w:val="000000"/>
          <w:sz w:val="20"/>
          <w:szCs w:val="20"/>
        </w:rPr>
        <w:t>ansi</w:t>
      </w:r>
      <w:proofErr w:type="spellEnd"/>
      <w:r w:rsidRPr="00130981">
        <w:rPr>
          <w:rFonts w:ascii="Courier New" w:eastAsia="Times New Roman" w:hAnsi="Courier New" w:cs="Courier New"/>
          <w:color w:val="000000"/>
          <w:sz w:val="20"/>
          <w:szCs w:val="20"/>
        </w:rPr>
        <w:t>": "^6.0.0",</w:t>
      </w:r>
    </w:p>
    <w:p w14:paraId="3B713EB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wrap</w:t>
      </w:r>
      <w:proofErr w:type="gramEnd"/>
      <w:r w:rsidRPr="00130981">
        <w:rPr>
          <w:rFonts w:ascii="Courier New" w:eastAsia="Times New Roman" w:hAnsi="Courier New" w:cs="Courier New"/>
          <w:color w:val="000000"/>
          <w:sz w:val="20"/>
          <w:szCs w:val="20"/>
        </w:rPr>
        <w:t>-</w:t>
      </w:r>
      <w:proofErr w:type="spellStart"/>
      <w:r w:rsidRPr="00130981">
        <w:rPr>
          <w:rFonts w:ascii="Courier New" w:eastAsia="Times New Roman" w:hAnsi="Courier New" w:cs="Courier New"/>
          <w:color w:val="000000"/>
          <w:sz w:val="20"/>
          <w:szCs w:val="20"/>
        </w:rPr>
        <w:t>ansi</w:t>
      </w:r>
      <w:proofErr w:type="spellEnd"/>
      <w:r w:rsidRPr="00130981">
        <w:rPr>
          <w:rFonts w:ascii="Courier New" w:eastAsia="Times New Roman" w:hAnsi="Courier New" w:cs="Courier New"/>
          <w:color w:val="000000"/>
          <w:sz w:val="20"/>
          <w:szCs w:val="20"/>
        </w:rPr>
        <w:t>": "^7.0.0"</w:t>
      </w:r>
    </w:p>
    <w:p w14:paraId="027F7D2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FEFE02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0774CD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color</w:t>
      </w:r>
      <w:proofErr w:type="gramEnd"/>
      <w:r w:rsidRPr="00130981">
        <w:rPr>
          <w:rFonts w:ascii="Courier New" w:eastAsia="Times New Roman" w:hAnsi="Courier New" w:cs="Courier New"/>
          <w:color w:val="000000"/>
          <w:sz w:val="20"/>
          <w:szCs w:val="20"/>
        </w:rPr>
        <w:t>-convert": {</w:t>
      </w:r>
    </w:p>
    <w:p w14:paraId="5BCB39F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"2.0.1",</w:t>
      </w:r>
    </w:p>
    <w:p w14:paraId="1E7B36C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"https://registry.npmjs.org/color-convert/-/color-convert-2.0.1.tgz",</w:t>
      </w:r>
    </w:p>
    <w:p w14:paraId="77F17B2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"sha512-RRECPsj7iu/xb5oKYcsFHSppFNnsj/52OVTRKb4zP5onXwVF3zVmmToNcOfGC+CRDpfK/U584fMg38ZHCaElKQ==",</w:t>
      </w:r>
    </w:p>
    <w:p w14:paraId="060DB77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5743601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4EC922D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lastRenderedPageBreak/>
        <w:t xml:space="preserve">            "</w:t>
      </w:r>
      <w:proofErr w:type="gramStart"/>
      <w:r w:rsidRPr="00130981">
        <w:rPr>
          <w:rFonts w:ascii="Courier New" w:eastAsia="Times New Roman" w:hAnsi="Courier New" w:cs="Courier New"/>
          <w:color w:val="000000"/>
          <w:sz w:val="20"/>
          <w:szCs w:val="20"/>
        </w:rPr>
        <w:t>color</w:t>
      </w:r>
      <w:proofErr w:type="gramEnd"/>
      <w:r w:rsidRPr="00130981">
        <w:rPr>
          <w:rFonts w:ascii="Courier New" w:eastAsia="Times New Roman" w:hAnsi="Courier New" w:cs="Courier New"/>
          <w:color w:val="000000"/>
          <w:sz w:val="20"/>
          <w:szCs w:val="20"/>
        </w:rPr>
        <w:t>-name": "~1.1.4"</w:t>
      </w:r>
    </w:p>
    <w:p w14:paraId="154BB5C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14897B4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794BCA9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color</w:t>
      </w:r>
      <w:proofErr w:type="gramEnd"/>
      <w:r w:rsidRPr="00130981">
        <w:rPr>
          <w:rFonts w:ascii="Courier New" w:eastAsia="Times New Roman" w:hAnsi="Courier New" w:cs="Courier New"/>
          <w:color w:val="000000"/>
          <w:sz w:val="20"/>
          <w:szCs w:val="20"/>
        </w:rPr>
        <w:t>-name": {</w:t>
      </w:r>
    </w:p>
    <w:p w14:paraId="6BA783E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"1.1.4",</w:t>
      </w:r>
    </w:p>
    <w:p w14:paraId="147C23B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"https://registry.npmjs.org/color-name/-/color-name-1.1.4.tgz",</w:t>
      </w:r>
    </w:p>
    <w:p w14:paraId="7973D60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"sha512-dOy+3AuW3a2wNbZHIuMZpTcgjGuLU/uBL/ubcZF9OXbDo8ff4O8yVp5Bf0efS8uEoYo5q4Fx7dY9OgQGXgAsQA==",</w:t>
      </w:r>
    </w:p>
    <w:p w14:paraId="6BE60E7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73C5383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700A086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emoji</w:t>
      </w:r>
      <w:proofErr w:type="gramEnd"/>
      <w:r w:rsidRPr="00130981">
        <w:rPr>
          <w:rFonts w:ascii="Courier New" w:eastAsia="Times New Roman" w:hAnsi="Courier New" w:cs="Courier New"/>
          <w:color w:val="000000"/>
          <w:sz w:val="20"/>
          <w:szCs w:val="20"/>
        </w:rPr>
        <w:t>-regex": {</w:t>
      </w:r>
    </w:p>
    <w:p w14:paraId="4BF1CF8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"8.0.0",</w:t>
      </w:r>
    </w:p>
    <w:p w14:paraId="16B2719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"https://registry.npmjs.org/emoji-regex/-/emoji-regex-8.0.0.tgz",</w:t>
      </w:r>
    </w:p>
    <w:p w14:paraId="56BC6CA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"sha512-MSjYzcWNOA0ewAHpz0MxpYFvwg6yjy1NG3xteoqz644VCo/RPgnr1/GGt+ic3iJTzQ8Eu3TdM14SawnVUmGE6A==",</w:t>
      </w:r>
    </w:p>
    <w:p w14:paraId="15A0D80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568C2F1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5AF7D8E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is</w:t>
      </w:r>
      <w:proofErr w:type="gramEnd"/>
      <w:r w:rsidRPr="00130981">
        <w:rPr>
          <w:rFonts w:ascii="Courier New" w:eastAsia="Times New Roman" w:hAnsi="Courier New" w:cs="Courier New"/>
          <w:color w:val="000000"/>
          <w:sz w:val="20"/>
          <w:szCs w:val="20"/>
        </w:rPr>
        <w:t>-fullwidth-code-point": {</w:t>
      </w:r>
    </w:p>
    <w:p w14:paraId="714800C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"3.0.0",</w:t>
      </w:r>
    </w:p>
    <w:p w14:paraId="7253F39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"https://registry.npmjs.org/is-fullwidth-code-point/-/is-fullwidth-code-point-3.0.0.tgz",</w:t>
      </w:r>
    </w:p>
    <w:p w14:paraId="19B3F0F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"sha512-zymm5+u+sCsSWyD9qNaejV3DFvhCKclKdizYaJUuHA83RLjb7nSuGnddCHGv0hk+KY7BMAlsWeK4Ueg6EV6XQg==",</w:t>
      </w:r>
    </w:p>
    <w:p w14:paraId="272F43B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5B45881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1583A91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semver</w:t>
      </w:r>
      <w:proofErr w:type="spellEnd"/>
      <w:r w:rsidRPr="00130981">
        <w:rPr>
          <w:rFonts w:ascii="Courier New" w:eastAsia="Times New Roman" w:hAnsi="Courier New" w:cs="Courier New"/>
          <w:color w:val="000000"/>
          <w:sz w:val="20"/>
          <w:szCs w:val="20"/>
        </w:rPr>
        <w:t>": {</w:t>
      </w:r>
    </w:p>
    <w:p w14:paraId="76F98D3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"6.3.0",</w:t>
      </w:r>
    </w:p>
    <w:p w14:paraId="5EAAB4D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t>
      </w:r>
      <w:proofErr w:type="spellStart"/>
      <w:r w:rsidRPr="00130981">
        <w:rPr>
          <w:rFonts w:ascii="Courier New" w:eastAsia="Times New Roman" w:hAnsi="Courier New" w:cs="Courier New"/>
          <w:color w:val="000000"/>
          <w:sz w:val="20"/>
          <w:szCs w:val="20"/>
        </w:rPr>
        <w:t>semver</w:t>
      </w:r>
      <w:proofErr w:type="spellEnd"/>
      <w:r w:rsidRPr="00130981">
        <w:rPr>
          <w:rFonts w:ascii="Courier New" w:eastAsia="Times New Roman" w:hAnsi="Courier New" w:cs="Courier New"/>
          <w:color w:val="000000"/>
          <w:sz w:val="20"/>
          <w:szCs w:val="20"/>
        </w:rPr>
        <w:t>/-/semver-6.3.0.tgz",</w:t>
      </w:r>
    </w:p>
    <w:p w14:paraId="55E7A74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"sha512-b39TBaTSfV6yBrapU89p5fKekE2m/NwnDocOVruQFS1/veMgdzuPcnOM34M6CwxW8jH/lxEa5rBoDeUwu5HHTw==",</w:t>
      </w:r>
    </w:p>
    <w:p w14:paraId="3309BB4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1762036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262A8A1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source</w:t>
      </w:r>
      <w:proofErr w:type="gramEnd"/>
      <w:r w:rsidRPr="00130981">
        <w:rPr>
          <w:rFonts w:ascii="Courier New" w:eastAsia="Times New Roman" w:hAnsi="Courier New" w:cs="Courier New"/>
          <w:color w:val="000000"/>
          <w:sz w:val="20"/>
          <w:szCs w:val="20"/>
        </w:rPr>
        <w:t>-map": {</w:t>
      </w:r>
    </w:p>
    <w:p w14:paraId="4900B39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"0.6.1",</w:t>
      </w:r>
    </w:p>
    <w:p w14:paraId="3AF60E1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"https://registry.npmjs.org/source-map/-/source-map-0.6.1.tgz",</w:t>
      </w:r>
    </w:p>
    <w:p w14:paraId="0C8702E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"sha512-UjgapumWlbMhkBgzT7Ykc5YXUT46F0iKu8SGXq0bcwP5dz/h0Plj6enJqjz1Zbq2l5WaqYnrVbwWOWMyF3F47g==",</w:t>
      </w:r>
    </w:p>
    <w:p w14:paraId="32868E5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6F0F6B3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3D90B4A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string</w:t>
      </w:r>
      <w:proofErr w:type="gramEnd"/>
      <w:r w:rsidRPr="00130981">
        <w:rPr>
          <w:rFonts w:ascii="Courier New" w:eastAsia="Times New Roman" w:hAnsi="Courier New" w:cs="Courier New"/>
          <w:color w:val="000000"/>
          <w:sz w:val="20"/>
          <w:szCs w:val="20"/>
        </w:rPr>
        <w:t>-width": {</w:t>
      </w:r>
    </w:p>
    <w:p w14:paraId="736F7A2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"4.2.3",</w:t>
      </w:r>
    </w:p>
    <w:p w14:paraId="16AE244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"https://registry.npmjs.org/string-width/-/string-width-4.2.3.tgz",</w:t>
      </w:r>
    </w:p>
    <w:p w14:paraId="31B37AC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"sha512-wKyQRQpjJ0sIp62ErSZdGsjMJWsap5oRNihHhu6G7JVO/9jIB6UyevL+tXuOqrng8j/cxKTWyWUwvSTriiZz/g==",</w:t>
      </w:r>
    </w:p>
    <w:p w14:paraId="4D7B331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0A62BAD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08A59AC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emoji</w:t>
      </w:r>
      <w:proofErr w:type="gramEnd"/>
      <w:r w:rsidRPr="00130981">
        <w:rPr>
          <w:rFonts w:ascii="Courier New" w:eastAsia="Times New Roman" w:hAnsi="Courier New" w:cs="Courier New"/>
          <w:color w:val="000000"/>
          <w:sz w:val="20"/>
          <w:szCs w:val="20"/>
        </w:rPr>
        <w:t>-regex": "^8.0.0",</w:t>
      </w:r>
    </w:p>
    <w:p w14:paraId="542F764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is</w:t>
      </w:r>
      <w:proofErr w:type="gramEnd"/>
      <w:r w:rsidRPr="00130981">
        <w:rPr>
          <w:rFonts w:ascii="Courier New" w:eastAsia="Times New Roman" w:hAnsi="Courier New" w:cs="Courier New"/>
          <w:color w:val="000000"/>
          <w:sz w:val="20"/>
          <w:szCs w:val="20"/>
        </w:rPr>
        <w:t>-fullwidth-code-point": "^3.0.0",</w:t>
      </w:r>
    </w:p>
    <w:p w14:paraId="3BD914D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strip</w:t>
      </w:r>
      <w:proofErr w:type="gramEnd"/>
      <w:r w:rsidRPr="00130981">
        <w:rPr>
          <w:rFonts w:ascii="Courier New" w:eastAsia="Times New Roman" w:hAnsi="Courier New" w:cs="Courier New"/>
          <w:color w:val="000000"/>
          <w:sz w:val="20"/>
          <w:szCs w:val="20"/>
        </w:rPr>
        <w:t>-</w:t>
      </w:r>
      <w:proofErr w:type="spellStart"/>
      <w:r w:rsidRPr="00130981">
        <w:rPr>
          <w:rFonts w:ascii="Courier New" w:eastAsia="Times New Roman" w:hAnsi="Courier New" w:cs="Courier New"/>
          <w:color w:val="000000"/>
          <w:sz w:val="20"/>
          <w:szCs w:val="20"/>
        </w:rPr>
        <w:t>ansi</w:t>
      </w:r>
      <w:proofErr w:type="spellEnd"/>
      <w:r w:rsidRPr="00130981">
        <w:rPr>
          <w:rFonts w:ascii="Courier New" w:eastAsia="Times New Roman" w:hAnsi="Courier New" w:cs="Courier New"/>
          <w:color w:val="000000"/>
          <w:sz w:val="20"/>
          <w:szCs w:val="20"/>
        </w:rPr>
        <w:t>": "^6.0.1"</w:t>
      </w:r>
    </w:p>
    <w:p w14:paraId="1200C1B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lastRenderedPageBreak/>
        <w:t xml:space="preserve">          }</w:t>
      </w:r>
    </w:p>
    <w:p w14:paraId="4215366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2D4862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strip</w:t>
      </w:r>
      <w:proofErr w:type="gramEnd"/>
      <w:r w:rsidRPr="00130981">
        <w:rPr>
          <w:rFonts w:ascii="Courier New" w:eastAsia="Times New Roman" w:hAnsi="Courier New" w:cs="Courier New"/>
          <w:color w:val="000000"/>
          <w:sz w:val="20"/>
          <w:szCs w:val="20"/>
        </w:rPr>
        <w:t>-</w:t>
      </w:r>
      <w:proofErr w:type="spellStart"/>
      <w:r w:rsidRPr="00130981">
        <w:rPr>
          <w:rFonts w:ascii="Courier New" w:eastAsia="Times New Roman" w:hAnsi="Courier New" w:cs="Courier New"/>
          <w:color w:val="000000"/>
          <w:sz w:val="20"/>
          <w:szCs w:val="20"/>
        </w:rPr>
        <w:t>ansi</w:t>
      </w:r>
      <w:proofErr w:type="spellEnd"/>
      <w:r w:rsidRPr="00130981">
        <w:rPr>
          <w:rFonts w:ascii="Courier New" w:eastAsia="Times New Roman" w:hAnsi="Courier New" w:cs="Courier New"/>
          <w:color w:val="000000"/>
          <w:sz w:val="20"/>
          <w:szCs w:val="20"/>
        </w:rPr>
        <w:t>": {</w:t>
      </w:r>
    </w:p>
    <w:p w14:paraId="6E2B484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"6.0.1",</w:t>
      </w:r>
    </w:p>
    <w:p w14:paraId="0D7FC76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"https://registry.npmjs.org/strip-</w:t>
      </w:r>
      <w:proofErr w:type="spellStart"/>
      <w:r w:rsidRPr="00130981">
        <w:rPr>
          <w:rFonts w:ascii="Courier New" w:eastAsia="Times New Roman" w:hAnsi="Courier New" w:cs="Courier New"/>
          <w:color w:val="000000"/>
          <w:sz w:val="20"/>
          <w:szCs w:val="20"/>
        </w:rPr>
        <w:t>ansi</w:t>
      </w:r>
      <w:proofErr w:type="spellEnd"/>
      <w:r w:rsidRPr="00130981">
        <w:rPr>
          <w:rFonts w:ascii="Courier New" w:eastAsia="Times New Roman" w:hAnsi="Courier New" w:cs="Courier New"/>
          <w:color w:val="000000"/>
          <w:sz w:val="20"/>
          <w:szCs w:val="20"/>
        </w:rPr>
        <w:t>/-/strip-ansi-6.0.1.tgz",</w:t>
      </w:r>
    </w:p>
    <w:p w14:paraId="7A11492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"sha512-Y38VPSHcqkFrCpFnQ9vuSXmquuv5oXOKpGeT6aGrr3o3Gc9AlVa6JBfUSOCnbxGGZF+/0ooI7KrPuUSztUdU5A==",</w:t>
      </w:r>
    </w:p>
    <w:p w14:paraId="04313B3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6FBA383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560CC5B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ansi</w:t>
      </w:r>
      <w:proofErr w:type="spellEnd"/>
      <w:proofErr w:type="gramEnd"/>
      <w:r w:rsidRPr="00130981">
        <w:rPr>
          <w:rFonts w:ascii="Courier New" w:eastAsia="Times New Roman" w:hAnsi="Courier New" w:cs="Courier New"/>
          <w:color w:val="000000"/>
          <w:sz w:val="20"/>
          <w:szCs w:val="20"/>
        </w:rPr>
        <w:t>-regex": "^5.0.1"</w:t>
      </w:r>
    </w:p>
    <w:p w14:paraId="4309EEF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F228D9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1B9EDBB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wrap</w:t>
      </w:r>
      <w:proofErr w:type="gramEnd"/>
      <w:r w:rsidRPr="00130981">
        <w:rPr>
          <w:rFonts w:ascii="Courier New" w:eastAsia="Times New Roman" w:hAnsi="Courier New" w:cs="Courier New"/>
          <w:color w:val="000000"/>
          <w:sz w:val="20"/>
          <w:szCs w:val="20"/>
        </w:rPr>
        <w:t>-</w:t>
      </w:r>
      <w:proofErr w:type="spellStart"/>
      <w:r w:rsidRPr="00130981">
        <w:rPr>
          <w:rFonts w:ascii="Courier New" w:eastAsia="Times New Roman" w:hAnsi="Courier New" w:cs="Courier New"/>
          <w:color w:val="000000"/>
          <w:sz w:val="20"/>
          <w:szCs w:val="20"/>
        </w:rPr>
        <w:t>ansi</w:t>
      </w:r>
      <w:proofErr w:type="spellEnd"/>
      <w:r w:rsidRPr="00130981">
        <w:rPr>
          <w:rFonts w:ascii="Courier New" w:eastAsia="Times New Roman" w:hAnsi="Courier New" w:cs="Courier New"/>
          <w:color w:val="000000"/>
          <w:sz w:val="20"/>
          <w:szCs w:val="20"/>
        </w:rPr>
        <w:t>": {</w:t>
      </w:r>
    </w:p>
    <w:p w14:paraId="385F805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"7.0.0",</w:t>
      </w:r>
    </w:p>
    <w:p w14:paraId="42CBCF1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"https://registry.npmjs.org/wrap-</w:t>
      </w:r>
      <w:proofErr w:type="spellStart"/>
      <w:r w:rsidRPr="00130981">
        <w:rPr>
          <w:rFonts w:ascii="Courier New" w:eastAsia="Times New Roman" w:hAnsi="Courier New" w:cs="Courier New"/>
          <w:color w:val="000000"/>
          <w:sz w:val="20"/>
          <w:szCs w:val="20"/>
        </w:rPr>
        <w:t>ansi</w:t>
      </w:r>
      <w:proofErr w:type="spellEnd"/>
      <w:r w:rsidRPr="00130981">
        <w:rPr>
          <w:rFonts w:ascii="Courier New" w:eastAsia="Times New Roman" w:hAnsi="Courier New" w:cs="Courier New"/>
          <w:color w:val="000000"/>
          <w:sz w:val="20"/>
          <w:szCs w:val="20"/>
        </w:rPr>
        <w:t>/-/wrap-ansi-7.0.0.tgz",</w:t>
      </w:r>
    </w:p>
    <w:p w14:paraId="1FD5843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"sha512-YVGIj2kamLSTxw6NsZjoBxfSwsn0ycdesmc4p+Q21c5zPuZ1pl+NfxVdxPtdHvmNVOQ6XSYG4AUtyt/Fi7D16Q==",</w:t>
      </w:r>
    </w:p>
    <w:p w14:paraId="5D3F304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5C2B703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097C4A0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ansi</w:t>
      </w:r>
      <w:proofErr w:type="spellEnd"/>
      <w:proofErr w:type="gramEnd"/>
      <w:r w:rsidRPr="00130981">
        <w:rPr>
          <w:rFonts w:ascii="Courier New" w:eastAsia="Times New Roman" w:hAnsi="Courier New" w:cs="Courier New"/>
          <w:color w:val="000000"/>
          <w:sz w:val="20"/>
          <w:szCs w:val="20"/>
        </w:rPr>
        <w:t>-styles": "^4.0.0",</w:t>
      </w:r>
    </w:p>
    <w:p w14:paraId="00304E1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string</w:t>
      </w:r>
      <w:proofErr w:type="gramEnd"/>
      <w:r w:rsidRPr="00130981">
        <w:rPr>
          <w:rFonts w:ascii="Courier New" w:eastAsia="Times New Roman" w:hAnsi="Courier New" w:cs="Courier New"/>
          <w:color w:val="000000"/>
          <w:sz w:val="20"/>
          <w:szCs w:val="20"/>
        </w:rPr>
        <w:t>-width": "^4.1.0",</w:t>
      </w:r>
    </w:p>
    <w:p w14:paraId="5830FC5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strip</w:t>
      </w:r>
      <w:proofErr w:type="gramEnd"/>
      <w:r w:rsidRPr="00130981">
        <w:rPr>
          <w:rFonts w:ascii="Courier New" w:eastAsia="Times New Roman" w:hAnsi="Courier New" w:cs="Courier New"/>
          <w:color w:val="000000"/>
          <w:sz w:val="20"/>
          <w:szCs w:val="20"/>
        </w:rPr>
        <w:t>-</w:t>
      </w:r>
      <w:proofErr w:type="spellStart"/>
      <w:r w:rsidRPr="00130981">
        <w:rPr>
          <w:rFonts w:ascii="Courier New" w:eastAsia="Times New Roman" w:hAnsi="Courier New" w:cs="Courier New"/>
          <w:color w:val="000000"/>
          <w:sz w:val="20"/>
          <w:szCs w:val="20"/>
        </w:rPr>
        <w:t>ansi</w:t>
      </w:r>
      <w:proofErr w:type="spellEnd"/>
      <w:r w:rsidRPr="00130981">
        <w:rPr>
          <w:rFonts w:ascii="Courier New" w:eastAsia="Times New Roman" w:hAnsi="Courier New" w:cs="Courier New"/>
          <w:color w:val="000000"/>
          <w:sz w:val="20"/>
          <w:szCs w:val="20"/>
        </w:rPr>
        <w:t>": "^6.0.0"</w:t>
      </w:r>
    </w:p>
    <w:p w14:paraId="6A4D2E4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2DF478F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16D241A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"y18n": {</w:t>
      </w:r>
    </w:p>
    <w:p w14:paraId="1B2E536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"5.0.8",</w:t>
      </w:r>
    </w:p>
    <w:p w14:paraId="5B4364A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"https://registry.npmjs.org/y18n/-/y18n-5.0.8.tgz",</w:t>
      </w:r>
    </w:p>
    <w:p w14:paraId="4379FFC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"sha512-0pfFzegeDWJHJIAmTLRP2DwHjdF5s7jo9tuztdQxAhINCdvS+3nGINqPd00AphqJR/0LhANUS6/+7SCb98YOfA==",</w:t>
      </w:r>
    </w:p>
    <w:p w14:paraId="3A56B20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2AF8F25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2B74C83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yargs</w:t>
      </w:r>
      <w:proofErr w:type="spellEnd"/>
      <w:r w:rsidRPr="00130981">
        <w:rPr>
          <w:rFonts w:ascii="Courier New" w:eastAsia="Times New Roman" w:hAnsi="Courier New" w:cs="Courier New"/>
          <w:color w:val="000000"/>
          <w:sz w:val="20"/>
          <w:szCs w:val="20"/>
        </w:rPr>
        <w:t>": {</w:t>
      </w:r>
    </w:p>
    <w:p w14:paraId="3A32E2E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"16.2.0",</w:t>
      </w:r>
    </w:p>
    <w:p w14:paraId="4D38168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t>
      </w:r>
      <w:proofErr w:type="spellStart"/>
      <w:r w:rsidRPr="00130981">
        <w:rPr>
          <w:rFonts w:ascii="Courier New" w:eastAsia="Times New Roman" w:hAnsi="Courier New" w:cs="Courier New"/>
          <w:color w:val="000000"/>
          <w:sz w:val="20"/>
          <w:szCs w:val="20"/>
        </w:rPr>
        <w:t>yargs</w:t>
      </w:r>
      <w:proofErr w:type="spellEnd"/>
      <w:r w:rsidRPr="00130981">
        <w:rPr>
          <w:rFonts w:ascii="Courier New" w:eastAsia="Times New Roman" w:hAnsi="Courier New" w:cs="Courier New"/>
          <w:color w:val="000000"/>
          <w:sz w:val="20"/>
          <w:szCs w:val="20"/>
        </w:rPr>
        <w:t>/-/yargs-16.2.0.tgz",</w:t>
      </w:r>
    </w:p>
    <w:p w14:paraId="7BC52BF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"sha512-D1mvvtDG0L5ft/jGWkLpG1+m0eQxOfaBvTNELraWj22wSVUMWxZUvYgJYcKh6jGGIkJFhH4IZPQhR4TKpc8mBw==",</w:t>
      </w:r>
    </w:p>
    <w:p w14:paraId="56352E7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5143CBC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30ECFDD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cliui</w:t>
      </w:r>
      <w:proofErr w:type="spellEnd"/>
      <w:r w:rsidRPr="00130981">
        <w:rPr>
          <w:rFonts w:ascii="Courier New" w:eastAsia="Times New Roman" w:hAnsi="Courier New" w:cs="Courier New"/>
          <w:color w:val="000000"/>
          <w:sz w:val="20"/>
          <w:szCs w:val="20"/>
        </w:rPr>
        <w:t>": "^7.0.2",</w:t>
      </w:r>
    </w:p>
    <w:p w14:paraId="0ED1E5B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"escalade": "^3.1.1",</w:t>
      </w:r>
    </w:p>
    <w:p w14:paraId="2566461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get</w:t>
      </w:r>
      <w:proofErr w:type="gramEnd"/>
      <w:r w:rsidRPr="00130981">
        <w:rPr>
          <w:rFonts w:ascii="Courier New" w:eastAsia="Times New Roman" w:hAnsi="Courier New" w:cs="Courier New"/>
          <w:color w:val="000000"/>
          <w:sz w:val="20"/>
          <w:szCs w:val="20"/>
        </w:rPr>
        <w:t>-caller-file": "^2.0.5",</w:t>
      </w:r>
    </w:p>
    <w:p w14:paraId="5F9BCB6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require</w:t>
      </w:r>
      <w:proofErr w:type="gramEnd"/>
      <w:r w:rsidRPr="00130981">
        <w:rPr>
          <w:rFonts w:ascii="Courier New" w:eastAsia="Times New Roman" w:hAnsi="Courier New" w:cs="Courier New"/>
          <w:color w:val="000000"/>
          <w:sz w:val="20"/>
          <w:szCs w:val="20"/>
        </w:rPr>
        <w:t>-directory": "^2.1.1",</w:t>
      </w:r>
    </w:p>
    <w:p w14:paraId="76D8041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string</w:t>
      </w:r>
      <w:proofErr w:type="gramEnd"/>
      <w:r w:rsidRPr="00130981">
        <w:rPr>
          <w:rFonts w:ascii="Courier New" w:eastAsia="Times New Roman" w:hAnsi="Courier New" w:cs="Courier New"/>
          <w:color w:val="000000"/>
          <w:sz w:val="20"/>
          <w:szCs w:val="20"/>
        </w:rPr>
        <w:t>-width": "^4.2.0",</w:t>
      </w:r>
    </w:p>
    <w:p w14:paraId="5821CAF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"y18n": "^5.0.5",</w:t>
      </w:r>
    </w:p>
    <w:p w14:paraId="2374FD4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yargs</w:t>
      </w:r>
      <w:proofErr w:type="spellEnd"/>
      <w:proofErr w:type="gramEnd"/>
      <w:r w:rsidRPr="00130981">
        <w:rPr>
          <w:rFonts w:ascii="Courier New" w:eastAsia="Times New Roman" w:hAnsi="Courier New" w:cs="Courier New"/>
          <w:color w:val="000000"/>
          <w:sz w:val="20"/>
          <w:szCs w:val="20"/>
        </w:rPr>
        <w:t>-parser": "^20.2.2"</w:t>
      </w:r>
    </w:p>
    <w:p w14:paraId="5A25CE4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776693A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353BCAD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yargs</w:t>
      </w:r>
      <w:proofErr w:type="spellEnd"/>
      <w:proofErr w:type="gramEnd"/>
      <w:r w:rsidRPr="00130981">
        <w:rPr>
          <w:rFonts w:ascii="Courier New" w:eastAsia="Times New Roman" w:hAnsi="Courier New" w:cs="Courier New"/>
          <w:color w:val="000000"/>
          <w:sz w:val="20"/>
          <w:szCs w:val="20"/>
        </w:rPr>
        <w:t>-parser": {</w:t>
      </w:r>
    </w:p>
    <w:p w14:paraId="51E2153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"20.2.9",</w:t>
      </w:r>
    </w:p>
    <w:p w14:paraId="6953C64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"https://registry.npmjs.org/yargs-parser/-/yargs-parser-20.2.9.tgz",</w:t>
      </w:r>
    </w:p>
    <w:p w14:paraId="4DEA649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lastRenderedPageBreak/>
        <w:t xml:space="preserve">          "integrity": "sha512-y11nGElTIV+CT3Zv9t7VKl+Q3hTQoT9a1Qzezhhl6Rp21gJ/IVTW7Z3y9EWXhuUBC2Shnf+DX0antecpAwSP8w==",</w:t>
      </w:r>
    </w:p>
    <w:p w14:paraId="3421C3A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0E5CC75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185872B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1435474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5AFC00C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"@angular/core": {</w:t>
      </w:r>
    </w:p>
    <w:p w14:paraId="10B69C8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"10.2.5",</w:t>
      </w:r>
    </w:p>
    <w:p w14:paraId="48A080E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"https://registry.npmjs.org/@angular/core/-/core-10.2.5.tgz",</w:t>
      </w:r>
    </w:p>
    <w:p w14:paraId="507EC44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"sha512-krhOKNTj5XE92Rk9ASX5KmgTF72j7qT2PLVxrGEVjuUKjBY2XaK3TV0Kotq9zI3qa9WgeCrP/Njn6jlKQCCAEQ==",</w:t>
      </w:r>
    </w:p>
    <w:p w14:paraId="2A3DFE1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274987B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tslib</w:t>
      </w:r>
      <w:proofErr w:type="spellEnd"/>
      <w:r w:rsidRPr="00130981">
        <w:rPr>
          <w:rFonts w:ascii="Courier New" w:eastAsia="Times New Roman" w:hAnsi="Courier New" w:cs="Courier New"/>
          <w:color w:val="000000"/>
          <w:sz w:val="20"/>
          <w:szCs w:val="20"/>
        </w:rPr>
        <w:t>": "^2.0.0"</w:t>
      </w:r>
    </w:p>
    <w:p w14:paraId="4AE7EBF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3E53577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1E4E4A3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"@angular/forms": {</w:t>
      </w:r>
    </w:p>
    <w:p w14:paraId="3C80FFD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"10.2.5",</w:t>
      </w:r>
    </w:p>
    <w:p w14:paraId="3BE46E6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"https://registry.npmjs.org/@angular/forms/-/forms-10.2.5.tgz",</w:t>
      </w:r>
    </w:p>
    <w:p w14:paraId="456BD98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"sha512-EnycBx8q+DGmPaX4oSjPejJxx9u0TLb5+tpGxYitdOq/eBpQAAYyWKQGKXb1JB46rPVwJr34MmTltHgAN0zUSQ==",</w:t>
      </w:r>
    </w:p>
    <w:p w14:paraId="5584084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453E3A2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tslib</w:t>
      </w:r>
      <w:proofErr w:type="spellEnd"/>
      <w:r w:rsidRPr="00130981">
        <w:rPr>
          <w:rFonts w:ascii="Courier New" w:eastAsia="Times New Roman" w:hAnsi="Courier New" w:cs="Courier New"/>
          <w:color w:val="000000"/>
          <w:sz w:val="20"/>
          <w:szCs w:val="20"/>
        </w:rPr>
        <w:t>": "^2.0.0"</w:t>
      </w:r>
    </w:p>
    <w:p w14:paraId="7F4A948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B310A7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536C123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"@angular/localize": {</w:t>
      </w:r>
    </w:p>
    <w:p w14:paraId="740463E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"10.2.5",</w:t>
      </w:r>
    </w:p>
    <w:p w14:paraId="6778B80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"https://registry.npmjs.org/@angular/localize/-/localize-10.2.5.tgz",</w:t>
      </w:r>
    </w:p>
    <w:p w14:paraId="1D37F59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"sha512-YgtVQDJLYAuSBMB4a8UBMbO+5g4IEkHszc6vU8P/G/hqWF6hj04uPqNoYqajVeoTTwPrM2If30/pNh15HjRG2A==",</w:t>
      </w:r>
    </w:p>
    <w:p w14:paraId="06D4E1D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2FE9D6D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"@babel/core": "7.8.3",</w:t>
      </w:r>
    </w:p>
    <w:p w14:paraId="38E3E41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"glob": "7.1.2",</w:t>
      </w:r>
    </w:p>
    <w:p w14:paraId="19B285C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yargs</w:t>
      </w:r>
      <w:proofErr w:type="spellEnd"/>
      <w:r w:rsidRPr="00130981">
        <w:rPr>
          <w:rFonts w:ascii="Courier New" w:eastAsia="Times New Roman" w:hAnsi="Courier New" w:cs="Courier New"/>
          <w:color w:val="000000"/>
          <w:sz w:val="20"/>
          <w:szCs w:val="20"/>
        </w:rPr>
        <w:t>": "^16.1.1"</w:t>
      </w:r>
    </w:p>
    <w:p w14:paraId="70C3C07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20BBA1E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"dependencies": {</w:t>
      </w:r>
    </w:p>
    <w:p w14:paraId="593DBF9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"@babel/core": {</w:t>
      </w:r>
    </w:p>
    <w:p w14:paraId="30EC5DC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"7.8.3",</w:t>
      </w:r>
    </w:p>
    <w:p w14:paraId="76D54A5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"https://registry.npmjs.org/@babel/core/-/core-7.8.3.tgz",</w:t>
      </w:r>
    </w:p>
    <w:p w14:paraId="6F90EEC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"sha512-4XFkf8AwyrEG7Ziu3L2L0Cv+WyY47Tcsp70JFmpftbAA1K7YL/sgE9jh9HyNj08Y/U50ItUchpN0w6HxAoX1rA==",</w:t>
      </w:r>
    </w:p>
    <w:p w14:paraId="26250AC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761A6C7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"@babel/code-frame": "^7.8.3",</w:t>
      </w:r>
    </w:p>
    <w:p w14:paraId="6EBF458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"@babel/generator": "^7.8.3",</w:t>
      </w:r>
    </w:p>
    <w:p w14:paraId="3ADC210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"@babel/helpers": "^7.8.3",</w:t>
      </w:r>
    </w:p>
    <w:p w14:paraId="29EC6F5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"@babel/parser": "^7.8.3",</w:t>
      </w:r>
    </w:p>
    <w:p w14:paraId="6E7886B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"@babel/template": "^7.8.3",</w:t>
      </w:r>
    </w:p>
    <w:p w14:paraId="20D41A9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"@babel/traverse": "^7.8.3",</w:t>
      </w:r>
    </w:p>
    <w:p w14:paraId="040C775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"@babel/types": "^7.8.3",</w:t>
      </w:r>
    </w:p>
    <w:p w14:paraId="6D4BC4D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convert</w:t>
      </w:r>
      <w:proofErr w:type="gramEnd"/>
      <w:r w:rsidRPr="00130981">
        <w:rPr>
          <w:rFonts w:ascii="Courier New" w:eastAsia="Times New Roman" w:hAnsi="Courier New" w:cs="Courier New"/>
          <w:color w:val="000000"/>
          <w:sz w:val="20"/>
          <w:szCs w:val="20"/>
        </w:rPr>
        <w:t>-source-map": "^1.7.0",</w:t>
      </w:r>
    </w:p>
    <w:p w14:paraId="0ECC0DD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"debug": "^4.1.0",</w:t>
      </w:r>
    </w:p>
    <w:p w14:paraId="453C4D9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lastRenderedPageBreak/>
        <w:t xml:space="preserve">            "</w:t>
      </w:r>
      <w:proofErr w:type="spellStart"/>
      <w:r w:rsidRPr="00130981">
        <w:rPr>
          <w:rFonts w:ascii="Courier New" w:eastAsia="Times New Roman" w:hAnsi="Courier New" w:cs="Courier New"/>
          <w:color w:val="000000"/>
          <w:sz w:val="20"/>
          <w:szCs w:val="20"/>
        </w:rPr>
        <w:t>gensync</w:t>
      </w:r>
      <w:proofErr w:type="spellEnd"/>
      <w:r w:rsidRPr="00130981">
        <w:rPr>
          <w:rFonts w:ascii="Courier New" w:eastAsia="Times New Roman" w:hAnsi="Courier New" w:cs="Courier New"/>
          <w:color w:val="000000"/>
          <w:sz w:val="20"/>
          <w:szCs w:val="20"/>
        </w:rPr>
        <w:t>": "^1.0.0-beta.1",</w:t>
      </w:r>
    </w:p>
    <w:p w14:paraId="357A960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"json5": "^2.1.0",</w:t>
      </w:r>
    </w:p>
    <w:p w14:paraId="3ADAF03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lodash</w:t>
      </w:r>
      <w:proofErr w:type="spellEnd"/>
      <w:r w:rsidRPr="00130981">
        <w:rPr>
          <w:rFonts w:ascii="Courier New" w:eastAsia="Times New Roman" w:hAnsi="Courier New" w:cs="Courier New"/>
          <w:color w:val="000000"/>
          <w:sz w:val="20"/>
          <w:szCs w:val="20"/>
        </w:rPr>
        <w:t>": "^4.17.13",</w:t>
      </w:r>
    </w:p>
    <w:p w14:paraId="7C3DA3F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 "^1.3.2",</w:t>
      </w:r>
    </w:p>
    <w:p w14:paraId="63C78FC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semver</w:t>
      </w:r>
      <w:proofErr w:type="spellEnd"/>
      <w:r w:rsidRPr="00130981">
        <w:rPr>
          <w:rFonts w:ascii="Courier New" w:eastAsia="Times New Roman" w:hAnsi="Courier New" w:cs="Courier New"/>
          <w:color w:val="000000"/>
          <w:sz w:val="20"/>
          <w:szCs w:val="20"/>
        </w:rPr>
        <w:t>": "^5.4.1",</w:t>
      </w:r>
    </w:p>
    <w:p w14:paraId="79E45BF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source</w:t>
      </w:r>
      <w:proofErr w:type="gramEnd"/>
      <w:r w:rsidRPr="00130981">
        <w:rPr>
          <w:rFonts w:ascii="Courier New" w:eastAsia="Times New Roman" w:hAnsi="Courier New" w:cs="Courier New"/>
          <w:color w:val="000000"/>
          <w:sz w:val="20"/>
          <w:szCs w:val="20"/>
        </w:rPr>
        <w:t>-map": "^0.5.0"</w:t>
      </w:r>
    </w:p>
    <w:p w14:paraId="48A8671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7F88F53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43325F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ansi</w:t>
      </w:r>
      <w:proofErr w:type="spellEnd"/>
      <w:proofErr w:type="gramEnd"/>
      <w:r w:rsidRPr="00130981">
        <w:rPr>
          <w:rFonts w:ascii="Courier New" w:eastAsia="Times New Roman" w:hAnsi="Courier New" w:cs="Courier New"/>
          <w:color w:val="000000"/>
          <w:sz w:val="20"/>
          <w:szCs w:val="20"/>
        </w:rPr>
        <w:t>-regex": {</w:t>
      </w:r>
    </w:p>
    <w:p w14:paraId="7944C54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"5.0.1",</w:t>
      </w:r>
    </w:p>
    <w:p w14:paraId="5E503BD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t>
      </w:r>
      <w:proofErr w:type="spellStart"/>
      <w:r w:rsidRPr="00130981">
        <w:rPr>
          <w:rFonts w:ascii="Courier New" w:eastAsia="Times New Roman" w:hAnsi="Courier New" w:cs="Courier New"/>
          <w:color w:val="000000"/>
          <w:sz w:val="20"/>
          <w:szCs w:val="20"/>
        </w:rPr>
        <w:t>ansi</w:t>
      </w:r>
      <w:proofErr w:type="spellEnd"/>
      <w:r w:rsidRPr="00130981">
        <w:rPr>
          <w:rFonts w:ascii="Courier New" w:eastAsia="Times New Roman" w:hAnsi="Courier New" w:cs="Courier New"/>
          <w:color w:val="000000"/>
          <w:sz w:val="20"/>
          <w:szCs w:val="20"/>
        </w:rPr>
        <w:t>-regex/-/ansi-regex-5.0.1.tgz",</w:t>
      </w:r>
    </w:p>
    <w:p w14:paraId="47153A7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"sha512-quJQXlTSUGL2LH9SUXo8VwsY4soanhgo6LNSm84E1LBcE8s3O0wpdiRzyR9z/ZZJMlMWv37qOOb9pdJlMUEKFQ=="</w:t>
      </w:r>
    </w:p>
    <w:p w14:paraId="1470D56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7B69E2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ansi</w:t>
      </w:r>
      <w:proofErr w:type="spellEnd"/>
      <w:proofErr w:type="gramEnd"/>
      <w:r w:rsidRPr="00130981">
        <w:rPr>
          <w:rFonts w:ascii="Courier New" w:eastAsia="Times New Roman" w:hAnsi="Courier New" w:cs="Courier New"/>
          <w:color w:val="000000"/>
          <w:sz w:val="20"/>
          <w:szCs w:val="20"/>
        </w:rPr>
        <w:t>-styles": {</w:t>
      </w:r>
    </w:p>
    <w:p w14:paraId="43DE866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"4.3.0",</w:t>
      </w:r>
    </w:p>
    <w:p w14:paraId="4AD5F7E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"https://registry.npmjs.org/ansi-styles/-/ansi-styles-4.3.0.tgz",</w:t>
      </w:r>
    </w:p>
    <w:p w14:paraId="0D94296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"sha512-zbB9rCJAT1rbjiVDb2hqKFHNYLxgtk8NURxZ3IZwD3F6NtxbXZQCnnSi1Lkx+IDohdPlFp222wVALIheZJQSEg==",</w:t>
      </w:r>
    </w:p>
    <w:p w14:paraId="0804BE5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3905ECD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color</w:t>
      </w:r>
      <w:proofErr w:type="gramEnd"/>
      <w:r w:rsidRPr="00130981">
        <w:rPr>
          <w:rFonts w:ascii="Courier New" w:eastAsia="Times New Roman" w:hAnsi="Courier New" w:cs="Courier New"/>
          <w:color w:val="000000"/>
          <w:sz w:val="20"/>
          <w:szCs w:val="20"/>
        </w:rPr>
        <w:t>-convert": "^2.0.1"</w:t>
      </w:r>
    </w:p>
    <w:p w14:paraId="335CA00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0374A3F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2CC2BF4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cliui</w:t>
      </w:r>
      <w:proofErr w:type="spellEnd"/>
      <w:r w:rsidRPr="00130981">
        <w:rPr>
          <w:rFonts w:ascii="Courier New" w:eastAsia="Times New Roman" w:hAnsi="Courier New" w:cs="Courier New"/>
          <w:color w:val="000000"/>
          <w:sz w:val="20"/>
          <w:szCs w:val="20"/>
        </w:rPr>
        <w:t>": {</w:t>
      </w:r>
    </w:p>
    <w:p w14:paraId="4631C9E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"7.0.4",</w:t>
      </w:r>
    </w:p>
    <w:p w14:paraId="7F1AC5E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t>
      </w:r>
      <w:proofErr w:type="spellStart"/>
      <w:r w:rsidRPr="00130981">
        <w:rPr>
          <w:rFonts w:ascii="Courier New" w:eastAsia="Times New Roman" w:hAnsi="Courier New" w:cs="Courier New"/>
          <w:color w:val="000000"/>
          <w:sz w:val="20"/>
          <w:szCs w:val="20"/>
        </w:rPr>
        <w:t>cliui</w:t>
      </w:r>
      <w:proofErr w:type="spellEnd"/>
      <w:r w:rsidRPr="00130981">
        <w:rPr>
          <w:rFonts w:ascii="Courier New" w:eastAsia="Times New Roman" w:hAnsi="Courier New" w:cs="Courier New"/>
          <w:color w:val="000000"/>
          <w:sz w:val="20"/>
          <w:szCs w:val="20"/>
        </w:rPr>
        <w:t>/-/cliui-7.0.4.tgz",</w:t>
      </w:r>
    </w:p>
    <w:p w14:paraId="41282BB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"sha512-OcRE68cOsVMXp1Yvonl/fzkQOyjLSu/8bhPDfQt0e0/Eb283TKP20Fs2MqoPsr9SwA595rRCA+QMzYc9nBP+JQ==",</w:t>
      </w:r>
    </w:p>
    <w:p w14:paraId="3D21762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47BD8C6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string</w:t>
      </w:r>
      <w:proofErr w:type="gramEnd"/>
      <w:r w:rsidRPr="00130981">
        <w:rPr>
          <w:rFonts w:ascii="Courier New" w:eastAsia="Times New Roman" w:hAnsi="Courier New" w:cs="Courier New"/>
          <w:color w:val="000000"/>
          <w:sz w:val="20"/>
          <w:szCs w:val="20"/>
        </w:rPr>
        <w:t>-width": "^4.2.0",</w:t>
      </w:r>
    </w:p>
    <w:p w14:paraId="4DBF4E8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strip</w:t>
      </w:r>
      <w:proofErr w:type="gramEnd"/>
      <w:r w:rsidRPr="00130981">
        <w:rPr>
          <w:rFonts w:ascii="Courier New" w:eastAsia="Times New Roman" w:hAnsi="Courier New" w:cs="Courier New"/>
          <w:color w:val="000000"/>
          <w:sz w:val="20"/>
          <w:szCs w:val="20"/>
        </w:rPr>
        <w:t>-</w:t>
      </w:r>
      <w:proofErr w:type="spellStart"/>
      <w:r w:rsidRPr="00130981">
        <w:rPr>
          <w:rFonts w:ascii="Courier New" w:eastAsia="Times New Roman" w:hAnsi="Courier New" w:cs="Courier New"/>
          <w:color w:val="000000"/>
          <w:sz w:val="20"/>
          <w:szCs w:val="20"/>
        </w:rPr>
        <w:t>ansi</w:t>
      </w:r>
      <w:proofErr w:type="spellEnd"/>
      <w:r w:rsidRPr="00130981">
        <w:rPr>
          <w:rFonts w:ascii="Courier New" w:eastAsia="Times New Roman" w:hAnsi="Courier New" w:cs="Courier New"/>
          <w:color w:val="000000"/>
          <w:sz w:val="20"/>
          <w:szCs w:val="20"/>
        </w:rPr>
        <w:t>": "^6.0.0",</w:t>
      </w:r>
    </w:p>
    <w:p w14:paraId="3F33D94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wrap</w:t>
      </w:r>
      <w:proofErr w:type="gramEnd"/>
      <w:r w:rsidRPr="00130981">
        <w:rPr>
          <w:rFonts w:ascii="Courier New" w:eastAsia="Times New Roman" w:hAnsi="Courier New" w:cs="Courier New"/>
          <w:color w:val="000000"/>
          <w:sz w:val="20"/>
          <w:szCs w:val="20"/>
        </w:rPr>
        <w:t>-</w:t>
      </w:r>
      <w:proofErr w:type="spellStart"/>
      <w:r w:rsidRPr="00130981">
        <w:rPr>
          <w:rFonts w:ascii="Courier New" w:eastAsia="Times New Roman" w:hAnsi="Courier New" w:cs="Courier New"/>
          <w:color w:val="000000"/>
          <w:sz w:val="20"/>
          <w:szCs w:val="20"/>
        </w:rPr>
        <w:t>ansi</w:t>
      </w:r>
      <w:proofErr w:type="spellEnd"/>
      <w:r w:rsidRPr="00130981">
        <w:rPr>
          <w:rFonts w:ascii="Courier New" w:eastAsia="Times New Roman" w:hAnsi="Courier New" w:cs="Courier New"/>
          <w:color w:val="000000"/>
          <w:sz w:val="20"/>
          <w:szCs w:val="20"/>
        </w:rPr>
        <w:t>": "^7.0.0"</w:t>
      </w:r>
    </w:p>
    <w:p w14:paraId="43240D0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5915A0C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2DC5280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color</w:t>
      </w:r>
      <w:proofErr w:type="gramEnd"/>
      <w:r w:rsidRPr="00130981">
        <w:rPr>
          <w:rFonts w:ascii="Courier New" w:eastAsia="Times New Roman" w:hAnsi="Courier New" w:cs="Courier New"/>
          <w:color w:val="000000"/>
          <w:sz w:val="20"/>
          <w:szCs w:val="20"/>
        </w:rPr>
        <w:t>-convert": {</w:t>
      </w:r>
    </w:p>
    <w:p w14:paraId="7F9DE13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"2.0.1",</w:t>
      </w:r>
    </w:p>
    <w:p w14:paraId="66D7110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"https://registry.npmjs.org/color-convert/-/color-convert-2.0.1.tgz",</w:t>
      </w:r>
    </w:p>
    <w:p w14:paraId="63B4AC4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"sha512-RRECPsj7iu/xb5oKYcsFHSppFNnsj/52OVTRKb4zP5onXwVF3zVmmToNcOfGC+CRDpfK/U584fMg38ZHCaElKQ==",</w:t>
      </w:r>
    </w:p>
    <w:p w14:paraId="25421A3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73F4F54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color</w:t>
      </w:r>
      <w:proofErr w:type="gramEnd"/>
      <w:r w:rsidRPr="00130981">
        <w:rPr>
          <w:rFonts w:ascii="Courier New" w:eastAsia="Times New Roman" w:hAnsi="Courier New" w:cs="Courier New"/>
          <w:color w:val="000000"/>
          <w:sz w:val="20"/>
          <w:szCs w:val="20"/>
        </w:rPr>
        <w:t>-name": "~1.1.4"</w:t>
      </w:r>
    </w:p>
    <w:p w14:paraId="1772158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0EAFF3F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0F2F3F7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color</w:t>
      </w:r>
      <w:proofErr w:type="gramEnd"/>
      <w:r w:rsidRPr="00130981">
        <w:rPr>
          <w:rFonts w:ascii="Courier New" w:eastAsia="Times New Roman" w:hAnsi="Courier New" w:cs="Courier New"/>
          <w:color w:val="000000"/>
          <w:sz w:val="20"/>
          <w:szCs w:val="20"/>
        </w:rPr>
        <w:t>-name": {</w:t>
      </w:r>
    </w:p>
    <w:p w14:paraId="22A2B84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"1.1.4",</w:t>
      </w:r>
    </w:p>
    <w:p w14:paraId="57848C4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"https://registry.npmjs.org/color-name/-/color-name-1.1.4.tgz",</w:t>
      </w:r>
    </w:p>
    <w:p w14:paraId="13057B3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"sha512-dOy+3AuW3a2wNbZHIuMZpTcgjGuLU/uBL/ubcZF9OXbDo8ff4O8yVp5Bf0efS8uEoYo5q4Fx7dY9OgQGXgAsQA=="</w:t>
      </w:r>
    </w:p>
    <w:p w14:paraId="5455ED5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7F7FDB9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emoji</w:t>
      </w:r>
      <w:proofErr w:type="gramEnd"/>
      <w:r w:rsidRPr="00130981">
        <w:rPr>
          <w:rFonts w:ascii="Courier New" w:eastAsia="Times New Roman" w:hAnsi="Courier New" w:cs="Courier New"/>
          <w:color w:val="000000"/>
          <w:sz w:val="20"/>
          <w:szCs w:val="20"/>
        </w:rPr>
        <w:t>-regex": {</w:t>
      </w:r>
    </w:p>
    <w:p w14:paraId="6717B1F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lastRenderedPageBreak/>
        <w:t xml:space="preserve">          "version": "8.0.0",</w:t>
      </w:r>
    </w:p>
    <w:p w14:paraId="1312BAC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"https://registry.npmjs.org/emoji-regex/-/emoji-regex-8.0.0.tgz",</w:t>
      </w:r>
    </w:p>
    <w:p w14:paraId="509435A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"sha512-MSjYzcWNOA0ewAHpz0MxpYFvwg6yjy1NG3xteoqz644VCo/RPgnr1/GGt+ic3iJTzQ8Eu3TdM14SawnVUmGE6A=="</w:t>
      </w:r>
    </w:p>
    <w:p w14:paraId="60DB9EA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461B1E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"glob": {</w:t>
      </w:r>
    </w:p>
    <w:p w14:paraId="12F39B5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"7.1.2",</w:t>
      </w:r>
    </w:p>
    <w:p w14:paraId="269BA5C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"https://registry.npmjs.org/glob/-/glob-7.1.2.tgz",</w:t>
      </w:r>
    </w:p>
    <w:p w14:paraId="3C32EA0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"sha512-MJTUg1kjuLeQCJ+ccE4Vpa6kKVXkPYJ2mOCQyUuKLcLQsdrMCpBPUi8qVE6+YuaJkozeA9NusTAw3hLr8Xe5EQ==",</w:t>
      </w:r>
    </w:p>
    <w:p w14:paraId="0849E81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165A6FE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fs.realpath</w:t>
      </w:r>
      <w:proofErr w:type="spellEnd"/>
      <w:proofErr w:type="gramEnd"/>
      <w:r w:rsidRPr="00130981">
        <w:rPr>
          <w:rFonts w:ascii="Courier New" w:eastAsia="Times New Roman" w:hAnsi="Courier New" w:cs="Courier New"/>
          <w:color w:val="000000"/>
          <w:sz w:val="20"/>
          <w:szCs w:val="20"/>
        </w:rPr>
        <w:t>": "^1.0.0",</w:t>
      </w:r>
    </w:p>
    <w:p w14:paraId="268318A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"inflight": "^1.0.4",</w:t>
      </w:r>
    </w:p>
    <w:p w14:paraId="0E55998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"inherits": "2",</w:t>
      </w:r>
    </w:p>
    <w:p w14:paraId="04F0C31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minimatch</w:t>
      </w:r>
      <w:proofErr w:type="spellEnd"/>
      <w:r w:rsidRPr="00130981">
        <w:rPr>
          <w:rFonts w:ascii="Courier New" w:eastAsia="Times New Roman" w:hAnsi="Courier New" w:cs="Courier New"/>
          <w:color w:val="000000"/>
          <w:sz w:val="20"/>
          <w:szCs w:val="20"/>
        </w:rPr>
        <w:t>": "^3.0.4",</w:t>
      </w:r>
    </w:p>
    <w:p w14:paraId="23790F6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"once": "^1.3.0",</w:t>
      </w:r>
    </w:p>
    <w:p w14:paraId="765128F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path</w:t>
      </w:r>
      <w:proofErr w:type="gramEnd"/>
      <w:r w:rsidRPr="00130981">
        <w:rPr>
          <w:rFonts w:ascii="Courier New" w:eastAsia="Times New Roman" w:hAnsi="Courier New" w:cs="Courier New"/>
          <w:color w:val="000000"/>
          <w:sz w:val="20"/>
          <w:szCs w:val="20"/>
        </w:rPr>
        <w:t>-is-absolute": "^1.0.0"</w:t>
      </w:r>
    </w:p>
    <w:p w14:paraId="229DE60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1E8D462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2CC7EEF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is</w:t>
      </w:r>
      <w:proofErr w:type="gramEnd"/>
      <w:r w:rsidRPr="00130981">
        <w:rPr>
          <w:rFonts w:ascii="Courier New" w:eastAsia="Times New Roman" w:hAnsi="Courier New" w:cs="Courier New"/>
          <w:color w:val="000000"/>
          <w:sz w:val="20"/>
          <w:szCs w:val="20"/>
        </w:rPr>
        <w:t>-fullwidth-code-point": {</w:t>
      </w:r>
    </w:p>
    <w:p w14:paraId="0D27ACE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"3.0.0",</w:t>
      </w:r>
    </w:p>
    <w:p w14:paraId="46203F8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"https://registry.npmjs.org/is-fullwidth-code-point/-/is-fullwidth-code-point-3.0.0.tgz",</w:t>
      </w:r>
    </w:p>
    <w:p w14:paraId="5E33022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"sha512-zymm5+u+sCsSWyD9qNaejV3DFvhCKclKdizYaJUuHA83RLjb7nSuGnddCHGv0hk+KY7BMAlsWeK4Ueg6EV6XQg=="</w:t>
      </w:r>
    </w:p>
    <w:p w14:paraId="65E75F2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783A16B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semver</w:t>
      </w:r>
      <w:proofErr w:type="spellEnd"/>
      <w:r w:rsidRPr="00130981">
        <w:rPr>
          <w:rFonts w:ascii="Courier New" w:eastAsia="Times New Roman" w:hAnsi="Courier New" w:cs="Courier New"/>
          <w:color w:val="000000"/>
          <w:sz w:val="20"/>
          <w:szCs w:val="20"/>
        </w:rPr>
        <w:t>": {</w:t>
      </w:r>
    </w:p>
    <w:p w14:paraId="678713A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"5.7.1",</w:t>
      </w:r>
    </w:p>
    <w:p w14:paraId="440989C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t>
      </w:r>
      <w:proofErr w:type="spellStart"/>
      <w:r w:rsidRPr="00130981">
        <w:rPr>
          <w:rFonts w:ascii="Courier New" w:eastAsia="Times New Roman" w:hAnsi="Courier New" w:cs="Courier New"/>
          <w:color w:val="000000"/>
          <w:sz w:val="20"/>
          <w:szCs w:val="20"/>
        </w:rPr>
        <w:t>semver</w:t>
      </w:r>
      <w:proofErr w:type="spellEnd"/>
      <w:r w:rsidRPr="00130981">
        <w:rPr>
          <w:rFonts w:ascii="Courier New" w:eastAsia="Times New Roman" w:hAnsi="Courier New" w:cs="Courier New"/>
          <w:color w:val="000000"/>
          <w:sz w:val="20"/>
          <w:szCs w:val="20"/>
        </w:rPr>
        <w:t>/-/semver-5.7.1.tgz",</w:t>
      </w:r>
    </w:p>
    <w:p w14:paraId="3CF7027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"sha512-sauaDf/PZdVgrLTNYHRtpXa1iRiKcaebiKQ1BJdpQlWH2lCvexQdX55snPFyK7QzpudqbCI0qXFfOasHdyNDGQ=="</w:t>
      </w:r>
    </w:p>
    <w:p w14:paraId="6B26560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38BF8A0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source</w:t>
      </w:r>
      <w:proofErr w:type="gramEnd"/>
      <w:r w:rsidRPr="00130981">
        <w:rPr>
          <w:rFonts w:ascii="Courier New" w:eastAsia="Times New Roman" w:hAnsi="Courier New" w:cs="Courier New"/>
          <w:color w:val="000000"/>
          <w:sz w:val="20"/>
          <w:szCs w:val="20"/>
        </w:rPr>
        <w:t>-map": {</w:t>
      </w:r>
    </w:p>
    <w:p w14:paraId="272045C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"0.5.7",</w:t>
      </w:r>
    </w:p>
    <w:p w14:paraId="1C21C57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"https://registry.npmjs.org/source-map/-/source-map-0.5.7.tgz",</w:t>
      </w:r>
    </w:p>
    <w:p w14:paraId="56A0A4A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"sha512-LbrmJOMUSdEVxIKvdcJzQC+nQhe8FUZQTXQy6+I75skNgn3OoQ0DZA8YnFa7gp8tqtL3KPf1kmo0R5DoApeSGQ=="</w:t>
      </w:r>
    </w:p>
    <w:p w14:paraId="6BDA106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27B543C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string</w:t>
      </w:r>
      <w:proofErr w:type="gramEnd"/>
      <w:r w:rsidRPr="00130981">
        <w:rPr>
          <w:rFonts w:ascii="Courier New" w:eastAsia="Times New Roman" w:hAnsi="Courier New" w:cs="Courier New"/>
          <w:color w:val="000000"/>
          <w:sz w:val="20"/>
          <w:szCs w:val="20"/>
        </w:rPr>
        <w:t>-width": {</w:t>
      </w:r>
    </w:p>
    <w:p w14:paraId="6FF5C77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"4.2.3",</w:t>
      </w:r>
    </w:p>
    <w:p w14:paraId="42F2E7F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"https://registry.npmjs.org/string-width/-/string-width-4.2.3.tgz",</w:t>
      </w:r>
    </w:p>
    <w:p w14:paraId="7BB9DBB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"sha512-wKyQRQpjJ0sIp62ErSZdGsjMJWsap5oRNihHhu6G7JVO/9jIB6UyevL+tXuOqrng8j/cxKTWyWUwvSTriiZz/g==",</w:t>
      </w:r>
    </w:p>
    <w:p w14:paraId="2430399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691EB5A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emoji</w:t>
      </w:r>
      <w:proofErr w:type="gramEnd"/>
      <w:r w:rsidRPr="00130981">
        <w:rPr>
          <w:rFonts w:ascii="Courier New" w:eastAsia="Times New Roman" w:hAnsi="Courier New" w:cs="Courier New"/>
          <w:color w:val="000000"/>
          <w:sz w:val="20"/>
          <w:szCs w:val="20"/>
        </w:rPr>
        <w:t>-regex": "^8.0.0",</w:t>
      </w:r>
    </w:p>
    <w:p w14:paraId="5A2C2A1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is</w:t>
      </w:r>
      <w:proofErr w:type="gramEnd"/>
      <w:r w:rsidRPr="00130981">
        <w:rPr>
          <w:rFonts w:ascii="Courier New" w:eastAsia="Times New Roman" w:hAnsi="Courier New" w:cs="Courier New"/>
          <w:color w:val="000000"/>
          <w:sz w:val="20"/>
          <w:szCs w:val="20"/>
        </w:rPr>
        <w:t>-fullwidth-code-point": "^3.0.0",</w:t>
      </w:r>
    </w:p>
    <w:p w14:paraId="6B57FE2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strip</w:t>
      </w:r>
      <w:proofErr w:type="gramEnd"/>
      <w:r w:rsidRPr="00130981">
        <w:rPr>
          <w:rFonts w:ascii="Courier New" w:eastAsia="Times New Roman" w:hAnsi="Courier New" w:cs="Courier New"/>
          <w:color w:val="000000"/>
          <w:sz w:val="20"/>
          <w:szCs w:val="20"/>
        </w:rPr>
        <w:t>-</w:t>
      </w:r>
      <w:proofErr w:type="spellStart"/>
      <w:r w:rsidRPr="00130981">
        <w:rPr>
          <w:rFonts w:ascii="Courier New" w:eastAsia="Times New Roman" w:hAnsi="Courier New" w:cs="Courier New"/>
          <w:color w:val="000000"/>
          <w:sz w:val="20"/>
          <w:szCs w:val="20"/>
        </w:rPr>
        <w:t>ansi</w:t>
      </w:r>
      <w:proofErr w:type="spellEnd"/>
      <w:r w:rsidRPr="00130981">
        <w:rPr>
          <w:rFonts w:ascii="Courier New" w:eastAsia="Times New Roman" w:hAnsi="Courier New" w:cs="Courier New"/>
          <w:color w:val="000000"/>
          <w:sz w:val="20"/>
          <w:szCs w:val="20"/>
        </w:rPr>
        <w:t>": "^6.0.1"</w:t>
      </w:r>
    </w:p>
    <w:p w14:paraId="29BD64A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1CA14C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208C218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strip</w:t>
      </w:r>
      <w:proofErr w:type="gramEnd"/>
      <w:r w:rsidRPr="00130981">
        <w:rPr>
          <w:rFonts w:ascii="Courier New" w:eastAsia="Times New Roman" w:hAnsi="Courier New" w:cs="Courier New"/>
          <w:color w:val="000000"/>
          <w:sz w:val="20"/>
          <w:szCs w:val="20"/>
        </w:rPr>
        <w:t>-</w:t>
      </w:r>
      <w:proofErr w:type="spellStart"/>
      <w:r w:rsidRPr="00130981">
        <w:rPr>
          <w:rFonts w:ascii="Courier New" w:eastAsia="Times New Roman" w:hAnsi="Courier New" w:cs="Courier New"/>
          <w:color w:val="000000"/>
          <w:sz w:val="20"/>
          <w:szCs w:val="20"/>
        </w:rPr>
        <w:t>ansi</w:t>
      </w:r>
      <w:proofErr w:type="spellEnd"/>
      <w:r w:rsidRPr="00130981">
        <w:rPr>
          <w:rFonts w:ascii="Courier New" w:eastAsia="Times New Roman" w:hAnsi="Courier New" w:cs="Courier New"/>
          <w:color w:val="000000"/>
          <w:sz w:val="20"/>
          <w:szCs w:val="20"/>
        </w:rPr>
        <w:t>": {</w:t>
      </w:r>
    </w:p>
    <w:p w14:paraId="3AEE64C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lastRenderedPageBreak/>
        <w:t xml:space="preserve">          "version": "6.0.1",</w:t>
      </w:r>
    </w:p>
    <w:p w14:paraId="669DC78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"https://registry.npmjs.org/strip-</w:t>
      </w:r>
      <w:proofErr w:type="spellStart"/>
      <w:r w:rsidRPr="00130981">
        <w:rPr>
          <w:rFonts w:ascii="Courier New" w:eastAsia="Times New Roman" w:hAnsi="Courier New" w:cs="Courier New"/>
          <w:color w:val="000000"/>
          <w:sz w:val="20"/>
          <w:szCs w:val="20"/>
        </w:rPr>
        <w:t>ansi</w:t>
      </w:r>
      <w:proofErr w:type="spellEnd"/>
      <w:r w:rsidRPr="00130981">
        <w:rPr>
          <w:rFonts w:ascii="Courier New" w:eastAsia="Times New Roman" w:hAnsi="Courier New" w:cs="Courier New"/>
          <w:color w:val="000000"/>
          <w:sz w:val="20"/>
          <w:szCs w:val="20"/>
        </w:rPr>
        <w:t>/-/strip-ansi-6.0.1.tgz",</w:t>
      </w:r>
    </w:p>
    <w:p w14:paraId="4DFBF1E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"sha512-Y38VPSHcqkFrCpFnQ9vuSXmquuv5oXOKpGeT6aGrr3o3Gc9AlVa6JBfUSOCnbxGGZF+/0ooI7KrPuUSztUdU5A==",</w:t>
      </w:r>
    </w:p>
    <w:p w14:paraId="557B709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7B9C77D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ansi</w:t>
      </w:r>
      <w:proofErr w:type="spellEnd"/>
      <w:proofErr w:type="gramEnd"/>
      <w:r w:rsidRPr="00130981">
        <w:rPr>
          <w:rFonts w:ascii="Courier New" w:eastAsia="Times New Roman" w:hAnsi="Courier New" w:cs="Courier New"/>
          <w:color w:val="000000"/>
          <w:sz w:val="20"/>
          <w:szCs w:val="20"/>
        </w:rPr>
        <w:t>-regex": "^5.0.1"</w:t>
      </w:r>
    </w:p>
    <w:p w14:paraId="3CADC15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70DF828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99F069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wrap</w:t>
      </w:r>
      <w:proofErr w:type="gramEnd"/>
      <w:r w:rsidRPr="00130981">
        <w:rPr>
          <w:rFonts w:ascii="Courier New" w:eastAsia="Times New Roman" w:hAnsi="Courier New" w:cs="Courier New"/>
          <w:color w:val="000000"/>
          <w:sz w:val="20"/>
          <w:szCs w:val="20"/>
        </w:rPr>
        <w:t>-</w:t>
      </w:r>
      <w:proofErr w:type="spellStart"/>
      <w:r w:rsidRPr="00130981">
        <w:rPr>
          <w:rFonts w:ascii="Courier New" w:eastAsia="Times New Roman" w:hAnsi="Courier New" w:cs="Courier New"/>
          <w:color w:val="000000"/>
          <w:sz w:val="20"/>
          <w:szCs w:val="20"/>
        </w:rPr>
        <w:t>ansi</w:t>
      </w:r>
      <w:proofErr w:type="spellEnd"/>
      <w:r w:rsidRPr="00130981">
        <w:rPr>
          <w:rFonts w:ascii="Courier New" w:eastAsia="Times New Roman" w:hAnsi="Courier New" w:cs="Courier New"/>
          <w:color w:val="000000"/>
          <w:sz w:val="20"/>
          <w:szCs w:val="20"/>
        </w:rPr>
        <w:t>": {</w:t>
      </w:r>
    </w:p>
    <w:p w14:paraId="74CC22B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"7.0.0",</w:t>
      </w:r>
    </w:p>
    <w:p w14:paraId="565CED9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"https://registry.npmjs.org/wrap-</w:t>
      </w:r>
      <w:proofErr w:type="spellStart"/>
      <w:r w:rsidRPr="00130981">
        <w:rPr>
          <w:rFonts w:ascii="Courier New" w:eastAsia="Times New Roman" w:hAnsi="Courier New" w:cs="Courier New"/>
          <w:color w:val="000000"/>
          <w:sz w:val="20"/>
          <w:szCs w:val="20"/>
        </w:rPr>
        <w:t>ansi</w:t>
      </w:r>
      <w:proofErr w:type="spellEnd"/>
      <w:r w:rsidRPr="00130981">
        <w:rPr>
          <w:rFonts w:ascii="Courier New" w:eastAsia="Times New Roman" w:hAnsi="Courier New" w:cs="Courier New"/>
          <w:color w:val="000000"/>
          <w:sz w:val="20"/>
          <w:szCs w:val="20"/>
        </w:rPr>
        <w:t>/-/wrap-ansi-7.0.0.tgz",</w:t>
      </w:r>
    </w:p>
    <w:p w14:paraId="4612D64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"sha512-YVGIj2kamLSTxw6NsZjoBxfSwsn0ycdesmc4p+Q21c5zPuZ1pl+NfxVdxPtdHvmNVOQ6XSYG4AUtyt/Fi7D16Q==",</w:t>
      </w:r>
    </w:p>
    <w:p w14:paraId="5BB32C4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03B6420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ansi</w:t>
      </w:r>
      <w:proofErr w:type="spellEnd"/>
      <w:proofErr w:type="gramEnd"/>
      <w:r w:rsidRPr="00130981">
        <w:rPr>
          <w:rFonts w:ascii="Courier New" w:eastAsia="Times New Roman" w:hAnsi="Courier New" w:cs="Courier New"/>
          <w:color w:val="000000"/>
          <w:sz w:val="20"/>
          <w:szCs w:val="20"/>
        </w:rPr>
        <w:t>-styles": "^4.0.0",</w:t>
      </w:r>
    </w:p>
    <w:p w14:paraId="02102D7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string</w:t>
      </w:r>
      <w:proofErr w:type="gramEnd"/>
      <w:r w:rsidRPr="00130981">
        <w:rPr>
          <w:rFonts w:ascii="Courier New" w:eastAsia="Times New Roman" w:hAnsi="Courier New" w:cs="Courier New"/>
          <w:color w:val="000000"/>
          <w:sz w:val="20"/>
          <w:szCs w:val="20"/>
        </w:rPr>
        <w:t>-width": "^4.1.0",</w:t>
      </w:r>
    </w:p>
    <w:p w14:paraId="41ADBC3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strip</w:t>
      </w:r>
      <w:proofErr w:type="gramEnd"/>
      <w:r w:rsidRPr="00130981">
        <w:rPr>
          <w:rFonts w:ascii="Courier New" w:eastAsia="Times New Roman" w:hAnsi="Courier New" w:cs="Courier New"/>
          <w:color w:val="000000"/>
          <w:sz w:val="20"/>
          <w:szCs w:val="20"/>
        </w:rPr>
        <w:t>-</w:t>
      </w:r>
      <w:proofErr w:type="spellStart"/>
      <w:r w:rsidRPr="00130981">
        <w:rPr>
          <w:rFonts w:ascii="Courier New" w:eastAsia="Times New Roman" w:hAnsi="Courier New" w:cs="Courier New"/>
          <w:color w:val="000000"/>
          <w:sz w:val="20"/>
          <w:szCs w:val="20"/>
        </w:rPr>
        <w:t>ansi</w:t>
      </w:r>
      <w:proofErr w:type="spellEnd"/>
      <w:r w:rsidRPr="00130981">
        <w:rPr>
          <w:rFonts w:ascii="Courier New" w:eastAsia="Times New Roman" w:hAnsi="Courier New" w:cs="Courier New"/>
          <w:color w:val="000000"/>
          <w:sz w:val="20"/>
          <w:szCs w:val="20"/>
        </w:rPr>
        <w:t>": "^6.0.0"</w:t>
      </w:r>
    </w:p>
    <w:p w14:paraId="4119B55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124DA52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7C613B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"y18n": {</w:t>
      </w:r>
    </w:p>
    <w:p w14:paraId="14EE92E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"5.0.8",</w:t>
      </w:r>
    </w:p>
    <w:p w14:paraId="1F861F0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"https://registry.npmjs.org/y18n/-/y18n-5.0.8.tgz",</w:t>
      </w:r>
    </w:p>
    <w:p w14:paraId="77602B9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"sha512-0pfFzegeDWJHJIAmTLRP2DwHjdF5s7jo9tuztdQxAhINCdvS+3nGINqPd00AphqJR/0LhANUS6/+7SCb98YOfA=="</w:t>
      </w:r>
    </w:p>
    <w:p w14:paraId="3F757C4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192E693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yargs</w:t>
      </w:r>
      <w:proofErr w:type="spellEnd"/>
      <w:r w:rsidRPr="00130981">
        <w:rPr>
          <w:rFonts w:ascii="Courier New" w:eastAsia="Times New Roman" w:hAnsi="Courier New" w:cs="Courier New"/>
          <w:color w:val="000000"/>
          <w:sz w:val="20"/>
          <w:szCs w:val="20"/>
        </w:rPr>
        <w:t>": {</w:t>
      </w:r>
    </w:p>
    <w:p w14:paraId="24875B9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"16.2.0",</w:t>
      </w:r>
    </w:p>
    <w:p w14:paraId="77D280C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t>
      </w:r>
      <w:proofErr w:type="spellStart"/>
      <w:r w:rsidRPr="00130981">
        <w:rPr>
          <w:rFonts w:ascii="Courier New" w:eastAsia="Times New Roman" w:hAnsi="Courier New" w:cs="Courier New"/>
          <w:color w:val="000000"/>
          <w:sz w:val="20"/>
          <w:szCs w:val="20"/>
        </w:rPr>
        <w:t>yargs</w:t>
      </w:r>
      <w:proofErr w:type="spellEnd"/>
      <w:r w:rsidRPr="00130981">
        <w:rPr>
          <w:rFonts w:ascii="Courier New" w:eastAsia="Times New Roman" w:hAnsi="Courier New" w:cs="Courier New"/>
          <w:color w:val="000000"/>
          <w:sz w:val="20"/>
          <w:szCs w:val="20"/>
        </w:rPr>
        <w:t>/-/yargs-16.2.0.tgz",</w:t>
      </w:r>
    </w:p>
    <w:p w14:paraId="61A458D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"sha512-D1mvvtDG0L5ft/jGWkLpG1+m0eQxOfaBvTNELraWj22wSVUMWxZUvYgJYcKh6jGGIkJFhH4IZPQhR4TKpc8mBw==",</w:t>
      </w:r>
    </w:p>
    <w:p w14:paraId="78F03F0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33AF38C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cliui</w:t>
      </w:r>
      <w:proofErr w:type="spellEnd"/>
      <w:r w:rsidRPr="00130981">
        <w:rPr>
          <w:rFonts w:ascii="Courier New" w:eastAsia="Times New Roman" w:hAnsi="Courier New" w:cs="Courier New"/>
          <w:color w:val="000000"/>
          <w:sz w:val="20"/>
          <w:szCs w:val="20"/>
        </w:rPr>
        <w:t>": "^7.0.2",</w:t>
      </w:r>
    </w:p>
    <w:p w14:paraId="6422E61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"escalade": "^3.1.1",</w:t>
      </w:r>
    </w:p>
    <w:p w14:paraId="29E2D7F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get</w:t>
      </w:r>
      <w:proofErr w:type="gramEnd"/>
      <w:r w:rsidRPr="00130981">
        <w:rPr>
          <w:rFonts w:ascii="Courier New" w:eastAsia="Times New Roman" w:hAnsi="Courier New" w:cs="Courier New"/>
          <w:color w:val="000000"/>
          <w:sz w:val="20"/>
          <w:szCs w:val="20"/>
        </w:rPr>
        <w:t>-caller-file": "^2.0.5",</w:t>
      </w:r>
    </w:p>
    <w:p w14:paraId="7E846BC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require</w:t>
      </w:r>
      <w:proofErr w:type="gramEnd"/>
      <w:r w:rsidRPr="00130981">
        <w:rPr>
          <w:rFonts w:ascii="Courier New" w:eastAsia="Times New Roman" w:hAnsi="Courier New" w:cs="Courier New"/>
          <w:color w:val="000000"/>
          <w:sz w:val="20"/>
          <w:szCs w:val="20"/>
        </w:rPr>
        <w:t>-directory": "^2.1.1",</w:t>
      </w:r>
    </w:p>
    <w:p w14:paraId="3928C3C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string</w:t>
      </w:r>
      <w:proofErr w:type="gramEnd"/>
      <w:r w:rsidRPr="00130981">
        <w:rPr>
          <w:rFonts w:ascii="Courier New" w:eastAsia="Times New Roman" w:hAnsi="Courier New" w:cs="Courier New"/>
          <w:color w:val="000000"/>
          <w:sz w:val="20"/>
          <w:szCs w:val="20"/>
        </w:rPr>
        <w:t>-width": "^4.2.0",</w:t>
      </w:r>
    </w:p>
    <w:p w14:paraId="6BECAD5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"y18n": "^5.0.5",</w:t>
      </w:r>
    </w:p>
    <w:p w14:paraId="71C2FE4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yargs</w:t>
      </w:r>
      <w:proofErr w:type="spellEnd"/>
      <w:proofErr w:type="gramEnd"/>
      <w:r w:rsidRPr="00130981">
        <w:rPr>
          <w:rFonts w:ascii="Courier New" w:eastAsia="Times New Roman" w:hAnsi="Courier New" w:cs="Courier New"/>
          <w:color w:val="000000"/>
          <w:sz w:val="20"/>
          <w:szCs w:val="20"/>
        </w:rPr>
        <w:t>-parser": "^20.2.2"</w:t>
      </w:r>
    </w:p>
    <w:p w14:paraId="60A2E18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3B4021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0BC10FB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yargs</w:t>
      </w:r>
      <w:proofErr w:type="spellEnd"/>
      <w:proofErr w:type="gramEnd"/>
      <w:r w:rsidRPr="00130981">
        <w:rPr>
          <w:rFonts w:ascii="Courier New" w:eastAsia="Times New Roman" w:hAnsi="Courier New" w:cs="Courier New"/>
          <w:color w:val="000000"/>
          <w:sz w:val="20"/>
          <w:szCs w:val="20"/>
        </w:rPr>
        <w:t>-parser": {</w:t>
      </w:r>
    </w:p>
    <w:p w14:paraId="08848D6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"20.2.9",</w:t>
      </w:r>
    </w:p>
    <w:p w14:paraId="6031DC3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"https://registry.npmjs.org/yargs-parser/-/yargs-parser-20.2.9.tgz",</w:t>
      </w:r>
    </w:p>
    <w:p w14:paraId="73DB345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"sha512-y11nGElTIV+CT3Zv9t7VKl+Q3hTQoT9a1Qzezhhl6Rp21gJ/IVTW7Z3y9EWXhuUBC2Shnf+DX0antecpAwSP8w=="</w:t>
      </w:r>
    </w:p>
    <w:p w14:paraId="3B73536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52529A9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600567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1602BA8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"@angular/material": {</w:t>
      </w:r>
    </w:p>
    <w:p w14:paraId="01BA7A9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"10.2.7",</w:t>
      </w:r>
    </w:p>
    <w:p w14:paraId="69FE2A3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lastRenderedPageBreak/>
        <w:t xml:space="preserve">      "resolved": "https://registry.npmjs.org/@angular/material/-/material-10.2.7.tgz",</w:t>
      </w:r>
    </w:p>
    <w:p w14:paraId="56A5F8F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"sha512-uk6JkRrKHaM9VFMzX7pWC83YNLVgXPB3D8U1yjSOafCdWwrRZgUHGr8MPlSILCr3o2nxgg5SsKdWcWwHuXXUZA==",</w:t>
      </w:r>
    </w:p>
    <w:p w14:paraId="384BFD2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563CC06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tslib</w:t>
      </w:r>
      <w:proofErr w:type="spellEnd"/>
      <w:r w:rsidRPr="00130981">
        <w:rPr>
          <w:rFonts w:ascii="Courier New" w:eastAsia="Times New Roman" w:hAnsi="Courier New" w:cs="Courier New"/>
          <w:color w:val="000000"/>
          <w:sz w:val="20"/>
          <w:szCs w:val="20"/>
        </w:rPr>
        <w:t>": "^2.0.0"</w:t>
      </w:r>
    </w:p>
    <w:p w14:paraId="73AEF2F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19AB874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471ACB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"@angular/platform-browser": {</w:t>
      </w:r>
    </w:p>
    <w:p w14:paraId="77FD022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"10.2.5",</w:t>
      </w:r>
    </w:p>
    <w:p w14:paraId="4049CD5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"https://registry.npmjs.org/@angular/platform-browser/-/platform-browser-10.2.5.tgz",</w:t>
      </w:r>
    </w:p>
    <w:p w14:paraId="6A58789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"sha512-3JDFRGNxr0IUkjSdGK2Q1BvqnSDpy9YWo0DJP+TEpgW578R84m4X7/wI3jJmFSC2yyouMWrHsot2vcBPAQj89g==",</w:t>
      </w:r>
    </w:p>
    <w:p w14:paraId="5F1668A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79BACDC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tslib</w:t>
      </w:r>
      <w:proofErr w:type="spellEnd"/>
      <w:r w:rsidRPr="00130981">
        <w:rPr>
          <w:rFonts w:ascii="Courier New" w:eastAsia="Times New Roman" w:hAnsi="Courier New" w:cs="Courier New"/>
          <w:color w:val="000000"/>
          <w:sz w:val="20"/>
          <w:szCs w:val="20"/>
        </w:rPr>
        <w:t>": "^2.0.0"</w:t>
      </w:r>
    </w:p>
    <w:p w14:paraId="0E751AB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3D8ECD0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2A5B4FC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"@angular/platform-browser-dynamic": {</w:t>
      </w:r>
    </w:p>
    <w:p w14:paraId="0C0FF91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"10.2.5",</w:t>
      </w:r>
    </w:p>
    <w:p w14:paraId="5BD35D2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"https://registry.npmjs.org/@angular/platform-browser-dynamic/-/platform-browser-dynamic-10.2.5.tgz",</w:t>
      </w:r>
    </w:p>
    <w:p w14:paraId="56A9F97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"sha512-7z443I80K2CeqzczlSJ8BlABj0uRgnHUrABE8yLlU2BgifJrriBawzSXEV7UMEN7k7ezbc6NhpOn6Q6BrCKEOA==",</w:t>
      </w:r>
    </w:p>
    <w:p w14:paraId="51D4F31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717ED2E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tslib</w:t>
      </w:r>
      <w:proofErr w:type="spellEnd"/>
      <w:r w:rsidRPr="00130981">
        <w:rPr>
          <w:rFonts w:ascii="Courier New" w:eastAsia="Times New Roman" w:hAnsi="Courier New" w:cs="Courier New"/>
          <w:color w:val="000000"/>
          <w:sz w:val="20"/>
          <w:szCs w:val="20"/>
        </w:rPr>
        <w:t>": "^2.0.0"</w:t>
      </w:r>
    </w:p>
    <w:p w14:paraId="296D08E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56FBA03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0E3D77E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"@angular/router": {</w:t>
      </w:r>
    </w:p>
    <w:p w14:paraId="672EB02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"10.2.5",</w:t>
      </w:r>
    </w:p>
    <w:p w14:paraId="052918C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"https://registry.npmjs.org/@angular/router/-/router-10.2.5.tgz",</w:t>
      </w:r>
    </w:p>
    <w:p w14:paraId="14A80B6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"sha512-AtSMB/d4V+pw/FL4G/mWWoiJJtZ/075TqsGW7uEFKgxS6Gh2kalv6BTMlXVG5GO+2oU0lsuDvguq5E7Atbak3Q==",</w:t>
      </w:r>
    </w:p>
    <w:p w14:paraId="0DCAD72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39AC870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tslib</w:t>
      </w:r>
      <w:proofErr w:type="spellEnd"/>
      <w:r w:rsidRPr="00130981">
        <w:rPr>
          <w:rFonts w:ascii="Courier New" w:eastAsia="Times New Roman" w:hAnsi="Courier New" w:cs="Courier New"/>
          <w:color w:val="000000"/>
          <w:sz w:val="20"/>
          <w:szCs w:val="20"/>
        </w:rPr>
        <w:t>": "^2.0.0"</w:t>
      </w:r>
    </w:p>
    <w:p w14:paraId="2AC4D03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5B73A79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7EF02F4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"@babel/code-frame": {</w:t>
      </w:r>
    </w:p>
    <w:p w14:paraId="5F51B8B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"7.18.6",</w:t>
      </w:r>
    </w:p>
    <w:p w14:paraId="5D271D5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"https://registry.npmjs.org/@babel/code-frame/-/code-frame-7.18.6.tgz",</w:t>
      </w:r>
    </w:p>
    <w:p w14:paraId="409C7D0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"sha512-TDCmlK5eOvH+eH7cdAFlNXeVJqWIQ7gW9tY1GJIpUtFb6CmjVyq2VM3u71bOyR8CRihcCgMUYoDNyLXao3+70Q==",</w:t>
      </w:r>
    </w:p>
    <w:p w14:paraId="4E76204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24C14BB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"@babel/highlight": "^7.18.6"</w:t>
      </w:r>
    </w:p>
    <w:p w14:paraId="268271F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755BCDD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5DF40C7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w:t>
      </w:r>
      <w:proofErr w:type="spellStart"/>
      <w:r w:rsidRPr="00130981">
        <w:rPr>
          <w:rFonts w:ascii="Courier New" w:eastAsia="Times New Roman" w:hAnsi="Courier New" w:cs="Courier New"/>
          <w:color w:val="000000"/>
          <w:sz w:val="20"/>
          <w:szCs w:val="20"/>
        </w:rPr>
        <w:t>compat</w:t>
      </w:r>
      <w:proofErr w:type="spellEnd"/>
      <w:r w:rsidRPr="00130981">
        <w:rPr>
          <w:rFonts w:ascii="Courier New" w:eastAsia="Times New Roman" w:hAnsi="Courier New" w:cs="Courier New"/>
          <w:color w:val="000000"/>
          <w:sz w:val="20"/>
          <w:szCs w:val="20"/>
        </w:rPr>
        <w:t>-data": {</w:t>
      </w:r>
    </w:p>
    <w:p w14:paraId="768F11F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"7.21.0",</w:t>
      </w:r>
    </w:p>
    <w:p w14:paraId="69B0F75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"https://registry.npmjs.org/@babel/compat-data/-/compat-data-7.21.0.tgz",</w:t>
      </w:r>
    </w:p>
    <w:p w14:paraId="450C961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lastRenderedPageBreak/>
        <w:t xml:space="preserve">      "integrity": "sha512-gMuZsmsgxk/ENC3O/fRw5QY8A9/uxQbbCEypnLIiYYc/qVJtEV7ouxC3EllIIwNzMqAQee5tanFabWsUOutS7g==",</w:t>
      </w:r>
    </w:p>
    <w:p w14:paraId="0EE7155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522AD01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F7F187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"@babel/core": {</w:t>
      </w:r>
    </w:p>
    <w:p w14:paraId="59DA79F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"7.11.1",</w:t>
      </w:r>
    </w:p>
    <w:p w14:paraId="2D854E9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"https://registry.npmjs.org/@babel/core/-/core-7.11.1.tgz",</w:t>
      </w:r>
    </w:p>
    <w:p w14:paraId="6E26007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"sha512-XqF7F6FWQdKGGWAzGELL+aCO1p+lRY5Tj5/tbT3St1G8NaH70jhhDIKknIZaDans0OQBG5wRAldROLHSt44BgQ==",</w:t>
      </w:r>
    </w:p>
    <w:p w14:paraId="42EC420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7CAEB36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5524751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"@babel/code-frame": "^7.10.4",</w:t>
      </w:r>
    </w:p>
    <w:p w14:paraId="72ACE01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"@babel/generator": "^7.11.0",</w:t>
      </w:r>
    </w:p>
    <w:p w14:paraId="6D1D283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"@babel/helper-module-transforms": "^7.11.0",</w:t>
      </w:r>
    </w:p>
    <w:p w14:paraId="129DCFB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"@babel/helpers": "^7.10.4",</w:t>
      </w:r>
    </w:p>
    <w:p w14:paraId="4B37007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"@babel/parser": "^7.11.1",</w:t>
      </w:r>
    </w:p>
    <w:p w14:paraId="181AA72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"@babel/template": "^7.10.4",</w:t>
      </w:r>
    </w:p>
    <w:p w14:paraId="518B8B0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"@babel/traverse": "^7.11.0",</w:t>
      </w:r>
    </w:p>
    <w:p w14:paraId="7160D7F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"@babel/types": "^7.11.0",</w:t>
      </w:r>
    </w:p>
    <w:p w14:paraId="2B4B065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convert</w:t>
      </w:r>
      <w:proofErr w:type="gramEnd"/>
      <w:r w:rsidRPr="00130981">
        <w:rPr>
          <w:rFonts w:ascii="Courier New" w:eastAsia="Times New Roman" w:hAnsi="Courier New" w:cs="Courier New"/>
          <w:color w:val="000000"/>
          <w:sz w:val="20"/>
          <w:szCs w:val="20"/>
        </w:rPr>
        <w:t>-source-map": "^1.7.0",</w:t>
      </w:r>
    </w:p>
    <w:p w14:paraId="783DF93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"debug": "^4.1.0",</w:t>
      </w:r>
    </w:p>
    <w:p w14:paraId="7C8E77C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gensync</w:t>
      </w:r>
      <w:proofErr w:type="spellEnd"/>
      <w:r w:rsidRPr="00130981">
        <w:rPr>
          <w:rFonts w:ascii="Courier New" w:eastAsia="Times New Roman" w:hAnsi="Courier New" w:cs="Courier New"/>
          <w:color w:val="000000"/>
          <w:sz w:val="20"/>
          <w:szCs w:val="20"/>
        </w:rPr>
        <w:t>": "^1.0.0-beta.1",</w:t>
      </w:r>
    </w:p>
    <w:p w14:paraId="00956A7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"json5": "^2.1.2",</w:t>
      </w:r>
    </w:p>
    <w:p w14:paraId="7F21AC4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lodash</w:t>
      </w:r>
      <w:proofErr w:type="spellEnd"/>
      <w:r w:rsidRPr="00130981">
        <w:rPr>
          <w:rFonts w:ascii="Courier New" w:eastAsia="Times New Roman" w:hAnsi="Courier New" w:cs="Courier New"/>
          <w:color w:val="000000"/>
          <w:sz w:val="20"/>
          <w:szCs w:val="20"/>
        </w:rPr>
        <w:t>": "^4.17.19",</w:t>
      </w:r>
    </w:p>
    <w:p w14:paraId="49DBB66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 "^1.3.2",</w:t>
      </w:r>
    </w:p>
    <w:p w14:paraId="0CF0734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semver</w:t>
      </w:r>
      <w:proofErr w:type="spellEnd"/>
      <w:r w:rsidRPr="00130981">
        <w:rPr>
          <w:rFonts w:ascii="Courier New" w:eastAsia="Times New Roman" w:hAnsi="Courier New" w:cs="Courier New"/>
          <w:color w:val="000000"/>
          <w:sz w:val="20"/>
          <w:szCs w:val="20"/>
        </w:rPr>
        <w:t>": "^5.4.1",</w:t>
      </w:r>
    </w:p>
    <w:p w14:paraId="7F83C5B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source</w:t>
      </w:r>
      <w:proofErr w:type="gramEnd"/>
      <w:r w:rsidRPr="00130981">
        <w:rPr>
          <w:rFonts w:ascii="Courier New" w:eastAsia="Times New Roman" w:hAnsi="Courier New" w:cs="Courier New"/>
          <w:color w:val="000000"/>
          <w:sz w:val="20"/>
          <w:szCs w:val="20"/>
        </w:rPr>
        <w:t>-map": "^0.5.0"</w:t>
      </w:r>
    </w:p>
    <w:p w14:paraId="7D458DB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7059BBC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"dependencies": {</w:t>
      </w:r>
    </w:p>
    <w:p w14:paraId="3D84D01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semver</w:t>
      </w:r>
      <w:proofErr w:type="spellEnd"/>
      <w:r w:rsidRPr="00130981">
        <w:rPr>
          <w:rFonts w:ascii="Courier New" w:eastAsia="Times New Roman" w:hAnsi="Courier New" w:cs="Courier New"/>
          <w:color w:val="000000"/>
          <w:sz w:val="20"/>
          <w:szCs w:val="20"/>
        </w:rPr>
        <w:t>": {</w:t>
      </w:r>
    </w:p>
    <w:p w14:paraId="2B2F579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"5.7.1",</w:t>
      </w:r>
    </w:p>
    <w:p w14:paraId="523F60B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t>
      </w:r>
      <w:proofErr w:type="spellStart"/>
      <w:r w:rsidRPr="00130981">
        <w:rPr>
          <w:rFonts w:ascii="Courier New" w:eastAsia="Times New Roman" w:hAnsi="Courier New" w:cs="Courier New"/>
          <w:color w:val="000000"/>
          <w:sz w:val="20"/>
          <w:szCs w:val="20"/>
        </w:rPr>
        <w:t>semver</w:t>
      </w:r>
      <w:proofErr w:type="spellEnd"/>
      <w:r w:rsidRPr="00130981">
        <w:rPr>
          <w:rFonts w:ascii="Courier New" w:eastAsia="Times New Roman" w:hAnsi="Courier New" w:cs="Courier New"/>
          <w:color w:val="000000"/>
          <w:sz w:val="20"/>
          <w:szCs w:val="20"/>
        </w:rPr>
        <w:t>/-/semver-5.7.1.tgz",</w:t>
      </w:r>
    </w:p>
    <w:p w14:paraId="646F37A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"sha512-sauaDf/PZdVgrLTNYHRtpXa1iRiKcaebiKQ1BJdpQlWH2lCvexQdX55snPFyK7QzpudqbCI0qXFfOasHdyNDGQ==",</w:t>
      </w:r>
    </w:p>
    <w:p w14:paraId="19B711A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1F2E1E6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750EEE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source</w:t>
      </w:r>
      <w:proofErr w:type="gramEnd"/>
      <w:r w:rsidRPr="00130981">
        <w:rPr>
          <w:rFonts w:ascii="Courier New" w:eastAsia="Times New Roman" w:hAnsi="Courier New" w:cs="Courier New"/>
          <w:color w:val="000000"/>
          <w:sz w:val="20"/>
          <w:szCs w:val="20"/>
        </w:rPr>
        <w:t>-map": {</w:t>
      </w:r>
    </w:p>
    <w:p w14:paraId="06E997B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"0.5.7",</w:t>
      </w:r>
    </w:p>
    <w:p w14:paraId="4A6F119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"https://registry.npmjs.org/source-map/-/source-map-0.5.7.tgz",</w:t>
      </w:r>
    </w:p>
    <w:p w14:paraId="220399B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"sha512-LbrmJOMUSdEVxIKvdcJzQC+nQhe8FUZQTXQy6+I75skNgn3OoQ0DZA8YnFa7gp8tqtL3KPf1kmo0R5DoApeSGQ==",</w:t>
      </w:r>
    </w:p>
    <w:p w14:paraId="7F2CC79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73F2AC7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3FCF811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16980ED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27D625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"@babel/generator": {</w:t>
      </w:r>
    </w:p>
    <w:p w14:paraId="7F33359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"7.11.0",</w:t>
      </w:r>
    </w:p>
    <w:p w14:paraId="6A9CD23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"https://registry.npmjs.org/@babel/generator/-/generator-7.11.0.tgz",</w:t>
      </w:r>
    </w:p>
    <w:p w14:paraId="1D38ECA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"sha512-fEm3Uzw7Mc9Xi//qU20cBKatTfs2aOtKqmvy/Vm7RkJEGFQ4xc9myCfbXxqK//ZS8MR/ciOHw6meGASJuKmDfQ==",</w:t>
      </w:r>
    </w:p>
    <w:p w14:paraId="2BDAD13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049977C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"@babel/types": "^7.11.0",</w:t>
      </w:r>
    </w:p>
    <w:p w14:paraId="0E94379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lastRenderedPageBreak/>
        <w:t xml:space="preserve">        "</w:t>
      </w:r>
      <w:proofErr w:type="spellStart"/>
      <w:r w:rsidRPr="00130981">
        <w:rPr>
          <w:rFonts w:ascii="Courier New" w:eastAsia="Times New Roman" w:hAnsi="Courier New" w:cs="Courier New"/>
          <w:color w:val="000000"/>
          <w:sz w:val="20"/>
          <w:szCs w:val="20"/>
        </w:rPr>
        <w:t>jsesc</w:t>
      </w:r>
      <w:proofErr w:type="spellEnd"/>
      <w:r w:rsidRPr="00130981">
        <w:rPr>
          <w:rFonts w:ascii="Courier New" w:eastAsia="Times New Roman" w:hAnsi="Courier New" w:cs="Courier New"/>
          <w:color w:val="000000"/>
          <w:sz w:val="20"/>
          <w:szCs w:val="20"/>
        </w:rPr>
        <w:t>": "^2.5.1",</w:t>
      </w:r>
    </w:p>
    <w:p w14:paraId="6724E40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source</w:t>
      </w:r>
      <w:proofErr w:type="gramEnd"/>
      <w:r w:rsidRPr="00130981">
        <w:rPr>
          <w:rFonts w:ascii="Courier New" w:eastAsia="Times New Roman" w:hAnsi="Courier New" w:cs="Courier New"/>
          <w:color w:val="000000"/>
          <w:sz w:val="20"/>
          <w:szCs w:val="20"/>
        </w:rPr>
        <w:t>-map": "^0.5.0"</w:t>
      </w:r>
    </w:p>
    <w:p w14:paraId="0D4CFAC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5D3C442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"dependencies": {</w:t>
      </w:r>
    </w:p>
    <w:p w14:paraId="6C108DE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source</w:t>
      </w:r>
      <w:proofErr w:type="gramEnd"/>
      <w:r w:rsidRPr="00130981">
        <w:rPr>
          <w:rFonts w:ascii="Courier New" w:eastAsia="Times New Roman" w:hAnsi="Courier New" w:cs="Courier New"/>
          <w:color w:val="000000"/>
          <w:sz w:val="20"/>
          <w:szCs w:val="20"/>
        </w:rPr>
        <w:t>-map": {</w:t>
      </w:r>
    </w:p>
    <w:p w14:paraId="52208DB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"0.5.7",</w:t>
      </w:r>
    </w:p>
    <w:p w14:paraId="45E890B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"https://registry.npmjs.org/source-map/-/source-map-0.5.7.tgz",</w:t>
      </w:r>
    </w:p>
    <w:p w14:paraId="0605DA3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"sha512-LbrmJOMUSdEVxIKvdcJzQC+nQhe8FUZQTXQy6+I75skNgn3OoQ0DZA8YnFa7gp8tqtL3KPf1kmo0R5DoApeSGQ=="</w:t>
      </w:r>
    </w:p>
    <w:p w14:paraId="29920A6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2A5429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78F897C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73E2E5C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"@babel/helper-annotate-as-pure": {</w:t>
      </w:r>
    </w:p>
    <w:p w14:paraId="62972B9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"7.18.6",</w:t>
      </w:r>
    </w:p>
    <w:p w14:paraId="5C70F1C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"https://registry.npmjs.org/@babel/helper-annotate-as-pure/-/helper-annotate-as-pure-7.18.6.tgz",</w:t>
      </w:r>
    </w:p>
    <w:p w14:paraId="73F89E5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"sha512-duORpUiYrEpzKIop6iNbjnwKLAKnJ47csTyRACyEmWj0QdUrm5aqNJGHSSEQSUAvNW0ojX0dOmK9dZduvkfeXA==",</w:t>
      </w:r>
    </w:p>
    <w:p w14:paraId="23E0104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65DE54E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1D6D0B1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"@babel/types": "^7.18.6"</w:t>
      </w:r>
    </w:p>
    <w:p w14:paraId="7B4E9ED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1231384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054924C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"@babel/helper-builder-binary-assignment-operator-visitor": {</w:t>
      </w:r>
    </w:p>
    <w:p w14:paraId="6213F0F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"7.18.9",</w:t>
      </w:r>
    </w:p>
    <w:p w14:paraId="320FAF9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"https://registry.npmjs.org/@babel/helper-builder-binary-assignment-operator-visitor/-/helper-builder-binary-assignment-operator-visitor-7.18.9.tgz",</w:t>
      </w:r>
    </w:p>
    <w:p w14:paraId="1ED0CDE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"sha512-yFQ0YCHoIqarl8BCRwBL8ulYUaZpz3bNsA7oFepAzee+8/+ImtADXNOmO5vJvsPff3qi+hvpkY/NYBTrBQgdNw==",</w:t>
      </w:r>
    </w:p>
    <w:p w14:paraId="4B774B9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3A9CB12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2846282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"@babel/helper-explode-assignable-expression": "^7.18.6",</w:t>
      </w:r>
    </w:p>
    <w:p w14:paraId="2680007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"@babel/types": "^7.18.9"</w:t>
      </w:r>
    </w:p>
    <w:p w14:paraId="179FB9D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5A84AC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044AD6C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"@babel/helper-compilation-targets": {</w:t>
      </w:r>
    </w:p>
    <w:p w14:paraId="461E08C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"7.20.7",</w:t>
      </w:r>
    </w:p>
    <w:p w14:paraId="0944740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"https://registry.npmjs.org/@babel/helper-compilation-targets/-/helper-compilation-targets-7.20.7.tgz",</w:t>
      </w:r>
    </w:p>
    <w:p w14:paraId="2223AB9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"sha512-4tGORmfQcrc+bvrjb5y3dG9Mx1IOZjsHqQVUz7XCNHO+iTmqxWnVg3KRygjGmpRLJGdQSKuvFinbIb0CnZwHAQ==",</w:t>
      </w:r>
    </w:p>
    <w:p w14:paraId="4D7AE6D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7EF7CE2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03ABAF0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w:t>
      </w:r>
      <w:proofErr w:type="spellStart"/>
      <w:r w:rsidRPr="00130981">
        <w:rPr>
          <w:rFonts w:ascii="Courier New" w:eastAsia="Times New Roman" w:hAnsi="Courier New" w:cs="Courier New"/>
          <w:color w:val="000000"/>
          <w:sz w:val="20"/>
          <w:szCs w:val="20"/>
        </w:rPr>
        <w:t>compat</w:t>
      </w:r>
      <w:proofErr w:type="spellEnd"/>
      <w:r w:rsidRPr="00130981">
        <w:rPr>
          <w:rFonts w:ascii="Courier New" w:eastAsia="Times New Roman" w:hAnsi="Courier New" w:cs="Courier New"/>
          <w:color w:val="000000"/>
          <w:sz w:val="20"/>
          <w:szCs w:val="20"/>
        </w:rPr>
        <w:t>-data": "^7.20.5",</w:t>
      </w:r>
    </w:p>
    <w:p w14:paraId="6C65FD0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"@babel/helper-validator-option": "^7.18.6",</w:t>
      </w:r>
    </w:p>
    <w:p w14:paraId="1FA7CCF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browserslist</w:t>
      </w:r>
      <w:proofErr w:type="spellEnd"/>
      <w:r w:rsidRPr="00130981">
        <w:rPr>
          <w:rFonts w:ascii="Courier New" w:eastAsia="Times New Roman" w:hAnsi="Courier New" w:cs="Courier New"/>
          <w:color w:val="000000"/>
          <w:sz w:val="20"/>
          <w:szCs w:val="20"/>
        </w:rPr>
        <w:t>": "^4.21.3",</w:t>
      </w:r>
    </w:p>
    <w:p w14:paraId="036E927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lru</w:t>
      </w:r>
      <w:proofErr w:type="spellEnd"/>
      <w:proofErr w:type="gramEnd"/>
      <w:r w:rsidRPr="00130981">
        <w:rPr>
          <w:rFonts w:ascii="Courier New" w:eastAsia="Times New Roman" w:hAnsi="Courier New" w:cs="Courier New"/>
          <w:color w:val="000000"/>
          <w:sz w:val="20"/>
          <w:szCs w:val="20"/>
        </w:rPr>
        <w:t>-cache": "^5.1.1",</w:t>
      </w:r>
    </w:p>
    <w:p w14:paraId="43F5D9A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semver</w:t>
      </w:r>
      <w:proofErr w:type="spellEnd"/>
      <w:r w:rsidRPr="00130981">
        <w:rPr>
          <w:rFonts w:ascii="Courier New" w:eastAsia="Times New Roman" w:hAnsi="Courier New" w:cs="Courier New"/>
          <w:color w:val="000000"/>
          <w:sz w:val="20"/>
          <w:szCs w:val="20"/>
        </w:rPr>
        <w:t>": "^6.3.0"</w:t>
      </w:r>
    </w:p>
    <w:p w14:paraId="49AC20F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B79147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"dependencies": {</w:t>
      </w:r>
    </w:p>
    <w:p w14:paraId="1F12312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semver</w:t>
      </w:r>
      <w:proofErr w:type="spellEnd"/>
      <w:r w:rsidRPr="00130981">
        <w:rPr>
          <w:rFonts w:ascii="Courier New" w:eastAsia="Times New Roman" w:hAnsi="Courier New" w:cs="Courier New"/>
          <w:color w:val="000000"/>
          <w:sz w:val="20"/>
          <w:szCs w:val="20"/>
        </w:rPr>
        <w:t>": {</w:t>
      </w:r>
    </w:p>
    <w:p w14:paraId="17F499F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"6.3.0",</w:t>
      </w:r>
    </w:p>
    <w:p w14:paraId="1DC412D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t>
      </w:r>
      <w:proofErr w:type="spellStart"/>
      <w:r w:rsidRPr="00130981">
        <w:rPr>
          <w:rFonts w:ascii="Courier New" w:eastAsia="Times New Roman" w:hAnsi="Courier New" w:cs="Courier New"/>
          <w:color w:val="000000"/>
          <w:sz w:val="20"/>
          <w:szCs w:val="20"/>
        </w:rPr>
        <w:t>semver</w:t>
      </w:r>
      <w:proofErr w:type="spellEnd"/>
      <w:r w:rsidRPr="00130981">
        <w:rPr>
          <w:rFonts w:ascii="Courier New" w:eastAsia="Times New Roman" w:hAnsi="Courier New" w:cs="Courier New"/>
          <w:color w:val="000000"/>
          <w:sz w:val="20"/>
          <w:szCs w:val="20"/>
        </w:rPr>
        <w:t>/-/semver-6.3.0.tgz",</w:t>
      </w:r>
    </w:p>
    <w:p w14:paraId="0613A81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lastRenderedPageBreak/>
        <w:t xml:space="preserve">          "integrity": "sha512-b39TBaTSfV6yBrapU89p5fKekE2m/NwnDocOVruQFS1/veMgdzuPcnOM34M6CwxW8jH/lxEa5rBoDeUwu5HHTw==",</w:t>
      </w:r>
    </w:p>
    <w:p w14:paraId="3B240FA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7178AA2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3D25182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531D473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254122A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"@babel/helper-create-class-features-plugin": {</w:t>
      </w:r>
    </w:p>
    <w:p w14:paraId="4EDA4FA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"7.21.0",</w:t>
      </w:r>
    </w:p>
    <w:p w14:paraId="282FB43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"https://registry.npmjs.org/@babel/helper-create-class-features-plugin/-/helper-create-class-features-plugin-7.21.0.tgz",</w:t>
      </w:r>
    </w:p>
    <w:p w14:paraId="4921219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"sha512-Q8wNiMIdwsv5la5SPxNYzzkPnjgC0Sy0i7jLkVOCdllu/xcVNkr3TeZzbHBJrj+XXRqzX5uCyCoV9eu6xUG7KQ==",</w:t>
      </w:r>
    </w:p>
    <w:p w14:paraId="171314A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520CCA6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4FBD829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"@babel/helper-annotate-as-pure": "^7.18.6",</w:t>
      </w:r>
    </w:p>
    <w:p w14:paraId="3446FAE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"@babel/helper-environment-visitor": "^7.18.9",</w:t>
      </w:r>
    </w:p>
    <w:p w14:paraId="2213231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"@babel/helper-function-name": "^7.21.0",</w:t>
      </w:r>
    </w:p>
    <w:p w14:paraId="533505C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"@babel/helper-member-expression-to-functions": "^7.21.0",</w:t>
      </w:r>
    </w:p>
    <w:p w14:paraId="342BDC3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"@babel/helper-</w:t>
      </w:r>
      <w:proofErr w:type="spellStart"/>
      <w:r w:rsidRPr="00130981">
        <w:rPr>
          <w:rFonts w:ascii="Courier New" w:eastAsia="Times New Roman" w:hAnsi="Courier New" w:cs="Courier New"/>
          <w:color w:val="000000"/>
          <w:sz w:val="20"/>
          <w:szCs w:val="20"/>
        </w:rPr>
        <w:t>optimise</w:t>
      </w:r>
      <w:proofErr w:type="spellEnd"/>
      <w:r w:rsidRPr="00130981">
        <w:rPr>
          <w:rFonts w:ascii="Courier New" w:eastAsia="Times New Roman" w:hAnsi="Courier New" w:cs="Courier New"/>
          <w:color w:val="000000"/>
          <w:sz w:val="20"/>
          <w:szCs w:val="20"/>
        </w:rPr>
        <w:t>-call-expression": "^7.18.6",</w:t>
      </w:r>
    </w:p>
    <w:p w14:paraId="11AC0EE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"@babel/helper-replace-supers": "^7.20.7",</w:t>
      </w:r>
    </w:p>
    <w:p w14:paraId="10C4CDD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"@babel/helper-skip-transparent-expression-wrappers": "^7.20.0",</w:t>
      </w:r>
    </w:p>
    <w:p w14:paraId="6918CE9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"@babel/helper-split-export-declaration": "^7.18.6"</w:t>
      </w:r>
    </w:p>
    <w:p w14:paraId="77B9BCB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2B896DC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524464A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"@babel/helper-create-</w:t>
      </w:r>
      <w:proofErr w:type="spellStart"/>
      <w:r w:rsidRPr="00130981">
        <w:rPr>
          <w:rFonts w:ascii="Courier New" w:eastAsia="Times New Roman" w:hAnsi="Courier New" w:cs="Courier New"/>
          <w:color w:val="000000"/>
          <w:sz w:val="20"/>
          <w:szCs w:val="20"/>
        </w:rPr>
        <w:t>regexp</w:t>
      </w:r>
      <w:proofErr w:type="spellEnd"/>
      <w:r w:rsidRPr="00130981">
        <w:rPr>
          <w:rFonts w:ascii="Courier New" w:eastAsia="Times New Roman" w:hAnsi="Courier New" w:cs="Courier New"/>
          <w:color w:val="000000"/>
          <w:sz w:val="20"/>
          <w:szCs w:val="20"/>
        </w:rPr>
        <w:t>-features-plugin": {</w:t>
      </w:r>
    </w:p>
    <w:p w14:paraId="24D5FE7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"7.21.0",</w:t>
      </w:r>
    </w:p>
    <w:p w14:paraId="4090AE2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"https://registry.npmjs.org/@babel/helper-create-regexp-features-plugin/-/helper-create-regexp-features-plugin-7.21.0.tgz",</w:t>
      </w:r>
    </w:p>
    <w:p w14:paraId="097585C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"sha512-N+LaFW/auRSWdx7SHD/HiARwXQju1vXTW4fKr4u5SgBUTm51OKEjKgj+cs00ggW3kEvNqwErnlwuq7Y3xBe4eg==",</w:t>
      </w:r>
    </w:p>
    <w:p w14:paraId="7C99EFF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3896E9C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109399F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"@babel/helper-annotate-as-pure": "^7.18.6",</w:t>
      </w:r>
    </w:p>
    <w:p w14:paraId="0986595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regexpu</w:t>
      </w:r>
      <w:proofErr w:type="spellEnd"/>
      <w:proofErr w:type="gramEnd"/>
      <w:r w:rsidRPr="00130981">
        <w:rPr>
          <w:rFonts w:ascii="Courier New" w:eastAsia="Times New Roman" w:hAnsi="Courier New" w:cs="Courier New"/>
          <w:color w:val="000000"/>
          <w:sz w:val="20"/>
          <w:szCs w:val="20"/>
        </w:rPr>
        <w:t>-core": "^5.3.1"</w:t>
      </w:r>
    </w:p>
    <w:p w14:paraId="021D684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3D36E65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7E2FF41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"@babel/helper-environment-visitor": {</w:t>
      </w:r>
    </w:p>
    <w:p w14:paraId="10B5298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"7.18.9",</w:t>
      </w:r>
    </w:p>
    <w:p w14:paraId="1107A31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"https://registry.npmjs.org/@babel/helper-environment-visitor/-/helper-environment-visitor-7.18.9.tgz",</w:t>
      </w:r>
    </w:p>
    <w:p w14:paraId="6D07C0C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"sha512-3r/aACDJ3fhQ/EVgFy0hpj8oHyHpQc+LPtJoY9SzTThAsStm4Ptegq92vqKoE3vD706ZVFWITnMnxucw+S9Ipg=="</w:t>
      </w:r>
    </w:p>
    <w:p w14:paraId="5D7A966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2EA16F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"@babel/helper-explode-assignable-expression": {</w:t>
      </w:r>
    </w:p>
    <w:p w14:paraId="297EBD4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"7.18.6",</w:t>
      </w:r>
    </w:p>
    <w:p w14:paraId="7E2FCFD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"https://registry.npmjs.org/@babel/helper-explode-assignable-expression/-/helper-explode-assignable-expression-7.18.6.tgz",</w:t>
      </w:r>
    </w:p>
    <w:p w14:paraId="0B463C4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"sha512-eyAYAsQmB80jNfg4baAtLeWAQHfHFiR483rzFK+BhETlGZaQC9bsfrugfXDCbRHLQbIA7U5NxhhOxN7p/dWIcg==",</w:t>
      </w:r>
    </w:p>
    <w:p w14:paraId="20837EA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6F9FC1F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5EE0D1A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"@babel/types": "^7.18.6"</w:t>
      </w:r>
    </w:p>
    <w:p w14:paraId="71D80B6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083A1B1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382D8BA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lastRenderedPageBreak/>
        <w:t xml:space="preserve">    "@babel/helper-function-name": {</w:t>
      </w:r>
    </w:p>
    <w:p w14:paraId="465296A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"7.21.0",</w:t>
      </w:r>
    </w:p>
    <w:p w14:paraId="69694A9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"https://registry.npmjs.org/@babel/helper-function-name/-/helper-function-name-7.21.0.tgz",</w:t>
      </w:r>
    </w:p>
    <w:p w14:paraId="07608F1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"sha512-HfK1aMRanKHpxemaY2gqBmL04iAPOPRj7DxtNbiDOrJK+gdwkiNRVpCpUJYbUT+aZyemKN8brqTOxzCaG6ExRg==",</w:t>
      </w:r>
    </w:p>
    <w:p w14:paraId="1E5DB98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0CA3198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"@babel/template": "^7.20.7",</w:t>
      </w:r>
    </w:p>
    <w:p w14:paraId="6818283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"@babel/types": "^7.21.0"</w:t>
      </w:r>
    </w:p>
    <w:p w14:paraId="01CA9DD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55162A3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"dependencies": {</w:t>
      </w:r>
    </w:p>
    <w:p w14:paraId="4E5EED3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"@babel/template": {</w:t>
      </w:r>
    </w:p>
    <w:p w14:paraId="2ABED79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"7.20.7",</w:t>
      </w:r>
    </w:p>
    <w:p w14:paraId="766133F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"https://registry.npmjs.org/@babel/template/-/template-7.20.7.tgz",</w:t>
      </w:r>
    </w:p>
    <w:p w14:paraId="0A1447F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"sha512-8SegXApWe6VoNw0r9JHpSteLKTpTiLZ4rMlGIm9JQ18KiCtyQiAMEazujAHrUS5flrcqYZa75ukev3P6QmUwUw==",</w:t>
      </w:r>
    </w:p>
    <w:p w14:paraId="471A1E5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500B6F6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"@babel/code-frame": "^7.18.6",</w:t>
      </w:r>
    </w:p>
    <w:p w14:paraId="61BDEDA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"@babel/parser": "^7.20.7",</w:t>
      </w:r>
    </w:p>
    <w:p w14:paraId="4E52153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"@babel/types": "^7.20.7"</w:t>
      </w:r>
    </w:p>
    <w:p w14:paraId="3E042BF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117151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2D91115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3151EA8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2E9E126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"@babel/helper-hoist-variables": {</w:t>
      </w:r>
    </w:p>
    <w:p w14:paraId="0135EF5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"7.18.6",</w:t>
      </w:r>
    </w:p>
    <w:p w14:paraId="0D2A926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"https://registry.npmjs.org/@babel/helper-hoist-variables/-/helper-hoist-variables-7.18.6.tgz",</w:t>
      </w:r>
    </w:p>
    <w:p w14:paraId="353E3D3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"sha512-UlJQPkFqFULIcyW5sbzgbkxn2FKRgwWiRexcuaR8RNJRy8+LLveqPjwZV/bwrLZCN0eUHD/x8D0heK1ozuoo6Q==",</w:t>
      </w:r>
    </w:p>
    <w:p w14:paraId="2FBEA81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4042E19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"@babel/types": "^7.18.6"</w:t>
      </w:r>
    </w:p>
    <w:p w14:paraId="60D549A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7176EA6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7A0B326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"@babel/helper-member-expression-to-functions": {</w:t>
      </w:r>
    </w:p>
    <w:p w14:paraId="1A989FA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"7.21.0",</w:t>
      </w:r>
    </w:p>
    <w:p w14:paraId="6C31E9F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"https://registry.npmjs.org/@babel/helper-member-expression-to-functions/-/helper-member-expression-to-functions-7.21.0.tgz",</w:t>
      </w:r>
    </w:p>
    <w:p w14:paraId="51E88A5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"sha512-Muu8cdZwNN6mRRNG6lAYErJ5X3bRevgYR2O8wN0yn7jJSnGDu6eG59RfT29JHxGUovyfrh6Pj0XzmR7drNVL3Q==",</w:t>
      </w:r>
    </w:p>
    <w:p w14:paraId="610FB95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33453B7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0207BC7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"@babel/types": "^7.21.0"</w:t>
      </w:r>
    </w:p>
    <w:p w14:paraId="7DD618D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1982DFE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CD3459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"@babel/helper-module-imports": {</w:t>
      </w:r>
    </w:p>
    <w:p w14:paraId="60220BB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"7.18.6",</w:t>
      </w:r>
    </w:p>
    <w:p w14:paraId="1529805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"https://registry.npmjs.org/@babel/helper-module-imports/-/helper-module-imports-7.18.6.tgz",</w:t>
      </w:r>
    </w:p>
    <w:p w14:paraId="742C8CC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"sha512-0NFvs3VkuSYbFi1x2Vd6tKrywq+z/cLeYC/RJNFrIX/30Bf5aiGYbtvGXolEktzJH8o5E5KJ3tT+nkxuuZFVlA==",</w:t>
      </w:r>
    </w:p>
    <w:p w14:paraId="6C21709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59E9BAB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76AC87D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lastRenderedPageBreak/>
        <w:t xml:space="preserve">        "@babel/types": "^7.18.6"</w:t>
      </w:r>
    </w:p>
    <w:p w14:paraId="53E45E5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7B04B0A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7DFB0B6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"@babel/helper-module-transforms": {</w:t>
      </w:r>
    </w:p>
    <w:p w14:paraId="22F25D7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"7.21.2",</w:t>
      </w:r>
    </w:p>
    <w:p w14:paraId="46F97F3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"https://registry.npmjs.org/@babel/helper-module-transforms/-/helper-module-transforms-7.21.2.tgz",</w:t>
      </w:r>
    </w:p>
    <w:p w14:paraId="6C92560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"sha512-79yj2AR4U/Oqq/WOV7Lx6hUjau1Zfo4cI+JLAVYeMV5XIlbOhmjEk5ulbTc9fMpmlojzZHkUUxAiK+UKn+hNQQ==",</w:t>
      </w:r>
    </w:p>
    <w:p w14:paraId="44FACD0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6497EC2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334B0B2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"@babel/helper-environment-visitor": "^7.18.9",</w:t>
      </w:r>
    </w:p>
    <w:p w14:paraId="60F89EF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"@babel/helper-module-imports": "^7.18.6",</w:t>
      </w:r>
    </w:p>
    <w:p w14:paraId="3CF7D0A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"@babel/helper-simple-access": "^7.20.2",</w:t>
      </w:r>
    </w:p>
    <w:p w14:paraId="0A0CB63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"@babel/helper-split-export-declaration": "^7.18.6",</w:t>
      </w:r>
    </w:p>
    <w:p w14:paraId="24B644A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"@babel/helper-validator-identifier": "^7.19.1",</w:t>
      </w:r>
    </w:p>
    <w:p w14:paraId="7F738B4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"@babel/template": "^7.20.7",</w:t>
      </w:r>
    </w:p>
    <w:p w14:paraId="0EB25AB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"@babel/traverse": "^7.21.2",</w:t>
      </w:r>
    </w:p>
    <w:p w14:paraId="6B4EDC2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"@babel/types": "^7.21.2"</w:t>
      </w:r>
    </w:p>
    <w:p w14:paraId="4B60641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BEC888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"dependencies": {</w:t>
      </w:r>
    </w:p>
    <w:p w14:paraId="4C3E18B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"@babel/template": {</w:t>
      </w:r>
    </w:p>
    <w:p w14:paraId="054688B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"7.20.7",</w:t>
      </w:r>
    </w:p>
    <w:p w14:paraId="7DF66C8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"https://registry.npmjs.org/@babel/template/-/template-7.20.7.tgz",</w:t>
      </w:r>
    </w:p>
    <w:p w14:paraId="71AD5CE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"sha512-8SegXApWe6VoNw0r9JHpSteLKTpTiLZ4rMlGIm9JQ18KiCtyQiAMEazujAHrUS5flrcqYZa75ukev3P6QmUwUw==",</w:t>
      </w:r>
    </w:p>
    <w:p w14:paraId="22D264E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7C76FC4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7BB8959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"@babel/code-frame": "^7.18.6",</w:t>
      </w:r>
    </w:p>
    <w:p w14:paraId="734EC5F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"@babel/parser": "^7.20.7",</w:t>
      </w:r>
    </w:p>
    <w:p w14:paraId="300EBE4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"@babel/types": "^7.20.7"</w:t>
      </w:r>
    </w:p>
    <w:p w14:paraId="40A5656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24301D8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4EA6AB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100D973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746E3E6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"@babel/helper-</w:t>
      </w:r>
      <w:proofErr w:type="spellStart"/>
      <w:r w:rsidRPr="00130981">
        <w:rPr>
          <w:rFonts w:ascii="Courier New" w:eastAsia="Times New Roman" w:hAnsi="Courier New" w:cs="Courier New"/>
          <w:color w:val="000000"/>
          <w:sz w:val="20"/>
          <w:szCs w:val="20"/>
        </w:rPr>
        <w:t>optimise</w:t>
      </w:r>
      <w:proofErr w:type="spellEnd"/>
      <w:r w:rsidRPr="00130981">
        <w:rPr>
          <w:rFonts w:ascii="Courier New" w:eastAsia="Times New Roman" w:hAnsi="Courier New" w:cs="Courier New"/>
          <w:color w:val="000000"/>
          <w:sz w:val="20"/>
          <w:szCs w:val="20"/>
        </w:rPr>
        <w:t>-call-expression": {</w:t>
      </w:r>
    </w:p>
    <w:p w14:paraId="445C6B6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"7.18.6",</w:t>
      </w:r>
    </w:p>
    <w:p w14:paraId="2890353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"https://registry.npmjs.org/@babel/helper-optimise-call-expression/-/helper-optimise-call-expression-7.18.6.tgz",</w:t>
      </w:r>
    </w:p>
    <w:p w14:paraId="3F55612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"sha512-HP59oD9/fEHQkdcbgFCnbmgH5vIQTJbxh2yf+CdM89/glUNnuzr87Q8GIjGEnOktTROemO0Pe0iPAYbqZuOUiA==",</w:t>
      </w:r>
    </w:p>
    <w:p w14:paraId="497E0D6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03D4431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011F999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"@babel/types": "^7.18.6"</w:t>
      </w:r>
    </w:p>
    <w:p w14:paraId="3452DD9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A0CA1A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01A1A1C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"@babel/helper-plugin-utils": {</w:t>
      </w:r>
    </w:p>
    <w:p w14:paraId="30C809E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"7.20.2",</w:t>
      </w:r>
    </w:p>
    <w:p w14:paraId="053024F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"https://registry.npmjs.org/@babel/helper-plugin-utils/-/helper-plugin-utils-7.20.2.tgz",</w:t>
      </w:r>
    </w:p>
    <w:p w14:paraId="230681A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"sha512-8RvlJG2mj4huQ4pZ+rU9lqKi9ZKiRmuvGuM2HlWmkmgOhbs6zEAw6IEiJ5cQqGbDzGZOhwuOQNtZMi/ENLjZoQ==",</w:t>
      </w:r>
    </w:p>
    <w:p w14:paraId="4BA930D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34C43EC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7AA1C9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lastRenderedPageBreak/>
        <w:t xml:space="preserve">    "@babel/helper-remap-async-to-generator": {</w:t>
      </w:r>
    </w:p>
    <w:p w14:paraId="04175F5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"7.18.9",</w:t>
      </w:r>
    </w:p>
    <w:p w14:paraId="0FB2477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"https://registry.npmjs.org/@babel/helper-remap-async-to-generator/-/helper-remap-async-to-generator-7.18.9.tgz",</w:t>
      </w:r>
    </w:p>
    <w:p w14:paraId="456C10B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"sha512-dI7q50YKd8BAv3VEfgg7PS7yD3Rtbi2J1XMXaalXO0W0164hYLnh8zpjRS0mte9MfVp/tltvr/cfdXPvJr1opA==",</w:t>
      </w:r>
    </w:p>
    <w:p w14:paraId="5DCA4C0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34D41CB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485F30D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"@babel/helper-annotate-as-pure": "^7.18.6",</w:t>
      </w:r>
    </w:p>
    <w:p w14:paraId="06E25C9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"@babel/helper-environment-visitor": "^7.18.9",</w:t>
      </w:r>
    </w:p>
    <w:p w14:paraId="3506B93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"@babel/helper-wrap-function": "^7.18.9",</w:t>
      </w:r>
    </w:p>
    <w:p w14:paraId="5DFC3AD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"@babel/types": "^7.18.9"</w:t>
      </w:r>
    </w:p>
    <w:p w14:paraId="306A050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E4EA1F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59A99B0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"@babel/helper-replace-supers": {</w:t>
      </w:r>
    </w:p>
    <w:p w14:paraId="5AAD9B9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"7.20.7",</w:t>
      </w:r>
    </w:p>
    <w:p w14:paraId="513691D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"https://registry.npmjs.org/@babel/helper-replace-supers/-/helper-replace-supers-7.20.7.tgz",</w:t>
      </w:r>
    </w:p>
    <w:p w14:paraId="358703A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"sha512-vujDMtB6LVfNW13jhlCrp48QNslK6JXi7lQG736HVbHz/mbf4Dc7tIRh1Xf5C0rF7BP8iiSxGMCmY6Ci1ven3A==",</w:t>
      </w:r>
    </w:p>
    <w:p w14:paraId="17A52B1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3672D50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6E62D51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"@babel/helper-environment-visitor": "^7.18.9",</w:t>
      </w:r>
    </w:p>
    <w:p w14:paraId="6096B17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"@babel/helper-member-expression-to-functions": "^7.20.7",</w:t>
      </w:r>
    </w:p>
    <w:p w14:paraId="102427A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"@babel/helper-</w:t>
      </w:r>
      <w:proofErr w:type="spellStart"/>
      <w:r w:rsidRPr="00130981">
        <w:rPr>
          <w:rFonts w:ascii="Courier New" w:eastAsia="Times New Roman" w:hAnsi="Courier New" w:cs="Courier New"/>
          <w:color w:val="000000"/>
          <w:sz w:val="20"/>
          <w:szCs w:val="20"/>
        </w:rPr>
        <w:t>optimise</w:t>
      </w:r>
      <w:proofErr w:type="spellEnd"/>
      <w:r w:rsidRPr="00130981">
        <w:rPr>
          <w:rFonts w:ascii="Courier New" w:eastAsia="Times New Roman" w:hAnsi="Courier New" w:cs="Courier New"/>
          <w:color w:val="000000"/>
          <w:sz w:val="20"/>
          <w:szCs w:val="20"/>
        </w:rPr>
        <w:t>-call-expression": "^7.18.6",</w:t>
      </w:r>
    </w:p>
    <w:p w14:paraId="56114B2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"@babel/template": "^7.20.7",</w:t>
      </w:r>
    </w:p>
    <w:p w14:paraId="707D77E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"@babel/traverse": "^7.20.7",</w:t>
      </w:r>
    </w:p>
    <w:p w14:paraId="186CC29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"@babel/types": "^7.20.7"</w:t>
      </w:r>
    </w:p>
    <w:p w14:paraId="1F72CCC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12272D5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"dependencies": {</w:t>
      </w:r>
    </w:p>
    <w:p w14:paraId="0404034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"@babel/template": {</w:t>
      </w:r>
    </w:p>
    <w:p w14:paraId="28FF9BD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"7.20.7",</w:t>
      </w:r>
    </w:p>
    <w:p w14:paraId="710AF63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"https://registry.npmjs.org/@babel/template/-/template-7.20.7.tgz",</w:t>
      </w:r>
    </w:p>
    <w:p w14:paraId="4C93F3F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"sha512-8SegXApWe6VoNw0r9JHpSteLKTpTiLZ4rMlGIm9JQ18KiCtyQiAMEazujAHrUS5flrcqYZa75ukev3P6QmUwUw==",</w:t>
      </w:r>
    </w:p>
    <w:p w14:paraId="63034B3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106A03F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4E277D1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"@babel/code-frame": "^7.18.6",</w:t>
      </w:r>
    </w:p>
    <w:p w14:paraId="5BF6AB1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"@babel/parser": "^7.20.7",</w:t>
      </w:r>
    </w:p>
    <w:p w14:paraId="210E024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"@babel/types": "^7.20.7"</w:t>
      </w:r>
    </w:p>
    <w:p w14:paraId="317AE3E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52858A3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813C7B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59E123E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2D2C054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"@babel/helper-simple-access": {</w:t>
      </w:r>
    </w:p>
    <w:p w14:paraId="0CD347E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"7.20.2",</w:t>
      </w:r>
    </w:p>
    <w:p w14:paraId="2079BA2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"https://registry.npmjs.org/@babel/helper-simple-access/-/helper-simple-access-7.20.2.tgz",</w:t>
      </w:r>
    </w:p>
    <w:p w14:paraId="78E7A9E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"sha512-+0woI/WPq59IrqDYbVGfshjT5Dmk/nnbdpcF8SnMhhXObpTq2KNBdLFRFrkVdbDOyUmHBCxzm5FHV1rACIkIbA==",</w:t>
      </w:r>
    </w:p>
    <w:p w14:paraId="6A6E228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1E2EF7E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0AE8F32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"@babel/types": "^7.20.2"</w:t>
      </w:r>
    </w:p>
    <w:p w14:paraId="25C49BF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029F740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lastRenderedPageBreak/>
        <w:t xml:space="preserve">    },</w:t>
      </w:r>
    </w:p>
    <w:p w14:paraId="3A32CD3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"@babel/helper-skip-transparent-expression-wrappers": {</w:t>
      </w:r>
    </w:p>
    <w:p w14:paraId="49F88CC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"7.20.0",</w:t>
      </w:r>
    </w:p>
    <w:p w14:paraId="5F3E9E0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"https://registry.npmjs.org/@babel/helper-skip-transparent-expression-wrappers/-/helper-skip-transparent-expression-wrappers-7.20.0.tgz",</w:t>
      </w:r>
    </w:p>
    <w:p w14:paraId="0041D25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"sha512-5y1JYeNKfvnT8sZcK9DVRtpTbGiomYIHviSP3OQWmDPU3DeH4a1ZlT/N2lyQ5P8egjcRaT/Y9aNqUxK0WsnIIg==",</w:t>
      </w:r>
    </w:p>
    <w:p w14:paraId="782FB60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5967745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70E6828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"@babel/types": "^7.20.0"</w:t>
      </w:r>
    </w:p>
    <w:p w14:paraId="562A178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27D4C55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28A3A91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"@babel/helper-split-export-declaration": {</w:t>
      </w:r>
    </w:p>
    <w:p w14:paraId="299BD02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"7.18.6",</w:t>
      </w:r>
    </w:p>
    <w:p w14:paraId="598DED8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"https://registry.npmjs.org/@babel/helper-split-export-declaration/-/helper-split-export-declaration-7.18.6.tgz",</w:t>
      </w:r>
    </w:p>
    <w:p w14:paraId="34DDD05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"sha512-bde1etTx6ZyTmobl9LLMMQsaizFVZrquTEHOqKeQESMKo4PlObf+8+JA25ZsIpZhT/WEd39+vOdLXAFG/nELpA==",</w:t>
      </w:r>
    </w:p>
    <w:p w14:paraId="3C8FAA2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6E8035C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"@babel/types": "^7.18.6"</w:t>
      </w:r>
    </w:p>
    <w:p w14:paraId="479BB3F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3B53C5B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17D43BF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"@babel/helper-string-parser": {</w:t>
      </w:r>
    </w:p>
    <w:p w14:paraId="440E628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"7.19.4",</w:t>
      </w:r>
    </w:p>
    <w:p w14:paraId="76E7AEE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"https://registry.npmjs.org/@babel/helper-string-parser/-/helper-string-parser-7.19.4.tgz",</w:t>
      </w:r>
    </w:p>
    <w:p w14:paraId="312E0BD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"sha512-nHtDoQcuqFmwYNYPz3Rah5ph2p8PFeFCsZk9A/48dPc/rGocJ5J3hAAZ7pb76VWX3fZKu+uEr/FhH5jLx7umrw=="</w:t>
      </w:r>
    </w:p>
    <w:p w14:paraId="4E8A1AC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23329AB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"@babel/helper-validator-identifier": {</w:t>
      </w:r>
    </w:p>
    <w:p w14:paraId="676718F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"7.19.1",</w:t>
      </w:r>
    </w:p>
    <w:p w14:paraId="79352FB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"https://registry.npmjs.org/@babel/helper-validator-identifier/-/helper-validator-identifier-7.19.1.tgz",</w:t>
      </w:r>
    </w:p>
    <w:p w14:paraId="0875637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"sha512-awrNfaMtnHUr653GgGEs++LlAvW6w+DcPrOliSMXWCKo597CwL5Acf/wWdNkf/tfEQE3mjkeD1YOVZOUV/od1w=="</w:t>
      </w:r>
    </w:p>
    <w:p w14:paraId="1A75A52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2E4E53C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"@babel/helper-validator-option": {</w:t>
      </w:r>
    </w:p>
    <w:p w14:paraId="0DF0445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"7.21.0",</w:t>
      </w:r>
    </w:p>
    <w:p w14:paraId="5579C78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"https://registry.npmjs.org/@babel/helper-validator-option/-/helper-validator-option-7.21.0.tgz",</w:t>
      </w:r>
    </w:p>
    <w:p w14:paraId="3BE808F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"sha512-rmL/B8/f0mKS2baE9ZpyTcTavvEuWhTTW8amjzXNvYG4AwBsqTLikfXsEofsJEfKHf+HQVQbFOHy6o+4cnC/fQ==",</w:t>
      </w:r>
    </w:p>
    <w:p w14:paraId="4FACC8C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329FDE2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3A1A3FC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"@babel/helper-wrap-function": {</w:t>
      </w:r>
    </w:p>
    <w:p w14:paraId="1C0EA02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"7.20.5",</w:t>
      </w:r>
    </w:p>
    <w:p w14:paraId="782385C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"https://registry.npmjs.org/@babel/helper-wrap-function/-/helper-wrap-function-7.20.5.tgz",</w:t>
      </w:r>
    </w:p>
    <w:p w14:paraId="05CF522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"sha512-bYMxIWK5mh+TgXGVqAtnu5Yn1un+v8DDZtqyzKRLUzrh70Eal2O3aZ7aPYiMADO4uKlkzOiRiZ6GX5q3qxvW9Q==",</w:t>
      </w:r>
    </w:p>
    <w:p w14:paraId="7D8F3A3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7AB95BF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3409387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lastRenderedPageBreak/>
        <w:t xml:space="preserve">        "@babel/helper-function-name": "^7.19.0",</w:t>
      </w:r>
    </w:p>
    <w:p w14:paraId="60C725A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"@babel/template": "^7.18.10",</w:t>
      </w:r>
    </w:p>
    <w:p w14:paraId="52FD943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"@babel/traverse": "^7.20.5",</w:t>
      </w:r>
    </w:p>
    <w:p w14:paraId="652C2CE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"@babel/types": "^7.20.5"</w:t>
      </w:r>
    </w:p>
    <w:p w14:paraId="6AC30D0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57D7BC7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"dependencies": {</w:t>
      </w:r>
    </w:p>
    <w:p w14:paraId="0A65921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"@babel/template": {</w:t>
      </w:r>
    </w:p>
    <w:p w14:paraId="75A2886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"7.20.7",</w:t>
      </w:r>
    </w:p>
    <w:p w14:paraId="7757772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"https://registry.npmjs.org/@babel/template/-/template-7.20.7.tgz",</w:t>
      </w:r>
    </w:p>
    <w:p w14:paraId="718446E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"sha512-8SegXApWe6VoNw0r9JHpSteLKTpTiLZ4rMlGIm9JQ18KiCtyQiAMEazujAHrUS5flrcqYZa75ukev3P6QmUwUw==",</w:t>
      </w:r>
    </w:p>
    <w:p w14:paraId="7A9FE28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62C154B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2DDADE7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"@babel/code-frame": "^7.18.6",</w:t>
      </w:r>
    </w:p>
    <w:p w14:paraId="4094949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"@babel/parser": "^7.20.7",</w:t>
      </w:r>
    </w:p>
    <w:p w14:paraId="1F14D17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"@babel/types": "^7.20.7"</w:t>
      </w:r>
    </w:p>
    <w:p w14:paraId="7CB400E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20931C0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6A7BD8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2C1E63E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24EB141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"@babel/helpers": {</w:t>
      </w:r>
    </w:p>
    <w:p w14:paraId="696EB6A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"7.21.0",</w:t>
      </w:r>
    </w:p>
    <w:p w14:paraId="57613D7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"https://registry.npmjs.org/@babel/helpers/-/helpers-7.21.0.tgz",</w:t>
      </w:r>
    </w:p>
    <w:p w14:paraId="4880E00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"sha512-XXve0CBtOW0pd7MRzzmoyuSj0e3SEzj8pgyFxnTT1NJZL38BD1MK7yYrm8yefRPIDvNNe14xR4FdbHwpInD4rA==",</w:t>
      </w:r>
    </w:p>
    <w:p w14:paraId="131FD49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472BB9D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"@babel/template": "^7.20.7",</w:t>
      </w:r>
    </w:p>
    <w:p w14:paraId="73843E4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"@babel/traverse": "^7.21.0",</w:t>
      </w:r>
    </w:p>
    <w:p w14:paraId="3356CC5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"@babel/types": "^7.21.0"</w:t>
      </w:r>
    </w:p>
    <w:p w14:paraId="23EAF53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07CDE1E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"dependencies": {</w:t>
      </w:r>
    </w:p>
    <w:p w14:paraId="006000C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"@babel/template": {</w:t>
      </w:r>
    </w:p>
    <w:p w14:paraId="7E09E1E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"7.20.7",</w:t>
      </w:r>
    </w:p>
    <w:p w14:paraId="5C2C231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"https://registry.npmjs.org/@babel/template/-/template-7.20.7.tgz",</w:t>
      </w:r>
    </w:p>
    <w:p w14:paraId="244A752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"sha512-8SegXApWe6VoNw0r9JHpSteLKTpTiLZ4rMlGIm9JQ18KiCtyQiAMEazujAHrUS5flrcqYZa75ukev3P6QmUwUw==",</w:t>
      </w:r>
    </w:p>
    <w:p w14:paraId="577C5C0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58E3B86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"@babel/code-frame": "^7.18.6",</w:t>
      </w:r>
    </w:p>
    <w:p w14:paraId="33275B2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"@babel/parser": "^7.20.7",</w:t>
      </w:r>
    </w:p>
    <w:p w14:paraId="07DFF4E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"@babel/types": "^7.20.7"</w:t>
      </w:r>
    </w:p>
    <w:p w14:paraId="35C31BA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1909D34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28FB284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646063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07682EB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"@babel/highlight": {</w:t>
      </w:r>
    </w:p>
    <w:p w14:paraId="42D4DCB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"7.18.6",</w:t>
      </w:r>
    </w:p>
    <w:p w14:paraId="7B239E0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"https://registry.npmjs.org/@babel/highlight/-/highlight-7.18.6.tgz",</w:t>
      </w:r>
    </w:p>
    <w:p w14:paraId="2072A56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"sha512-u7stbOuYjaPezCuLj29hNW1v64M2Md2qupEKP1fHc7WdOA3DgLh37suiSrZYY7haUB7iBeQZ9P1uiRF359do3g==",</w:t>
      </w:r>
    </w:p>
    <w:p w14:paraId="694003B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57DB25C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"@babel/helper-validator-identifier": "^7.18.6",</w:t>
      </w:r>
    </w:p>
    <w:p w14:paraId="0D45E44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lastRenderedPageBreak/>
        <w:t xml:space="preserve">        "chalk": "^2.0.0",</w:t>
      </w:r>
    </w:p>
    <w:p w14:paraId="4D53DB4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js</w:t>
      </w:r>
      <w:proofErr w:type="spellEnd"/>
      <w:proofErr w:type="gramEnd"/>
      <w:r w:rsidRPr="00130981">
        <w:rPr>
          <w:rFonts w:ascii="Courier New" w:eastAsia="Times New Roman" w:hAnsi="Courier New" w:cs="Courier New"/>
          <w:color w:val="000000"/>
          <w:sz w:val="20"/>
          <w:szCs w:val="20"/>
        </w:rPr>
        <w:t>-tokens": "^4.0.0"</w:t>
      </w:r>
    </w:p>
    <w:p w14:paraId="250FF7F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70A8183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7BB5E83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"@babel/parser": {</w:t>
      </w:r>
    </w:p>
    <w:p w14:paraId="0C9B92E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"7.21.3",</w:t>
      </w:r>
    </w:p>
    <w:p w14:paraId="475E7B0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"https://registry.npmjs.org/@babel/parser/-/parser-7.21.3.tgz",</w:t>
      </w:r>
    </w:p>
    <w:p w14:paraId="0EA3C69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"sha512-lobG0d7aOfQRXh8AyklEAgZGvA4FShxo6xQbUrrT/cNBPUdIDojlokwJsQyCC/eKia7ifqM0yP+2DRZ4WKw2RQ=="</w:t>
      </w:r>
    </w:p>
    <w:p w14:paraId="3C05738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382DED7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"@babel/plugin-proposal-async-generator-functions": {</w:t>
      </w:r>
    </w:p>
    <w:p w14:paraId="54FCC06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"7.20.7",</w:t>
      </w:r>
    </w:p>
    <w:p w14:paraId="7F6D3F9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"https://registry.npmjs.org/@babel/plugin-proposal-async-generator-functions/-/plugin-proposal-async-generator-functions-7.20.7.tgz",</w:t>
      </w:r>
    </w:p>
    <w:p w14:paraId="1D2EB6A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"sha512-xMbiLsn/8RK7Wq7VeVytytS2L6qE69bXPB10YCmMdDZbKF4okCqY74pI/jJQ/8U0b/F6NrT2+14b8/P9/3AMGA==",</w:t>
      </w:r>
    </w:p>
    <w:p w14:paraId="242273F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58C8C81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29B1EF8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"@babel/helper-environment-visitor": "^7.18.9",</w:t>
      </w:r>
    </w:p>
    <w:p w14:paraId="2A3E021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"@babel/helper-plugin-utils": "^7.20.2",</w:t>
      </w:r>
    </w:p>
    <w:p w14:paraId="27E2876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"@babel/helper-remap-async-to-generator": "^7.18.9",</w:t>
      </w:r>
    </w:p>
    <w:p w14:paraId="3871D8A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"@babel/plugin-syntax-async-generators": "^7.8.4"</w:t>
      </w:r>
    </w:p>
    <w:p w14:paraId="0291752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2147538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85B072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"@babel/plugin-proposal-class-properties": {</w:t>
      </w:r>
    </w:p>
    <w:p w14:paraId="672F4A9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"7.18.6",</w:t>
      </w:r>
    </w:p>
    <w:p w14:paraId="1C4DB61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"https://registry.npmjs.org/@babel/plugin-proposal-class-properties/-/plugin-proposal-class-properties-7.18.6.tgz",</w:t>
      </w:r>
    </w:p>
    <w:p w14:paraId="6C4F300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"sha512-cumfXOF0+nzZrrN8Rf0t7M+tF6sZc7vhQwYQck9q1/5w2OExlD+b4v4RpMJFaV1Z7WcDRgO6FqvxqxGlwo+RHQ==",</w:t>
      </w:r>
    </w:p>
    <w:p w14:paraId="34F3363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7172DD2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5E9A00F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"@babel/helper-create-class-features-plugin": "^7.18.6",</w:t>
      </w:r>
    </w:p>
    <w:p w14:paraId="55241D1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"@babel/helper-plugin-utils": "^7.18.6"</w:t>
      </w:r>
    </w:p>
    <w:p w14:paraId="657D8E0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1CBF11C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91A4B6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"@babel/plugin-proposal-dynamic-import": {</w:t>
      </w:r>
    </w:p>
    <w:p w14:paraId="30CB59C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"7.18.6",</w:t>
      </w:r>
    </w:p>
    <w:p w14:paraId="0440EDD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"https://registry.npmjs.org/@babel/plugin-proposal-dynamic-import/-/plugin-proposal-dynamic-import-7.18.6.tgz",</w:t>
      </w:r>
    </w:p>
    <w:p w14:paraId="49F0CE7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"sha512-1auuwmK+Rz13SJj36R+jqFPMJWyKEDd7lLSdOj4oJK0UTgGueSAtkrCvz9ewmgyU/P941Rv2fQwZJN8s6QruXw==",</w:t>
      </w:r>
    </w:p>
    <w:p w14:paraId="362E372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260781C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090B881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"@babel/helper-plugin-utils": "^7.18.6",</w:t>
      </w:r>
    </w:p>
    <w:p w14:paraId="1A7196E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"@babel/plugin-syntax-dynamic-import": "^7.8.3"</w:t>
      </w:r>
    </w:p>
    <w:p w14:paraId="12B7EC8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34F89B4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069D62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"@babel/plugin-proposal-export-namespace-from": {</w:t>
      </w:r>
    </w:p>
    <w:p w14:paraId="3749441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"7.18.9",</w:t>
      </w:r>
    </w:p>
    <w:p w14:paraId="10C65A3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"https://registry.npmjs.org/@babel/plugin-proposal-export-namespace-from/-/plugin-proposal-export-namespace-from-7.18.9.tgz",</w:t>
      </w:r>
    </w:p>
    <w:p w14:paraId="247E948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lastRenderedPageBreak/>
        <w:t xml:space="preserve">      "integrity": "sha512-k1NtHyOMvlDDFeb9G5PhUXuGj8m/wiwojgQVEhJ/fsVsMCpLyOP4h0uGEjYJKrRI+EVPlb5Jk+Gt9P97lOGwtA==",</w:t>
      </w:r>
    </w:p>
    <w:p w14:paraId="271464D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546C901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63E0F7A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"@babel/helper-plugin-utils": "^7.18.9",</w:t>
      </w:r>
    </w:p>
    <w:p w14:paraId="488ABDE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"@babel/plugin-syntax-export-namespace-from": "^7.8.3"</w:t>
      </w:r>
    </w:p>
    <w:p w14:paraId="0DA526A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13C7E02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75EF270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"@babel/plugin-proposal-</w:t>
      </w:r>
      <w:proofErr w:type="spellStart"/>
      <w:r w:rsidRPr="00130981">
        <w:rPr>
          <w:rFonts w:ascii="Courier New" w:eastAsia="Times New Roman" w:hAnsi="Courier New" w:cs="Courier New"/>
          <w:color w:val="000000"/>
          <w:sz w:val="20"/>
          <w:szCs w:val="20"/>
        </w:rPr>
        <w:t>json</w:t>
      </w:r>
      <w:proofErr w:type="spellEnd"/>
      <w:r w:rsidRPr="00130981">
        <w:rPr>
          <w:rFonts w:ascii="Courier New" w:eastAsia="Times New Roman" w:hAnsi="Courier New" w:cs="Courier New"/>
          <w:color w:val="000000"/>
          <w:sz w:val="20"/>
          <w:szCs w:val="20"/>
        </w:rPr>
        <w:t>-strings": {</w:t>
      </w:r>
    </w:p>
    <w:p w14:paraId="72BA640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"7.18.6",</w:t>
      </w:r>
    </w:p>
    <w:p w14:paraId="739D65C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"https://registry.npmjs.org/@babel/plugin-proposal-json-strings/-/plugin-proposal-json-strings-7.18.6.tgz",</w:t>
      </w:r>
    </w:p>
    <w:p w14:paraId="78570E8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"sha512-lr1peyn9kOdbYc0xr0OdHTZ5FMqS6Di+H0Fz2I/JwMzGmzJETNeOFq2pBySw6X/KFL5EWDjlJuMsUGRFb8fQgQ==",</w:t>
      </w:r>
    </w:p>
    <w:p w14:paraId="3ED680D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461A239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73D4C72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"@babel/helper-plugin-utils": "^7.18.6",</w:t>
      </w:r>
    </w:p>
    <w:p w14:paraId="44E9E95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"@babel/plugin-syntax-</w:t>
      </w:r>
      <w:proofErr w:type="spellStart"/>
      <w:r w:rsidRPr="00130981">
        <w:rPr>
          <w:rFonts w:ascii="Courier New" w:eastAsia="Times New Roman" w:hAnsi="Courier New" w:cs="Courier New"/>
          <w:color w:val="000000"/>
          <w:sz w:val="20"/>
          <w:szCs w:val="20"/>
        </w:rPr>
        <w:t>json</w:t>
      </w:r>
      <w:proofErr w:type="spellEnd"/>
      <w:r w:rsidRPr="00130981">
        <w:rPr>
          <w:rFonts w:ascii="Courier New" w:eastAsia="Times New Roman" w:hAnsi="Courier New" w:cs="Courier New"/>
          <w:color w:val="000000"/>
          <w:sz w:val="20"/>
          <w:szCs w:val="20"/>
        </w:rPr>
        <w:t>-strings": "^7.8.3"</w:t>
      </w:r>
    </w:p>
    <w:p w14:paraId="5CA92F9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193287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584460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"@babel/plugin-proposal-logical-assignment-operators": {</w:t>
      </w:r>
    </w:p>
    <w:p w14:paraId="1E80655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"7.20.7",</w:t>
      </w:r>
    </w:p>
    <w:p w14:paraId="3EBCCE2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"https://registry.npmjs.org/@babel/plugin-proposal-logical-assignment-operators/-/plugin-proposal-logical-assignment-operators-7.20.7.tgz",</w:t>
      </w:r>
    </w:p>
    <w:p w14:paraId="6C3D078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"sha512-y7C7cZgpMIjWlKE5T7eJwp+tnRYM89HmRvWM5EQuB5BoHEONjmQ8lSNmBUwOyy/GFRsohJED51YBF79hE1djug==",</w:t>
      </w:r>
    </w:p>
    <w:p w14:paraId="7C55C43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01546E0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1F0E07D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"@babel/helper-plugin-utils": "^7.20.2",</w:t>
      </w:r>
    </w:p>
    <w:p w14:paraId="784FA24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"@babel/plugin-syntax-logical-assignment-operators": "^7.10.4"</w:t>
      </w:r>
    </w:p>
    <w:p w14:paraId="2210E3E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7D040B6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1F3568C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"@babel/plugin-proposal-</w:t>
      </w:r>
      <w:proofErr w:type="spellStart"/>
      <w:r w:rsidRPr="00130981">
        <w:rPr>
          <w:rFonts w:ascii="Courier New" w:eastAsia="Times New Roman" w:hAnsi="Courier New" w:cs="Courier New"/>
          <w:color w:val="000000"/>
          <w:sz w:val="20"/>
          <w:szCs w:val="20"/>
        </w:rPr>
        <w:t>nullish</w:t>
      </w:r>
      <w:proofErr w:type="spellEnd"/>
      <w:r w:rsidRPr="00130981">
        <w:rPr>
          <w:rFonts w:ascii="Courier New" w:eastAsia="Times New Roman" w:hAnsi="Courier New" w:cs="Courier New"/>
          <w:color w:val="000000"/>
          <w:sz w:val="20"/>
          <w:szCs w:val="20"/>
        </w:rPr>
        <w:t>-coalescing-operator": {</w:t>
      </w:r>
    </w:p>
    <w:p w14:paraId="5F003F6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"7.18.6",</w:t>
      </w:r>
    </w:p>
    <w:p w14:paraId="278E22D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"https://registry.npmjs.org/@babel/plugin-proposal-nullish-coalescing-operator/-/plugin-proposal-nullish-coalescing-operator-7.18.6.tgz",</w:t>
      </w:r>
    </w:p>
    <w:p w14:paraId="12DBA80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"sha512-wQxQzxYeJqHcfppzBDnm1yAY0jSRkUXR2z8RePZYrKwMKgMlE8+Z6LUno+bd6LvbGh8Gltvy74+9pIYkr+XkKA==",</w:t>
      </w:r>
    </w:p>
    <w:p w14:paraId="0FCA4CD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5EF3B43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4654A9F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"@babel/helper-plugin-utils": "^7.18.6",</w:t>
      </w:r>
    </w:p>
    <w:p w14:paraId="3908833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"@babel/plugin-syntax-</w:t>
      </w:r>
      <w:proofErr w:type="spellStart"/>
      <w:r w:rsidRPr="00130981">
        <w:rPr>
          <w:rFonts w:ascii="Courier New" w:eastAsia="Times New Roman" w:hAnsi="Courier New" w:cs="Courier New"/>
          <w:color w:val="000000"/>
          <w:sz w:val="20"/>
          <w:szCs w:val="20"/>
        </w:rPr>
        <w:t>nullish</w:t>
      </w:r>
      <w:proofErr w:type="spellEnd"/>
      <w:r w:rsidRPr="00130981">
        <w:rPr>
          <w:rFonts w:ascii="Courier New" w:eastAsia="Times New Roman" w:hAnsi="Courier New" w:cs="Courier New"/>
          <w:color w:val="000000"/>
          <w:sz w:val="20"/>
          <w:szCs w:val="20"/>
        </w:rPr>
        <w:t>-coalescing-operator": "^7.8.3"</w:t>
      </w:r>
    </w:p>
    <w:p w14:paraId="169E370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EB12EC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7E5B729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"@babel/plugin-proposal-numeric-separator": {</w:t>
      </w:r>
    </w:p>
    <w:p w14:paraId="1547C17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"7.18.6",</w:t>
      </w:r>
    </w:p>
    <w:p w14:paraId="7CD64F3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"https://registry.npmjs.org/@babel/plugin-proposal-numeric-separator/-/plugin-proposal-numeric-separator-7.18.6.tgz",</w:t>
      </w:r>
    </w:p>
    <w:p w14:paraId="44A8FDE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"sha512-ozlZFogPqoLm8WBr5Z8UckIoE4YQ5KESVcNudyXOR8uqIkliTEgJ3RoketfG6pmzLdeZF0H/wjE9/cCEitBl7Q==",</w:t>
      </w:r>
    </w:p>
    <w:p w14:paraId="2220EDA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644A8AC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1ABB672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lastRenderedPageBreak/>
        <w:t xml:space="preserve">        "@babel/helper-plugin-utils": "^7.18.6",</w:t>
      </w:r>
    </w:p>
    <w:p w14:paraId="227077F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"@babel/plugin-syntax-numeric-separator": "^7.10.4"</w:t>
      </w:r>
    </w:p>
    <w:p w14:paraId="4FB6244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199B905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7FFC2DF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"@babel/plugin-proposal-object-rest-spread": {</w:t>
      </w:r>
    </w:p>
    <w:p w14:paraId="087B717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"7.20.7",</w:t>
      </w:r>
    </w:p>
    <w:p w14:paraId="02BB84F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"https://registry.npmjs.org/@babel/plugin-proposal-object-rest-spread/-/plugin-proposal-object-rest-spread-7.20.7.tgz",</w:t>
      </w:r>
    </w:p>
    <w:p w14:paraId="6EE8E92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"sha512-d2S98yCiLxDVmBmE8UjGcfPvNEUbA1U5q5WxaWFUGRzJSVAZqm5W6MbPct0jxnegUZ0niLeNX+IOzEs7wYg9Dg==",</w:t>
      </w:r>
    </w:p>
    <w:p w14:paraId="784616F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33EC451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0A228BB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w:t>
      </w:r>
      <w:proofErr w:type="spellStart"/>
      <w:r w:rsidRPr="00130981">
        <w:rPr>
          <w:rFonts w:ascii="Courier New" w:eastAsia="Times New Roman" w:hAnsi="Courier New" w:cs="Courier New"/>
          <w:color w:val="000000"/>
          <w:sz w:val="20"/>
          <w:szCs w:val="20"/>
        </w:rPr>
        <w:t>compat</w:t>
      </w:r>
      <w:proofErr w:type="spellEnd"/>
      <w:r w:rsidRPr="00130981">
        <w:rPr>
          <w:rFonts w:ascii="Courier New" w:eastAsia="Times New Roman" w:hAnsi="Courier New" w:cs="Courier New"/>
          <w:color w:val="000000"/>
          <w:sz w:val="20"/>
          <w:szCs w:val="20"/>
        </w:rPr>
        <w:t>-data": "^7.20.5",</w:t>
      </w:r>
    </w:p>
    <w:p w14:paraId="6A56026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"@babel/helper-compilation-targets": "^7.20.7",</w:t>
      </w:r>
    </w:p>
    <w:p w14:paraId="00A81CD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"@babel/helper-plugin-utils": "^7.20.2",</w:t>
      </w:r>
    </w:p>
    <w:p w14:paraId="4C6726A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"@babel/plugin-syntax-object-rest-spread": "^7.8.3",</w:t>
      </w:r>
    </w:p>
    <w:p w14:paraId="2C4246C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"@babel/plugin-transform-parameters": "^7.20.7"</w:t>
      </w:r>
    </w:p>
    <w:p w14:paraId="05A3415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30EDE7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C79E4C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"@babel/plugin-proposal-optional-catch-binding": {</w:t>
      </w:r>
    </w:p>
    <w:p w14:paraId="7B4AAD2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"7.18.6",</w:t>
      </w:r>
    </w:p>
    <w:p w14:paraId="7AE1FC4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"https://registry.npmjs.org/@babel/plugin-proposal-optional-catch-binding/-/plugin-proposal-optional-catch-binding-7.18.6.tgz",</w:t>
      </w:r>
    </w:p>
    <w:p w14:paraId="4A98D9E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"sha512-Q40HEhs9DJQyaZfUjjn6vE8Cv4GmMHCYuMGIWUnlxH6400VGxOuwWsPt4FxXxJkC/5eOzgn0z21M9gMT4MOhbw==",</w:t>
      </w:r>
    </w:p>
    <w:p w14:paraId="64ED761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04D77EF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5A2F595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"@babel/helper-plugin-utils": "^7.18.6",</w:t>
      </w:r>
    </w:p>
    <w:p w14:paraId="65836FF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"@babel/plugin-syntax-optional-catch-binding": "^7.8.3"</w:t>
      </w:r>
    </w:p>
    <w:p w14:paraId="7E6B3F4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7366895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3FB08C3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"@babel/plugin-proposal-optional-chaining": {</w:t>
      </w:r>
    </w:p>
    <w:p w14:paraId="7300660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"7.21.0",</w:t>
      </w:r>
    </w:p>
    <w:p w14:paraId="71564BD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"https://registry.npmjs.org/@babel/plugin-proposal-optional-chaining/-/plugin-proposal-optional-chaining-7.21.0.tgz",</w:t>
      </w:r>
    </w:p>
    <w:p w14:paraId="16A9684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"sha512-p4zeefM72gpmEe2fkUr/OnOXpWEf8nAgk7ZYVqqfFiyIG7oFfVZcCrU64hWn5xp4tQ9LkV4bTIa5rD0KANpKNA==",</w:t>
      </w:r>
    </w:p>
    <w:p w14:paraId="7C12438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63B5AD2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4BC03E4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"@babel/helper-plugin-utils": "^7.20.2",</w:t>
      </w:r>
    </w:p>
    <w:p w14:paraId="292221D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"@babel/helper-skip-transparent-expression-wrappers": "^7.20.0",</w:t>
      </w:r>
    </w:p>
    <w:p w14:paraId="1D789B6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"@babel/plugin-syntax-optional-chaining": "^7.8.3"</w:t>
      </w:r>
    </w:p>
    <w:p w14:paraId="36EEB30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7E561F7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9027DA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"@babel/plugin-proposal-private-methods": {</w:t>
      </w:r>
    </w:p>
    <w:p w14:paraId="7F9B9D6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"7.18.6",</w:t>
      </w:r>
    </w:p>
    <w:p w14:paraId="0FF3410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"https://registry.npmjs.org/@babel/plugin-proposal-private-methods/-/plugin-proposal-private-methods-7.18.6.tgz",</w:t>
      </w:r>
    </w:p>
    <w:p w14:paraId="021383A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"sha512-nutsvktDItsNn4rpGItSNV2sz1XwS+nfU0Rg8aCx3W3NOKVzdMjJRu0O5OkgDp3ZGICSTbgRpxZoWsxoKRvbeA==",</w:t>
      </w:r>
    </w:p>
    <w:p w14:paraId="41ADDDF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4629B0E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4873E8F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"@babel/helper-create-class-features-plugin": "^7.18.6",</w:t>
      </w:r>
    </w:p>
    <w:p w14:paraId="21BDA9F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"@babel/helper-plugin-utils": "^7.18.6"</w:t>
      </w:r>
    </w:p>
    <w:p w14:paraId="042E5F3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0206BB5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lastRenderedPageBreak/>
        <w:t xml:space="preserve">    },</w:t>
      </w:r>
    </w:p>
    <w:p w14:paraId="574C9DB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"@babel/plugin-proposal-</w:t>
      </w:r>
      <w:proofErr w:type="spellStart"/>
      <w:r w:rsidRPr="00130981">
        <w:rPr>
          <w:rFonts w:ascii="Courier New" w:eastAsia="Times New Roman" w:hAnsi="Courier New" w:cs="Courier New"/>
          <w:color w:val="000000"/>
          <w:sz w:val="20"/>
          <w:szCs w:val="20"/>
        </w:rPr>
        <w:t>unicode</w:t>
      </w:r>
      <w:proofErr w:type="spellEnd"/>
      <w:r w:rsidRPr="00130981">
        <w:rPr>
          <w:rFonts w:ascii="Courier New" w:eastAsia="Times New Roman" w:hAnsi="Courier New" w:cs="Courier New"/>
          <w:color w:val="000000"/>
          <w:sz w:val="20"/>
          <w:szCs w:val="20"/>
        </w:rPr>
        <w:t>-property-regex": {</w:t>
      </w:r>
    </w:p>
    <w:p w14:paraId="314C45E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"7.18.6",</w:t>
      </w:r>
    </w:p>
    <w:p w14:paraId="5622DBD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"https://registry.npmjs.org/@babel/plugin-proposal-unicode-property-regex/-/plugin-proposal-unicode-property-regex-7.18.6.tgz",</w:t>
      </w:r>
    </w:p>
    <w:p w14:paraId="12591CB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"sha512-2BShG/d5yoZyXZfVePH91urL5wTG6ASZU9M4o03lKK8u8UW1y08OMttBSOADTcJrnPMpvDXRG3G8fyLh4ovs8w==",</w:t>
      </w:r>
    </w:p>
    <w:p w14:paraId="7FAFDFF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192EE84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3790FF5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"@babel/helper-create-</w:t>
      </w:r>
      <w:proofErr w:type="spellStart"/>
      <w:r w:rsidRPr="00130981">
        <w:rPr>
          <w:rFonts w:ascii="Courier New" w:eastAsia="Times New Roman" w:hAnsi="Courier New" w:cs="Courier New"/>
          <w:color w:val="000000"/>
          <w:sz w:val="20"/>
          <w:szCs w:val="20"/>
        </w:rPr>
        <w:t>regexp</w:t>
      </w:r>
      <w:proofErr w:type="spellEnd"/>
      <w:r w:rsidRPr="00130981">
        <w:rPr>
          <w:rFonts w:ascii="Courier New" w:eastAsia="Times New Roman" w:hAnsi="Courier New" w:cs="Courier New"/>
          <w:color w:val="000000"/>
          <w:sz w:val="20"/>
          <w:szCs w:val="20"/>
        </w:rPr>
        <w:t>-features-plugin": "^7.18.6",</w:t>
      </w:r>
    </w:p>
    <w:p w14:paraId="50A1BFB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"@babel/helper-plugin-utils": "^7.18.6"</w:t>
      </w:r>
    </w:p>
    <w:p w14:paraId="6844D85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342DAF3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57A8CB9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"@babel/plugin-syntax-async-generators": {</w:t>
      </w:r>
    </w:p>
    <w:p w14:paraId="0197598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"7.8.4",</w:t>
      </w:r>
    </w:p>
    <w:p w14:paraId="2652DC6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"https://registry.npmjs.org/@babel/plugin-syntax-async-generators/-/plugin-syntax-async-generators-7.8.4.tgz",</w:t>
      </w:r>
    </w:p>
    <w:p w14:paraId="53DD0F2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"sha512-tycmZxkGfZaxhMRbXlPXuVFpdWlXpir2W4AMhSJgRKzk/eDlIXOhb2LHWoLpDF7TEHylV5zNhykX6KAgHJmTNw==",</w:t>
      </w:r>
    </w:p>
    <w:p w14:paraId="629B9DC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06FFCF0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1EB6182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"@babel/helper-plugin-utils": "^7.8.0"</w:t>
      </w:r>
    </w:p>
    <w:p w14:paraId="4ACA985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5943369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0291474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"@babel/plugin-syntax-class-properties": {</w:t>
      </w:r>
    </w:p>
    <w:p w14:paraId="1A67FFC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"7.12.13",</w:t>
      </w:r>
    </w:p>
    <w:p w14:paraId="22CD3E3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"https://registry.npmjs.org/@babel/plugin-syntax-class-properties/-/plugin-syntax-class-properties-7.12.13.tgz",</w:t>
      </w:r>
    </w:p>
    <w:p w14:paraId="36D9375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"sha512-fm4idjKla0YahUNgFNLCB0qySdsoPiZP3iQE3rky0mBUtMZ23yDJ9SJdg6dXTSDnulOVqiF3Hgr9nbXvXTQZYA==",</w:t>
      </w:r>
    </w:p>
    <w:p w14:paraId="462D29F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4DB00AB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7598502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"@babel/helper-plugin-utils": "^7.12.13"</w:t>
      </w:r>
    </w:p>
    <w:p w14:paraId="6F48703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905CBB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7E650E4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"@babel/plugin-syntax-dynamic-import": {</w:t>
      </w:r>
    </w:p>
    <w:p w14:paraId="05E2DCF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"7.8.3",</w:t>
      </w:r>
    </w:p>
    <w:p w14:paraId="6B42E74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"https://registry.npmjs.org/@babel/plugin-syntax-dynamic-import/-/plugin-syntax-dynamic-import-7.8.3.tgz",</w:t>
      </w:r>
    </w:p>
    <w:p w14:paraId="00AFBE4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"sha512-5gdGbFon+PszYzqs83S3E5mpi7/y/8M9eC90MRTZfduQOYW76ig6SOSPNe41IG5LoP3FGBn2N0RjVDSQiS94kQ==",</w:t>
      </w:r>
    </w:p>
    <w:p w14:paraId="71236CD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7713D6D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4F25CDD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"@babel/helper-plugin-utils": "^7.8.0"</w:t>
      </w:r>
    </w:p>
    <w:p w14:paraId="7856CC4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34E7C6D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3AC2FFB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"@babel/plugin-syntax-export-namespace-from": {</w:t>
      </w:r>
    </w:p>
    <w:p w14:paraId="65D7F2E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"7.8.3",</w:t>
      </w:r>
    </w:p>
    <w:p w14:paraId="288D89D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"https://registry.npmjs.org/@babel/plugin-syntax-export-namespace-from/-/plugin-syntax-export-namespace-from-7.8.3.tgz",</w:t>
      </w:r>
    </w:p>
    <w:p w14:paraId="58ECD5D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"sha512-MXf5laXo6c1IbEbegDmzGPwGNTsHZmEy6QGznu5Sh2UCWvueywb2ee+CCE4zQiZstxU9BMoQO9i6zUFSY0Kj0Q==",</w:t>
      </w:r>
    </w:p>
    <w:p w14:paraId="10D56F4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671BCC0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306E96A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lastRenderedPageBreak/>
        <w:t xml:space="preserve">        "@babel/helper-plugin-utils": "^7.8.3"</w:t>
      </w:r>
    </w:p>
    <w:p w14:paraId="1D95B53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1356F70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0A5053F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"@babel/plugin-syntax-</w:t>
      </w:r>
      <w:proofErr w:type="spellStart"/>
      <w:r w:rsidRPr="00130981">
        <w:rPr>
          <w:rFonts w:ascii="Courier New" w:eastAsia="Times New Roman" w:hAnsi="Courier New" w:cs="Courier New"/>
          <w:color w:val="000000"/>
          <w:sz w:val="20"/>
          <w:szCs w:val="20"/>
        </w:rPr>
        <w:t>json</w:t>
      </w:r>
      <w:proofErr w:type="spellEnd"/>
      <w:r w:rsidRPr="00130981">
        <w:rPr>
          <w:rFonts w:ascii="Courier New" w:eastAsia="Times New Roman" w:hAnsi="Courier New" w:cs="Courier New"/>
          <w:color w:val="000000"/>
          <w:sz w:val="20"/>
          <w:szCs w:val="20"/>
        </w:rPr>
        <w:t>-strings": {</w:t>
      </w:r>
    </w:p>
    <w:p w14:paraId="46B0EA1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"7.8.3",</w:t>
      </w:r>
    </w:p>
    <w:p w14:paraId="0C114E4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"https://registry.npmjs.org/@babel/plugin-syntax-json-strings/-/plugin-syntax-json-strings-7.8.3.tgz",</w:t>
      </w:r>
    </w:p>
    <w:p w14:paraId="0EF485B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"sha512-lY6kdGpWHvjoe2vk4WrAapEuBR69EMxZl+RoGRhrFGNYVK8mOPAW8VfbT/ZgrFbXlDNiiaxQnAtgVCZ6jv30EA==",</w:t>
      </w:r>
    </w:p>
    <w:p w14:paraId="55BA460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661D22C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06CC1AE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"@babel/helper-plugin-utils": "^7.8.0"</w:t>
      </w:r>
    </w:p>
    <w:p w14:paraId="5F30543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5C1B0B4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148CB26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"@babel/plugin-syntax-logical-assignment-operators": {</w:t>
      </w:r>
    </w:p>
    <w:p w14:paraId="74A607A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"7.10.4",</w:t>
      </w:r>
    </w:p>
    <w:p w14:paraId="2080FF9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"https://registry.npmjs.org/@babel/plugin-syntax-logical-assignment-operators/-/plugin-syntax-logical-assignment-operators-7.10.4.tgz",</w:t>
      </w:r>
    </w:p>
    <w:p w14:paraId="0FD92C6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"sha512-d8waShlpFDinQ5MtvGU9xDAOzKH47+FFoney2baFIoMr952hKOLp1HR7VszoZvOsV/4+RRszNY7D17ba0te0ig==",</w:t>
      </w:r>
    </w:p>
    <w:p w14:paraId="198A27C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64245FB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6278132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"@babel/helper-plugin-utils": "^7.10.4"</w:t>
      </w:r>
    </w:p>
    <w:p w14:paraId="33843AD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72D29C0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14B99D4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"@babel/plugin-syntax-</w:t>
      </w:r>
      <w:proofErr w:type="spellStart"/>
      <w:r w:rsidRPr="00130981">
        <w:rPr>
          <w:rFonts w:ascii="Courier New" w:eastAsia="Times New Roman" w:hAnsi="Courier New" w:cs="Courier New"/>
          <w:color w:val="000000"/>
          <w:sz w:val="20"/>
          <w:szCs w:val="20"/>
        </w:rPr>
        <w:t>nullish</w:t>
      </w:r>
      <w:proofErr w:type="spellEnd"/>
      <w:r w:rsidRPr="00130981">
        <w:rPr>
          <w:rFonts w:ascii="Courier New" w:eastAsia="Times New Roman" w:hAnsi="Courier New" w:cs="Courier New"/>
          <w:color w:val="000000"/>
          <w:sz w:val="20"/>
          <w:szCs w:val="20"/>
        </w:rPr>
        <w:t>-coalescing-operator": {</w:t>
      </w:r>
    </w:p>
    <w:p w14:paraId="2FD37EB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"7.8.3",</w:t>
      </w:r>
    </w:p>
    <w:p w14:paraId="5FB0143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"https://registry.npmjs.org/@babel/plugin-syntax-nullish-coalescing-operator/-/plugin-syntax-nullish-coalescing-operator-7.8.3.tgz",</w:t>
      </w:r>
    </w:p>
    <w:p w14:paraId="010503A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"sha512-aSff4zPII1u2QD7y+F8oDsz19ew4IGEJg9SVW+bqwpwtfFleiQDMdzA/R+UlWDzfnHFCxxleFT0PMIrR36XLNQ==",</w:t>
      </w:r>
    </w:p>
    <w:p w14:paraId="386A374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5DD739D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24D2E85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"@babel/helper-plugin-utils": "^7.8.0"</w:t>
      </w:r>
    </w:p>
    <w:p w14:paraId="4A2909E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236DE61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A21E8C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"@babel/plugin-syntax-numeric-separator": {</w:t>
      </w:r>
    </w:p>
    <w:p w14:paraId="11EB4ED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"7.10.4",</w:t>
      </w:r>
    </w:p>
    <w:p w14:paraId="0B3C6B5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"https://registry.npmjs.org/@babel/plugin-syntax-numeric-separator/-/plugin-syntax-numeric-separator-7.10.4.tgz",</w:t>
      </w:r>
    </w:p>
    <w:p w14:paraId="27EDDAC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"sha512-9H6YdfkcK/uOnY/K7/aA2xpzaAgkQn37yzWUMRK7OaPOqOpGS1+n0H5hxT9AUw9EsSjPW8SVyMJwYRtWs3X3ug==",</w:t>
      </w:r>
    </w:p>
    <w:p w14:paraId="6AEE70F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58706C7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6BFD64F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"@babel/helper-plugin-utils": "^7.10.4"</w:t>
      </w:r>
    </w:p>
    <w:p w14:paraId="73168AB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2D3FFB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5A06181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"@babel/plugin-syntax-object-rest-spread": {</w:t>
      </w:r>
    </w:p>
    <w:p w14:paraId="36D66FC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"7.8.3",</w:t>
      </w:r>
    </w:p>
    <w:p w14:paraId="5B8A640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"https://registry.npmjs.org/@babel/plugin-syntax-object-rest-spread/-/plugin-syntax-object-rest-spread-7.8.3.tgz",</w:t>
      </w:r>
    </w:p>
    <w:p w14:paraId="672C58B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"sha512-XoqMijGZb9y3y2XskN+P1wUGiVwWZ5JmoDRwx5+3GmEplNyVM2s2Dg8ILFQm8rWM48orGy5YpI5Bl8U1y7ydlA==",</w:t>
      </w:r>
    </w:p>
    <w:p w14:paraId="2B54BEE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lastRenderedPageBreak/>
        <w:t xml:space="preserve">      "dev": true,</w:t>
      </w:r>
    </w:p>
    <w:p w14:paraId="6D2C438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5627D1A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"@babel/helper-plugin-utils": "^7.8.0"</w:t>
      </w:r>
    </w:p>
    <w:p w14:paraId="50A21F3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7694B2B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198C44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"@babel/plugin-syntax-optional-catch-binding": {</w:t>
      </w:r>
    </w:p>
    <w:p w14:paraId="1CAE179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"7.8.3",</w:t>
      </w:r>
    </w:p>
    <w:p w14:paraId="5DCB6F6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"https://registry.npmjs.org/@babel/plugin-syntax-optional-catch-binding/-/plugin-syntax-optional-catch-binding-7.8.3.tgz",</w:t>
      </w:r>
    </w:p>
    <w:p w14:paraId="607E2FD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"sha512-6VPD0Pc1lpTqw0aKoeRTMiB+kWhAoT24PA+ksWSBrFtl5SIRVpZlwN3NNPQjehA2E/91FV3RjLWoVTglWcSV3Q==",</w:t>
      </w:r>
    </w:p>
    <w:p w14:paraId="63FF22E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4DE9D34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1E5C085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"@babel/helper-plugin-utils": "^7.8.0"</w:t>
      </w:r>
    </w:p>
    <w:p w14:paraId="4BB8C38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0A30F3C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13059AF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"@babel/plugin-syntax-optional-chaining": {</w:t>
      </w:r>
    </w:p>
    <w:p w14:paraId="59170F5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"7.8.3",</w:t>
      </w:r>
    </w:p>
    <w:p w14:paraId="64B417A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"https://registry.npmjs.org/@babel/plugin-syntax-optional-chaining/-/plugin-syntax-optional-chaining-7.8.3.tgz",</w:t>
      </w:r>
    </w:p>
    <w:p w14:paraId="6BFC517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"sha512-KoK9ErH1MBlCPxV0VANkXW2/dw4vlbGDrFgz8bmUsBGYkFRcbRwMh6cIJubdPrkxRwuGdtCk0v/wPTKbQgBjkg==",</w:t>
      </w:r>
    </w:p>
    <w:p w14:paraId="49CDF60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7D6371F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6B18A06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"@babel/helper-plugin-utils": "^7.8.0"</w:t>
      </w:r>
    </w:p>
    <w:p w14:paraId="2ACF1AF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64B27F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C48F03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"@babel/plugin-syntax-top-level-await": {</w:t>
      </w:r>
    </w:p>
    <w:p w14:paraId="453464B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"7.14.5",</w:t>
      </w:r>
    </w:p>
    <w:p w14:paraId="0609A31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"https://registry.npmjs.org/@babel/plugin-syntax-top-level-await/-/plugin-syntax-top-level-await-7.14.5.tgz",</w:t>
      </w:r>
    </w:p>
    <w:p w14:paraId="3AC3846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"sha512-hx++upLv5U1rgYfwe1xBQUhRmU41NEvpUvrp8jkrSCdvGSnM5/qdRMtylJ6PG5OFkBaHkbTAKTnd3/YyESRHFw==",</w:t>
      </w:r>
    </w:p>
    <w:p w14:paraId="79BC0AD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3DF97BC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270E63D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"@babel/helper-plugin-utils": "^7.14.5"</w:t>
      </w:r>
    </w:p>
    <w:p w14:paraId="6E186A0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39A82FE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0441EAD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"@babel/plugin-transform-arrow-functions": {</w:t>
      </w:r>
    </w:p>
    <w:p w14:paraId="6FDBDA2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"7.20.7",</w:t>
      </w:r>
    </w:p>
    <w:p w14:paraId="604C068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"https://registry.npmjs.org/@babel/plugin-transform-arrow-functions/-/plugin-transform-arrow-functions-7.20.7.tgz",</w:t>
      </w:r>
    </w:p>
    <w:p w14:paraId="5FA2F0C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"sha512-3poA5E7dzDomxj9WXWwuD6A5F3kc7VXwIJO+E+J8qtDtS+pXPAhrgEyh+9GBwBgPq1Z+bB+/JD60lp5jsN7JPQ==",</w:t>
      </w:r>
    </w:p>
    <w:p w14:paraId="08FB378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288D922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5A2CBBC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"@babel/helper-plugin-utils": "^7.20.2"</w:t>
      </w:r>
    </w:p>
    <w:p w14:paraId="012CCAC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2E6C66C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0FAF870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"@babel/plugin-transform-async-to-generator": {</w:t>
      </w:r>
    </w:p>
    <w:p w14:paraId="5BDC1FB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"7.20.7",</w:t>
      </w:r>
    </w:p>
    <w:p w14:paraId="26B9EE4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"https://registry.npmjs.org/@babel/plugin-transform-async-to-generator/-/plugin-transform-async-to-generator-7.20.7.tgz",</w:t>
      </w:r>
    </w:p>
    <w:p w14:paraId="45F7423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lastRenderedPageBreak/>
        <w:t xml:space="preserve">      "integrity": "sha512-Uo5gwHPT9vgnSXQxqGtpdufUiWp96gk7yiP4Mp5bm1QMkEmLXBO7PAGYbKoJ6DhAwiNkcHFBol/x5zZZkL/t0Q==",</w:t>
      </w:r>
    </w:p>
    <w:p w14:paraId="39B4B7D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64FE585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0C91327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"@babel/helper-module-imports": "^7.18.6",</w:t>
      </w:r>
    </w:p>
    <w:p w14:paraId="3949E60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"@babel/helper-plugin-utils": "^7.20.2",</w:t>
      </w:r>
    </w:p>
    <w:p w14:paraId="630AA2D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"@babel/helper-remap-async-to-generator": "^7.18.</w:t>
      </w:r>
      <w:proofErr w:type="gramStart"/>
      <w:r w:rsidRPr="00130981">
        <w:rPr>
          <w:rFonts w:ascii="Courier New" w:eastAsia="Times New Roman" w:hAnsi="Courier New" w:cs="Courier New"/>
          <w:color w:val="000000"/>
          <w:sz w:val="20"/>
          <w:szCs w:val="20"/>
        </w:rPr>
        <w:t>9</w:t>
      </w:r>
      <w:proofErr w:type="gramEnd"/>
      <w:r w:rsidRPr="00130981">
        <w:rPr>
          <w:rFonts w:ascii="Courier New" w:eastAsia="Times New Roman" w:hAnsi="Courier New" w:cs="Courier New"/>
          <w:color w:val="000000"/>
          <w:sz w:val="20"/>
          <w:szCs w:val="20"/>
        </w:rPr>
        <w:t>"</w:t>
      </w:r>
    </w:p>
    <w:p w14:paraId="2A15D51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229CBC0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71E64F3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"@babel/plugin-transform-block-scoped-functions": {</w:t>
      </w:r>
    </w:p>
    <w:p w14:paraId="2B7A597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"7.18.6",</w:t>
      </w:r>
    </w:p>
    <w:p w14:paraId="0FC7B5C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"https://registry.npmjs.org/@babel/plugin-transform-block-scoped-functions/-/plugin-transform-block-scoped-functions-7.18.6.tgz",</w:t>
      </w:r>
    </w:p>
    <w:p w14:paraId="7B96457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"sha512-ExUcOqpPWnliRcPqves5HJcJOvHvIIWfuS4sroBUenPuMdmW+SMHDakmtS7qOo13sVppmUijqeTv7qqGsvURpQ==",</w:t>
      </w:r>
    </w:p>
    <w:p w14:paraId="4EF32DA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622B80F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3A00468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"@babel/helper-plugin-utils": "^7.18.6"</w:t>
      </w:r>
    </w:p>
    <w:p w14:paraId="379E49A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E7BCC9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7E6425D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"@babel/plugin-transform-block-scoping": {</w:t>
      </w:r>
    </w:p>
    <w:p w14:paraId="630CFF1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"7.21.0",</w:t>
      </w:r>
    </w:p>
    <w:p w14:paraId="04A3594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"https://registry.npmjs.org/@babel/plugin-transform-block-scoping/-/plugin-transform-block-scoping-7.21.0.tgz",</w:t>
      </w:r>
    </w:p>
    <w:p w14:paraId="09A56BB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"sha512-Mdrbunoh9SxwFZapeHVrwFmri16+oYotcZysSzhNIVDwIAb1UV+kvnxULSYq9J3/q5MDG+4X6w8QVgD1zhBXNQ==",</w:t>
      </w:r>
    </w:p>
    <w:p w14:paraId="2A21FA5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748C96B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507DF70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"@babel/helper-plugin-utils": "^7.20.2"</w:t>
      </w:r>
    </w:p>
    <w:p w14:paraId="0B7A31E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9D8BEB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3B191F8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"@babel/plugin-transform-classes": {</w:t>
      </w:r>
    </w:p>
    <w:p w14:paraId="4DDAC4C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"7.21.0",</w:t>
      </w:r>
    </w:p>
    <w:p w14:paraId="5CBCA8A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"https://registry.npmjs.org/@babel/plugin-transform-classes/-/plugin-transform-classes-7.21.0.tgz",</w:t>
      </w:r>
    </w:p>
    <w:p w14:paraId="4C9E6FF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"sha512-RZhbYTCEUAe6ntPehC4hlslPWosNHDox+vAs4On/mCLRLfoDVHf6hVEd7kuxr1RnHwJmxFfUM3cZiZRmPxJPXQ==",</w:t>
      </w:r>
    </w:p>
    <w:p w14:paraId="753984F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3AAF8AD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7B6F3FE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"@babel/helper-annotate-as-pure": "^7.18.6",</w:t>
      </w:r>
    </w:p>
    <w:p w14:paraId="75F2CE1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"@babel/helper-compilation-targets": "^7.20.7",</w:t>
      </w:r>
    </w:p>
    <w:p w14:paraId="7EDA290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"@babel/helper-environment-visitor": "^7.18.9",</w:t>
      </w:r>
    </w:p>
    <w:p w14:paraId="1265643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"@babel/helper-function-name": "^7.21.0",</w:t>
      </w:r>
    </w:p>
    <w:p w14:paraId="56C3388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"@babel/helper-</w:t>
      </w:r>
      <w:proofErr w:type="spellStart"/>
      <w:r w:rsidRPr="00130981">
        <w:rPr>
          <w:rFonts w:ascii="Courier New" w:eastAsia="Times New Roman" w:hAnsi="Courier New" w:cs="Courier New"/>
          <w:color w:val="000000"/>
          <w:sz w:val="20"/>
          <w:szCs w:val="20"/>
        </w:rPr>
        <w:t>optimise</w:t>
      </w:r>
      <w:proofErr w:type="spellEnd"/>
      <w:r w:rsidRPr="00130981">
        <w:rPr>
          <w:rFonts w:ascii="Courier New" w:eastAsia="Times New Roman" w:hAnsi="Courier New" w:cs="Courier New"/>
          <w:color w:val="000000"/>
          <w:sz w:val="20"/>
          <w:szCs w:val="20"/>
        </w:rPr>
        <w:t>-call-expression": "^7.18.6",</w:t>
      </w:r>
    </w:p>
    <w:p w14:paraId="1A5C47A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"@babel/helper-plugin-utils": "^7.20.2",</w:t>
      </w:r>
    </w:p>
    <w:p w14:paraId="61354C0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"@babel/helper-replace-supers": "^7.20.7",</w:t>
      </w:r>
    </w:p>
    <w:p w14:paraId="54B350A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"@babel/helper-split-export-declaration": "^7.18.6",</w:t>
      </w:r>
    </w:p>
    <w:p w14:paraId="7E2A373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globals</w:t>
      </w:r>
      <w:proofErr w:type="spellEnd"/>
      <w:r w:rsidRPr="00130981">
        <w:rPr>
          <w:rFonts w:ascii="Courier New" w:eastAsia="Times New Roman" w:hAnsi="Courier New" w:cs="Courier New"/>
          <w:color w:val="000000"/>
          <w:sz w:val="20"/>
          <w:szCs w:val="20"/>
        </w:rPr>
        <w:t>": "^11.1.0"</w:t>
      </w:r>
    </w:p>
    <w:p w14:paraId="349602D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79F6D5E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0D77FD4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"@babel/plugin-transform-computed-properties": {</w:t>
      </w:r>
    </w:p>
    <w:p w14:paraId="4F3CF71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"7.20.7",</w:t>
      </w:r>
    </w:p>
    <w:p w14:paraId="70E02D2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"https://registry.npmjs.org/@babel/plugin-transform-computed-properties/-/plugin-transform-computed-properties-7.20.7.tgz",</w:t>
      </w:r>
    </w:p>
    <w:p w14:paraId="6332394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lastRenderedPageBreak/>
        <w:t xml:space="preserve">      "integrity": "sha512-Lz7MvBK6DTjElHAmfu6bfANzKcxpyNPeYBGEafyA6E5HtRpjpZwU+u7Qrgz/2OR0z+5TvKYbPdphfSaAcZBrYQ==",</w:t>
      </w:r>
    </w:p>
    <w:p w14:paraId="18CBD3C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5E88264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28303E7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"@babel/helper-plugin-utils": "^7.20.2",</w:t>
      </w:r>
    </w:p>
    <w:p w14:paraId="5DDA280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"@babel/template": "^7.20.7"</w:t>
      </w:r>
    </w:p>
    <w:p w14:paraId="153FC1C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9FAED6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"dependencies": {</w:t>
      </w:r>
    </w:p>
    <w:p w14:paraId="3A73568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"@babel/template": {</w:t>
      </w:r>
    </w:p>
    <w:p w14:paraId="75CB2A0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"7.20.7",</w:t>
      </w:r>
    </w:p>
    <w:p w14:paraId="0E18E04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"https://registry.npmjs.org/@babel/template/-/template-7.20.7.tgz",</w:t>
      </w:r>
    </w:p>
    <w:p w14:paraId="6B600BF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"sha512-8SegXApWe6VoNw0r9JHpSteLKTpTiLZ4rMlGIm9JQ18KiCtyQiAMEazujAHrUS5flrcqYZa75ukev3P6QmUwUw==",</w:t>
      </w:r>
    </w:p>
    <w:p w14:paraId="5EB88B6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68C7D0F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54A9886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"@babel/code-frame": "^7.18.6",</w:t>
      </w:r>
    </w:p>
    <w:p w14:paraId="06E3838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"@babel/parser": "^7.20.7",</w:t>
      </w:r>
    </w:p>
    <w:p w14:paraId="6138D7C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"@babel/types": "^7.20.7"</w:t>
      </w:r>
    </w:p>
    <w:p w14:paraId="5CBA1CE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AF35AD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14F138F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0523E2A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CBB08F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"@babel/plugin-transform-</w:t>
      </w:r>
      <w:proofErr w:type="spellStart"/>
      <w:r w:rsidRPr="00130981">
        <w:rPr>
          <w:rFonts w:ascii="Courier New" w:eastAsia="Times New Roman" w:hAnsi="Courier New" w:cs="Courier New"/>
          <w:color w:val="000000"/>
          <w:sz w:val="20"/>
          <w:szCs w:val="20"/>
        </w:rPr>
        <w:t>destructuring</w:t>
      </w:r>
      <w:proofErr w:type="spellEnd"/>
      <w:r w:rsidRPr="00130981">
        <w:rPr>
          <w:rFonts w:ascii="Courier New" w:eastAsia="Times New Roman" w:hAnsi="Courier New" w:cs="Courier New"/>
          <w:color w:val="000000"/>
          <w:sz w:val="20"/>
          <w:szCs w:val="20"/>
        </w:rPr>
        <w:t>": {</w:t>
      </w:r>
    </w:p>
    <w:p w14:paraId="3E53E5F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"7.21.3",</w:t>
      </w:r>
    </w:p>
    <w:p w14:paraId="33A90BD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"https://registry.npmjs.org/@babel/plugin-transform-destructuring/-/plugin-transform-destructuring-7.21.3.tgz",</w:t>
      </w:r>
    </w:p>
    <w:p w14:paraId="7738274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"sha512-bp6hwMFzuiE4HqYEyoGJ/V2LeIWn+hLVKc4pnj++E5XQptwhtcGmSayM029d/j2X1bPKGTlsyPwAubuU22KhMA==",</w:t>
      </w:r>
    </w:p>
    <w:p w14:paraId="40477F0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11E1C84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1DCDFCC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"@babel/helper-plugin-utils": "^7.20.2"</w:t>
      </w:r>
    </w:p>
    <w:p w14:paraId="0266363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263B3F2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9F2FDE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"@babel/plugin-transform-</w:t>
      </w:r>
      <w:proofErr w:type="spellStart"/>
      <w:r w:rsidRPr="00130981">
        <w:rPr>
          <w:rFonts w:ascii="Courier New" w:eastAsia="Times New Roman" w:hAnsi="Courier New" w:cs="Courier New"/>
          <w:color w:val="000000"/>
          <w:sz w:val="20"/>
          <w:szCs w:val="20"/>
        </w:rPr>
        <w:t>dotall</w:t>
      </w:r>
      <w:proofErr w:type="spellEnd"/>
      <w:r w:rsidRPr="00130981">
        <w:rPr>
          <w:rFonts w:ascii="Courier New" w:eastAsia="Times New Roman" w:hAnsi="Courier New" w:cs="Courier New"/>
          <w:color w:val="000000"/>
          <w:sz w:val="20"/>
          <w:szCs w:val="20"/>
        </w:rPr>
        <w:t>-regex": {</w:t>
      </w:r>
    </w:p>
    <w:p w14:paraId="0A03A15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"7.18.6",</w:t>
      </w:r>
    </w:p>
    <w:p w14:paraId="485194A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"https://registry.npmjs.org/@babel/plugin-transform-dotall-regex/-/plugin-transform-dotall-regex-7.18.6.tgz",</w:t>
      </w:r>
    </w:p>
    <w:p w14:paraId="7CC14CF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"sha512-6S3jpun1eEbAxq7TdjLotAsl4WpQI9DxfkycRcKrjhQYzU87qpXdknpBg/e+TdcMehqGnLFi7tnFUBR02Vq6wg==",</w:t>
      </w:r>
    </w:p>
    <w:p w14:paraId="1EB1BE2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23D98B4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6BC209B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"@babel/helper-create-</w:t>
      </w:r>
      <w:proofErr w:type="spellStart"/>
      <w:r w:rsidRPr="00130981">
        <w:rPr>
          <w:rFonts w:ascii="Courier New" w:eastAsia="Times New Roman" w:hAnsi="Courier New" w:cs="Courier New"/>
          <w:color w:val="000000"/>
          <w:sz w:val="20"/>
          <w:szCs w:val="20"/>
        </w:rPr>
        <w:t>regexp</w:t>
      </w:r>
      <w:proofErr w:type="spellEnd"/>
      <w:r w:rsidRPr="00130981">
        <w:rPr>
          <w:rFonts w:ascii="Courier New" w:eastAsia="Times New Roman" w:hAnsi="Courier New" w:cs="Courier New"/>
          <w:color w:val="000000"/>
          <w:sz w:val="20"/>
          <w:szCs w:val="20"/>
        </w:rPr>
        <w:t>-features-plugin": "^7.18.6",</w:t>
      </w:r>
    </w:p>
    <w:p w14:paraId="0DFAF41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"@babel/helper-plugin-utils": "^7.18.6"</w:t>
      </w:r>
    </w:p>
    <w:p w14:paraId="6F73DF8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B52A2C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3C3B34E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"@babel/plugin-transform-duplicate-keys": {</w:t>
      </w:r>
    </w:p>
    <w:p w14:paraId="4669A43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"7.18.9",</w:t>
      </w:r>
    </w:p>
    <w:p w14:paraId="5DCD961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"https://registry.npmjs.org/@babel/plugin-transform-duplicate-keys/-/plugin-transform-duplicate-keys-7.18.9.tgz",</w:t>
      </w:r>
    </w:p>
    <w:p w14:paraId="3303CE7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"sha512-d2bmXCtZXYc59/0SanQKbiWINadaJXqtvIQIzd4+hNwkWBgyCd5F/2t1kXoUdvPMrxzPvhK6EMQRROxsue+mfw==",</w:t>
      </w:r>
    </w:p>
    <w:p w14:paraId="34148A7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1310CBE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066B1A2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lastRenderedPageBreak/>
        <w:t xml:space="preserve">        "@babel/helper-plugin-utils": "^7.18.9"</w:t>
      </w:r>
    </w:p>
    <w:p w14:paraId="55D6738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1F1BC2F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07132FF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"@babel/plugin-transform-exponentiation-operator": {</w:t>
      </w:r>
    </w:p>
    <w:p w14:paraId="0622B22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"7.18.6",</w:t>
      </w:r>
    </w:p>
    <w:p w14:paraId="7C18485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"https://registry.npmjs.org/@babel/plugin-transform-exponentiation-operator/-/plugin-transform-exponentiation-operator-7.18.6.tgz",</w:t>
      </w:r>
    </w:p>
    <w:p w14:paraId="4A9C463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"sha512-wzEtc0+2c88FVR34aQmiz56dxEkxr2g8DQb/KfaFa1JYXOFVsbhvAonFN6PwVWj++fKmku8NP80plJ5Et4wqHw==",</w:t>
      </w:r>
    </w:p>
    <w:p w14:paraId="683D80C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1A81DD8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031C8DB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"@babel/helper-builder-binary-assignment-operator-visitor": "^7.18.6",</w:t>
      </w:r>
    </w:p>
    <w:p w14:paraId="7974664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"@babel/helper-plugin-utils": "^7.18.6"</w:t>
      </w:r>
    </w:p>
    <w:p w14:paraId="0184039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089996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79CE17E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"@babel/plugin-transform-for-of": {</w:t>
      </w:r>
    </w:p>
    <w:p w14:paraId="72789D6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"7.21.0",</w:t>
      </w:r>
    </w:p>
    <w:p w14:paraId="183CB05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"https://registry.npmjs.org/@babel/plugin-transform-for-of/-/plugin-transform-for-of-7.21.0.tgz",</w:t>
      </w:r>
    </w:p>
    <w:p w14:paraId="6B45238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"sha512-LlUYlydgDkKpIY7mcBWvyPPmMcOphEyYA27Ef4xpbh1IiDNLr0kZsos2nf92vz3IccvJI25QUwp86Eo5s6HmBQ==",</w:t>
      </w:r>
    </w:p>
    <w:p w14:paraId="56703DB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2AFD844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5AC7907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"@babel/helper-plugin-utils": "^7.20.2"</w:t>
      </w:r>
    </w:p>
    <w:p w14:paraId="34FE4A2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1A6F65A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3E9A927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"@babel/plugin-transform-function-name": {</w:t>
      </w:r>
    </w:p>
    <w:p w14:paraId="4AF1322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"7.18.9",</w:t>
      </w:r>
    </w:p>
    <w:p w14:paraId="221CC22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"https://registry.npmjs.org/@babel/plugin-transform-function-name/-/plugin-transform-function-name-7.18.9.tgz",</w:t>
      </w:r>
    </w:p>
    <w:p w14:paraId="445030E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"sha512-WvIBoRPaJQ5yVHzcnJFor7oS5Ls0PYixlTYE63lCj2RtdQEl15M68FXQlxnG6wdraJIXRdR7KI+hQ7q/9QjrCQ==",</w:t>
      </w:r>
    </w:p>
    <w:p w14:paraId="5371ABC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4AD77CD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47DCD02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"@babel/helper-compilation-targets": "^7.18.9",</w:t>
      </w:r>
    </w:p>
    <w:p w14:paraId="7D2AE4D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"@babel/helper-function-name": "^7.18.9",</w:t>
      </w:r>
    </w:p>
    <w:p w14:paraId="71995F5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"@babel/helper-plugin-utils": "^7.18.9"</w:t>
      </w:r>
    </w:p>
    <w:p w14:paraId="23ECAEE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9FFBE3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733066E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"@babel/plugin-transform-literals": {</w:t>
      </w:r>
    </w:p>
    <w:p w14:paraId="22E92EA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"7.18.9",</w:t>
      </w:r>
    </w:p>
    <w:p w14:paraId="66AF51B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"https://registry.npmjs.org/@babel/plugin-transform-literals/-/plugin-transform-literals-7.18.9.tgz",</w:t>
      </w:r>
    </w:p>
    <w:p w14:paraId="6EDF019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"sha512-IFQDSRoTPnrAIrI5zoZv73IFeZu2dhu6irxQjY9rNjTT53VmKg9fenjvoiOWOkJ6mm4jKVPtdMzBY98Fp4Z4cg==",</w:t>
      </w:r>
    </w:p>
    <w:p w14:paraId="7C4DFB5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56AF221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17BB100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"@babel/helper-plugin-utils": "^7.18.9"</w:t>
      </w:r>
    </w:p>
    <w:p w14:paraId="7E63210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3BF6073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880B44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"@babel/plugin-transform-member-expression-literals": {</w:t>
      </w:r>
    </w:p>
    <w:p w14:paraId="2C920BE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"7.18.6",</w:t>
      </w:r>
    </w:p>
    <w:p w14:paraId="79E032A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lastRenderedPageBreak/>
        <w:t xml:space="preserve">      "resolved": "https://registry.npmjs.org/@babel/plugin-transform-member-expression-literals/-/plugin-transform-member-expression-literals-7.18.6.tgz",</w:t>
      </w:r>
    </w:p>
    <w:p w14:paraId="2904FDC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"sha512-qSF1ihLGO3q+/g48k85tUjD033C29TNTVB2paCwZPVmOsjn9pClvYYrM2VeJpBY2bcNkuny0YUyTNRyRxJ54KA==",</w:t>
      </w:r>
    </w:p>
    <w:p w14:paraId="3F896B2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15DF99A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3E17164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"@babel/helper-plugin-utils": "^7.18.6"</w:t>
      </w:r>
    </w:p>
    <w:p w14:paraId="16BF785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A79734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30496A4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"@babel/plugin-transform-modules-</w:t>
      </w:r>
      <w:proofErr w:type="spellStart"/>
      <w:r w:rsidRPr="00130981">
        <w:rPr>
          <w:rFonts w:ascii="Courier New" w:eastAsia="Times New Roman" w:hAnsi="Courier New" w:cs="Courier New"/>
          <w:color w:val="000000"/>
          <w:sz w:val="20"/>
          <w:szCs w:val="20"/>
        </w:rPr>
        <w:t>amd</w:t>
      </w:r>
      <w:proofErr w:type="spellEnd"/>
      <w:r w:rsidRPr="00130981">
        <w:rPr>
          <w:rFonts w:ascii="Courier New" w:eastAsia="Times New Roman" w:hAnsi="Courier New" w:cs="Courier New"/>
          <w:color w:val="000000"/>
          <w:sz w:val="20"/>
          <w:szCs w:val="20"/>
        </w:rPr>
        <w:t>": {</w:t>
      </w:r>
    </w:p>
    <w:p w14:paraId="0B7EF1B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"7.20.11",</w:t>
      </w:r>
    </w:p>
    <w:p w14:paraId="200B139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"https://registry.npmjs.org/@babel/plugin-transform-modules-amd/-/plugin-transform-modules-amd-7.20.11.tgz",</w:t>
      </w:r>
    </w:p>
    <w:p w14:paraId="63FAED6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"sha512-NuzCt5IIYOW0O30UvqktzHYR2ud5bOWbY0yaxWZ6G+aFzOMJvrs5YHNikrbdaT15+KNO31nPOy5Fim3ku6Zb5g==",</w:t>
      </w:r>
    </w:p>
    <w:p w14:paraId="2C72840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4040B55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0D78F96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"@babel/helper-module-transforms": "^7.20.11",</w:t>
      </w:r>
    </w:p>
    <w:p w14:paraId="7504025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"@babel/helper-plugin-utils": "^7.20.2"</w:t>
      </w:r>
    </w:p>
    <w:p w14:paraId="35DA800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1A6D431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CB2861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"@babel/plugin-transform-modules-</w:t>
      </w:r>
      <w:proofErr w:type="spellStart"/>
      <w:r w:rsidRPr="00130981">
        <w:rPr>
          <w:rFonts w:ascii="Courier New" w:eastAsia="Times New Roman" w:hAnsi="Courier New" w:cs="Courier New"/>
          <w:color w:val="000000"/>
          <w:sz w:val="20"/>
          <w:szCs w:val="20"/>
        </w:rPr>
        <w:t>commonjs</w:t>
      </w:r>
      <w:proofErr w:type="spellEnd"/>
      <w:r w:rsidRPr="00130981">
        <w:rPr>
          <w:rFonts w:ascii="Courier New" w:eastAsia="Times New Roman" w:hAnsi="Courier New" w:cs="Courier New"/>
          <w:color w:val="000000"/>
          <w:sz w:val="20"/>
          <w:szCs w:val="20"/>
        </w:rPr>
        <w:t>": {</w:t>
      </w:r>
    </w:p>
    <w:p w14:paraId="17CF12E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"7.21.2",</w:t>
      </w:r>
    </w:p>
    <w:p w14:paraId="7E15B73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"https://registry.npmjs.org/@babel/plugin-transform-modules-commonjs/-/plugin-transform-modules-commonjs-7.21.2.tgz",</w:t>
      </w:r>
    </w:p>
    <w:p w14:paraId="222347E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"sha512-Cln+Yy04Gxua7iPdj6nOV96smLGjpElir5YwzF0LBPKoPlLDNJePNlrGGaybAJkd0zKRnOVXOgizSqPYMNYkzA==",</w:t>
      </w:r>
    </w:p>
    <w:p w14:paraId="3E8AFB6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74DA9F7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022563C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"@babel/helper-module-transforms": "^7.21.2",</w:t>
      </w:r>
    </w:p>
    <w:p w14:paraId="6F720D1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"@babel/helper-plugin-utils": "^7.20.2",</w:t>
      </w:r>
    </w:p>
    <w:p w14:paraId="056CAA2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"@babel/helper-simple-access": "^7.20.2"</w:t>
      </w:r>
    </w:p>
    <w:p w14:paraId="34C8B50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12D6522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31A258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"@babel/plugin-transform-modules-</w:t>
      </w:r>
      <w:proofErr w:type="spellStart"/>
      <w:r w:rsidRPr="00130981">
        <w:rPr>
          <w:rFonts w:ascii="Courier New" w:eastAsia="Times New Roman" w:hAnsi="Courier New" w:cs="Courier New"/>
          <w:color w:val="000000"/>
          <w:sz w:val="20"/>
          <w:szCs w:val="20"/>
        </w:rPr>
        <w:t>systemjs</w:t>
      </w:r>
      <w:proofErr w:type="spellEnd"/>
      <w:r w:rsidRPr="00130981">
        <w:rPr>
          <w:rFonts w:ascii="Courier New" w:eastAsia="Times New Roman" w:hAnsi="Courier New" w:cs="Courier New"/>
          <w:color w:val="000000"/>
          <w:sz w:val="20"/>
          <w:szCs w:val="20"/>
        </w:rPr>
        <w:t>": {</w:t>
      </w:r>
    </w:p>
    <w:p w14:paraId="5D1EFFA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"7.20.11",</w:t>
      </w:r>
    </w:p>
    <w:p w14:paraId="09420E9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"https://registry.npmjs.org/@babel/plugin-transform-modules-systemjs/-/plugin-transform-modules-systemjs-7.20.11.tgz",</w:t>
      </w:r>
    </w:p>
    <w:p w14:paraId="4637ADA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"sha512-vVu5g9BPQKSFEmvt2TA4Da5N+QVS66EX21d8uoOihC+OCpUoGvzVsXeqFdtAEfVa5BILAeFt+U7yVmLbQnAJmw==",</w:t>
      </w:r>
    </w:p>
    <w:p w14:paraId="610D828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5E54A0D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6FAA923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"@babel/helper-hoist-variables": "^7.18.6",</w:t>
      </w:r>
    </w:p>
    <w:p w14:paraId="7DB7764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"@babel/helper-module-transforms": "^7.20.11",</w:t>
      </w:r>
    </w:p>
    <w:p w14:paraId="02428F2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"@babel/helper-plugin-utils": "^7.20.2",</w:t>
      </w:r>
    </w:p>
    <w:p w14:paraId="4E7A14D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"@babel/helper-validator-identifier": "^7.19.1"</w:t>
      </w:r>
    </w:p>
    <w:p w14:paraId="3C7E883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5D3CD6C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0209B6D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"@babel/plugin-transform-modules-</w:t>
      </w:r>
      <w:proofErr w:type="spellStart"/>
      <w:r w:rsidRPr="00130981">
        <w:rPr>
          <w:rFonts w:ascii="Courier New" w:eastAsia="Times New Roman" w:hAnsi="Courier New" w:cs="Courier New"/>
          <w:color w:val="000000"/>
          <w:sz w:val="20"/>
          <w:szCs w:val="20"/>
        </w:rPr>
        <w:t>umd</w:t>
      </w:r>
      <w:proofErr w:type="spellEnd"/>
      <w:r w:rsidRPr="00130981">
        <w:rPr>
          <w:rFonts w:ascii="Courier New" w:eastAsia="Times New Roman" w:hAnsi="Courier New" w:cs="Courier New"/>
          <w:color w:val="000000"/>
          <w:sz w:val="20"/>
          <w:szCs w:val="20"/>
        </w:rPr>
        <w:t>": {</w:t>
      </w:r>
    </w:p>
    <w:p w14:paraId="49B72DD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"7.18.6",</w:t>
      </w:r>
    </w:p>
    <w:p w14:paraId="1365861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"https://registry.npmjs.org/@babel/plugin-transform-modules-umd/-/plugin-transform-modules-umd-7.18.6.tgz",</w:t>
      </w:r>
    </w:p>
    <w:p w14:paraId="38D6F98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lastRenderedPageBreak/>
        <w:t xml:space="preserve">      "integrity": "sha512-dcegErExVeXcRqNtkRU/z8WlBLnvD4MRnHgNs3MytRO1Mn1sHRyhbcpYbVMGclAqOjdW+9cfkdZno9dFdfKLfQ==",</w:t>
      </w:r>
    </w:p>
    <w:p w14:paraId="2A30691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1E3C938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14F3E19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"@babel/helper-module-transforms": "^7.18.6",</w:t>
      </w:r>
    </w:p>
    <w:p w14:paraId="6B22C90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"@babel/helper-plugin-utils": "^7.18.6"</w:t>
      </w:r>
    </w:p>
    <w:p w14:paraId="3087FE7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C3925A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766EB2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"@babel/plugin-transform-named-capturing-groups-regex": {</w:t>
      </w:r>
    </w:p>
    <w:p w14:paraId="725950C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"7.20.5",</w:t>
      </w:r>
    </w:p>
    <w:p w14:paraId="677DA36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"https://registry.npmjs.org/@babel/plugin-transform-named-capturing-groups-regex/-/plugin-transform-named-capturing-groups-regex-7.20.5.tgz",</w:t>
      </w:r>
    </w:p>
    <w:p w14:paraId="59F3C6F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"sha512-mOW4tTzi5iTLnw+78iEq3gr8Aoq4WNRGpmSlrogqaiCBoR1HFhpU4JkpQFOHfeYx3ReVIFWOQJS4aZBRvuZ6mA==",</w:t>
      </w:r>
    </w:p>
    <w:p w14:paraId="782401C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18656DF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0639410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"@babel/helper-create-</w:t>
      </w:r>
      <w:proofErr w:type="spellStart"/>
      <w:r w:rsidRPr="00130981">
        <w:rPr>
          <w:rFonts w:ascii="Courier New" w:eastAsia="Times New Roman" w:hAnsi="Courier New" w:cs="Courier New"/>
          <w:color w:val="000000"/>
          <w:sz w:val="20"/>
          <w:szCs w:val="20"/>
        </w:rPr>
        <w:t>regexp</w:t>
      </w:r>
      <w:proofErr w:type="spellEnd"/>
      <w:r w:rsidRPr="00130981">
        <w:rPr>
          <w:rFonts w:ascii="Courier New" w:eastAsia="Times New Roman" w:hAnsi="Courier New" w:cs="Courier New"/>
          <w:color w:val="000000"/>
          <w:sz w:val="20"/>
          <w:szCs w:val="20"/>
        </w:rPr>
        <w:t>-features-plugin": "^7.20.5",</w:t>
      </w:r>
    </w:p>
    <w:p w14:paraId="5D80734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"@babel/helper-plugin-utils": "^7.20.2"</w:t>
      </w:r>
    </w:p>
    <w:p w14:paraId="23D3141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73B6205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2D0300E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"@babel/plugin-transform-new-target": {</w:t>
      </w:r>
    </w:p>
    <w:p w14:paraId="67471F7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"7.18.6",</w:t>
      </w:r>
    </w:p>
    <w:p w14:paraId="2E8E3DB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"https://registry.npmjs.org/@babel/plugin-transform-new-target/-/plugin-transform-new-target-7.18.6.tgz",</w:t>
      </w:r>
    </w:p>
    <w:p w14:paraId="21E2858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"sha512-DjwFA/9Iu3Z+vrAn+8pBUGcjhxKguSMlsFqeCKbhb9BAV756v0krzVK04CRDi/4aqmk8BsHb4a/gFcaA5joXRw==",</w:t>
      </w:r>
    </w:p>
    <w:p w14:paraId="0A28482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4665EDE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4F64343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"@babel/helper-plugin-utils": "^7.18.6"</w:t>
      </w:r>
    </w:p>
    <w:p w14:paraId="523433D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37B6983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72FAB4F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"@babel/plugin-transform-object-super": {</w:t>
      </w:r>
    </w:p>
    <w:p w14:paraId="16FD8E6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"7.18.6",</w:t>
      </w:r>
    </w:p>
    <w:p w14:paraId="184BAB2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"https://registry.npmjs.org/@babel/plugin-transform-object-super/-/plugin-transform-object-super-7.18.6.tgz",</w:t>
      </w:r>
    </w:p>
    <w:p w14:paraId="29F1CC7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"sha512-uvGz6zk+pZoS1aTZrOvrbj6Pp/kK2mp45t2B+bTDre2UgsZZ8EZLSJtUg7m/no0zOJUWgFONpB7Zv9W2tSaFlA==",</w:t>
      </w:r>
    </w:p>
    <w:p w14:paraId="3C3CB34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7FB6E61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26A6C44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"@babel/helper-plugin-utils": "^7.18.6",</w:t>
      </w:r>
    </w:p>
    <w:p w14:paraId="66C46DE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"@babel/helper-replace-supers": "^7.18.</w:t>
      </w:r>
      <w:proofErr w:type="gramStart"/>
      <w:r w:rsidRPr="00130981">
        <w:rPr>
          <w:rFonts w:ascii="Courier New" w:eastAsia="Times New Roman" w:hAnsi="Courier New" w:cs="Courier New"/>
          <w:color w:val="000000"/>
          <w:sz w:val="20"/>
          <w:szCs w:val="20"/>
        </w:rPr>
        <w:t>6</w:t>
      </w:r>
      <w:proofErr w:type="gramEnd"/>
      <w:r w:rsidRPr="00130981">
        <w:rPr>
          <w:rFonts w:ascii="Courier New" w:eastAsia="Times New Roman" w:hAnsi="Courier New" w:cs="Courier New"/>
          <w:color w:val="000000"/>
          <w:sz w:val="20"/>
          <w:szCs w:val="20"/>
        </w:rPr>
        <w:t>"</w:t>
      </w:r>
    </w:p>
    <w:p w14:paraId="18B8DA7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06A0B1E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5DD60C7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"@babel/plugin-transform-parameters": {</w:t>
      </w:r>
    </w:p>
    <w:p w14:paraId="77A8FC6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"7.21.3",</w:t>
      </w:r>
    </w:p>
    <w:p w14:paraId="28E71C8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"https://registry.npmjs.org/@babel/plugin-transform-parameters/-/plugin-transform-parameters-7.21.3.tgz",</w:t>
      </w:r>
    </w:p>
    <w:p w14:paraId="453F759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"sha512-Wxc+TvppQG9xWFYatvCGPvZ6+SIUxQ2ZdiBP+PHYMIjnPXD+uThCshaz4NZOnODAtBjjcVQQ/3OKs9LW28purQ==",</w:t>
      </w:r>
    </w:p>
    <w:p w14:paraId="2E8EDAF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397285D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7985D36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"@babel/helper-plugin-utils": "^7.20.2"</w:t>
      </w:r>
    </w:p>
    <w:p w14:paraId="1E0C4D7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5904C4D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lastRenderedPageBreak/>
        <w:t xml:space="preserve">    },</w:t>
      </w:r>
    </w:p>
    <w:p w14:paraId="27005A8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"@babel/plugin-transform-property-literals": {</w:t>
      </w:r>
    </w:p>
    <w:p w14:paraId="539EA30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"7.18.6",</w:t>
      </w:r>
    </w:p>
    <w:p w14:paraId="07E0E1D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"https://registry.npmjs.org/@babel/plugin-transform-property-literals/-/plugin-transform-property-literals-7.18.6.tgz",</w:t>
      </w:r>
    </w:p>
    <w:p w14:paraId="5943D11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"sha512-cYcs6qlgafTud3PAzrrRNbQtfpQ8+y/+M5tKmksS9+M1ckbH6kzY8MrexEM9mcA6JDsukE19iIRvAyYl463sMg==",</w:t>
      </w:r>
    </w:p>
    <w:p w14:paraId="19B921B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6E504D5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19B2E75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"@babel/helper-plugin-utils": "^7.18.6"</w:t>
      </w:r>
    </w:p>
    <w:p w14:paraId="7F625A1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7B27CC0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0CAD2B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"@babel/plugin-transform-regenerator": {</w:t>
      </w:r>
    </w:p>
    <w:p w14:paraId="40030D9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"7.20.5",</w:t>
      </w:r>
    </w:p>
    <w:p w14:paraId="502D933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"https://registry.npmjs.org/@babel/plugin-transform-regenerator/-/plugin-transform-regenerator-7.20.5.tgz",</w:t>
      </w:r>
    </w:p>
    <w:p w14:paraId="7F76007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"sha512-kW/oO7HPBtntbsahzQ0qSE3tFvkFwnbozz3NWFhLGqH75vLEg+sCGngLlhVkePlCs3Jv0dBBHDzCHxNiFAQKCQ==",</w:t>
      </w:r>
    </w:p>
    <w:p w14:paraId="6CFBF03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183BC09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4758C49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"@babel/helper-plugin-utils": "^7.20.2",</w:t>
      </w:r>
    </w:p>
    <w:p w14:paraId="3379A26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regenerator</w:t>
      </w:r>
      <w:proofErr w:type="gramEnd"/>
      <w:r w:rsidRPr="00130981">
        <w:rPr>
          <w:rFonts w:ascii="Courier New" w:eastAsia="Times New Roman" w:hAnsi="Courier New" w:cs="Courier New"/>
          <w:color w:val="000000"/>
          <w:sz w:val="20"/>
          <w:szCs w:val="20"/>
        </w:rPr>
        <w:t>-transform": "^0.15.1"</w:t>
      </w:r>
    </w:p>
    <w:p w14:paraId="5C57237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15F7E62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245CEF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"@babel/plugin-transform-reserved-words": {</w:t>
      </w:r>
    </w:p>
    <w:p w14:paraId="2B21E7A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"7.18.6",</w:t>
      </w:r>
    </w:p>
    <w:p w14:paraId="4EC07FD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"https://registry.npmjs.org/@babel/plugin-transform-reserved-words/-/plugin-transform-reserved-words-7.18.6.tgz",</w:t>
      </w:r>
    </w:p>
    <w:p w14:paraId="49F4CE8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"sha512-oX/4MyMoypzHjFrT1CdivfKZ+XvIPMFXwwxHp/r0Ddy2Vuomt4HDFGmft1TAY2yiTKiNSsh3kjBAzcM8kSdsjA==",</w:t>
      </w:r>
    </w:p>
    <w:p w14:paraId="4FA38A6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5000585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384A0F2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"@babel/helper-plugin-utils": "^7.18.6"</w:t>
      </w:r>
    </w:p>
    <w:p w14:paraId="0C33DCD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3CAC6BF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3DB5C0B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"@babel/plugin-transform-runtime": {</w:t>
      </w:r>
    </w:p>
    <w:p w14:paraId="00AFD16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"7.11.0",</w:t>
      </w:r>
    </w:p>
    <w:p w14:paraId="74002AF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"https://registry.npmjs.org/@babel/plugin-transform-runtime/-/plugin-transform-runtime-7.11.0.tgz",</w:t>
      </w:r>
    </w:p>
    <w:p w14:paraId="457E00F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"sha512-LFEsP+t3wkYBlis8w6/kmnd6Kb1dxTd+wGJ8MlxTGzQo//ehtqlVL4S9DNUa53+dtPSQobN2CXx4d81FqC58cw==",</w:t>
      </w:r>
    </w:p>
    <w:p w14:paraId="0DF77C5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6A68E39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54EF686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"@babel/helper-module-imports": "^7.10.4",</w:t>
      </w:r>
    </w:p>
    <w:p w14:paraId="7F85F84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"@babel/helper-plugin-utils": "^7.10.4",</w:t>
      </w:r>
    </w:p>
    <w:p w14:paraId="5191F3F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 "^1.8.1",</w:t>
      </w:r>
    </w:p>
    <w:p w14:paraId="674810A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semver</w:t>
      </w:r>
      <w:proofErr w:type="spellEnd"/>
      <w:r w:rsidRPr="00130981">
        <w:rPr>
          <w:rFonts w:ascii="Courier New" w:eastAsia="Times New Roman" w:hAnsi="Courier New" w:cs="Courier New"/>
          <w:color w:val="000000"/>
          <w:sz w:val="20"/>
          <w:szCs w:val="20"/>
        </w:rPr>
        <w:t>": "^5.5.1"</w:t>
      </w:r>
    </w:p>
    <w:p w14:paraId="52B4E2E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00710C1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"dependencies": {</w:t>
      </w:r>
    </w:p>
    <w:p w14:paraId="0BE977D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semver</w:t>
      </w:r>
      <w:proofErr w:type="spellEnd"/>
      <w:r w:rsidRPr="00130981">
        <w:rPr>
          <w:rFonts w:ascii="Courier New" w:eastAsia="Times New Roman" w:hAnsi="Courier New" w:cs="Courier New"/>
          <w:color w:val="000000"/>
          <w:sz w:val="20"/>
          <w:szCs w:val="20"/>
        </w:rPr>
        <w:t>": {</w:t>
      </w:r>
    </w:p>
    <w:p w14:paraId="16A84B4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"5.7.1",</w:t>
      </w:r>
    </w:p>
    <w:p w14:paraId="515BC62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t>
      </w:r>
      <w:proofErr w:type="spellStart"/>
      <w:r w:rsidRPr="00130981">
        <w:rPr>
          <w:rFonts w:ascii="Courier New" w:eastAsia="Times New Roman" w:hAnsi="Courier New" w:cs="Courier New"/>
          <w:color w:val="000000"/>
          <w:sz w:val="20"/>
          <w:szCs w:val="20"/>
        </w:rPr>
        <w:t>semver</w:t>
      </w:r>
      <w:proofErr w:type="spellEnd"/>
      <w:r w:rsidRPr="00130981">
        <w:rPr>
          <w:rFonts w:ascii="Courier New" w:eastAsia="Times New Roman" w:hAnsi="Courier New" w:cs="Courier New"/>
          <w:color w:val="000000"/>
          <w:sz w:val="20"/>
          <w:szCs w:val="20"/>
        </w:rPr>
        <w:t>/-/semver-5.7.1.tgz",</w:t>
      </w:r>
    </w:p>
    <w:p w14:paraId="48CDBDF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"sha512-sauaDf/PZdVgrLTNYHRtpXa1iRiKcaebiKQ1BJdpQlWH2lCvexQdX55snPFyK7QzpudqbCI0qXFfOasHdyNDGQ==",</w:t>
      </w:r>
    </w:p>
    <w:p w14:paraId="17FC9AC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lastRenderedPageBreak/>
        <w:t xml:space="preserve">          "dev": true</w:t>
      </w:r>
    </w:p>
    <w:p w14:paraId="50CA57B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7D93499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167AFE5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077C63B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"@babel/plugin-transform-shorthand-properties": {</w:t>
      </w:r>
    </w:p>
    <w:p w14:paraId="4A0B277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"7.18.6",</w:t>
      </w:r>
    </w:p>
    <w:p w14:paraId="28F6105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"https://registry.npmjs.org/@babel/plugin-transform-shorthand-properties/-/plugin-transform-shorthand-properties-7.18.6.tgz",</w:t>
      </w:r>
    </w:p>
    <w:p w14:paraId="02DCD89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"sha512-eCLXXJqv8okzg86ywZJbRn19YJHU4XUa55oz2wbHhaQVn/MM+XhukiT7SYqp/7o00dg52Rj51Ny+Ecw4oyoygw==",</w:t>
      </w:r>
    </w:p>
    <w:p w14:paraId="6D6D87D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1E0160C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35E9C3A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"@babel/helper-plugin-utils": "^7.18.6"</w:t>
      </w:r>
    </w:p>
    <w:p w14:paraId="6402A01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53C4CA2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3F8C29A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"@babel/plugin-transform-spread": {</w:t>
      </w:r>
    </w:p>
    <w:p w14:paraId="7F271D0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"7.20.7",</w:t>
      </w:r>
    </w:p>
    <w:p w14:paraId="1A9146D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"https://registry.npmjs.org/@babel/plugin-transform-spread/-/plugin-transform-spread-7.20.7.tgz",</w:t>
      </w:r>
    </w:p>
    <w:p w14:paraId="5257BA6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"sha512-ewBbHQ+1U/VnH1fxltbJqDeWBU1oNLG8Dj11uIv3xVf7nrQu0bPGe5Rf716r7K5Qz+SqtAOVswoVunoiBtGhxw==",</w:t>
      </w:r>
    </w:p>
    <w:p w14:paraId="0A9653B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44164E9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26D2297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"@babel/helper-plugin-utils": "^7.20.2",</w:t>
      </w:r>
    </w:p>
    <w:p w14:paraId="678E551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"@babel/helper-skip-transparent-expression-wrappers": "^7.20.0"</w:t>
      </w:r>
    </w:p>
    <w:p w14:paraId="5A62FB1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22469F5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0A5C3A4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"@babel/plugin-transform-sticky-regex": {</w:t>
      </w:r>
    </w:p>
    <w:p w14:paraId="0F3495E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"7.18.6",</w:t>
      </w:r>
    </w:p>
    <w:p w14:paraId="6F6880A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"https://registry.npmjs.org/@babel/plugin-transform-sticky-regex/-/plugin-transform-sticky-regex-7.18.6.tgz",</w:t>
      </w:r>
    </w:p>
    <w:p w14:paraId="171CABE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"sha512-kfiDrDQ+PBsQDO85yj1icueWMfGfJFKN1KCkndygtu/C9+XUfydLC8Iv5UYJqRwy4zk8EcplRxEOeLyjq1gm6Q==",</w:t>
      </w:r>
    </w:p>
    <w:p w14:paraId="41FAEAD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52114AD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7C70440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"@babel/helper-plugin-utils": "^7.18.6"</w:t>
      </w:r>
    </w:p>
    <w:p w14:paraId="79EE0C3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3C5888C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2B83330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"@babel/plugin-transform-template-literals": {</w:t>
      </w:r>
    </w:p>
    <w:p w14:paraId="634A328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"7.18.9",</w:t>
      </w:r>
    </w:p>
    <w:p w14:paraId="3080E60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"https://registry.npmjs.org/@babel/plugin-transform-template-literals/-/plugin-transform-template-literals-7.18.9.tgz",</w:t>
      </w:r>
    </w:p>
    <w:p w14:paraId="5C050F2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"sha512-S8cOWfT82gTezpYOiVaGHrCbhlHgKhQt8XH5ES46P2XWmX92yisoZywf5km75wv5sYcXDUCLMmMxOLCtthDgMA==",</w:t>
      </w:r>
    </w:p>
    <w:p w14:paraId="492333F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668E758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023FCF9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"@babel/helper-plugin-utils": "^7.18.9"</w:t>
      </w:r>
    </w:p>
    <w:p w14:paraId="650B2D3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78D1952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1B530C2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"@babel/plugin-transform-</w:t>
      </w:r>
      <w:proofErr w:type="spellStart"/>
      <w:r w:rsidRPr="00130981">
        <w:rPr>
          <w:rFonts w:ascii="Courier New" w:eastAsia="Times New Roman" w:hAnsi="Courier New" w:cs="Courier New"/>
          <w:color w:val="000000"/>
          <w:sz w:val="20"/>
          <w:szCs w:val="20"/>
        </w:rPr>
        <w:t>typeof</w:t>
      </w:r>
      <w:proofErr w:type="spellEnd"/>
      <w:r w:rsidRPr="00130981">
        <w:rPr>
          <w:rFonts w:ascii="Courier New" w:eastAsia="Times New Roman" w:hAnsi="Courier New" w:cs="Courier New"/>
          <w:color w:val="000000"/>
          <w:sz w:val="20"/>
          <w:szCs w:val="20"/>
        </w:rPr>
        <w:t>-symbol": {</w:t>
      </w:r>
    </w:p>
    <w:p w14:paraId="5C05DCB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"7.18.9",</w:t>
      </w:r>
    </w:p>
    <w:p w14:paraId="67F0C97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"https://registry.npmjs.org/@babel/plugin-transform-typeof-symbol/-/plugin-transform-typeof-symbol-7.18.9.tgz",</w:t>
      </w:r>
    </w:p>
    <w:p w14:paraId="1B6EDA6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lastRenderedPageBreak/>
        <w:t xml:space="preserve">      "integrity": "sha512-SRfwTtF11G2aemAZWivL7PD+C9z52v9EvMqH9BuYbabyPuKUvSWks3oCg6041pT925L4zVFqaVBeECwsmlguEw==",</w:t>
      </w:r>
    </w:p>
    <w:p w14:paraId="06BCEC3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18BEFB8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71C46C6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"@babel/helper-plugin-utils": "^7.18.9"</w:t>
      </w:r>
    </w:p>
    <w:p w14:paraId="178020D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29777A3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7997C9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"@babel/plugin-transform-</w:t>
      </w:r>
      <w:proofErr w:type="spellStart"/>
      <w:r w:rsidRPr="00130981">
        <w:rPr>
          <w:rFonts w:ascii="Courier New" w:eastAsia="Times New Roman" w:hAnsi="Courier New" w:cs="Courier New"/>
          <w:color w:val="000000"/>
          <w:sz w:val="20"/>
          <w:szCs w:val="20"/>
        </w:rPr>
        <w:t>unicode</w:t>
      </w:r>
      <w:proofErr w:type="spellEnd"/>
      <w:r w:rsidRPr="00130981">
        <w:rPr>
          <w:rFonts w:ascii="Courier New" w:eastAsia="Times New Roman" w:hAnsi="Courier New" w:cs="Courier New"/>
          <w:color w:val="000000"/>
          <w:sz w:val="20"/>
          <w:szCs w:val="20"/>
        </w:rPr>
        <w:t>-escapes": {</w:t>
      </w:r>
    </w:p>
    <w:p w14:paraId="064D34B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"7.18.10",</w:t>
      </w:r>
    </w:p>
    <w:p w14:paraId="5AEC79D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"https://registry.npmjs.org/@babel/plugin-transform-unicode-escapes/-/plugin-transform-unicode-escapes-7.18.10.tgz",</w:t>
      </w:r>
    </w:p>
    <w:p w14:paraId="3D0A343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"sha512-kKAdAI+YzPgGY/ftStBFXTI1LZFju38rYThnfMykS+IXy8BVx+res7s2fxf1l8I35DV2T97ezo6+SGrXz6B3iQ==",</w:t>
      </w:r>
    </w:p>
    <w:p w14:paraId="4B832F4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02B8865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7C06742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"@babel/helper-plugin-utils": "^7.18.9"</w:t>
      </w:r>
    </w:p>
    <w:p w14:paraId="1EA2A6A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0E0452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16C91BD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"@babel/plugin-transform-</w:t>
      </w:r>
      <w:proofErr w:type="spellStart"/>
      <w:r w:rsidRPr="00130981">
        <w:rPr>
          <w:rFonts w:ascii="Courier New" w:eastAsia="Times New Roman" w:hAnsi="Courier New" w:cs="Courier New"/>
          <w:color w:val="000000"/>
          <w:sz w:val="20"/>
          <w:szCs w:val="20"/>
        </w:rPr>
        <w:t>unicode</w:t>
      </w:r>
      <w:proofErr w:type="spellEnd"/>
      <w:r w:rsidRPr="00130981">
        <w:rPr>
          <w:rFonts w:ascii="Courier New" w:eastAsia="Times New Roman" w:hAnsi="Courier New" w:cs="Courier New"/>
          <w:color w:val="000000"/>
          <w:sz w:val="20"/>
          <w:szCs w:val="20"/>
        </w:rPr>
        <w:t>-regex": {</w:t>
      </w:r>
    </w:p>
    <w:p w14:paraId="3C3DF5E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"7.18.6",</w:t>
      </w:r>
    </w:p>
    <w:p w14:paraId="3010516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"https://registry.npmjs.org/@babel/plugin-transform-unicode-regex/-/plugin-transform-unicode-regex-7.18.6.tgz",</w:t>
      </w:r>
    </w:p>
    <w:p w14:paraId="7D0EA64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"sha512-gE7A6Lt7YLnNOL3Pb9BNeZvi+d8l7tcRrG4+pwJjK9hD2xX4mEvjlQW60G9EEmfXVYRPv9VRQcyegIVHCql/AA==",</w:t>
      </w:r>
    </w:p>
    <w:p w14:paraId="360D691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3B85E19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1A2C1AD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"@babel/helper-create-</w:t>
      </w:r>
      <w:proofErr w:type="spellStart"/>
      <w:r w:rsidRPr="00130981">
        <w:rPr>
          <w:rFonts w:ascii="Courier New" w:eastAsia="Times New Roman" w:hAnsi="Courier New" w:cs="Courier New"/>
          <w:color w:val="000000"/>
          <w:sz w:val="20"/>
          <w:szCs w:val="20"/>
        </w:rPr>
        <w:t>regexp</w:t>
      </w:r>
      <w:proofErr w:type="spellEnd"/>
      <w:r w:rsidRPr="00130981">
        <w:rPr>
          <w:rFonts w:ascii="Courier New" w:eastAsia="Times New Roman" w:hAnsi="Courier New" w:cs="Courier New"/>
          <w:color w:val="000000"/>
          <w:sz w:val="20"/>
          <w:szCs w:val="20"/>
        </w:rPr>
        <w:t>-features-plugin": "^7.18.6",</w:t>
      </w:r>
    </w:p>
    <w:p w14:paraId="290ECB2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"@babel/helper-plugin-utils": "^7.18.6"</w:t>
      </w:r>
    </w:p>
    <w:p w14:paraId="379371B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2E7EC40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50327FF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"@babel/preset-env": {</w:t>
      </w:r>
    </w:p>
    <w:p w14:paraId="3C639DD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"7.11.0",</w:t>
      </w:r>
    </w:p>
    <w:p w14:paraId="54AA1D2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"https://registry.npmjs.org/@babel/preset-env/-/preset-env-7.11.0.tgz",</w:t>
      </w:r>
    </w:p>
    <w:p w14:paraId="1D2D9D9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"sha512-2u1/k7rG/gTh02dylX2kL3S0IJNF+J6bfDSp4DI2Ma8QN6Y9x9pmAax59fsCk6QUQG0yqH47yJWA+u1I1LccAg==",</w:t>
      </w:r>
    </w:p>
    <w:p w14:paraId="7A04633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155EB38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6D1B3D8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w:t>
      </w:r>
      <w:proofErr w:type="spellStart"/>
      <w:r w:rsidRPr="00130981">
        <w:rPr>
          <w:rFonts w:ascii="Courier New" w:eastAsia="Times New Roman" w:hAnsi="Courier New" w:cs="Courier New"/>
          <w:color w:val="000000"/>
          <w:sz w:val="20"/>
          <w:szCs w:val="20"/>
        </w:rPr>
        <w:t>compat</w:t>
      </w:r>
      <w:proofErr w:type="spellEnd"/>
      <w:r w:rsidRPr="00130981">
        <w:rPr>
          <w:rFonts w:ascii="Courier New" w:eastAsia="Times New Roman" w:hAnsi="Courier New" w:cs="Courier New"/>
          <w:color w:val="000000"/>
          <w:sz w:val="20"/>
          <w:szCs w:val="20"/>
        </w:rPr>
        <w:t>-data": "^7.11.0",</w:t>
      </w:r>
    </w:p>
    <w:p w14:paraId="49154AC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"@babel/helper-compilation-targets": "^7.10.4",</w:t>
      </w:r>
    </w:p>
    <w:p w14:paraId="50E3689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"@babel/helper-module-imports": "^7.10.4",</w:t>
      </w:r>
    </w:p>
    <w:p w14:paraId="3F3186E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"@babel/helper-plugin-utils": "^7.10.4",</w:t>
      </w:r>
    </w:p>
    <w:p w14:paraId="6A1168B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"@babel/plugin-proposal-async-generator-functions": "^7.10.4",</w:t>
      </w:r>
    </w:p>
    <w:p w14:paraId="38EC218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"@babel/plugin-proposal-class-properties": "^7.10.4",</w:t>
      </w:r>
    </w:p>
    <w:p w14:paraId="55CF367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"@babel/plugin-proposal-dynamic-import": "^7.10.4",</w:t>
      </w:r>
    </w:p>
    <w:p w14:paraId="09689DA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"@babel/plugin-proposal-export-namespace-from": "^7.10.4",</w:t>
      </w:r>
    </w:p>
    <w:p w14:paraId="0D754BF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"@babel/plugin-proposal-</w:t>
      </w:r>
      <w:proofErr w:type="spellStart"/>
      <w:r w:rsidRPr="00130981">
        <w:rPr>
          <w:rFonts w:ascii="Courier New" w:eastAsia="Times New Roman" w:hAnsi="Courier New" w:cs="Courier New"/>
          <w:color w:val="000000"/>
          <w:sz w:val="20"/>
          <w:szCs w:val="20"/>
        </w:rPr>
        <w:t>json</w:t>
      </w:r>
      <w:proofErr w:type="spellEnd"/>
      <w:r w:rsidRPr="00130981">
        <w:rPr>
          <w:rFonts w:ascii="Courier New" w:eastAsia="Times New Roman" w:hAnsi="Courier New" w:cs="Courier New"/>
          <w:color w:val="000000"/>
          <w:sz w:val="20"/>
          <w:szCs w:val="20"/>
        </w:rPr>
        <w:t>-strings": "^7.10.4",</w:t>
      </w:r>
    </w:p>
    <w:p w14:paraId="67F007F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"@babel/plugin-proposal-logical-assignment-operators": "^7.11.0",</w:t>
      </w:r>
    </w:p>
    <w:p w14:paraId="7E6E624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"@babel/plugin-proposal-</w:t>
      </w:r>
      <w:proofErr w:type="spellStart"/>
      <w:r w:rsidRPr="00130981">
        <w:rPr>
          <w:rFonts w:ascii="Courier New" w:eastAsia="Times New Roman" w:hAnsi="Courier New" w:cs="Courier New"/>
          <w:color w:val="000000"/>
          <w:sz w:val="20"/>
          <w:szCs w:val="20"/>
        </w:rPr>
        <w:t>nullish</w:t>
      </w:r>
      <w:proofErr w:type="spellEnd"/>
      <w:r w:rsidRPr="00130981">
        <w:rPr>
          <w:rFonts w:ascii="Courier New" w:eastAsia="Times New Roman" w:hAnsi="Courier New" w:cs="Courier New"/>
          <w:color w:val="000000"/>
          <w:sz w:val="20"/>
          <w:szCs w:val="20"/>
        </w:rPr>
        <w:t>-coalescing-operator": "^7.10.4",</w:t>
      </w:r>
    </w:p>
    <w:p w14:paraId="6BBD059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"@babel/plugin-proposal-numeric-separator": "^7.10.4",</w:t>
      </w:r>
    </w:p>
    <w:p w14:paraId="4D8BB2D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"@babel/plugin-proposal-object-rest-spread": "^7.11.0",</w:t>
      </w:r>
    </w:p>
    <w:p w14:paraId="0358C53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"@babel/plugin-proposal-optional-catch-binding": "^7.10.4",</w:t>
      </w:r>
    </w:p>
    <w:p w14:paraId="7F93748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"@babel/plugin-proposal-optional-chaining": "^7.11.0",</w:t>
      </w:r>
    </w:p>
    <w:p w14:paraId="56EB125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"@babel/plugin-proposal-private-methods": "^7.10.4",</w:t>
      </w:r>
    </w:p>
    <w:p w14:paraId="132AD08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"@babel/plugin-proposal-</w:t>
      </w:r>
      <w:proofErr w:type="spellStart"/>
      <w:r w:rsidRPr="00130981">
        <w:rPr>
          <w:rFonts w:ascii="Courier New" w:eastAsia="Times New Roman" w:hAnsi="Courier New" w:cs="Courier New"/>
          <w:color w:val="000000"/>
          <w:sz w:val="20"/>
          <w:szCs w:val="20"/>
        </w:rPr>
        <w:t>unicode</w:t>
      </w:r>
      <w:proofErr w:type="spellEnd"/>
      <w:r w:rsidRPr="00130981">
        <w:rPr>
          <w:rFonts w:ascii="Courier New" w:eastAsia="Times New Roman" w:hAnsi="Courier New" w:cs="Courier New"/>
          <w:color w:val="000000"/>
          <w:sz w:val="20"/>
          <w:szCs w:val="20"/>
        </w:rPr>
        <w:t>-property-regex": "^7.10.4",</w:t>
      </w:r>
    </w:p>
    <w:p w14:paraId="6C8F4EE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lastRenderedPageBreak/>
        <w:t xml:space="preserve">        "@babel/plugin-syntax-async-generators": "^7.8.0",</w:t>
      </w:r>
    </w:p>
    <w:p w14:paraId="50D27E5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"@babel/plugin-syntax-class-properties": "^7.10.4",</w:t>
      </w:r>
    </w:p>
    <w:p w14:paraId="3645664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"@babel/plugin-syntax-dynamic-import": "^7.8.0",</w:t>
      </w:r>
    </w:p>
    <w:p w14:paraId="1F72BFF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"@babel/plugin-syntax-export-namespace-from": "^7.8.3",</w:t>
      </w:r>
    </w:p>
    <w:p w14:paraId="103B235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"@babel/plugin-syntax-</w:t>
      </w:r>
      <w:proofErr w:type="spellStart"/>
      <w:r w:rsidRPr="00130981">
        <w:rPr>
          <w:rFonts w:ascii="Courier New" w:eastAsia="Times New Roman" w:hAnsi="Courier New" w:cs="Courier New"/>
          <w:color w:val="000000"/>
          <w:sz w:val="20"/>
          <w:szCs w:val="20"/>
        </w:rPr>
        <w:t>json</w:t>
      </w:r>
      <w:proofErr w:type="spellEnd"/>
      <w:r w:rsidRPr="00130981">
        <w:rPr>
          <w:rFonts w:ascii="Courier New" w:eastAsia="Times New Roman" w:hAnsi="Courier New" w:cs="Courier New"/>
          <w:color w:val="000000"/>
          <w:sz w:val="20"/>
          <w:szCs w:val="20"/>
        </w:rPr>
        <w:t>-strings": "^7.8.0",</w:t>
      </w:r>
    </w:p>
    <w:p w14:paraId="47C7E52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"@babel/plugin-syntax-logical-assignment-operators": "^7.10.4",</w:t>
      </w:r>
    </w:p>
    <w:p w14:paraId="5AAEB82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"@babel/plugin-syntax-</w:t>
      </w:r>
      <w:proofErr w:type="spellStart"/>
      <w:r w:rsidRPr="00130981">
        <w:rPr>
          <w:rFonts w:ascii="Courier New" w:eastAsia="Times New Roman" w:hAnsi="Courier New" w:cs="Courier New"/>
          <w:color w:val="000000"/>
          <w:sz w:val="20"/>
          <w:szCs w:val="20"/>
        </w:rPr>
        <w:t>nullish</w:t>
      </w:r>
      <w:proofErr w:type="spellEnd"/>
      <w:r w:rsidRPr="00130981">
        <w:rPr>
          <w:rFonts w:ascii="Courier New" w:eastAsia="Times New Roman" w:hAnsi="Courier New" w:cs="Courier New"/>
          <w:color w:val="000000"/>
          <w:sz w:val="20"/>
          <w:szCs w:val="20"/>
        </w:rPr>
        <w:t>-coalescing-operator": "^7.8.0",</w:t>
      </w:r>
    </w:p>
    <w:p w14:paraId="7BDB5F5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"@babel/plugin-syntax-numeric-separator": "^7.10.4",</w:t>
      </w:r>
    </w:p>
    <w:p w14:paraId="29E6A9F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"@babel/plugin-syntax-object-rest-spread": "^7.8.0",</w:t>
      </w:r>
    </w:p>
    <w:p w14:paraId="111406B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"@babel/plugin-syntax-optional-catch-binding": "^7.8.0",</w:t>
      </w:r>
    </w:p>
    <w:p w14:paraId="48531A2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"@babel/plugin-syntax-optional-chaining": "^7.8.0",</w:t>
      </w:r>
    </w:p>
    <w:p w14:paraId="371E814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"@babel/plugin-syntax-top-level-await": "^7.10.4",</w:t>
      </w:r>
    </w:p>
    <w:p w14:paraId="2851CB4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"@babel/plugin-transform-arrow-functions": "^7.10.4",</w:t>
      </w:r>
    </w:p>
    <w:p w14:paraId="64F0E1E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"@babel/plugin-transform-async-to-generator": "^7.10.4",</w:t>
      </w:r>
    </w:p>
    <w:p w14:paraId="0818073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"@babel/plugin-transform-block-scoped-functions": "^7.10.4",</w:t>
      </w:r>
    </w:p>
    <w:p w14:paraId="1CDA3CE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"@babel/plugin-transform-block-scoping": "^7.10.4",</w:t>
      </w:r>
    </w:p>
    <w:p w14:paraId="7B5E1A1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"@babel/plugin-transform-classes": "^7.10.4",</w:t>
      </w:r>
    </w:p>
    <w:p w14:paraId="641ADCF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"@babel/plugin-transform-computed-properties": "^7.10.4",</w:t>
      </w:r>
    </w:p>
    <w:p w14:paraId="759B9AA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"@babel/plugin-transform-</w:t>
      </w:r>
      <w:proofErr w:type="spellStart"/>
      <w:r w:rsidRPr="00130981">
        <w:rPr>
          <w:rFonts w:ascii="Courier New" w:eastAsia="Times New Roman" w:hAnsi="Courier New" w:cs="Courier New"/>
          <w:color w:val="000000"/>
          <w:sz w:val="20"/>
          <w:szCs w:val="20"/>
        </w:rPr>
        <w:t>destructuring</w:t>
      </w:r>
      <w:proofErr w:type="spellEnd"/>
      <w:r w:rsidRPr="00130981">
        <w:rPr>
          <w:rFonts w:ascii="Courier New" w:eastAsia="Times New Roman" w:hAnsi="Courier New" w:cs="Courier New"/>
          <w:color w:val="000000"/>
          <w:sz w:val="20"/>
          <w:szCs w:val="20"/>
        </w:rPr>
        <w:t>": "^7.10.4",</w:t>
      </w:r>
    </w:p>
    <w:p w14:paraId="6D8948A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"@babel/plugin-transform-</w:t>
      </w:r>
      <w:proofErr w:type="spellStart"/>
      <w:r w:rsidRPr="00130981">
        <w:rPr>
          <w:rFonts w:ascii="Courier New" w:eastAsia="Times New Roman" w:hAnsi="Courier New" w:cs="Courier New"/>
          <w:color w:val="000000"/>
          <w:sz w:val="20"/>
          <w:szCs w:val="20"/>
        </w:rPr>
        <w:t>dotall</w:t>
      </w:r>
      <w:proofErr w:type="spellEnd"/>
      <w:r w:rsidRPr="00130981">
        <w:rPr>
          <w:rFonts w:ascii="Courier New" w:eastAsia="Times New Roman" w:hAnsi="Courier New" w:cs="Courier New"/>
          <w:color w:val="000000"/>
          <w:sz w:val="20"/>
          <w:szCs w:val="20"/>
        </w:rPr>
        <w:t>-regex": "^7.10.4",</w:t>
      </w:r>
    </w:p>
    <w:p w14:paraId="46B5AAF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"@babel/plugin-transform-duplicate-keys": "^7.10.4",</w:t>
      </w:r>
    </w:p>
    <w:p w14:paraId="426C1C9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"@babel/plugin-transform-exponentiation-operator": "^7.10.4",</w:t>
      </w:r>
    </w:p>
    <w:p w14:paraId="4891D7C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"@babel/plugin-transform-for-of": "^7.10.4",</w:t>
      </w:r>
    </w:p>
    <w:p w14:paraId="1E0F97A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"@babel/plugin-transform-function-name": "^7.10.4",</w:t>
      </w:r>
    </w:p>
    <w:p w14:paraId="5738C70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"@babel/plugin-transform-literals": "^7.10.4",</w:t>
      </w:r>
    </w:p>
    <w:p w14:paraId="3837C1E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"@babel/plugin-transform-member-expression-literals": "^7.10.4",</w:t>
      </w:r>
    </w:p>
    <w:p w14:paraId="4E160EB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"@babel/plugin-transform-modules-</w:t>
      </w:r>
      <w:proofErr w:type="spellStart"/>
      <w:r w:rsidRPr="00130981">
        <w:rPr>
          <w:rFonts w:ascii="Courier New" w:eastAsia="Times New Roman" w:hAnsi="Courier New" w:cs="Courier New"/>
          <w:color w:val="000000"/>
          <w:sz w:val="20"/>
          <w:szCs w:val="20"/>
        </w:rPr>
        <w:t>amd</w:t>
      </w:r>
      <w:proofErr w:type="spellEnd"/>
      <w:r w:rsidRPr="00130981">
        <w:rPr>
          <w:rFonts w:ascii="Courier New" w:eastAsia="Times New Roman" w:hAnsi="Courier New" w:cs="Courier New"/>
          <w:color w:val="000000"/>
          <w:sz w:val="20"/>
          <w:szCs w:val="20"/>
        </w:rPr>
        <w:t>": "^7.10.4",</w:t>
      </w:r>
    </w:p>
    <w:p w14:paraId="3F3F2F8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"@babel/plugin-transform-modules-</w:t>
      </w:r>
      <w:proofErr w:type="spellStart"/>
      <w:r w:rsidRPr="00130981">
        <w:rPr>
          <w:rFonts w:ascii="Courier New" w:eastAsia="Times New Roman" w:hAnsi="Courier New" w:cs="Courier New"/>
          <w:color w:val="000000"/>
          <w:sz w:val="20"/>
          <w:szCs w:val="20"/>
        </w:rPr>
        <w:t>commonjs</w:t>
      </w:r>
      <w:proofErr w:type="spellEnd"/>
      <w:r w:rsidRPr="00130981">
        <w:rPr>
          <w:rFonts w:ascii="Courier New" w:eastAsia="Times New Roman" w:hAnsi="Courier New" w:cs="Courier New"/>
          <w:color w:val="000000"/>
          <w:sz w:val="20"/>
          <w:szCs w:val="20"/>
        </w:rPr>
        <w:t>": "^7.10.4",</w:t>
      </w:r>
    </w:p>
    <w:p w14:paraId="760E94C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"@babel/plugin-transform-modules-</w:t>
      </w:r>
      <w:proofErr w:type="spellStart"/>
      <w:r w:rsidRPr="00130981">
        <w:rPr>
          <w:rFonts w:ascii="Courier New" w:eastAsia="Times New Roman" w:hAnsi="Courier New" w:cs="Courier New"/>
          <w:color w:val="000000"/>
          <w:sz w:val="20"/>
          <w:szCs w:val="20"/>
        </w:rPr>
        <w:t>systemjs</w:t>
      </w:r>
      <w:proofErr w:type="spellEnd"/>
      <w:r w:rsidRPr="00130981">
        <w:rPr>
          <w:rFonts w:ascii="Courier New" w:eastAsia="Times New Roman" w:hAnsi="Courier New" w:cs="Courier New"/>
          <w:color w:val="000000"/>
          <w:sz w:val="20"/>
          <w:szCs w:val="20"/>
        </w:rPr>
        <w:t>": "^7.10.4",</w:t>
      </w:r>
    </w:p>
    <w:p w14:paraId="286F38A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"@babel/plugin-transform-modules-</w:t>
      </w:r>
      <w:proofErr w:type="spellStart"/>
      <w:r w:rsidRPr="00130981">
        <w:rPr>
          <w:rFonts w:ascii="Courier New" w:eastAsia="Times New Roman" w:hAnsi="Courier New" w:cs="Courier New"/>
          <w:color w:val="000000"/>
          <w:sz w:val="20"/>
          <w:szCs w:val="20"/>
        </w:rPr>
        <w:t>umd</w:t>
      </w:r>
      <w:proofErr w:type="spellEnd"/>
      <w:r w:rsidRPr="00130981">
        <w:rPr>
          <w:rFonts w:ascii="Courier New" w:eastAsia="Times New Roman" w:hAnsi="Courier New" w:cs="Courier New"/>
          <w:color w:val="000000"/>
          <w:sz w:val="20"/>
          <w:szCs w:val="20"/>
        </w:rPr>
        <w:t>": "^7.10.4",</w:t>
      </w:r>
    </w:p>
    <w:p w14:paraId="4DDCC00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"@babel/plugin-transform-named-capturing-groups-regex": "^7.10.4",</w:t>
      </w:r>
    </w:p>
    <w:p w14:paraId="28BF74D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"@babel/plugin-transform-new-target": "^7.10.4",</w:t>
      </w:r>
    </w:p>
    <w:p w14:paraId="53F2C4C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"@babel/plugin-transform-object-super": "^7.10.4",</w:t>
      </w:r>
    </w:p>
    <w:p w14:paraId="2373201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"@babel/plugin-transform-parameters": "^7.10.4",</w:t>
      </w:r>
    </w:p>
    <w:p w14:paraId="12A2F57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"@babel/plugin-transform-property-literals": "^7.10.4",</w:t>
      </w:r>
    </w:p>
    <w:p w14:paraId="10B07BC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"@babel/plugin-transform-regenerator": "^7.10.4",</w:t>
      </w:r>
    </w:p>
    <w:p w14:paraId="5D8A349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"@babel/plugin-transform-reserved-words": "^7.10.4",</w:t>
      </w:r>
    </w:p>
    <w:p w14:paraId="1A0FC1B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"@babel/plugin-transform-shorthand-properties": "^7.10.4",</w:t>
      </w:r>
    </w:p>
    <w:p w14:paraId="6987934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"@babel/plugin-transform-spread": "^7.11.0",</w:t>
      </w:r>
    </w:p>
    <w:p w14:paraId="1129BFB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"@babel/plugin-transform-sticky-regex": "^7.10.4",</w:t>
      </w:r>
    </w:p>
    <w:p w14:paraId="09ABCC4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"@babel/plugin-transform-template-literals": "^7.10.4",</w:t>
      </w:r>
    </w:p>
    <w:p w14:paraId="1EC8BDF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"@babel/plugin-transform-</w:t>
      </w:r>
      <w:proofErr w:type="spellStart"/>
      <w:r w:rsidRPr="00130981">
        <w:rPr>
          <w:rFonts w:ascii="Courier New" w:eastAsia="Times New Roman" w:hAnsi="Courier New" w:cs="Courier New"/>
          <w:color w:val="000000"/>
          <w:sz w:val="20"/>
          <w:szCs w:val="20"/>
        </w:rPr>
        <w:t>typeof</w:t>
      </w:r>
      <w:proofErr w:type="spellEnd"/>
      <w:r w:rsidRPr="00130981">
        <w:rPr>
          <w:rFonts w:ascii="Courier New" w:eastAsia="Times New Roman" w:hAnsi="Courier New" w:cs="Courier New"/>
          <w:color w:val="000000"/>
          <w:sz w:val="20"/>
          <w:szCs w:val="20"/>
        </w:rPr>
        <w:t>-symbol": "^7.10.4",</w:t>
      </w:r>
    </w:p>
    <w:p w14:paraId="162CCEC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"@babel/plugin-transform-</w:t>
      </w:r>
      <w:proofErr w:type="spellStart"/>
      <w:r w:rsidRPr="00130981">
        <w:rPr>
          <w:rFonts w:ascii="Courier New" w:eastAsia="Times New Roman" w:hAnsi="Courier New" w:cs="Courier New"/>
          <w:color w:val="000000"/>
          <w:sz w:val="20"/>
          <w:szCs w:val="20"/>
        </w:rPr>
        <w:t>unicode</w:t>
      </w:r>
      <w:proofErr w:type="spellEnd"/>
      <w:r w:rsidRPr="00130981">
        <w:rPr>
          <w:rFonts w:ascii="Courier New" w:eastAsia="Times New Roman" w:hAnsi="Courier New" w:cs="Courier New"/>
          <w:color w:val="000000"/>
          <w:sz w:val="20"/>
          <w:szCs w:val="20"/>
        </w:rPr>
        <w:t>-escapes": "^7.10.4",</w:t>
      </w:r>
    </w:p>
    <w:p w14:paraId="5006640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"@babel/plugin-transform-</w:t>
      </w:r>
      <w:proofErr w:type="spellStart"/>
      <w:r w:rsidRPr="00130981">
        <w:rPr>
          <w:rFonts w:ascii="Courier New" w:eastAsia="Times New Roman" w:hAnsi="Courier New" w:cs="Courier New"/>
          <w:color w:val="000000"/>
          <w:sz w:val="20"/>
          <w:szCs w:val="20"/>
        </w:rPr>
        <w:t>unicode</w:t>
      </w:r>
      <w:proofErr w:type="spellEnd"/>
      <w:r w:rsidRPr="00130981">
        <w:rPr>
          <w:rFonts w:ascii="Courier New" w:eastAsia="Times New Roman" w:hAnsi="Courier New" w:cs="Courier New"/>
          <w:color w:val="000000"/>
          <w:sz w:val="20"/>
          <w:szCs w:val="20"/>
        </w:rPr>
        <w:t>-regex": "^7.10.4",</w:t>
      </w:r>
    </w:p>
    <w:p w14:paraId="2038BE1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w:t>
      </w:r>
      <w:proofErr w:type="gramStart"/>
      <w:r w:rsidRPr="00130981">
        <w:rPr>
          <w:rFonts w:ascii="Courier New" w:eastAsia="Times New Roman" w:hAnsi="Courier New" w:cs="Courier New"/>
          <w:color w:val="000000"/>
          <w:sz w:val="20"/>
          <w:szCs w:val="20"/>
        </w:rPr>
        <w:t>preset-modules</w:t>
      </w:r>
      <w:proofErr w:type="gramEnd"/>
      <w:r w:rsidRPr="00130981">
        <w:rPr>
          <w:rFonts w:ascii="Courier New" w:eastAsia="Times New Roman" w:hAnsi="Courier New" w:cs="Courier New"/>
          <w:color w:val="000000"/>
          <w:sz w:val="20"/>
          <w:szCs w:val="20"/>
        </w:rPr>
        <w:t>": "^0.1.3",</w:t>
      </w:r>
    </w:p>
    <w:p w14:paraId="3BE1EFE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"@babel/types": "^7.11.0",</w:t>
      </w:r>
    </w:p>
    <w:p w14:paraId="65BDE99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browserslist</w:t>
      </w:r>
      <w:proofErr w:type="spellEnd"/>
      <w:r w:rsidRPr="00130981">
        <w:rPr>
          <w:rFonts w:ascii="Courier New" w:eastAsia="Times New Roman" w:hAnsi="Courier New" w:cs="Courier New"/>
          <w:color w:val="000000"/>
          <w:sz w:val="20"/>
          <w:szCs w:val="20"/>
        </w:rPr>
        <w:t>": "^4.12.0",</w:t>
      </w:r>
    </w:p>
    <w:p w14:paraId="41B7B3F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core</w:t>
      </w:r>
      <w:proofErr w:type="gramEnd"/>
      <w:r w:rsidRPr="00130981">
        <w:rPr>
          <w:rFonts w:ascii="Courier New" w:eastAsia="Times New Roman" w:hAnsi="Courier New" w:cs="Courier New"/>
          <w:color w:val="000000"/>
          <w:sz w:val="20"/>
          <w:szCs w:val="20"/>
        </w:rPr>
        <w:t>-</w:t>
      </w:r>
      <w:proofErr w:type="spellStart"/>
      <w:r w:rsidRPr="00130981">
        <w:rPr>
          <w:rFonts w:ascii="Courier New" w:eastAsia="Times New Roman" w:hAnsi="Courier New" w:cs="Courier New"/>
          <w:color w:val="000000"/>
          <w:sz w:val="20"/>
          <w:szCs w:val="20"/>
        </w:rPr>
        <w:t>js</w:t>
      </w:r>
      <w:proofErr w:type="spellEnd"/>
      <w:r w:rsidRPr="00130981">
        <w:rPr>
          <w:rFonts w:ascii="Courier New" w:eastAsia="Times New Roman" w:hAnsi="Courier New" w:cs="Courier New"/>
          <w:color w:val="000000"/>
          <w:sz w:val="20"/>
          <w:szCs w:val="20"/>
        </w:rPr>
        <w:t>-</w:t>
      </w:r>
      <w:proofErr w:type="spellStart"/>
      <w:r w:rsidRPr="00130981">
        <w:rPr>
          <w:rFonts w:ascii="Courier New" w:eastAsia="Times New Roman" w:hAnsi="Courier New" w:cs="Courier New"/>
          <w:color w:val="000000"/>
          <w:sz w:val="20"/>
          <w:szCs w:val="20"/>
        </w:rPr>
        <w:t>compat</w:t>
      </w:r>
      <w:proofErr w:type="spellEnd"/>
      <w:r w:rsidRPr="00130981">
        <w:rPr>
          <w:rFonts w:ascii="Courier New" w:eastAsia="Times New Roman" w:hAnsi="Courier New" w:cs="Courier New"/>
          <w:color w:val="000000"/>
          <w:sz w:val="20"/>
          <w:szCs w:val="20"/>
        </w:rPr>
        <w:t>": "^3.6.2",</w:t>
      </w:r>
    </w:p>
    <w:p w14:paraId="3F80616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"invariant": "^2.2.2",</w:t>
      </w:r>
    </w:p>
    <w:p w14:paraId="3B256F4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levenary</w:t>
      </w:r>
      <w:proofErr w:type="spellEnd"/>
      <w:r w:rsidRPr="00130981">
        <w:rPr>
          <w:rFonts w:ascii="Courier New" w:eastAsia="Times New Roman" w:hAnsi="Courier New" w:cs="Courier New"/>
          <w:color w:val="000000"/>
          <w:sz w:val="20"/>
          <w:szCs w:val="20"/>
        </w:rPr>
        <w:t>": "^1.1.1",</w:t>
      </w:r>
    </w:p>
    <w:p w14:paraId="2629EB5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semver</w:t>
      </w:r>
      <w:proofErr w:type="spellEnd"/>
      <w:r w:rsidRPr="00130981">
        <w:rPr>
          <w:rFonts w:ascii="Courier New" w:eastAsia="Times New Roman" w:hAnsi="Courier New" w:cs="Courier New"/>
          <w:color w:val="000000"/>
          <w:sz w:val="20"/>
          <w:szCs w:val="20"/>
        </w:rPr>
        <w:t>": "^5.5.0"</w:t>
      </w:r>
    </w:p>
    <w:p w14:paraId="3136B44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1AAE3CA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"dependencies": {</w:t>
      </w:r>
    </w:p>
    <w:p w14:paraId="2959324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semver</w:t>
      </w:r>
      <w:proofErr w:type="spellEnd"/>
      <w:r w:rsidRPr="00130981">
        <w:rPr>
          <w:rFonts w:ascii="Courier New" w:eastAsia="Times New Roman" w:hAnsi="Courier New" w:cs="Courier New"/>
          <w:color w:val="000000"/>
          <w:sz w:val="20"/>
          <w:szCs w:val="20"/>
        </w:rPr>
        <w:t>": {</w:t>
      </w:r>
    </w:p>
    <w:p w14:paraId="5DEB7BD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"5.7.1",</w:t>
      </w:r>
    </w:p>
    <w:p w14:paraId="2DFA554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t>
      </w:r>
      <w:proofErr w:type="spellStart"/>
      <w:r w:rsidRPr="00130981">
        <w:rPr>
          <w:rFonts w:ascii="Courier New" w:eastAsia="Times New Roman" w:hAnsi="Courier New" w:cs="Courier New"/>
          <w:color w:val="000000"/>
          <w:sz w:val="20"/>
          <w:szCs w:val="20"/>
        </w:rPr>
        <w:t>semver</w:t>
      </w:r>
      <w:proofErr w:type="spellEnd"/>
      <w:r w:rsidRPr="00130981">
        <w:rPr>
          <w:rFonts w:ascii="Courier New" w:eastAsia="Times New Roman" w:hAnsi="Courier New" w:cs="Courier New"/>
          <w:color w:val="000000"/>
          <w:sz w:val="20"/>
          <w:szCs w:val="20"/>
        </w:rPr>
        <w:t>/-/semver-5.7.1.tgz",</w:t>
      </w:r>
    </w:p>
    <w:p w14:paraId="77A62F6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"sha512-sauaDf/PZdVgrLTNYHRtpXa1iRiKcaebiKQ1BJdpQlWH2lCvexQdX55snPFyK7QzpudqbCI0qXFfOasHdyNDGQ==",</w:t>
      </w:r>
    </w:p>
    <w:p w14:paraId="3D76500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lastRenderedPageBreak/>
        <w:t xml:space="preserve">          "dev": true</w:t>
      </w:r>
    </w:p>
    <w:p w14:paraId="7EE7DCF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2014450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4A8BCA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1859A1A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w:t>
      </w:r>
      <w:proofErr w:type="gramStart"/>
      <w:r w:rsidRPr="00130981">
        <w:rPr>
          <w:rFonts w:ascii="Courier New" w:eastAsia="Times New Roman" w:hAnsi="Courier New" w:cs="Courier New"/>
          <w:color w:val="000000"/>
          <w:sz w:val="20"/>
          <w:szCs w:val="20"/>
        </w:rPr>
        <w:t>preset-modules</w:t>
      </w:r>
      <w:proofErr w:type="gramEnd"/>
      <w:r w:rsidRPr="00130981">
        <w:rPr>
          <w:rFonts w:ascii="Courier New" w:eastAsia="Times New Roman" w:hAnsi="Courier New" w:cs="Courier New"/>
          <w:color w:val="000000"/>
          <w:sz w:val="20"/>
          <w:szCs w:val="20"/>
        </w:rPr>
        <w:t>": {</w:t>
      </w:r>
    </w:p>
    <w:p w14:paraId="419BD88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"0.1.5",</w:t>
      </w:r>
    </w:p>
    <w:p w14:paraId="12CF018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"https://registry.npmjs.org/@babel/preset-modules/-/preset-modules-0.1.5.tgz",</w:t>
      </w:r>
    </w:p>
    <w:p w14:paraId="2A7B226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"sha512-A57th6YRG7oR3cq/yt/Y84MvGgE0eJG2F1JLhKuyG+jFxEgrd/HAMJatiFtmOiZurz+0DkrvbheCLaV5f2JfjA==",</w:t>
      </w:r>
    </w:p>
    <w:p w14:paraId="50E40C1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57B057B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232222B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"@babel/helper-plugin-utils": "^7.0.0",</w:t>
      </w:r>
    </w:p>
    <w:p w14:paraId="6F9B478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"@babel/plugin-proposal-</w:t>
      </w:r>
      <w:proofErr w:type="spellStart"/>
      <w:r w:rsidRPr="00130981">
        <w:rPr>
          <w:rFonts w:ascii="Courier New" w:eastAsia="Times New Roman" w:hAnsi="Courier New" w:cs="Courier New"/>
          <w:color w:val="000000"/>
          <w:sz w:val="20"/>
          <w:szCs w:val="20"/>
        </w:rPr>
        <w:t>unicode</w:t>
      </w:r>
      <w:proofErr w:type="spellEnd"/>
      <w:r w:rsidRPr="00130981">
        <w:rPr>
          <w:rFonts w:ascii="Courier New" w:eastAsia="Times New Roman" w:hAnsi="Courier New" w:cs="Courier New"/>
          <w:color w:val="000000"/>
          <w:sz w:val="20"/>
          <w:szCs w:val="20"/>
        </w:rPr>
        <w:t>-property-regex": "^7.4.4",</w:t>
      </w:r>
    </w:p>
    <w:p w14:paraId="33151AC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"@babel/plugin-transform-</w:t>
      </w:r>
      <w:proofErr w:type="spellStart"/>
      <w:r w:rsidRPr="00130981">
        <w:rPr>
          <w:rFonts w:ascii="Courier New" w:eastAsia="Times New Roman" w:hAnsi="Courier New" w:cs="Courier New"/>
          <w:color w:val="000000"/>
          <w:sz w:val="20"/>
          <w:szCs w:val="20"/>
        </w:rPr>
        <w:t>dotall</w:t>
      </w:r>
      <w:proofErr w:type="spellEnd"/>
      <w:r w:rsidRPr="00130981">
        <w:rPr>
          <w:rFonts w:ascii="Courier New" w:eastAsia="Times New Roman" w:hAnsi="Courier New" w:cs="Courier New"/>
          <w:color w:val="000000"/>
          <w:sz w:val="20"/>
          <w:szCs w:val="20"/>
        </w:rPr>
        <w:t>-regex": "^7.4.4",</w:t>
      </w:r>
    </w:p>
    <w:p w14:paraId="4BB2335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"@babel/types": "^7.4.4",</w:t>
      </w:r>
    </w:p>
    <w:p w14:paraId="0E69718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esutils</w:t>
      </w:r>
      <w:proofErr w:type="spellEnd"/>
      <w:r w:rsidRPr="00130981">
        <w:rPr>
          <w:rFonts w:ascii="Courier New" w:eastAsia="Times New Roman" w:hAnsi="Courier New" w:cs="Courier New"/>
          <w:color w:val="000000"/>
          <w:sz w:val="20"/>
          <w:szCs w:val="20"/>
        </w:rPr>
        <w:t>": "^2.0.2"</w:t>
      </w:r>
    </w:p>
    <w:p w14:paraId="7E34C30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92A908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00F657B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w:t>
      </w:r>
      <w:proofErr w:type="spellStart"/>
      <w:r w:rsidRPr="00130981">
        <w:rPr>
          <w:rFonts w:ascii="Courier New" w:eastAsia="Times New Roman" w:hAnsi="Courier New" w:cs="Courier New"/>
          <w:color w:val="000000"/>
          <w:sz w:val="20"/>
          <w:szCs w:val="20"/>
        </w:rPr>
        <w:t>regjsgen</w:t>
      </w:r>
      <w:proofErr w:type="spellEnd"/>
      <w:r w:rsidRPr="00130981">
        <w:rPr>
          <w:rFonts w:ascii="Courier New" w:eastAsia="Times New Roman" w:hAnsi="Courier New" w:cs="Courier New"/>
          <w:color w:val="000000"/>
          <w:sz w:val="20"/>
          <w:szCs w:val="20"/>
        </w:rPr>
        <w:t>": {</w:t>
      </w:r>
    </w:p>
    <w:p w14:paraId="0590D45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"0.8.0",</w:t>
      </w:r>
    </w:p>
    <w:p w14:paraId="202DD51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"https://registry.npmjs.org/@babel/regjsgen/-/regjsgen-0.8.0.tgz",</w:t>
      </w:r>
    </w:p>
    <w:p w14:paraId="1953772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"sha512-x/rqGMdzj+fWZvCOYForTghzbtqPDZ5gPwaoNGHdgDfF2QA/XZbCBp4Moo5scrkAMPhB7z26XM/AaHuIJdgauA==",</w:t>
      </w:r>
    </w:p>
    <w:p w14:paraId="320FC1E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218F17E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099575C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"@babel/runtime": {</w:t>
      </w:r>
    </w:p>
    <w:p w14:paraId="45D3A4C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"7.11.2",</w:t>
      </w:r>
    </w:p>
    <w:p w14:paraId="63661E5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"https://registry.npmjs.org/@babel/runtime/-/runtime-7.11.2.tgz",</w:t>
      </w:r>
    </w:p>
    <w:p w14:paraId="5FA67A8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"sha512-TeWkU52so0mPtDcaCTxNBI/IHiz0pZgr8VEFqXFtZWpYD08ZB6FaSwVAS8MKRQAP3bYKiVjwysOJgMFY28o6Tw==",</w:t>
      </w:r>
    </w:p>
    <w:p w14:paraId="10B8144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00EE528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51E0555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regenerator</w:t>
      </w:r>
      <w:proofErr w:type="gramEnd"/>
      <w:r w:rsidRPr="00130981">
        <w:rPr>
          <w:rFonts w:ascii="Courier New" w:eastAsia="Times New Roman" w:hAnsi="Courier New" w:cs="Courier New"/>
          <w:color w:val="000000"/>
          <w:sz w:val="20"/>
          <w:szCs w:val="20"/>
        </w:rPr>
        <w:t>-runtime": "^0.13.4"</w:t>
      </w:r>
    </w:p>
    <w:p w14:paraId="2635C33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778F028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460BDF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"@babel/template": {</w:t>
      </w:r>
    </w:p>
    <w:p w14:paraId="4E63E31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"7.10.4",</w:t>
      </w:r>
    </w:p>
    <w:p w14:paraId="690B3AE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"https://registry.npmjs.org/@babel/template/-/template-7.10.4.tgz",</w:t>
      </w:r>
    </w:p>
    <w:p w14:paraId="6EDF721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"sha512-ZCjD27cGJFUB6nmCB1Enki3r+L5kJveX9pq1SvAUKoICy6CZ9yD8xO086YXdYhvNjBdnekm4ZnaP5yC8Cs/1tA==",</w:t>
      </w:r>
    </w:p>
    <w:p w14:paraId="0D28520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5EDF3AE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"@babel/code-frame": "^7.10.4",</w:t>
      </w:r>
    </w:p>
    <w:p w14:paraId="34E33C0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"@babel/parser": "^7.10.4",</w:t>
      </w:r>
    </w:p>
    <w:p w14:paraId="0C83CF4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"@babel/types": "^7.10.4"</w:t>
      </w:r>
    </w:p>
    <w:p w14:paraId="37B2FF9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9039A1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A3C6A6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"@babel/traverse": {</w:t>
      </w:r>
    </w:p>
    <w:p w14:paraId="0ACBEFA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"7.21.3",</w:t>
      </w:r>
    </w:p>
    <w:p w14:paraId="4CB4BC0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"https://registry.npmjs.org/@babel/traverse/-/traverse-7.21.3.tgz",</w:t>
      </w:r>
    </w:p>
    <w:p w14:paraId="4C9DDF1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lastRenderedPageBreak/>
        <w:t xml:space="preserve">      "integrity": "sha512-XLyopNeaTancVitYZe2MlUEvgKb6YVVPXzofHgqHijCImG33b/uTurMS488ht/Hbsb2XK3U2BnSTxKVNGV3nGQ==",</w:t>
      </w:r>
    </w:p>
    <w:p w14:paraId="5F833B1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487E7F6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"@babel/code-frame": "^7.18.6",</w:t>
      </w:r>
    </w:p>
    <w:p w14:paraId="37EA660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"@babel/generator": "^7.21.3",</w:t>
      </w:r>
    </w:p>
    <w:p w14:paraId="36595C6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"@babel/helper-environment-visitor": "^7.18.9",</w:t>
      </w:r>
    </w:p>
    <w:p w14:paraId="1D39F1C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"@babel/helper-function-name": "^7.21.0",</w:t>
      </w:r>
    </w:p>
    <w:p w14:paraId="52FCE80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"@babel/helper-hoist-variables": "^7.18.6",</w:t>
      </w:r>
    </w:p>
    <w:p w14:paraId="4B5F6AF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"@babel/helper-split-export-declaration": "^7.18.6",</w:t>
      </w:r>
    </w:p>
    <w:p w14:paraId="2696F4E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"@babel/parser": "^7.21.3",</w:t>
      </w:r>
    </w:p>
    <w:p w14:paraId="083CEDE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"@babel/types": "^7.21.3",</w:t>
      </w:r>
    </w:p>
    <w:p w14:paraId="247E5C3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"debug": "^4.1.0",</w:t>
      </w:r>
    </w:p>
    <w:p w14:paraId="1EA408B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globals</w:t>
      </w:r>
      <w:proofErr w:type="spellEnd"/>
      <w:r w:rsidRPr="00130981">
        <w:rPr>
          <w:rFonts w:ascii="Courier New" w:eastAsia="Times New Roman" w:hAnsi="Courier New" w:cs="Courier New"/>
          <w:color w:val="000000"/>
          <w:sz w:val="20"/>
          <w:szCs w:val="20"/>
        </w:rPr>
        <w:t>": "^11.1.0"</w:t>
      </w:r>
    </w:p>
    <w:p w14:paraId="15EF157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10167C6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"dependencies": {</w:t>
      </w:r>
    </w:p>
    <w:p w14:paraId="49AF218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"@babel/generator": {</w:t>
      </w:r>
    </w:p>
    <w:p w14:paraId="5EA72FE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"7.21.3",</w:t>
      </w:r>
    </w:p>
    <w:p w14:paraId="4EE4CF2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"https://registry.npmjs.org/@babel/generator/-/generator-7.21.3.tgz",</w:t>
      </w:r>
    </w:p>
    <w:p w14:paraId="3AEB49F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"sha512-QS3iR1GYC/YGUnW7IdggFeN5c1poPUurnGttOV/bZgPGV+izC/D8HnD6DLwod0fsatNyVn1G3EVWMYIF0nHbeA==",</w:t>
      </w:r>
    </w:p>
    <w:p w14:paraId="6F81FAF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688605A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"@babel/types": "^7.21.3",</w:t>
      </w:r>
    </w:p>
    <w:p w14:paraId="7894111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jridgewell</w:t>
      </w:r>
      <w:proofErr w:type="spellEnd"/>
      <w:r w:rsidRPr="00130981">
        <w:rPr>
          <w:rFonts w:ascii="Courier New" w:eastAsia="Times New Roman" w:hAnsi="Courier New" w:cs="Courier New"/>
          <w:color w:val="000000"/>
          <w:sz w:val="20"/>
          <w:szCs w:val="20"/>
        </w:rPr>
        <w:t>/gen-mapping": "^0.3.2",</w:t>
      </w:r>
    </w:p>
    <w:p w14:paraId="636174E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jridgewell</w:t>
      </w:r>
      <w:proofErr w:type="spellEnd"/>
      <w:r w:rsidRPr="00130981">
        <w:rPr>
          <w:rFonts w:ascii="Courier New" w:eastAsia="Times New Roman" w:hAnsi="Courier New" w:cs="Courier New"/>
          <w:color w:val="000000"/>
          <w:sz w:val="20"/>
          <w:szCs w:val="20"/>
        </w:rPr>
        <w:t>/trace-mapping": "^0.3.17",</w:t>
      </w:r>
    </w:p>
    <w:p w14:paraId="2CCDB29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jsesc</w:t>
      </w:r>
      <w:proofErr w:type="spellEnd"/>
      <w:r w:rsidRPr="00130981">
        <w:rPr>
          <w:rFonts w:ascii="Courier New" w:eastAsia="Times New Roman" w:hAnsi="Courier New" w:cs="Courier New"/>
          <w:color w:val="000000"/>
          <w:sz w:val="20"/>
          <w:szCs w:val="20"/>
        </w:rPr>
        <w:t>": "^2.5.1"</w:t>
      </w:r>
    </w:p>
    <w:p w14:paraId="6A48C59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04D1D67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011CDF6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BB271C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17C34AC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"@babel/types": {</w:t>
      </w:r>
    </w:p>
    <w:p w14:paraId="3A1808F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"7.21.3",</w:t>
      </w:r>
    </w:p>
    <w:p w14:paraId="471D85D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"https://registry.npmjs.org/@babel/types/-/types-7.21.3.tgz",</w:t>
      </w:r>
    </w:p>
    <w:p w14:paraId="52A437D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"sha512-sBGdETxC+/M4o/zKC0sl6sjWv62WFR/uzxrJ6uYyMLZOUlPnwzw0tKgVHOXxaAd5l2g8pEDM5RZ495GPQI77kg==",</w:t>
      </w:r>
    </w:p>
    <w:p w14:paraId="00FFD9F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72590FB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"@babel/helper-string-parser": "^7.19.4",</w:t>
      </w:r>
    </w:p>
    <w:p w14:paraId="5DBE15B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"@babel/helper-validator-identifier": "^7.19.1",</w:t>
      </w:r>
    </w:p>
    <w:p w14:paraId="6054C2B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to</w:t>
      </w:r>
      <w:proofErr w:type="gramEnd"/>
      <w:r w:rsidRPr="00130981">
        <w:rPr>
          <w:rFonts w:ascii="Courier New" w:eastAsia="Times New Roman" w:hAnsi="Courier New" w:cs="Courier New"/>
          <w:color w:val="000000"/>
          <w:sz w:val="20"/>
          <w:szCs w:val="20"/>
        </w:rPr>
        <w:t>-fast-properties": "^2.0.0"</w:t>
      </w:r>
    </w:p>
    <w:p w14:paraId="2EBE8BC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5F05D61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7DF421E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istanbuljs</w:t>
      </w:r>
      <w:proofErr w:type="spellEnd"/>
      <w:r w:rsidRPr="00130981">
        <w:rPr>
          <w:rFonts w:ascii="Courier New" w:eastAsia="Times New Roman" w:hAnsi="Courier New" w:cs="Courier New"/>
          <w:color w:val="000000"/>
          <w:sz w:val="20"/>
          <w:szCs w:val="20"/>
        </w:rPr>
        <w:t>/schema": {</w:t>
      </w:r>
    </w:p>
    <w:p w14:paraId="19C56F1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"0.1.3",</w:t>
      </w:r>
    </w:p>
    <w:p w14:paraId="4642920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"https://registry.npmjs.org/@istanbuljs/schema/-/schema-0.1.3.tgz",</w:t>
      </w:r>
    </w:p>
    <w:p w14:paraId="02E9E36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"sha512-ZXRY4jNvVgSVQ8DL3LTcakaAtXwTVUxE81hslsyD2AtoXW/wVob10HkOJ1X/pAlcI7D+2YoZKg5do8G/w6RYgA==",</w:t>
      </w:r>
    </w:p>
    <w:p w14:paraId="61C4ADD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514F0F3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108961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jridgewell</w:t>
      </w:r>
      <w:proofErr w:type="spellEnd"/>
      <w:r w:rsidRPr="00130981">
        <w:rPr>
          <w:rFonts w:ascii="Courier New" w:eastAsia="Times New Roman" w:hAnsi="Courier New" w:cs="Courier New"/>
          <w:color w:val="000000"/>
          <w:sz w:val="20"/>
          <w:szCs w:val="20"/>
        </w:rPr>
        <w:t>/gen-mapping": {</w:t>
      </w:r>
    </w:p>
    <w:p w14:paraId="2172BEA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"0.3.2",</w:t>
      </w:r>
    </w:p>
    <w:p w14:paraId="4A0905C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"https://registry.npmjs.org/@jridgewell/gen-mapping/-/gen-mapping-0.3.2.tgz",</w:t>
      </w:r>
    </w:p>
    <w:p w14:paraId="572E84F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lastRenderedPageBreak/>
        <w:t xml:space="preserve">      "integrity": "sha512-mh65xKQAzI6iBcFzwv28KVWSmCkdRBWoOh+bYQGW3+6OZvbbN3TqMGo5hqYxQniRcH9F2VZIoJCm4pa3BPDK/A==",</w:t>
      </w:r>
    </w:p>
    <w:p w14:paraId="2EAFFF5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30E3F0B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jridgewell</w:t>
      </w:r>
      <w:proofErr w:type="spellEnd"/>
      <w:r w:rsidRPr="00130981">
        <w:rPr>
          <w:rFonts w:ascii="Courier New" w:eastAsia="Times New Roman" w:hAnsi="Courier New" w:cs="Courier New"/>
          <w:color w:val="000000"/>
          <w:sz w:val="20"/>
          <w:szCs w:val="20"/>
        </w:rPr>
        <w:t>/set-array": "^1.0.1",</w:t>
      </w:r>
    </w:p>
    <w:p w14:paraId="33959DB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jridgewell</w:t>
      </w:r>
      <w:proofErr w:type="spellEnd"/>
      <w:r w:rsidRPr="00130981">
        <w:rPr>
          <w:rFonts w:ascii="Courier New" w:eastAsia="Times New Roman" w:hAnsi="Courier New" w:cs="Courier New"/>
          <w:color w:val="000000"/>
          <w:sz w:val="20"/>
          <w:szCs w:val="20"/>
        </w:rPr>
        <w:t>/</w:t>
      </w:r>
      <w:proofErr w:type="spellStart"/>
      <w:r w:rsidRPr="00130981">
        <w:rPr>
          <w:rFonts w:ascii="Courier New" w:eastAsia="Times New Roman" w:hAnsi="Courier New" w:cs="Courier New"/>
          <w:color w:val="000000"/>
          <w:sz w:val="20"/>
          <w:szCs w:val="20"/>
        </w:rPr>
        <w:t>sourcemap</w:t>
      </w:r>
      <w:proofErr w:type="spellEnd"/>
      <w:r w:rsidRPr="00130981">
        <w:rPr>
          <w:rFonts w:ascii="Courier New" w:eastAsia="Times New Roman" w:hAnsi="Courier New" w:cs="Courier New"/>
          <w:color w:val="000000"/>
          <w:sz w:val="20"/>
          <w:szCs w:val="20"/>
        </w:rPr>
        <w:t>-codec": "^1.4.10",</w:t>
      </w:r>
    </w:p>
    <w:p w14:paraId="0DCFCF5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jridgewell</w:t>
      </w:r>
      <w:proofErr w:type="spellEnd"/>
      <w:r w:rsidRPr="00130981">
        <w:rPr>
          <w:rFonts w:ascii="Courier New" w:eastAsia="Times New Roman" w:hAnsi="Courier New" w:cs="Courier New"/>
          <w:color w:val="000000"/>
          <w:sz w:val="20"/>
          <w:szCs w:val="20"/>
        </w:rPr>
        <w:t>/trace-mapping": "^0.3.9"</w:t>
      </w:r>
    </w:p>
    <w:p w14:paraId="78522B5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0355E10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10A5BDF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jridgewell</w:t>
      </w:r>
      <w:proofErr w:type="spellEnd"/>
      <w:r w:rsidRPr="00130981">
        <w:rPr>
          <w:rFonts w:ascii="Courier New" w:eastAsia="Times New Roman" w:hAnsi="Courier New" w:cs="Courier New"/>
          <w:color w:val="000000"/>
          <w:sz w:val="20"/>
          <w:szCs w:val="20"/>
        </w:rPr>
        <w:t>/resolve-</w:t>
      </w:r>
      <w:proofErr w:type="spellStart"/>
      <w:r w:rsidRPr="00130981">
        <w:rPr>
          <w:rFonts w:ascii="Courier New" w:eastAsia="Times New Roman" w:hAnsi="Courier New" w:cs="Courier New"/>
          <w:color w:val="000000"/>
          <w:sz w:val="20"/>
          <w:szCs w:val="20"/>
        </w:rPr>
        <w:t>uri</w:t>
      </w:r>
      <w:proofErr w:type="spellEnd"/>
      <w:r w:rsidRPr="00130981">
        <w:rPr>
          <w:rFonts w:ascii="Courier New" w:eastAsia="Times New Roman" w:hAnsi="Courier New" w:cs="Courier New"/>
          <w:color w:val="000000"/>
          <w:sz w:val="20"/>
          <w:szCs w:val="20"/>
        </w:rPr>
        <w:t>": {</w:t>
      </w:r>
    </w:p>
    <w:p w14:paraId="4175044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"3.1.0",</w:t>
      </w:r>
    </w:p>
    <w:p w14:paraId="4131A19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"https://registry.npmjs.org/@jridgewell/resolve-uri/-/resolve-uri-3.1.0.tgz",</w:t>
      </w:r>
    </w:p>
    <w:p w14:paraId="2811AFA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"sha512-F2msla3tad+Mfht5cJq7LSXcdudKTWCVYUgw6pLFOOHSTtZlj6SWNYAp+AhuqLmWdBO2X5hPrLcu8cVP8fy28w=="</w:t>
      </w:r>
    </w:p>
    <w:p w14:paraId="498C1BD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1F14EB3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jridgewell</w:t>
      </w:r>
      <w:proofErr w:type="spellEnd"/>
      <w:r w:rsidRPr="00130981">
        <w:rPr>
          <w:rFonts w:ascii="Courier New" w:eastAsia="Times New Roman" w:hAnsi="Courier New" w:cs="Courier New"/>
          <w:color w:val="000000"/>
          <w:sz w:val="20"/>
          <w:szCs w:val="20"/>
        </w:rPr>
        <w:t>/set-array": {</w:t>
      </w:r>
    </w:p>
    <w:p w14:paraId="009043D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"1.1.2",</w:t>
      </w:r>
    </w:p>
    <w:p w14:paraId="39887FE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"https://registry.npmjs.org/@jridgewell/set-array/-/set-array-1.1.2.tgz",</w:t>
      </w:r>
    </w:p>
    <w:p w14:paraId="449F9C1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"sha512-xnkseuNADM0gt2bs+BvhO0p78Mk762YnZdsuzFV018NoG1Sj1SCQvpSqa7XUaTam5vAGasABV9qXASMKnFMwMw=="</w:t>
      </w:r>
    </w:p>
    <w:p w14:paraId="3A349F4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0FCF877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jridgewell</w:t>
      </w:r>
      <w:proofErr w:type="spellEnd"/>
      <w:r w:rsidRPr="00130981">
        <w:rPr>
          <w:rFonts w:ascii="Courier New" w:eastAsia="Times New Roman" w:hAnsi="Courier New" w:cs="Courier New"/>
          <w:color w:val="000000"/>
          <w:sz w:val="20"/>
          <w:szCs w:val="20"/>
        </w:rPr>
        <w:t>/</w:t>
      </w:r>
      <w:proofErr w:type="spellStart"/>
      <w:r w:rsidRPr="00130981">
        <w:rPr>
          <w:rFonts w:ascii="Courier New" w:eastAsia="Times New Roman" w:hAnsi="Courier New" w:cs="Courier New"/>
          <w:color w:val="000000"/>
          <w:sz w:val="20"/>
          <w:szCs w:val="20"/>
        </w:rPr>
        <w:t>sourcemap</w:t>
      </w:r>
      <w:proofErr w:type="spellEnd"/>
      <w:r w:rsidRPr="00130981">
        <w:rPr>
          <w:rFonts w:ascii="Courier New" w:eastAsia="Times New Roman" w:hAnsi="Courier New" w:cs="Courier New"/>
          <w:color w:val="000000"/>
          <w:sz w:val="20"/>
          <w:szCs w:val="20"/>
        </w:rPr>
        <w:t>-codec": {</w:t>
      </w:r>
    </w:p>
    <w:p w14:paraId="278BBE5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"1.4.14",</w:t>
      </w:r>
    </w:p>
    <w:p w14:paraId="3710C8B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"https://registry.npmjs.org/@jridgewell/sourcemap-codec/-/sourcemap-codec-1.4.14.tgz",</w:t>
      </w:r>
    </w:p>
    <w:p w14:paraId="19F21E6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"sha512-XPSJHWmi394fuUuzDnGz1wiKqWfo1yXecHQMRf2l6hztTO+nPru658AyDngaBe7isIxEkRsPR3FZh+s7iVa4Uw=="</w:t>
      </w:r>
    </w:p>
    <w:p w14:paraId="788444A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054ABD9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jridgewell</w:t>
      </w:r>
      <w:proofErr w:type="spellEnd"/>
      <w:r w:rsidRPr="00130981">
        <w:rPr>
          <w:rFonts w:ascii="Courier New" w:eastAsia="Times New Roman" w:hAnsi="Courier New" w:cs="Courier New"/>
          <w:color w:val="000000"/>
          <w:sz w:val="20"/>
          <w:szCs w:val="20"/>
        </w:rPr>
        <w:t>/trace-mapping": {</w:t>
      </w:r>
    </w:p>
    <w:p w14:paraId="1F574A1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"0.3.17",</w:t>
      </w:r>
    </w:p>
    <w:p w14:paraId="72C2ACE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"https://registry.npmjs.org/@jridgewell/trace-mapping/-/trace-mapping-0.3.17.tgz",</w:t>
      </w:r>
    </w:p>
    <w:p w14:paraId="316FCB2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"sha512-MCNzAp77qzKca9+W/+I0+sEpaUnZoeasnghNeVc41VZCEKaCH73Vq3BZZ/SzWIgrqE4H4ceI+p+b6C0mHf9T4g==",</w:t>
      </w:r>
    </w:p>
    <w:p w14:paraId="28D1315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7C5DD95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jridgewell</w:t>
      </w:r>
      <w:proofErr w:type="spellEnd"/>
      <w:r w:rsidRPr="00130981">
        <w:rPr>
          <w:rFonts w:ascii="Courier New" w:eastAsia="Times New Roman" w:hAnsi="Courier New" w:cs="Courier New"/>
          <w:color w:val="000000"/>
          <w:sz w:val="20"/>
          <w:szCs w:val="20"/>
        </w:rPr>
        <w:t>/resolve-</w:t>
      </w:r>
      <w:proofErr w:type="spellStart"/>
      <w:r w:rsidRPr="00130981">
        <w:rPr>
          <w:rFonts w:ascii="Courier New" w:eastAsia="Times New Roman" w:hAnsi="Courier New" w:cs="Courier New"/>
          <w:color w:val="000000"/>
          <w:sz w:val="20"/>
          <w:szCs w:val="20"/>
        </w:rPr>
        <w:t>uri</w:t>
      </w:r>
      <w:proofErr w:type="spellEnd"/>
      <w:r w:rsidRPr="00130981">
        <w:rPr>
          <w:rFonts w:ascii="Courier New" w:eastAsia="Times New Roman" w:hAnsi="Courier New" w:cs="Courier New"/>
          <w:color w:val="000000"/>
          <w:sz w:val="20"/>
          <w:szCs w:val="20"/>
        </w:rPr>
        <w:t>": "3.1.0",</w:t>
      </w:r>
    </w:p>
    <w:p w14:paraId="37672A6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jridgewell</w:t>
      </w:r>
      <w:proofErr w:type="spellEnd"/>
      <w:r w:rsidRPr="00130981">
        <w:rPr>
          <w:rFonts w:ascii="Courier New" w:eastAsia="Times New Roman" w:hAnsi="Courier New" w:cs="Courier New"/>
          <w:color w:val="000000"/>
          <w:sz w:val="20"/>
          <w:szCs w:val="20"/>
        </w:rPr>
        <w:t>/</w:t>
      </w:r>
      <w:proofErr w:type="spellStart"/>
      <w:r w:rsidRPr="00130981">
        <w:rPr>
          <w:rFonts w:ascii="Courier New" w:eastAsia="Times New Roman" w:hAnsi="Courier New" w:cs="Courier New"/>
          <w:color w:val="000000"/>
          <w:sz w:val="20"/>
          <w:szCs w:val="20"/>
        </w:rPr>
        <w:t>sourcemap</w:t>
      </w:r>
      <w:proofErr w:type="spellEnd"/>
      <w:r w:rsidRPr="00130981">
        <w:rPr>
          <w:rFonts w:ascii="Courier New" w:eastAsia="Times New Roman" w:hAnsi="Courier New" w:cs="Courier New"/>
          <w:color w:val="000000"/>
          <w:sz w:val="20"/>
          <w:szCs w:val="20"/>
        </w:rPr>
        <w:t>-codec": "1.4.14"</w:t>
      </w:r>
    </w:p>
    <w:p w14:paraId="0BD1B45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0701278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52574F4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jsdevtools</w:t>
      </w:r>
      <w:proofErr w:type="spellEnd"/>
      <w:r w:rsidRPr="00130981">
        <w:rPr>
          <w:rFonts w:ascii="Courier New" w:eastAsia="Times New Roman" w:hAnsi="Courier New" w:cs="Courier New"/>
          <w:color w:val="000000"/>
          <w:sz w:val="20"/>
          <w:szCs w:val="20"/>
        </w:rPr>
        <w:t>/coverage-</w:t>
      </w:r>
      <w:proofErr w:type="spellStart"/>
      <w:r w:rsidRPr="00130981">
        <w:rPr>
          <w:rFonts w:ascii="Courier New" w:eastAsia="Times New Roman" w:hAnsi="Courier New" w:cs="Courier New"/>
          <w:color w:val="000000"/>
          <w:sz w:val="20"/>
          <w:szCs w:val="20"/>
        </w:rPr>
        <w:t>istanbul</w:t>
      </w:r>
      <w:proofErr w:type="spellEnd"/>
      <w:r w:rsidRPr="00130981">
        <w:rPr>
          <w:rFonts w:ascii="Courier New" w:eastAsia="Times New Roman" w:hAnsi="Courier New" w:cs="Courier New"/>
          <w:color w:val="000000"/>
          <w:sz w:val="20"/>
          <w:szCs w:val="20"/>
        </w:rPr>
        <w:t>-loader": {</w:t>
      </w:r>
    </w:p>
    <w:p w14:paraId="7A88FE5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"3.0.5",</w:t>
      </w:r>
    </w:p>
    <w:p w14:paraId="7492BF4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"https://registry.npmjs.org/@jsdevtools/coverage-istanbul-loader/-/coverage-istanbul-loader-3.0.5.tgz",</w:t>
      </w:r>
    </w:p>
    <w:p w14:paraId="3CC1C98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"sha512-EUCPEkaRPvmHjWAAZkWMT7JDzpw7FKB00WTISaiXsbNOd5hCHg77XLA8sLYLFDo1zepYLo2w7GstN8YBqRXZfA==",</w:t>
      </w:r>
    </w:p>
    <w:p w14:paraId="715C66A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00DAFA2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6BBA4F0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convert</w:t>
      </w:r>
      <w:proofErr w:type="gramEnd"/>
      <w:r w:rsidRPr="00130981">
        <w:rPr>
          <w:rFonts w:ascii="Courier New" w:eastAsia="Times New Roman" w:hAnsi="Courier New" w:cs="Courier New"/>
          <w:color w:val="000000"/>
          <w:sz w:val="20"/>
          <w:szCs w:val="20"/>
        </w:rPr>
        <w:t>-source-map": "^1.7.0",</w:t>
      </w:r>
    </w:p>
    <w:p w14:paraId="6575A7B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istanbul</w:t>
      </w:r>
      <w:proofErr w:type="spellEnd"/>
      <w:proofErr w:type="gramEnd"/>
      <w:r w:rsidRPr="00130981">
        <w:rPr>
          <w:rFonts w:ascii="Courier New" w:eastAsia="Times New Roman" w:hAnsi="Courier New" w:cs="Courier New"/>
          <w:color w:val="000000"/>
          <w:sz w:val="20"/>
          <w:szCs w:val="20"/>
        </w:rPr>
        <w:t>-lib-instrument": "^4.0.3",</w:t>
      </w:r>
    </w:p>
    <w:p w14:paraId="6DB0E2E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loader</w:t>
      </w:r>
      <w:proofErr w:type="gramEnd"/>
      <w:r w:rsidRPr="00130981">
        <w:rPr>
          <w:rFonts w:ascii="Courier New" w:eastAsia="Times New Roman" w:hAnsi="Courier New" w:cs="Courier New"/>
          <w:color w:val="000000"/>
          <w:sz w:val="20"/>
          <w:szCs w:val="20"/>
        </w:rPr>
        <w:t>-utils": "^2.0.0",</w:t>
      </w:r>
    </w:p>
    <w:p w14:paraId="35FD078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merge</w:t>
      </w:r>
      <w:proofErr w:type="gramEnd"/>
      <w:r w:rsidRPr="00130981">
        <w:rPr>
          <w:rFonts w:ascii="Courier New" w:eastAsia="Times New Roman" w:hAnsi="Courier New" w:cs="Courier New"/>
          <w:color w:val="000000"/>
          <w:sz w:val="20"/>
          <w:szCs w:val="20"/>
        </w:rPr>
        <w:t>-source-map": "^1.1.0",</w:t>
      </w:r>
    </w:p>
    <w:p w14:paraId="47161FE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schema</w:t>
      </w:r>
      <w:proofErr w:type="gramEnd"/>
      <w:r w:rsidRPr="00130981">
        <w:rPr>
          <w:rFonts w:ascii="Courier New" w:eastAsia="Times New Roman" w:hAnsi="Courier New" w:cs="Courier New"/>
          <w:color w:val="000000"/>
          <w:sz w:val="20"/>
          <w:szCs w:val="20"/>
        </w:rPr>
        <w:t>-utils": "^2.7.0"</w:t>
      </w:r>
    </w:p>
    <w:p w14:paraId="36D2CFA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lastRenderedPageBreak/>
        <w:t xml:space="preserve">      }</w:t>
      </w:r>
    </w:p>
    <w:p w14:paraId="5075721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4A5D0B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"@ng-bootstrap/ng-bootstrap": {</w:t>
      </w:r>
    </w:p>
    <w:p w14:paraId="2843D9F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"8.0.4",</w:t>
      </w:r>
    </w:p>
    <w:p w14:paraId="4E0D8D0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"https://registry.npmjs.org/@ng-bootstrap/ng-bootstrap/-/ng-bootstrap-8.0.4.tgz",</w:t>
      </w:r>
    </w:p>
    <w:p w14:paraId="78E83D8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"sha512-EdxTwOPOtlvfnwrglPniulmzdnXdXH3lTGaGAY1HrYRvdtGg6wicRvl+BvwVE/3Qik5NPkOWMVghUHpv3evIYg==",</w:t>
      </w:r>
    </w:p>
    <w:p w14:paraId="008C504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21F0D2D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tslib</w:t>
      </w:r>
      <w:proofErr w:type="spellEnd"/>
      <w:r w:rsidRPr="00130981">
        <w:rPr>
          <w:rFonts w:ascii="Courier New" w:eastAsia="Times New Roman" w:hAnsi="Courier New" w:cs="Courier New"/>
          <w:color w:val="000000"/>
          <w:sz w:val="20"/>
          <w:szCs w:val="20"/>
        </w:rPr>
        <w:t>": "^2.0.0"</w:t>
      </w:r>
    </w:p>
    <w:p w14:paraId="2ED65A0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7048998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2C37474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ngtools</w:t>
      </w:r>
      <w:proofErr w:type="spellEnd"/>
      <w:r w:rsidRPr="00130981">
        <w:rPr>
          <w:rFonts w:ascii="Courier New" w:eastAsia="Times New Roman" w:hAnsi="Courier New" w:cs="Courier New"/>
          <w:color w:val="000000"/>
          <w:sz w:val="20"/>
          <w:szCs w:val="20"/>
        </w:rPr>
        <w:t>/webpack": {</w:t>
      </w:r>
    </w:p>
    <w:p w14:paraId="5FB5F52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"10.2.4",</w:t>
      </w:r>
    </w:p>
    <w:p w14:paraId="628B109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"https://registry.npmjs.org/@ngtools/webpack/-/webpack-10.2.4.tgz",</w:t>
      </w:r>
    </w:p>
    <w:p w14:paraId="0C0863E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"sha512-7rnGrd0TlnAHwOSwvKjKuD+/vwPEP2aVwD9ZnvWYafQFpLYQj+9TYOBj+nbg2l4PCRx5ByYy7xPKnu88GX5/lw==",</w:t>
      </w:r>
    </w:p>
    <w:p w14:paraId="38EC34E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58B597E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4991053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"@angular-devkit/core": "10.2.4",</w:t>
      </w:r>
    </w:p>
    <w:p w14:paraId="5B81940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enhanced</w:t>
      </w:r>
      <w:proofErr w:type="gramEnd"/>
      <w:r w:rsidRPr="00130981">
        <w:rPr>
          <w:rFonts w:ascii="Courier New" w:eastAsia="Times New Roman" w:hAnsi="Courier New" w:cs="Courier New"/>
          <w:color w:val="000000"/>
          <w:sz w:val="20"/>
          <w:szCs w:val="20"/>
        </w:rPr>
        <w:t>-resolve": "4.3.0",</w:t>
      </w:r>
    </w:p>
    <w:p w14:paraId="1517A45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webpack</w:t>
      </w:r>
      <w:proofErr w:type="gramEnd"/>
      <w:r w:rsidRPr="00130981">
        <w:rPr>
          <w:rFonts w:ascii="Courier New" w:eastAsia="Times New Roman" w:hAnsi="Courier New" w:cs="Courier New"/>
          <w:color w:val="000000"/>
          <w:sz w:val="20"/>
          <w:szCs w:val="20"/>
        </w:rPr>
        <w:t>-sources": "1.4.3"</w:t>
      </w:r>
    </w:p>
    <w:p w14:paraId="4709278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53E322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7E178A7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nodelib</w:t>
      </w:r>
      <w:proofErr w:type="spellEnd"/>
      <w:r w:rsidRPr="00130981">
        <w:rPr>
          <w:rFonts w:ascii="Courier New" w:eastAsia="Times New Roman" w:hAnsi="Courier New" w:cs="Courier New"/>
          <w:color w:val="000000"/>
          <w:sz w:val="20"/>
          <w:szCs w:val="20"/>
        </w:rPr>
        <w:t>/</w:t>
      </w:r>
      <w:proofErr w:type="spellStart"/>
      <w:r w:rsidRPr="00130981">
        <w:rPr>
          <w:rFonts w:ascii="Courier New" w:eastAsia="Times New Roman" w:hAnsi="Courier New" w:cs="Courier New"/>
          <w:color w:val="000000"/>
          <w:sz w:val="20"/>
          <w:szCs w:val="20"/>
        </w:rPr>
        <w:t>fs.scandir</w:t>
      </w:r>
      <w:proofErr w:type="spellEnd"/>
      <w:r w:rsidRPr="00130981">
        <w:rPr>
          <w:rFonts w:ascii="Courier New" w:eastAsia="Times New Roman" w:hAnsi="Courier New" w:cs="Courier New"/>
          <w:color w:val="000000"/>
          <w:sz w:val="20"/>
          <w:szCs w:val="20"/>
        </w:rPr>
        <w:t>": {</w:t>
      </w:r>
    </w:p>
    <w:p w14:paraId="6826DD5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"2.1.5",</w:t>
      </w:r>
    </w:p>
    <w:p w14:paraId="3605B60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"https://registry.npmjs.org/@nodelib/fs.scandir/-/fs.scandir-2.1.5.tgz",</w:t>
      </w:r>
    </w:p>
    <w:p w14:paraId="14262F6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"sha512-vq24Bq3ym5HEQm2NKCr3yXDwjc7vTsEThRDnkp2DK9p1uqLR+DHurm/NOTo0KG7HYHU7eppKZj3MyqYuMBf62g==",</w:t>
      </w:r>
    </w:p>
    <w:p w14:paraId="17F6112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55FC297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45CF3AC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nodelib</w:t>
      </w:r>
      <w:proofErr w:type="spellEnd"/>
      <w:r w:rsidRPr="00130981">
        <w:rPr>
          <w:rFonts w:ascii="Courier New" w:eastAsia="Times New Roman" w:hAnsi="Courier New" w:cs="Courier New"/>
          <w:color w:val="000000"/>
          <w:sz w:val="20"/>
          <w:szCs w:val="20"/>
        </w:rPr>
        <w:t>/</w:t>
      </w:r>
      <w:proofErr w:type="spellStart"/>
      <w:r w:rsidRPr="00130981">
        <w:rPr>
          <w:rFonts w:ascii="Courier New" w:eastAsia="Times New Roman" w:hAnsi="Courier New" w:cs="Courier New"/>
          <w:color w:val="000000"/>
          <w:sz w:val="20"/>
          <w:szCs w:val="20"/>
        </w:rPr>
        <w:t>fs.stat</w:t>
      </w:r>
      <w:proofErr w:type="spellEnd"/>
      <w:r w:rsidRPr="00130981">
        <w:rPr>
          <w:rFonts w:ascii="Courier New" w:eastAsia="Times New Roman" w:hAnsi="Courier New" w:cs="Courier New"/>
          <w:color w:val="000000"/>
          <w:sz w:val="20"/>
          <w:szCs w:val="20"/>
        </w:rPr>
        <w:t>": "2.0.5",</w:t>
      </w:r>
    </w:p>
    <w:p w14:paraId="3A0DE25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run</w:t>
      </w:r>
      <w:proofErr w:type="gramEnd"/>
      <w:r w:rsidRPr="00130981">
        <w:rPr>
          <w:rFonts w:ascii="Courier New" w:eastAsia="Times New Roman" w:hAnsi="Courier New" w:cs="Courier New"/>
          <w:color w:val="000000"/>
          <w:sz w:val="20"/>
          <w:szCs w:val="20"/>
        </w:rPr>
        <w:t>-parallel": "^1.1.9"</w:t>
      </w:r>
    </w:p>
    <w:p w14:paraId="41B20B5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669BE4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01B49F8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nodelib</w:t>
      </w:r>
      <w:proofErr w:type="spellEnd"/>
      <w:r w:rsidRPr="00130981">
        <w:rPr>
          <w:rFonts w:ascii="Courier New" w:eastAsia="Times New Roman" w:hAnsi="Courier New" w:cs="Courier New"/>
          <w:color w:val="000000"/>
          <w:sz w:val="20"/>
          <w:szCs w:val="20"/>
        </w:rPr>
        <w:t>/</w:t>
      </w:r>
      <w:proofErr w:type="spellStart"/>
      <w:r w:rsidRPr="00130981">
        <w:rPr>
          <w:rFonts w:ascii="Courier New" w:eastAsia="Times New Roman" w:hAnsi="Courier New" w:cs="Courier New"/>
          <w:color w:val="000000"/>
          <w:sz w:val="20"/>
          <w:szCs w:val="20"/>
        </w:rPr>
        <w:t>fs.stat</w:t>
      </w:r>
      <w:proofErr w:type="spellEnd"/>
      <w:r w:rsidRPr="00130981">
        <w:rPr>
          <w:rFonts w:ascii="Courier New" w:eastAsia="Times New Roman" w:hAnsi="Courier New" w:cs="Courier New"/>
          <w:color w:val="000000"/>
          <w:sz w:val="20"/>
          <w:szCs w:val="20"/>
        </w:rPr>
        <w:t>": {</w:t>
      </w:r>
    </w:p>
    <w:p w14:paraId="0959B93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"2.0.5",</w:t>
      </w:r>
    </w:p>
    <w:p w14:paraId="522265E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"https://registry.npmjs.org/@nodelib/fs.stat/-/fs.stat-2.0.5.tgz",</w:t>
      </w:r>
    </w:p>
    <w:p w14:paraId="0CABCB8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"sha512-RkhPPp2zrqDAQA/2jNhnztcPAlv64XdhIp7a7454A5ovI7Bukxgt7MX7udwAu3zg1DcpPU0rz3VV1SeaqvY4+A==",</w:t>
      </w:r>
    </w:p>
    <w:p w14:paraId="35AC310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29E1560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4ADE96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nodelib</w:t>
      </w:r>
      <w:proofErr w:type="spellEnd"/>
      <w:r w:rsidRPr="00130981">
        <w:rPr>
          <w:rFonts w:ascii="Courier New" w:eastAsia="Times New Roman" w:hAnsi="Courier New" w:cs="Courier New"/>
          <w:color w:val="000000"/>
          <w:sz w:val="20"/>
          <w:szCs w:val="20"/>
        </w:rPr>
        <w:t>/</w:t>
      </w:r>
      <w:proofErr w:type="spellStart"/>
      <w:r w:rsidRPr="00130981">
        <w:rPr>
          <w:rFonts w:ascii="Courier New" w:eastAsia="Times New Roman" w:hAnsi="Courier New" w:cs="Courier New"/>
          <w:color w:val="000000"/>
          <w:sz w:val="20"/>
          <w:szCs w:val="20"/>
        </w:rPr>
        <w:t>fs.walk</w:t>
      </w:r>
      <w:proofErr w:type="spellEnd"/>
      <w:r w:rsidRPr="00130981">
        <w:rPr>
          <w:rFonts w:ascii="Courier New" w:eastAsia="Times New Roman" w:hAnsi="Courier New" w:cs="Courier New"/>
          <w:color w:val="000000"/>
          <w:sz w:val="20"/>
          <w:szCs w:val="20"/>
        </w:rPr>
        <w:t>": {</w:t>
      </w:r>
    </w:p>
    <w:p w14:paraId="5EE05B0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"1.2.8",</w:t>
      </w:r>
    </w:p>
    <w:p w14:paraId="6011EFD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"https://registry.npmjs.org/@nodelib/fs.walk/-/fs.walk-1.2.8.tgz",</w:t>
      </w:r>
    </w:p>
    <w:p w14:paraId="2B2BF1F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"sha512-oGB+UxlgWcgQkgwo8GcEGwemoTFt3FIO9ababBmaGwXIoBKZ+GTy0pP185beGg7Llih/NSHSV2XAs1lnznocSg==",</w:t>
      </w:r>
    </w:p>
    <w:p w14:paraId="4FED594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5F87EC5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7C837C4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nodelib</w:t>
      </w:r>
      <w:proofErr w:type="spellEnd"/>
      <w:r w:rsidRPr="00130981">
        <w:rPr>
          <w:rFonts w:ascii="Courier New" w:eastAsia="Times New Roman" w:hAnsi="Courier New" w:cs="Courier New"/>
          <w:color w:val="000000"/>
          <w:sz w:val="20"/>
          <w:szCs w:val="20"/>
        </w:rPr>
        <w:t>/</w:t>
      </w:r>
      <w:proofErr w:type="spellStart"/>
      <w:r w:rsidRPr="00130981">
        <w:rPr>
          <w:rFonts w:ascii="Courier New" w:eastAsia="Times New Roman" w:hAnsi="Courier New" w:cs="Courier New"/>
          <w:color w:val="000000"/>
          <w:sz w:val="20"/>
          <w:szCs w:val="20"/>
        </w:rPr>
        <w:t>fs.scandir</w:t>
      </w:r>
      <w:proofErr w:type="spellEnd"/>
      <w:r w:rsidRPr="00130981">
        <w:rPr>
          <w:rFonts w:ascii="Courier New" w:eastAsia="Times New Roman" w:hAnsi="Courier New" w:cs="Courier New"/>
          <w:color w:val="000000"/>
          <w:sz w:val="20"/>
          <w:szCs w:val="20"/>
        </w:rPr>
        <w:t>": "2.1.5",</w:t>
      </w:r>
    </w:p>
    <w:p w14:paraId="5B42CCF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lastRenderedPageBreak/>
        <w:t xml:space="preserve">        "</w:t>
      </w:r>
      <w:proofErr w:type="spellStart"/>
      <w:r w:rsidRPr="00130981">
        <w:rPr>
          <w:rFonts w:ascii="Courier New" w:eastAsia="Times New Roman" w:hAnsi="Courier New" w:cs="Courier New"/>
          <w:color w:val="000000"/>
          <w:sz w:val="20"/>
          <w:szCs w:val="20"/>
        </w:rPr>
        <w:t>fastq</w:t>
      </w:r>
      <w:proofErr w:type="spellEnd"/>
      <w:r w:rsidRPr="00130981">
        <w:rPr>
          <w:rFonts w:ascii="Courier New" w:eastAsia="Times New Roman" w:hAnsi="Courier New" w:cs="Courier New"/>
          <w:color w:val="000000"/>
          <w:sz w:val="20"/>
          <w:szCs w:val="20"/>
        </w:rPr>
        <w:t>": "^1.6.0"</w:t>
      </w:r>
    </w:p>
    <w:p w14:paraId="2CBDE33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0BC38E4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835071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npmcli</w:t>
      </w:r>
      <w:proofErr w:type="spellEnd"/>
      <w:r w:rsidRPr="00130981">
        <w:rPr>
          <w:rFonts w:ascii="Courier New" w:eastAsia="Times New Roman" w:hAnsi="Courier New" w:cs="Courier New"/>
          <w:color w:val="000000"/>
          <w:sz w:val="20"/>
          <w:szCs w:val="20"/>
        </w:rPr>
        <w:t>/move-file": {</w:t>
      </w:r>
    </w:p>
    <w:p w14:paraId="555DCF0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"1.1.2",</w:t>
      </w:r>
    </w:p>
    <w:p w14:paraId="0ADC18F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"https://registry.npmjs.org/@npmcli/move-file/-/move-file-1.1.2.tgz",</w:t>
      </w:r>
    </w:p>
    <w:p w14:paraId="38B5570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"sha512-1SUf/Cg2GzGDyaf15aR9St9TWlb+XvbZXWpDx8YKs7MLzMH/BCeopv+y9vzrzgkfykCGuWOlSu3mZhj2+FQcrg==",</w:t>
      </w:r>
    </w:p>
    <w:p w14:paraId="1FD9597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704A694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71B6697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mkdirp</w:t>
      </w:r>
      <w:proofErr w:type="spellEnd"/>
      <w:r w:rsidRPr="00130981">
        <w:rPr>
          <w:rFonts w:ascii="Courier New" w:eastAsia="Times New Roman" w:hAnsi="Courier New" w:cs="Courier New"/>
          <w:color w:val="000000"/>
          <w:sz w:val="20"/>
          <w:szCs w:val="20"/>
        </w:rPr>
        <w:t>": "^1.0.4",</w:t>
      </w:r>
    </w:p>
    <w:p w14:paraId="7DF9DB5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rimraf</w:t>
      </w:r>
      <w:proofErr w:type="spellEnd"/>
      <w:r w:rsidRPr="00130981">
        <w:rPr>
          <w:rFonts w:ascii="Courier New" w:eastAsia="Times New Roman" w:hAnsi="Courier New" w:cs="Courier New"/>
          <w:color w:val="000000"/>
          <w:sz w:val="20"/>
          <w:szCs w:val="20"/>
        </w:rPr>
        <w:t>": "^3.0.2"</w:t>
      </w:r>
    </w:p>
    <w:p w14:paraId="756181D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38BEBCB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"dependencies": {</w:t>
      </w:r>
    </w:p>
    <w:p w14:paraId="085BA25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mkdirp</w:t>
      </w:r>
      <w:proofErr w:type="spellEnd"/>
      <w:r w:rsidRPr="00130981">
        <w:rPr>
          <w:rFonts w:ascii="Courier New" w:eastAsia="Times New Roman" w:hAnsi="Courier New" w:cs="Courier New"/>
          <w:color w:val="000000"/>
          <w:sz w:val="20"/>
          <w:szCs w:val="20"/>
        </w:rPr>
        <w:t>": {</w:t>
      </w:r>
    </w:p>
    <w:p w14:paraId="3E6E900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"1.0.4",</w:t>
      </w:r>
    </w:p>
    <w:p w14:paraId="3297785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t>
      </w:r>
      <w:proofErr w:type="spellStart"/>
      <w:r w:rsidRPr="00130981">
        <w:rPr>
          <w:rFonts w:ascii="Courier New" w:eastAsia="Times New Roman" w:hAnsi="Courier New" w:cs="Courier New"/>
          <w:color w:val="000000"/>
          <w:sz w:val="20"/>
          <w:szCs w:val="20"/>
        </w:rPr>
        <w:t>mkdirp</w:t>
      </w:r>
      <w:proofErr w:type="spellEnd"/>
      <w:r w:rsidRPr="00130981">
        <w:rPr>
          <w:rFonts w:ascii="Courier New" w:eastAsia="Times New Roman" w:hAnsi="Courier New" w:cs="Courier New"/>
          <w:color w:val="000000"/>
          <w:sz w:val="20"/>
          <w:szCs w:val="20"/>
        </w:rPr>
        <w:t>/-/mkdirp-1.0.4.tgz",</w:t>
      </w:r>
    </w:p>
    <w:p w14:paraId="77F1673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"sha512-vVqVZQyf3WLx2Shd0qJ9xuvqgAyKPLAiqITEtqW0oIUjzo3PePDd6fW9iFz30ef7Ysp/oiWqbhszeGWW2T6Gzw==",</w:t>
      </w:r>
    </w:p>
    <w:p w14:paraId="03129F1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7C6E595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306782C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0E11FBF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2FC187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"@schematics/angular": {</w:t>
      </w:r>
    </w:p>
    <w:p w14:paraId="7C441A2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"10.2.4",</w:t>
      </w:r>
    </w:p>
    <w:p w14:paraId="5BABFA1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"https://registry.npmjs.org/@schematics/angular/-/angular-10.2.4.tgz",</w:t>
      </w:r>
    </w:p>
    <w:p w14:paraId="6FA75AB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"sha512-irU3cnamfd5Hgy1B6oY7oweApJHhVaD2oYPq0NfI+F14JalERO+DGO0Tq3MWmEGn32tLQPv9fwM5O8EElEp9pA==",</w:t>
      </w:r>
    </w:p>
    <w:p w14:paraId="024F139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2EAE5E7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7269FAC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"@angular-devkit/core": "10.2.4",</w:t>
      </w:r>
    </w:p>
    <w:p w14:paraId="66C794F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"@angular-devkit/schematics": "10.2.4",</w:t>
      </w:r>
    </w:p>
    <w:p w14:paraId="11A9AEC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jsonc</w:t>
      </w:r>
      <w:proofErr w:type="spellEnd"/>
      <w:proofErr w:type="gramEnd"/>
      <w:r w:rsidRPr="00130981">
        <w:rPr>
          <w:rFonts w:ascii="Courier New" w:eastAsia="Times New Roman" w:hAnsi="Courier New" w:cs="Courier New"/>
          <w:color w:val="000000"/>
          <w:sz w:val="20"/>
          <w:szCs w:val="20"/>
        </w:rPr>
        <w:t>-parser": "2.3.0"</w:t>
      </w:r>
    </w:p>
    <w:p w14:paraId="35A3D2B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8D804C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23B627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"@schematics/update": {</w:t>
      </w:r>
    </w:p>
    <w:p w14:paraId="7B3E315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"0.1002.4",</w:t>
      </w:r>
    </w:p>
    <w:p w14:paraId="1BF7F84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"https://registry.npmjs.org/@schematics/update/-/update-0.1002.4.tgz",</w:t>
      </w:r>
    </w:p>
    <w:p w14:paraId="12FD7B3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"sha512-qnDn3SSMmolfzWpj8CTAoC/TSPe43azKPYLR5r76GkRvuUbwr/dQEj92wu59twjGcsmjF54qcG4fGaxMndUn3Q==",</w:t>
      </w:r>
    </w:p>
    <w:p w14:paraId="216CAD4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6140040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6FE8A50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"@angular-devkit/core": "10.2.4",</w:t>
      </w:r>
    </w:p>
    <w:p w14:paraId="4B10588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"@angular-devkit/schematics": "10.2.4",</w:t>
      </w:r>
    </w:p>
    <w:p w14:paraId="4D223D6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yarnpkg</w:t>
      </w:r>
      <w:proofErr w:type="spellEnd"/>
      <w:r w:rsidRPr="00130981">
        <w:rPr>
          <w:rFonts w:ascii="Courier New" w:eastAsia="Times New Roman" w:hAnsi="Courier New" w:cs="Courier New"/>
          <w:color w:val="000000"/>
          <w:sz w:val="20"/>
          <w:szCs w:val="20"/>
        </w:rPr>
        <w:t>/</w:t>
      </w:r>
      <w:proofErr w:type="spellStart"/>
      <w:r w:rsidRPr="00130981">
        <w:rPr>
          <w:rFonts w:ascii="Courier New" w:eastAsia="Times New Roman" w:hAnsi="Courier New" w:cs="Courier New"/>
          <w:color w:val="000000"/>
          <w:sz w:val="20"/>
          <w:szCs w:val="20"/>
        </w:rPr>
        <w:t>lockfile</w:t>
      </w:r>
      <w:proofErr w:type="spellEnd"/>
      <w:r w:rsidRPr="00130981">
        <w:rPr>
          <w:rFonts w:ascii="Courier New" w:eastAsia="Times New Roman" w:hAnsi="Courier New" w:cs="Courier New"/>
          <w:color w:val="000000"/>
          <w:sz w:val="20"/>
          <w:szCs w:val="20"/>
        </w:rPr>
        <w:t>": "1.1.0",</w:t>
      </w:r>
    </w:p>
    <w:p w14:paraId="3599FE3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ini</w:t>
      </w:r>
      <w:proofErr w:type="spellEnd"/>
      <w:r w:rsidRPr="00130981">
        <w:rPr>
          <w:rFonts w:ascii="Courier New" w:eastAsia="Times New Roman" w:hAnsi="Courier New" w:cs="Courier New"/>
          <w:color w:val="000000"/>
          <w:sz w:val="20"/>
          <w:szCs w:val="20"/>
        </w:rPr>
        <w:t>": "1.3.6",</w:t>
      </w:r>
    </w:p>
    <w:p w14:paraId="6FB987F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npm</w:t>
      </w:r>
      <w:proofErr w:type="spellEnd"/>
      <w:proofErr w:type="gramEnd"/>
      <w:r w:rsidRPr="00130981">
        <w:rPr>
          <w:rFonts w:ascii="Courier New" w:eastAsia="Times New Roman" w:hAnsi="Courier New" w:cs="Courier New"/>
          <w:color w:val="000000"/>
          <w:sz w:val="20"/>
          <w:szCs w:val="20"/>
        </w:rPr>
        <w:t>-package-</w:t>
      </w:r>
      <w:proofErr w:type="spellStart"/>
      <w:r w:rsidRPr="00130981">
        <w:rPr>
          <w:rFonts w:ascii="Courier New" w:eastAsia="Times New Roman" w:hAnsi="Courier New" w:cs="Courier New"/>
          <w:color w:val="000000"/>
          <w:sz w:val="20"/>
          <w:szCs w:val="20"/>
        </w:rPr>
        <w:t>arg</w:t>
      </w:r>
      <w:proofErr w:type="spellEnd"/>
      <w:r w:rsidRPr="00130981">
        <w:rPr>
          <w:rFonts w:ascii="Courier New" w:eastAsia="Times New Roman" w:hAnsi="Courier New" w:cs="Courier New"/>
          <w:color w:val="000000"/>
          <w:sz w:val="20"/>
          <w:szCs w:val="20"/>
        </w:rPr>
        <w:t>": "^8.0.0",</w:t>
      </w:r>
    </w:p>
    <w:p w14:paraId="3BA2440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pacote</w:t>
      </w:r>
      <w:proofErr w:type="spellEnd"/>
      <w:r w:rsidRPr="00130981">
        <w:rPr>
          <w:rFonts w:ascii="Courier New" w:eastAsia="Times New Roman" w:hAnsi="Courier New" w:cs="Courier New"/>
          <w:color w:val="000000"/>
          <w:sz w:val="20"/>
          <w:szCs w:val="20"/>
        </w:rPr>
        <w:t>": "9.5.12",</w:t>
      </w:r>
    </w:p>
    <w:p w14:paraId="5B19BCC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semver</w:t>
      </w:r>
      <w:proofErr w:type="spellEnd"/>
      <w:r w:rsidRPr="00130981">
        <w:rPr>
          <w:rFonts w:ascii="Courier New" w:eastAsia="Times New Roman" w:hAnsi="Courier New" w:cs="Courier New"/>
          <w:color w:val="000000"/>
          <w:sz w:val="20"/>
          <w:szCs w:val="20"/>
        </w:rPr>
        <w:t>": "7.3.2",</w:t>
      </w:r>
    </w:p>
    <w:p w14:paraId="056CFE0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semver</w:t>
      </w:r>
      <w:proofErr w:type="spellEnd"/>
      <w:proofErr w:type="gramEnd"/>
      <w:r w:rsidRPr="00130981">
        <w:rPr>
          <w:rFonts w:ascii="Courier New" w:eastAsia="Times New Roman" w:hAnsi="Courier New" w:cs="Courier New"/>
          <w:color w:val="000000"/>
          <w:sz w:val="20"/>
          <w:szCs w:val="20"/>
        </w:rPr>
        <w:t>-intersect": "1.4.0"</w:t>
      </w:r>
    </w:p>
    <w:p w14:paraId="41595E0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1C79217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E0498E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lastRenderedPageBreak/>
        <w:t xml:space="preserve">    "@types/glob": {</w:t>
      </w:r>
    </w:p>
    <w:p w14:paraId="416BDB1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"7.2.0",</w:t>
      </w:r>
    </w:p>
    <w:p w14:paraId="61C112A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"https://registry.npmjs.org/@types/glob/-/glob-7.2.0.tgz",</w:t>
      </w:r>
    </w:p>
    <w:p w14:paraId="46F4FF2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"sha512-ZUxbzKl0IfJILTS6t7ip5fQQM/J3TJYubDm3nMbgubNNYS62eXeUpoLUC8/7fJNiFYHTrGPQn7hspDUzIHX3UA==",</w:t>
      </w:r>
    </w:p>
    <w:p w14:paraId="3FECA83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74FE699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5F26ED9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"@types/</w:t>
      </w:r>
      <w:proofErr w:type="spellStart"/>
      <w:r w:rsidRPr="00130981">
        <w:rPr>
          <w:rFonts w:ascii="Courier New" w:eastAsia="Times New Roman" w:hAnsi="Courier New" w:cs="Courier New"/>
          <w:color w:val="000000"/>
          <w:sz w:val="20"/>
          <w:szCs w:val="20"/>
        </w:rPr>
        <w:t>minimatch</w:t>
      </w:r>
      <w:proofErr w:type="spellEnd"/>
      <w:r w:rsidRPr="00130981">
        <w:rPr>
          <w:rFonts w:ascii="Courier New" w:eastAsia="Times New Roman" w:hAnsi="Courier New" w:cs="Courier New"/>
          <w:color w:val="000000"/>
          <w:sz w:val="20"/>
          <w:szCs w:val="20"/>
        </w:rPr>
        <w:t>": "*",</w:t>
      </w:r>
    </w:p>
    <w:p w14:paraId="7375012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"@types/node": "*"</w:t>
      </w:r>
    </w:p>
    <w:p w14:paraId="6AB9624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4FCDBA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5383213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"@types/jasmine": {</w:t>
      </w:r>
    </w:p>
    <w:p w14:paraId="689DC70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"3.5.14",</w:t>
      </w:r>
    </w:p>
    <w:p w14:paraId="07E9D43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"https://registry.npmjs.org/@types/jasmine/-/jasmine-3.5.14.tgz",</w:t>
      </w:r>
    </w:p>
    <w:p w14:paraId="307E954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"sha512-Fkgk536sHPqcOtd+Ow+WiUNuk0TSo/BntKkF8wSvcd6M2FvPjeXcUE6Oz/bwDZiUZEaXLslAgw00Q94Pnx6T4w==",</w:t>
      </w:r>
    </w:p>
    <w:p w14:paraId="0330813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76DA8B1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39182A8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"@types/jasminewd2": {</w:t>
      </w:r>
    </w:p>
    <w:p w14:paraId="6F24A78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"2.0.10",</w:t>
      </w:r>
    </w:p>
    <w:p w14:paraId="6C3AE29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"https://registry.npmjs.org/@types/jasminewd2/-/jasminewd2-2.0.10.tgz",</w:t>
      </w:r>
    </w:p>
    <w:p w14:paraId="2A14B0D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"sha512-J7mDz7ovjwjc+Y9rR9rY53hFWKATcIkrr9DwQWmOas4/pnIPJTXawnzjwpHm3RSxz/e3ZVUvQ7cRbd5UQLo10g==",</w:t>
      </w:r>
    </w:p>
    <w:p w14:paraId="76D0580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31CD17E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241A9E0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"@types/jasmine": "*"</w:t>
      </w:r>
    </w:p>
    <w:p w14:paraId="2C2C893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3980E2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3B645AA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"@types/</w:t>
      </w:r>
      <w:proofErr w:type="spellStart"/>
      <w:r w:rsidRPr="00130981">
        <w:rPr>
          <w:rFonts w:ascii="Courier New" w:eastAsia="Times New Roman" w:hAnsi="Courier New" w:cs="Courier New"/>
          <w:color w:val="000000"/>
          <w:sz w:val="20"/>
          <w:szCs w:val="20"/>
        </w:rPr>
        <w:t>json</w:t>
      </w:r>
      <w:proofErr w:type="spellEnd"/>
      <w:r w:rsidRPr="00130981">
        <w:rPr>
          <w:rFonts w:ascii="Courier New" w:eastAsia="Times New Roman" w:hAnsi="Courier New" w:cs="Courier New"/>
          <w:color w:val="000000"/>
          <w:sz w:val="20"/>
          <w:szCs w:val="20"/>
        </w:rPr>
        <w:t>-schema": {</w:t>
      </w:r>
    </w:p>
    <w:p w14:paraId="13F6295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"7.0.11",</w:t>
      </w:r>
    </w:p>
    <w:p w14:paraId="659B8C7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"https://registry.npmjs.org/@types/json-schema/-/json-schema-7.0.11.tgz",</w:t>
      </w:r>
    </w:p>
    <w:p w14:paraId="1B68D07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"sha512-wOuvG1SN4Us4rez+tylwwwCV1psiNVOkJeM3AUWUNWg/jDQY2+HE/444y5gc+jBmRqASOm2Oeh5c1axHobwRKQ==",</w:t>
      </w:r>
    </w:p>
    <w:p w14:paraId="1F11CB7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08B70EC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71BE1EB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"@types/</w:t>
      </w:r>
      <w:proofErr w:type="spellStart"/>
      <w:r w:rsidRPr="00130981">
        <w:rPr>
          <w:rFonts w:ascii="Courier New" w:eastAsia="Times New Roman" w:hAnsi="Courier New" w:cs="Courier New"/>
          <w:color w:val="000000"/>
          <w:sz w:val="20"/>
          <w:szCs w:val="20"/>
        </w:rPr>
        <w:t>minimatch</w:t>
      </w:r>
      <w:proofErr w:type="spellEnd"/>
      <w:r w:rsidRPr="00130981">
        <w:rPr>
          <w:rFonts w:ascii="Courier New" w:eastAsia="Times New Roman" w:hAnsi="Courier New" w:cs="Courier New"/>
          <w:color w:val="000000"/>
          <w:sz w:val="20"/>
          <w:szCs w:val="20"/>
        </w:rPr>
        <w:t>": {</w:t>
      </w:r>
    </w:p>
    <w:p w14:paraId="25AD1E1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"5.1.2",</w:t>
      </w:r>
    </w:p>
    <w:p w14:paraId="7D67F01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"https://registry.npmjs.org/@types/minimatch/-/minimatch-5.1.2.tgz",</w:t>
      </w:r>
    </w:p>
    <w:p w14:paraId="17732BE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"sha512-K0VQKziLUWkVKiRVrx4a40iPaxTUefQmjtkQofBkYRcoaaL/8rhwDWww9qWbrgicNOgnpIsMxyNIUM4+n6dUIA==",</w:t>
      </w:r>
    </w:p>
    <w:p w14:paraId="38680C9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0AB6F3B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27B1641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"@types/node": {</w:t>
      </w:r>
    </w:p>
    <w:p w14:paraId="5B58A1D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"12.20.55",</w:t>
      </w:r>
    </w:p>
    <w:p w14:paraId="724486E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"https://registry.npmjs.org/@types/node/-/node-12.20.55.tgz",</w:t>
      </w:r>
    </w:p>
    <w:p w14:paraId="49F7F35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"sha512-J8xLz7q2OFulZ2cyGTLE1TbbZcjpno7FaN6zdJNrgAdrJ+DZzh/uFR6YrTb4C+nXakvud8Q4+rbhoIWlYQbUFQ==",</w:t>
      </w:r>
    </w:p>
    <w:p w14:paraId="483ECC5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2C31CB8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lastRenderedPageBreak/>
        <w:t xml:space="preserve">    },</w:t>
      </w:r>
    </w:p>
    <w:p w14:paraId="0D5983B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"@types/q": {</w:t>
      </w:r>
    </w:p>
    <w:p w14:paraId="3E1EA12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"1.5.5",</w:t>
      </w:r>
    </w:p>
    <w:p w14:paraId="38192C4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"https://registry.npmjs.org/@types/q/-/q-1.5.5.tgz",</w:t>
      </w:r>
    </w:p>
    <w:p w14:paraId="38C5B60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"sha512-L28j2FcJfSZOnL1WBjDYp2vUHCeIFlyYI/53EwD/rKUBQ7MtUUfbQWiyKJGpcnv4/WgrhWsFKrcPstcAt/J0tQ==",</w:t>
      </w:r>
    </w:p>
    <w:p w14:paraId="13E60B6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7B4F6F5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316F340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"@types/selenium-</w:t>
      </w:r>
      <w:proofErr w:type="spellStart"/>
      <w:r w:rsidRPr="00130981">
        <w:rPr>
          <w:rFonts w:ascii="Courier New" w:eastAsia="Times New Roman" w:hAnsi="Courier New" w:cs="Courier New"/>
          <w:color w:val="000000"/>
          <w:sz w:val="20"/>
          <w:szCs w:val="20"/>
        </w:rPr>
        <w:t>webdriver</w:t>
      </w:r>
      <w:proofErr w:type="spellEnd"/>
      <w:r w:rsidRPr="00130981">
        <w:rPr>
          <w:rFonts w:ascii="Courier New" w:eastAsia="Times New Roman" w:hAnsi="Courier New" w:cs="Courier New"/>
          <w:color w:val="000000"/>
          <w:sz w:val="20"/>
          <w:szCs w:val="20"/>
        </w:rPr>
        <w:t>": {</w:t>
      </w:r>
    </w:p>
    <w:p w14:paraId="122C894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"3.0.20",</w:t>
      </w:r>
    </w:p>
    <w:p w14:paraId="519C19C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"https://registry.npmjs.org/@types/selenium-webdriver/-/selenium-webdriver-3.0.20.tgz",</w:t>
      </w:r>
    </w:p>
    <w:p w14:paraId="6C94BF3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"sha512-6d8Q5fqS9DWOXEhMDiF6/2FjyHdmP/jSTAUyeQR7QwrFeNmYyzmvGxD5aLIHL445HjWgibs0eAig+KPnbaesXA==",</w:t>
      </w:r>
    </w:p>
    <w:p w14:paraId="2179042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3AA18EE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2F4375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"@types/source-list-map": {</w:t>
      </w:r>
    </w:p>
    <w:p w14:paraId="4DFBF55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"0.1.2",</w:t>
      </w:r>
    </w:p>
    <w:p w14:paraId="5601258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"https://registry.npmjs.org/@types/source-list-map/-/source-list-map-0.1.2.tgz",</w:t>
      </w:r>
    </w:p>
    <w:p w14:paraId="0508F0E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"sha512-K5K+yml8LTo9bWJI/rECfIPrGgxdpeNbj+d53lwN4QjW1MCwlkhUms+gtdzigTeUyBr09+u8BwOIY3MXvHdcsA==",</w:t>
      </w:r>
    </w:p>
    <w:p w14:paraId="430F81E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44F636A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349C95E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"@types/webpack-sources": {</w:t>
      </w:r>
    </w:p>
    <w:p w14:paraId="763010A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"0.1.9",</w:t>
      </w:r>
    </w:p>
    <w:p w14:paraId="2CFB4D3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"https://registry.npmjs.org/@types/webpack-sources/-/webpack-sources-0.1.9.tgz",</w:t>
      </w:r>
    </w:p>
    <w:p w14:paraId="3FCE886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"sha512-bvzMnzqoK16PQIC8AYHNdW45eREJQMd6WG/msQWX5V2+vZmODCOPb4TJcbgRljTZZTwTM4wUMcsI8FftNA7new==",</w:t>
      </w:r>
    </w:p>
    <w:p w14:paraId="7153CB8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36B4F54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5731A36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"@types/node": "*",</w:t>
      </w:r>
    </w:p>
    <w:p w14:paraId="265618E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"@types/source-list-map": "*",</w:t>
      </w:r>
    </w:p>
    <w:p w14:paraId="500747F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source</w:t>
      </w:r>
      <w:proofErr w:type="gramEnd"/>
      <w:r w:rsidRPr="00130981">
        <w:rPr>
          <w:rFonts w:ascii="Courier New" w:eastAsia="Times New Roman" w:hAnsi="Courier New" w:cs="Courier New"/>
          <w:color w:val="000000"/>
          <w:sz w:val="20"/>
          <w:szCs w:val="20"/>
        </w:rPr>
        <w:t>-map": "^0.6.1"</w:t>
      </w:r>
    </w:p>
    <w:p w14:paraId="4261937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3463454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"dependencies": {</w:t>
      </w:r>
    </w:p>
    <w:p w14:paraId="5F6570B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source</w:t>
      </w:r>
      <w:proofErr w:type="gramEnd"/>
      <w:r w:rsidRPr="00130981">
        <w:rPr>
          <w:rFonts w:ascii="Courier New" w:eastAsia="Times New Roman" w:hAnsi="Courier New" w:cs="Courier New"/>
          <w:color w:val="000000"/>
          <w:sz w:val="20"/>
          <w:szCs w:val="20"/>
        </w:rPr>
        <w:t>-map": {</w:t>
      </w:r>
    </w:p>
    <w:p w14:paraId="51A2C22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"0.6.1",</w:t>
      </w:r>
    </w:p>
    <w:p w14:paraId="6BFE19B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"https://registry.npmjs.org/source-map/-/source-map-0.6.1.tgz",</w:t>
      </w:r>
    </w:p>
    <w:p w14:paraId="0E2C93D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"sha512-UjgapumWlbMhkBgzT7Ykc5YXUT46F0iKu8SGXq0bcwP5dz/h0Plj6enJqjz1Zbq2l5WaqYnrVbwWOWMyF3F47g==",</w:t>
      </w:r>
    </w:p>
    <w:p w14:paraId="5F3142C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7FDC912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BBA825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D26AAA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5F6DB63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webassemblyjs</w:t>
      </w:r>
      <w:proofErr w:type="spellEnd"/>
      <w:r w:rsidRPr="00130981">
        <w:rPr>
          <w:rFonts w:ascii="Courier New" w:eastAsia="Times New Roman" w:hAnsi="Courier New" w:cs="Courier New"/>
          <w:color w:val="000000"/>
          <w:sz w:val="20"/>
          <w:szCs w:val="20"/>
        </w:rPr>
        <w:t>/</w:t>
      </w:r>
      <w:proofErr w:type="spellStart"/>
      <w:r w:rsidRPr="00130981">
        <w:rPr>
          <w:rFonts w:ascii="Courier New" w:eastAsia="Times New Roman" w:hAnsi="Courier New" w:cs="Courier New"/>
          <w:color w:val="000000"/>
          <w:sz w:val="20"/>
          <w:szCs w:val="20"/>
        </w:rPr>
        <w:t>ast</w:t>
      </w:r>
      <w:proofErr w:type="spellEnd"/>
      <w:r w:rsidRPr="00130981">
        <w:rPr>
          <w:rFonts w:ascii="Courier New" w:eastAsia="Times New Roman" w:hAnsi="Courier New" w:cs="Courier New"/>
          <w:color w:val="000000"/>
          <w:sz w:val="20"/>
          <w:szCs w:val="20"/>
        </w:rPr>
        <w:t>": {</w:t>
      </w:r>
    </w:p>
    <w:p w14:paraId="0EF424E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"1.9.0",</w:t>
      </w:r>
    </w:p>
    <w:p w14:paraId="4737E83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"https://registry.npmjs.org/@webassemblyjs/ast/-/ast-1.9.0.tgz",</w:t>
      </w:r>
    </w:p>
    <w:p w14:paraId="46D35D7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"sha512-C6wW5L+b7ogSDVqymbkkvuW9kruN//YisMED04xzeBBqjHa2FYnmvOlS6Xj68xWQRgWvI9cIglsjFowH/RJyEA==",</w:t>
      </w:r>
    </w:p>
    <w:p w14:paraId="35B58AE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lastRenderedPageBreak/>
        <w:t xml:space="preserve">      "dev": true,</w:t>
      </w:r>
    </w:p>
    <w:p w14:paraId="109D9BC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096CEF9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webassemblyjs</w:t>
      </w:r>
      <w:proofErr w:type="spellEnd"/>
      <w:r w:rsidRPr="00130981">
        <w:rPr>
          <w:rFonts w:ascii="Courier New" w:eastAsia="Times New Roman" w:hAnsi="Courier New" w:cs="Courier New"/>
          <w:color w:val="000000"/>
          <w:sz w:val="20"/>
          <w:szCs w:val="20"/>
        </w:rPr>
        <w:t>/helper-module-context": "1.9.0",</w:t>
      </w:r>
    </w:p>
    <w:p w14:paraId="332F46D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webassemblyjs</w:t>
      </w:r>
      <w:proofErr w:type="spellEnd"/>
      <w:r w:rsidRPr="00130981">
        <w:rPr>
          <w:rFonts w:ascii="Courier New" w:eastAsia="Times New Roman" w:hAnsi="Courier New" w:cs="Courier New"/>
          <w:color w:val="000000"/>
          <w:sz w:val="20"/>
          <w:szCs w:val="20"/>
        </w:rPr>
        <w:t>/helper-</w:t>
      </w:r>
      <w:proofErr w:type="spellStart"/>
      <w:r w:rsidRPr="00130981">
        <w:rPr>
          <w:rFonts w:ascii="Courier New" w:eastAsia="Times New Roman" w:hAnsi="Courier New" w:cs="Courier New"/>
          <w:color w:val="000000"/>
          <w:sz w:val="20"/>
          <w:szCs w:val="20"/>
        </w:rPr>
        <w:t>wasm</w:t>
      </w:r>
      <w:proofErr w:type="spellEnd"/>
      <w:r w:rsidRPr="00130981">
        <w:rPr>
          <w:rFonts w:ascii="Courier New" w:eastAsia="Times New Roman" w:hAnsi="Courier New" w:cs="Courier New"/>
          <w:color w:val="000000"/>
          <w:sz w:val="20"/>
          <w:szCs w:val="20"/>
        </w:rPr>
        <w:t>-bytecode": "1.9.0",</w:t>
      </w:r>
    </w:p>
    <w:p w14:paraId="37BDBD0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webassemblyjs</w:t>
      </w:r>
      <w:proofErr w:type="spellEnd"/>
      <w:r w:rsidRPr="00130981">
        <w:rPr>
          <w:rFonts w:ascii="Courier New" w:eastAsia="Times New Roman" w:hAnsi="Courier New" w:cs="Courier New"/>
          <w:color w:val="000000"/>
          <w:sz w:val="20"/>
          <w:szCs w:val="20"/>
        </w:rPr>
        <w:t>/</w:t>
      </w:r>
      <w:proofErr w:type="spellStart"/>
      <w:r w:rsidRPr="00130981">
        <w:rPr>
          <w:rFonts w:ascii="Courier New" w:eastAsia="Times New Roman" w:hAnsi="Courier New" w:cs="Courier New"/>
          <w:color w:val="000000"/>
          <w:sz w:val="20"/>
          <w:szCs w:val="20"/>
        </w:rPr>
        <w:t>wast</w:t>
      </w:r>
      <w:proofErr w:type="spellEnd"/>
      <w:r w:rsidRPr="00130981">
        <w:rPr>
          <w:rFonts w:ascii="Courier New" w:eastAsia="Times New Roman" w:hAnsi="Courier New" w:cs="Courier New"/>
          <w:color w:val="000000"/>
          <w:sz w:val="20"/>
          <w:szCs w:val="20"/>
        </w:rPr>
        <w:t>-parser": "1.9.0"</w:t>
      </w:r>
    </w:p>
    <w:p w14:paraId="0508EF3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2CCC8C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53F209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webassemblyjs</w:t>
      </w:r>
      <w:proofErr w:type="spellEnd"/>
      <w:r w:rsidRPr="00130981">
        <w:rPr>
          <w:rFonts w:ascii="Courier New" w:eastAsia="Times New Roman" w:hAnsi="Courier New" w:cs="Courier New"/>
          <w:color w:val="000000"/>
          <w:sz w:val="20"/>
          <w:szCs w:val="20"/>
        </w:rPr>
        <w:t>/floating-point-hex-parser": {</w:t>
      </w:r>
    </w:p>
    <w:p w14:paraId="21D1C70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"1.9.0",</w:t>
      </w:r>
    </w:p>
    <w:p w14:paraId="07CC20C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"https://registry.npmjs.org/@webassemblyjs/floating-point-hex-parser/-/floating-point-hex-parser-1.9.0.tgz",</w:t>
      </w:r>
    </w:p>
    <w:p w14:paraId="3D12E4C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"sha512-TG5qcFsS8QB4g4MhrxK5TqfdNe7Ey/7YL/xN+36rRjl/BlGE/NcBvJcqsRgCP6Z92mRE+7N50pRIi8SmKUbcQA==",</w:t>
      </w:r>
    </w:p>
    <w:p w14:paraId="18DEDE9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390E00D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943754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webassemblyjs</w:t>
      </w:r>
      <w:proofErr w:type="spellEnd"/>
      <w:r w:rsidRPr="00130981">
        <w:rPr>
          <w:rFonts w:ascii="Courier New" w:eastAsia="Times New Roman" w:hAnsi="Courier New" w:cs="Courier New"/>
          <w:color w:val="000000"/>
          <w:sz w:val="20"/>
          <w:szCs w:val="20"/>
        </w:rPr>
        <w:t>/helper-</w:t>
      </w:r>
      <w:proofErr w:type="spellStart"/>
      <w:r w:rsidRPr="00130981">
        <w:rPr>
          <w:rFonts w:ascii="Courier New" w:eastAsia="Times New Roman" w:hAnsi="Courier New" w:cs="Courier New"/>
          <w:color w:val="000000"/>
          <w:sz w:val="20"/>
          <w:szCs w:val="20"/>
        </w:rPr>
        <w:t>api</w:t>
      </w:r>
      <w:proofErr w:type="spellEnd"/>
      <w:r w:rsidRPr="00130981">
        <w:rPr>
          <w:rFonts w:ascii="Courier New" w:eastAsia="Times New Roman" w:hAnsi="Courier New" w:cs="Courier New"/>
          <w:color w:val="000000"/>
          <w:sz w:val="20"/>
          <w:szCs w:val="20"/>
        </w:rPr>
        <w:t>-error": {</w:t>
      </w:r>
    </w:p>
    <w:p w14:paraId="5BF7D71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"1.9.0",</w:t>
      </w:r>
    </w:p>
    <w:p w14:paraId="4E03C8E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"https://registry.npmjs.org/@webassemblyjs/helper-api-error/-/helper-api-error-1.9.0.tgz",</w:t>
      </w:r>
    </w:p>
    <w:p w14:paraId="023F123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"sha512-NcMLjoFMXpsASZFxJ5h2HZRcEhDkvnNFOAKneP5RbKRzaWJN36NC4jqQHKwStIhGXu5mUWlUUk7ygdtrO8lbmw==",</w:t>
      </w:r>
    </w:p>
    <w:p w14:paraId="48A9DE8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37CBD7F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2229CCB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webassemblyjs</w:t>
      </w:r>
      <w:proofErr w:type="spellEnd"/>
      <w:r w:rsidRPr="00130981">
        <w:rPr>
          <w:rFonts w:ascii="Courier New" w:eastAsia="Times New Roman" w:hAnsi="Courier New" w:cs="Courier New"/>
          <w:color w:val="000000"/>
          <w:sz w:val="20"/>
          <w:szCs w:val="20"/>
        </w:rPr>
        <w:t>/helper-buffer": {</w:t>
      </w:r>
    </w:p>
    <w:p w14:paraId="389E7C9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"1.9.0",</w:t>
      </w:r>
    </w:p>
    <w:p w14:paraId="331E81F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"https://registry.npmjs.org/@webassemblyjs/helper-buffer/-/helper-buffer-1.9.0.tgz",</w:t>
      </w:r>
    </w:p>
    <w:p w14:paraId="346D147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"sha512-qZol43oqhq6yBPx7YM3m9Bv7WMV9Eevj6kMi6InKOuZxhw+q9hOkvq5e/PpKSiLfyetpaBnogSbNCfBwyB00CA==",</w:t>
      </w:r>
    </w:p>
    <w:p w14:paraId="57B7A98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3BEF304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21CE3C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webassemblyjs</w:t>
      </w:r>
      <w:proofErr w:type="spellEnd"/>
      <w:r w:rsidRPr="00130981">
        <w:rPr>
          <w:rFonts w:ascii="Courier New" w:eastAsia="Times New Roman" w:hAnsi="Courier New" w:cs="Courier New"/>
          <w:color w:val="000000"/>
          <w:sz w:val="20"/>
          <w:szCs w:val="20"/>
        </w:rPr>
        <w:t>/helper-code-frame": {</w:t>
      </w:r>
    </w:p>
    <w:p w14:paraId="095AE8B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"1.9.0",</w:t>
      </w:r>
    </w:p>
    <w:p w14:paraId="7F9D85E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"https://registry.npmjs.org/@webassemblyjs/helper-code-frame/-/helper-code-frame-1.9.0.tgz",</w:t>
      </w:r>
    </w:p>
    <w:p w14:paraId="592699D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"sha512-ERCYdJBkD9Vu4vtjUYe8LZruWuNIToYq/ME22igL+2vj2dQ2OOujIZr3MEFvfEaqKoVqpsFKAGsRdBSBjrIvZA==",</w:t>
      </w:r>
    </w:p>
    <w:p w14:paraId="38E91D2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6211578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4E57025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webassemblyjs</w:t>
      </w:r>
      <w:proofErr w:type="spellEnd"/>
      <w:r w:rsidRPr="00130981">
        <w:rPr>
          <w:rFonts w:ascii="Courier New" w:eastAsia="Times New Roman" w:hAnsi="Courier New" w:cs="Courier New"/>
          <w:color w:val="000000"/>
          <w:sz w:val="20"/>
          <w:szCs w:val="20"/>
        </w:rPr>
        <w:t>/</w:t>
      </w:r>
      <w:proofErr w:type="spellStart"/>
      <w:r w:rsidRPr="00130981">
        <w:rPr>
          <w:rFonts w:ascii="Courier New" w:eastAsia="Times New Roman" w:hAnsi="Courier New" w:cs="Courier New"/>
          <w:color w:val="000000"/>
          <w:sz w:val="20"/>
          <w:szCs w:val="20"/>
        </w:rPr>
        <w:t>wast</w:t>
      </w:r>
      <w:proofErr w:type="spellEnd"/>
      <w:r w:rsidRPr="00130981">
        <w:rPr>
          <w:rFonts w:ascii="Courier New" w:eastAsia="Times New Roman" w:hAnsi="Courier New" w:cs="Courier New"/>
          <w:color w:val="000000"/>
          <w:sz w:val="20"/>
          <w:szCs w:val="20"/>
        </w:rPr>
        <w:t>-printer": "1.9.0"</w:t>
      </w:r>
    </w:p>
    <w:p w14:paraId="7B01EE4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141F848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182CA57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webassemblyjs</w:t>
      </w:r>
      <w:proofErr w:type="spellEnd"/>
      <w:r w:rsidRPr="00130981">
        <w:rPr>
          <w:rFonts w:ascii="Courier New" w:eastAsia="Times New Roman" w:hAnsi="Courier New" w:cs="Courier New"/>
          <w:color w:val="000000"/>
          <w:sz w:val="20"/>
          <w:szCs w:val="20"/>
        </w:rPr>
        <w:t>/helper-</w:t>
      </w:r>
      <w:proofErr w:type="spellStart"/>
      <w:r w:rsidRPr="00130981">
        <w:rPr>
          <w:rFonts w:ascii="Courier New" w:eastAsia="Times New Roman" w:hAnsi="Courier New" w:cs="Courier New"/>
          <w:color w:val="000000"/>
          <w:sz w:val="20"/>
          <w:szCs w:val="20"/>
        </w:rPr>
        <w:t>fsm</w:t>
      </w:r>
      <w:proofErr w:type="spellEnd"/>
      <w:r w:rsidRPr="00130981">
        <w:rPr>
          <w:rFonts w:ascii="Courier New" w:eastAsia="Times New Roman" w:hAnsi="Courier New" w:cs="Courier New"/>
          <w:color w:val="000000"/>
          <w:sz w:val="20"/>
          <w:szCs w:val="20"/>
        </w:rPr>
        <w:t>": {</w:t>
      </w:r>
    </w:p>
    <w:p w14:paraId="03D5497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"1.9.0",</w:t>
      </w:r>
    </w:p>
    <w:p w14:paraId="2870DFC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"https://registry.npmjs.org/@webassemblyjs/helper-fsm/-/helper-fsm-1.9.0.tgz",</w:t>
      </w:r>
    </w:p>
    <w:p w14:paraId="0D46BFC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"sha512-OPRowhGbshCb5PxJ8LocpdX9Kl0uB4XsAjl6jH/dWKlk/mzsANvhwbiULsaiqT5GZGT9qinTICdj6PLuM5gslw==",</w:t>
      </w:r>
    </w:p>
    <w:p w14:paraId="6E38C66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132060B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5C2A492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webassemblyjs</w:t>
      </w:r>
      <w:proofErr w:type="spellEnd"/>
      <w:r w:rsidRPr="00130981">
        <w:rPr>
          <w:rFonts w:ascii="Courier New" w:eastAsia="Times New Roman" w:hAnsi="Courier New" w:cs="Courier New"/>
          <w:color w:val="000000"/>
          <w:sz w:val="20"/>
          <w:szCs w:val="20"/>
        </w:rPr>
        <w:t>/helper-module-context": {</w:t>
      </w:r>
    </w:p>
    <w:p w14:paraId="5D44673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"1.9.0",</w:t>
      </w:r>
    </w:p>
    <w:p w14:paraId="2439200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"https://registry.npmjs.org/@webassemblyjs/helper-module-context/-/helper-module-context-1.9.0.tgz",</w:t>
      </w:r>
    </w:p>
    <w:p w14:paraId="3E8E34A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lastRenderedPageBreak/>
        <w:t xml:space="preserve">      "integrity": "sha512-MJCW8iGC08tMk2enck1aPW+BE5Cw8/7ph/VGZxwyvGbJwjktKkDK7vy7gAmMDx88D7mhDTCNKAW5tED+gZ0W8g==",</w:t>
      </w:r>
    </w:p>
    <w:p w14:paraId="70861C5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63FB231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347E9E7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webassemblyjs</w:t>
      </w:r>
      <w:proofErr w:type="spellEnd"/>
      <w:r w:rsidRPr="00130981">
        <w:rPr>
          <w:rFonts w:ascii="Courier New" w:eastAsia="Times New Roman" w:hAnsi="Courier New" w:cs="Courier New"/>
          <w:color w:val="000000"/>
          <w:sz w:val="20"/>
          <w:szCs w:val="20"/>
        </w:rPr>
        <w:t>/</w:t>
      </w:r>
      <w:proofErr w:type="spellStart"/>
      <w:r w:rsidRPr="00130981">
        <w:rPr>
          <w:rFonts w:ascii="Courier New" w:eastAsia="Times New Roman" w:hAnsi="Courier New" w:cs="Courier New"/>
          <w:color w:val="000000"/>
          <w:sz w:val="20"/>
          <w:szCs w:val="20"/>
        </w:rPr>
        <w:t>ast</w:t>
      </w:r>
      <w:proofErr w:type="spellEnd"/>
      <w:r w:rsidRPr="00130981">
        <w:rPr>
          <w:rFonts w:ascii="Courier New" w:eastAsia="Times New Roman" w:hAnsi="Courier New" w:cs="Courier New"/>
          <w:color w:val="000000"/>
          <w:sz w:val="20"/>
          <w:szCs w:val="20"/>
        </w:rPr>
        <w:t>": "1.9.0"</w:t>
      </w:r>
    </w:p>
    <w:p w14:paraId="78915AD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7B58069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7B017FC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webassemblyjs</w:t>
      </w:r>
      <w:proofErr w:type="spellEnd"/>
      <w:r w:rsidRPr="00130981">
        <w:rPr>
          <w:rFonts w:ascii="Courier New" w:eastAsia="Times New Roman" w:hAnsi="Courier New" w:cs="Courier New"/>
          <w:color w:val="000000"/>
          <w:sz w:val="20"/>
          <w:szCs w:val="20"/>
        </w:rPr>
        <w:t>/helper-</w:t>
      </w:r>
      <w:proofErr w:type="spellStart"/>
      <w:r w:rsidRPr="00130981">
        <w:rPr>
          <w:rFonts w:ascii="Courier New" w:eastAsia="Times New Roman" w:hAnsi="Courier New" w:cs="Courier New"/>
          <w:color w:val="000000"/>
          <w:sz w:val="20"/>
          <w:szCs w:val="20"/>
        </w:rPr>
        <w:t>wasm</w:t>
      </w:r>
      <w:proofErr w:type="spellEnd"/>
      <w:r w:rsidRPr="00130981">
        <w:rPr>
          <w:rFonts w:ascii="Courier New" w:eastAsia="Times New Roman" w:hAnsi="Courier New" w:cs="Courier New"/>
          <w:color w:val="000000"/>
          <w:sz w:val="20"/>
          <w:szCs w:val="20"/>
        </w:rPr>
        <w:t>-bytecode": {</w:t>
      </w:r>
    </w:p>
    <w:p w14:paraId="03900D0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"1.9.0",</w:t>
      </w:r>
    </w:p>
    <w:p w14:paraId="4850724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"https://registry.npmjs.org/@webassemblyjs/helper-wasm-bytecode/-/helper-wasm-bytecode-1.9.0.tgz",</w:t>
      </w:r>
    </w:p>
    <w:p w14:paraId="513CD22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"sha512-R7FStIzyNcd7xKxCZH5lE0Bqy+hGTwS3LJjuv1ZVxd9O7eHCedSdrId/hMOd20I+v8wDXEn+bjfKDLzTepoaUw==",</w:t>
      </w:r>
    </w:p>
    <w:p w14:paraId="255608A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70964E7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514C679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webassemblyjs</w:t>
      </w:r>
      <w:proofErr w:type="spellEnd"/>
      <w:r w:rsidRPr="00130981">
        <w:rPr>
          <w:rFonts w:ascii="Courier New" w:eastAsia="Times New Roman" w:hAnsi="Courier New" w:cs="Courier New"/>
          <w:color w:val="000000"/>
          <w:sz w:val="20"/>
          <w:szCs w:val="20"/>
        </w:rPr>
        <w:t>/helper-</w:t>
      </w:r>
      <w:proofErr w:type="spellStart"/>
      <w:r w:rsidRPr="00130981">
        <w:rPr>
          <w:rFonts w:ascii="Courier New" w:eastAsia="Times New Roman" w:hAnsi="Courier New" w:cs="Courier New"/>
          <w:color w:val="000000"/>
          <w:sz w:val="20"/>
          <w:szCs w:val="20"/>
        </w:rPr>
        <w:t>wasm</w:t>
      </w:r>
      <w:proofErr w:type="spellEnd"/>
      <w:r w:rsidRPr="00130981">
        <w:rPr>
          <w:rFonts w:ascii="Courier New" w:eastAsia="Times New Roman" w:hAnsi="Courier New" w:cs="Courier New"/>
          <w:color w:val="000000"/>
          <w:sz w:val="20"/>
          <w:szCs w:val="20"/>
        </w:rPr>
        <w:t>-section": {</w:t>
      </w:r>
    </w:p>
    <w:p w14:paraId="7B2E252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"1.9.0",</w:t>
      </w:r>
    </w:p>
    <w:p w14:paraId="34533BB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"https://registry.npmjs.org/@webassemblyjs/helper-wasm-section/-/helper-wasm-section-1.9.0.tgz",</w:t>
      </w:r>
    </w:p>
    <w:p w14:paraId="782644A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"sha512-XnMB8l3ek4tvrKUUku+IVaXNHz2YsJyOOmz+MMkZvh8h1uSJpSen6vYnw3IoQ7WwEuAhL8Efjms1ZWjqh2agvw==",</w:t>
      </w:r>
    </w:p>
    <w:p w14:paraId="6F239EF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449658D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56DB650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webassemblyjs</w:t>
      </w:r>
      <w:proofErr w:type="spellEnd"/>
      <w:r w:rsidRPr="00130981">
        <w:rPr>
          <w:rFonts w:ascii="Courier New" w:eastAsia="Times New Roman" w:hAnsi="Courier New" w:cs="Courier New"/>
          <w:color w:val="000000"/>
          <w:sz w:val="20"/>
          <w:szCs w:val="20"/>
        </w:rPr>
        <w:t>/</w:t>
      </w:r>
      <w:proofErr w:type="spellStart"/>
      <w:r w:rsidRPr="00130981">
        <w:rPr>
          <w:rFonts w:ascii="Courier New" w:eastAsia="Times New Roman" w:hAnsi="Courier New" w:cs="Courier New"/>
          <w:color w:val="000000"/>
          <w:sz w:val="20"/>
          <w:szCs w:val="20"/>
        </w:rPr>
        <w:t>ast</w:t>
      </w:r>
      <w:proofErr w:type="spellEnd"/>
      <w:r w:rsidRPr="00130981">
        <w:rPr>
          <w:rFonts w:ascii="Courier New" w:eastAsia="Times New Roman" w:hAnsi="Courier New" w:cs="Courier New"/>
          <w:color w:val="000000"/>
          <w:sz w:val="20"/>
          <w:szCs w:val="20"/>
        </w:rPr>
        <w:t>": "1.9.0",</w:t>
      </w:r>
    </w:p>
    <w:p w14:paraId="39C0BD5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webassemblyjs</w:t>
      </w:r>
      <w:proofErr w:type="spellEnd"/>
      <w:r w:rsidRPr="00130981">
        <w:rPr>
          <w:rFonts w:ascii="Courier New" w:eastAsia="Times New Roman" w:hAnsi="Courier New" w:cs="Courier New"/>
          <w:color w:val="000000"/>
          <w:sz w:val="20"/>
          <w:szCs w:val="20"/>
        </w:rPr>
        <w:t>/helper-buffer": "1.9.0",</w:t>
      </w:r>
    </w:p>
    <w:p w14:paraId="322C00E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webassemblyjs</w:t>
      </w:r>
      <w:proofErr w:type="spellEnd"/>
      <w:r w:rsidRPr="00130981">
        <w:rPr>
          <w:rFonts w:ascii="Courier New" w:eastAsia="Times New Roman" w:hAnsi="Courier New" w:cs="Courier New"/>
          <w:color w:val="000000"/>
          <w:sz w:val="20"/>
          <w:szCs w:val="20"/>
        </w:rPr>
        <w:t>/helper-</w:t>
      </w:r>
      <w:proofErr w:type="spellStart"/>
      <w:r w:rsidRPr="00130981">
        <w:rPr>
          <w:rFonts w:ascii="Courier New" w:eastAsia="Times New Roman" w:hAnsi="Courier New" w:cs="Courier New"/>
          <w:color w:val="000000"/>
          <w:sz w:val="20"/>
          <w:szCs w:val="20"/>
        </w:rPr>
        <w:t>wasm</w:t>
      </w:r>
      <w:proofErr w:type="spellEnd"/>
      <w:r w:rsidRPr="00130981">
        <w:rPr>
          <w:rFonts w:ascii="Courier New" w:eastAsia="Times New Roman" w:hAnsi="Courier New" w:cs="Courier New"/>
          <w:color w:val="000000"/>
          <w:sz w:val="20"/>
          <w:szCs w:val="20"/>
        </w:rPr>
        <w:t>-bytecode": "1.9.0",</w:t>
      </w:r>
    </w:p>
    <w:p w14:paraId="5D2C73E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webassemblyjs</w:t>
      </w:r>
      <w:proofErr w:type="spellEnd"/>
      <w:r w:rsidRPr="00130981">
        <w:rPr>
          <w:rFonts w:ascii="Courier New" w:eastAsia="Times New Roman" w:hAnsi="Courier New" w:cs="Courier New"/>
          <w:color w:val="000000"/>
          <w:sz w:val="20"/>
          <w:szCs w:val="20"/>
        </w:rPr>
        <w:t>/</w:t>
      </w:r>
      <w:proofErr w:type="spellStart"/>
      <w:r w:rsidRPr="00130981">
        <w:rPr>
          <w:rFonts w:ascii="Courier New" w:eastAsia="Times New Roman" w:hAnsi="Courier New" w:cs="Courier New"/>
          <w:color w:val="000000"/>
          <w:sz w:val="20"/>
          <w:szCs w:val="20"/>
        </w:rPr>
        <w:t>wasm</w:t>
      </w:r>
      <w:proofErr w:type="spellEnd"/>
      <w:r w:rsidRPr="00130981">
        <w:rPr>
          <w:rFonts w:ascii="Courier New" w:eastAsia="Times New Roman" w:hAnsi="Courier New" w:cs="Courier New"/>
          <w:color w:val="000000"/>
          <w:sz w:val="20"/>
          <w:szCs w:val="20"/>
        </w:rPr>
        <w:t>-gen": "1.9.0"</w:t>
      </w:r>
    </w:p>
    <w:p w14:paraId="0D66CBF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3BABB04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4965CB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webassemblyjs</w:t>
      </w:r>
      <w:proofErr w:type="spellEnd"/>
      <w:r w:rsidRPr="00130981">
        <w:rPr>
          <w:rFonts w:ascii="Courier New" w:eastAsia="Times New Roman" w:hAnsi="Courier New" w:cs="Courier New"/>
          <w:color w:val="000000"/>
          <w:sz w:val="20"/>
          <w:szCs w:val="20"/>
        </w:rPr>
        <w:t>/ieee754": {</w:t>
      </w:r>
    </w:p>
    <w:p w14:paraId="576F0EC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"1.9.0",</w:t>
      </w:r>
    </w:p>
    <w:p w14:paraId="5A95BFC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"https://registry.npmjs.org/@webassemblyjs/ieee754/-/ieee754-1.9.0.tgz",</w:t>
      </w:r>
    </w:p>
    <w:p w14:paraId="3DEB21F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"sha512-dcX8JuYU/gvymzIHc9DgxTzUUTLexWwt8uCTWP3otys596io0L5aW02Gb1RjYpx2+0Jus1h4ZFqjla7umFniTg==",</w:t>
      </w:r>
    </w:p>
    <w:p w14:paraId="0081DC9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10F75B2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7C6FBA2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xtuc</w:t>
      </w:r>
      <w:proofErr w:type="spellEnd"/>
      <w:r w:rsidRPr="00130981">
        <w:rPr>
          <w:rFonts w:ascii="Courier New" w:eastAsia="Times New Roman" w:hAnsi="Courier New" w:cs="Courier New"/>
          <w:color w:val="000000"/>
          <w:sz w:val="20"/>
          <w:szCs w:val="20"/>
        </w:rPr>
        <w:t>/ieee754": "^1.2.0"</w:t>
      </w:r>
    </w:p>
    <w:p w14:paraId="65458C9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382EC52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754F777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webassemblyjs</w:t>
      </w:r>
      <w:proofErr w:type="spellEnd"/>
      <w:r w:rsidRPr="00130981">
        <w:rPr>
          <w:rFonts w:ascii="Courier New" w:eastAsia="Times New Roman" w:hAnsi="Courier New" w:cs="Courier New"/>
          <w:color w:val="000000"/>
          <w:sz w:val="20"/>
          <w:szCs w:val="20"/>
        </w:rPr>
        <w:t>/leb128": {</w:t>
      </w:r>
    </w:p>
    <w:p w14:paraId="04A7C0F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"1.9.0",</w:t>
      </w:r>
    </w:p>
    <w:p w14:paraId="32A2936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"https://registry.npmjs.org/@webassemblyjs/leb128/-/leb128-1.9.0.tgz",</w:t>
      </w:r>
    </w:p>
    <w:p w14:paraId="21FCCD4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"sha512-ENVzM5VwV1ojs9jam6vPys97B/S65YQtv/aanqnU7D8aSoHFX8GyhGg0CMfyKNIHBuAVjy3tlzd5QMMINa7wpw==",</w:t>
      </w:r>
    </w:p>
    <w:p w14:paraId="7A5CCD6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553FC3E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0A4A46B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xtuc</w:t>
      </w:r>
      <w:proofErr w:type="spellEnd"/>
      <w:r w:rsidRPr="00130981">
        <w:rPr>
          <w:rFonts w:ascii="Courier New" w:eastAsia="Times New Roman" w:hAnsi="Courier New" w:cs="Courier New"/>
          <w:color w:val="000000"/>
          <w:sz w:val="20"/>
          <w:szCs w:val="20"/>
        </w:rPr>
        <w:t>/long": "4.2.2"</w:t>
      </w:r>
    </w:p>
    <w:p w14:paraId="5E8781E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0F8EF68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7A934AD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webassemblyjs</w:t>
      </w:r>
      <w:proofErr w:type="spellEnd"/>
      <w:r w:rsidRPr="00130981">
        <w:rPr>
          <w:rFonts w:ascii="Courier New" w:eastAsia="Times New Roman" w:hAnsi="Courier New" w:cs="Courier New"/>
          <w:color w:val="000000"/>
          <w:sz w:val="20"/>
          <w:szCs w:val="20"/>
        </w:rPr>
        <w:t>/utf8": {</w:t>
      </w:r>
    </w:p>
    <w:p w14:paraId="7FAAF8B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"1.9.0",</w:t>
      </w:r>
    </w:p>
    <w:p w14:paraId="5D15546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lastRenderedPageBreak/>
        <w:t xml:space="preserve">      "resolved": "https://registry.npmjs.org/@webassemblyjs/utf8/-/utf8-1.9.0.tgz",</w:t>
      </w:r>
    </w:p>
    <w:p w14:paraId="165318D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"sha512-GZbQlWtopBTP0u7cHrEx+73yZKrQoBMpwkGEIqlacljhXCkVM1kMQge/Mf+csMJAjEdSwhOyLAS0AoR3AG5P8w==",</w:t>
      </w:r>
    </w:p>
    <w:p w14:paraId="0CEC661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641466F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7DBF65A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webassemblyjs</w:t>
      </w:r>
      <w:proofErr w:type="spellEnd"/>
      <w:r w:rsidRPr="00130981">
        <w:rPr>
          <w:rFonts w:ascii="Courier New" w:eastAsia="Times New Roman" w:hAnsi="Courier New" w:cs="Courier New"/>
          <w:color w:val="000000"/>
          <w:sz w:val="20"/>
          <w:szCs w:val="20"/>
        </w:rPr>
        <w:t>/</w:t>
      </w:r>
      <w:proofErr w:type="spellStart"/>
      <w:r w:rsidRPr="00130981">
        <w:rPr>
          <w:rFonts w:ascii="Courier New" w:eastAsia="Times New Roman" w:hAnsi="Courier New" w:cs="Courier New"/>
          <w:color w:val="000000"/>
          <w:sz w:val="20"/>
          <w:szCs w:val="20"/>
        </w:rPr>
        <w:t>wasm</w:t>
      </w:r>
      <w:proofErr w:type="spellEnd"/>
      <w:r w:rsidRPr="00130981">
        <w:rPr>
          <w:rFonts w:ascii="Courier New" w:eastAsia="Times New Roman" w:hAnsi="Courier New" w:cs="Courier New"/>
          <w:color w:val="000000"/>
          <w:sz w:val="20"/>
          <w:szCs w:val="20"/>
        </w:rPr>
        <w:t>-edit": {</w:t>
      </w:r>
    </w:p>
    <w:p w14:paraId="32AA9F0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"1.9.0",</w:t>
      </w:r>
    </w:p>
    <w:p w14:paraId="56A41C7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"https://registry.npmjs.org/@webassemblyjs/wasm-edit/-/wasm-edit-1.9.0.tgz",</w:t>
      </w:r>
    </w:p>
    <w:p w14:paraId="70E51FA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"sha512-FgHzBm80uwz5M8WKnMTn6j/sVbqilPdQXTWraSjBwFXSYGirpkSWE2R9Qvz9tNiTKQvoKILpCuTjBKzOIm0nxw==",</w:t>
      </w:r>
    </w:p>
    <w:p w14:paraId="20FB3CE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615B520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07671C5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webassemblyjs</w:t>
      </w:r>
      <w:proofErr w:type="spellEnd"/>
      <w:r w:rsidRPr="00130981">
        <w:rPr>
          <w:rFonts w:ascii="Courier New" w:eastAsia="Times New Roman" w:hAnsi="Courier New" w:cs="Courier New"/>
          <w:color w:val="000000"/>
          <w:sz w:val="20"/>
          <w:szCs w:val="20"/>
        </w:rPr>
        <w:t>/</w:t>
      </w:r>
      <w:proofErr w:type="spellStart"/>
      <w:r w:rsidRPr="00130981">
        <w:rPr>
          <w:rFonts w:ascii="Courier New" w:eastAsia="Times New Roman" w:hAnsi="Courier New" w:cs="Courier New"/>
          <w:color w:val="000000"/>
          <w:sz w:val="20"/>
          <w:szCs w:val="20"/>
        </w:rPr>
        <w:t>ast</w:t>
      </w:r>
      <w:proofErr w:type="spellEnd"/>
      <w:r w:rsidRPr="00130981">
        <w:rPr>
          <w:rFonts w:ascii="Courier New" w:eastAsia="Times New Roman" w:hAnsi="Courier New" w:cs="Courier New"/>
          <w:color w:val="000000"/>
          <w:sz w:val="20"/>
          <w:szCs w:val="20"/>
        </w:rPr>
        <w:t>": "1.9.0",</w:t>
      </w:r>
    </w:p>
    <w:p w14:paraId="19B796E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webassemblyjs</w:t>
      </w:r>
      <w:proofErr w:type="spellEnd"/>
      <w:r w:rsidRPr="00130981">
        <w:rPr>
          <w:rFonts w:ascii="Courier New" w:eastAsia="Times New Roman" w:hAnsi="Courier New" w:cs="Courier New"/>
          <w:color w:val="000000"/>
          <w:sz w:val="20"/>
          <w:szCs w:val="20"/>
        </w:rPr>
        <w:t>/helper-buffer": "1.9.0",</w:t>
      </w:r>
    </w:p>
    <w:p w14:paraId="3325704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webassemblyjs</w:t>
      </w:r>
      <w:proofErr w:type="spellEnd"/>
      <w:r w:rsidRPr="00130981">
        <w:rPr>
          <w:rFonts w:ascii="Courier New" w:eastAsia="Times New Roman" w:hAnsi="Courier New" w:cs="Courier New"/>
          <w:color w:val="000000"/>
          <w:sz w:val="20"/>
          <w:szCs w:val="20"/>
        </w:rPr>
        <w:t>/helper-</w:t>
      </w:r>
      <w:proofErr w:type="spellStart"/>
      <w:r w:rsidRPr="00130981">
        <w:rPr>
          <w:rFonts w:ascii="Courier New" w:eastAsia="Times New Roman" w:hAnsi="Courier New" w:cs="Courier New"/>
          <w:color w:val="000000"/>
          <w:sz w:val="20"/>
          <w:szCs w:val="20"/>
        </w:rPr>
        <w:t>wasm</w:t>
      </w:r>
      <w:proofErr w:type="spellEnd"/>
      <w:r w:rsidRPr="00130981">
        <w:rPr>
          <w:rFonts w:ascii="Courier New" w:eastAsia="Times New Roman" w:hAnsi="Courier New" w:cs="Courier New"/>
          <w:color w:val="000000"/>
          <w:sz w:val="20"/>
          <w:szCs w:val="20"/>
        </w:rPr>
        <w:t>-bytecode": "1.9.0",</w:t>
      </w:r>
    </w:p>
    <w:p w14:paraId="3E50B1B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webassemblyjs</w:t>
      </w:r>
      <w:proofErr w:type="spellEnd"/>
      <w:r w:rsidRPr="00130981">
        <w:rPr>
          <w:rFonts w:ascii="Courier New" w:eastAsia="Times New Roman" w:hAnsi="Courier New" w:cs="Courier New"/>
          <w:color w:val="000000"/>
          <w:sz w:val="20"/>
          <w:szCs w:val="20"/>
        </w:rPr>
        <w:t>/helper-</w:t>
      </w:r>
      <w:proofErr w:type="spellStart"/>
      <w:r w:rsidRPr="00130981">
        <w:rPr>
          <w:rFonts w:ascii="Courier New" w:eastAsia="Times New Roman" w:hAnsi="Courier New" w:cs="Courier New"/>
          <w:color w:val="000000"/>
          <w:sz w:val="20"/>
          <w:szCs w:val="20"/>
        </w:rPr>
        <w:t>wasm</w:t>
      </w:r>
      <w:proofErr w:type="spellEnd"/>
      <w:r w:rsidRPr="00130981">
        <w:rPr>
          <w:rFonts w:ascii="Courier New" w:eastAsia="Times New Roman" w:hAnsi="Courier New" w:cs="Courier New"/>
          <w:color w:val="000000"/>
          <w:sz w:val="20"/>
          <w:szCs w:val="20"/>
        </w:rPr>
        <w:t>-section": "1.9.0",</w:t>
      </w:r>
    </w:p>
    <w:p w14:paraId="38BE076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webassemblyjs</w:t>
      </w:r>
      <w:proofErr w:type="spellEnd"/>
      <w:r w:rsidRPr="00130981">
        <w:rPr>
          <w:rFonts w:ascii="Courier New" w:eastAsia="Times New Roman" w:hAnsi="Courier New" w:cs="Courier New"/>
          <w:color w:val="000000"/>
          <w:sz w:val="20"/>
          <w:szCs w:val="20"/>
        </w:rPr>
        <w:t>/</w:t>
      </w:r>
      <w:proofErr w:type="spellStart"/>
      <w:r w:rsidRPr="00130981">
        <w:rPr>
          <w:rFonts w:ascii="Courier New" w:eastAsia="Times New Roman" w:hAnsi="Courier New" w:cs="Courier New"/>
          <w:color w:val="000000"/>
          <w:sz w:val="20"/>
          <w:szCs w:val="20"/>
        </w:rPr>
        <w:t>wasm</w:t>
      </w:r>
      <w:proofErr w:type="spellEnd"/>
      <w:r w:rsidRPr="00130981">
        <w:rPr>
          <w:rFonts w:ascii="Courier New" w:eastAsia="Times New Roman" w:hAnsi="Courier New" w:cs="Courier New"/>
          <w:color w:val="000000"/>
          <w:sz w:val="20"/>
          <w:szCs w:val="20"/>
        </w:rPr>
        <w:t>-gen": "1.9.0",</w:t>
      </w:r>
    </w:p>
    <w:p w14:paraId="6D2FD3E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webassemblyjs</w:t>
      </w:r>
      <w:proofErr w:type="spellEnd"/>
      <w:r w:rsidRPr="00130981">
        <w:rPr>
          <w:rFonts w:ascii="Courier New" w:eastAsia="Times New Roman" w:hAnsi="Courier New" w:cs="Courier New"/>
          <w:color w:val="000000"/>
          <w:sz w:val="20"/>
          <w:szCs w:val="20"/>
        </w:rPr>
        <w:t>/</w:t>
      </w:r>
      <w:proofErr w:type="spellStart"/>
      <w:r w:rsidRPr="00130981">
        <w:rPr>
          <w:rFonts w:ascii="Courier New" w:eastAsia="Times New Roman" w:hAnsi="Courier New" w:cs="Courier New"/>
          <w:color w:val="000000"/>
          <w:sz w:val="20"/>
          <w:szCs w:val="20"/>
        </w:rPr>
        <w:t>wasm</w:t>
      </w:r>
      <w:proofErr w:type="spellEnd"/>
      <w:r w:rsidRPr="00130981">
        <w:rPr>
          <w:rFonts w:ascii="Courier New" w:eastAsia="Times New Roman" w:hAnsi="Courier New" w:cs="Courier New"/>
          <w:color w:val="000000"/>
          <w:sz w:val="20"/>
          <w:szCs w:val="20"/>
        </w:rPr>
        <w:t>-opt": "1.9.0",</w:t>
      </w:r>
    </w:p>
    <w:p w14:paraId="5EE1806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webassemblyjs</w:t>
      </w:r>
      <w:proofErr w:type="spellEnd"/>
      <w:r w:rsidRPr="00130981">
        <w:rPr>
          <w:rFonts w:ascii="Courier New" w:eastAsia="Times New Roman" w:hAnsi="Courier New" w:cs="Courier New"/>
          <w:color w:val="000000"/>
          <w:sz w:val="20"/>
          <w:szCs w:val="20"/>
        </w:rPr>
        <w:t>/</w:t>
      </w:r>
      <w:proofErr w:type="spellStart"/>
      <w:r w:rsidRPr="00130981">
        <w:rPr>
          <w:rFonts w:ascii="Courier New" w:eastAsia="Times New Roman" w:hAnsi="Courier New" w:cs="Courier New"/>
          <w:color w:val="000000"/>
          <w:sz w:val="20"/>
          <w:szCs w:val="20"/>
        </w:rPr>
        <w:t>wasm</w:t>
      </w:r>
      <w:proofErr w:type="spellEnd"/>
      <w:r w:rsidRPr="00130981">
        <w:rPr>
          <w:rFonts w:ascii="Courier New" w:eastAsia="Times New Roman" w:hAnsi="Courier New" w:cs="Courier New"/>
          <w:color w:val="000000"/>
          <w:sz w:val="20"/>
          <w:szCs w:val="20"/>
        </w:rPr>
        <w:t>-parser": "1.9.0",</w:t>
      </w:r>
    </w:p>
    <w:p w14:paraId="0C0741C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webassemblyjs</w:t>
      </w:r>
      <w:proofErr w:type="spellEnd"/>
      <w:r w:rsidRPr="00130981">
        <w:rPr>
          <w:rFonts w:ascii="Courier New" w:eastAsia="Times New Roman" w:hAnsi="Courier New" w:cs="Courier New"/>
          <w:color w:val="000000"/>
          <w:sz w:val="20"/>
          <w:szCs w:val="20"/>
        </w:rPr>
        <w:t>/</w:t>
      </w:r>
      <w:proofErr w:type="spellStart"/>
      <w:r w:rsidRPr="00130981">
        <w:rPr>
          <w:rFonts w:ascii="Courier New" w:eastAsia="Times New Roman" w:hAnsi="Courier New" w:cs="Courier New"/>
          <w:color w:val="000000"/>
          <w:sz w:val="20"/>
          <w:szCs w:val="20"/>
        </w:rPr>
        <w:t>wast</w:t>
      </w:r>
      <w:proofErr w:type="spellEnd"/>
      <w:r w:rsidRPr="00130981">
        <w:rPr>
          <w:rFonts w:ascii="Courier New" w:eastAsia="Times New Roman" w:hAnsi="Courier New" w:cs="Courier New"/>
          <w:color w:val="000000"/>
          <w:sz w:val="20"/>
          <w:szCs w:val="20"/>
        </w:rPr>
        <w:t>-printer": "1.9.0"</w:t>
      </w:r>
    </w:p>
    <w:p w14:paraId="0D73A47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2879716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55FF4B4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webassemblyjs</w:t>
      </w:r>
      <w:proofErr w:type="spellEnd"/>
      <w:r w:rsidRPr="00130981">
        <w:rPr>
          <w:rFonts w:ascii="Courier New" w:eastAsia="Times New Roman" w:hAnsi="Courier New" w:cs="Courier New"/>
          <w:color w:val="000000"/>
          <w:sz w:val="20"/>
          <w:szCs w:val="20"/>
        </w:rPr>
        <w:t>/</w:t>
      </w:r>
      <w:proofErr w:type="spellStart"/>
      <w:r w:rsidRPr="00130981">
        <w:rPr>
          <w:rFonts w:ascii="Courier New" w:eastAsia="Times New Roman" w:hAnsi="Courier New" w:cs="Courier New"/>
          <w:color w:val="000000"/>
          <w:sz w:val="20"/>
          <w:szCs w:val="20"/>
        </w:rPr>
        <w:t>wasm</w:t>
      </w:r>
      <w:proofErr w:type="spellEnd"/>
      <w:r w:rsidRPr="00130981">
        <w:rPr>
          <w:rFonts w:ascii="Courier New" w:eastAsia="Times New Roman" w:hAnsi="Courier New" w:cs="Courier New"/>
          <w:color w:val="000000"/>
          <w:sz w:val="20"/>
          <w:szCs w:val="20"/>
        </w:rPr>
        <w:t>-gen": {</w:t>
      </w:r>
    </w:p>
    <w:p w14:paraId="3DF8207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"1.9.0",</w:t>
      </w:r>
    </w:p>
    <w:p w14:paraId="7301384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"https://registry.npmjs.org/@webassemblyjs/wasm-gen/-/wasm-gen-1.9.0.tgz",</w:t>
      </w:r>
    </w:p>
    <w:p w14:paraId="10D8387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"sha512-cPE3o44YzOOHvlsb4+E9qSqjc9Qf9Na1OO/BHFy4OI91XDE14MjFN4lTMezzaIWdPqHnsTodGGNP+iRSYfGkjA==",</w:t>
      </w:r>
    </w:p>
    <w:p w14:paraId="51F9C8E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769DF45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24B3184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webassemblyjs</w:t>
      </w:r>
      <w:proofErr w:type="spellEnd"/>
      <w:r w:rsidRPr="00130981">
        <w:rPr>
          <w:rFonts w:ascii="Courier New" w:eastAsia="Times New Roman" w:hAnsi="Courier New" w:cs="Courier New"/>
          <w:color w:val="000000"/>
          <w:sz w:val="20"/>
          <w:szCs w:val="20"/>
        </w:rPr>
        <w:t>/</w:t>
      </w:r>
      <w:proofErr w:type="spellStart"/>
      <w:r w:rsidRPr="00130981">
        <w:rPr>
          <w:rFonts w:ascii="Courier New" w:eastAsia="Times New Roman" w:hAnsi="Courier New" w:cs="Courier New"/>
          <w:color w:val="000000"/>
          <w:sz w:val="20"/>
          <w:szCs w:val="20"/>
        </w:rPr>
        <w:t>ast</w:t>
      </w:r>
      <w:proofErr w:type="spellEnd"/>
      <w:r w:rsidRPr="00130981">
        <w:rPr>
          <w:rFonts w:ascii="Courier New" w:eastAsia="Times New Roman" w:hAnsi="Courier New" w:cs="Courier New"/>
          <w:color w:val="000000"/>
          <w:sz w:val="20"/>
          <w:szCs w:val="20"/>
        </w:rPr>
        <w:t>": "1.9.0",</w:t>
      </w:r>
    </w:p>
    <w:p w14:paraId="05B6321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webassemblyjs</w:t>
      </w:r>
      <w:proofErr w:type="spellEnd"/>
      <w:r w:rsidRPr="00130981">
        <w:rPr>
          <w:rFonts w:ascii="Courier New" w:eastAsia="Times New Roman" w:hAnsi="Courier New" w:cs="Courier New"/>
          <w:color w:val="000000"/>
          <w:sz w:val="20"/>
          <w:szCs w:val="20"/>
        </w:rPr>
        <w:t>/helper-</w:t>
      </w:r>
      <w:proofErr w:type="spellStart"/>
      <w:r w:rsidRPr="00130981">
        <w:rPr>
          <w:rFonts w:ascii="Courier New" w:eastAsia="Times New Roman" w:hAnsi="Courier New" w:cs="Courier New"/>
          <w:color w:val="000000"/>
          <w:sz w:val="20"/>
          <w:szCs w:val="20"/>
        </w:rPr>
        <w:t>wasm</w:t>
      </w:r>
      <w:proofErr w:type="spellEnd"/>
      <w:r w:rsidRPr="00130981">
        <w:rPr>
          <w:rFonts w:ascii="Courier New" w:eastAsia="Times New Roman" w:hAnsi="Courier New" w:cs="Courier New"/>
          <w:color w:val="000000"/>
          <w:sz w:val="20"/>
          <w:szCs w:val="20"/>
        </w:rPr>
        <w:t>-bytecode": "1.9.0",</w:t>
      </w:r>
    </w:p>
    <w:p w14:paraId="39AC198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webassemblyjs</w:t>
      </w:r>
      <w:proofErr w:type="spellEnd"/>
      <w:r w:rsidRPr="00130981">
        <w:rPr>
          <w:rFonts w:ascii="Courier New" w:eastAsia="Times New Roman" w:hAnsi="Courier New" w:cs="Courier New"/>
          <w:color w:val="000000"/>
          <w:sz w:val="20"/>
          <w:szCs w:val="20"/>
        </w:rPr>
        <w:t>/ieee754": "1.9.0",</w:t>
      </w:r>
    </w:p>
    <w:p w14:paraId="1A5B6DD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webassemblyjs</w:t>
      </w:r>
      <w:proofErr w:type="spellEnd"/>
      <w:r w:rsidRPr="00130981">
        <w:rPr>
          <w:rFonts w:ascii="Courier New" w:eastAsia="Times New Roman" w:hAnsi="Courier New" w:cs="Courier New"/>
          <w:color w:val="000000"/>
          <w:sz w:val="20"/>
          <w:szCs w:val="20"/>
        </w:rPr>
        <w:t>/leb128": "1.9.0",</w:t>
      </w:r>
    </w:p>
    <w:p w14:paraId="4090996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webassemblyjs</w:t>
      </w:r>
      <w:proofErr w:type="spellEnd"/>
      <w:r w:rsidRPr="00130981">
        <w:rPr>
          <w:rFonts w:ascii="Courier New" w:eastAsia="Times New Roman" w:hAnsi="Courier New" w:cs="Courier New"/>
          <w:color w:val="000000"/>
          <w:sz w:val="20"/>
          <w:szCs w:val="20"/>
        </w:rPr>
        <w:t>/utf8": "1.9.0"</w:t>
      </w:r>
    </w:p>
    <w:p w14:paraId="06590FC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21BE401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1AACCE0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webassemblyjs</w:t>
      </w:r>
      <w:proofErr w:type="spellEnd"/>
      <w:r w:rsidRPr="00130981">
        <w:rPr>
          <w:rFonts w:ascii="Courier New" w:eastAsia="Times New Roman" w:hAnsi="Courier New" w:cs="Courier New"/>
          <w:color w:val="000000"/>
          <w:sz w:val="20"/>
          <w:szCs w:val="20"/>
        </w:rPr>
        <w:t>/</w:t>
      </w:r>
      <w:proofErr w:type="spellStart"/>
      <w:r w:rsidRPr="00130981">
        <w:rPr>
          <w:rFonts w:ascii="Courier New" w:eastAsia="Times New Roman" w:hAnsi="Courier New" w:cs="Courier New"/>
          <w:color w:val="000000"/>
          <w:sz w:val="20"/>
          <w:szCs w:val="20"/>
        </w:rPr>
        <w:t>wasm</w:t>
      </w:r>
      <w:proofErr w:type="spellEnd"/>
      <w:r w:rsidRPr="00130981">
        <w:rPr>
          <w:rFonts w:ascii="Courier New" w:eastAsia="Times New Roman" w:hAnsi="Courier New" w:cs="Courier New"/>
          <w:color w:val="000000"/>
          <w:sz w:val="20"/>
          <w:szCs w:val="20"/>
        </w:rPr>
        <w:t>-opt": {</w:t>
      </w:r>
    </w:p>
    <w:p w14:paraId="7268B41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"1.9.0",</w:t>
      </w:r>
    </w:p>
    <w:p w14:paraId="35D0BBA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"https://registry.npmjs.org/@webassemblyjs/wasm-opt/-/wasm-opt-1.9.0.tgz",</w:t>
      </w:r>
    </w:p>
    <w:p w14:paraId="23BAE60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"sha512-Qkjgm6Anhm+OMbIL0iokO7meajkzQD71ioelnfPEj6r4eOFuqm4YC3VBPqXjFyyNwowzbMD+hizmprP/Fwkl2A==",</w:t>
      </w:r>
    </w:p>
    <w:p w14:paraId="541792E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276A90A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3E3BA15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webassemblyjs</w:t>
      </w:r>
      <w:proofErr w:type="spellEnd"/>
      <w:r w:rsidRPr="00130981">
        <w:rPr>
          <w:rFonts w:ascii="Courier New" w:eastAsia="Times New Roman" w:hAnsi="Courier New" w:cs="Courier New"/>
          <w:color w:val="000000"/>
          <w:sz w:val="20"/>
          <w:szCs w:val="20"/>
        </w:rPr>
        <w:t>/</w:t>
      </w:r>
      <w:proofErr w:type="spellStart"/>
      <w:r w:rsidRPr="00130981">
        <w:rPr>
          <w:rFonts w:ascii="Courier New" w:eastAsia="Times New Roman" w:hAnsi="Courier New" w:cs="Courier New"/>
          <w:color w:val="000000"/>
          <w:sz w:val="20"/>
          <w:szCs w:val="20"/>
        </w:rPr>
        <w:t>ast</w:t>
      </w:r>
      <w:proofErr w:type="spellEnd"/>
      <w:r w:rsidRPr="00130981">
        <w:rPr>
          <w:rFonts w:ascii="Courier New" w:eastAsia="Times New Roman" w:hAnsi="Courier New" w:cs="Courier New"/>
          <w:color w:val="000000"/>
          <w:sz w:val="20"/>
          <w:szCs w:val="20"/>
        </w:rPr>
        <w:t>": "1.9.0",</w:t>
      </w:r>
    </w:p>
    <w:p w14:paraId="10A8940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webassemblyjs</w:t>
      </w:r>
      <w:proofErr w:type="spellEnd"/>
      <w:r w:rsidRPr="00130981">
        <w:rPr>
          <w:rFonts w:ascii="Courier New" w:eastAsia="Times New Roman" w:hAnsi="Courier New" w:cs="Courier New"/>
          <w:color w:val="000000"/>
          <w:sz w:val="20"/>
          <w:szCs w:val="20"/>
        </w:rPr>
        <w:t>/helper-buffer": "1.9.0",</w:t>
      </w:r>
    </w:p>
    <w:p w14:paraId="2E4427E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webassemblyjs</w:t>
      </w:r>
      <w:proofErr w:type="spellEnd"/>
      <w:r w:rsidRPr="00130981">
        <w:rPr>
          <w:rFonts w:ascii="Courier New" w:eastAsia="Times New Roman" w:hAnsi="Courier New" w:cs="Courier New"/>
          <w:color w:val="000000"/>
          <w:sz w:val="20"/>
          <w:szCs w:val="20"/>
        </w:rPr>
        <w:t>/</w:t>
      </w:r>
      <w:proofErr w:type="spellStart"/>
      <w:r w:rsidRPr="00130981">
        <w:rPr>
          <w:rFonts w:ascii="Courier New" w:eastAsia="Times New Roman" w:hAnsi="Courier New" w:cs="Courier New"/>
          <w:color w:val="000000"/>
          <w:sz w:val="20"/>
          <w:szCs w:val="20"/>
        </w:rPr>
        <w:t>wasm</w:t>
      </w:r>
      <w:proofErr w:type="spellEnd"/>
      <w:r w:rsidRPr="00130981">
        <w:rPr>
          <w:rFonts w:ascii="Courier New" w:eastAsia="Times New Roman" w:hAnsi="Courier New" w:cs="Courier New"/>
          <w:color w:val="000000"/>
          <w:sz w:val="20"/>
          <w:szCs w:val="20"/>
        </w:rPr>
        <w:t>-gen": "1.9.0",</w:t>
      </w:r>
    </w:p>
    <w:p w14:paraId="07BB0AA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webassemblyjs</w:t>
      </w:r>
      <w:proofErr w:type="spellEnd"/>
      <w:r w:rsidRPr="00130981">
        <w:rPr>
          <w:rFonts w:ascii="Courier New" w:eastAsia="Times New Roman" w:hAnsi="Courier New" w:cs="Courier New"/>
          <w:color w:val="000000"/>
          <w:sz w:val="20"/>
          <w:szCs w:val="20"/>
        </w:rPr>
        <w:t>/</w:t>
      </w:r>
      <w:proofErr w:type="spellStart"/>
      <w:r w:rsidRPr="00130981">
        <w:rPr>
          <w:rFonts w:ascii="Courier New" w:eastAsia="Times New Roman" w:hAnsi="Courier New" w:cs="Courier New"/>
          <w:color w:val="000000"/>
          <w:sz w:val="20"/>
          <w:szCs w:val="20"/>
        </w:rPr>
        <w:t>wasm</w:t>
      </w:r>
      <w:proofErr w:type="spellEnd"/>
      <w:r w:rsidRPr="00130981">
        <w:rPr>
          <w:rFonts w:ascii="Courier New" w:eastAsia="Times New Roman" w:hAnsi="Courier New" w:cs="Courier New"/>
          <w:color w:val="000000"/>
          <w:sz w:val="20"/>
          <w:szCs w:val="20"/>
        </w:rPr>
        <w:t>-parser": "1.9.0"</w:t>
      </w:r>
    </w:p>
    <w:p w14:paraId="2D9484A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35B2E32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2AC0FDC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webassemblyjs</w:t>
      </w:r>
      <w:proofErr w:type="spellEnd"/>
      <w:r w:rsidRPr="00130981">
        <w:rPr>
          <w:rFonts w:ascii="Courier New" w:eastAsia="Times New Roman" w:hAnsi="Courier New" w:cs="Courier New"/>
          <w:color w:val="000000"/>
          <w:sz w:val="20"/>
          <w:szCs w:val="20"/>
        </w:rPr>
        <w:t>/</w:t>
      </w:r>
      <w:proofErr w:type="spellStart"/>
      <w:r w:rsidRPr="00130981">
        <w:rPr>
          <w:rFonts w:ascii="Courier New" w:eastAsia="Times New Roman" w:hAnsi="Courier New" w:cs="Courier New"/>
          <w:color w:val="000000"/>
          <w:sz w:val="20"/>
          <w:szCs w:val="20"/>
        </w:rPr>
        <w:t>wasm</w:t>
      </w:r>
      <w:proofErr w:type="spellEnd"/>
      <w:r w:rsidRPr="00130981">
        <w:rPr>
          <w:rFonts w:ascii="Courier New" w:eastAsia="Times New Roman" w:hAnsi="Courier New" w:cs="Courier New"/>
          <w:color w:val="000000"/>
          <w:sz w:val="20"/>
          <w:szCs w:val="20"/>
        </w:rPr>
        <w:t>-parser": {</w:t>
      </w:r>
    </w:p>
    <w:p w14:paraId="48D46E0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"1.9.0",</w:t>
      </w:r>
    </w:p>
    <w:p w14:paraId="188D8E8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lastRenderedPageBreak/>
        <w:t xml:space="preserve">      "resolved": "https://registry.npmjs.org/@webassemblyjs/wasm-parser/-/wasm-parser-1.9.0.tgz",</w:t>
      </w:r>
    </w:p>
    <w:p w14:paraId="09A1D3A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"sha512-9+wkMowR2AmdSWQzsPEjFU7njh8HTO5MqO8vjwEHuM+AMHioNqSBONRdr0NQQ3dVQrzp0s8lTcYqzUdb7YgELA==",</w:t>
      </w:r>
    </w:p>
    <w:p w14:paraId="20412B6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7F2B96D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4646905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webassemblyjs</w:t>
      </w:r>
      <w:proofErr w:type="spellEnd"/>
      <w:r w:rsidRPr="00130981">
        <w:rPr>
          <w:rFonts w:ascii="Courier New" w:eastAsia="Times New Roman" w:hAnsi="Courier New" w:cs="Courier New"/>
          <w:color w:val="000000"/>
          <w:sz w:val="20"/>
          <w:szCs w:val="20"/>
        </w:rPr>
        <w:t>/</w:t>
      </w:r>
      <w:proofErr w:type="spellStart"/>
      <w:r w:rsidRPr="00130981">
        <w:rPr>
          <w:rFonts w:ascii="Courier New" w:eastAsia="Times New Roman" w:hAnsi="Courier New" w:cs="Courier New"/>
          <w:color w:val="000000"/>
          <w:sz w:val="20"/>
          <w:szCs w:val="20"/>
        </w:rPr>
        <w:t>ast</w:t>
      </w:r>
      <w:proofErr w:type="spellEnd"/>
      <w:r w:rsidRPr="00130981">
        <w:rPr>
          <w:rFonts w:ascii="Courier New" w:eastAsia="Times New Roman" w:hAnsi="Courier New" w:cs="Courier New"/>
          <w:color w:val="000000"/>
          <w:sz w:val="20"/>
          <w:szCs w:val="20"/>
        </w:rPr>
        <w:t>": "1.9.0",</w:t>
      </w:r>
    </w:p>
    <w:p w14:paraId="1C1B67F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webassemblyjs</w:t>
      </w:r>
      <w:proofErr w:type="spellEnd"/>
      <w:r w:rsidRPr="00130981">
        <w:rPr>
          <w:rFonts w:ascii="Courier New" w:eastAsia="Times New Roman" w:hAnsi="Courier New" w:cs="Courier New"/>
          <w:color w:val="000000"/>
          <w:sz w:val="20"/>
          <w:szCs w:val="20"/>
        </w:rPr>
        <w:t>/helper-</w:t>
      </w:r>
      <w:proofErr w:type="spellStart"/>
      <w:r w:rsidRPr="00130981">
        <w:rPr>
          <w:rFonts w:ascii="Courier New" w:eastAsia="Times New Roman" w:hAnsi="Courier New" w:cs="Courier New"/>
          <w:color w:val="000000"/>
          <w:sz w:val="20"/>
          <w:szCs w:val="20"/>
        </w:rPr>
        <w:t>api</w:t>
      </w:r>
      <w:proofErr w:type="spellEnd"/>
      <w:r w:rsidRPr="00130981">
        <w:rPr>
          <w:rFonts w:ascii="Courier New" w:eastAsia="Times New Roman" w:hAnsi="Courier New" w:cs="Courier New"/>
          <w:color w:val="000000"/>
          <w:sz w:val="20"/>
          <w:szCs w:val="20"/>
        </w:rPr>
        <w:t>-error": "1.9.0",</w:t>
      </w:r>
    </w:p>
    <w:p w14:paraId="626F4D5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webassemblyjs</w:t>
      </w:r>
      <w:proofErr w:type="spellEnd"/>
      <w:r w:rsidRPr="00130981">
        <w:rPr>
          <w:rFonts w:ascii="Courier New" w:eastAsia="Times New Roman" w:hAnsi="Courier New" w:cs="Courier New"/>
          <w:color w:val="000000"/>
          <w:sz w:val="20"/>
          <w:szCs w:val="20"/>
        </w:rPr>
        <w:t>/helper-</w:t>
      </w:r>
      <w:proofErr w:type="spellStart"/>
      <w:r w:rsidRPr="00130981">
        <w:rPr>
          <w:rFonts w:ascii="Courier New" w:eastAsia="Times New Roman" w:hAnsi="Courier New" w:cs="Courier New"/>
          <w:color w:val="000000"/>
          <w:sz w:val="20"/>
          <w:szCs w:val="20"/>
        </w:rPr>
        <w:t>wasm</w:t>
      </w:r>
      <w:proofErr w:type="spellEnd"/>
      <w:r w:rsidRPr="00130981">
        <w:rPr>
          <w:rFonts w:ascii="Courier New" w:eastAsia="Times New Roman" w:hAnsi="Courier New" w:cs="Courier New"/>
          <w:color w:val="000000"/>
          <w:sz w:val="20"/>
          <w:szCs w:val="20"/>
        </w:rPr>
        <w:t>-bytecode": "1.9.0",</w:t>
      </w:r>
    </w:p>
    <w:p w14:paraId="62F6AC5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webassemblyjs</w:t>
      </w:r>
      <w:proofErr w:type="spellEnd"/>
      <w:r w:rsidRPr="00130981">
        <w:rPr>
          <w:rFonts w:ascii="Courier New" w:eastAsia="Times New Roman" w:hAnsi="Courier New" w:cs="Courier New"/>
          <w:color w:val="000000"/>
          <w:sz w:val="20"/>
          <w:szCs w:val="20"/>
        </w:rPr>
        <w:t>/ieee754": "1.9.0",</w:t>
      </w:r>
    </w:p>
    <w:p w14:paraId="2C3E661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webassemblyjs</w:t>
      </w:r>
      <w:proofErr w:type="spellEnd"/>
      <w:r w:rsidRPr="00130981">
        <w:rPr>
          <w:rFonts w:ascii="Courier New" w:eastAsia="Times New Roman" w:hAnsi="Courier New" w:cs="Courier New"/>
          <w:color w:val="000000"/>
          <w:sz w:val="20"/>
          <w:szCs w:val="20"/>
        </w:rPr>
        <w:t>/leb128": "1.9.0",</w:t>
      </w:r>
    </w:p>
    <w:p w14:paraId="70E03E9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webassemblyjs</w:t>
      </w:r>
      <w:proofErr w:type="spellEnd"/>
      <w:r w:rsidRPr="00130981">
        <w:rPr>
          <w:rFonts w:ascii="Courier New" w:eastAsia="Times New Roman" w:hAnsi="Courier New" w:cs="Courier New"/>
          <w:color w:val="000000"/>
          <w:sz w:val="20"/>
          <w:szCs w:val="20"/>
        </w:rPr>
        <w:t>/utf8": "1.9.0"</w:t>
      </w:r>
    </w:p>
    <w:p w14:paraId="65CD77A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16740B0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7CD7B85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webassemblyjs</w:t>
      </w:r>
      <w:proofErr w:type="spellEnd"/>
      <w:r w:rsidRPr="00130981">
        <w:rPr>
          <w:rFonts w:ascii="Courier New" w:eastAsia="Times New Roman" w:hAnsi="Courier New" w:cs="Courier New"/>
          <w:color w:val="000000"/>
          <w:sz w:val="20"/>
          <w:szCs w:val="20"/>
        </w:rPr>
        <w:t>/</w:t>
      </w:r>
      <w:proofErr w:type="spellStart"/>
      <w:r w:rsidRPr="00130981">
        <w:rPr>
          <w:rFonts w:ascii="Courier New" w:eastAsia="Times New Roman" w:hAnsi="Courier New" w:cs="Courier New"/>
          <w:color w:val="000000"/>
          <w:sz w:val="20"/>
          <w:szCs w:val="20"/>
        </w:rPr>
        <w:t>wast</w:t>
      </w:r>
      <w:proofErr w:type="spellEnd"/>
      <w:r w:rsidRPr="00130981">
        <w:rPr>
          <w:rFonts w:ascii="Courier New" w:eastAsia="Times New Roman" w:hAnsi="Courier New" w:cs="Courier New"/>
          <w:color w:val="000000"/>
          <w:sz w:val="20"/>
          <w:szCs w:val="20"/>
        </w:rPr>
        <w:t>-parser": {</w:t>
      </w:r>
    </w:p>
    <w:p w14:paraId="7AC81FF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"1.9.0",</w:t>
      </w:r>
    </w:p>
    <w:p w14:paraId="6A80689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"https://registry.npmjs.org/@webassemblyjs/wast-parser/-/wast-parser-1.9.0.tgz",</w:t>
      </w:r>
    </w:p>
    <w:p w14:paraId="5B39DC9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"sha512-qsqSAP3QQ3LyZjNC/0jBJ/ToSxfYJ8kYyuiGvtn/8MK89VrNEfwj7BPQzJVHi0jGTRK2dGdJ5PRqhtjzoww+bw==",</w:t>
      </w:r>
    </w:p>
    <w:p w14:paraId="55D0AEB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41CAF00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2168199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webassemblyjs</w:t>
      </w:r>
      <w:proofErr w:type="spellEnd"/>
      <w:r w:rsidRPr="00130981">
        <w:rPr>
          <w:rFonts w:ascii="Courier New" w:eastAsia="Times New Roman" w:hAnsi="Courier New" w:cs="Courier New"/>
          <w:color w:val="000000"/>
          <w:sz w:val="20"/>
          <w:szCs w:val="20"/>
        </w:rPr>
        <w:t>/</w:t>
      </w:r>
      <w:proofErr w:type="spellStart"/>
      <w:r w:rsidRPr="00130981">
        <w:rPr>
          <w:rFonts w:ascii="Courier New" w:eastAsia="Times New Roman" w:hAnsi="Courier New" w:cs="Courier New"/>
          <w:color w:val="000000"/>
          <w:sz w:val="20"/>
          <w:szCs w:val="20"/>
        </w:rPr>
        <w:t>ast</w:t>
      </w:r>
      <w:proofErr w:type="spellEnd"/>
      <w:r w:rsidRPr="00130981">
        <w:rPr>
          <w:rFonts w:ascii="Courier New" w:eastAsia="Times New Roman" w:hAnsi="Courier New" w:cs="Courier New"/>
          <w:color w:val="000000"/>
          <w:sz w:val="20"/>
          <w:szCs w:val="20"/>
        </w:rPr>
        <w:t>": "1.9.0",</w:t>
      </w:r>
    </w:p>
    <w:p w14:paraId="31A95FF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webassemblyjs</w:t>
      </w:r>
      <w:proofErr w:type="spellEnd"/>
      <w:r w:rsidRPr="00130981">
        <w:rPr>
          <w:rFonts w:ascii="Courier New" w:eastAsia="Times New Roman" w:hAnsi="Courier New" w:cs="Courier New"/>
          <w:color w:val="000000"/>
          <w:sz w:val="20"/>
          <w:szCs w:val="20"/>
        </w:rPr>
        <w:t>/floating-point-hex-parser": "1.9.0",</w:t>
      </w:r>
    </w:p>
    <w:p w14:paraId="49D23D9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webassemblyjs</w:t>
      </w:r>
      <w:proofErr w:type="spellEnd"/>
      <w:r w:rsidRPr="00130981">
        <w:rPr>
          <w:rFonts w:ascii="Courier New" w:eastAsia="Times New Roman" w:hAnsi="Courier New" w:cs="Courier New"/>
          <w:color w:val="000000"/>
          <w:sz w:val="20"/>
          <w:szCs w:val="20"/>
        </w:rPr>
        <w:t>/helper-</w:t>
      </w:r>
      <w:proofErr w:type="spellStart"/>
      <w:r w:rsidRPr="00130981">
        <w:rPr>
          <w:rFonts w:ascii="Courier New" w:eastAsia="Times New Roman" w:hAnsi="Courier New" w:cs="Courier New"/>
          <w:color w:val="000000"/>
          <w:sz w:val="20"/>
          <w:szCs w:val="20"/>
        </w:rPr>
        <w:t>api</w:t>
      </w:r>
      <w:proofErr w:type="spellEnd"/>
      <w:r w:rsidRPr="00130981">
        <w:rPr>
          <w:rFonts w:ascii="Courier New" w:eastAsia="Times New Roman" w:hAnsi="Courier New" w:cs="Courier New"/>
          <w:color w:val="000000"/>
          <w:sz w:val="20"/>
          <w:szCs w:val="20"/>
        </w:rPr>
        <w:t>-error": "1.9.0",</w:t>
      </w:r>
    </w:p>
    <w:p w14:paraId="2192E8E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webassemblyjs</w:t>
      </w:r>
      <w:proofErr w:type="spellEnd"/>
      <w:r w:rsidRPr="00130981">
        <w:rPr>
          <w:rFonts w:ascii="Courier New" w:eastAsia="Times New Roman" w:hAnsi="Courier New" w:cs="Courier New"/>
          <w:color w:val="000000"/>
          <w:sz w:val="20"/>
          <w:szCs w:val="20"/>
        </w:rPr>
        <w:t>/helper-code-frame": "1.9.0",</w:t>
      </w:r>
    </w:p>
    <w:p w14:paraId="1BFD041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webassemblyjs</w:t>
      </w:r>
      <w:proofErr w:type="spellEnd"/>
      <w:r w:rsidRPr="00130981">
        <w:rPr>
          <w:rFonts w:ascii="Courier New" w:eastAsia="Times New Roman" w:hAnsi="Courier New" w:cs="Courier New"/>
          <w:color w:val="000000"/>
          <w:sz w:val="20"/>
          <w:szCs w:val="20"/>
        </w:rPr>
        <w:t>/helper-</w:t>
      </w:r>
      <w:proofErr w:type="spellStart"/>
      <w:r w:rsidRPr="00130981">
        <w:rPr>
          <w:rFonts w:ascii="Courier New" w:eastAsia="Times New Roman" w:hAnsi="Courier New" w:cs="Courier New"/>
          <w:color w:val="000000"/>
          <w:sz w:val="20"/>
          <w:szCs w:val="20"/>
        </w:rPr>
        <w:t>fsm</w:t>
      </w:r>
      <w:proofErr w:type="spellEnd"/>
      <w:r w:rsidRPr="00130981">
        <w:rPr>
          <w:rFonts w:ascii="Courier New" w:eastAsia="Times New Roman" w:hAnsi="Courier New" w:cs="Courier New"/>
          <w:color w:val="000000"/>
          <w:sz w:val="20"/>
          <w:szCs w:val="20"/>
        </w:rPr>
        <w:t>": "1.9.0",</w:t>
      </w:r>
    </w:p>
    <w:p w14:paraId="5491AB1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xtuc</w:t>
      </w:r>
      <w:proofErr w:type="spellEnd"/>
      <w:r w:rsidRPr="00130981">
        <w:rPr>
          <w:rFonts w:ascii="Courier New" w:eastAsia="Times New Roman" w:hAnsi="Courier New" w:cs="Courier New"/>
          <w:color w:val="000000"/>
          <w:sz w:val="20"/>
          <w:szCs w:val="20"/>
        </w:rPr>
        <w:t>/long": "4.2.2"</w:t>
      </w:r>
    </w:p>
    <w:p w14:paraId="735E2E1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7F1ABE7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0097ED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webassemblyjs</w:t>
      </w:r>
      <w:proofErr w:type="spellEnd"/>
      <w:r w:rsidRPr="00130981">
        <w:rPr>
          <w:rFonts w:ascii="Courier New" w:eastAsia="Times New Roman" w:hAnsi="Courier New" w:cs="Courier New"/>
          <w:color w:val="000000"/>
          <w:sz w:val="20"/>
          <w:szCs w:val="20"/>
        </w:rPr>
        <w:t>/</w:t>
      </w:r>
      <w:proofErr w:type="spellStart"/>
      <w:r w:rsidRPr="00130981">
        <w:rPr>
          <w:rFonts w:ascii="Courier New" w:eastAsia="Times New Roman" w:hAnsi="Courier New" w:cs="Courier New"/>
          <w:color w:val="000000"/>
          <w:sz w:val="20"/>
          <w:szCs w:val="20"/>
        </w:rPr>
        <w:t>wast</w:t>
      </w:r>
      <w:proofErr w:type="spellEnd"/>
      <w:r w:rsidRPr="00130981">
        <w:rPr>
          <w:rFonts w:ascii="Courier New" w:eastAsia="Times New Roman" w:hAnsi="Courier New" w:cs="Courier New"/>
          <w:color w:val="000000"/>
          <w:sz w:val="20"/>
          <w:szCs w:val="20"/>
        </w:rPr>
        <w:t>-printer": {</w:t>
      </w:r>
    </w:p>
    <w:p w14:paraId="475322E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"1.9.0",</w:t>
      </w:r>
    </w:p>
    <w:p w14:paraId="5B6F690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"https://registry.npmjs.org/@webassemblyjs/wast-printer/-/wast-printer-1.9.0.tgz",</w:t>
      </w:r>
    </w:p>
    <w:p w14:paraId="5C1D6C0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"sha512-2J0nE95rHXHyQ24cWjMKJ1tqB/ds8z/cyeOZxJhcb+rW+SQASVjuznUSmdz5GpVJTzU8JkhYut0D3siFDD6wsA==",</w:t>
      </w:r>
    </w:p>
    <w:p w14:paraId="6FC6997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30F96DC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6BF52A2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webassemblyjs</w:t>
      </w:r>
      <w:proofErr w:type="spellEnd"/>
      <w:r w:rsidRPr="00130981">
        <w:rPr>
          <w:rFonts w:ascii="Courier New" w:eastAsia="Times New Roman" w:hAnsi="Courier New" w:cs="Courier New"/>
          <w:color w:val="000000"/>
          <w:sz w:val="20"/>
          <w:szCs w:val="20"/>
        </w:rPr>
        <w:t>/</w:t>
      </w:r>
      <w:proofErr w:type="spellStart"/>
      <w:r w:rsidRPr="00130981">
        <w:rPr>
          <w:rFonts w:ascii="Courier New" w:eastAsia="Times New Roman" w:hAnsi="Courier New" w:cs="Courier New"/>
          <w:color w:val="000000"/>
          <w:sz w:val="20"/>
          <w:szCs w:val="20"/>
        </w:rPr>
        <w:t>ast</w:t>
      </w:r>
      <w:proofErr w:type="spellEnd"/>
      <w:r w:rsidRPr="00130981">
        <w:rPr>
          <w:rFonts w:ascii="Courier New" w:eastAsia="Times New Roman" w:hAnsi="Courier New" w:cs="Courier New"/>
          <w:color w:val="000000"/>
          <w:sz w:val="20"/>
          <w:szCs w:val="20"/>
        </w:rPr>
        <w:t>": "1.9.0",</w:t>
      </w:r>
    </w:p>
    <w:p w14:paraId="375F299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webassemblyjs</w:t>
      </w:r>
      <w:proofErr w:type="spellEnd"/>
      <w:r w:rsidRPr="00130981">
        <w:rPr>
          <w:rFonts w:ascii="Courier New" w:eastAsia="Times New Roman" w:hAnsi="Courier New" w:cs="Courier New"/>
          <w:color w:val="000000"/>
          <w:sz w:val="20"/>
          <w:szCs w:val="20"/>
        </w:rPr>
        <w:t>/</w:t>
      </w:r>
      <w:proofErr w:type="spellStart"/>
      <w:r w:rsidRPr="00130981">
        <w:rPr>
          <w:rFonts w:ascii="Courier New" w:eastAsia="Times New Roman" w:hAnsi="Courier New" w:cs="Courier New"/>
          <w:color w:val="000000"/>
          <w:sz w:val="20"/>
          <w:szCs w:val="20"/>
        </w:rPr>
        <w:t>wast</w:t>
      </w:r>
      <w:proofErr w:type="spellEnd"/>
      <w:r w:rsidRPr="00130981">
        <w:rPr>
          <w:rFonts w:ascii="Courier New" w:eastAsia="Times New Roman" w:hAnsi="Courier New" w:cs="Courier New"/>
          <w:color w:val="000000"/>
          <w:sz w:val="20"/>
          <w:szCs w:val="20"/>
        </w:rPr>
        <w:t>-parser": "1.9.0",</w:t>
      </w:r>
    </w:p>
    <w:p w14:paraId="58CB061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xtuc</w:t>
      </w:r>
      <w:proofErr w:type="spellEnd"/>
      <w:r w:rsidRPr="00130981">
        <w:rPr>
          <w:rFonts w:ascii="Courier New" w:eastAsia="Times New Roman" w:hAnsi="Courier New" w:cs="Courier New"/>
          <w:color w:val="000000"/>
          <w:sz w:val="20"/>
          <w:szCs w:val="20"/>
        </w:rPr>
        <w:t>/long": "4.2.2"</w:t>
      </w:r>
    </w:p>
    <w:p w14:paraId="7FB51C0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200646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41877A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xtuc</w:t>
      </w:r>
      <w:proofErr w:type="spellEnd"/>
      <w:r w:rsidRPr="00130981">
        <w:rPr>
          <w:rFonts w:ascii="Courier New" w:eastAsia="Times New Roman" w:hAnsi="Courier New" w:cs="Courier New"/>
          <w:color w:val="000000"/>
          <w:sz w:val="20"/>
          <w:szCs w:val="20"/>
        </w:rPr>
        <w:t>/ieee754": {</w:t>
      </w:r>
    </w:p>
    <w:p w14:paraId="79B2BF9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"1.2.0",</w:t>
      </w:r>
    </w:p>
    <w:p w14:paraId="596C1A9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"https://registry.npmjs.org/@xtuc/ieee754/-/ieee754-1.2.0.tgz",</w:t>
      </w:r>
    </w:p>
    <w:p w14:paraId="2344982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"sha512-DX8nKgqcGwsc0eJSqYt5lwP4DH5FlHnmuWWBRy7X0NcaGR0ZtuyeESgMwTYVEtxmsNGY+qit4QYT/MIYTOTPeA==",</w:t>
      </w:r>
    </w:p>
    <w:p w14:paraId="198ECC3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163D39F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5E5865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xtuc</w:t>
      </w:r>
      <w:proofErr w:type="spellEnd"/>
      <w:r w:rsidRPr="00130981">
        <w:rPr>
          <w:rFonts w:ascii="Courier New" w:eastAsia="Times New Roman" w:hAnsi="Courier New" w:cs="Courier New"/>
          <w:color w:val="000000"/>
          <w:sz w:val="20"/>
          <w:szCs w:val="20"/>
        </w:rPr>
        <w:t>/long": {</w:t>
      </w:r>
    </w:p>
    <w:p w14:paraId="116031C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"4.2.2",</w:t>
      </w:r>
    </w:p>
    <w:p w14:paraId="3262FF5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"https://registry.npmjs.org/@xtuc/long/-/long-4.2.2.tgz",</w:t>
      </w:r>
    </w:p>
    <w:p w14:paraId="1AEA176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lastRenderedPageBreak/>
        <w:t xml:space="preserve">      "integrity": "sha512-NuHqBY1PB/D8xU6s/thBgOAiAP7HOYDQ32+BFZILJ8ivkUkAHQnWfn6WhL79Owj1qmUnoN/YPhktdIoucipkAQ==",</w:t>
      </w:r>
    </w:p>
    <w:p w14:paraId="219094C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42A7446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25F89F5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yarnpkg</w:t>
      </w:r>
      <w:proofErr w:type="spellEnd"/>
      <w:r w:rsidRPr="00130981">
        <w:rPr>
          <w:rFonts w:ascii="Courier New" w:eastAsia="Times New Roman" w:hAnsi="Courier New" w:cs="Courier New"/>
          <w:color w:val="000000"/>
          <w:sz w:val="20"/>
          <w:szCs w:val="20"/>
        </w:rPr>
        <w:t>/</w:t>
      </w:r>
      <w:proofErr w:type="spellStart"/>
      <w:r w:rsidRPr="00130981">
        <w:rPr>
          <w:rFonts w:ascii="Courier New" w:eastAsia="Times New Roman" w:hAnsi="Courier New" w:cs="Courier New"/>
          <w:color w:val="000000"/>
          <w:sz w:val="20"/>
          <w:szCs w:val="20"/>
        </w:rPr>
        <w:t>lockfile</w:t>
      </w:r>
      <w:proofErr w:type="spellEnd"/>
      <w:r w:rsidRPr="00130981">
        <w:rPr>
          <w:rFonts w:ascii="Courier New" w:eastAsia="Times New Roman" w:hAnsi="Courier New" w:cs="Courier New"/>
          <w:color w:val="000000"/>
          <w:sz w:val="20"/>
          <w:szCs w:val="20"/>
        </w:rPr>
        <w:t>": {</w:t>
      </w:r>
    </w:p>
    <w:p w14:paraId="4E0526E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"1.1.0",</w:t>
      </w:r>
    </w:p>
    <w:p w14:paraId="36B2D13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"https://registry.npmjs.org/@yarnpkg/lockfile/-/lockfile-1.1.0.tgz",</w:t>
      </w:r>
    </w:p>
    <w:p w14:paraId="0510647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"sha512-GpSwvyXOcOOlV70vbnzjj4fW5xW/FdUF6nQEt1ENy7m4ZCczi1+/buVUPAqmGfqznsORNFzUMjctTIp8a9tuCQ==",</w:t>
      </w:r>
    </w:p>
    <w:p w14:paraId="60EB52B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3ED131B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7A6DF1C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JSONStream</w:t>
      </w:r>
      <w:proofErr w:type="spellEnd"/>
      <w:r w:rsidRPr="00130981">
        <w:rPr>
          <w:rFonts w:ascii="Courier New" w:eastAsia="Times New Roman" w:hAnsi="Courier New" w:cs="Courier New"/>
          <w:color w:val="000000"/>
          <w:sz w:val="20"/>
          <w:szCs w:val="20"/>
        </w:rPr>
        <w:t>": {</w:t>
      </w:r>
    </w:p>
    <w:p w14:paraId="66E1627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"1.3.5",</w:t>
      </w:r>
    </w:p>
    <w:p w14:paraId="6F8C57B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t>
      </w:r>
      <w:proofErr w:type="spellStart"/>
      <w:r w:rsidRPr="00130981">
        <w:rPr>
          <w:rFonts w:ascii="Courier New" w:eastAsia="Times New Roman" w:hAnsi="Courier New" w:cs="Courier New"/>
          <w:color w:val="000000"/>
          <w:sz w:val="20"/>
          <w:szCs w:val="20"/>
        </w:rPr>
        <w:t>JSONStream</w:t>
      </w:r>
      <w:proofErr w:type="spellEnd"/>
      <w:r w:rsidRPr="00130981">
        <w:rPr>
          <w:rFonts w:ascii="Courier New" w:eastAsia="Times New Roman" w:hAnsi="Courier New" w:cs="Courier New"/>
          <w:color w:val="000000"/>
          <w:sz w:val="20"/>
          <w:szCs w:val="20"/>
        </w:rPr>
        <w:t>/-/JSONStream-1.3.5.tgz",</w:t>
      </w:r>
    </w:p>
    <w:p w14:paraId="760DB61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"sha512-E+iruNOY8VV9s4JEbe1aNEm6MiszPRr/UfcHMz0TQh1BXSxHK+ASV1R6W4HpjBhSeS+54PIsAMCBmwD06LLsqQ==",</w:t>
      </w:r>
    </w:p>
    <w:p w14:paraId="070F433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6F93152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789FA0D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jsonparse</w:t>
      </w:r>
      <w:proofErr w:type="spellEnd"/>
      <w:r w:rsidRPr="00130981">
        <w:rPr>
          <w:rFonts w:ascii="Courier New" w:eastAsia="Times New Roman" w:hAnsi="Courier New" w:cs="Courier New"/>
          <w:color w:val="000000"/>
          <w:sz w:val="20"/>
          <w:szCs w:val="20"/>
        </w:rPr>
        <w:t>": "^1.2.0",</w:t>
      </w:r>
    </w:p>
    <w:p w14:paraId="1EEADF2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"through": "&gt;=2.2.7 &lt;3"</w:t>
      </w:r>
    </w:p>
    <w:p w14:paraId="3380B7A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C12A0F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21B6040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abab</w:t>
      </w:r>
      <w:proofErr w:type="spellEnd"/>
      <w:r w:rsidRPr="00130981">
        <w:rPr>
          <w:rFonts w:ascii="Courier New" w:eastAsia="Times New Roman" w:hAnsi="Courier New" w:cs="Courier New"/>
          <w:color w:val="000000"/>
          <w:sz w:val="20"/>
          <w:szCs w:val="20"/>
        </w:rPr>
        <w:t>": {</w:t>
      </w:r>
    </w:p>
    <w:p w14:paraId="5EC4D0A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"2.0.6",</w:t>
      </w:r>
    </w:p>
    <w:p w14:paraId="3F85E0F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t>
      </w:r>
      <w:proofErr w:type="spellStart"/>
      <w:r w:rsidRPr="00130981">
        <w:rPr>
          <w:rFonts w:ascii="Courier New" w:eastAsia="Times New Roman" w:hAnsi="Courier New" w:cs="Courier New"/>
          <w:color w:val="000000"/>
          <w:sz w:val="20"/>
          <w:szCs w:val="20"/>
        </w:rPr>
        <w:t>abab</w:t>
      </w:r>
      <w:proofErr w:type="spellEnd"/>
      <w:r w:rsidRPr="00130981">
        <w:rPr>
          <w:rFonts w:ascii="Courier New" w:eastAsia="Times New Roman" w:hAnsi="Courier New" w:cs="Courier New"/>
          <w:color w:val="000000"/>
          <w:sz w:val="20"/>
          <w:szCs w:val="20"/>
        </w:rPr>
        <w:t>/-/abab-2.0.6.tgz",</w:t>
      </w:r>
    </w:p>
    <w:p w14:paraId="0E149AC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"sha512-j2afSsaIENvHZN2B8GOpF566vZ5WVk5opAiMTvWgaQT8DkbOqsTfvNAvHoRGU2zzP8cPoqys+xHTRDWW8L+/BA==",</w:t>
      </w:r>
    </w:p>
    <w:p w14:paraId="4782BAD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7D463E7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0AD83BB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"accepts": {</w:t>
      </w:r>
    </w:p>
    <w:p w14:paraId="2476DFE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"1.3.8",</w:t>
      </w:r>
    </w:p>
    <w:p w14:paraId="7F794CC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"https://registry.npmjs.org/accepts/-/accepts-1.3.8.tgz",</w:t>
      </w:r>
    </w:p>
    <w:p w14:paraId="6B836BA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"sha512-PYAthTa2m2VKxuvSD3DPC/Gy+U+sOA1LAuT8mkmRuvw+NACSaeXEQ+NHcVF7rONl6qcaxV3Uuemwawk+7+SJLw==",</w:t>
      </w:r>
    </w:p>
    <w:p w14:paraId="2BC594C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55EA39B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15B3FE2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mime</w:t>
      </w:r>
      <w:proofErr w:type="gramEnd"/>
      <w:r w:rsidRPr="00130981">
        <w:rPr>
          <w:rFonts w:ascii="Courier New" w:eastAsia="Times New Roman" w:hAnsi="Courier New" w:cs="Courier New"/>
          <w:color w:val="000000"/>
          <w:sz w:val="20"/>
          <w:szCs w:val="20"/>
        </w:rPr>
        <w:t>-types": "~2.1.34",</w:t>
      </w:r>
    </w:p>
    <w:p w14:paraId="35295F7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"negotiator": "0.6.3"</w:t>
      </w:r>
    </w:p>
    <w:p w14:paraId="0F3FBDB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1B5D970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7078C6C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"acorn": {</w:t>
      </w:r>
    </w:p>
    <w:p w14:paraId="646FBB0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"6.4.2",</w:t>
      </w:r>
    </w:p>
    <w:p w14:paraId="2D67E96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"https://registry.npmjs.org/acorn/-/acorn-6.4.2.tgz",</w:t>
      </w:r>
    </w:p>
    <w:p w14:paraId="067285D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"sha512-XtGIhXwF8YM8bJhGxG5kXgjkEuNGLTkoYqVE+KMR+aspr4KGYmKYg7yUe3KghyQ9yheNwLnjmzh/7+gfDBmHCQ==",</w:t>
      </w:r>
    </w:p>
    <w:p w14:paraId="7285460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7DDC218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00FE3D1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adjust</w:t>
      </w:r>
      <w:proofErr w:type="gramEnd"/>
      <w:r w:rsidRPr="00130981">
        <w:rPr>
          <w:rFonts w:ascii="Courier New" w:eastAsia="Times New Roman" w:hAnsi="Courier New" w:cs="Courier New"/>
          <w:color w:val="000000"/>
          <w:sz w:val="20"/>
          <w:szCs w:val="20"/>
        </w:rPr>
        <w:t>-</w:t>
      </w:r>
      <w:proofErr w:type="spellStart"/>
      <w:r w:rsidRPr="00130981">
        <w:rPr>
          <w:rFonts w:ascii="Courier New" w:eastAsia="Times New Roman" w:hAnsi="Courier New" w:cs="Courier New"/>
          <w:color w:val="000000"/>
          <w:sz w:val="20"/>
          <w:szCs w:val="20"/>
        </w:rPr>
        <w:t>sourcemap</w:t>
      </w:r>
      <w:proofErr w:type="spellEnd"/>
      <w:r w:rsidRPr="00130981">
        <w:rPr>
          <w:rFonts w:ascii="Courier New" w:eastAsia="Times New Roman" w:hAnsi="Courier New" w:cs="Courier New"/>
          <w:color w:val="000000"/>
          <w:sz w:val="20"/>
          <w:szCs w:val="20"/>
        </w:rPr>
        <w:t>-loader": {</w:t>
      </w:r>
    </w:p>
    <w:p w14:paraId="347A4C2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"3.0.0",</w:t>
      </w:r>
    </w:p>
    <w:p w14:paraId="52C797B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"https://registry.npmjs.org/adjust-sourcemap-loader/-/adjust-sourcemap-loader-3.0.0.tgz",</w:t>
      </w:r>
    </w:p>
    <w:p w14:paraId="4E13DA8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lastRenderedPageBreak/>
        <w:t xml:space="preserve">      "integrity": "sha512-YBrGyT2/uVQ/c6Rr+t6ZJXniY03YtHGMJQYal368burRGYKqhx9qGTWqcBU5s1CwYY9E/ri63RYyG1IacMZtqw==",</w:t>
      </w:r>
    </w:p>
    <w:p w14:paraId="6AB422A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1BA2027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31453FA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loader</w:t>
      </w:r>
      <w:proofErr w:type="gramEnd"/>
      <w:r w:rsidRPr="00130981">
        <w:rPr>
          <w:rFonts w:ascii="Courier New" w:eastAsia="Times New Roman" w:hAnsi="Courier New" w:cs="Courier New"/>
          <w:color w:val="000000"/>
          <w:sz w:val="20"/>
          <w:szCs w:val="20"/>
        </w:rPr>
        <w:t>-utils": "^2.0.0",</w:t>
      </w:r>
    </w:p>
    <w:p w14:paraId="48A710B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regex</w:t>
      </w:r>
      <w:proofErr w:type="gramEnd"/>
      <w:r w:rsidRPr="00130981">
        <w:rPr>
          <w:rFonts w:ascii="Courier New" w:eastAsia="Times New Roman" w:hAnsi="Courier New" w:cs="Courier New"/>
          <w:color w:val="000000"/>
          <w:sz w:val="20"/>
          <w:szCs w:val="20"/>
        </w:rPr>
        <w:t>-parser": "^2.2.11"</w:t>
      </w:r>
    </w:p>
    <w:p w14:paraId="4C39987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589B18D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5114195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adm</w:t>
      </w:r>
      <w:proofErr w:type="spellEnd"/>
      <w:proofErr w:type="gramEnd"/>
      <w:r w:rsidRPr="00130981">
        <w:rPr>
          <w:rFonts w:ascii="Courier New" w:eastAsia="Times New Roman" w:hAnsi="Courier New" w:cs="Courier New"/>
          <w:color w:val="000000"/>
          <w:sz w:val="20"/>
          <w:szCs w:val="20"/>
        </w:rPr>
        <w:t>-zip": {</w:t>
      </w:r>
    </w:p>
    <w:p w14:paraId="0B1CEB6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"0.5.10",</w:t>
      </w:r>
    </w:p>
    <w:p w14:paraId="6F7FD59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t>
      </w:r>
      <w:proofErr w:type="spellStart"/>
      <w:r w:rsidRPr="00130981">
        <w:rPr>
          <w:rFonts w:ascii="Courier New" w:eastAsia="Times New Roman" w:hAnsi="Courier New" w:cs="Courier New"/>
          <w:color w:val="000000"/>
          <w:sz w:val="20"/>
          <w:szCs w:val="20"/>
        </w:rPr>
        <w:t>adm</w:t>
      </w:r>
      <w:proofErr w:type="spellEnd"/>
      <w:r w:rsidRPr="00130981">
        <w:rPr>
          <w:rFonts w:ascii="Courier New" w:eastAsia="Times New Roman" w:hAnsi="Courier New" w:cs="Courier New"/>
          <w:color w:val="000000"/>
          <w:sz w:val="20"/>
          <w:szCs w:val="20"/>
        </w:rPr>
        <w:t>-zip/-/adm-zip-0.5.10.tgz",</w:t>
      </w:r>
    </w:p>
    <w:p w14:paraId="1631CF6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"sha512-x0HvcHqVJNTPk/Bw8JbLWlWoo6Wwnsug0fnYYro1HBrjxZ3G7/AZk7Ahv8JwDe1uIcz8eBqvu86FuF1POiG7vQ==",</w:t>
      </w:r>
    </w:p>
    <w:p w14:paraId="0FEEA2A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50E17F6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75E29EB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"after": {</w:t>
      </w:r>
    </w:p>
    <w:p w14:paraId="11EFA0B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"0.8.2",</w:t>
      </w:r>
    </w:p>
    <w:p w14:paraId="30F50B8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"https://registry.npmjs.org/after/-/after-0.8.2.tgz",</w:t>
      </w:r>
    </w:p>
    <w:p w14:paraId="43C7463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"sha512-QbJ0NTQ/I9DI3uSJA4cbexiwQeRAfjPScqIbSjUDd9TOrcg6pTkdgziesOqxBMBzit8vFCTwrP27t13vFOORRA==",</w:t>
      </w:r>
    </w:p>
    <w:p w14:paraId="4EDD19C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1332957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169C326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agent</w:t>
      </w:r>
      <w:proofErr w:type="gramEnd"/>
      <w:r w:rsidRPr="00130981">
        <w:rPr>
          <w:rFonts w:ascii="Courier New" w:eastAsia="Times New Roman" w:hAnsi="Courier New" w:cs="Courier New"/>
          <w:color w:val="000000"/>
          <w:sz w:val="20"/>
          <w:szCs w:val="20"/>
        </w:rPr>
        <w:t>-base": {</w:t>
      </w:r>
    </w:p>
    <w:p w14:paraId="0147245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"4.3.0",</w:t>
      </w:r>
    </w:p>
    <w:p w14:paraId="2148EB0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"https://registry.npmjs.org/agent-base/-/agent-base-4.3.0.tgz",</w:t>
      </w:r>
    </w:p>
    <w:p w14:paraId="056E315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"sha512-salcGninV0nPrwpGNn4VTXBb1SOuXQBiqbrNXoeizJsHrsL6ERFM2Ne3JUSBWRE6aeNJI2ROP/WEEIDUiDe3cg==",</w:t>
      </w:r>
    </w:p>
    <w:p w14:paraId="6F67668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6CD526A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4839334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"es6-promisify": "^5.0.0"</w:t>
      </w:r>
    </w:p>
    <w:p w14:paraId="55711DC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F91611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3745C55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agentkeepalive</w:t>
      </w:r>
      <w:proofErr w:type="spellEnd"/>
      <w:r w:rsidRPr="00130981">
        <w:rPr>
          <w:rFonts w:ascii="Courier New" w:eastAsia="Times New Roman" w:hAnsi="Courier New" w:cs="Courier New"/>
          <w:color w:val="000000"/>
          <w:sz w:val="20"/>
          <w:szCs w:val="20"/>
        </w:rPr>
        <w:t>": {</w:t>
      </w:r>
    </w:p>
    <w:p w14:paraId="0AB026F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"3.5.2",</w:t>
      </w:r>
    </w:p>
    <w:p w14:paraId="22D3D0D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"https://registry.npmjs.org/agentkeepalive/-/agentkeepalive-3.5.2.tgz",</w:t>
      </w:r>
    </w:p>
    <w:p w14:paraId="32FE717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"sha512-e0L/HNe6qkQ7H19kTlRRqUibEAwDK5AFk6y3PtMsuut2VAH6+Q4xZml1tNDJD7kSAyqmbG/K08K5WEJYtUrSlQ==",</w:t>
      </w:r>
    </w:p>
    <w:p w14:paraId="6652A02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0AD75A3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02AD3D4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humanize</w:t>
      </w:r>
      <w:proofErr w:type="gramEnd"/>
      <w:r w:rsidRPr="00130981">
        <w:rPr>
          <w:rFonts w:ascii="Courier New" w:eastAsia="Times New Roman" w:hAnsi="Courier New" w:cs="Courier New"/>
          <w:color w:val="000000"/>
          <w:sz w:val="20"/>
          <w:szCs w:val="20"/>
        </w:rPr>
        <w:t>-</w:t>
      </w:r>
      <w:proofErr w:type="spellStart"/>
      <w:r w:rsidRPr="00130981">
        <w:rPr>
          <w:rFonts w:ascii="Courier New" w:eastAsia="Times New Roman" w:hAnsi="Courier New" w:cs="Courier New"/>
          <w:color w:val="000000"/>
          <w:sz w:val="20"/>
          <w:szCs w:val="20"/>
        </w:rPr>
        <w:t>ms</w:t>
      </w:r>
      <w:proofErr w:type="spellEnd"/>
      <w:r w:rsidRPr="00130981">
        <w:rPr>
          <w:rFonts w:ascii="Courier New" w:eastAsia="Times New Roman" w:hAnsi="Courier New" w:cs="Courier New"/>
          <w:color w:val="000000"/>
          <w:sz w:val="20"/>
          <w:szCs w:val="20"/>
        </w:rPr>
        <w:t>": "^1.2.1"</w:t>
      </w:r>
    </w:p>
    <w:p w14:paraId="4B14E7A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7C08764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BAE1C2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aggregate</w:t>
      </w:r>
      <w:proofErr w:type="gramEnd"/>
      <w:r w:rsidRPr="00130981">
        <w:rPr>
          <w:rFonts w:ascii="Courier New" w:eastAsia="Times New Roman" w:hAnsi="Courier New" w:cs="Courier New"/>
          <w:color w:val="000000"/>
          <w:sz w:val="20"/>
          <w:szCs w:val="20"/>
        </w:rPr>
        <w:t>-error": {</w:t>
      </w:r>
    </w:p>
    <w:p w14:paraId="117B751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"3.1.0",</w:t>
      </w:r>
    </w:p>
    <w:p w14:paraId="4846BFC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"https://registry.npmjs.org/aggregate-error/-/aggregate-error-3.1.0.tgz",</w:t>
      </w:r>
    </w:p>
    <w:p w14:paraId="5D3719E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"sha512-4I7Td01quW/RpocfNayFdFVk1qSuoh0E7JrbRJ16nH01HhKFQ88INq9Sd+nd72zqRySlr9BmDA8xlEJ6vJMrYA==",</w:t>
      </w:r>
    </w:p>
    <w:p w14:paraId="25E9244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7C22B46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5A70AF9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clean</w:t>
      </w:r>
      <w:proofErr w:type="gramEnd"/>
      <w:r w:rsidRPr="00130981">
        <w:rPr>
          <w:rFonts w:ascii="Courier New" w:eastAsia="Times New Roman" w:hAnsi="Courier New" w:cs="Courier New"/>
          <w:color w:val="000000"/>
          <w:sz w:val="20"/>
          <w:szCs w:val="20"/>
        </w:rPr>
        <w:t>-stack": "^2.0.0",</w:t>
      </w:r>
    </w:p>
    <w:p w14:paraId="300DD0C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lastRenderedPageBreak/>
        <w:t xml:space="preserve">        "</w:t>
      </w:r>
      <w:proofErr w:type="gramStart"/>
      <w:r w:rsidRPr="00130981">
        <w:rPr>
          <w:rFonts w:ascii="Courier New" w:eastAsia="Times New Roman" w:hAnsi="Courier New" w:cs="Courier New"/>
          <w:color w:val="000000"/>
          <w:sz w:val="20"/>
          <w:szCs w:val="20"/>
        </w:rPr>
        <w:t>indent</w:t>
      </w:r>
      <w:proofErr w:type="gramEnd"/>
      <w:r w:rsidRPr="00130981">
        <w:rPr>
          <w:rFonts w:ascii="Courier New" w:eastAsia="Times New Roman" w:hAnsi="Courier New" w:cs="Courier New"/>
          <w:color w:val="000000"/>
          <w:sz w:val="20"/>
          <w:szCs w:val="20"/>
        </w:rPr>
        <w:t>-string": "^4.0.0"</w:t>
      </w:r>
    </w:p>
    <w:p w14:paraId="1D10669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193BD2E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2717601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ajv</w:t>
      </w:r>
      <w:proofErr w:type="spellEnd"/>
      <w:r w:rsidRPr="00130981">
        <w:rPr>
          <w:rFonts w:ascii="Courier New" w:eastAsia="Times New Roman" w:hAnsi="Courier New" w:cs="Courier New"/>
          <w:color w:val="000000"/>
          <w:sz w:val="20"/>
          <w:szCs w:val="20"/>
        </w:rPr>
        <w:t>": {</w:t>
      </w:r>
    </w:p>
    <w:p w14:paraId="46CDCFE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"6.12.4",</w:t>
      </w:r>
    </w:p>
    <w:p w14:paraId="60ACEB2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t>
      </w:r>
      <w:proofErr w:type="spellStart"/>
      <w:r w:rsidRPr="00130981">
        <w:rPr>
          <w:rFonts w:ascii="Courier New" w:eastAsia="Times New Roman" w:hAnsi="Courier New" w:cs="Courier New"/>
          <w:color w:val="000000"/>
          <w:sz w:val="20"/>
          <w:szCs w:val="20"/>
        </w:rPr>
        <w:t>ajv</w:t>
      </w:r>
      <w:proofErr w:type="spellEnd"/>
      <w:r w:rsidRPr="00130981">
        <w:rPr>
          <w:rFonts w:ascii="Courier New" w:eastAsia="Times New Roman" w:hAnsi="Courier New" w:cs="Courier New"/>
          <w:color w:val="000000"/>
          <w:sz w:val="20"/>
          <w:szCs w:val="20"/>
        </w:rPr>
        <w:t>/-/ajv-6.12.4.tgz",</w:t>
      </w:r>
    </w:p>
    <w:p w14:paraId="64C690D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"sha512-eienB2c9qVQs2KWexhkrdMLVDoIQCz5KSeLxwg9Lzk4DOfBtIK9PQwwufcsn1jjGuf9WZmqPMbGxOzfcuphJCQ==",</w:t>
      </w:r>
    </w:p>
    <w:p w14:paraId="30AF2EC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4BA20AE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22899A9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fast</w:t>
      </w:r>
      <w:proofErr w:type="gramEnd"/>
      <w:r w:rsidRPr="00130981">
        <w:rPr>
          <w:rFonts w:ascii="Courier New" w:eastAsia="Times New Roman" w:hAnsi="Courier New" w:cs="Courier New"/>
          <w:color w:val="000000"/>
          <w:sz w:val="20"/>
          <w:szCs w:val="20"/>
        </w:rPr>
        <w:t>-deep-equal": "^3.1.1",</w:t>
      </w:r>
    </w:p>
    <w:p w14:paraId="13FB3AD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fast</w:t>
      </w:r>
      <w:proofErr w:type="gramEnd"/>
      <w:r w:rsidRPr="00130981">
        <w:rPr>
          <w:rFonts w:ascii="Courier New" w:eastAsia="Times New Roman" w:hAnsi="Courier New" w:cs="Courier New"/>
          <w:color w:val="000000"/>
          <w:sz w:val="20"/>
          <w:szCs w:val="20"/>
        </w:rPr>
        <w:t>-</w:t>
      </w:r>
      <w:proofErr w:type="spellStart"/>
      <w:r w:rsidRPr="00130981">
        <w:rPr>
          <w:rFonts w:ascii="Courier New" w:eastAsia="Times New Roman" w:hAnsi="Courier New" w:cs="Courier New"/>
          <w:color w:val="000000"/>
          <w:sz w:val="20"/>
          <w:szCs w:val="20"/>
        </w:rPr>
        <w:t>json</w:t>
      </w:r>
      <w:proofErr w:type="spellEnd"/>
      <w:r w:rsidRPr="00130981">
        <w:rPr>
          <w:rFonts w:ascii="Courier New" w:eastAsia="Times New Roman" w:hAnsi="Courier New" w:cs="Courier New"/>
          <w:color w:val="000000"/>
          <w:sz w:val="20"/>
          <w:szCs w:val="20"/>
        </w:rPr>
        <w:t>-stable-</w:t>
      </w:r>
      <w:proofErr w:type="spellStart"/>
      <w:r w:rsidRPr="00130981">
        <w:rPr>
          <w:rFonts w:ascii="Courier New" w:eastAsia="Times New Roman" w:hAnsi="Courier New" w:cs="Courier New"/>
          <w:color w:val="000000"/>
          <w:sz w:val="20"/>
          <w:szCs w:val="20"/>
        </w:rPr>
        <w:t>stringify</w:t>
      </w:r>
      <w:proofErr w:type="spellEnd"/>
      <w:r w:rsidRPr="00130981">
        <w:rPr>
          <w:rFonts w:ascii="Courier New" w:eastAsia="Times New Roman" w:hAnsi="Courier New" w:cs="Courier New"/>
          <w:color w:val="000000"/>
          <w:sz w:val="20"/>
          <w:szCs w:val="20"/>
        </w:rPr>
        <w:t>": "^2.0.0",</w:t>
      </w:r>
    </w:p>
    <w:p w14:paraId="280D0A3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json</w:t>
      </w:r>
      <w:proofErr w:type="spellEnd"/>
      <w:proofErr w:type="gramEnd"/>
      <w:r w:rsidRPr="00130981">
        <w:rPr>
          <w:rFonts w:ascii="Courier New" w:eastAsia="Times New Roman" w:hAnsi="Courier New" w:cs="Courier New"/>
          <w:color w:val="000000"/>
          <w:sz w:val="20"/>
          <w:szCs w:val="20"/>
        </w:rPr>
        <w:t>-schema-traverse": "^0.4.1",</w:t>
      </w:r>
    </w:p>
    <w:p w14:paraId="174ED8F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uri</w:t>
      </w:r>
      <w:proofErr w:type="gramEnd"/>
      <w:r w:rsidRPr="00130981">
        <w:rPr>
          <w:rFonts w:ascii="Courier New" w:eastAsia="Times New Roman" w:hAnsi="Courier New" w:cs="Courier New"/>
          <w:color w:val="000000"/>
          <w:sz w:val="20"/>
          <w:szCs w:val="20"/>
        </w:rPr>
        <w:t>-js</w:t>
      </w:r>
      <w:proofErr w:type="spellEnd"/>
      <w:r w:rsidRPr="00130981">
        <w:rPr>
          <w:rFonts w:ascii="Courier New" w:eastAsia="Times New Roman" w:hAnsi="Courier New" w:cs="Courier New"/>
          <w:color w:val="000000"/>
          <w:sz w:val="20"/>
          <w:szCs w:val="20"/>
        </w:rPr>
        <w:t>": "^4.2.2"</w:t>
      </w:r>
    </w:p>
    <w:p w14:paraId="46E58F6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FBA89C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24475B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ajv</w:t>
      </w:r>
      <w:proofErr w:type="spellEnd"/>
      <w:proofErr w:type="gramEnd"/>
      <w:r w:rsidRPr="00130981">
        <w:rPr>
          <w:rFonts w:ascii="Courier New" w:eastAsia="Times New Roman" w:hAnsi="Courier New" w:cs="Courier New"/>
          <w:color w:val="000000"/>
          <w:sz w:val="20"/>
          <w:szCs w:val="20"/>
        </w:rPr>
        <w:t>-errors": {</w:t>
      </w:r>
    </w:p>
    <w:p w14:paraId="77644F2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"1.0.1",</w:t>
      </w:r>
    </w:p>
    <w:p w14:paraId="5E3CB5E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t>
      </w:r>
      <w:proofErr w:type="spellStart"/>
      <w:r w:rsidRPr="00130981">
        <w:rPr>
          <w:rFonts w:ascii="Courier New" w:eastAsia="Times New Roman" w:hAnsi="Courier New" w:cs="Courier New"/>
          <w:color w:val="000000"/>
          <w:sz w:val="20"/>
          <w:szCs w:val="20"/>
        </w:rPr>
        <w:t>ajv</w:t>
      </w:r>
      <w:proofErr w:type="spellEnd"/>
      <w:r w:rsidRPr="00130981">
        <w:rPr>
          <w:rFonts w:ascii="Courier New" w:eastAsia="Times New Roman" w:hAnsi="Courier New" w:cs="Courier New"/>
          <w:color w:val="000000"/>
          <w:sz w:val="20"/>
          <w:szCs w:val="20"/>
        </w:rPr>
        <w:t>-errors/-/ajv-errors-1.0.1.tgz",</w:t>
      </w:r>
    </w:p>
    <w:p w14:paraId="5A1B1DC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"sha512-DCRfO/4nQ+89p/RK43i8Ezd41EqdGIU4ld7nGF8OQ14oc/we5rEntLCUa7+jrn3nn83BosfwZA0wb4pon2o8iQ==",</w:t>
      </w:r>
    </w:p>
    <w:p w14:paraId="5D526AB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3DD46E8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19A21E6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ajv</w:t>
      </w:r>
      <w:proofErr w:type="spellEnd"/>
      <w:proofErr w:type="gramEnd"/>
      <w:r w:rsidRPr="00130981">
        <w:rPr>
          <w:rFonts w:ascii="Courier New" w:eastAsia="Times New Roman" w:hAnsi="Courier New" w:cs="Courier New"/>
          <w:color w:val="000000"/>
          <w:sz w:val="20"/>
          <w:szCs w:val="20"/>
        </w:rPr>
        <w:t>-keywords": {</w:t>
      </w:r>
    </w:p>
    <w:p w14:paraId="7B74D63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"3.5.2",</w:t>
      </w:r>
    </w:p>
    <w:p w14:paraId="4C4BE24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"https://registry.npmjs.org/ajv-keywords/-/ajv-keywords-3.5.2.tgz",</w:t>
      </w:r>
    </w:p>
    <w:p w14:paraId="1634FBB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"sha512-5p6WTN0DdTGVQk6VjcEju19IgaHudalcfabD7yhDGeA6bcQnmL+CpveLJq/3hvfwd1aof6L386Ougkx6RfyMIQ==",</w:t>
      </w:r>
    </w:p>
    <w:p w14:paraId="09AA46B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6468D2F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247350A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alphanum</w:t>
      </w:r>
      <w:proofErr w:type="spellEnd"/>
      <w:proofErr w:type="gramEnd"/>
      <w:r w:rsidRPr="00130981">
        <w:rPr>
          <w:rFonts w:ascii="Courier New" w:eastAsia="Times New Roman" w:hAnsi="Courier New" w:cs="Courier New"/>
          <w:color w:val="000000"/>
          <w:sz w:val="20"/>
          <w:szCs w:val="20"/>
        </w:rPr>
        <w:t>-sort": {</w:t>
      </w:r>
    </w:p>
    <w:p w14:paraId="76EA3CE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"1.0.2",</w:t>
      </w:r>
    </w:p>
    <w:p w14:paraId="133078F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"https://registry.npmjs.org/alphanum-sort/-/alphanum-sort-1.0.2.tgz",</w:t>
      </w:r>
    </w:p>
    <w:p w14:paraId="459E459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"sha512-0FcBfdcmaumGPQ0qPn7Q5qTgz/ooXgIyp1rf8ik5bGX8mpE2YHjC0P/eyQvxu1GURYQgq9ozf2mteQ5ZD9YiyQ==",</w:t>
      </w:r>
    </w:p>
    <w:p w14:paraId="63DFCCB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1BBCE6F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38F64A5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ansi</w:t>
      </w:r>
      <w:proofErr w:type="spellEnd"/>
      <w:proofErr w:type="gramEnd"/>
      <w:r w:rsidRPr="00130981">
        <w:rPr>
          <w:rFonts w:ascii="Courier New" w:eastAsia="Times New Roman" w:hAnsi="Courier New" w:cs="Courier New"/>
          <w:color w:val="000000"/>
          <w:sz w:val="20"/>
          <w:szCs w:val="20"/>
        </w:rPr>
        <w:t>-colors": {</w:t>
      </w:r>
    </w:p>
    <w:p w14:paraId="5B8E713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"3.2.4",</w:t>
      </w:r>
    </w:p>
    <w:p w14:paraId="029A897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"https://registry.npmjs.org/ansi-colors/-/ansi-colors-3.2.4.tgz",</w:t>
      </w:r>
    </w:p>
    <w:p w14:paraId="7D97D04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"sha512-hHUXGagefjN2iRrID63xckIvotOXOojhQKWIPUZ4mNUZ9nLZW+7FMNoE1lOkEhNWYsx/7ysGIuJYCiMAA9FnrA==",</w:t>
      </w:r>
    </w:p>
    <w:p w14:paraId="441E02E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4E62DB1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17C0CD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ansi</w:t>
      </w:r>
      <w:proofErr w:type="spellEnd"/>
      <w:proofErr w:type="gramEnd"/>
      <w:r w:rsidRPr="00130981">
        <w:rPr>
          <w:rFonts w:ascii="Courier New" w:eastAsia="Times New Roman" w:hAnsi="Courier New" w:cs="Courier New"/>
          <w:color w:val="000000"/>
          <w:sz w:val="20"/>
          <w:szCs w:val="20"/>
        </w:rPr>
        <w:t>-escapes": {</w:t>
      </w:r>
    </w:p>
    <w:p w14:paraId="4F06A91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"4.3.2",</w:t>
      </w:r>
    </w:p>
    <w:p w14:paraId="4D91CEA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"https://registry.npmjs.org/ansi-escapes/-/ansi-escapes-4.3.2.tgz",</w:t>
      </w:r>
    </w:p>
    <w:p w14:paraId="6DB14A0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lastRenderedPageBreak/>
        <w:t xml:space="preserve">      "integrity": "sha512-gKXj5ALrKWQLsYG9jlTRmR/xKluxHV+Z9QEwNIgCfM1/uwPMCuzVVnh5mwTd+OuBZcwSIMbqssNWRm1lE51QaQ==",</w:t>
      </w:r>
    </w:p>
    <w:p w14:paraId="4571262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20D1E16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2EC1764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type</w:t>
      </w:r>
      <w:proofErr w:type="gramEnd"/>
      <w:r w:rsidRPr="00130981">
        <w:rPr>
          <w:rFonts w:ascii="Courier New" w:eastAsia="Times New Roman" w:hAnsi="Courier New" w:cs="Courier New"/>
          <w:color w:val="000000"/>
          <w:sz w:val="20"/>
          <w:szCs w:val="20"/>
        </w:rPr>
        <w:t>-fest": "^0.21.3"</w:t>
      </w:r>
    </w:p>
    <w:p w14:paraId="4EE3424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7F73933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0FE44A0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ansi</w:t>
      </w:r>
      <w:proofErr w:type="spellEnd"/>
      <w:proofErr w:type="gramEnd"/>
      <w:r w:rsidRPr="00130981">
        <w:rPr>
          <w:rFonts w:ascii="Courier New" w:eastAsia="Times New Roman" w:hAnsi="Courier New" w:cs="Courier New"/>
          <w:color w:val="000000"/>
          <w:sz w:val="20"/>
          <w:szCs w:val="20"/>
        </w:rPr>
        <w:t>-html": {</w:t>
      </w:r>
    </w:p>
    <w:p w14:paraId="43F8B14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"0.0.7",</w:t>
      </w:r>
    </w:p>
    <w:p w14:paraId="36B6D11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t>
      </w:r>
      <w:proofErr w:type="spellStart"/>
      <w:r w:rsidRPr="00130981">
        <w:rPr>
          <w:rFonts w:ascii="Courier New" w:eastAsia="Times New Roman" w:hAnsi="Courier New" w:cs="Courier New"/>
          <w:color w:val="000000"/>
          <w:sz w:val="20"/>
          <w:szCs w:val="20"/>
        </w:rPr>
        <w:t>ansi</w:t>
      </w:r>
      <w:proofErr w:type="spellEnd"/>
      <w:r w:rsidRPr="00130981">
        <w:rPr>
          <w:rFonts w:ascii="Courier New" w:eastAsia="Times New Roman" w:hAnsi="Courier New" w:cs="Courier New"/>
          <w:color w:val="000000"/>
          <w:sz w:val="20"/>
          <w:szCs w:val="20"/>
        </w:rPr>
        <w:t>-html/-/ansi-html-0.0.7.tgz",</w:t>
      </w:r>
    </w:p>
    <w:p w14:paraId="1E80D57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"sha512-JoAxEa1DfP9m2xfB/y2r/aKcwXNlltr4+0QSBC4TrLfcxyvepX2Pv0t/xpgGV5bGsDzCYV8SzjWgyCW0T9yYbA==",</w:t>
      </w:r>
    </w:p>
    <w:p w14:paraId="4F8B371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2ACC370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7768F08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ansi</w:t>
      </w:r>
      <w:proofErr w:type="spellEnd"/>
      <w:proofErr w:type="gramEnd"/>
      <w:r w:rsidRPr="00130981">
        <w:rPr>
          <w:rFonts w:ascii="Courier New" w:eastAsia="Times New Roman" w:hAnsi="Courier New" w:cs="Courier New"/>
          <w:color w:val="000000"/>
          <w:sz w:val="20"/>
          <w:szCs w:val="20"/>
        </w:rPr>
        <w:t>-regex": {</w:t>
      </w:r>
    </w:p>
    <w:p w14:paraId="0FE10A3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"2.1.1",</w:t>
      </w:r>
    </w:p>
    <w:p w14:paraId="4752CF3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t>
      </w:r>
      <w:proofErr w:type="spellStart"/>
      <w:r w:rsidRPr="00130981">
        <w:rPr>
          <w:rFonts w:ascii="Courier New" w:eastAsia="Times New Roman" w:hAnsi="Courier New" w:cs="Courier New"/>
          <w:color w:val="000000"/>
          <w:sz w:val="20"/>
          <w:szCs w:val="20"/>
        </w:rPr>
        <w:t>ansi</w:t>
      </w:r>
      <w:proofErr w:type="spellEnd"/>
      <w:r w:rsidRPr="00130981">
        <w:rPr>
          <w:rFonts w:ascii="Courier New" w:eastAsia="Times New Roman" w:hAnsi="Courier New" w:cs="Courier New"/>
          <w:color w:val="000000"/>
          <w:sz w:val="20"/>
          <w:szCs w:val="20"/>
        </w:rPr>
        <w:t>-regex/-/ansi-regex-2.1.1.tgz",</w:t>
      </w:r>
    </w:p>
    <w:p w14:paraId="4EE3E03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"sha512-TIGnTpdo+E3+pCyAluZvtED5p5wCqLdezCyhPZzKPcxvFplEt4i+W7OONCKgeZFT3+y5NZZfOOS/Bdcanm1MYA==",</w:t>
      </w:r>
    </w:p>
    <w:p w14:paraId="171CC3F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4597BB5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8FAF12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ansi</w:t>
      </w:r>
      <w:proofErr w:type="spellEnd"/>
      <w:proofErr w:type="gramEnd"/>
      <w:r w:rsidRPr="00130981">
        <w:rPr>
          <w:rFonts w:ascii="Courier New" w:eastAsia="Times New Roman" w:hAnsi="Courier New" w:cs="Courier New"/>
          <w:color w:val="000000"/>
          <w:sz w:val="20"/>
          <w:szCs w:val="20"/>
        </w:rPr>
        <w:t>-styles": {</w:t>
      </w:r>
    </w:p>
    <w:p w14:paraId="7E02BC0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"3.2.1",</w:t>
      </w:r>
    </w:p>
    <w:p w14:paraId="49F5898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"https://registry.npmjs.org/ansi-styles/-/ansi-styles-3.2.1.tgz",</w:t>
      </w:r>
    </w:p>
    <w:p w14:paraId="6BAADB0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"sha512-VT0ZI6kZRdTh8YyJw3SMbYm/u+NqfsAxEpWO0Pf9sq8/e94WxxOpPKx9FR1FlyCtOVDNOQ+8ntlqFxiRc+r5qA==",</w:t>
      </w:r>
    </w:p>
    <w:p w14:paraId="14A1C8E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1DA6123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color</w:t>
      </w:r>
      <w:proofErr w:type="gramEnd"/>
      <w:r w:rsidRPr="00130981">
        <w:rPr>
          <w:rFonts w:ascii="Courier New" w:eastAsia="Times New Roman" w:hAnsi="Courier New" w:cs="Courier New"/>
          <w:color w:val="000000"/>
          <w:sz w:val="20"/>
          <w:szCs w:val="20"/>
        </w:rPr>
        <w:t>-convert": "^1.9.0"</w:t>
      </w:r>
    </w:p>
    <w:p w14:paraId="071604A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72BD3C6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0C23A8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anymatch</w:t>
      </w:r>
      <w:proofErr w:type="spellEnd"/>
      <w:r w:rsidRPr="00130981">
        <w:rPr>
          <w:rFonts w:ascii="Courier New" w:eastAsia="Times New Roman" w:hAnsi="Courier New" w:cs="Courier New"/>
          <w:color w:val="000000"/>
          <w:sz w:val="20"/>
          <w:szCs w:val="20"/>
        </w:rPr>
        <w:t>": {</w:t>
      </w:r>
    </w:p>
    <w:p w14:paraId="164CB02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"3.1.3",</w:t>
      </w:r>
    </w:p>
    <w:p w14:paraId="170E90D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t>
      </w:r>
      <w:proofErr w:type="spellStart"/>
      <w:r w:rsidRPr="00130981">
        <w:rPr>
          <w:rFonts w:ascii="Courier New" w:eastAsia="Times New Roman" w:hAnsi="Courier New" w:cs="Courier New"/>
          <w:color w:val="000000"/>
          <w:sz w:val="20"/>
          <w:szCs w:val="20"/>
        </w:rPr>
        <w:t>anymatch</w:t>
      </w:r>
      <w:proofErr w:type="spellEnd"/>
      <w:r w:rsidRPr="00130981">
        <w:rPr>
          <w:rFonts w:ascii="Courier New" w:eastAsia="Times New Roman" w:hAnsi="Courier New" w:cs="Courier New"/>
          <w:color w:val="000000"/>
          <w:sz w:val="20"/>
          <w:szCs w:val="20"/>
        </w:rPr>
        <w:t>/-/anymatch-3.1.3.tgz",</w:t>
      </w:r>
    </w:p>
    <w:p w14:paraId="24D7B60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"sha512-KMReFUr0B4t+D+OBkjR3KYqvocp2XaSzO55UcB6mgQMd3KbcE+mWTyvVV7D/zsdEbNnV6acZUutkiHQXvTr1Rw==",</w:t>
      </w:r>
    </w:p>
    <w:p w14:paraId="026E817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646A373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59D4B8D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normalize</w:t>
      </w:r>
      <w:proofErr w:type="gramEnd"/>
      <w:r w:rsidRPr="00130981">
        <w:rPr>
          <w:rFonts w:ascii="Courier New" w:eastAsia="Times New Roman" w:hAnsi="Courier New" w:cs="Courier New"/>
          <w:color w:val="000000"/>
          <w:sz w:val="20"/>
          <w:szCs w:val="20"/>
        </w:rPr>
        <w:t>-path": "^3.0.0",</w:t>
      </w:r>
    </w:p>
    <w:p w14:paraId="50C3A64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picomatch</w:t>
      </w:r>
      <w:proofErr w:type="spellEnd"/>
      <w:r w:rsidRPr="00130981">
        <w:rPr>
          <w:rFonts w:ascii="Courier New" w:eastAsia="Times New Roman" w:hAnsi="Courier New" w:cs="Courier New"/>
          <w:color w:val="000000"/>
          <w:sz w:val="20"/>
          <w:szCs w:val="20"/>
        </w:rPr>
        <w:t>": "^2.0.4"</w:t>
      </w:r>
    </w:p>
    <w:p w14:paraId="7CCF0F5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2E8D629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010CF66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app</w:t>
      </w:r>
      <w:proofErr w:type="gramEnd"/>
      <w:r w:rsidRPr="00130981">
        <w:rPr>
          <w:rFonts w:ascii="Courier New" w:eastAsia="Times New Roman" w:hAnsi="Courier New" w:cs="Courier New"/>
          <w:color w:val="000000"/>
          <w:sz w:val="20"/>
          <w:szCs w:val="20"/>
        </w:rPr>
        <w:t>-root-path": {</w:t>
      </w:r>
    </w:p>
    <w:p w14:paraId="6954BCC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"3.1.0",</w:t>
      </w:r>
    </w:p>
    <w:p w14:paraId="72DC154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"https://registry.npmjs.org/app-root-path/-/app-root-path-3.1.0.tgz",</w:t>
      </w:r>
    </w:p>
    <w:p w14:paraId="002A614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"sha512-biN3PwB2gUtjaYy/isrU3aNWI5w+fAfvHkSvCKeQGxhmYpwKFUxudR3Yya+KqVRHBmEDYh+/lTozYCFbmzX4nA==",</w:t>
      </w:r>
    </w:p>
    <w:p w14:paraId="74E291B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32FD312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3652E62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aproba</w:t>
      </w:r>
      <w:proofErr w:type="spellEnd"/>
      <w:r w:rsidRPr="00130981">
        <w:rPr>
          <w:rFonts w:ascii="Courier New" w:eastAsia="Times New Roman" w:hAnsi="Courier New" w:cs="Courier New"/>
          <w:color w:val="000000"/>
          <w:sz w:val="20"/>
          <w:szCs w:val="20"/>
        </w:rPr>
        <w:t>": {</w:t>
      </w:r>
    </w:p>
    <w:p w14:paraId="2554493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lastRenderedPageBreak/>
        <w:t xml:space="preserve">      "version": "1.2.0",</w:t>
      </w:r>
    </w:p>
    <w:p w14:paraId="2D89EE7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t>
      </w:r>
      <w:proofErr w:type="spellStart"/>
      <w:r w:rsidRPr="00130981">
        <w:rPr>
          <w:rFonts w:ascii="Courier New" w:eastAsia="Times New Roman" w:hAnsi="Courier New" w:cs="Courier New"/>
          <w:color w:val="000000"/>
          <w:sz w:val="20"/>
          <w:szCs w:val="20"/>
        </w:rPr>
        <w:t>aproba</w:t>
      </w:r>
      <w:proofErr w:type="spellEnd"/>
      <w:r w:rsidRPr="00130981">
        <w:rPr>
          <w:rFonts w:ascii="Courier New" w:eastAsia="Times New Roman" w:hAnsi="Courier New" w:cs="Courier New"/>
          <w:color w:val="000000"/>
          <w:sz w:val="20"/>
          <w:szCs w:val="20"/>
        </w:rPr>
        <w:t>/-/aproba-1.2.0.tgz",</w:t>
      </w:r>
    </w:p>
    <w:p w14:paraId="1F8F28F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"sha512-Y9J6ZjXtoYh8RnXVCMOU/ttDmk1aBjunq9vO0ta5x85WDQiQfUF9sIPBITdbiiIVcBo03Hi3jMxigBtsddlXRw==",</w:t>
      </w:r>
    </w:p>
    <w:p w14:paraId="5224949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6064D8B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17DAD45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arg</w:t>
      </w:r>
      <w:proofErr w:type="spellEnd"/>
      <w:r w:rsidRPr="00130981">
        <w:rPr>
          <w:rFonts w:ascii="Courier New" w:eastAsia="Times New Roman" w:hAnsi="Courier New" w:cs="Courier New"/>
          <w:color w:val="000000"/>
          <w:sz w:val="20"/>
          <w:szCs w:val="20"/>
        </w:rPr>
        <w:t>": {</w:t>
      </w:r>
    </w:p>
    <w:p w14:paraId="41113B7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"4.1.3",</w:t>
      </w:r>
    </w:p>
    <w:p w14:paraId="4D22211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t>
      </w:r>
      <w:proofErr w:type="spellStart"/>
      <w:r w:rsidRPr="00130981">
        <w:rPr>
          <w:rFonts w:ascii="Courier New" w:eastAsia="Times New Roman" w:hAnsi="Courier New" w:cs="Courier New"/>
          <w:color w:val="000000"/>
          <w:sz w:val="20"/>
          <w:szCs w:val="20"/>
        </w:rPr>
        <w:t>arg</w:t>
      </w:r>
      <w:proofErr w:type="spellEnd"/>
      <w:r w:rsidRPr="00130981">
        <w:rPr>
          <w:rFonts w:ascii="Courier New" w:eastAsia="Times New Roman" w:hAnsi="Courier New" w:cs="Courier New"/>
          <w:color w:val="000000"/>
          <w:sz w:val="20"/>
          <w:szCs w:val="20"/>
        </w:rPr>
        <w:t>/-/arg-4.1.3.tgz",</w:t>
      </w:r>
    </w:p>
    <w:p w14:paraId="315D1ED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"sha512-58S9QDqG0Xx27YwPSt9fJxivjYl432YCwfDMfZ+71RAqUrZef7LrKQZ3LHLOwCS4FLNBplP533Zx895SeOCHvA==",</w:t>
      </w:r>
    </w:p>
    <w:p w14:paraId="5C74042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69CF356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D40EBA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argparse</w:t>
      </w:r>
      <w:proofErr w:type="spellEnd"/>
      <w:r w:rsidRPr="00130981">
        <w:rPr>
          <w:rFonts w:ascii="Courier New" w:eastAsia="Times New Roman" w:hAnsi="Courier New" w:cs="Courier New"/>
          <w:color w:val="000000"/>
          <w:sz w:val="20"/>
          <w:szCs w:val="20"/>
        </w:rPr>
        <w:t>": {</w:t>
      </w:r>
    </w:p>
    <w:p w14:paraId="4E9DAF8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"1.0.10",</w:t>
      </w:r>
    </w:p>
    <w:p w14:paraId="12638E8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t>
      </w:r>
      <w:proofErr w:type="spellStart"/>
      <w:r w:rsidRPr="00130981">
        <w:rPr>
          <w:rFonts w:ascii="Courier New" w:eastAsia="Times New Roman" w:hAnsi="Courier New" w:cs="Courier New"/>
          <w:color w:val="000000"/>
          <w:sz w:val="20"/>
          <w:szCs w:val="20"/>
        </w:rPr>
        <w:t>argparse</w:t>
      </w:r>
      <w:proofErr w:type="spellEnd"/>
      <w:r w:rsidRPr="00130981">
        <w:rPr>
          <w:rFonts w:ascii="Courier New" w:eastAsia="Times New Roman" w:hAnsi="Courier New" w:cs="Courier New"/>
          <w:color w:val="000000"/>
          <w:sz w:val="20"/>
          <w:szCs w:val="20"/>
        </w:rPr>
        <w:t>/-/argparse-1.0.10.tgz",</w:t>
      </w:r>
    </w:p>
    <w:p w14:paraId="1060C67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"sha512-o5Roy6tNG4SL/FOkCAN6RzjiakZS25RLYFrcMttJqbdd8BWrnA+fGz57iN5Pb06pvBGvl5gQ0B48dJlslXvoTg==",</w:t>
      </w:r>
    </w:p>
    <w:p w14:paraId="6BAB684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29CC2E7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191FF1A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sprintf</w:t>
      </w:r>
      <w:proofErr w:type="gramEnd"/>
      <w:r w:rsidRPr="00130981">
        <w:rPr>
          <w:rFonts w:ascii="Courier New" w:eastAsia="Times New Roman" w:hAnsi="Courier New" w:cs="Courier New"/>
          <w:color w:val="000000"/>
          <w:sz w:val="20"/>
          <w:szCs w:val="20"/>
        </w:rPr>
        <w:t>-js</w:t>
      </w:r>
      <w:proofErr w:type="spellEnd"/>
      <w:r w:rsidRPr="00130981">
        <w:rPr>
          <w:rFonts w:ascii="Courier New" w:eastAsia="Times New Roman" w:hAnsi="Courier New" w:cs="Courier New"/>
          <w:color w:val="000000"/>
          <w:sz w:val="20"/>
          <w:szCs w:val="20"/>
        </w:rPr>
        <w:t>": "~1.0.2"</w:t>
      </w:r>
    </w:p>
    <w:p w14:paraId="7985C29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1B872CE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2BD2016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aria</w:t>
      </w:r>
      <w:proofErr w:type="gramEnd"/>
      <w:r w:rsidRPr="00130981">
        <w:rPr>
          <w:rFonts w:ascii="Courier New" w:eastAsia="Times New Roman" w:hAnsi="Courier New" w:cs="Courier New"/>
          <w:color w:val="000000"/>
          <w:sz w:val="20"/>
          <w:szCs w:val="20"/>
        </w:rPr>
        <w:t>-query": {</w:t>
      </w:r>
    </w:p>
    <w:p w14:paraId="328D308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"3.0.0",</w:t>
      </w:r>
    </w:p>
    <w:p w14:paraId="6D8A750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"https://registry.npmjs.org/aria-query/-/aria-query-3.0.0.tgz",</w:t>
      </w:r>
    </w:p>
    <w:p w14:paraId="73B8F8F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"sha512-majUxHgLehQTeSA+hClx+DY09OVUqG3GtezWkF1krgLGNdlDu9l9V8DaqNMWbq4Eddc8wsyDA0hpDUtnYxQEXw==",</w:t>
      </w:r>
    </w:p>
    <w:p w14:paraId="1A34112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5A82843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5C163E2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ast</w:t>
      </w:r>
      <w:proofErr w:type="spellEnd"/>
      <w:proofErr w:type="gramEnd"/>
      <w:r w:rsidRPr="00130981">
        <w:rPr>
          <w:rFonts w:ascii="Courier New" w:eastAsia="Times New Roman" w:hAnsi="Courier New" w:cs="Courier New"/>
          <w:color w:val="000000"/>
          <w:sz w:val="20"/>
          <w:szCs w:val="20"/>
        </w:rPr>
        <w:t>-types-flow": "0.0.7",</w:t>
      </w:r>
    </w:p>
    <w:p w14:paraId="5C5ACBF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"commander": "^2.11.0"</w:t>
      </w:r>
    </w:p>
    <w:p w14:paraId="224F70E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5CAA8A1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15811F4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arity</w:t>
      </w:r>
      <w:proofErr w:type="gramEnd"/>
      <w:r w:rsidRPr="00130981">
        <w:rPr>
          <w:rFonts w:ascii="Courier New" w:eastAsia="Times New Roman" w:hAnsi="Courier New" w:cs="Courier New"/>
          <w:color w:val="000000"/>
          <w:sz w:val="20"/>
          <w:szCs w:val="20"/>
        </w:rPr>
        <w:t>-n": {</w:t>
      </w:r>
    </w:p>
    <w:p w14:paraId="1598B43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"1.0.4",</w:t>
      </w:r>
    </w:p>
    <w:p w14:paraId="1E4767C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"https://registry.npmjs.org/arity-n/-/arity-n-1.0.4.tgz",</w:t>
      </w:r>
    </w:p>
    <w:p w14:paraId="3464C1B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"sha512-fExL2kFDC1Q2DUOx3whE/9KoN66IzkY4b4zUHUBFM1ojEYjZZYDcUW3bek/ufGionX9giIKDC5redH2IlGqcQQ==",</w:t>
      </w:r>
    </w:p>
    <w:p w14:paraId="1868587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7616453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F6A181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arr</w:t>
      </w:r>
      <w:proofErr w:type="spellEnd"/>
      <w:proofErr w:type="gramEnd"/>
      <w:r w:rsidRPr="00130981">
        <w:rPr>
          <w:rFonts w:ascii="Courier New" w:eastAsia="Times New Roman" w:hAnsi="Courier New" w:cs="Courier New"/>
          <w:color w:val="000000"/>
          <w:sz w:val="20"/>
          <w:szCs w:val="20"/>
        </w:rPr>
        <w:t>-diff": {</w:t>
      </w:r>
    </w:p>
    <w:p w14:paraId="342BCEC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"4.0.0",</w:t>
      </w:r>
    </w:p>
    <w:p w14:paraId="0FA9662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t>
      </w:r>
      <w:proofErr w:type="spellStart"/>
      <w:r w:rsidRPr="00130981">
        <w:rPr>
          <w:rFonts w:ascii="Courier New" w:eastAsia="Times New Roman" w:hAnsi="Courier New" w:cs="Courier New"/>
          <w:color w:val="000000"/>
          <w:sz w:val="20"/>
          <w:szCs w:val="20"/>
        </w:rPr>
        <w:t>arr</w:t>
      </w:r>
      <w:proofErr w:type="spellEnd"/>
      <w:r w:rsidRPr="00130981">
        <w:rPr>
          <w:rFonts w:ascii="Courier New" w:eastAsia="Times New Roman" w:hAnsi="Courier New" w:cs="Courier New"/>
          <w:color w:val="000000"/>
          <w:sz w:val="20"/>
          <w:szCs w:val="20"/>
        </w:rPr>
        <w:t>-diff/-/arr-diff-4.0.0.tgz",</w:t>
      </w:r>
    </w:p>
    <w:p w14:paraId="70C03A7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"sha512-YVIQ82gZPGBebQV/a8dar4AitzCQs0jjXwMPZllpXMaGjXPYVUawSxQrRsjhjupyVxEvbHgUmIhKVlND+j02kA==",</w:t>
      </w:r>
    </w:p>
    <w:p w14:paraId="199084D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5845AF4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0462425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arr</w:t>
      </w:r>
      <w:proofErr w:type="spellEnd"/>
      <w:proofErr w:type="gramEnd"/>
      <w:r w:rsidRPr="00130981">
        <w:rPr>
          <w:rFonts w:ascii="Courier New" w:eastAsia="Times New Roman" w:hAnsi="Courier New" w:cs="Courier New"/>
          <w:color w:val="000000"/>
          <w:sz w:val="20"/>
          <w:szCs w:val="20"/>
        </w:rPr>
        <w:t>-flatten": {</w:t>
      </w:r>
    </w:p>
    <w:p w14:paraId="4896B2C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"1.1.0",</w:t>
      </w:r>
    </w:p>
    <w:p w14:paraId="5855739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lastRenderedPageBreak/>
        <w:t xml:space="preserve">      "resolved": "https://registry.npmjs.org/arr-flatten/-/arr-flatten-1.1.0.tgz",</w:t>
      </w:r>
    </w:p>
    <w:p w14:paraId="613FD53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"sha512-L3hKV5R/p5o81R7O02IGnwpDmkp6E982XhtbuwSe3O4qOtMMMtodicASA1Cny2U+aCXcNpml+m4dPsvsJ3jatg==",</w:t>
      </w:r>
    </w:p>
    <w:p w14:paraId="68E2D69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614F99F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5D1EE7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arr</w:t>
      </w:r>
      <w:proofErr w:type="spellEnd"/>
      <w:proofErr w:type="gramEnd"/>
      <w:r w:rsidRPr="00130981">
        <w:rPr>
          <w:rFonts w:ascii="Courier New" w:eastAsia="Times New Roman" w:hAnsi="Courier New" w:cs="Courier New"/>
          <w:color w:val="000000"/>
          <w:sz w:val="20"/>
          <w:szCs w:val="20"/>
        </w:rPr>
        <w:t>-union": {</w:t>
      </w:r>
    </w:p>
    <w:p w14:paraId="21B660B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"3.1.0",</w:t>
      </w:r>
    </w:p>
    <w:p w14:paraId="6CA90E4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t>
      </w:r>
      <w:proofErr w:type="spellStart"/>
      <w:r w:rsidRPr="00130981">
        <w:rPr>
          <w:rFonts w:ascii="Courier New" w:eastAsia="Times New Roman" w:hAnsi="Courier New" w:cs="Courier New"/>
          <w:color w:val="000000"/>
          <w:sz w:val="20"/>
          <w:szCs w:val="20"/>
        </w:rPr>
        <w:t>arr</w:t>
      </w:r>
      <w:proofErr w:type="spellEnd"/>
      <w:r w:rsidRPr="00130981">
        <w:rPr>
          <w:rFonts w:ascii="Courier New" w:eastAsia="Times New Roman" w:hAnsi="Courier New" w:cs="Courier New"/>
          <w:color w:val="000000"/>
          <w:sz w:val="20"/>
          <w:szCs w:val="20"/>
        </w:rPr>
        <w:t>-union/-/arr-union-3.1.0.tgz",</w:t>
      </w:r>
    </w:p>
    <w:p w14:paraId="2C9532F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"sha512-sKpyeERZ02v1FeCZT8lrfJq5u6goHCtpTAzPwJYe7c8SPFOboNjNg1vz2L4VTn9T4PQxEx13TbXLmYUcS6Ug7Q==",</w:t>
      </w:r>
    </w:p>
    <w:p w14:paraId="72D1666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665359F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26AFF21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array</w:t>
      </w:r>
      <w:proofErr w:type="gramEnd"/>
      <w:r w:rsidRPr="00130981">
        <w:rPr>
          <w:rFonts w:ascii="Courier New" w:eastAsia="Times New Roman" w:hAnsi="Courier New" w:cs="Courier New"/>
          <w:color w:val="000000"/>
          <w:sz w:val="20"/>
          <w:szCs w:val="20"/>
        </w:rPr>
        <w:t>-buffer-byte-length": {</w:t>
      </w:r>
    </w:p>
    <w:p w14:paraId="46E7122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"1.0.0",</w:t>
      </w:r>
    </w:p>
    <w:p w14:paraId="29B04C0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"https://registry.npmjs.org/array-buffer-byte-length/-/array-buffer-byte-length-1.0.0.tgz",</w:t>
      </w:r>
    </w:p>
    <w:p w14:paraId="6B620EB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"sha512-LPuwb2P+NrQw3XhxGc36+XSvuBPopovXYTR9Ew++Du9Yb/bx5AzBfrIsBoj0EZUifjQU+sHL21sseZ3jerWO/A==",</w:t>
      </w:r>
    </w:p>
    <w:p w14:paraId="2BDBA90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24F1031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4D11032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call</w:t>
      </w:r>
      <w:proofErr w:type="gramEnd"/>
      <w:r w:rsidRPr="00130981">
        <w:rPr>
          <w:rFonts w:ascii="Courier New" w:eastAsia="Times New Roman" w:hAnsi="Courier New" w:cs="Courier New"/>
          <w:color w:val="000000"/>
          <w:sz w:val="20"/>
          <w:szCs w:val="20"/>
        </w:rPr>
        <w:t>-bind": "^1.0.2",</w:t>
      </w:r>
    </w:p>
    <w:p w14:paraId="20B352B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is</w:t>
      </w:r>
      <w:proofErr w:type="gramEnd"/>
      <w:r w:rsidRPr="00130981">
        <w:rPr>
          <w:rFonts w:ascii="Courier New" w:eastAsia="Times New Roman" w:hAnsi="Courier New" w:cs="Courier New"/>
          <w:color w:val="000000"/>
          <w:sz w:val="20"/>
          <w:szCs w:val="20"/>
        </w:rPr>
        <w:t>-array-buffer": "^3.0.1"</w:t>
      </w:r>
    </w:p>
    <w:p w14:paraId="1A7975B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0A51C7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19428D5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array</w:t>
      </w:r>
      <w:proofErr w:type="gramEnd"/>
      <w:r w:rsidRPr="00130981">
        <w:rPr>
          <w:rFonts w:ascii="Courier New" w:eastAsia="Times New Roman" w:hAnsi="Courier New" w:cs="Courier New"/>
          <w:color w:val="000000"/>
          <w:sz w:val="20"/>
          <w:szCs w:val="20"/>
        </w:rPr>
        <w:t>-flatten": {</w:t>
      </w:r>
    </w:p>
    <w:p w14:paraId="29347F8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"2.1.2",</w:t>
      </w:r>
    </w:p>
    <w:p w14:paraId="5E0DE1E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"https://registry.npmjs.org/array-flatten/-/array-flatten-2.1.2.tgz",</w:t>
      </w:r>
    </w:p>
    <w:p w14:paraId="559FE55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"sha512-hNfzcOV8W4NdualtqBFPyVO+54DSJuZGY9qT4pRroB6S9e3iiido2ISIC5h9R2sPJ8H3FHCIiEnsv1lPXO3KtQ==",</w:t>
      </w:r>
    </w:p>
    <w:p w14:paraId="722DD13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62C0BF1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176FBC8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array</w:t>
      </w:r>
      <w:proofErr w:type="gramEnd"/>
      <w:r w:rsidRPr="00130981">
        <w:rPr>
          <w:rFonts w:ascii="Courier New" w:eastAsia="Times New Roman" w:hAnsi="Courier New" w:cs="Courier New"/>
          <w:color w:val="000000"/>
          <w:sz w:val="20"/>
          <w:szCs w:val="20"/>
        </w:rPr>
        <w:t>-union": {</w:t>
      </w:r>
    </w:p>
    <w:p w14:paraId="34A08BD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"2.1.0",</w:t>
      </w:r>
    </w:p>
    <w:p w14:paraId="0E20A5A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"https://registry.npmjs.org/array-union/-/array-union-2.1.0.tgz",</w:t>
      </w:r>
    </w:p>
    <w:p w14:paraId="15807BA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"sha512-HGyxoOTYUyCM6stUe6EJgnd4EoewAI7zMdfqO+kGjnlZmBDz/cR5pf8r/cR4Wq60sL/p0IkcjUEEPwS3GFrIyw==",</w:t>
      </w:r>
    </w:p>
    <w:p w14:paraId="7D15343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318063A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257B5FA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array</w:t>
      </w:r>
      <w:proofErr w:type="gramEnd"/>
      <w:r w:rsidRPr="00130981">
        <w:rPr>
          <w:rFonts w:ascii="Courier New" w:eastAsia="Times New Roman" w:hAnsi="Courier New" w:cs="Courier New"/>
          <w:color w:val="000000"/>
          <w:sz w:val="20"/>
          <w:szCs w:val="20"/>
        </w:rPr>
        <w:t>-</w:t>
      </w:r>
      <w:proofErr w:type="spellStart"/>
      <w:r w:rsidRPr="00130981">
        <w:rPr>
          <w:rFonts w:ascii="Courier New" w:eastAsia="Times New Roman" w:hAnsi="Courier New" w:cs="Courier New"/>
          <w:color w:val="000000"/>
          <w:sz w:val="20"/>
          <w:szCs w:val="20"/>
        </w:rPr>
        <w:t>uniq</w:t>
      </w:r>
      <w:proofErr w:type="spellEnd"/>
      <w:r w:rsidRPr="00130981">
        <w:rPr>
          <w:rFonts w:ascii="Courier New" w:eastAsia="Times New Roman" w:hAnsi="Courier New" w:cs="Courier New"/>
          <w:color w:val="000000"/>
          <w:sz w:val="20"/>
          <w:szCs w:val="20"/>
        </w:rPr>
        <w:t>": {</w:t>
      </w:r>
    </w:p>
    <w:p w14:paraId="091036D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"1.0.3",</w:t>
      </w:r>
    </w:p>
    <w:p w14:paraId="4E13EAE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"https://registry.npmjs.org/array-</w:t>
      </w:r>
      <w:proofErr w:type="spellStart"/>
      <w:r w:rsidRPr="00130981">
        <w:rPr>
          <w:rFonts w:ascii="Courier New" w:eastAsia="Times New Roman" w:hAnsi="Courier New" w:cs="Courier New"/>
          <w:color w:val="000000"/>
          <w:sz w:val="20"/>
          <w:szCs w:val="20"/>
        </w:rPr>
        <w:t>uniq</w:t>
      </w:r>
      <w:proofErr w:type="spellEnd"/>
      <w:r w:rsidRPr="00130981">
        <w:rPr>
          <w:rFonts w:ascii="Courier New" w:eastAsia="Times New Roman" w:hAnsi="Courier New" w:cs="Courier New"/>
          <w:color w:val="000000"/>
          <w:sz w:val="20"/>
          <w:szCs w:val="20"/>
        </w:rPr>
        <w:t>/-/array-uniq-1.0.3.tgz",</w:t>
      </w:r>
    </w:p>
    <w:p w14:paraId="6D26BCB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"sha512-MNha4BWQ6JbwhFhj03YK552f7cb3AzoE8SzeljgChvL1dl3IcvggXVz1DilzySZkCja+CXuZbdW7yATchWn8/Q==",</w:t>
      </w:r>
    </w:p>
    <w:p w14:paraId="02227F7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007FC62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0E09CA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array</w:t>
      </w:r>
      <w:proofErr w:type="gramEnd"/>
      <w:r w:rsidRPr="00130981">
        <w:rPr>
          <w:rFonts w:ascii="Courier New" w:eastAsia="Times New Roman" w:hAnsi="Courier New" w:cs="Courier New"/>
          <w:color w:val="000000"/>
          <w:sz w:val="20"/>
          <w:szCs w:val="20"/>
        </w:rPr>
        <w:t>-unique": {</w:t>
      </w:r>
    </w:p>
    <w:p w14:paraId="03E7B4F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"0.3.2",</w:t>
      </w:r>
    </w:p>
    <w:p w14:paraId="6B174FA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lastRenderedPageBreak/>
        <w:t xml:space="preserve">      "resolved": "https://registry.npmjs.org/array-unique/-/array-unique-0.3.2.tgz",</w:t>
      </w:r>
    </w:p>
    <w:p w14:paraId="7858DD7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"sha512-SleRWjh9JUud2wH1hPs9rZBZ33H6T9HOiL0uwGnGx9FpE6wKGyfWugmbkEOIs6qWrZhg0LWeLziLrEwQJhs5mQ==",</w:t>
      </w:r>
    </w:p>
    <w:p w14:paraId="0435FA6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25D4DE5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7263B3E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array.prototype</w:t>
      </w:r>
      <w:proofErr w:type="gramEnd"/>
      <w:r w:rsidRPr="00130981">
        <w:rPr>
          <w:rFonts w:ascii="Courier New" w:eastAsia="Times New Roman" w:hAnsi="Courier New" w:cs="Courier New"/>
          <w:color w:val="000000"/>
          <w:sz w:val="20"/>
          <w:szCs w:val="20"/>
        </w:rPr>
        <w:t>.reduce</w:t>
      </w:r>
      <w:proofErr w:type="spellEnd"/>
      <w:r w:rsidRPr="00130981">
        <w:rPr>
          <w:rFonts w:ascii="Courier New" w:eastAsia="Times New Roman" w:hAnsi="Courier New" w:cs="Courier New"/>
          <w:color w:val="000000"/>
          <w:sz w:val="20"/>
          <w:szCs w:val="20"/>
        </w:rPr>
        <w:t>": {</w:t>
      </w:r>
    </w:p>
    <w:p w14:paraId="75F8C8F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"1.0.5",</w:t>
      </w:r>
    </w:p>
    <w:p w14:paraId="644323F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"https://registry.npmjs.org/array.prototype.reduce/-/array.prototype.reduce-1.0.5.tgz",</w:t>
      </w:r>
    </w:p>
    <w:p w14:paraId="7EC7B26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"sha512-kDdugMl7id9COE8R7MHF5jWk7Dqt/fs4Pv+JXoICnYwqpjjjbUurz6w5fT5IG6brLdJhv6/VoHB0H7oyIBXd+Q==",</w:t>
      </w:r>
    </w:p>
    <w:p w14:paraId="4E13833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5D9E9DF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291FE32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call</w:t>
      </w:r>
      <w:proofErr w:type="gramEnd"/>
      <w:r w:rsidRPr="00130981">
        <w:rPr>
          <w:rFonts w:ascii="Courier New" w:eastAsia="Times New Roman" w:hAnsi="Courier New" w:cs="Courier New"/>
          <w:color w:val="000000"/>
          <w:sz w:val="20"/>
          <w:szCs w:val="20"/>
        </w:rPr>
        <w:t>-bind": "^1.0.2",</w:t>
      </w:r>
    </w:p>
    <w:p w14:paraId="475A2CC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define</w:t>
      </w:r>
      <w:proofErr w:type="gramEnd"/>
      <w:r w:rsidRPr="00130981">
        <w:rPr>
          <w:rFonts w:ascii="Courier New" w:eastAsia="Times New Roman" w:hAnsi="Courier New" w:cs="Courier New"/>
          <w:color w:val="000000"/>
          <w:sz w:val="20"/>
          <w:szCs w:val="20"/>
        </w:rPr>
        <w:t>-properties": "^1.1.4",</w:t>
      </w:r>
    </w:p>
    <w:p w14:paraId="6973BCE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es</w:t>
      </w:r>
      <w:proofErr w:type="gramEnd"/>
      <w:r w:rsidRPr="00130981">
        <w:rPr>
          <w:rFonts w:ascii="Courier New" w:eastAsia="Times New Roman" w:hAnsi="Courier New" w:cs="Courier New"/>
          <w:color w:val="000000"/>
          <w:sz w:val="20"/>
          <w:szCs w:val="20"/>
        </w:rPr>
        <w:t>-abstract": "^1.20.4",</w:t>
      </w:r>
    </w:p>
    <w:p w14:paraId="1823E7F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es</w:t>
      </w:r>
      <w:proofErr w:type="gramEnd"/>
      <w:r w:rsidRPr="00130981">
        <w:rPr>
          <w:rFonts w:ascii="Courier New" w:eastAsia="Times New Roman" w:hAnsi="Courier New" w:cs="Courier New"/>
          <w:color w:val="000000"/>
          <w:sz w:val="20"/>
          <w:szCs w:val="20"/>
        </w:rPr>
        <w:t>-array-method-boxes-properly": "^1.0.0",</w:t>
      </w:r>
    </w:p>
    <w:p w14:paraId="348742C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is</w:t>
      </w:r>
      <w:proofErr w:type="gramEnd"/>
      <w:r w:rsidRPr="00130981">
        <w:rPr>
          <w:rFonts w:ascii="Courier New" w:eastAsia="Times New Roman" w:hAnsi="Courier New" w:cs="Courier New"/>
          <w:color w:val="000000"/>
          <w:sz w:val="20"/>
          <w:szCs w:val="20"/>
        </w:rPr>
        <w:t>-string": "^1.0.7"</w:t>
      </w:r>
    </w:p>
    <w:p w14:paraId="4419A7C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2746752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550A312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arraybuffer.slice</w:t>
      </w:r>
      <w:proofErr w:type="spellEnd"/>
      <w:proofErr w:type="gramEnd"/>
      <w:r w:rsidRPr="00130981">
        <w:rPr>
          <w:rFonts w:ascii="Courier New" w:eastAsia="Times New Roman" w:hAnsi="Courier New" w:cs="Courier New"/>
          <w:color w:val="000000"/>
          <w:sz w:val="20"/>
          <w:szCs w:val="20"/>
        </w:rPr>
        <w:t>": {</w:t>
      </w:r>
    </w:p>
    <w:p w14:paraId="030CEEB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"0.0.7",</w:t>
      </w:r>
    </w:p>
    <w:p w14:paraId="222F209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"https://registry.npmjs.org/arraybuffer.slice/-/arraybuffer.slice-0.0.7.tgz",</w:t>
      </w:r>
    </w:p>
    <w:p w14:paraId="05017A6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"sha512-wGUIVQXuehL5TCqQun8OW81jGzAWycqzFF8lFp+GOM5BXLYj3bKNsYC4daB7n6XjCqxQA/qgTJ+8ANR3acjrog==",</w:t>
      </w:r>
    </w:p>
    <w:p w14:paraId="24C27BF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541AA0C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1C97ABC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arrify</w:t>
      </w:r>
      <w:proofErr w:type="spellEnd"/>
      <w:r w:rsidRPr="00130981">
        <w:rPr>
          <w:rFonts w:ascii="Courier New" w:eastAsia="Times New Roman" w:hAnsi="Courier New" w:cs="Courier New"/>
          <w:color w:val="000000"/>
          <w:sz w:val="20"/>
          <w:szCs w:val="20"/>
        </w:rPr>
        <w:t>": {</w:t>
      </w:r>
    </w:p>
    <w:p w14:paraId="01A663F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"1.0.1",</w:t>
      </w:r>
    </w:p>
    <w:p w14:paraId="6756A13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t>
      </w:r>
      <w:proofErr w:type="spellStart"/>
      <w:r w:rsidRPr="00130981">
        <w:rPr>
          <w:rFonts w:ascii="Courier New" w:eastAsia="Times New Roman" w:hAnsi="Courier New" w:cs="Courier New"/>
          <w:color w:val="000000"/>
          <w:sz w:val="20"/>
          <w:szCs w:val="20"/>
        </w:rPr>
        <w:t>arrify</w:t>
      </w:r>
      <w:proofErr w:type="spellEnd"/>
      <w:r w:rsidRPr="00130981">
        <w:rPr>
          <w:rFonts w:ascii="Courier New" w:eastAsia="Times New Roman" w:hAnsi="Courier New" w:cs="Courier New"/>
          <w:color w:val="000000"/>
          <w:sz w:val="20"/>
          <w:szCs w:val="20"/>
        </w:rPr>
        <w:t>/-/arrify-1.0.1.tgz",</w:t>
      </w:r>
    </w:p>
    <w:p w14:paraId="0172F58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"sha512-3CYzex9M9FGQjCGMGyi6/31c8GJbgb0qGyrx5HWxPd0aCwh4cB2YjMb2Xf9UuoogrMrlO9cTqnB5rI5GHZTcUA==",</w:t>
      </w:r>
    </w:p>
    <w:p w14:paraId="3241EC5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2615D86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2F1C796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"asap": {</w:t>
      </w:r>
    </w:p>
    <w:p w14:paraId="7269E4D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"2.0.6",</w:t>
      </w:r>
    </w:p>
    <w:p w14:paraId="637C85F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"https://registry.npmjs.org/asap/-/asap-2.0.6.tgz",</w:t>
      </w:r>
    </w:p>
    <w:p w14:paraId="3B2D7C4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"sha512-BSHWgDSAiKs50o2Re8ppvp3seVHXSRM44cdSsT9FfNEUUZLOGWVCsiWaRPWM1Znn+mqZ1OfVZ3z3DWEzSp7hRA==",</w:t>
      </w:r>
    </w:p>
    <w:p w14:paraId="5B0668B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1FEB3C8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1E7D9B9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"asn1": {</w:t>
      </w:r>
    </w:p>
    <w:p w14:paraId="53C6276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"0.2.6",</w:t>
      </w:r>
    </w:p>
    <w:p w14:paraId="73E25B7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"https://registry.npmjs.org/asn1/-/asn1-0.2.6.tgz",</w:t>
      </w:r>
    </w:p>
    <w:p w14:paraId="4DDB647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"sha512-ix/FxPn0MDjeyJ7i/yoHGFt/EX6LyNbxSEhPPXODPL+KB0VPk86UYfL0lMdy+KCnv+fmvIzySwaK5COwqVbWTQ==",</w:t>
      </w:r>
    </w:p>
    <w:p w14:paraId="74A9A4F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2B2A3DA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0E8BB97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safer</w:t>
      </w:r>
      <w:proofErr w:type="gramEnd"/>
      <w:r w:rsidRPr="00130981">
        <w:rPr>
          <w:rFonts w:ascii="Courier New" w:eastAsia="Times New Roman" w:hAnsi="Courier New" w:cs="Courier New"/>
          <w:color w:val="000000"/>
          <w:sz w:val="20"/>
          <w:szCs w:val="20"/>
        </w:rPr>
        <w:t>-buffer": "~2.1.0"</w:t>
      </w:r>
    </w:p>
    <w:p w14:paraId="21579C0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39093AB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321E629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lastRenderedPageBreak/>
        <w:t xml:space="preserve">    "asn1.js": {</w:t>
      </w:r>
    </w:p>
    <w:p w14:paraId="52B8E1B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"5.4.1",</w:t>
      </w:r>
    </w:p>
    <w:p w14:paraId="19B91A4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"https://registry.npmjs.org/asn1.js/-/asn1.js-5.4.1.tgz",</w:t>
      </w:r>
    </w:p>
    <w:p w14:paraId="6D31F0F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"sha512-+I//4cYPccV8LdmBLiX8CYvf9Sp3vQsrqu2QNXRcrbiWvcx/UdlFiqUJJzxRQxgsZmvhXhn4cSKeSmoFjVdupA==",</w:t>
      </w:r>
    </w:p>
    <w:p w14:paraId="2FF6A93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24C5BF1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51411D6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"bn.js": "^4.0.0",</w:t>
      </w:r>
    </w:p>
    <w:p w14:paraId="4A12449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"inherits": "^2.0.1",</w:t>
      </w:r>
    </w:p>
    <w:p w14:paraId="39DE7A4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minimalistic</w:t>
      </w:r>
      <w:proofErr w:type="gramEnd"/>
      <w:r w:rsidRPr="00130981">
        <w:rPr>
          <w:rFonts w:ascii="Courier New" w:eastAsia="Times New Roman" w:hAnsi="Courier New" w:cs="Courier New"/>
          <w:color w:val="000000"/>
          <w:sz w:val="20"/>
          <w:szCs w:val="20"/>
        </w:rPr>
        <w:t>-assert": "^1.0.0",</w:t>
      </w:r>
    </w:p>
    <w:p w14:paraId="270691D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safer</w:t>
      </w:r>
      <w:proofErr w:type="gramEnd"/>
      <w:r w:rsidRPr="00130981">
        <w:rPr>
          <w:rFonts w:ascii="Courier New" w:eastAsia="Times New Roman" w:hAnsi="Courier New" w:cs="Courier New"/>
          <w:color w:val="000000"/>
          <w:sz w:val="20"/>
          <w:szCs w:val="20"/>
        </w:rPr>
        <w:t>-buffer": "^2.1.0"</w:t>
      </w:r>
    </w:p>
    <w:p w14:paraId="4215FC5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07D51A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"dependencies": {</w:t>
      </w:r>
    </w:p>
    <w:p w14:paraId="42B2E75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"bn.js": {</w:t>
      </w:r>
    </w:p>
    <w:p w14:paraId="64619C6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"4.12.0",</w:t>
      </w:r>
    </w:p>
    <w:p w14:paraId="0FB9937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"https://registry.npmjs.org/bn.js/-/bn.js-4.12.0.tgz",</w:t>
      </w:r>
    </w:p>
    <w:p w14:paraId="5D5B7F6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"sha512-c98Bf3tPniI+scsdk237ku1Dc3ujXQTSgyiPUDEOe7tRkhrqridvh8klBv0HCEso1OLOYcHuCv/cS6DNxKH+ZA==",</w:t>
      </w:r>
    </w:p>
    <w:p w14:paraId="1A340C6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59CBBD4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7829370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0316A3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2C4123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"assert": {</w:t>
      </w:r>
    </w:p>
    <w:p w14:paraId="16FB090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"1.5.0",</w:t>
      </w:r>
    </w:p>
    <w:p w14:paraId="3796AEA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"https://registry.npmjs.org/assert/-/assert-1.5.0.tgz",</w:t>
      </w:r>
    </w:p>
    <w:p w14:paraId="2AB73DB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"sha512-EDsgawzwoun2CZkCgtxJbv392v4nbk9XDD06zI+kQYoBM/3RBWLlEyJARDOmhAAosBjWACEkKL6S+lIZtcAubA==",</w:t>
      </w:r>
    </w:p>
    <w:p w14:paraId="52C6A74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2A0B87C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1764163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object</w:t>
      </w:r>
      <w:proofErr w:type="gramEnd"/>
      <w:r w:rsidRPr="00130981">
        <w:rPr>
          <w:rFonts w:ascii="Courier New" w:eastAsia="Times New Roman" w:hAnsi="Courier New" w:cs="Courier New"/>
          <w:color w:val="000000"/>
          <w:sz w:val="20"/>
          <w:szCs w:val="20"/>
        </w:rPr>
        <w:t>-assign": "^4.1.1",</w:t>
      </w:r>
    </w:p>
    <w:p w14:paraId="75B3FAD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"util": "0.10.3"</w:t>
      </w:r>
    </w:p>
    <w:p w14:paraId="14A9F36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56EC6BC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"dependencies": {</w:t>
      </w:r>
    </w:p>
    <w:p w14:paraId="46F04AB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"inherits": {</w:t>
      </w:r>
    </w:p>
    <w:p w14:paraId="0B6F7E5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"2.0.1",</w:t>
      </w:r>
    </w:p>
    <w:p w14:paraId="4F4E8EF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"https://registry.npmjs.org/inherits/-/inherits-2.0.1.tgz",</w:t>
      </w:r>
    </w:p>
    <w:p w14:paraId="13D099B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"sha512-8nWq2nLTAwd02jTqJExUYFSD/fKq6VH9Y/oG2accc/kdI0V98Bag8d5a4gi3XHz73rDWa2PvTtvcWYquKqSENA==",</w:t>
      </w:r>
    </w:p>
    <w:p w14:paraId="44A6BDF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4BD3034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7930898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"util": {</w:t>
      </w:r>
    </w:p>
    <w:p w14:paraId="5618499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"0.10.3",</w:t>
      </w:r>
    </w:p>
    <w:p w14:paraId="7CCB3DE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"https://registry.npmjs.org/util/-/util-0.10.3.tgz",</w:t>
      </w:r>
    </w:p>
    <w:p w14:paraId="1C13AFC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"sha512-5KiHfsmkqacuKjkRkdV7SsfDJ2EGiPsK92s2MhNSY0craxjTdKTtqKsJaCWp4LW33ZZ0OPUv1WO/TFvNQRiQxQ==",</w:t>
      </w:r>
    </w:p>
    <w:p w14:paraId="3A4B106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6CC01DB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21411CC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"inherits": "2.0.</w:t>
      </w:r>
      <w:proofErr w:type="gramStart"/>
      <w:r w:rsidRPr="00130981">
        <w:rPr>
          <w:rFonts w:ascii="Courier New" w:eastAsia="Times New Roman" w:hAnsi="Courier New" w:cs="Courier New"/>
          <w:color w:val="000000"/>
          <w:sz w:val="20"/>
          <w:szCs w:val="20"/>
        </w:rPr>
        <w:t>1</w:t>
      </w:r>
      <w:proofErr w:type="gramEnd"/>
      <w:r w:rsidRPr="00130981">
        <w:rPr>
          <w:rFonts w:ascii="Courier New" w:eastAsia="Times New Roman" w:hAnsi="Courier New" w:cs="Courier New"/>
          <w:color w:val="000000"/>
          <w:sz w:val="20"/>
          <w:szCs w:val="20"/>
        </w:rPr>
        <w:t>"</w:t>
      </w:r>
    </w:p>
    <w:p w14:paraId="59FA88D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7B5F711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1781B3C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5D9C27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E06106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assert</w:t>
      </w:r>
      <w:proofErr w:type="gramEnd"/>
      <w:r w:rsidRPr="00130981">
        <w:rPr>
          <w:rFonts w:ascii="Courier New" w:eastAsia="Times New Roman" w:hAnsi="Courier New" w:cs="Courier New"/>
          <w:color w:val="000000"/>
          <w:sz w:val="20"/>
          <w:szCs w:val="20"/>
        </w:rPr>
        <w:t>-plus": {</w:t>
      </w:r>
    </w:p>
    <w:p w14:paraId="79B0B3C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lastRenderedPageBreak/>
        <w:t xml:space="preserve">      "version": "1.0.0",</w:t>
      </w:r>
    </w:p>
    <w:p w14:paraId="0AED000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"https://registry.npmjs.org/assert-plus/-/assert-plus-1.0.0.tgz",</w:t>
      </w:r>
    </w:p>
    <w:p w14:paraId="4127E63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"sha512-NfJ4UzBCcQGLDlQq7nHxH+tv3kyZ0hHQqF5BO6J7tNJeP5do1llPr8dZ8zHonfhAu0PHAdMkSo+8o0wxg9lZWw==",</w:t>
      </w:r>
    </w:p>
    <w:p w14:paraId="32B695C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219BF08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7667DFC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assign</w:t>
      </w:r>
      <w:proofErr w:type="gramEnd"/>
      <w:r w:rsidRPr="00130981">
        <w:rPr>
          <w:rFonts w:ascii="Courier New" w:eastAsia="Times New Roman" w:hAnsi="Courier New" w:cs="Courier New"/>
          <w:color w:val="000000"/>
          <w:sz w:val="20"/>
          <w:szCs w:val="20"/>
        </w:rPr>
        <w:t>-symbols": {</w:t>
      </w:r>
    </w:p>
    <w:p w14:paraId="09FFF87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"1.0.0",</w:t>
      </w:r>
    </w:p>
    <w:p w14:paraId="3BEB786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"https://registry.npmjs.org/assign-symbols/-/assign-symbols-1.0.0.tgz",</w:t>
      </w:r>
    </w:p>
    <w:p w14:paraId="5376970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"sha512-Q+JC7Whu8HhmTdBph/Tq59IoRtoy6KAm5zzPv00WdujX82lbAL8K7WVjne7vdCsAmbF4AYaDOPyO3k0kl8qIrw==",</w:t>
      </w:r>
    </w:p>
    <w:p w14:paraId="078BD2D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1A233A0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5476B8F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ast</w:t>
      </w:r>
      <w:proofErr w:type="spellEnd"/>
      <w:proofErr w:type="gramEnd"/>
      <w:r w:rsidRPr="00130981">
        <w:rPr>
          <w:rFonts w:ascii="Courier New" w:eastAsia="Times New Roman" w:hAnsi="Courier New" w:cs="Courier New"/>
          <w:color w:val="000000"/>
          <w:sz w:val="20"/>
          <w:szCs w:val="20"/>
        </w:rPr>
        <w:t>-types-flow": {</w:t>
      </w:r>
    </w:p>
    <w:p w14:paraId="69A20CE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"0.0.7",</w:t>
      </w:r>
    </w:p>
    <w:p w14:paraId="08D5F6D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"https://registry.npmjs.org/ast-types-flow/-/ast-types-flow-0.0.7.tgz",</w:t>
      </w:r>
    </w:p>
    <w:p w14:paraId="136ACEA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"sha512-eBvWn1lvIApYMhzQMsu9ciLfkBY499mFZlNqG+/9WR7PVlroQw0vG30cOQQbaKz3sCEc44TAOu2ykzqXSNnwag==",</w:t>
      </w:r>
    </w:p>
    <w:p w14:paraId="03859F0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38328D4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0662F6C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"async": {</w:t>
      </w:r>
    </w:p>
    <w:p w14:paraId="1DA1C7D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"2.6.4",</w:t>
      </w:r>
    </w:p>
    <w:p w14:paraId="627B9E7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"https://registry.npmjs.org/async/-/async-2.6.4.tgz",</w:t>
      </w:r>
    </w:p>
    <w:p w14:paraId="3B7B8A5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"sha512-mzo5dfJYwAn29PeiJ0zvwTo04zj8HDJj0Mn8TD7sno7q12prdbnasKJHhkm2c1LgrhlJ0teaea8860oxi51mGA==",</w:t>
      </w:r>
    </w:p>
    <w:p w14:paraId="0D76BAD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1EE9B8E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0767024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lodash</w:t>
      </w:r>
      <w:proofErr w:type="spellEnd"/>
      <w:r w:rsidRPr="00130981">
        <w:rPr>
          <w:rFonts w:ascii="Courier New" w:eastAsia="Times New Roman" w:hAnsi="Courier New" w:cs="Courier New"/>
          <w:color w:val="000000"/>
          <w:sz w:val="20"/>
          <w:szCs w:val="20"/>
        </w:rPr>
        <w:t>": "^4.17.14"</w:t>
      </w:r>
    </w:p>
    <w:p w14:paraId="15CF5CE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F2AB33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342B68B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async</w:t>
      </w:r>
      <w:proofErr w:type="gramEnd"/>
      <w:r w:rsidRPr="00130981">
        <w:rPr>
          <w:rFonts w:ascii="Courier New" w:eastAsia="Times New Roman" w:hAnsi="Courier New" w:cs="Courier New"/>
          <w:color w:val="000000"/>
          <w:sz w:val="20"/>
          <w:szCs w:val="20"/>
        </w:rPr>
        <w:t>-each": {</w:t>
      </w:r>
    </w:p>
    <w:p w14:paraId="005D968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"1.0.6",</w:t>
      </w:r>
    </w:p>
    <w:p w14:paraId="2165065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"https://registry.npmjs.org/async-each/-/async-each-1.0.6.tgz",</w:t>
      </w:r>
    </w:p>
    <w:p w14:paraId="3BB1527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"sha512-c646jH1avxr+aVpndVMeAfYw7wAa6idufrlN3LPA4PmKS0QEGp6PIC9nwz0WQkkvBGAMEki3pFdtxaF39J9vvg==",</w:t>
      </w:r>
    </w:p>
    <w:p w14:paraId="1CB6323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14B159A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72C8FDD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async</w:t>
      </w:r>
      <w:proofErr w:type="gramEnd"/>
      <w:r w:rsidRPr="00130981">
        <w:rPr>
          <w:rFonts w:ascii="Courier New" w:eastAsia="Times New Roman" w:hAnsi="Courier New" w:cs="Courier New"/>
          <w:color w:val="000000"/>
          <w:sz w:val="20"/>
          <w:szCs w:val="20"/>
        </w:rPr>
        <w:t>-limiter": {</w:t>
      </w:r>
    </w:p>
    <w:p w14:paraId="23BECDF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"1.0.1",</w:t>
      </w:r>
    </w:p>
    <w:p w14:paraId="69F1354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"https://registry.npmjs.org/async-limiter/-/async-limiter-1.0.1.tgz",</w:t>
      </w:r>
    </w:p>
    <w:p w14:paraId="6594F05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"sha512-csOlWGAcRFJaI6m+F2WKdnMKr4HhdhFVBk0H/QbJFMCr+uO2kwohwXQPxw/9OCxp05r5ghVBFSyioixx3gfkNQ==",</w:t>
      </w:r>
    </w:p>
    <w:p w14:paraId="1DD5A28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27CA171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0EE4068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asynckit</w:t>
      </w:r>
      <w:proofErr w:type="spellEnd"/>
      <w:r w:rsidRPr="00130981">
        <w:rPr>
          <w:rFonts w:ascii="Courier New" w:eastAsia="Times New Roman" w:hAnsi="Courier New" w:cs="Courier New"/>
          <w:color w:val="000000"/>
          <w:sz w:val="20"/>
          <w:szCs w:val="20"/>
        </w:rPr>
        <w:t>": {</w:t>
      </w:r>
    </w:p>
    <w:p w14:paraId="5CDC101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"0.4.0",</w:t>
      </w:r>
    </w:p>
    <w:p w14:paraId="0162E78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t>
      </w:r>
      <w:proofErr w:type="spellStart"/>
      <w:r w:rsidRPr="00130981">
        <w:rPr>
          <w:rFonts w:ascii="Courier New" w:eastAsia="Times New Roman" w:hAnsi="Courier New" w:cs="Courier New"/>
          <w:color w:val="000000"/>
          <w:sz w:val="20"/>
          <w:szCs w:val="20"/>
        </w:rPr>
        <w:t>asynckit</w:t>
      </w:r>
      <w:proofErr w:type="spellEnd"/>
      <w:r w:rsidRPr="00130981">
        <w:rPr>
          <w:rFonts w:ascii="Courier New" w:eastAsia="Times New Roman" w:hAnsi="Courier New" w:cs="Courier New"/>
          <w:color w:val="000000"/>
          <w:sz w:val="20"/>
          <w:szCs w:val="20"/>
        </w:rPr>
        <w:t>/-/asynckit-0.4.0.tgz",</w:t>
      </w:r>
    </w:p>
    <w:p w14:paraId="4A59DCD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lastRenderedPageBreak/>
        <w:t xml:space="preserve">      "integrity": "sha512-Oei9OH4tRh0YqU3GxhX79dM/mwVgvbZJaSNaRk+bshkj0S5cfHcgYakreBjrHwatXKbz+IoIdYLxrKim2MjW0Q==",</w:t>
      </w:r>
    </w:p>
    <w:p w14:paraId="747A356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0F5F2A5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50E87D4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atob</w:t>
      </w:r>
      <w:proofErr w:type="spellEnd"/>
      <w:r w:rsidRPr="00130981">
        <w:rPr>
          <w:rFonts w:ascii="Courier New" w:eastAsia="Times New Roman" w:hAnsi="Courier New" w:cs="Courier New"/>
          <w:color w:val="000000"/>
          <w:sz w:val="20"/>
          <w:szCs w:val="20"/>
        </w:rPr>
        <w:t>": {</w:t>
      </w:r>
    </w:p>
    <w:p w14:paraId="021A408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"2.1.2",</w:t>
      </w:r>
    </w:p>
    <w:p w14:paraId="4429E53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t>
      </w:r>
      <w:proofErr w:type="spellStart"/>
      <w:r w:rsidRPr="00130981">
        <w:rPr>
          <w:rFonts w:ascii="Courier New" w:eastAsia="Times New Roman" w:hAnsi="Courier New" w:cs="Courier New"/>
          <w:color w:val="000000"/>
          <w:sz w:val="20"/>
          <w:szCs w:val="20"/>
        </w:rPr>
        <w:t>atob</w:t>
      </w:r>
      <w:proofErr w:type="spellEnd"/>
      <w:r w:rsidRPr="00130981">
        <w:rPr>
          <w:rFonts w:ascii="Courier New" w:eastAsia="Times New Roman" w:hAnsi="Courier New" w:cs="Courier New"/>
          <w:color w:val="000000"/>
          <w:sz w:val="20"/>
          <w:szCs w:val="20"/>
        </w:rPr>
        <w:t>/-/atob-2.1.2.tgz",</w:t>
      </w:r>
    </w:p>
    <w:p w14:paraId="164C347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"sha512-Wm6ukoaOGJi/73p/cl2GvLjTI5JM1k/O14isD73YML8StrH/7/lRFgmg8nICZgD3bZZvjwCGxtMOD3wWNAu8cg==",</w:t>
      </w:r>
    </w:p>
    <w:p w14:paraId="0485D23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1CDF1E3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369601D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autoprefixer</w:t>
      </w:r>
      <w:proofErr w:type="spellEnd"/>
      <w:r w:rsidRPr="00130981">
        <w:rPr>
          <w:rFonts w:ascii="Courier New" w:eastAsia="Times New Roman" w:hAnsi="Courier New" w:cs="Courier New"/>
          <w:color w:val="000000"/>
          <w:sz w:val="20"/>
          <w:szCs w:val="20"/>
        </w:rPr>
        <w:t>": {</w:t>
      </w:r>
    </w:p>
    <w:p w14:paraId="33D145E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"9.8.6",</w:t>
      </w:r>
    </w:p>
    <w:p w14:paraId="7E72D27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"https://registry.npmjs.org/autoprefixer/-/autoprefixer-9.8.6.tgz",</w:t>
      </w:r>
    </w:p>
    <w:p w14:paraId="1600A6C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"sha512-XrvP4VVHdRBCdX1S3WXVD8+RyG9qeb1D5Sn1DeLiG2xfSpzellk5k54xbUERJ3M5DggQxes39UGOTP8CFrEGbg==",</w:t>
      </w:r>
    </w:p>
    <w:p w14:paraId="320BC74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08E919E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7194943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browserslist</w:t>
      </w:r>
      <w:proofErr w:type="spellEnd"/>
      <w:r w:rsidRPr="00130981">
        <w:rPr>
          <w:rFonts w:ascii="Courier New" w:eastAsia="Times New Roman" w:hAnsi="Courier New" w:cs="Courier New"/>
          <w:color w:val="000000"/>
          <w:sz w:val="20"/>
          <w:szCs w:val="20"/>
        </w:rPr>
        <w:t>": "^4.12.0",</w:t>
      </w:r>
    </w:p>
    <w:p w14:paraId="6C06797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caniuse</w:t>
      </w:r>
      <w:proofErr w:type="spellEnd"/>
      <w:proofErr w:type="gramEnd"/>
      <w:r w:rsidRPr="00130981">
        <w:rPr>
          <w:rFonts w:ascii="Courier New" w:eastAsia="Times New Roman" w:hAnsi="Courier New" w:cs="Courier New"/>
          <w:color w:val="000000"/>
          <w:sz w:val="20"/>
          <w:szCs w:val="20"/>
        </w:rPr>
        <w:t>-lite": "^1.0.30001109",</w:t>
      </w:r>
    </w:p>
    <w:p w14:paraId="4F6DA2E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colorette</w:t>
      </w:r>
      <w:proofErr w:type="spellEnd"/>
      <w:r w:rsidRPr="00130981">
        <w:rPr>
          <w:rFonts w:ascii="Courier New" w:eastAsia="Times New Roman" w:hAnsi="Courier New" w:cs="Courier New"/>
          <w:color w:val="000000"/>
          <w:sz w:val="20"/>
          <w:szCs w:val="20"/>
        </w:rPr>
        <w:t>": "^1.2.1",</w:t>
      </w:r>
    </w:p>
    <w:p w14:paraId="3C0FD42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normalize</w:t>
      </w:r>
      <w:proofErr w:type="gramEnd"/>
      <w:r w:rsidRPr="00130981">
        <w:rPr>
          <w:rFonts w:ascii="Courier New" w:eastAsia="Times New Roman" w:hAnsi="Courier New" w:cs="Courier New"/>
          <w:color w:val="000000"/>
          <w:sz w:val="20"/>
          <w:szCs w:val="20"/>
        </w:rPr>
        <w:t>-range": "^0.1.2",</w:t>
      </w:r>
    </w:p>
    <w:p w14:paraId="4649F01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"num2fraction": "^1.2.2",</w:t>
      </w:r>
    </w:p>
    <w:p w14:paraId="1D8DB1F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postcss</w:t>
      </w:r>
      <w:proofErr w:type="spellEnd"/>
      <w:r w:rsidRPr="00130981">
        <w:rPr>
          <w:rFonts w:ascii="Courier New" w:eastAsia="Times New Roman" w:hAnsi="Courier New" w:cs="Courier New"/>
          <w:color w:val="000000"/>
          <w:sz w:val="20"/>
          <w:szCs w:val="20"/>
        </w:rPr>
        <w:t>": "^7.0.32",</w:t>
      </w:r>
    </w:p>
    <w:p w14:paraId="5FF0853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postcss</w:t>
      </w:r>
      <w:proofErr w:type="spellEnd"/>
      <w:proofErr w:type="gramEnd"/>
      <w:r w:rsidRPr="00130981">
        <w:rPr>
          <w:rFonts w:ascii="Courier New" w:eastAsia="Times New Roman" w:hAnsi="Courier New" w:cs="Courier New"/>
          <w:color w:val="000000"/>
          <w:sz w:val="20"/>
          <w:szCs w:val="20"/>
        </w:rPr>
        <w:t>-value-parser": "^4.1.0"</w:t>
      </w:r>
    </w:p>
    <w:p w14:paraId="2932F22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227FDED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1E93B0F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available</w:t>
      </w:r>
      <w:proofErr w:type="gramEnd"/>
      <w:r w:rsidRPr="00130981">
        <w:rPr>
          <w:rFonts w:ascii="Courier New" w:eastAsia="Times New Roman" w:hAnsi="Courier New" w:cs="Courier New"/>
          <w:color w:val="000000"/>
          <w:sz w:val="20"/>
          <w:szCs w:val="20"/>
        </w:rPr>
        <w:t>-typed-arrays": {</w:t>
      </w:r>
    </w:p>
    <w:p w14:paraId="22F8168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"1.0.5",</w:t>
      </w:r>
    </w:p>
    <w:p w14:paraId="2284C7A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"https://registry.npmjs.org/available-typed-arrays/-/available-typed-arrays-1.0.5.tgz",</w:t>
      </w:r>
    </w:p>
    <w:p w14:paraId="5AEC3B9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"sha512-DMD0KiN46eipeziST1LPP/STfDU0sufISXmjSgvVsoU2tqxctQeASejWcfNtxYKqETM1UxQ8sp2OrSBWpHY6sw==",</w:t>
      </w:r>
    </w:p>
    <w:p w14:paraId="33B7F01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32829E7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580500B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aws</w:t>
      </w:r>
      <w:proofErr w:type="gramEnd"/>
      <w:r w:rsidRPr="00130981">
        <w:rPr>
          <w:rFonts w:ascii="Courier New" w:eastAsia="Times New Roman" w:hAnsi="Courier New" w:cs="Courier New"/>
          <w:color w:val="000000"/>
          <w:sz w:val="20"/>
          <w:szCs w:val="20"/>
        </w:rPr>
        <w:t>-sign2": {</w:t>
      </w:r>
    </w:p>
    <w:p w14:paraId="52FA022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"0.7.0",</w:t>
      </w:r>
    </w:p>
    <w:p w14:paraId="5C31E53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"https://registry.npmjs.org/aws-sign2/-/aws-sign2-0.7.0.tgz",</w:t>
      </w:r>
    </w:p>
    <w:p w14:paraId="0134492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"sha512-08kcGqnYf/YmjoRhfxyu+CLxBjUtHLXLXX/vUfx9l2LYzG3c1m61nrpyFUZI6zeS+Li/wWMMidD9KgrqtGq3mA==",</w:t>
      </w:r>
    </w:p>
    <w:p w14:paraId="4DE7178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357ECFB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5CF388D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"aws4": {</w:t>
      </w:r>
    </w:p>
    <w:p w14:paraId="05D515B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"1.12.0",</w:t>
      </w:r>
    </w:p>
    <w:p w14:paraId="5AADF79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"https://registry.npmjs.org/aws4/-/aws4-1.12.0.tgz",</w:t>
      </w:r>
    </w:p>
    <w:p w14:paraId="5F01842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"sha512-NmWvPnx0F1SfrQbYwOi7OeaNGokp9XhzNioJ/CSBs8Qa4vxug81mhJEAVZwxXuBmYB5KDRfMq/F3RR0BIU7sWg==",</w:t>
      </w:r>
    </w:p>
    <w:p w14:paraId="58387E0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0A47978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778DE13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axobject</w:t>
      </w:r>
      <w:proofErr w:type="spellEnd"/>
      <w:proofErr w:type="gramEnd"/>
      <w:r w:rsidRPr="00130981">
        <w:rPr>
          <w:rFonts w:ascii="Courier New" w:eastAsia="Times New Roman" w:hAnsi="Courier New" w:cs="Courier New"/>
          <w:color w:val="000000"/>
          <w:sz w:val="20"/>
          <w:szCs w:val="20"/>
        </w:rPr>
        <w:t>-query": {</w:t>
      </w:r>
    </w:p>
    <w:p w14:paraId="1906423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"2.0.2",</w:t>
      </w:r>
    </w:p>
    <w:p w14:paraId="2027113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lastRenderedPageBreak/>
        <w:t xml:space="preserve">      "resolved": "https://registry.npmjs.org/axobject-query/-/axobject-query-2.0.2.tgz",</w:t>
      </w:r>
    </w:p>
    <w:p w14:paraId="15CC780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"sha512-MCeek8ZH7hKyO1rWUbKNQBbl4l2eY0ntk7OGi+q0RlafrCnfPxC06WZA+uebCfmYp4mNU9jRBP1AhGyf8+W3ww==",</w:t>
      </w:r>
    </w:p>
    <w:p w14:paraId="602445A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6A90231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369E9E3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ast</w:t>
      </w:r>
      <w:proofErr w:type="spellEnd"/>
      <w:proofErr w:type="gramEnd"/>
      <w:r w:rsidRPr="00130981">
        <w:rPr>
          <w:rFonts w:ascii="Courier New" w:eastAsia="Times New Roman" w:hAnsi="Courier New" w:cs="Courier New"/>
          <w:color w:val="000000"/>
          <w:sz w:val="20"/>
          <w:szCs w:val="20"/>
        </w:rPr>
        <w:t>-types-flow": "0.0.7"</w:t>
      </w:r>
    </w:p>
    <w:p w14:paraId="7E27952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F92648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3E270A5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babel</w:t>
      </w:r>
      <w:proofErr w:type="gramEnd"/>
      <w:r w:rsidRPr="00130981">
        <w:rPr>
          <w:rFonts w:ascii="Courier New" w:eastAsia="Times New Roman" w:hAnsi="Courier New" w:cs="Courier New"/>
          <w:color w:val="000000"/>
          <w:sz w:val="20"/>
          <w:szCs w:val="20"/>
        </w:rPr>
        <w:t>-loader": {</w:t>
      </w:r>
    </w:p>
    <w:p w14:paraId="7AC3DAF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"8.1.0",</w:t>
      </w:r>
    </w:p>
    <w:p w14:paraId="46B4BE4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"https://registry.npmjs.org/babel-loader/-/babel-loader-8.1.0.tgz",</w:t>
      </w:r>
    </w:p>
    <w:p w14:paraId="1EF5783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"sha512-7q7nC1tYOrqvUrN3LQK4GwSk/TQorZSOlO9C+RZDZpODgyN4ZlCqE5q9cDsyWOliN+aU9B4JX01xK9eJXowJLw==",</w:t>
      </w:r>
    </w:p>
    <w:p w14:paraId="4A11096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0AA29C3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1B4EF39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find</w:t>
      </w:r>
      <w:proofErr w:type="gramEnd"/>
      <w:r w:rsidRPr="00130981">
        <w:rPr>
          <w:rFonts w:ascii="Courier New" w:eastAsia="Times New Roman" w:hAnsi="Courier New" w:cs="Courier New"/>
          <w:color w:val="000000"/>
          <w:sz w:val="20"/>
          <w:szCs w:val="20"/>
        </w:rPr>
        <w:t>-cache-</w:t>
      </w:r>
      <w:proofErr w:type="spellStart"/>
      <w:r w:rsidRPr="00130981">
        <w:rPr>
          <w:rFonts w:ascii="Courier New" w:eastAsia="Times New Roman" w:hAnsi="Courier New" w:cs="Courier New"/>
          <w:color w:val="000000"/>
          <w:sz w:val="20"/>
          <w:szCs w:val="20"/>
        </w:rPr>
        <w:t>dir</w:t>
      </w:r>
      <w:proofErr w:type="spellEnd"/>
      <w:r w:rsidRPr="00130981">
        <w:rPr>
          <w:rFonts w:ascii="Courier New" w:eastAsia="Times New Roman" w:hAnsi="Courier New" w:cs="Courier New"/>
          <w:color w:val="000000"/>
          <w:sz w:val="20"/>
          <w:szCs w:val="20"/>
        </w:rPr>
        <w:t>": "^2.1.0",</w:t>
      </w:r>
    </w:p>
    <w:p w14:paraId="3EE3E85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loader</w:t>
      </w:r>
      <w:proofErr w:type="gramEnd"/>
      <w:r w:rsidRPr="00130981">
        <w:rPr>
          <w:rFonts w:ascii="Courier New" w:eastAsia="Times New Roman" w:hAnsi="Courier New" w:cs="Courier New"/>
          <w:color w:val="000000"/>
          <w:sz w:val="20"/>
          <w:szCs w:val="20"/>
        </w:rPr>
        <w:t>-utils": "^1.4.0",</w:t>
      </w:r>
    </w:p>
    <w:p w14:paraId="4855D89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mkdirp</w:t>
      </w:r>
      <w:proofErr w:type="spellEnd"/>
      <w:r w:rsidRPr="00130981">
        <w:rPr>
          <w:rFonts w:ascii="Courier New" w:eastAsia="Times New Roman" w:hAnsi="Courier New" w:cs="Courier New"/>
          <w:color w:val="000000"/>
          <w:sz w:val="20"/>
          <w:szCs w:val="20"/>
        </w:rPr>
        <w:t>": "^0.5.3",</w:t>
      </w:r>
    </w:p>
    <w:p w14:paraId="20637B3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pify</w:t>
      </w:r>
      <w:proofErr w:type="spellEnd"/>
      <w:r w:rsidRPr="00130981">
        <w:rPr>
          <w:rFonts w:ascii="Courier New" w:eastAsia="Times New Roman" w:hAnsi="Courier New" w:cs="Courier New"/>
          <w:color w:val="000000"/>
          <w:sz w:val="20"/>
          <w:szCs w:val="20"/>
        </w:rPr>
        <w:t>": "^4.0.1",</w:t>
      </w:r>
    </w:p>
    <w:p w14:paraId="237ABCB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schema</w:t>
      </w:r>
      <w:proofErr w:type="gramEnd"/>
      <w:r w:rsidRPr="00130981">
        <w:rPr>
          <w:rFonts w:ascii="Courier New" w:eastAsia="Times New Roman" w:hAnsi="Courier New" w:cs="Courier New"/>
          <w:color w:val="000000"/>
          <w:sz w:val="20"/>
          <w:szCs w:val="20"/>
        </w:rPr>
        <w:t>-utils": "^2.6.5"</w:t>
      </w:r>
    </w:p>
    <w:p w14:paraId="36A6296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1F8FDA8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"dependencies": {</w:t>
      </w:r>
    </w:p>
    <w:p w14:paraId="6CBEE25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find</w:t>
      </w:r>
      <w:proofErr w:type="gramEnd"/>
      <w:r w:rsidRPr="00130981">
        <w:rPr>
          <w:rFonts w:ascii="Courier New" w:eastAsia="Times New Roman" w:hAnsi="Courier New" w:cs="Courier New"/>
          <w:color w:val="000000"/>
          <w:sz w:val="20"/>
          <w:szCs w:val="20"/>
        </w:rPr>
        <w:t>-cache-</w:t>
      </w:r>
      <w:proofErr w:type="spellStart"/>
      <w:r w:rsidRPr="00130981">
        <w:rPr>
          <w:rFonts w:ascii="Courier New" w:eastAsia="Times New Roman" w:hAnsi="Courier New" w:cs="Courier New"/>
          <w:color w:val="000000"/>
          <w:sz w:val="20"/>
          <w:szCs w:val="20"/>
        </w:rPr>
        <w:t>dir</w:t>
      </w:r>
      <w:proofErr w:type="spellEnd"/>
      <w:r w:rsidRPr="00130981">
        <w:rPr>
          <w:rFonts w:ascii="Courier New" w:eastAsia="Times New Roman" w:hAnsi="Courier New" w:cs="Courier New"/>
          <w:color w:val="000000"/>
          <w:sz w:val="20"/>
          <w:szCs w:val="20"/>
        </w:rPr>
        <w:t>": {</w:t>
      </w:r>
    </w:p>
    <w:p w14:paraId="71FD8B5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"2.1.0",</w:t>
      </w:r>
    </w:p>
    <w:p w14:paraId="26D6F50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"https://registry.npmjs.org/find-cache-dir/-/find-cache-dir-2.1.0.tgz",</w:t>
      </w:r>
    </w:p>
    <w:p w14:paraId="1F83BDF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"sha512-Tq6PixE0w/VMFfCgbONnkiQIVol/JJL7nRMi20fqzA4NRs9AfeqMGeRdPi3wIhYkxjeBaWh2rxwapn5Tu3IqOQ==",</w:t>
      </w:r>
    </w:p>
    <w:p w14:paraId="1C1BF9E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784E39A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6C07953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commondir</w:t>
      </w:r>
      <w:proofErr w:type="spellEnd"/>
      <w:r w:rsidRPr="00130981">
        <w:rPr>
          <w:rFonts w:ascii="Courier New" w:eastAsia="Times New Roman" w:hAnsi="Courier New" w:cs="Courier New"/>
          <w:color w:val="000000"/>
          <w:sz w:val="20"/>
          <w:szCs w:val="20"/>
        </w:rPr>
        <w:t>": "^1.0.1",</w:t>
      </w:r>
    </w:p>
    <w:p w14:paraId="79F5148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make</w:t>
      </w:r>
      <w:proofErr w:type="gramEnd"/>
      <w:r w:rsidRPr="00130981">
        <w:rPr>
          <w:rFonts w:ascii="Courier New" w:eastAsia="Times New Roman" w:hAnsi="Courier New" w:cs="Courier New"/>
          <w:color w:val="000000"/>
          <w:sz w:val="20"/>
          <w:szCs w:val="20"/>
        </w:rPr>
        <w:t>-</w:t>
      </w:r>
      <w:proofErr w:type="spellStart"/>
      <w:r w:rsidRPr="00130981">
        <w:rPr>
          <w:rFonts w:ascii="Courier New" w:eastAsia="Times New Roman" w:hAnsi="Courier New" w:cs="Courier New"/>
          <w:color w:val="000000"/>
          <w:sz w:val="20"/>
          <w:szCs w:val="20"/>
        </w:rPr>
        <w:t>dir</w:t>
      </w:r>
      <w:proofErr w:type="spellEnd"/>
      <w:r w:rsidRPr="00130981">
        <w:rPr>
          <w:rFonts w:ascii="Courier New" w:eastAsia="Times New Roman" w:hAnsi="Courier New" w:cs="Courier New"/>
          <w:color w:val="000000"/>
          <w:sz w:val="20"/>
          <w:szCs w:val="20"/>
        </w:rPr>
        <w:t>": "^2.0.0",</w:t>
      </w:r>
    </w:p>
    <w:p w14:paraId="4A20A6D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pkg</w:t>
      </w:r>
      <w:proofErr w:type="gramEnd"/>
      <w:r w:rsidRPr="00130981">
        <w:rPr>
          <w:rFonts w:ascii="Courier New" w:eastAsia="Times New Roman" w:hAnsi="Courier New" w:cs="Courier New"/>
          <w:color w:val="000000"/>
          <w:sz w:val="20"/>
          <w:szCs w:val="20"/>
        </w:rPr>
        <w:t>-</w:t>
      </w:r>
      <w:proofErr w:type="spellStart"/>
      <w:r w:rsidRPr="00130981">
        <w:rPr>
          <w:rFonts w:ascii="Courier New" w:eastAsia="Times New Roman" w:hAnsi="Courier New" w:cs="Courier New"/>
          <w:color w:val="000000"/>
          <w:sz w:val="20"/>
          <w:szCs w:val="20"/>
        </w:rPr>
        <w:t>dir</w:t>
      </w:r>
      <w:proofErr w:type="spellEnd"/>
      <w:r w:rsidRPr="00130981">
        <w:rPr>
          <w:rFonts w:ascii="Courier New" w:eastAsia="Times New Roman" w:hAnsi="Courier New" w:cs="Courier New"/>
          <w:color w:val="000000"/>
          <w:sz w:val="20"/>
          <w:szCs w:val="20"/>
        </w:rPr>
        <w:t>": "^3.0.0"</w:t>
      </w:r>
    </w:p>
    <w:p w14:paraId="61ADDB2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5BC43F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0288902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"json5": {</w:t>
      </w:r>
    </w:p>
    <w:p w14:paraId="4C0E38A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"1.0.2",</w:t>
      </w:r>
    </w:p>
    <w:p w14:paraId="58A113E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"https://registry.npmjs.org/json5/-/json5-1.0.2.tgz",</w:t>
      </w:r>
    </w:p>
    <w:p w14:paraId="3685413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"sha512-g1MWMLBiz8FKi1e4w0UyVL3w+iJceWAFBAaBnnGKOpNa5f8TLktkbre1+s6oICydWAm+HRUGTmI+//xv2hvXYA==",</w:t>
      </w:r>
    </w:p>
    <w:p w14:paraId="31247D1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5FE0344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3742358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minimist</w:t>
      </w:r>
      <w:proofErr w:type="spellEnd"/>
      <w:r w:rsidRPr="00130981">
        <w:rPr>
          <w:rFonts w:ascii="Courier New" w:eastAsia="Times New Roman" w:hAnsi="Courier New" w:cs="Courier New"/>
          <w:color w:val="000000"/>
          <w:sz w:val="20"/>
          <w:szCs w:val="20"/>
        </w:rPr>
        <w:t>": "^1.2.0"</w:t>
      </w:r>
    </w:p>
    <w:p w14:paraId="020B41B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04E42D7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0B12C5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loader</w:t>
      </w:r>
      <w:proofErr w:type="gramEnd"/>
      <w:r w:rsidRPr="00130981">
        <w:rPr>
          <w:rFonts w:ascii="Courier New" w:eastAsia="Times New Roman" w:hAnsi="Courier New" w:cs="Courier New"/>
          <w:color w:val="000000"/>
          <w:sz w:val="20"/>
          <w:szCs w:val="20"/>
        </w:rPr>
        <w:t>-utils": {</w:t>
      </w:r>
    </w:p>
    <w:p w14:paraId="67FEC49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"1.4.2",</w:t>
      </w:r>
    </w:p>
    <w:p w14:paraId="33C97C6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"https://registry.npmjs.org/loader-utils/-/loader-utils-1.4.2.tgz",</w:t>
      </w:r>
    </w:p>
    <w:p w14:paraId="53B5315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"sha512-I5d00Pd/jwMD2QCduo657+YM/6L3KZu++pmX9VFncxaxvHcru9jx1lBaFft+r4Mt2jK0Yhp41XlRAihzPxHNCg==",</w:t>
      </w:r>
    </w:p>
    <w:p w14:paraId="69328E8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5391B1A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lastRenderedPageBreak/>
        <w:t xml:space="preserve">          "requires": {</w:t>
      </w:r>
    </w:p>
    <w:p w14:paraId="1759DFE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"big.js": "^5.2.2",</w:t>
      </w:r>
    </w:p>
    <w:p w14:paraId="6DEFD1F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emojis</w:t>
      </w:r>
      <w:proofErr w:type="gramEnd"/>
      <w:r w:rsidRPr="00130981">
        <w:rPr>
          <w:rFonts w:ascii="Courier New" w:eastAsia="Times New Roman" w:hAnsi="Courier New" w:cs="Courier New"/>
          <w:color w:val="000000"/>
          <w:sz w:val="20"/>
          <w:szCs w:val="20"/>
        </w:rPr>
        <w:t>-list": "^3.0.0",</w:t>
      </w:r>
    </w:p>
    <w:p w14:paraId="24571F9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"json5": "^1.0.1"</w:t>
      </w:r>
    </w:p>
    <w:p w14:paraId="3D64A21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58AA9D2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245BAA6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BA3EA1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0A5907B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"backo2": {</w:t>
      </w:r>
    </w:p>
    <w:p w14:paraId="1489E5B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"1.0.2",</w:t>
      </w:r>
    </w:p>
    <w:p w14:paraId="093DE54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"https://registry.npmjs.org/backo2/-/backo2-1.0.2.tgz",</w:t>
      </w:r>
    </w:p>
    <w:p w14:paraId="2691F28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"sha512-zj6Z6M7Eq+PBZ7PQxl5NT665MvJdAkzp0f60nAJ+sLaSCBPMwVak5ZegFbgVCzFcCJTKFoMizvM5Ld7+JrRJHA==",</w:t>
      </w:r>
    </w:p>
    <w:p w14:paraId="4811995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6635050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1B0E0C7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balanced</w:t>
      </w:r>
      <w:proofErr w:type="gramEnd"/>
      <w:r w:rsidRPr="00130981">
        <w:rPr>
          <w:rFonts w:ascii="Courier New" w:eastAsia="Times New Roman" w:hAnsi="Courier New" w:cs="Courier New"/>
          <w:color w:val="000000"/>
          <w:sz w:val="20"/>
          <w:szCs w:val="20"/>
        </w:rPr>
        <w:t>-match": {</w:t>
      </w:r>
    </w:p>
    <w:p w14:paraId="0501434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"1.0.2",</w:t>
      </w:r>
    </w:p>
    <w:p w14:paraId="1C7E623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"https://registry.npmjs.org/balanced-match/-/balanced-match-1.0.2.tgz",</w:t>
      </w:r>
    </w:p>
    <w:p w14:paraId="378AC20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"sha512-3oSeUO0TMV67hN1AmbXsK4yaqU7tjiHlbxRDZOpH0KW9+CeX4bRAaX0Anxt0tx2MrpRpWwQaPwIlISEJhYU5Pw=="</w:t>
      </w:r>
    </w:p>
    <w:p w14:paraId="61417B0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28198D2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"base": {</w:t>
      </w:r>
    </w:p>
    <w:p w14:paraId="7748707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"0.11.2",</w:t>
      </w:r>
    </w:p>
    <w:p w14:paraId="3110B0D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"https://registry.npmjs.org/base/-/base-0.11.2.tgz",</w:t>
      </w:r>
    </w:p>
    <w:p w14:paraId="685D404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"sha512-5T6P4xPgpp0YDFvSWwEZ4NoE3aM4QBQXDzmVbraCkFj8zHM+mba8SyqB5DbZWyR7mYHo6Y7BdQo3MoA4m0TeQg==",</w:t>
      </w:r>
    </w:p>
    <w:p w14:paraId="5C7806F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03B0E2E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33FDFE0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cache</w:t>
      </w:r>
      <w:proofErr w:type="gramEnd"/>
      <w:r w:rsidRPr="00130981">
        <w:rPr>
          <w:rFonts w:ascii="Courier New" w:eastAsia="Times New Roman" w:hAnsi="Courier New" w:cs="Courier New"/>
          <w:color w:val="000000"/>
          <w:sz w:val="20"/>
          <w:szCs w:val="20"/>
        </w:rPr>
        <w:t>-base": "^1.0.1",</w:t>
      </w:r>
    </w:p>
    <w:p w14:paraId="3207364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class</w:t>
      </w:r>
      <w:proofErr w:type="gramEnd"/>
      <w:r w:rsidRPr="00130981">
        <w:rPr>
          <w:rFonts w:ascii="Courier New" w:eastAsia="Times New Roman" w:hAnsi="Courier New" w:cs="Courier New"/>
          <w:color w:val="000000"/>
          <w:sz w:val="20"/>
          <w:szCs w:val="20"/>
        </w:rPr>
        <w:t>-utils": "^0.3.5",</w:t>
      </w:r>
    </w:p>
    <w:p w14:paraId="59B9EC3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component</w:t>
      </w:r>
      <w:proofErr w:type="gramEnd"/>
      <w:r w:rsidRPr="00130981">
        <w:rPr>
          <w:rFonts w:ascii="Courier New" w:eastAsia="Times New Roman" w:hAnsi="Courier New" w:cs="Courier New"/>
          <w:color w:val="000000"/>
          <w:sz w:val="20"/>
          <w:szCs w:val="20"/>
        </w:rPr>
        <w:t>-emitter": "^1.2.1",</w:t>
      </w:r>
    </w:p>
    <w:p w14:paraId="4CA7596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define</w:t>
      </w:r>
      <w:proofErr w:type="gramEnd"/>
      <w:r w:rsidRPr="00130981">
        <w:rPr>
          <w:rFonts w:ascii="Courier New" w:eastAsia="Times New Roman" w:hAnsi="Courier New" w:cs="Courier New"/>
          <w:color w:val="000000"/>
          <w:sz w:val="20"/>
          <w:szCs w:val="20"/>
        </w:rPr>
        <w:t>-property": "^1.0.0",</w:t>
      </w:r>
    </w:p>
    <w:p w14:paraId="4B1D044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isobject</w:t>
      </w:r>
      <w:proofErr w:type="spellEnd"/>
      <w:r w:rsidRPr="00130981">
        <w:rPr>
          <w:rFonts w:ascii="Courier New" w:eastAsia="Times New Roman" w:hAnsi="Courier New" w:cs="Courier New"/>
          <w:color w:val="000000"/>
          <w:sz w:val="20"/>
          <w:szCs w:val="20"/>
        </w:rPr>
        <w:t>": "^3.0.1",</w:t>
      </w:r>
    </w:p>
    <w:p w14:paraId="333A056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mixin</w:t>
      </w:r>
      <w:proofErr w:type="spellEnd"/>
      <w:proofErr w:type="gramEnd"/>
      <w:r w:rsidRPr="00130981">
        <w:rPr>
          <w:rFonts w:ascii="Courier New" w:eastAsia="Times New Roman" w:hAnsi="Courier New" w:cs="Courier New"/>
          <w:color w:val="000000"/>
          <w:sz w:val="20"/>
          <w:szCs w:val="20"/>
        </w:rPr>
        <w:t>-deep": "^1.2.0",</w:t>
      </w:r>
    </w:p>
    <w:p w14:paraId="53EE836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pascalcase</w:t>
      </w:r>
      <w:proofErr w:type="spellEnd"/>
      <w:r w:rsidRPr="00130981">
        <w:rPr>
          <w:rFonts w:ascii="Courier New" w:eastAsia="Times New Roman" w:hAnsi="Courier New" w:cs="Courier New"/>
          <w:color w:val="000000"/>
          <w:sz w:val="20"/>
          <w:szCs w:val="20"/>
        </w:rPr>
        <w:t>": "^0.1.1"</w:t>
      </w:r>
    </w:p>
    <w:p w14:paraId="0033123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24E394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"dependencies": {</w:t>
      </w:r>
    </w:p>
    <w:p w14:paraId="4DF8DB5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define</w:t>
      </w:r>
      <w:proofErr w:type="gramEnd"/>
      <w:r w:rsidRPr="00130981">
        <w:rPr>
          <w:rFonts w:ascii="Courier New" w:eastAsia="Times New Roman" w:hAnsi="Courier New" w:cs="Courier New"/>
          <w:color w:val="000000"/>
          <w:sz w:val="20"/>
          <w:szCs w:val="20"/>
        </w:rPr>
        <w:t>-property": {</w:t>
      </w:r>
    </w:p>
    <w:p w14:paraId="5F04ADA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"1.0.0",</w:t>
      </w:r>
    </w:p>
    <w:p w14:paraId="5187510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"https://registry.npmjs.org/define-property/-/define-property-1.0.0.tgz",</w:t>
      </w:r>
    </w:p>
    <w:p w14:paraId="4F3BBC6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"sha512-cZTYKFWspt9jZsMscWo8sc/5lbPC9Q0N5nBLgb+Yd915iL3udB1uFgS3B8YCx66UVHq018DAVFoee7x+gxggeA==",</w:t>
      </w:r>
    </w:p>
    <w:p w14:paraId="41B78CD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39A3E52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5F9A23F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is</w:t>
      </w:r>
      <w:proofErr w:type="gramEnd"/>
      <w:r w:rsidRPr="00130981">
        <w:rPr>
          <w:rFonts w:ascii="Courier New" w:eastAsia="Times New Roman" w:hAnsi="Courier New" w:cs="Courier New"/>
          <w:color w:val="000000"/>
          <w:sz w:val="20"/>
          <w:szCs w:val="20"/>
        </w:rPr>
        <w:t>-descriptor": "^1.0.0"</w:t>
      </w:r>
    </w:p>
    <w:p w14:paraId="37619F2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37247E4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0E0C559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is</w:t>
      </w:r>
      <w:proofErr w:type="gramEnd"/>
      <w:r w:rsidRPr="00130981">
        <w:rPr>
          <w:rFonts w:ascii="Courier New" w:eastAsia="Times New Roman" w:hAnsi="Courier New" w:cs="Courier New"/>
          <w:color w:val="000000"/>
          <w:sz w:val="20"/>
          <w:szCs w:val="20"/>
        </w:rPr>
        <w:t>-accessor-descriptor": {</w:t>
      </w:r>
    </w:p>
    <w:p w14:paraId="0A3C2A6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"1.0.0",</w:t>
      </w:r>
    </w:p>
    <w:p w14:paraId="4133226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"https://registry.npmjs.org/is-accessor-descriptor/-/is-accessor-descriptor-1.0.0.tgz",</w:t>
      </w:r>
    </w:p>
    <w:p w14:paraId="61BCC99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lastRenderedPageBreak/>
        <w:t xml:space="preserve">          "integrity": "sha512-m5hnHTkcVsPfqx3AKlyttIPb7J+XykHvJP2B9bZDjlhLIoEq4XoK64Vg7boZlVWYK6LUY94dYPEE7Lh0ZkZKcQ==",</w:t>
      </w:r>
    </w:p>
    <w:p w14:paraId="228DF0A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3A56383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18B7985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kind</w:t>
      </w:r>
      <w:proofErr w:type="gramEnd"/>
      <w:r w:rsidRPr="00130981">
        <w:rPr>
          <w:rFonts w:ascii="Courier New" w:eastAsia="Times New Roman" w:hAnsi="Courier New" w:cs="Courier New"/>
          <w:color w:val="000000"/>
          <w:sz w:val="20"/>
          <w:szCs w:val="20"/>
        </w:rPr>
        <w:t>-of": "^6.0.0"</w:t>
      </w:r>
    </w:p>
    <w:p w14:paraId="565CB6F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3DE5299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1B79F86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is</w:t>
      </w:r>
      <w:proofErr w:type="gramEnd"/>
      <w:r w:rsidRPr="00130981">
        <w:rPr>
          <w:rFonts w:ascii="Courier New" w:eastAsia="Times New Roman" w:hAnsi="Courier New" w:cs="Courier New"/>
          <w:color w:val="000000"/>
          <w:sz w:val="20"/>
          <w:szCs w:val="20"/>
        </w:rPr>
        <w:t>-data-descriptor": {</w:t>
      </w:r>
    </w:p>
    <w:p w14:paraId="313B39C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"1.0.0",</w:t>
      </w:r>
    </w:p>
    <w:p w14:paraId="482416C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"https://registry.npmjs.org/is-data-descriptor/-/is-data-descriptor-1.0.0.tgz",</w:t>
      </w:r>
    </w:p>
    <w:p w14:paraId="2B8BA75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"sha512-jbRXy1FmtAoCjQkVmIVYwuuqDFUbaOeDjmed1tOGPrsMhtJA4rD9tkgA0F1qJ3gRFRXcHYVkdeaP50Q5rE/jLQ==",</w:t>
      </w:r>
    </w:p>
    <w:p w14:paraId="279E970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0A14E82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5F19BB6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kind</w:t>
      </w:r>
      <w:proofErr w:type="gramEnd"/>
      <w:r w:rsidRPr="00130981">
        <w:rPr>
          <w:rFonts w:ascii="Courier New" w:eastAsia="Times New Roman" w:hAnsi="Courier New" w:cs="Courier New"/>
          <w:color w:val="000000"/>
          <w:sz w:val="20"/>
          <w:szCs w:val="20"/>
        </w:rPr>
        <w:t>-of": "^6.0.0"</w:t>
      </w:r>
    </w:p>
    <w:p w14:paraId="7937964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48D8B5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25278F8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is</w:t>
      </w:r>
      <w:proofErr w:type="gramEnd"/>
      <w:r w:rsidRPr="00130981">
        <w:rPr>
          <w:rFonts w:ascii="Courier New" w:eastAsia="Times New Roman" w:hAnsi="Courier New" w:cs="Courier New"/>
          <w:color w:val="000000"/>
          <w:sz w:val="20"/>
          <w:szCs w:val="20"/>
        </w:rPr>
        <w:t>-descriptor": {</w:t>
      </w:r>
    </w:p>
    <w:p w14:paraId="79BAF33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"1.0.2",</w:t>
      </w:r>
    </w:p>
    <w:p w14:paraId="1412049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"https://registry.npmjs.org/is-descriptor/-/is-descriptor-1.0.2.tgz",</w:t>
      </w:r>
    </w:p>
    <w:p w14:paraId="1245D1F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"sha512-2eis5WqQGV7peooDyLmNEPUrps9+SXX5c9pL3xEB+4e9HnGuDa7mB7kHxHw4CbqS9k1T2hOH3miL8n8WtiYVtg==",</w:t>
      </w:r>
    </w:p>
    <w:p w14:paraId="1B94DFC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3959901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3BFA729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is</w:t>
      </w:r>
      <w:proofErr w:type="gramEnd"/>
      <w:r w:rsidRPr="00130981">
        <w:rPr>
          <w:rFonts w:ascii="Courier New" w:eastAsia="Times New Roman" w:hAnsi="Courier New" w:cs="Courier New"/>
          <w:color w:val="000000"/>
          <w:sz w:val="20"/>
          <w:szCs w:val="20"/>
        </w:rPr>
        <w:t>-accessor-descriptor": "^1.0.0",</w:t>
      </w:r>
    </w:p>
    <w:p w14:paraId="1209E9D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is</w:t>
      </w:r>
      <w:proofErr w:type="gramEnd"/>
      <w:r w:rsidRPr="00130981">
        <w:rPr>
          <w:rFonts w:ascii="Courier New" w:eastAsia="Times New Roman" w:hAnsi="Courier New" w:cs="Courier New"/>
          <w:color w:val="000000"/>
          <w:sz w:val="20"/>
          <w:szCs w:val="20"/>
        </w:rPr>
        <w:t>-data-descriptor": "^1.0.0",</w:t>
      </w:r>
    </w:p>
    <w:p w14:paraId="215C835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kind</w:t>
      </w:r>
      <w:proofErr w:type="gramEnd"/>
      <w:r w:rsidRPr="00130981">
        <w:rPr>
          <w:rFonts w:ascii="Courier New" w:eastAsia="Times New Roman" w:hAnsi="Courier New" w:cs="Courier New"/>
          <w:color w:val="000000"/>
          <w:sz w:val="20"/>
          <w:szCs w:val="20"/>
        </w:rPr>
        <w:t>-of": "^6.0.2"</w:t>
      </w:r>
    </w:p>
    <w:p w14:paraId="7526ACB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7BBDC3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2CFC029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5AFD630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5CCF88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"base64-arraybuffer": {</w:t>
      </w:r>
    </w:p>
    <w:p w14:paraId="63665B7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"0.1.4",</w:t>
      </w:r>
    </w:p>
    <w:p w14:paraId="68CF753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"https://registry.npmjs.org/base64-arraybuffer/-/base64-arraybuffer-0.1.4.tgz",</w:t>
      </w:r>
    </w:p>
    <w:p w14:paraId="79D187E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"sha512-a1eIFi4R9ySrbiMuyTGx5e92uRH5tQY6kArNcFaKBUleIoLjdjBg7Zxm3Mqm3Kmkf27HLR/1fnxX9q8GQ7Iavg==",</w:t>
      </w:r>
    </w:p>
    <w:p w14:paraId="7658054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29CF7CF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17F8DEA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"base64-js": {</w:t>
      </w:r>
    </w:p>
    <w:p w14:paraId="4183645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"1.5.1",</w:t>
      </w:r>
    </w:p>
    <w:p w14:paraId="68AE5BF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"https://registry.npmjs.org/base64-js/-/base64-js-1.5.1.tgz",</w:t>
      </w:r>
    </w:p>
    <w:p w14:paraId="040AE93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"sha512-AKpaYlHn8t4SVbOHCy+b5+KKgvR4vrsD8vbvrbiQJps7fKDTkjkDry6ji0rUJjC0kzbNePLwzxq8iypo41qeWA==",</w:t>
      </w:r>
    </w:p>
    <w:p w14:paraId="31A1148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0B9D786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3321D15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"base64id": {</w:t>
      </w:r>
    </w:p>
    <w:p w14:paraId="3368544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"2.0.0",</w:t>
      </w:r>
    </w:p>
    <w:p w14:paraId="44766D6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"https://registry.npmjs.org/base64id/-/base64id-2.0.0.tgz",</w:t>
      </w:r>
    </w:p>
    <w:p w14:paraId="0E4EFB8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lastRenderedPageBreak/>
        <w:t xml:space="preserve">      "integrity": "sha512-lGe34o6EHj9y3Kts9R4ZYs/Gr+6N7MCaMlIFA3F1R2O5/m7K06AxfSeO5530PEERE6/WyEg3lsuyw4GHlPZHog==",</w:t>
      </w:r>
    </w:p>
    <w:p w14:paraId="07153DD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54F2575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700D969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"batch": {</w:t>
      </w:r>
    </w:p>
    <w:p w14:paraId="5456437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"0.6.1",</w:t>
      </w:r>
    </w:p>
    <w:p w14:paraId="0C662F2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"https://registry.npmjs.org/batch/-/batch-0.6.1.tgz",</w:t>
      </w:r>
    </w:p>
    <w:p w14:paraId="472CA51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"sha512-x+VAiMRL6UPkx+kudNvxTl6hB2XNNCG2r+7wixVfIYwu/2HKRXimwQyaumLjMveWvT2Hkd/cAJw+QBMfJ/EKVw==",</w:t>
      </w:r>
    </w:p>
    <w:p w14:paraId="16C74C9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76D1E46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D34B31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bcrypt</w:t>
      </w:r>
      <w:proofErr w:type="gramEnd"/>
      <w:r w:rsidRPr="00130981">
        <w:rPr>
          <w:rFonts w:ascii="Courier New" w:eastAsia="Times New Roman" w:hAnsi="Courier New" w:cs="Courier New"/>
          <w:color w:val="000000"/>
          <w:sz w:val="20"/>
          <w:szCs w:val="20"/>
        </w:rPr>
        <w:t>-pbkdf</w:t>
      </w:r>
      <w:proofErr w:type="spellEnd"/>
      <w:r w:rsidRPr="00130981">
        <w:rPr>
          <w:rFonts w:ascii="Courier New" w:eastAsia="Times New Roman" w:hAnsi="Courier New" w:cs="Courier New"/>
          <w:color w:val="000000"/>
          <w:sz w:val="20"/>
          <w:szCs w:val="20"/>
        </w:rPr>
        <w:t>": {</w:t>
      </w:r>
    </w:p>
    <w:p w14:paraId="19C83C1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"1.0.2",</w:t>
      </w:r>
    </w:p>
    <w:p w14:paraId="31B564F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"https://registry.npmjs.org/bcrypt-pbkdf/-/bcrypt-pbkdf-1.0.2.tgz",</w:t>
      </w:r>
    </w:p>
    <w:p w14:paraId="16EF3D3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"sha512-qeFIXtP4MSoi6NLqO12WfqARWWuCKi2Rn/9hJLEmtB5yTNr9DqFWkJRCf2qShWzPeAMRnOgCrq0sg/KLv5ES9w==",</w:t>
      </w:r>
    </w:p>
    <w:p w14:paraId="730B0BA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09CB5F9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5A1DD2E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tweetnacl</w:t>
      </w:r>
      <w:proofErr w:type="spellEnd"/>
      <w:r w:rsidRPr="00130981">
        <w:rPr>
          <w:rFonts w:ascii="Courier New" w:eastAsia="Times New Roman" w:hAnsi="Courier New" w:cs="Courier New"/>
          <w:color w:val="000000"/>
          <w:sz w:val="20"/>
          <w:szCs w:val="20"/>
        </w:rPr>
        <w:t>": "^0.14.3"</w:t>
      </w:r>
    </w:p>
    <w:p w14:paraId="452FEB1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5A5A93A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5FDFD77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"big.js": {</w:t>
      </w:r>
    </w:p>
    <w:p w14:paraId="2958FF7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"5.2.2",</w:t>
      </w:r>
    </w:p>
    <w:p w14:paraId="564D43E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"https://registry.npmjs.org/big.js/-/big.js-5.2.2.tgz",</w:t>
      </w:r>
    </w:p>
    <w:p w14:paraId="6D3306A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"sha512-vyL2OymJxmarO8gxMr0mhChsO9QGwhynfuu4+MHTAW6czfq9humCB7rKpUjDd9YUiDPU4mzpyupFSvOClAwbmQ==",</w:t>
      </w:r>
    </w:p>
    <w:p w14:paraId="599319A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7B4CAFA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7FA8CA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binary</w:t>
      </w:r>
      <w:proofErr w:type="gramEnd"/>
      <w:r w:rsidRPr="00130981">
        <w:rPr>
          <w:rFonts w:ascii="Courier New" w:eastAsia="Times New Roman" w:hAnsi="Courier New" w:cs="Courier New"/>
          <w:color w:val="000000"/>
          <w:sz w:val="20"/>
          <w:szCs w:val="20"/>
        </w:rPr>
        <w:t>-extensions": {</w:t>
      </w:r>
    </w:p>
    <w:p w14:paraId="71F2C28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"2.2.0",</w:t>
      </w:r>
    </w:p>
    <w:p w14:paraId="091C8E8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"https://registry.npmjs.org/binary-extensions/-/binary-extensions-2.2.0.tgz",</w:t>
      </w:r>
    </w:p>
    <w:p w14:paraId="2795A05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"sha512-jDctJ/IVQbZoJykoeHbhXpOlNBqGNcwXJKJog42E5HDPUwQTSdjCHdihjj0DlnheQ7blbT6dHOafNAiS8ooQKA==",</w:t>
      </w:r>
    </w:p>
    <w:p w14:paraId="32354A1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4168A42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66D7A4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"blob": {</w:t>
      </w:r>
    </w:p>
    <w:p w14:paraId="10F8CC0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"0.0.5",</w:t>
      </w:r>
    </w:p>
    <w:p w14:paraId="33B851B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"https://registry.npmjs.org/blob/-/blob-0.0.5.tgz",</w:t>
      </w:r>
    </w:p>
    <w:p w14:paraId="4124525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"sha512-gaqbzQPqOoamawKg0LGVd7SzLgXS+JH61oWprSLH+P+abTczqJbhTR8CmJ2u9/bUYNmHTGJx/UEmn6doAvvuig==",</w:t>
      </w:r>
    </w:p>
    <w:p w14:paraId="2976D00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4E179E3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7B1E9A7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blocking</w:t>
      </w:r>
      <w:proofErr w:type="gramEnd"/>
      <w:r w:rsidRPr="00130981">
        <w:rPr>
          <w:rFonts w:ascii="Courier New" w:eastAsia="Times New Roman" w:hAnsi="Courier New" w:cs="Courier New"/>
          <w:color w:val="000000"/>
          <w:sz w:val="20"/>
          <w:szCs w:val="20"/>
        </w:rPr>
        <w:t>-proxy": {</w:t>
      </w:r>
    </w:p>
    <w:p w14:paraId="6018E7A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"1.0.1",</w:t>
      </w:r>
    </w:p>
    <w:p w14:paraId="367BC77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"https://registry.npmjs.org/blocking-proxy/-/blocking-proxy-1.0.1.tgz",</w:t>
      </w:r>
    </w:p>
    <w:p w14:paraId="459FD2E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"sha512-KE8NFMZr3mN2E0HcvCgRtX7DjhiIQrwle+nSVJVC/yqFb9+xznHl2ZcoBp2L9qzkI4t4cBFJ1efXF8Dwi132RA==",</w:t>
      </w:r>
    </w:p>
    <w:p w14:paraId="1F69F9D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3FA2DA3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659953E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lastRenderedPageBreak/>
        <w:t xml:space="preserve">        "</w:t>
      </w:r>
      <w:proofErr w:type="spellStart"/>
      <w:r w:rsidRPr="00130981">
        <w:rPr>
          <w:rFonts w:ascii="Courier New" w:eastAsia="Times New Roman" w:hAnsi="Courier New" w:cs="Courier New"/>
          <w:color w:val="000000"/>
          <w:sz w:val="20"/>
          <w:szCs w:val="20"/>
        </w:rPr>
        <w:t>minimist</w:t>
      </w:r>
      <w:proofErr w:type="spellEnd"/>
      <w:r w:rsidRPr="00130981">
        <w:rPr>
          <w:rFonts w:ascii="Courier New" w:eastAsia="Times New Roman" w:hAnsi="Courier New" w:cs="Courier New"/>
          <w:color w:val="000000"/>
          <w:sz w:val="20"/>
          <w:szCs w:val="20"/>
        </w:rPr>
        <w:t>": "^1.2.0"</w:t>
      </w:r>
    </w:p>
    <w:p w14:paraId="4634B76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F6CFF9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396833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"bluebird": {</w:t>
      </w:r>
    </w:p>
    <w:p w14:paraId="0034F84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"3.7.2",</w:t>
      </w:r>
    </w:p>
    <w:p w14:paraId="0B24813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"https://registry.npmjs.org/bluebird/-/bluebird-3.7.2.tgz",</w:t>
      </w:r>
    </w:p>
    <w:p w14:paraId="127E369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"sha512-XpNj6GDQzdfW+r2Wnn7xiSAd7TM3jzkxGXBGTtWKuSXv1xUV+azxAm8jdWZN06QTQk+2N2XB9jRDkvbmQmcRtg==",</w:t>
      </w:r>
    </w:p>
    <w:p w14:paraId="0F01CAC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52CD86F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31BF1F7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"bn.js": {</w:t>
      </w:r>
    </w:p>
    <w:p w14:paraId="0C27BC4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"5.2.1",</w:t>
      </w:r>
    </w:p>
    <w:p w14:paraId="6B6FB12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"https://registry.npmjs.org/bn.js/-/bn.js-5.2.1.tgz",</w:t>
      </w:r>
    </w:p>
    <w:p w14:paraId="36EC4DE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"sha512-eXRvHzWyYPBuB4NBy0cmYQjGitUrtqwbvlzP3G6VFnNRbsZQIxQ10PbKKHt8gZ/HW/D/747aDl+QkDqg3KQLMQ==",</w:t>
      </w:r>
    </w:p>
    <w:p w14:paraId="2275993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1483CE5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1F8EAC2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body</w:t>
      </w:r>
      <w:proofErr w:type="gramEnd"/>
      <w:r w:rsidRPr="00130981">
        <w:rPr>
          <w:rFonts w:ascii="Courier New" w:eastAsia="Times New Roman" w:hAnsi="Courier New" w:cs="Courier New"/>
          <w:color w:val="000000"/>
          <w:sz w:val="20"/>
          <w:szCs w:val="20"/>
        </w:rPr>
        <w:t>-parser": {</w:t>
      </w:r>
    </w:p>
    <w:p w14:paraId="3F6F2CE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"1.20.1",</w:t>
      </w:r>
    </w:p>
    <w:p w14:paraId="2719B65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"https://registry.npmjs.org/body-parser/-/body-parser-1.20.1.tgz",</w:t>
      </w:r>
    </w:p>
    <w:p w14:paraId="2074F21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"sha512-jWi7abTbYwajOytWCQc37VulmWiRae5RyTpaCyDcS5/lMdtwSz5lOpDE67srw/HYe35f1z3fDQw+3txg7gNtWw==",</w:t>
      </w:r>
    </w:p>
    <w:p w14:paraId="4177FE9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336F0DC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4671194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"bytes": "3.1.2",</w:t>
      </w:r>
    </w:p>
    <w:p w14:paraId="7BE2E41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content</w:t>
      </w:r>
      <w:proofErr w:type="gramEnd"/>
      <w:r w:rsidRPr="00130981">
        <w:rPr>
          <w:rFonts w:ascii="Courier New" w:eastAsia="Times New Roman" w:hAnsi="Courier New" w:cs="Courier New"/>
          <w:color w:val="000000"/>
          <w:sz w:val="20"/>
          <w:szCs w:val="20"/>
        </w:rPr>
        <w:t>-type": "~1.0.4",</w:t>
      </w:r>
    </w:p>
    <w:p w14:paraId="4A566FB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"debug": "2.6.9",</w:t>
      </w:r>
    </w:p>
    <w:p w14:paraId="7108ECC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depd</w:t>
      </w:r>
      <w:proofErr w:type="spellEnd"/>
      <w:r w:rsidRPr="00130981">
        <w:rPr>
          <w:rFonts w:ascii="Courier New" w:eastAsia="Times New Roman" w:hAnsi="Courier New" w:cs="Courier New"/>
          <w:color w:val="000000"/>
          <w:sz w:val="20"/>
          <w:szCs w:val="20"/>
        </w:rPr>
        <w:t>": "2.0.0",</w:t>
      </w:r>
    </w:p>
    <w:p w14:paraId="7E70E06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"destroy": "1.2.0",</w:t>
      </w:r>
    </w:p>
    <w:p w14:paraId="4B5D427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http</w:t>
      </w:r>
      <w:proofErr w:type="gramEnd"/>
      <w:r w:rsidRPr="00130981">
        <w:rPr>
          <w:rFonts w:ascii="Courier New" w:eastAsia="Times New Roman" w:hAnsi="Courier New" w:cs="Courier New"/>
          <w:color w:val="000000"/>
          <w:sz w:val="20"/>
          <w:szCs w:val="20"/>
        </w:rPr>
        <w:t>-errors": "2.0.0",</w:t>
      </w:r>
    </w:p>
    <w:p w14:paraId="53CB4C2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iconv</w:t>
      </w:r>
      <w:proofErr w:type="spellEnd"/>
      <w:proofErr w:type="gramEnd"/>
      <w:r w:rsidRPr="00130981">
        <w:rPr>
          <w:rFonts w:ascii="Courier New" w:eastAsia="Times New Roman" w:hAnsi="Courier New" w:cs="Courier New"/>
          <w:color w:val="000000"/>
          <w:sz w:val="20"/>
          <w:szCs w:val="20"/>
        </w:rPr>
        <w:t>-lite": "0.4.24",</w:t>
      </w:r>
    </w:p>
    <w:p w14:paraId="3935899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on</w:t>
      </w:r>
      <w:proofErr w:type="gramEnd"/>
      <w:r w:rsidRPr="00130981">
        <w:rPr>
          <w:rFonts w:ascii="Courier New" w:eastAsia="Times New Roman" w:hAnsi="Courier New" w:cs="Courier New"/>
          <w:color w:val="000000"/>
          <w:sz w:val="20"/>
          <w:szCs w:val="20"/>
        </w:rPr>
        <w:t>-finished": "2.4.1",</w:t>
      </w:r>
    </w:p>
    <w:p w14:paraId="55EBAD9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qs</w:t>
      </w:r>
      <w:proofErr w:type="spellEnd"/>
      <w:r w:rsidRPr="00130981">
        <w:rPr>
          <w:rFonts w:ascii="Courier New" w:eastAsia="Times New Roman" w:hAnsi="Courier New" w:cs="Courier New"/>
          <w:color w:val="000000"/>
          <w:sz w:val="20"/>
          <w:szCs w:val="20"/>
        </w:rPr>
        <w:t>": "6.11.0",</w:t>
      </w:r>
    </w:p>
    <w:p w14:paraId="4D6F1D8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raw</w:t>
      </w:r>
      <w:proofErr w:type="gramEnd"/>
      <w:r w:rsidRPr="00130981">
        <w:rPr>
          <w:rFonts w:ascii="Courier New" w:eastAsia="Times New Roman" w:hAnsi="Courier New" w:cs="Courier New"/>
          <w:color w:val="000000"/>
          <w:sz w:val="20"/>
          <w:szCs w:val="20"/>
        </w:rPr>
        <w:t>-body": "2.5.1",</w:t>
      </w:r>
    </w:p>
    <w:p w14:paraId="3ACC62D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type</w:t>
      </w:r>
      <w:proofErr w:type="gramEnd"/>
      <w:r w:rsidRPr="00130981">
        <w:rPr>
          <w:rFonts w:ascii="Courier New" w:eastAsia="Times New Roman" w:hAnsi="Courier New" w:cs="Courier New"/>
          <w:color w:val="000000"/>
          <w:sz w:val="20"/>
          <w:szCs w:val="20"/>
        </w:rPr>
        <w:t>-is": "~1.6.18",</w:t>
      </w:r>
    </w:p>
    <w:p w14:paraId="4DF89EA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unpipe</w:t>
      </w:r>
      <w:proofErr w:type="spellEnd"/>
      <w:r w:rsidRPr="00130981">
        <w:rPr>
          <w:rFonts w:ascii="Courier New" w:eastAsia="Times New Roman" w:hAnsi="Courier New" w:cs="Courier New"/>
          <w:color w:val="000000"/>
          <w:sz w:val="20"/>
          <w:szCs w:val="20"/>
        </w:rPr>
        <w:t>": "1.0.0"</w:t>
      </w:r>
    </w:p>
    <w:p w14:paraId="55EC6B7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9E4013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"dependencies": {</w:t>
      </w:r>
    </w:p>
    <w:p w14:paraId="6B10336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"bytes": {</w:t>
      </w:r>
    </w:p>
    <w:p w14:paraId="679224F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"3.1.2",</w:t>
      </w:r>
    </w:p>
    <w:p w14:paraId="6CA099C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"https://registry.npmjs.org/bytes/-/bytes-3.1.2.tgz",</w:t>
      </w:r>
    </w:p>
    <w:p w14:paraId="6837574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"sha512-/Nf7TyzTx6S3yRJObOAV7956r8cr2+Oj8AC5dt8wSP3BQAoeX58NoHyCU8P8zGkNXStjTSi6fzO6F0pBdcYbEg==",</w:t>
      </w:r>
    </w:p>
    <w:p w14:paraId="2E1C3AC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0C08958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05E1C3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"debug": {</w:t>
      </w:r>
    </w:p>
    <w:p w14:paraId="756D233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"2.6.9",</w:t>
      </w:r>
    </w:p>
    <w:p w14:paraId="76ED393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"https://registry.npmjs.org/debug/-/debug-2.6.9.tgz",</w:t>
      </w:r>
    </w:p>
    <w:p w14:paraId="05B8E86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"sha512-bC7ElrdJaJnPbAP+1EotYvqZsb3ecl5wi6Bfi6BJTUcNowp6cvspg0jXznRTKDjm/E7AdgFBVeAPVMNcKGsHMA==",</w:t>
      </w:r>
    </w:p>
    <w:p w14:paraId="21B8367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330D7F6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27DD003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ms</w:t>
      </w:r>
      <w:proofErr w:type="spellEnd"/>
      <w:r w:rsidRPr="00130981">
        <w:rPr>
          <w:rFonts w:ascii="Courier New" w:eastAsia="Times New Roman" w:hAnsi="Courier New" w:cs="Courier New"/>
          <w:color w:val="000000"/>
          <w:sz w:val="20"/>
          <w:szCs w:val="20"/>
        </w:rPr>
        <w:t>": "2.0.0"</w:t>
      </w:r>
    </w:p>
    <w:p w14:paraId="645DEC2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lastRenderedPageBreak/>
        <w:t xml:space="preserve">          }</w:t>
      </w:r>
    </w:p>
    <w:p w14:paraId="0238D05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589E248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iconv</w:t>
      </w:r>
      <w:proofErr w:type="spellEnd"/>
      <w:proofErr w:type="gramEnd"/>
      <w:r w:rsidRPr="00130981">
        <w:rPr>
          <w:rFonts w:ascii="Courier New" w:eastAsia="Times New Roman" w:hAnsi="Courier New" w:cs="Courier New"/>
          <w:color w:val="000000"/>
          <w:sz w:val="20"/>
          <w:szCs w:val="20"/>
        </w:rPr>
        <w:t>-lite": {</w:t>
      </w:r>
    </w:p>
    <w:p w14:paraId="45EB1C7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"0.4.24",</w:t>
      </w:r>
    </w:p>
    <w:p w14:paraId="67B0DE0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t>
      </w:r>
      <w:proofErr w:type="spellStart"/>
      <w:r w:rsidRPr="00130981">
        <w:rPr>
          <w:rFonts w:ascii="Courier New" w:eastAsia="Times New Roman" w:hAnsi="Courier New" w:cs="Courier New"/>
          <w:color w:val="000000"/>
          <w:sz w:val="20"/>
          <w:szCs w:val="20"/>
        </w:rPr>
        <w:t>iconv</w:t>
      </w:r>
      <w:proofErr w:type="spellEnd"/>
      <w:r w:rsidRPr="00130981">
        <w:rPr>
          <w:rFonts w:ascii="Courier New" w:eastAsia="Times New Roman" w:hAnsi="Courier New" w:cs="Courier New"/>
          <w:color w:val="000000"/>
          <w:sz w:val="20"/>
          <w:szCs w:val="20"/>
        </w:rPr>
        <w:t>-lite/-/iconv-lite-0.4.24.tgz",</w:t>
      </w:r>
    </w:p>
    <w:p w14:paraId="0742544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"sha512-v3MXnZAcvnywkTUEZomIActle7RXXeedOR31wwl7VlyoXO4Qi9arvSenNQWne1TcRwhCL1HwLI21bEqdpj8/rA==",</w:t>
      </w:r>
    </w:p>
    <w:p w14:paraId="16A75E2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2DD34FB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1EA5E1A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safer</w:t>
      </w:r>
      <w:proofErr w:type="gramEnd"/>
      <w:r w:rsidRPr="00130981">
        <w:rPr>
          <w:rFonts w:ascii="Courier New" w:eastAsia="Times New Roman" w:hAnsi="Courier New" w:cs="Courier New"/>
          <w:color w:val="000000"/>
          <w:sz w:val="20"/>
          <w:szCs w:val="20"/>
        </w:rPr>
        <w:t>-buffer": "&gt;= 2.1.2 &lt; 3"</w:t>
      </w:r>
    </w:p>
    <w:p w14:paraId="5CCE395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E7A22C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5E962A2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ms</w:t>
      </w:r>
      <w:proofErr w:type="spellEnd"/>
      <w:r w:rsidRPr="00130981">
        <w:rPr>
          <w:rFonts w:ascii="Courier New" w:eastAsia="Times New Roman" w:hAnsi="Courier New" w:cs="Courier New"/>
          <w:color w:val="000000"/>
          <w:sz w:val="20"/>
          <w:szCs w:val="20"/>
        </w:rPr>
        <w:t>": {</w:t>
      </w:r>
    </w:p>
    <w:p w14:paraId="41DB000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"2.0.0",</w:t>
      </w:r>
    </w:p>
    <w:p w14:paraId="099D677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t>
      </w:r>
      <w:proofErr w:type="spellStart"/>
      <w:r w:rsidRPr="00130981">
        <w:rPr>
          <w:rFonts w:ascii="Courier New" w:eastAsia="Times New Roman" w:hAnsi="Courier New" w:cs="Courier New"/>
          <w:color w:val="000000"/>
          <w:sz w:val="20"/>
          <w:szCs w:val="20"/>
        </w:rPr>
        <w:t>ms</w:t>
      </w:r>
      <w:proofErr w:type="spellEnd"/>
      <w:r w:rsidRPr="00130981">
        <w:rPr>
          <w:rFonts w:ascii="Courier New" w:eastAsia="Times New Roman" w:hAnsi="Courier New" w:cs="Courier New"/>
          <w:color w:val="000000"/>
          <w:sz w:val="20"/>
          <w:szCs w:val="20"/>
        </w:rPr>
        <w:t>/-/ms-2.0.0.tgz",</w:t>
      </w:r>
    </w:p>
    <w:p w14:paraId="7697D07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"sha512-Tpp60P6IUJDTuOq/5Z8cdskzJujfwqfOTkrwIwj7IRISpnkJnT6SyJ4PCPnGMoFjC9ddhal5KVIYtAt97ix05A==",</w:t>
      </w:r>
    </w:p>
    <w:p w14:paraId="39247B6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47A018E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3E75B7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3DAD858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4E871F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"bonjour": {</w:t>
      </w:r>
    </w:p>
    <w:p w14:paraId="24682BF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"3.5.0",</w:t>
      </w:r>
    </w:p>
    <w:p w14:paraId="4B6AFDB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"https://registry.npmjs.org/bonjour/-/bonjour-3.5.0.tgz",</w:t>
      </w:r>
    </w:p>
    <w:p w14:paraId="629439A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"sha512-RaVTblr+OnEli0r/ud8InrU7D+G0y6aJhlxaLa6Pwty4+xoxboF1BsUI45tujvRpbj9dQVoglChqonGAsjEBYg==",</w:t>
      </w:r>
    </w:p>
    <w:p w14:paraId="6B74DC9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7D40532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27C3744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array</w:t>
      </w:r>
      <w:proofErr w:type="gramEnd"/>
      <w:r w:rsidRPr="00130981">
        <w:rPr>
          <w:rFonts w:ascii="Courier New" w:eastAsia="Times New Roman" w:hAnsi="Courier New" w:cs="Courier New"/>
          <w:color w:val="000000"/>
          <w:sz w:val="20"/>
          <w:szCs w:val="20"/>
        </w:rPr>
        <w:t>-flatten": "^2.1.0",</w:t>
      </w:r>
    </w:p>
    <w:p w14:paraId="104FE78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deep</w:t>
      </w:r>
      <w:proofErr w:type="gramEnd"/>
      <w:r w:rsidRPr="00130981">
        <w:rPr>
          <w:rFonts w:ascii="Courier New" w:eastAsia="Times New Roman" w:hAnsi="Courier New" w:cs="Courier New"/>
          <w:color w:val="000000"/>
          <w:sz w:val="20"/>
          <w:szCs w:val="20"/>
        </w:rPr>
        <w:t>-equal": "^1.0.1",</w:t>
      </w:r>
    </w:p>
    <w:p w14:paraId="647156C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dns</w:t>
      </w:r>
      <w:proofErr w:type="spellEnd"/>
      <w:proofErr w:type="gramEnd"/>
      <w:r w:rsidRPr="00130981">
        <w:rPr>
          <w:rFonts w:ascii="Courier New" w:eastAsia="Times New Roman" w:hAnsi="Courier New" w:cs="Courier New"/>
          <w:color w:val="000000"/>
          <w:sz w:val="20"/>
          <w:szCs w:val="20"/>
        </w:rPr>
        <w:t>-equal": "^1.0.0",</w:t>
      </w:r>
    </w:p>
    <w:p w14:paraId="6B1A96A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dns</w:t>
      </w:r>
      <w:proofErr w:type="spellEnd"/>
      <w:proofErr w:type="gramEnd"/>
      <w:r w:rsidRPr="00130981">
        <w:rPr>
          <w:rFonts w:ascii="Courier New" w:eastAsia="Times New Roman" w:hAnsi="Courier New" w:cs="Courier New"/>
          <w:color w:val="000000"/>
          <w:sz w:val="20"/>
          <w:szCs w:val="20"/>
        </w:rPr>
        <w:t>-txt": "^2.0.2",</w:t>
      </w:r>
    </w:p>
    <w:p w14:paraId="7612BC1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multicast</w:t>
      </w:r>
      <w:proofErr w:type="gramEnd"/>
      <w:r w:rsidRPr="00130981">
        <w:rPr>
          <w:rFonts w:ascii="Courier New" w:eastAsia="Times New Roman" w:hAnsi="Courier New" w:cs="Courier New"/>
          <w:color w:val="000000"/>
          <w:sz w:val="20"/>
          <w:szCs w:val="20"/>
        </w:rPr>
        <w:t>-</w:t>
      </w:r>
      <w:proofErr w:type="spellStart"/>
      <w:r w:rsidRPr="00130981">
        <w:rPr>
          <w:rFonts w:ascii="Courier New" w:eastAsia="Times New Roman" w:hAnsi="Courier New" w:cs="Courier New"/>
          <w:color w:val="000000"/>
          <w:sz w:val="20"/>
          <w:szCs w:val="20"/>
        </w:rPr>
        <w:t>dns</w:t>
      </w:r>
      <w:proofErr w:type="spellEnd"/>
      <w:r w:rsidRPr="00130981">
        <w:rPr>
          <w:rFonts w:ascii="Courier New" w:eastAsia="Times New Roman" w:hAnsi="Courier New" w:cs="Courier New"/>
          <w:color w:val="000000"/>
          <w:sz w:val="20"/>
          <w:szCs w:val="20"/>
        </w:rPr>
        <w:t>": "^6.0.1",</w:t>
      </w:r>
    </w:p>
    <w:p w14:paraId="47C6B15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multicast</w:t>
      </w:r>
      <w:proofErr w:type="gramEnd"/>
      <w:r w:rsidRPr="00130981">
        <w:rPr>
          <w:rFonts w:ascii="Courier New" w:eastAsia="Times New Roman" w:hAnsi="Courier New" w:cs="Courier New"/>
          <w:color w:val="000000"/>
          <w:sz w:val="20"/>
          <w:szCs w:val="20"/>
        </w:rPr>
        <w:t>-</w:t>
      </w:r>
      <w:proofErr w:type="spellStart"/>
      <w:r w:rsidRPr="00130981">
        <w:rPr>
          <w:rFonts w:ascii="Courier New" w:eastAsia="Times New Roman" w:hAnsi="Courier New" w:cs="Courier New"/>
          <w:color w:val="000000"/>
          <w:sz w:val="20"/>
          <w:szCs w:val="20"/>
        </w:rPr>
        <w:t>dns</w:t>
      </w:r>
      <w:proofErr w:type="spellEnd"/>
      <w:r w:rsidRPr="00130981">
        <w:rPr>
          <w:rFonts w:ascii="Courier New" w:eastAsia="Times New Roman" w:hAnsi="Courier New" w:cs="Courier New"/>
          <w:color w:val="000000"/>
          <w:sz w:val="20"/>
          <w:szCs w:val="20"/>
        </w:rPr>
        <w:t>-service-types": "^1.1.0"</w:t>
      </w:r>
    </w:p>
    <w:p w14:paraId="2C8F5C7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12DAD14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F9AF29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boolbase</w:t>
      </w:r>
      <w:proofErr w:type="spellEnd"/>
      <w:r w:rsidRPr="00130981">
        <w:rPr>
          <w:rFonts w:ascii="Courier New" w:eastAsia="Times New Roman" w:hAnsi="Courier New" w:cs="Courier New"/>
          <w:color w:val="000000"/>
          <w:sz w:val="20"/>
          <w:szCs w:val="20"/>
        </w:rPr>
        <w:t>": {</w:t>
      </w:r>
    </w:p>
    <w:p w14:paraId="2659A9B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"1.0.0",</w:t>
      </w:r>
    </w:p>
    <w:p w14:paraId="58D03B3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t>
      </w:r>
      <w:proofErr w:type="spellStart"/>
      <w:r w:rsidRPr="00130981">
        <w:rPr>
          <w:rFonts w:ascii="Courier New" w:eastAsia="Times New Roman" w:hAnsi="Courier New" w:cs="Courier New"/>
          <w:color w:val="000000"/>
          <w:sz w:val="20"/>
          <w:szCs w:val="20"/>
        </w:rPr>
        <w:t>boolbase</w:t>
      </w:r>
      <w:proofErr w:type="spellEnd"/>
      <w:r w:rsidRPr="00130981">
        <w:rPr>
          <w:rFonts w:ascii="Courier New" w:eastAsia="Times New Roman" w:hAnsi="Courier New" w:cs="Courier New"/>
          <w:color w:val="000000"/>
          <w:sz w:val="20"/>
          <w:szCs w:val="20"/>
        </w:rPr>
        <w:t>/-/boolbase-1.0.0.tgz",</w:t>
      </w:r>
    </w:p>
    <w:p w14:paraId="477CFBE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"sha512-JZOSA7Mo9sNGB8+UjSgzdLtokWAky1zbztM3WRLCbZ70/3cTANmQmOdR7y2g+J0e2WXywy1yS468tY+IruqEww==",</w:t>
      </w:r>
    </w:p>
    <w:p w14:paraId="20D9CDD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5EB9F4D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1EF39AA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"bootstrap": {</w:t>
      </w:r>
    </w:p>
    <w:p w14:paraId="027FCBE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"4.6.2",</w:t>
      </w:r>
    </w:p>
    <w:p w14:paraId="7BBD7C2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"https://registry.npmjs.org/bootstrap/-/bootstrap-4.6.2.tgz",</w:t>
      </w:r>
    </w:p>
    <w:p w14:paraId="2F52042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"sha512-51Bbp/Uxr9aTuy6ca/8FbFloBUJZLHwnhTcnjIeRn2suQWsWzcuJhGjKDB5eppVte/8oCdOL3VuwxvZDUggwGQ=="</w:t>
      </w:r>
    </w:p>
    <w:p w14:paraId="7876E88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04C31CA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brace</w:t>
      </w:r>
      <w:proofErr w:type="gramEnd"/>
      <w:r w:rsidRPr="00130981">
        <w:rPr>
          <w:rFonts w:ascii="Courier New" w:eastAsia="Times New Roman" w:hAnsi="Courier New" w:cs="Courier New"/>
          <w:color w:val="000000"/>
          <w:sz w:val="20"/>
          <w:szCs w:val="20"/>
        </w:rPr>
        <w:t>-expansion": {</w:t>
      </w:r>
    </w:p>
    <w:p w14:paraId="4C2FAAC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"1.1.11",</w:t>
      </w:r>
    </w:p>
    <w:p w14:paraId="5BB697C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lastRenderedPageBreak/>
        <w:t xml:space="preserve">      "resolved": "https://registry.npmjs.org/brace-expansion/-/brace-expansion-1.1.11.tgz",</w:t>
      </w:r>
    </w:p>
    <w:p w14:paraId="06E8F20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"sha512-iCuPHDFgrHX7H2vEI/5xpz07zSHB00TpugqhmYtVmMO6518mCuRMoOYFldEBl0g187ufozdaHgWKcYFb61qGiA==",</w:t>
      </w:r>
    </w:p>
    <w:p w14:paraId="3199B66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70F69E2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balanced</w:t>
      </w:r>
      <w:proofErr w:type="gramEnd"/>
      <w:r w:rsidRPr="00130981">
        <w:rPr>
          <w:rFonts w:ascii="Courier New" w:eastAsia="Times New Roman" w:hAnsi="Courier New" w:cs="Courier New"/>
          <w:color w:val="000000"/>
          <w:sz w:val="20"/>
          <w:szCs w:val="20"/>
        </w:rPr>
        <w:t>-match": "^1.0.0",</w:t>
      </w:r>
    </w:p>
    <w:p w14:paraId="401DFBC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concat</w:t>
      </w:r>
      <w:proofErr w:type="spellEnd"/>
      <w:proofErr w:type="gramEnd"/>
      <w:r w:rsidRPr="00130981">
        <w:rPr>
          <w:rFonts w:ascii="Courier New" w:eastAsia="Times New Roman" w:hAnsi="Courier New" w:cs="Courier New"/>
          <w:color w:val="000000"/>
          <w:sz w:val="20"/>
          <w:szCs w:val="20"/>
        </w:rPr>
        <w:t>-map": "0.0.1"</w:t>
      </w:r>
    </w:p>
    <w:p w14:paraId="5950274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7300AF6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7C55FAF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"braces": {</w:t>
      </w:r>
    </w:p>
    <w:p w14:paraId="098A2CB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"3.0.2",</w:t>
      </w:r>
    </w:p>
    <w:p w14:paraId="14E1ADD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"https://registry.npmjs.org/braces/-/braces-3.0.2.tgz",</w:t>
      </w:r>
    </w:p>
    <w:p w14:paraId="30D5D5C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"sha512-b8um+L1RzM3WDSzvhm6gIz1yfTbBt6YTlcEKAvsmqCZZFw46z626lVj9j1yEPW33H5H+lBQpZMP1k8l+78Ha0A==",</w:t>
      </w:r>
    </w:p>
    <w:p w14:paraId="167755F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7B29A55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07B8044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fill</w:t>
      </w:r>
      <w:proofErr w:type="gramEnd"/>
      <w:r w:rsidRPr="00130981">
        <w:rPr>
          <w:rFonts w:ascii="Courier New" w:eastAsia="Times New Roman" w:hAnsi="Courier New" w:cs="Courier New"/>
          <w:color w:val="000000"/>
          <w:sz w:val="20"/>
          <w:szCs w:val="20"/>
        </w:rPr>
        <w:t>-range": "^7.0.1"</w:t>
      </w:r>
    </w:p>
    <w:p w14:paraId="3989926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DC34FF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78E0886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brorand</w:t>
      </w:r>
      <w:proofErr w:type="spellEnd"/>
      <w:r w:rsidRPr="00130981">
        <w:rPr>
          <w:rFonts w:ascii="Courier New" w:eastAsia="Times New Roman" w:hAnsi="Courier New" w:cs="Courier New"/>
          <w:color w:val="000000"/>
          <w:sz w:val="20"/>
          <w:szCs w:val="20"/>
        </w:rPr>
        <w:t>": {</w:t>
      </w:r>
    </w:p>
    <w:p w14:paraId="58DED6F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"1.1.0",</w:t>
      </w:r>
    </w:p>
    <w:p w14:paraId="77EA07C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t>
      </w:r>
      <w:proofErr w:type="spellStart"/>
      <w:r w:rsidRPr="00130981">
        <w:rPr>
          <w:rFonts w:ascii="Courier New" w:eastAsia="Times New Roman" w:hAnsi="Courier New" w:cs="Courier New"/>
          <w:color w:val="000000"/>
          <w:sz w:val="20"/>
          <w:szCs w:val="20"/>
        </w:rPr>
        <w:t>brorand</w:t>
      </w:r>
      <w:proofErr w:type="spellEnd"/>
      <w:r w:rsidRPr="00130981">
        <w:rPr>
          <w:rFonts w:ascii="Courier New" w:eastAsia="Times New Roman" w:hAnsi="Courier New" w:cs="Courier New"/>
          <w:color w:val="000000"/>
          <w:sz w:val="20"/>
          <w:szCs w:val="20"/>
        </w:rPr>
        <w:t>/-/brorand-1.1.0.tgz",</w:t>
      </w:r>
    </w:p>
    <w:p w14:paraId="6838C6F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"sha512-cKV8tMCEpQs4hK/ik71d6LrPOnpkpGBR0wzxqr68g2m/LB2GxVYQroAjMJZRVM1Y4BCjCKc3vAamxSzOY2RP+w==",</w:t>
      </w:r>
    </w:p>
    <w:p w14:paraId="6535C6C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5B1779F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2EAFB38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browserify</w:t>
      </w:r>
      <w:proofErr w:type="gramEnd"/>
      <w:r w:rsidRPr="00130981">
        <w:rPr>
          <w:rFonts w:ascii="Courier New" w:eastAsia="Times New Roman" w:hAnsi="Courier New" w:cs="Courier New"/>
          <w:color w:val="000000"/>
          <w:sz w:val="20"/>
          <w:szCs w:val="20"/>
        </w:rPr>
        <w:t>-aes</w:t>
      </w:r>
      <w:proofErr w:type="spellEnd"/>
      <w:r w:rsidRPr="00130981">
        <w:rPr>
          <w:rFonts w:ascii="Courier New" w:eastAsia="Times New Roman" w:hAnsi="Courier New" w:cs="Courier New"/>
          <w:color w:val="000000"/>
          <w:sz w:val="20"/>
          <w:szCs w:val="20"/>
        </w:rPr>
        <w:t>": {</w:t>
      </w:r>
    </w:p>
    <w:p w14:paraId="2586387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"1.2.0",</w:t>
      </w:r>
    </w:p>
    <w:p w14:paraId="2931674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"https://registry.npmjs.org/browserify-aes/-/browserify-aes-1.2.0.tgz",</w:t>
      </w:r>
    </w:p>
    <w:p w14:paraId="6753E92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"sha512-+7CHXqGuspUn/Sl5aO7Ea0xWGAtETPXNSAjHo48JfLdPWcMng33Xe4znFvQweqc/uzk5zSOI3H52CYnjCfb5hA==",</w:t>
      </w:r>
    </w:p>
    <w:p w14:paraId="19247F9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2840B34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552B882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buffer</w:t>
      </w:r>
      <w:proofErr w:type="gramEnd"/>
      <w:r w:rsidRPr="00130981">
        <w:rPr>
          <w:rFonts w:ascii="Courier New" w:eastAsia="Times New Roman" w:hAnsi="Courier New" w:cs="Courier New"/>
          <w:color w:val="000000"/>
          <w:sz w:val="20"/>
          <w:szCs w:val="20"/>
        </w:rPr>
        <w:t>-</w:t>
      </w:r>
      <w:proofErr w:type="spellStart"/>
      <w:r w:rsidRPr="00130981">
        <w:rPr>
          <w:rFonts w:ascii="Courier New" w:eastAsia="Times New Roman" w:hAnsi="Courier New" w:cs="Courier New"/>
          <w:color w:val="000000"/>
          <w:sz w:val="20"/>
          <w:szCs w:val="20"/>
        </w:rPr>
        <w:t>xor</w:t>
      </w:r>
      <w:proofErr w:type="spellEnd"/>
      <w:r w:rsidRPr="00130981">
        <w:rPr>
          <w:rFonts w:ascii="Courier New" w:eastAsia="Times New Roman" w:hAnsi="Courier New" w:cs="Courier New"/>
          <w:color w:val="000000"/>
          <w:sz w:val="20"/>
          <w:szCs w:val="20"/>
        </w:rPr>
        <w:t>": "^1.0.3",</w:t>
      </w:r>
    </w:p>
    <w:p w14:paraId="02144C8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cipher</w:t>
      </w:r>
      <w:proofErr w:type="gramEnd"/>
      <w:r w:rsidRPr="00130981">
        <w:rPr>
          <w:rFonts w:ascii="Courier New" w:eastAsia="Times New Roman" w:hAnsi="Courier New" w:cs="Courier New"/>
          <w:color w:val="000000"/>
          <w:sz w:val="20"/>
          <w:szCs w:val="20"/>
        </w:rPr>
        <w:t>-base": "^1.0.0",</w:t>
      </w:r>
    </w:p>
    <w:p w14:paraId="5FC91F5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create</w:t>
      </w:r>
      <w:proofErr w:type="gramEnd"/>
      <w:r w:rsidRPr="00130981">
        <w:rPr>
          <w:rFonts w:ascii="Courier New" w:eastAsia="Times New Roman" w:hAnsi="Courier New" w:cs="Courier New"/>
          <w:color w:val="000000"/>
          <w:sz w:val="20"/>
          <w:szCs w:val="20"/>
        </w:rPr>
        <w:t>-hash": "^1.1.0",</w:t>
      </w:r>
    </w:p>
    <w:p w14:paraId="41C3A12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evp</w:t>
      </w:r>
      <w:proofErr w:type="gramEnd"/>
      <w:r w:rsidRPr="00130981">
        <w:rPr>
          <w:rFonts w:ascii="Courier New" w:eastAsia="Times New Roman" w:hAnsi="Courier New" w:cs="Courier New"/>
          <w:color w:val="000000"/>
          <w:sz w:val="20"/>
          <w:szCs w:val="20"/>
        </w:rPr>
        <w:t>_bytestokey</w:t>
      </w:r>
      <w:proofErr w:type="spellEnd"/>
      <w:r w:rsidRPr="00130981">
        <w:rPr>
          <w:rFonts w:ascii="Courier New" w:eastAsia="Times New Roman" w:hAnsi="Courier New" w:cs="Courier New"/>
          <w:color w:val="000000"/>
          <w:sz w:val="20"/>
          <w:szCs w:val="20"/>
        </w:rPr>
        <w:t>": "^1.0.3",</w:t>
      </w:r>
    </w:p>
    <w:p w14:paraId="090A122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"inherits": "^2.0.1",</w:t>
      </w:r>
    </w:p>
    <w:p w14:paraId="6267833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safe</w:t>
      </w:r>
      <w:proofErr w:type="gramEnd"/>
      <w:r w:rsidRPr="00130981">
        <w:rPr>
          <w:rFonts w:ascii="Courier New" w:eastAsia="Times New Roman" w:hAnsi="Courier New" w:cs="Courier New"/>
          <w:color w:val="000000"/>
          <w:sz w:val="20"/>
          <w:szCs w:val="20"/>
        </w:rPr>
        <w:t>-buffer": "^5.0.1"</w:t>
      </w:r>
    </w:p>
    <w:p w14:paraId="3820AF8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58FB189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33EA984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browserify</w:t>
      </w:r>
      <w:proofErr w:type="spellEnd"/>
      <w:proofErr w:type="gramEnd"/>
      <w:r w:rsidRPr="00130981">
        <w:rPr>
          <w:rFonts w:ascii="Courier New" w:eastAsia="Times New Roman" w:hAnsi="Courier New" w:cs="Courier New"/>
          <w:color w:val="000000"/>
          <w:sz w:val="20"/>
          <w:szCs w:val="20"/>
        </w:rPr>
        <w:t>-cipher": {</w:t>
      </w:r>
    </w:p>
    <w:p w14:paraId="49E052E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"1.0.1",</w:t>
      </w:r>
    </w:p>
    <w:p w14:paraId="3DD843F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"https://registry.npmjs.org/browserify-cipher/-/browserify-cipher-1.0.1.tgz",</w:t>
      </w:r>
    </w:p>
    <w:p w14:paraId="2CB4972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"sha512-sPhkz0ARKbf4rRQt2hTpAHqn47X3llLkUGn+xEJzLjwY8LRs2p0v7ljvI5EyoRO/mexrNunNECisZs+gw2zz1w==",</w:t>
      </w:r>
    </w:p>
    <w:p w14:paraId="27186C8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6F07F59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1F669D4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browserify</w:t>
      </w:r>
      <w:proofErr w:type="gramEnd"/>
      <w:r w:rsidRPr="00130981">
        <w:rPr>
          <w:rFonts w:ascii="Courier New" w:eastAsia="Times New Roman" w:hAnsi="Courier New" w:cs="Courier New"/>
          <w:color w:val="000000"/>
          <w:sz w:val="20"/>
          <w:szCs w:val="20"/>
        </w:rPr>
        <w:t>-aes</w:t>
      </w:r>
      <w:proofErr w:type="spellEnd"/>
      <w:r w:rsidRPr="00130981">
        <w:rPr>
          <w:rFonts w:ascii="Courier New" w:eastAsia="Times New Roman" w:hAnsi="Courier New" w:cs="Courier New"/>
          <w:color w:val="000000"/>
          <w:sz w:val="20"/>
          <w:szCs w:val="20"/>
        </w:rPr>
        <w:t>": "^1.0.4",</w:t>
      </w:r>
    </w:p>
    <w:p w14:paraId="3EAD197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browserify</w:t>
      </w:r>
      <w:proofErr w:type="spellEnd"/>
      <w:proofErr w:type="gramEnd"/>
      <w:r w:rsidRPr="00130981">
        <w:rPr>
          <w:rFonts w:ascii="Courier New" w:eastAsia="Times New Roman" w:hAnsi="Courier New" w:cs="Courier New"/>
          <w:color w:val="000000"/>
          <w:sz w:val="20"/>
          <w:szCs w:val="20"/>
        </w:rPr>
        <w:t>-des": "^1.0.0",</w:t>
      </w:r>
    </w:p>
    <w:p w14:paraId="11B7C90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evp</w:t>
      </w:r>
      <w:proofErr w:type="gramEnd"/>
      <w:r w:rsidRPr="00130981">
        <w:rPr>
          <w:rFonts w:ascii="Courier New" w:eastAsia="Times New Roman" w:hAnsi="Courier New" w:cs="Courier New"/>
          <w:color w:val="000000"/>
          <w:sz w:val="20"/>
          <w:szCs w:val="20"/>
        </w:rPr>
        <w:t>_bytestokey</w:t>
      </w:r>
      <w:proofErr w:type="spellEnd"/>
      <w:r w:rsidRPr="00130981">
        <w:rPr>
          <w:rFonts w:ascii="Courier New" w:eastAsia="Times New Roman" w:hAnsi="Courier New" w:cs="Courier New"/>
          <w:color w:val="000000"/>
          <w:sz w:val="20"/>
          <w:szCs w:val="20"/>
        </w:rPr>
        <w:t>": "^1.0.0"</w:t>
      </w:r>
    </w:p>
    <w:p w14:paraId="52A895C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28867A3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lastRenderedPageBreak/>
        <w:t xml:space="preserve">    },</w:t>
      </w:r>
    </w:p>
    <w:p w14:paraId="4A0A523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browserify</w:t>
      </w:r>
      <w:proofErr w:type="spellEnd"/>
      <w:proofErr w:type="gramEnd"/>
      <w:r w:rsidRPr="00130981">
        <w:rPr>
          <w:rFonts w:ascii="Courier New" w:eastAsia="Times New Roman" w:hAnsi="Courier New" w:cs="Courier New"/>
          <w:color w:val="000000"/>
          <w:sz w:val="20"/>
          <w:szCs w:val="20"/>
        </w:rPr>
        <w:t>-des": {</w:t>
      </w:r>
    </w:p>
    <w:p w14:paraId="08FFD19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"1.0.2",</w:t>
      </w:r>
    </w:p>
    <w:p w14:paraId="5918FCC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"https://registry.npmjs.org/browserify-des/-/browserify-des-1.0.2.tgz",</w:t>
      </w:r>
    </w:p>
    <w:p w14:paraId="2EA727F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"sha512-BioO1xf3hFwz4kc6iBhI3ieDFompMhrMlnDFC4/0/vd5MokpuAc3R+LYbwTA9A5Yc9pq9UYPqffKpW2ObuwX5A==",</w:t>
      </w:r>
    </w:p>
    <w:p w14:paraId="5DB5840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1797C59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3483BD5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cipher</w:t>
      </w:r>
      <w:proofErr w:type="gramEnd"/>
      <w:r w:rsidRPr="00130981">
        <w:rPr>
          <w:rFonts w:ascii="Courier New" w:eastAsia="Times New Roman" w:hAnsi="Courier New" w:cs="Courier New"/>
          <w:color w:val="000000"/>
          <w:sz w:val="20"/>
          <w:szCs w:val="20"/>
        </w:rPr>
        <w:t>-base": "^1.0.1",</w:t>
      </w:r>
    </w:p>
    <w:p w14:paraId="3D02C49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"des.js": "^1.0.0",</w:t>
      </w:r>
    </w:p>
    <w:p w14:paraId="2E3D7C0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"inherits": "^2.0.1",</w:t>
      </w:r>
    </w:p>
    <w:p w14:paraId="07CAD1F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safe</w:t>
      </w:r>
      <w:proofErr w:type="gramEnd"/>
      <w:r w:rsidRPr="00130981">
        <w:rPr>
          <w:rFonts w:ascii="Courier New" w:eastAsia="Times New Roman" w:hAnsi="Courier New" w:cs="Courier New"/>
          <w:color w:val="000000"/>
          <w:sz w:val="20"/>
          <w:szCs w:val="20"/>
        </w:rPr>
        <w:t>-buffer": "^5.1.2"</w:t>
      </w:r>
    </w:p>
    <w:p w14:paraId="0AE67D0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75820A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1AE9AB1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browserify</w:t>
      </w:r>
      <w:proofErr w:type="gramEnd"/>
      <w:r w:rsidRPr="00130981">
        <w:rPr>
          <w:rFonts w:ascii="Courier New" w:eastAsia="Times New Roman" w:hAnsi="Courier New" w:cs="Courier New"/>
          <w:color w:val="000000"/>
          <w:sz w:val="20"/>
          <w:szCs w:val="20"/>
        </w:rPr>
        <w:t>-rsa</w:t>
      </w:r>
      <w:proofErr w:type="spellEnd"/>
      <w:r w:rsidRPr="00130981">
        <w:rPr>
          <w:rFonts w:ascii="Courier New" w:eastAsia="Times New Roman" w:hAnsi="Courier New" w:cs="Courier New"/>
          <w:color w:val="000000"/>
          <w:sz w:val="20"/>
          <w:szCs w:val="20"/>
        </w:rPr>
        <w:t>": {</w:t>
      </w:r>
    </w:p>
    <w:p w14:paraId="1154837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"4.1.0",</w:t>
      </w:r>
    </w:p>
    <w:p w14:paraId="72435ED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"https://registry.npmjs.org/browserify-rsa/-/browserify-rsa-4.1.0.tgz",</w:t>
      </w:r>
    </w:p>
    <w:p w14:paraId="1D9A415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"sha512-AdEER0Hkspgno2aR97SAf6vi0y0k8NuOpGnVH3O99rcA5Q6sh8QxcngtHuJ6uXwnfAXNM4Gn1Gb7/MV1+Ymbog==",</w:t>
      </w:r>
    </w:p>
    <w:p w14:paraId="41C8606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3F27D83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769E8CA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"bn.js": "^5.0.0",</w:t>
      </w:r>
    </w:p>
    <w:p w14:paraId="3B87826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randombytes</w:t>
      </w:r>
      <w:proofErr w:type="spellEnd"/>
      <w:r w:rsidRPr="00130981">
        <w:rPr>
          <w:rFonts w:ascii="Courier New" w:eastAsia="Times New Roman" w:hAnsi="Courier New" w:cs="Courier New"/>
          <w:color w:val="000000"/>
          <w:sz w:val="20"/>
          <w:szCs w:val="20"/>
        </w:rPr>
        <w:t>": "^2.0.1"</w:t>
      </w:r>
    </w:p>
    <w:p w14:paraId="58A2235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5F32F22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081E1A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browserify</w:t>
      </w:r>
      <w:proofErr w:type="spellEnd"/>
      <w:proofErr w:type="gramEnd"/>
      <w:r w:rsidRPr="00130981">
        <w:rPr>
          <w:rFonts w:ascii="Courier New" w:eastAsia="Times New Roman" w:hAnsi="Courier New" w:cs="Courier New"/>
          <w:color w:val="000000"/>
          <w:sz w:val="20"/>
          <w:szCs w:val="20"/>
        </w:rPr>
        <w:t>-sign": {</w:t>
      </w:r>
    </w:p>
    <w:p w14:paraId="51BA585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"4.2.1",</w:t>
      </w:r>
    </w:p>
    <w:p w14:paraId="74DC2D4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"https://registry.npmjs.org/browserify-sign/-/browserify-sign-4.2.1.tgz",</w:t>
      </w:r>
    </w:p>
    <w:p w14:paraId="3DC168D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"sha512-/vrA5fguVAKKAVTNJjgSm1tRQDHUU6DbwO9IROu/0WAzC8PKhucDSh18J0RMvVeHAn5puMd+QHC2erPRNf8lmg==",</w:t>
      </w:r>
    </w:p>
    <w:p w14:paraId="3FE0B42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2A6B71F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7700D77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"bn.js": "^5.1.1",</w:t>
      </w:r>
    </w:p>
    <w:p w14:paraId="7657DBC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browserify</w:t>
      </w:r>
      <w:proofErr w:type="gramEnd"/>
      <w:r w:rsidRPr="00130981">
        <w:rPr>
          <w:rFonts w:ascii="Courier New" w:eastAsia="Times New Roman" w:hAnsi="Courier New" w:cs="Courier New"/>
          <w:color w:val="000000"/>
          <w:sz w:val="20"/>
          <w:szCs w:val="20"/>
        </w:rPr>
        <w:t>-rsa</w:t>
      </w:r>
      <w:proofErr w:type="spellEnd"/>
      <w:r w:rsidRPr="00130981">
        <w:rPr>
          <w:rFonts w:ascii="Courier New" w:eastAsia="Times New Roman" w:hAnsi="Courier New" w:cs="Courier New"/>
          <w:color w:val="000000"/>
          <w:sz w:val="20"/>
          <w:szCs w:val="20"/>
        </w:rPr>
        <w:t>": "^4.0.1",</w:t>
      </w:r>
    </w:p>
    <w:p w14:paraId="23976DC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create</w:t>
      </w:r>
      <w:proofErr w:type="gramEnd"/>
      <w:r w:rsidRPr="00130981">
        <w:rPr>
          <w:rFonts w:ascii="Courier New" w:eastAsia="Times New Roman" w:hAnsi="Courier New" w:cs="Courier New"/>
          <w:color w:val="000000"/>
          <w:sz w:val="20"/>
          <w:szCs w:val="20"/>
        </w:rPr>
        <w:t>-hash": "^1.2.0",</w:t>
      </w:r>
    </w:p>
    <w:p w14:paraId="035B81A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create</w:t>
      </w:r>
      <w:proofErr w:type="gramEnd"/>
      <w:r w:rsidRPr="00130981">
        <w:rPr>
          <w:rFonts w:ascii="Courier New" w:eastAsia="Times New Roman" w:hAnsi="Courier New" w:cs="Courier New"/>
          <w:color w:val="000000"/>
          <w:sz w:val="20"/>
          <w:szCs w:val="20"/>
        </w:rPr>
        <w:t>-</w:t>
      </w:r>
      <w:proofErr w:type="spellStart"/>
      <w:r w:rsidRPr="00130981">
        <w:rPr>
          <w:rFonts w:ascii="Courier New" w:eastAsia="Times New Roman" w:hAnsi="Courier New" w:cs="Courier New"/>
          <w:color w:val="000000"/>
          <w:sz w:val="20"/>
          <w:szCs w:val="20"/>
        </w:rPr>
        <w:t>hmac</w:t>
      </w:r>
      <w:proofErr w:type="spellEnd"/>
      <w:r w:rsidRPr="00130981">
        <w:rPr>
          <w:rFonts w:ascii="Courier New" w:eastAsia="Times New Roman" w:hAnsi="Courier New" w:cs="Courier New"/>
          <w:color w:val="000000"/>
          <w:sz w:val="20"/>
          <w:szCs w:val="20"/>
        </w:rPr>
        <w:t>": "^1.1.7",</w:t>
      </w:r>
    </w:p>
    <w:p w14:paraId="688A928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"elliptic": "^6.5.3",</w:t>
      </w:r>
    </w:p>
    <w:p w14:paraId="2724263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"inherits": "^2.0.4",</w:t>
      </w:r>
    </w:p>
    <w:p w14:paraId="30DB491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parse</w:t>
      </w:r>
      <w:proofErr w:type="gramEnd"/>
      <w:r w:rsidRPr="00130981">
        <w:rPr>
          <w:rFonts w:ascii="Courier New" w:eastAsia="Times New Roman" w:hAnsi="Courier New" w:cs="Courier New"/>
          <w:color w:val="000000"/>
          <w:sz w:val="20"/>
          <w:szCs w:val="20"/>
        </w:rPr>
        <w:t>-asn1": "^5.1.5",</w:t>
      </w:r>
    </w:p>
    <w:p w14:paraId="67902F9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readable</w:t>
      </w:r>
      <w:proofErr w:type="gramEnd"/>
      <w:r w:rsidRPr="00130981">
        <w:rPr>
          <w:rFonts w:ascii="Courier New" w:eastAsia="Times New Roman" w:hAnsi="Courier New" w:cs="Courier New"/>
          <w:color w:val="000000"/>
          <w:sz w:val="20"/>
          <w:szCs w:val="20"/>
        </w:rPr>
        <w:t>-stream": "^3.6.0",</w:t>
      </w:r>
    </w:p>
    <w:p w14:paraId="217F19E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safe</w:t>
      </w:r>
      <w:proofErr w:type="gramEnd"/>
      <w:r w:rsidRPr="00130981">
        <w:rPr>
          <w:rFonts w:ascii="Courier New" w:eastAsia="Times New Roman" w:hAnsi="Courier New" w:cs="Courier New"/>
          <w:color w:val="000000"/>
          <w:sz w:val="20"/>
          <w:szCs w:val="20"/>
        </w:rPr>
        <w:t>-buffer": "^5.2.0"</w:t>
      </w:r>
    </w:p>
    <w:p w14:paraId="2410E55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373C211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"dependencies": {</w:t>
      </w:r>
    </w:p>
    <w:p w14:paraId="18CD3B7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readable</w:t>
      </w:r>
      <w:proofErr w:type="gramEnd"/>
      <w:r w:rsidRPr="00130981">
        <w:rPr>
          <w:rFonts w:ascii="Courier New" w:eastAsia="Times New Roman" w:hAnsi="Courier New" w:cs="Courier New"/>
          <w:color w:val="000000"/>
          <w:sz w:val="20"/>
          <w:szCs w:val="20"/>
        </w:rPr>
        <w:t>-stream": {</w:t>
      </w:r>
    </w:p>
    <w:p w14:paraId="146EA66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"3.6.2",</w:t>
      </w:r>
    </w:p>
    <w:p w14:paraId="73F2D8B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"https://registry.npmjs.org/readable-stream/-/readable-stream-3.6.2.tgz",</w:t>
      </w:r>
    </w:p>
    <w:p w14:paraId="4671DF9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"sha512-9u/sniCrY3D5WdsERHzHE4G2YCXqoG5FTHUiCC4SIbr6XcLZBY05ya9EKjYek9O5xOAwjGq+1JdGBAS7Q9ScoA==",</w:t>
      </w:r>
    </w:p>
    <w:p w14:paraId="199C8E2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2605911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3E9CA21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"inherits": "^2.0.3",</w:t>
      </w:r>
    </w:p>
    <w:p w14:paraId="1A02E15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lastRenderedPageBreak/>
        <w:t xml:space="preserve">            "</w:t>
      </w:r>
      <w:proofErr w:type="spellStart"/>
      <w:proofErr w:type="gramStart"/>
      <w:r w:rsidRPr="00130981">
        <w:rPr>
          <w:rFonts w:ascii="Courier New" w:eastAsia="Times New Roman" w:hAnsi="Courier New" w:cs="Courier New"/>
          <w:color w:val="000000"/>
          <w:sz w:val="20"/>
          <w:szCs w:val="20"/>
        </w:rPr>
        <w:t>string</w:t>
      </w:r>
      <w:proofErr w:type="gramEnd"/>
      <w:r w:rsidRPr="00130981">
        <w:rPr>
          <w:rFonts w:ascii="Courier New" w:eastAsia="Times New Roman" w:hAnsi="Courier New" w:cs="Courier New"/>
          <w:color w:val="000000"/>
          <w:sz w:val="20"/>
          <w:szCs w:val="20"/>
        </w:rPr>
        <w:t>_decoder</w:t>
      </w:r>
      <w:proofErr w:type="spellEnd"/>
      <w:r w:rsidRPr="00130981">
        <w:rPr>
          <w:rFonts w:ascii="Courier New" w:eastAsia="Times New Roman" w:hAnsi="Courier New" w:cs="Courier New"/>
          <w:color w:val="000000"/>
          <w:sz w:val="20"/>
          <w:szCs w:val="20"/>
        </w:rPr>
        <w:t>": "^1.1.1",</w:t>
      </w:r>
    </w:p>
    <w:p w14:paraId="7B8B74A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util</w:t>
      </w:r>
      <w:proofErr w:type="gramEnd"/>
      <w:r w:rsidRPr="00130981">
        <w:rPr>
          <w:rFonts w:ascii="Courier New" w:eastAsia="Times New Roman" w:hAnsi="Courier New" w:cs="Courier New"/>
          <w:color w:val="000000"/>
          <w:sz w:val="20"/>
          <w:szCs w:val="20"/>
        </w:rPr>
        <w:t>-deprecate": "^1.0.1"</w:t>
      </w:r>
    </w:p>
    <w:p w14:paraId="3008529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A56206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525372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safe</w:t>
      </w:r>
      <w:proofErr w:type="gramEnd"/>
      <w:r w:rsidRPr="00130981">
        <w:rPr>
          <w:rFonts w:ascii="Courier New" w:eastAsia="Times New Roman" w:hAnsi="Courier New" w:cs="Courier New"/>
          <w:color w:val="000000"/>
          <w:sz w:val="20"/>
          <w:szCs w:val="20"/>
        </w:rPr>
        <w:t>-buffer": {</w:t>
      </w:r>
    </w:p>
    <w:p w14:paraId="5FC1AE0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"5.2.1",</w:t>
      </w:r>
    </w:p>
    <w:p w14:paraId="243F359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"https://registry.npmjs.org/safe-buffer/-/safe-buffer-5.2.1.tgz",</w:t>
      </w:r>
    </w:p>
    <w:p w14:paraId="27F7A7E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"sha512-rp3So07KcdmmKbGvgaNxQSJr7bGVSVk5S9Eq1F+ppbRo70+YeaDxkw5Dd8NPN+GD6bjnYm2VuPuCXmpuYvmCXQ==",</w:t>
      </w:r>
    </w:p>
    <w:p w14:paraId="62F18F7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681A227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DAA408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177B0F9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712717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browserify</w:t>
      </w:r>
      <w:proofErr w:type="gramEnd"/>
      <w:r w:rsidRPr="00130981">
        <w:rPr>
          <w:rFonts w:ascii="Courier New" w:eastAsia="Times New Roman" w:hAnsi="Courier New" w:cs="Courier New"/>
          <w:color w:val="000000"/>
          <w:sz w:val="20"/>
          <w:szCs w:val="20"/>
        </w:rPr>
        <w:t>-zlib</w:t>
      </w:r>
      <w:proofErr w:type="spellEnd"/>
      <w:r w:rsidRPr="00130981">
        <w:rPr>
          <w:rFonts w:ascii="Courier New" w:eastAsia="Times New Roman" w:hAnsi="Courier New" w:cs="Courier New"/>
          <w:color w:val="000000"/>
          <w:sz w:val="20"/>
          <w:szCs w:val="20"/>
        </w:rPr>
        <w:t>": {</w:t>
      </w:r>
    </w:p>
    <w:p w14:paraId="4998D3D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"0.2.0",</w:t>
      </w:r>
    </w:p>
    <w:p w14:paraId="07042D5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"https://registry.npmjs.org/browserify-zlib/-/browserify-zlib-0.2.0.tgz",</w:t>
      </w:r>
    </w:p>
    <w:p w14:paraId="464B04B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"sha512-Z942RysHXmJrhqk88FmKBVq/v5tqmSkDz7p54G/MGyjMnCFFnC79XWNbg+Vta8W6Wb2qtSZTSxIGkJrRpCFEiA==",</w:t>
      </w:r>
    </w:p>
    <w:p w14:paraId="4701CD1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2B25733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56C22E5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pako</w:t>
      </w:r>
      <w:proofErr w:type="spellEnd"/>
      <w:r w:rsidRPr="00130981">
        <w:rPr>
          <w:rFonts w:ascii="Courier New" w:eastAsia="Times New Roman" w:hAnsi="Courier New" w:cs="Courier New"/>
          <w:color w:val="000000"/>
          <w:sz w:val="20"/>
          <w:szCs w:val="20"/>
        </w:rPr>
        <w:t>": "~1.0.5"</w:t>
      </w:r>
    </w:p>
    <w:p w14:paraId="7277C6B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781067B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28690CF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browserslist</w:t>
      </w:r>
      <w:proofErr w:type="spellEnd"/>
      <w:r w:rsidRPr="00130981">
        <w:rPr>
          <w:rFonts w:ascii="Courier New" w:eastAsia="Times New Roman" w:hAnsi="Courier New" w:cs="Courier New"/>
          <w:color w:val="000000"/>
          <w:sz w:val="20"/>
          <w:szCs w:val="20"/>
        </w:rPr>
        <w:t>": {</w:t>
      </w:r>
    </w:p>
    <w:p w14:paraId="6124107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"4.21.5",</w:t>
      </w:r>
    </w:p>
    <w:p w14:paraId="3F9874C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"https://registry.npmjs.org/browserslist/-/browserslist-4.21.5.tgz",</w:t>
      </w:r>
    </w:p>
    <w:p w14:paraId="56C5D8E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"sha512-tUkiguQGW7S3IhB7N+c2MV/HZPSCPAAiYBZXLsBhFB/PCy6ZKKsZrmBayHV9fdGV/ARIfJ14NkxKzRDjvp7L6w==",</w:t>
      </w:r>
    </w:p>
    <w:p w14:paraId="7F1FF0F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076CDB2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762108E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caniuse</w:t>
      </w:r>
      <w:proofErr w:type="spellEnd"/>
      <w:proofErr w:type="gramEnd"/>
      <w:r w:rsidRPr="00130981">
        <w:rPr>
          <w:rFonts w:ascii="Courier New" w:eastAsia="Times New Roman" w:hAnsi="Courier New" w:cs="Courier New"/>
          <w:color w:val="000000"/>
          <w:sz w:val="20"/>
          <w:szCs w:val="20"/>
        </w:rPr>
        <w:t>-lite": "^1.0.30001449",</w:t>
      </w:r>
    </w:p>
    <w:p w14:paraId="6C5FE25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electron</w:t>
      </w:r>
      <w:proofErr w:type="gramEnd"/>
      <w:r w:rsidRPr="00130981">
        <w:rPr>
          <w:rFonts w:ascii="Courier New" w:eastAsia="Times New Roman" w:hAnsi="Courier New" w:cs="Courier New"/>
          <w:color w:val="000000"/>
          <w:sz w:val="20"/>
          <w:szCs w:val="20"/>
        </w:rPr>
        <w:t>-to-chromium": "^1.4.284",</w:t>
      </w:r>
    </w:p>
    <w:p w14:paraId="357BA5E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node</w:t>
      </w:r>
      <w:proofErr w:type="gramEnd"/>
      <w:r w:rsidRPr="00130981">
        <w:rPr>
          <w:rFonts w:ascii="Courier New" w:eastAsia="Times New Roman" w:hAnsi="Courier New" w:cs="Courier New"/>
          <w:color w:val="000000"/>
          <w:sz w:val="20"/>
          <w:szCs w:val="20"/>
        </w:rPr>
        <w:t>-releases": "^2.0.8",</w:t>
      </w:r>
    </w:p>
    <w:p w14:paraId="6397AD6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update</w:t>
      </w:r>
      <w:proofErr w:type="gramEnd"/>
      <w:r w:rsidRPr="00130981">
        <w:rPr>
          <w:rFonts w:ascii="Courier New" w:eastAsia="Times New Roman" w:hAnsi="Courier New" w:cs="Courier New"/>
          <w:color w:val="000000"/>
          <w:sz w:val="20"/>
          <w:szCs w:val="20"/>
        </w:rPr>
        <w:t>-</w:t>
      </w:r>
      <w:proofErr w:type="spellStart"/>
      <w:r w:rsidRPr="00130981">
        <w:rPr>
          <w:rFonts w:ascii="Courier New" w:eastAsia="Times New Roman" w:hAnsi="Courier New" w:cs="Courier New"/>
          <w:color w:val="000000"/>
          <w:sz w:val="20"/>
          <w:szCs w:val="20"/>
        </w:rPr>
        <w:t>browserslist</w:t>
      </w:r>
      <w:proofErr w:type="spellEnd"/>
      <w:r w:rsidRPr="00130981">
        <w:rPr>
          <w:rFonts w:ascii="Courier New" w:eastAsia="Times New Roman" w:hAnsi="Courier New" w:cs="Courier New"/>
          <w:color w:val="000000"/>
          <w:sz w:val="20"/>
          <w:szCs w:val="20"/>
        </w:rPr>
        <w:t>-</w:t>
      </w:r>
      <w:proofErr w:type="spellStart"/>
      <w:r w:rsidRPr="00130981">
        <w:rPr>
          <w:rFonts w:ascii="Courier New" w:eastAsia="Times New Roman" w:hAnsi="Courier New" w:cs="Courier New"/>
          <w:color w:val="000000"/>
          <w:sz w:val="20"/>
          <w:szCs w:val="20"/>
        </w:rPr>
        <w:t>db</w:t>
      </w:r>
      <w:proofErr w:type="spellEnd"/>
      <w:r w:rsidRPr="00130981">
        <w:rPr>
          <w:rFonts w:ascii="Courier New" w:eastAsia="Times New Roman" w:hAnsi="Courier New" w:cs="Courier New"/>
          <w:color w:val="000000"/>
          <w:sz w:val="20"/>
          <w:szCs w:val="20"/>
        </w:rPr>
        <w:t>": "^1.0.10"</w:t>
      </w:r>
    </w:p>
    <w:p w14:paraId="4CE56F7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18F1F08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14A59C7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browserstack</w:t>
      </w:r>
      <w:proofErr w:type="spellEnd"/>
      <w:r w:rsidRPr="00130981">
        <w:rPr>
          <w:rFonts w:ascii="Courier New" w:eastAsia="Times New Roman" w:hAnsi="Courier New" w:cs="Courier New"/>
          <w:color w:val="000000"/>
          <w:sz w:val="20"/>
          <w:szCs w:val="20"/>
        </w:rPr>
        <w:t>": {</w:t>
      </w:r>
    </w:p>
    <w:p w14:paraId="3070AC9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"1.6.1",</w:t>
      </w:r>
    </w:p>
    <w:p w14:paraId="6D9A068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"https://registry.npmjs.org/browserstack/-/browserstack-1.6.1.tgz",</w:t>
      </w:r>
    </w:p>
    <w:p w14:paraId="48F8610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"sha512-GxtFjpIaKdbAyzHfFDKixKO8IBT7wR3NjbzrGc78nNs/Ciys9wU3/nBtsqsWv5nDSrdI5tz0peKuzCPuNXNUiw==",</w:t>
      </w:r>
    </w:p>
    <w:p w14:paraId="7BAFEFA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278917B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516040C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https</w:t>
      </w:r>
      <w:proofErr w:type="gramEnd"/>
      <w:r w:rsidRPr="00130981">
        <w:rPr>
          <w:rFonts w:ascii="Courier New" w:eastAsia="Times New Roman" w:hAnsi="Courier New" w:cs="Courier New"/>
          <w:color w:val="000000"/>
          <w:sz w:val="20"/>
          <w:szCs w:val="20"/>
        </w:rPr>
        <w:t>-proxy-agent": "^2.2.1"</w:t>
      </w:r>
    </w:p>
    <w:p w14:paraId="74A1854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7381F79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5C0421C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"buffer": {</w:t>
      </w:r>
    </w:p>
    <w:p w14:paraId="259021D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"4.9.2",</w:t>
      </w:r>
    </w:p>
    <w:p w14:paraId="256DF89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"https://registry.npmjs.org/buffer/-/buffer-4.9.2.tgz",</w:t>
      </w:r>
    </w:p>
    <w:p w14:paraId="06E66C0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lastRenderedPageBreak/>
        <w:t xml:space="preserve">      "integrity": "sha512-xq+q3SRMOxGivLhBNaUdC64hDTQwejJ+H0T/NB1XMtTVEwNTrfFF3gAxiyW0Bu/xWEGhjVKgUcMhCrUy2+uCWg==",</w:t>
      </w:r>
    </w:p>
    <w:p w14:paraId="50CB4B1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220BB50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362D807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"base64-js": "^1.0.2",</w:t>
      </w:r>
    </w:p>
    <w:p w14:paraId="0AA5959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"ieee754": "^1.1.4",</w:t>
      </w:r>
    </w:p>
    <w:p w14:paraId="0D69A01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isarray</w:t>
      </w:r>
      <w:proofErr w:type="spellEnd"/>
      <w:r w:rsidRPr="00130981">
        <w:rPr>
          <w:rFonts w:ascii="Courier New" w:eastAsia="Times New Roman" w:hAnsi="Courier New" w:cs="Courier New"/>
          <w:color w:val="000000"/>
          <w:sz w:val="20"/>
          <w:szCs w:val="20"/>
        </w:rPr>
        <w:t>": "^1.0.0"</w:t>
      </w:r>
    </w:p>
    <w:p w14:paraId="282EABE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218697B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37606B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buffer</w:t>
      </w:r>
      <w:proofErr w:type="gramEnd"/>
      <w:r w:rsidRPr="00130981">
        <w:rPr>
          <w:rFonts w:ascii="Courier New" w:eastAsia="Times New Roman" w:hAnsi="Courier New" w:cs="Courier New"/>
          <w:color w:val="000000"/>
          <w:sz w:val="20"/>
          <w:szCs w:val="20"/>
        </w:rPr>
        <w:t>-from": {</w:t>
      </w:r>
    </w:p>
    <w:p w14:paraId="21EB804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"1.1.2",</w:t>
      </w:r>
    </w:p>
    <w:p w14:paraId="62A504A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"https://registry.npmjs.org/buffer-from/-/buffer-from-1.1.2.tgz",</w:t>
      </w:r>
    </w:p>
    <w:p w14:paraId="6FB1355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"sha512-E+XQCRwSbaaiChtv6k6Dwgc+bx+Bs6vuKJHHl5kox/BaKbhiXzqQOwK4cO22yElGp2OCmjwVhT3HmxgyPGnJfQ==",</w:t>
      </w:r>
    </w:p>
    <w:p w14:paraId="7C592CC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041832E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2F65829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buffer</w:t>
      </w:r>
      <w:proofErr w:type="gramEnd"/>
      <w:r w:rsidRPr="00130981">
        <w:rPr>
          <w:rFonts w:ascii="Courier New" w:eastAsia="Times New Roman" w:hAnsi="Courier New" w:cs="Courier New"/>
          <w:color w:val="000000"/>
          <w:sz w:val="20"/>
          <w:szCs w:val="20"/>
        </w:rPr>
        <w:t>-</w:t>
      </w:r>
      <w:proofErr w:type="spellStart"/>
      <w:r w:rsidRPr="00130981">
        <w:rPr>
          <w:rFonts w:ascii="Courier New" w:eastAsia="Times New Roman" w:hAnsi="Courier New" w:cs="Courier New"/>
          <w:color w:val="000000"/>
          <w:sz w:val="20"/>
          <w:szCs w:val="20"/>
        </w:rPr>
        <w:t>indexof</w:t>
      </w:r>
      <w:proofErr w:type="spellEnd"/>
      <w:r w:rsidRPr="00130981">
        <w:rPr>
          <w:rFonts w:ascii="Courier New" w:eastAsia="Times New Roman" w:hAnsi="Courier New" w:cs="Courier New"/>
          <w:color w:val="000000"/>
          <w:sz w:val="20"/>
          <w:szCs w:val="20"/>
        </w:rPr>
        <w:t>": {</w:t>
      </w:r>
    </w:p>
    <w:p w14:paraId="644F96F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"1.1.1",</w:t>
      </w:r>
    </w:p>
    <w:p w14:paraId="5C5EB5A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"https://registry.npmjs.org/buffer-indexof/-/buffer-indexof-1.1.1.tgz",</w:t>
      </w:r>
    </w:p>
    <w:p w14:paraId="386CA00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"sha512-4/rOEg86jivtPTeOUUT61jJO1Ya1TrR/OkqCSZDyq84WJh3LuuiphBYJN+fm5xufIk4XAFcEwte/8WzC8If/1g==",</w:t>
      </w:r>
    </w:p>
    <w:p w14:paraId="3A44729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6EEC748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003F33F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buffer</w:t>
      </w:r>
      <w:proofErr w:type="gramEnd"/>
      <w:r w:rsidRPr="00130981">
        <w:rPr>
          <w:rFonts w:ascii="Courier New" w:eastAsia="Times New Roman" w:hAnsi="Courier New" w:cs="Courier New"/>
          <w:color w:val="000000"/>
          <w:sz w:val="20"/>
          <w:szCs w:val="20"/>
        </w:rPr>
        <w:t>-</w:t>
      </w:r>
      <w:proofErr w:type="spellStart"/>
      <w:r w:rsidRPr="00130981">
        <w:rPr>
          <w:rFonts w:ascii="Courier New" w:eastAsia="Times New Roman" w:hAnsi="Courier New" w:cs="Courier New"/>
          <w:color w:val="000000"/>
          <w:sz w:val="20"/>
          <w:szCs w:val="20"/>
        </w:rPr>
        <w:t>xor</w:t>
      </w:r>
      <w:proofErr w:type="spellEnd"/>
      <w:r w:rsidRPr="00130981">
        <w:rPr>
          <w:rFonts w:ascii="Courier New" w:eastAsia="Times New Roman" w:hAnsi="Courier New" w:cs="Courier New"/>
          <w:color w:val="000000"/>
          <w:sz w:val="20"/>
          <w:szCs w:val="20"/>
        </w:rPr>
        <w:t>": {</w:t>
      </w:r>
    </w:p>
    <w:p w14:paraId="13B8506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"1.0.3",</w:t>
      </w:r>
    </w:p>
    <w:p w14:paraId="20F0A36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"https://registry.npmjs.org/buffer-</w:t>
      </w:r>
      <w:proofErr w:type="spellStart"/>
      <w:r w:rsidRPr="00130981">
        <w:rPr>
          <w:rFonts w:ascii="Courier New" w:eastAsia="Times New Roman" w:hAnsi="Courier New" w:cs="Courier New"/>
          <w:color w:val="000000"/>
          <w:sz w:val="20"/>
          <w:szCs w:val="20"/>
        </w:rPr>
        <w:t>xor</w:t>
      </w:r>
      <w:proofErr w:type="spellEnd"/>
      <w:r w:rsidRPr="00130981">
        <w:rPr>
          <w:rFonts w:ascii="Courier New" w:eastAsia="Times New Roman" w:hAnsi="Courier New" w:cs="Courier New"/>
          <w:color w:val="000000"/>
          <w:sz w:val="20"/>
          <w:szCs w:val="20"/>
        </w:rPr>
        <w:t>/-/buffer-xor-1.0.3.tgz",</w:t>
      </w:r>
    </w:p>
    <w:p w14:paraId="4AB9B2E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"sha512-571s0T7nZWK6vB67HI5dyUF7wXiNcfaPPPTl6zYCNApANjIvYJTg7hlud/+cJpdAhS7dVzqMLmfhfHR3rAcOjQ==",</w:t>
      </w:r>
    </w:p>
    <w:p w14:paraId="5110A64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06C7B64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36A89C6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builtin</w:t>
      </w:r>
      <w:proofErr w:type="spellEnd"/>
      <w:proofErr w:type="gramEnd"/>
      <w:r w:rsidRPr="00130981">
        <w:rPr>
          <w:rFonts w:ascii="Courier New" w:eastAsia="Times New Roman" w:hAnsi="Courier New" w:cs="Courier New"/>
          <w:color w:val="000000"/>
          <w:sz w:val="20"/>
          <w:szCs w:val="20"/>
        </w:rPr>
        <w:t>-modules": {</w:t>
      </w:r>
    </w:p>
    <w:p w14:paraId="7D84263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"1.1.1",</w:t>
      </w:r>
    </w:p>
    <w:p w14:paraId="51BB7BF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"https://registry.npmjs.org/builtin-modules/-/builtin-modules-1.1.1.tgz",</w:t>
      </w:r>
    </w:p>
    <w:p w14:paraId="208FF7D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"sha512-wxXCdllwGhI2kCC0MnvTGYTMvnVZTvqgypkiTI8Pa5tcz2i6VqsqwYGgqwXji+4RgCzms6EajE4IxiUH6HH8nQ==",</w:t>
      </w:r>
    </w:p>
    <w:p w14:paraId="4E24D58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762008E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603ACD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builtin</w:t>
      </w:r>
      <w:proofErr w:type="spellEnd"/>
      <w:proofErr w:type="gramEnd"/>
      <w:r w:rsidRPr="00130981">
        <w:rPr>
          <w:rFonts w:ascii="Courier New" w:eastAsia="Times New Roman" w:hAnsi="Courier New" w:cs="Courier New"/>
          <w:color w:val="000000"/>
          <w:sz w:val="20"/>
          <w:szCs w:val="20"/>
        </w:rPr>
        <w:t>-status-codes": {</w:t>
      </w:r>
    </w:p>
    <w:p w14:paraId="1609884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"3.0.0",</w:t>
      </w:r>
    </w:p>
    <w:p w14:paraId="06BE923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"https://registry.npmjs.org/builtin-status-codes/-/builtin-status-codes-3.0.0.tgz",</w:t>
      </w:r>
    </w:p>
    <w:p w14:paraId="57FB3FA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"sha512-HpGFw18DgFWlncDfjTa2rcQ4W88O1mC8e8yZ2AvQY5KDaktSTwo+KRf6nHK6FRI5FyRyb/5T6+TSxfP7QyGsmQ==",</w:t>
      </w:r>
    </w:p>
    <w:p w14:paraId="5CC70D4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5B54CAB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5EF270C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builtins</w:t>
      </w:r>
      <w:proofErr w:type="spellEnd"/>
      <w:r w:rsidRPr="00130981">
        <w:rPr>
          <w:rFonts w:ascii="Courier New" w:eastAsia="Times New Roman" w:hAnsi="Courier New" w:cs="Courier New"/>
          <w:color w:val="000000"/>
          <w:sz w:val="20"/>
          <w:szCs w:val="20"/>
        </w:rPr>
        <w:t>": {</w:t>
      </w:r>
    </w:p>
    <w:p w14:paraId="15DC698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"1.0.3",</w:t>
      </w:r>
    </w:p>
    <w:p w14:paraId="43C8B8C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t>
      </w:r>
      <w:proofErr w:type="spellStart"/>
      <w:r w:rsidRPr="00130981">
        <w:rPr>
          <w:rFonts w:ascii="Courier New" w:eastAsia="Times New Roman" w:hAnsi="Courier New" w:cs="Courier New"/>
          <w:color w:val="000000"/>
          <w:sz w:val="20"/>
          <w:szCs w:val="20"/>
        </w:rPr>
        <w:t>builtins</w:t>
      </w:r>
      <w:proofErr w:type="spellEnd"/>
      <w:r w:rsidRPr="00130981">
        <w:rPr>
          <w:rFonts w:ascii="Courier New" w:eastAsia="Times New Roman" w:hAnsi="Courier New" w:cs="Courier New"/>
          <w:color w:val="000000"/>
          <w:sz w:val="20"/>
          <w:szCs w:val="20"/>
        </w:rPr>
        <w:t>/-/builtins-1.0.3.tgz",</w:t>
      </w:r>
    </w:p>
    <w:p w14:paraId="0665A39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lastRenderedPageBreak/>
        <w:t xml:space="preserve">      "integrity": "sha512-uYBjakWipfaO/bXI7E8rq6kpwHRZK5cNYrUv2OzZSI/FvmdMyXJ2tG9dKcjEC5YHmHpUAwsargWIZNWdxb/bnQ==",</w:t>
      </w:r>
    </w:p>
    <w:p w14:paraId="044227B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78FA1FA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2E9CF56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"bytes": {</w:t>
      </w:r>
    </w:p>
    <w:p w14:paraId="5680336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"3.0.0",</w:t>
      </w:r>
    </w:p>
    <w:p w14:paraId="0F42053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"https://registry.npmjs.org/bytes/-/bytes-3.0.0.tgz",</w:t>
      </w:r>
    </w:p>
    <w:p w14:paraId="72CDD06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"sha512-pMhOfFDPiv9t5jjIXkHosWmkSyQbvsgEVNkz0ERHbuLh2T/7j4Mqqpz523Fe8MVY89KC6Sh/QfS2sM+SjgFDcw==",</w:t>
      </w:r>
    </w:p>
    <w:p w14:paraId="5CC235E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219A90E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1B580F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cacache</w:t>
      </w:r>
      <w:proofErr w:type="spellEnd"/>
      <w:r w:rsidRPr="00130981">
        <w:rPr>
          <w:rFonts w:ascii="Courier New" w:eastAsia="Times New Roman" w:hAnsi="Courier New" w:cs="Courier New"/>
          <w:color w:val="000000"/>
          <w:sz w:val="20"/>
          <w:szCs w:val="20"/>
        </w:rPr>
        <w:t>": {</w:t>
      </w:r>
    </w:p>
    <w:p w14:paraId="6B20C95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"15.0.5",</w:t>
      </w:r>
    </w:p>
    <w:p w14:paraId="63D9BB8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t>
      </w:r>
      <w:proofErr w:type="spellStart"/>
      <w:r w:rsidRPr="00130981">
        <w:rPr>
          <w:rFonts w:ascii="Courier New" w:eastAsia="Times New Roman" w:hAnsi="Courier New" w:cs="Courier New"/>
          <w:color w:val="000000"/>
          <w:sz w:val="20"/>
          <w:szCs w:val="20"/>
        </w:rPr>
        <w:t>cacache</w:t>
      </w:r>
      <w:proofErr w:type="spellEnd"/>
      <w:r w:rsidRPr="00130981">
        <w:rPr>
          <w:rFonts w:ascii="Courier New" w:eastAsia="Times New Roman" w:hAnsi="Courier New" w:cs="Courier New"/>
          <w:color w:val="000000"/>
          <w:sz w:val="20"/>
          <w:szCs w:val="20"/>
        </w:rPr>
        <w:t>/-/cacache-15.0.5.tgz",</w:t>
      </w:r>
    </w:p>
    <w:p w14:paraId="32FBA2C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"sha512-lloiL22n7sOjEEXdL8NAjTgv9a1u43xICE9/203qonkZUCj5X1UEWIdf2/Y0d6QcCtMzbKQyhrcDbdvlZTs/+A==",</w:t>
      </w:r>
    </w:p>
    <w:p w14:paraId="7AA06E6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77B7610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5111D84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npmcli</w:t>
      </w:r>
      <w:proofErr w:type="spellEnd"/>
      <w:r w:rsidRPr="00130981">
        <w:rPr>
          <w:rFonts w:ascii="Courier New" w:eastAsia="Times New Roman" w:hAnsi="Courier New" w:cs="Courier New"/>
          <w:color w:val="000000"/>
          <w:sz w:val="20"/>
          <w:szCs w:val="20"/>
        </w:rPr>
        <w:t>/move-file": "^1.0.1",</w:t>
      </w:r>
    </w:p>
    <w:p w14:paraId="34A3F9E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chownr</w:t>
      </w:r>
      <w:proofErr w:type="spellEnd"/>
      <w:r w:rsidRPr="00130981">
        <w:rPr>
          <w:rFonts w:ascii="Courier New" w:eastAsia="Times New Roman" w:hAnsi="Courier New" w:cs="Courier New"/>
          <w:color w:val="000000"/>
          <w:sz w:val="20"/>
          <w:szCs w:val="20"/>
        </w:rPr>
        <w:t>": "^2.0.0",</w:t>
      </w:r>
    </w:p>
    <w:p w14:paraId="11B8184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fs</w:t>
      </w:r>
      <w:proofErr w:type="gramEnd"/>
      <w:r w:rsidRPr="00130981">
        <w:rPr>
          <w:rFonts w:ascii="Courier New" w:eastAsia="Times New Roman" w:hAnsi="Courier New" w:cs="Courier New"/>
          <w:color w:val="000000"/>
          <w:sz w:val="20"/>
          <w:szCs w:val="20"/>
        </w:rPr>
        <w:t>-</w:t>
      </w:r>
      <w:proofErr w:type="spellStart"/>
      <w:r w:rsidRPr="00130981">
        <w:rPr>
          <w:rFonts w:ascii="Courier New" w:eastAsia="Times New Roman" w:hAnsi="Courier New" w:cs="Courier New"/>
          <w:color w:val="000000"/>
          <w:sz w:val="20"/>
          <w:szCs w:val="20"/>
        </w:rPr>
        <w:t>minipass</w:t>
      </w:r>
      <w:proofErr w:type="spellEnd"/>
      <w:r w:rsidRPr="00130981">
        <w:rPr>
          <w:rFonts w:ascii="Courier New" w:eastAsia="Times New Roman" w:hAnsi="Courier New" w:cs="Courier New"/>
          <w:color w:val="000000"/>
          <w:sz w:val="20"/>
          <w:szCs w:val="20"/>
        </w:rPr>
        <w:t>": "^2.0.0",</w:t>
      </w:r>
    </w:p>
    <w:p w14:paraId="5E86FB3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"glob": "^7.1.4",</w:t>
      </w:r>
    </w:p>
    <w:p w14:paraId="7B60F82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infer</w:t>
      </w:r>
      <w:proofErr w:type="gramEnd"/>
      <w:r w:rsidRPr="00130981">
        <w:rPr>
          <w:rFonts w:ascii="Courier New" w:eastAsia="Times New Roman" w:hAnsi="Courier New" w:cs="Courier New"/>
          <w:color w:val="000000"/>
          <w:sz w:val="20"/>
          <w:szCs w:val="20"/>
        </w:rPr>
        <w:t>-owner": "^1.0.4",</w:t>
      </w:r>
    </w:p>
    <w:p w14:paraId="521DA5D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lru</w:t>
      </w:r>
      <w:proofErr w:type="spellEnd"/>
      <w:proofErr w:type="gramEnd"/>
      <w:r w:rsidRPr="00130981">
        <w:rPr>
          <w:rFonts w:ascii="Courier New" w:eastAsia="Times New Roman" w:hAnsi="Courier New" w:cs="Courier New"/>
          <w:color w:val="000000"/>
          <w:sz w:val="20"/>
          <w:szCs w:val="20"/>
        </w:rPr>
        <w:t>-cache": "^6.0.0",</w:t>
      </w:r>
    </w:p>
    <w:p w14:paraId="5670450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minipass</w:t>
      </w:r>
      <w:proofErr w:type="spellEnd"/>
      <w:r w:rsidRPr="00130981">
        <w:rPr>
          <w:rFonts w:ascii="Courier New" w:eastAsia="Times New Roman" w:hAnsi="Courier New" w:cs="Courier New"/>
          <w:color w:val="000000"/>
          <w:sz w:val="20"/>
          <w:szCs w:val="20"/>
        </w:rPr>
        <w:t>": "^3.1.1",</w:t>
      </w:r>
    </w:p>
    <w:p w14:paraId="2C151D8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minipass</w:t>
      </w:r>
      <w:proofErr w:type="spellEnd"/>
      <w:proofErr w:type="gramEnd"/>
      <w:r w:rsidRPr="00130981">
        <w:rPr>
          <w:rFonts w:ascii="Courier New" w:eastAsia="Times New Roman" w:hAnsi="Courier New" w:cs="Courier New"/>
          <w:color w:val="000000"/>
          <w:sz w:val="20"/>
          <w:szCs w:val="20"/>
        </w:rPr>
        <w:t>-collect": "^1.0.2",</w:t>
      </w:r>
    </w:p>
    <w:p w14:paraId="411A5A7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minipass</w:t>
      </w:r>
      <w:proofErr w:type="spellEnd"/>
      <w:proofErr w:type="gramEnd"/>
      <w:r w:rsidRPr="00130981">
        <w:rPr>
          <w:rFonts w:ascii="Courier New" w:eastAsia="Times New Roman" w:hAnsi="Courier New" w:cs="Courier New"/>
          <w:color w:val="000000"/>
          <w:sz w:val="20"/>
          <w:szCs w:val="20"/>
        </w:rPr>
        <w:t>-flush": "^1.0.5",</w:t>
      </w:r>
    </w:p>
    <w:p w14:paraId="2B0CAD2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minipass</w:t>
      </w:r>
      <w:proofErr w:type="spellEnd"/>
      <w:proofErr w:type="gramEnd"/>
      <w:r w:rsidRPr="00130981">
        <w:rPr>
          <w:rFonts w:ascii="Courier New" w:eastAsia="Times New Roman" w:hAnsi="Courier New" w:cs="Courier New"/>
          <w:color w:val="000000"/>
          <w:sz w:val="20"/>
          <w:szCs w:val="20"/>
        </w:rPr>
        <w:t>-pipeline": "^1.2.2",</w:t>
      </w:r>
    </w:p>
    <w:p w14:paraId="205C17B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mkdirp</w:t>
      </w:r>
      <w:proofErr w:type="spellEnd"/>
      <w:r w:rsidRPr="00130981">
        <w:rPr>
          <w:rFonts w:ascii="Courier New" w:eastAsia="Times New Roman" w:hAnsi="Courier New" w:cs="Courier New"/>
          <w:color w:val="000000"/>
          <w:sz w:val="20"/>
          <w:szCs w:val="20"/>
        </w:rPr>
        <w:t>": "^1.0.3",</w:t>
      </w:r>
    </w:p>
    <w:p w14:paraId="0806EA8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"p-map": "^4.0.0",</w:t>
      </w:r>
    </w:p>
    <w:p w14:paraId="0C5FFA1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promise</w:t>
      </w:r>
      <w:proofErr w:type="gramEnd"/>
      <w:r w:rsidRPr="00130981">
        <w:rPr>
          <w:rFonts w:ascii="Courier New" w:eastAsia="Times New Roman" w:hAnsi="Courier New" w:cs="Courier New"/>
          <w:color w:val="000000"/>
          <w:sz w:val="20"/>
          <w:szCs w:val="20"/>
        </w:rPr>
        <w:t>-inflight": "^1.0.1",</w:t>
      </w:r>
    </w:p>
    <w:p w14:paraId="590ADF6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rimraf</w:t>
      </w:r>
      <w:proofErr w:type="spellEnd"/>
      <w:r w:rsidRPr="00130981">
        <w:rPr>
          <w:rFonts w:ascii="Courier New" w:eastAsia="Times New Roman" w:hAnsi="Courier New" w:cs="Courier New"/>
          <w:color w:val="000000"/>
          <w:sz w:val="20"/>
          <w:szCs w:val="20"/>
        </w:rPr>
        <w:t>": "^3.0.2",</w:t>
      </w:r>
    </w:p>
    <w:p w14:paraId="112A884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ssri</w:t>
      </w:r>
      <w:proofErr w:type="spellEnd"/>
      <w:r w:rsidRPr="00130981">
        <w:rPr>
          <w:rFonts w:ascii="Courier New" w:eastAsia="Times New Roman" w:hAnsi="Courier New" w:cs="Courier New"/>
          <w:color w:val="000000"/>
          <w:sz w:val="20"/>
          <w:szCs w:val="20"/>
        </w:rPr>
        <w:t>": "^8.0.0",</w:t>
      </w:r>
    </w:p>
    <w:p w14:paraId="27BBF02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"tar": "^6.0.2",</w:t>
      </w:r>
    </w:p>
    <w:p w14:paraId="6FF8DD8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unique</w:t>
      </w:r>
      <w:proofErr w:type="gramEnd"/>
      <w:r w:rsidRPr="00130981">
        <w:rPr>
          <w:rFonts w:ascii="Courier New" w:eastAsia="Times New Roman" w:hAnsi="Courier New" w:cs="Courier New"/>
          <w:color w:val="000000"/>
          <w:sz w:val="20"/>
          <w:szCs w:val="20"/>
        </w:rPr>
        <w:t>-filename": "^1.1.1"</w:t>
      </w:r>
    </w:p>
    <w:p w14:paraId="3956C02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5016A92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"dependencies": {</w:t>
      </w:r>
    </w:p>
    <w:p w14:paraId="1064293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lru</w:t>
      </w:r>
      <w:proofErr w:type="spellEnd"/>
      <w:proofErr w:type="gramEnd"/>
      <w:r w:rsidRPr="00130981">
        <w:rPr>
          <w:rFonts w:ascii="Courier New" w:eastAsia="Times New Roman" w:hAnsi="Courier New" w:cs="Courier New"/>
          <w:color w:val="000000"/>
          <w:sz w:val="20"/>
          <w:szCs w:val="20"/>
        </w:rPr>
        <w:t>-cache": {</w:t>
      </w:r>
    </w:p>
    <w:p w14:paraId="6D8DF9F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"6.0.0",</w:t>
      </w:r>
    </w:p>
    <w:p w14:paraId="7ABB9AD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t>
      </w:r>
      <w:proofErr w:type="spellStart"/>
      <w:r w:rsidRPr="00130981">
        <w:rPr>
          <w:rFonts w:ascii="Courier New" w:eastAsia="Times New Roman" w:hAnsi="Courier New" w:cs="Courier New"/>
          <w:color w:val="000000"/>
          <w:sz w:val="20"/>
          <w:szCs w:val="20"/>
        </w:rPr>
        <w:t>lru</w:t>
      </w:r>
      <w:proofErr w:type="spellEnd"/>
      <w:r w:rsidRPr="00130981">
        <w:rPr>
          <w:rFonts w:ascii="Courier New" w:eastAsia="Times New Roman" w:hAnsi="Courier New" w:cs="Courier New"/>
          <w:color w:val="000000"/>
          <w:sz w:val="20"/>
          <w:szCs w:val="20"/>
        </w:rPr>
        <w:t>-cache/-/lru-cache-6.0.0.tgz",</w:t>
      </w:r>
    </w:p>
    <w:p w14:paraId="0A315FE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"sha512-Jo6dJ04CmSjuznwJSS3pUeWmd/H0ffTlkXXgwZi+eq1UCmqQwCh+eLsYOYCwY991i2Fah4h1BEMCx4qThGbsiA==",</w:t>
      </w:r>
    </w:p>
    <w:p w14:paraId="2339541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695B1BF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674DB6D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yallist</w:t>
      </w:r>
      <w:proofErr w:type="spellEnd"/>
      <w:r w:rsidRPr="00130981">
        <w:rPr>
          <w:rFonts w:ascii="Courier New" w:eastAsia="Times New Roman" w:hAnsi="Courier New" w:cs="Courier New"/>
          <w:color w:val="000000"/>
          <w:sz w:val="20"/>
          <w:szCs w:val="20"/>
        </w:rPr>
        <w:t>": "^4.0.0"</w:t>
      </w:r>
    </w:p>
    <w:p w14:paraId="2B6D231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14E7E4E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1F461B1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mkdirp</w:t>
      </w:r>
      <w:proofErr w:type="spellEnd"/>
      <w:r w:rsidRPr="00130981">
        <w:rPr>
          <w:rFonts w:ascii="Courier New" w:eastAsia="Times New Roman" w:hAnsi="Courier New" w:cs="Courier New"/>
          <w:color w:val="000000"/>
          <w:sz w:val="20"/>
          <w:szCs w:val="20"/>
        </w:rPr>
        <w:t>": {</w:t>
      </w:r>
    </w:p>
    <w:p w14:paraId="5F89DD4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"1.0.4",</w:t>
      </w:r>
    </w:p>
    <w:p w14:paraId="46FBC9A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t>
      </w:r>
      <w:proofErr w:type="spellStart"/>
      <w:r w:rsidRPr="00130981">
        <w:rPr>
          <w:rFonts w:ascii="Courier New" w:eastAsia="Times New Roman" w:hAnsi="Courier New" w:cs="Courier New"/>
          <w:color w:val="000000"/>
          <w:sz w:val="20"/>
          <w:szCs w:val="20"/>
        </w:rPr>
        <w:t>mkdirp</w:t>
      </w:r>
      <w:proofErr w:type="spellEnd"/>
      <w:r w:rsidRPr="00130981">
        <w:rPr>
          <w:rFonts w:ascii="Courier New" w:eastAsia="Times New Roman" w:hAnsi="Courier New" w:cs="Courier New"/>
          <w:color w:val="000000"/>
          <w:sz w:val="20"/>
          <w:szCs w:val="20"/>
        </w:rPr>
        <w:t>/-/mkdirp-1.0.4.tgz",</w:t>
      </w:r>
    </w:p>
    <w:p w14:paraId="4474277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"sha512-vVqVZQyf3WLx2Shd0qJ9xuvqgAyKPLAiqITEtqW0oIUjzo3PePDd6fW9iFz30ef7Ysp/oiWqbhszeGWW2T6Gzw==",</w:t>
      </w:r>
    </w:p>
    <w:p w14:paraId="371A0C1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7D4EB9B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lastRenderedPageBreak/>
        <w:t xml:space="preserve">        },</w:t>
      </w:r>
    </w:p>
    <w:p w14:paraId="5037F99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yallist</w:t>
      </w:r>
      <w:proofErr w:type="spellEnd"/>
      <w:r w:rsidRPr="00130981">
        <w:rPr>
          <w:rFonts w:ascii="Courier New" w:eastAsia="Times New Roman" w:hAnsi="Courier New" w:cs="Courier New"/>
          <w:color w:val="000000"/>
          <w:sz w:val="20"/>
          <w:szCs w:val="20"/>
        </w:rPr>
        <w:t>": {</w:t>
      </w:r>
    </w:p>
    <w:p w14:paraId="0E6E508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"4.0.0",</w:t>
      </w:r>
    </w:p>
    <w:p w14:paraId="3914E40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t>
      </w:r>
      <w:proofErr w:type="spellStart"/>
      <w:r w:rsidRPr="00130981">
        <w:rPr>
          <w:rFonts w:ascii="Courier New" w:eastAsia="Times New Roman" w:hAnsi="Courier New" w:cs="Courier New"/>
          <w:color w:val="000000"/>
          <w:sz w:val="20"/>
          <w:szCs w:val="20"/>
        </w:rPr>
        <w:t>yallist</w:t>
      </w:r>
      <w:proofErr w:type="spellEnd"/>
      <w:r w:rsidRPr="00130981">
        <w:rPr>
          <w:rFonts w:ascii="Courier New" w:eastAsia="Times New Roman" w:hAnsi="Courier New" w:cs="Courier New"/>
          <w:color w:val="000000"/>
          <w:sz w:val="20"/>
          <w:szCs w:val="20"/>
        </w:rPr>
        <w:t>/-/yallist-4.0.0.tgz",</w:t>
      </w:r>
    </w:p>
    <w:p w14:paraId="717C99D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"sha512-3wdGidZyq5PB084XLES5TpOSRA3wjXAlIWMhum2kRcv/41Sn2emQ0dycQW4uZXLejwKvg6EsvbdlVL+FYEct7A==",</w:t>
      </w:r>
    </w:p>
    <w:p w14:paraId="54278B6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0C1BB94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1E9F778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6B8C88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59F30C5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cache</w:t>
      </w:r>
      <w:proofErr w:type="gramEnd"/>
      <w:r w:rsidRPr="00130981">
        <w:rPr>
          <w:rFonts w:ascii="Courier New" w:eastAsia="Times New Roman" w:hAnsi="Courier New" w:cs="Courier New"/>
          <w:color w:val="000000"/>
          <w:sz w:val="20"/>
          <w:szCs w:val="20"/>
        </w:rPr>
        <w:t>-base": {</w:t>
      </w:r>
    </w:p>
    <w:p w14:paraId="5C2D18C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"1.0.1",</w:t>
      </w:r>
    </w:p>
    <w:p w14:paraId="491C8CD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"https://registry.npmjs.org/cache-base/-/cache-base-1.0.1.tgz",</w:t>
      </w:r>
    </w:p>
    <w:p w14:paraId="675317C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"sha512-AKcdTnFSWATd5/GCPRxr2ChwIJ85CeyrEyjRHlKxQ56d4XJMGym0uAiKn0xbLOGOl3+yRpOTi484dVCEc5AUzQ==",</w:t>
      </w:r>
    </w:p>
    <w:p w14:paraId="79C4E03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10D9DE5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11348DE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collection</w:t>
      </w:r>
      <w:proofErr w:type="gramEnd"/>
      <w:r w:rsidRPr="00130981">
        <w:rPr>
          <w:rFonts w:ascii="Courier New" w:eastAsia="Times New Roman" w:hAnsi="Courier New" w:cs="Courier New"/>
          <w:color w:val="000000"/>
          <w:sz w:val="20"/>
          <w:szCs w:val="20"/>
        </w:rPr>
        <w:t>-visit": "^1.0.0",</w:t>
      </w:r>
    </w:p>
    <w:p w14:paraId="28346A8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component</w:t>
      </w:r>
      <w:proofErr w:type="gramEnd"/>
      <w:r w:rsidRPr="00130981">
        <w:rPr>
          <w:rFonts w:ascii="Courier New" w:eastAsia="Times New Roman" w:hAnsi="Courier New" w:cs="Courier New"/>
          <w:color w:val="000000"/>
          <w:sz w:val="20"/>
          <w:szCs w:val="20"/>
        </w:rPr>
        <w:t>-emitter": "^1.2.1",</w:t>
      </w:r>
    </w:p>
    <w:p w14:paraId="7DE86D5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get</w:t>
      </w:r>
      <w:proofErr w:type="gramEnd"/>
      <w:r w:rsidRPr="00130981">
        <w:rPr>
          <w:rFonts w:ascii="Courier New" w:eastAsia="Times New Roman" w:hAnsi="Courier New" w:cs="Courier New"/>
          <w:color w:val="000000"/>
          <w:sz w:val="20"/>
          <w:szCs w:val="20"/>
        </w:rPr>
        <w:t>-value": "^2.0.6",</w:t>
      </w:r>
    </w:p>
    <w:p w14:paraId="58B6FBA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has</w:t>
      </w:r>
      <w:proofErr w:type="gramEnd"/>
      <w:r w:rsidRPr="00130981">
        <w:rPr>
          <w:rFonts w:ascii="Courier New" w:eastAsia="Times New Roman" w:hAnsi="Courier New" w:cs="Courier New"/>
          <w:color w:val="000000"/>
          <w:sz w:val="20"/>
          <w:szCs w:val="20"/>
        </w:rPr>
        <w:t>-value": "^1.0.0",</w:t>
      </w:r>
    </w:p>
    <w:p w14:paraId="7EE0B16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isobject</w:t>
      </w:r>
      <w:proofErr w:type="spellEnd"/>
      <w:r w:rsidRPr="00130981">
        <w:rPr>
          <w:rFonts w:ascii="Courier New" w:eastAsia="Times New Roman" w:hAnsi="Courier New" w:cs="Courier New"/>
          <w:color w:val="000000"/>
          <w:sz w:val="20"/>
          <w:szCs w:val="20"/>
        </w:rPr>
        <w:t>": "^3.0.1",</w:t>
      </w:r>
    </w:p>
    <w:p w14:paraId="0D02625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set</w:t>
      </w:r>
      <w:proofErr w:type="gramEnd"/>
      <w:r w:rsidRPr="00130981">
        <w:rPr>
          <w:rFonts w:ascii="Courier New" w:eastAsia="Times New Roman" w:hAnsi="Courier New" w:cs="Courier New"/>
          <w:color w:val="000000"/>
          <w:sz w:val="20"/>
          <w:szCs w:val="20"/>
        </w:rPr>
        <w:t>-value": "^2.0.0",</w:t>
      </w:r>
    </w:p>
    <w:p w14:paraId="2F832D6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to</w:t>
      </w:r>
      <w:proofErr w:type="gramEnd"/>
      <w:r w:rsidRPr="00130981">
        <w:rPr>
          <w:rFonts w:ascii="Courier New" w:eastAsia="Times New Roman" w:hAnsi="Courier New" w:cs="Courier New"/>
          <w:color w:val="000000"/>
          <w:sz w:val="20"/>
          <w:szCs w:val="20"/>
        </w:rPr>
        <w:t>-object-path": "^0.3.0",</w:t>
      </w:r>
    </w:p>
    <w:p w14:paraId="56725A3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union</w:t>
      </w:r>
      <w:proofErr w:type="gramEnd"/>
      <w:r w:rsidRPr="00130981">
        <w:rPr>
          <w:rFonts w:ascii="Courier New" w:eastAsia="Times New Roman" w:hAnsi="Courier New" w:cs="Courier New"/>
          <w:color w:val="000000"/>
          <w:sz w:val="20"/>
          <w:szCs w:val="20"/>
        </w:rPr>
        <w:t>-value": "^1.0.0",</w:t>
      </w:r>
    </w:p>
    <w:p w14:paraId="7BFB722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unset</w:t>
      </w:r>
      <w:proofErr w:type="gramEnd"/>
      <w:r w:rsidRPr="00130981">
        <w:rPr>
          <w:rFonts w:ascii="Courier New" w:eastAsia="Times New Roman" w:hAnsi="Courier New" w:cs="Courier New"/>
          <w:color w:val="000000"/>
          <w:sz w:val="20"/>
          <w:szCs w:val="20"/>
        </w:rPr>
        <w:t>-value": "^1.0.0"</w:t>
      </w:r>
    </w:p>
    <w:p w14:paraId="7857264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26418A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1513AF8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call</w:t>
      </w:r>
      <w:proofErr w:type="gramEnd"/>
      <w:r w:rsidRPr="00130981">
        <w:rPr>
          <w:rFonts w:ascii="Courier New" w:eastAsia="Times New Roman" w:hAnsi="Courier New" w:cs="Courier New"/>
          <w:color w:val="000000"/>
          <w:sz w:val="20"/>
          <w:szCs w:val="20"/>
        </w:rPr>
        <w:t>-bind": {</w:t>
      </w:r>
    </w:p>
    <w:p w14:paraId="2F42234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"1.0.2",</w:t>
      </w:r>
    </w:p>
    <w:p w14:paraId="1750A5C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"https://registry.npmjs.org/call-bind/-/call-bind-1.0.2.tgz",</w:t>
      </w:r>
    </w:p>
    <w:p w14:paraId="0BF4793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"sha512-7O+FbCihrB5WGbFYesctwmTKae6rOiIzmz1icreWJ+0aA7LJfuqhEso2T9ncpcFtzMQtzXf2QGGueWJGTYsqrA==",</w:t>
      </w:r>
    </w:p>
    <w:p w14:paraId="3CDC10F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6183E4F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1BF2CC2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function</w:t>
      </w:r>
      <w:proofErr w:type="gramEnd"/>
      <w:r w:rsidRPr="00130981">
        <w:rPr>
          <w:rFonts w:ascii="Courier New" w:eastAsia="Times New Roman" w:hAnsi="Courier New" w:cs="Courier New"/>
          <w:color w:val="000000"/>
          <w:sz w:val="20"/>
          <w:szCs w:val="20"/>
        </w:rPr>
        <w:t>-bind": "^1.1.1",</w:t>
      </w:r>
    </w:p>
    <w:p w14:paraId="4C8E4BB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get</w:t>
      </w:r>
      <w:proofErr w:type="gramEnd"/>
      <w:r w:rsidRPr="00130981">
        <w:rPr>
          <w:rFonts w:ascii="Courier New" w:eastAsia="Times New Roman" w:hAnsi="Courier New" w:cs="Courier New"/>
          <w:color w:val="000000"/>
          <w:sz w:val="20"/>
          <w:szCs w:val="20"/>
        </w:rPr>
        <w:t>-intrinsic": "^1.0.2"</w:t>
      </w:r>
    </w:p>
    <w:p w14:paraId="09FB354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0538769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22A010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caller</w:t>
      </w:r>
      <w:proofErr w:type="gramEnd"/>
      <w:r w:rsidRPr="00130981">
        <w:rPr>
          <w:rFonts w:ascii="Courier New" w:eastAsia="Times New Roman" w:hAnsi="Courier New" w:cs="Courier New"/>
          <w:color w:val="000000"/>
          <w:sz w:val="20"/>
          <w:szCs w:val="20"/>
        </w:rPr>
        <w:t>-</w:t>
      </w:r>
      <w:proofErr w:type="spellStart"/>
      <w:r w:rsidRPr="00130981">
        <w:rPr>
          <w:rFonts w:ascii="Courier New" w:eastAsia="Times New Roman" w:hAnsi="Courier New" w:cs="Courier New"/>
          <w:color w:val="000000"/>
          <w:sz w:val="20"/>
          <w:szCs w:val="20"/>
        </w:rPr>
        <w:t>callsite</w:t>
      </w:r>
      <w:proofErr w:type="spellEnd"/>
      <w:r w:rsidRPr="00130981">
        <w:rPr>
          <w:rFonts w:ascii="Courier New" w:eastAsia="Times New Roman" w:hAnsi="Courier New" w:cs="Courier New"/>
          <w:color w:val="000000"/>
          <w:sz w:val="20"/>
          <w:szCs w:val="20"/>
        </w:rPr>
        <w:t>": {</w:t>
      </w:r>
    </w:p>
    <w:p w14:paraId="00764DA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"2.0.0",</w:t>
      </w:r>
    </w:p>
    <w:p w14:paraId="558DA68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"https://registry.npmjs.org/caller-callsite/-/caller-callsite-2.0.0.tgz",</w:t>
      </w:r>
    </w:p>
    <w:p w14:paraId="363B79D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"sha512-JuG3qI4QOftFsZyOn1qq87fq5grLIyk1JYd5lJmdA+fG7aQ9pA/i3JIJGcO3q0MrRcHlOt1U+ZeHW8Dq9axALQ==",</w:t>
      </w:r>
    </w:p>
    <w:p w14:paraId="22BE13C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7108CD7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79BF662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callsites</w:t>
      </w:r>
      <w:proofErr w:type="spellEnd"/>
      <w:r w:rsidRPr="00130981">
        <w:rPr>
          <w:rFonts w:ascii="Courier New" w:eastAsia="Times New Roman" w:hAnsi="Courier New" w:cs="Courier New"/>
          <w:color w:val="000000"/>
          <w:sz w:val="20"/>
          <w:szCs w:val="20"/>
        </w:rPr>
        <w:t>": "^2.0.0"</w:t>
      </w:r>
    </w:p>
    <w:p w14:paraId="3EC0010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6F3347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1B2FABE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caller</w:t>
      </w:r>
      <w:proofErr w:type="gramEnd"/>
      <w:r w:rsidRPr="00130981">
        <w:rPr>
          <w:rFonts w:ascii="Courier New" w:eastAsia="Times New Roman" w:hAnsi="Courier New" w:cs="Courier New"/>
          <w:color w:val="000000"/>
          <w:sz w:val="20"/>
          <w:szCs w:val="20"/>
        </w:rPr>
        <w:t>-path": {</w:t>
      </w:r>
    </w:p>
    <w:p w14:paraId="0EE31A2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"2.0.0",</w:t>
      </w:r>
    </w:p>
    <w:p w14:paraId="39703F5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lastRenderedPageBreak/>
        <w:t xml:space="preserve">      "resolved": "https://registry.npmjs.org/caller-path/-/caller-path-2.0.0.tgz",</w:t>
      </w:r>
    </w:p>
    <w:p w14:paraId="2239A96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"sha512-MCL3sf6nCSXOwCTzvPKhN18TU7AHTvdtam8DAogxcrJ8Rjfbbg7Lgng64H9Iy+vUV6VGFClN/TyxBkAebLRR4A==",</w:t>
      </w:r>
    </w:p>
    <w:p w14:paraId="1925410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453D0E4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525A688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caller</w:t>
      </w:r>
      <w:proofErr w:type="gramEnd"/>
      <w:r w:rsidRPr="00130981">
        <w:rPr>
          <w:rFonts w:ascii="Courier New" w:eastAsia="Times New Roman" w:hAnsi="Courier New" w:cs="Courier New"/>
          <w:color w:val="000000"/>
          <w:sz w:val="20"/>
          <w:szCs w:val="20"/>
        </w:rPr>
        <w:t>-</w:t>
      </w:r>
      <w:proofErr w:type="spellStart"/>
      <w:r w:rsidRPr="00130981">
        <w:rPr>
          <w:rFonts w:ascii="Courier New" w:eastAsia="Times New Roman" w:hAnsi="Courier New" w:cs="Courier New"/>
          <w:color w:val="000000"/>
          <w:sz w:val="20"/>
          <w:szCs w:val="20"/>
        </w:rPr>
        <w:t>callsite</w:t>
      </w:r>
      <w:proofErr w:type="spellEnd"/>
      <w:r w:rsidRPr="00130981">
        <w:rPr>
          <w:rFonts w:ascii="Courier New" w:eastAsia="Times New Roman" w:hAnsi="Courier New" w:cs="Courier New"/>
          <w:color w:val="000000"/>
          <w:sz w:val="20"/>
          <w:szCs w:val="20"/>
        </w:rPr>
        <w:t>": "^2.0.0"</w:t>
      </w:r>
    </w:p>
    <w:p w14:paraId="7167F01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3B73347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DAFBDF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callsites</w:t>
      </w:r>
      <w:proofErr w:type="spellEnd"/>
      <w:r w:rsidRPr="00130981">
        <w:rPr>
          <w:rFonts w:ascii="Courier New" w:eastAsia="Times New Roman" w:hAnsi="Courier New" w:cs="Courier New"/>
          <w:color w:val="000000"/>
          <w:sz w:val="20"/>
          <w:szCs w:val="20"/>
        </w:rPr>
        <w:t>": {</w:t>
      </w:r>
    </w:p>
    <w:p w14:paraId="6A17DB0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"2.0.0",</w:t>
      </w:r>
    </w:p>
    <w:p w14:paraId="3039EEF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t>
      </w:r>
      <w:proofErr w:type="spellStart"/>
      <w:r w:rsidRPr="00130981">
        <w:rPr>
          <w:rFonts w:ascii="Courier New" w:eastAsia="Times New Roman" w:hAnsi="Courier New" w:cs="Courier New"/>
          <w:color w:val="000000"/>
          <w:sz w:val="20"/>
          <w:szCs w:val="20"/>
        </w:rPr>
        <w:t>callsites</w:t>
      </w:r>
      <w:proofErr w:type="spellEnd"/>
      <w:r w:rsidRPr="00130981">
        <w:rPr>
          <w:rFonts w:ascii="Courier New" w:eastAsia="Times New Roman" w:hAnsi="Courier New" w:cs="Courier New"/>
          <w:color w:val="000000"/>
          <w:sz w:val="20"/>
          <w:szCs w:val="20"/>
        </w:rPr>
        <w:t>/-/callsites-2.0.0.tgz",</w:t>
      </w:r>
    </w:p>
    <w:p w14:paraId="39912A4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"sha512-ksWePWBloaWPxJYQ8TL0JHvtci6G5QTKwQ95RcWAa/lzoAKuAOflGdAK92hpHXjkwb8zLxoLNUoNYZgVsaJzvQ==",</w:t>
      </w:r>
    </w:p>
    <w:p w14:paraId="111000F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2E020AC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1F634DB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camelcase</w:t>
      </w:r>
      <w:proofErr w:type="spellEnd"/>
      <w:r w:rsidRPr="00130981">
        <w:rPr>
          <w:rFonts w:ascii="Courier New" w:eastAsia="Times New Roman" w:hAnsi="Courier New" w:cs="Courier New"/>
          <w:color w:val="000000"/>
          <w:sz w:val="20"/>
          <w:szCs w:val="20"/>
        </w:rPr>
        <w:t>": {</w:t>
      </w:r>
    </w:p>
    <w:p w14:paraId="3FA9BA9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"6.3.0",</w:t>
      </w:r>
    </w:p>
    <w:p w14:paraId="6D6789B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t>
      </w:r>
      <w:proofErr w:type="spellStart"/>
      <w:r w:rsidRPr="00130981">
        <w:rPr>
          <w:rFonts w:ascii="Courier New" w:eastAsia="Times New Roman" w:hAnsi="Courier New" w:cs="Courier New"/>
          <w:color w:val="000000"/>
          <w:sz w:val="20"/>
          <w:szCs w:val="20"/>
        </w:rPr>
        <w:t>camelcase</w:t>
      </w:r>
      <w:proofErr w:type="spellEnd"/>
      <w:r w:rsidRPr="00130981">
        <w:rPr>
          <w:rFonts w:ascii="Courier New" w:eastAsia="Times New Roman" w:hAnsi="Courier New" w:cs="Courier New"/>
          <w:color w:val="000000"/>
          <w:sz w:val="20"/>
          <w:szCs w:val="20"/>
        </w:rPr>
        <w:t>/-/camelcase-6.3.0.tgz",</w:t>
      </w:r>
    </w:p>
    <w:p w14:paraId="381B3C6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"sha512-Gmy6FhYlCY7uOElZUSbxo2UCDH8owEk996gkbrpsgGtrJLM3J7jGxl9Ic7Qwwj4ivOE5AWZWRMecDdF7hqGjFA==",</w:t>
      </w:r>
    </w:p>
    <w:p w14:paraId="07E8E5E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0CC8A86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08F08CC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caniuse</w:t>
      </w:r>
      <w:proofErr w:type="gramEnd"/>
      <w:r w:rsidRPr="00130981">
        <w:rPr>
          <w:rFonts w:ascii="Courier New" w:eastAsia="Times New Roman" w:hAnsi="Courier New" w:cs="Courier New"/>
          <w:color w:val="000000"/>
          <w:sz w:val="20"/>
          <w:szCs w:val="20"/>
        </w:rPr>
        <w:t>-api</w:t>
      </w:r>
      <w:proofErr w:type="spellEnd"/>
      <w:r w:rsidRPr="00130981">
        <w:rPr>
          <w:rFonts w:ascii="Courier New" w:eastAsia="Times New Roman" w:hAnsi="Courier New" w:cs="Courier New"/>
          <w:color w:val="000000"/>
          <w:sz w:val="20"/>
          <w:szCs w:val="20"/>
        </w:rPr>
        <w:t>": {</w:t>
      </w:r>
    </w:p>
    <w:p w14:paraId="0F5635B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"3.0.0",</w:t>
      </w:r>
    </w:p>
    <w:p w14:paraId="7958865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"https://registry.npmjs.org/caniuse-api/-/caniuse-api-3.0.0.tgz",</w:t>
      </w:r>
    </w:p>
    <w:p w14:paraId="5427EE3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"sha512-bsTwuIg/BZZK/vreVTYYbSWoe2F+71P7K5QGEX+pT250DZbfU1MQ5prOKpPR+LL6uWKK3KMwMCAS74QB3Um1uw==",</w:t>
      </w:r>
    </w:p>
    <w:p w14:paraId="1AEB5A3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51F1222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2AB8567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browserslist</w:t>
      </w:r>
      <w:proofErr w:type="spellEnd"/>
      <w:r w:rsidRPr="00130981">
        <w:rPr>
          <w:rFonts w:ascii="Courier New" w:eastAsia="Times New Roman" w:hAnsi="Courier New" w:cs="Courier New"/>
          <w:color w:val="000000"/>
          <w:sz w:val="20"/>
          <w:szCs w:val="20"/>
        </w:rPr>
        <w:t>": "^4.0.0",</w:t>
      </w:r>
    </w:p>
    <w:p w14:paraId="7CDAB9D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caniuse</w:t>
      </w:r>
      <w:proofErr w:type="spellEnd"/>
      <w:proofErr w:type="gramEnd"/>
      <w:r w:rsidRPr="00130981">
        <w:rPr>
          <w:rFonts w:ascii="Courier New" w:eastAsia="Times New Roman" w:hAnsi="Courier New" w:cs="Courier New"/>
          <w:color w:val="000000"/>
          <w:sz w:val="20"/>
          <w:szCs w:val="20"/>
        </w:rPr>
        <w:t>-lite": "^1.0.0",</w:t>
      </w:r>
    </w:p>
    <w:p w14:paraId="6E189BC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lodash.memoize</w:t>
      </w:r>
      <w:proofErr w:type="spellEnd"/>
      <w:proofErr w:type="gramEnd"/>
      <w:r w:rsidRPr="00130981">
        <w:rPr>
          <w:rFonts w:ascii="Courier New" w:eastAsia="Times New Roman" w:hAnsi="Courier New" w:cs="Courier New"/>
          <w:color w:val="000000"/>
          <w:sz w:val="20"/>
          <w:szCs w:val="20"/>
        </w:rPr>
        <w:t>": "^4.1.2",</w:t>
      </w:r>
    </w:p>
    <w:p w14:paraId="411C714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lodash.uniq</w:t>
      </w:r>
      <w:proofErr w:type="spellEnd"/>
      <w:proofErr w:type="gramEnd"/>
      <w:r w:rsidRPr="00130981">
        <w:rPr>
          <w:rFonts w:ascii="Courier New" w:eastAsia="Times New Roman" w:hAnsi="Courier New" w:cs="Courier New"/>
          <w:color w:val="000000"/>
          <w:sz w:val="20"/>
          <w:szCs w:val="20"/>
        </w:rPr>
        <w:t>": "^4.5.0"</w:t>
      </w:r>
    </w:p>
    <w:p w14:paraId="7B32070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9459D9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0EBCA83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caniuse</w:t>
      </w:r>
      <w:proofErr w:type="spellEnd"/>
      <w:proofErr w:type="gramEnd"/>
      <w:r w:rsidRPr="00130981">
        <w:rPr>
          <w:rFonts w:ascii="Courier New" w:eastAsia="Times New Roman" w:hAnsi="Courier New" w:cs="Courier New"/>
          <w:color w:val="000000"/>
          <w:sz w:val="20"/>
          <w:szCs w:val="20"/>
        </w:rPr>
        <w:t>-lite": {</w:t>
      </w:r>
    </w:p>
    <w:p w14:paraId="768E1C7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"1.0.30001472",</w:t>
      </w:r>
    </w:p>
    <w:p w14:paraId="44E632C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"https://registry.npmjs.org/caniuse-lite/-/caniuse-lite-1.0.30001472.tgz",</w:t>
      </w:r>
    </w:p>
    <w:p w14:paraId="4E36F5C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"sha512-xWC/0+hHHQgj3/vrKYY0AAzeIUgr7L9wlELIcAvZdDUHlhL/kNxMdnQLOSOQfP8R51ZzPhmHdyMkI0MMpmxCfg==",</w:t>
      </w:r>
    </w:p>
    <w:p w14:paraId="2D7EB17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706A556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3A5C2FD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canonical</w:t>
      </w:r>
      <w:proofErr w:type="gramEnd"/>
      <w:r w:rsidRPr="00130981">
        <w:rPr>
          <w:rFonts w:ascii="Courier New" w:eastAsia="Times New Roman" w:hAnsi="Courier New" w:cs="Courier New"/>
          <w:color w:val="000000"/>
          <w:sz w:val="20"/>
          <w:szCs w:val="20"/>
        </w:rPr>
        <w:t>-path": {</w:t>
      </w:r>
    </w:p>
    <w:p w14:paraId="7DA3D45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"1.0.0",</w:t>
      </w:r>
    </w:p>
    <w:p w14:paraId="111534B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"https://registry.npmjs.org/canonical-path/-/canonical-path-1.0.0.tgz",</w:t>
      </w:r>
    </w:p>
    <w:p w14:paraId="759526A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"sha512-feylzsbDxi1gPZ1IjystzIQZagYYLvfKrSuygUCgf7z6x790VEzze5QEkdSV1U58RA7Hi0+v6fv4K54atOzATg==",</w:t>
      </w:r>
    </w:p>
    <w:p w14:paraId="75F9A9E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lastRenderedPageBreak/>
        <w:t xml:space="preserve">      "dev": true</w:t>
      </w:r>
    </w:p>
    <w:p w14:paraId="05F7712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00BD09F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"caseless": {</w:t>
      </w:r>
    </w:p>
    <w:p w14:paraId="6F33001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"0.12.0",</w:t>
      </w:r>
    </w:p>
    <w:p w14:paraId="1296A21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"https://registry.npmjs.org/caseless/-/caseless-0.12.0.tgz",</w:t>
      </w:r>
    </w:p>
    <w:p w14:paraId="37D5DD0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"sha512-4tYFyifaFfGacoiObjJegolkwSU4xQNGbVgUiNYVUxbQ2x2lUsFvY4hVgVzGiIe6WLOPqycWXA40l+PWsxthUw==",</w:t>
      </w:r>
    </w:p>
    <w:p w14:paraId="228CE24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11D1B95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35C0795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"chalk": {</w:t>
      </w:r>
    </w:p>
    <w:p w14:paraId="33FB57D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"2.4.2",</w:t>
      </w:r>
    </w:p>
    <w:p w14:paraId="4C66BD0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"https://registry.npmjs.org/chalk/-/chalk-2.4.2.tgz",</w:t>
      </w:r>
    </w:p>
    <w:p w14:paraId="1C6DDC0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"sha512-Mti+f9lpJNcwF4tWV8/OrTTtF1gZi+f8FqlyAdouralcFWFQWF2+NgCHShjkCb+IFBLq9buZwE1xckQU4peSuQ==",</w:t>
      </w:r>
    </w:p>
    <w:p w14:paraId="3D9DE9E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6E223C9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ansi</w:t>
      </w:r>
      <w:proofErr w:type="spellEnd"/>
      <w:proofErr w:type="gramEnd"/>
      <w:r w:rsidRPr="00130981">
        <w:rPr>
          <w:rFonts w:ascii="Courier New" w:eastAsia="Times New Roman" w:hAnsi="Courier New" w:cs="Courier New"/>
          <w:color w:val="000000"/>
          <w:sz w:val="20"/>
          <w:szCs w:val="20"/>
        </w:rPr>
        <w:t>-styles": "^3.2.1",</w:t>
      </w:r>
    </w:p>
    <w:p w14:paraId="327A931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escape</w:t>
      </w:r>
      <w:proofErr w:type="gramEnd"/>
      <w:r w:rsidRPr="00130981">
        <w:rPr>
          <w:rFonts w:ascii="Courier New" w:eastAsia="Times New Roman" w:hAnsi="Courier New" w:cs="Courier New"/>
          <w:color w:val="000000"/>
          <w:sz w:val="20"/>
          <w:szCs w:val="20"/>
        </w:rPr>
        <w:t>-string-</w:t>
      </w:r>
      <w:proofErr w:type="spellStart"/>
      <w:r w:rsidRPr="00130981">
        <w:rPr>
          <w:rFonts w:ascii="Courier New" w:eastAsia="Times New Roman" w:hAnsi="Courier New" w:cs="Courier New"/>
          <w:color w:val="000000"/>
          <w:sz w:val="20"/>
          <w:szCs w:val="20"/>
        </w:rPr>
        <w:t>regexp</w:t>
      </w:r>
      <w:proofErr w:type="spellEnd"/>
      <w:r w:rsidRPr="00130981">
        <w:rPr>
          <w:rFonts w:ascii="Courier New" w:eastAsia="Times New Roman" w:hAnsi="Courier New" w:cs="Courier New"/>
          <w:color w:val="000000"/>
          <w:sz w:val="20"/>
          <w:szCs w:val="20"/>
        </w:rPr>
        <w:t>": "^1.0.5",</w:t>
      </w:r>
    </w:p>
    <w:p w14:paraId="2369C27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supports</w:t>
      </w:r>
      <w:proofErr w:type="gramEnd"/>
      <w:r w:rsidRPr="00130981">
        <w:rPr>
          <w:rFonts w:ascii="Courier New" w:eastAsia="Times New Roman" w:hAnsi="Courier New" w:cs="Courier New"/>
          <w:color w:val="000000"/>
          <w:sz w:val="20"/>
          <w:szCs w:val="20"/>
        </w:rPr>
        <w:t>-color": "^5.3.0"</w:t>
      </w:r>
    </w:p>
    <w:p w14:paraId="2B56BC7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39888AD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642B4F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chardet</w:t>
      </w:r>
      <w:proofErr w:type="spellEnd"/>
      <w:r w:rsidRPr="00130981">
        <w:rPr>
          <w:rFonts w:ascii="Courier New" w:eastAsia="Times New Roman" w:hAnsi="Courier New" w:cs="Courier New"/>
          <w:color w:val="000000"/>
          <w:sz w:val="20"/>
          <w:szCs w:val="20"/>
        </w:rPr>
        <w:t>": {</w:t>
      </w:r>
    </w:p>
    <w:p w14:paraId="082457C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"0.7.0",</w:t>
      </w:r>
    </w:p>
    <w:p w14:paraId="7548E33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t>
      </w:r>
      <w:proofErr w:type="spellStart"/>
      <w:r w:rsidRPr="00130981">
        <w:rPr>
          <w:rFonts w:ascii="Courier New" w:eastAsia="Times New Roman" w:hAnsi="Courier New" w:cs="Courier New"/>
          <w:color w:val="000000"/>
          <w:sz w:val="20"/>
          <w:szCs w:val="20"/>
        </w:rPr>
        <w:t>chardet</w:t>
      </w:r>
      <w:proofErr w:type="spellEnd"/>
      <w:r w:rsidRPr="00130981">
        <w:rPr>
          <w:rFonts w:ascii="Courier New" w:eastAsia="Times New Roman" w:hAnsi="Courier New" w:cs="Courier New"/>
          <w:color w:val="000000"/>
          <w:sz w:val="20"/>
          <w:szCs w:val="20"/>
        </w:rPr>
        <w:t>/-/chardet-0.7.0.tgz",</w:t>
      </w:r>
    </w:p>
    <w:p w14:paraId="084147A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"sha512-mT8iDcrh03qDGRRmoA2hmBJnxpllMR+0/0qlzjqZES6NdiWDcZkCNAk4rPFZ9Q85r27unkiNNg8ZOiwZXBHwcA==",</w:t>
      </w:r>
    </w:p>
    <w:p w14:paraId="4B661AE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2722A58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7733DEF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chokidar</w:t>
      </w:r>
      <w:proofErr w:type="spellEnd"/>
      <w:r w:rsidRPr="00130981">
        <w:rPr>
          <w:rFonts w:ascii="Courier New" w:eastAsia="Times New Roman" w:hAnsi="Courier New" w:cs="Courier New"/>
          <w:color w:val="000000"/>
          <w:sz w:val="20"/>
          <w:szCs w:val="20"/>
        </w:rPr>
        <w:t>": {</w:t>
      </w:r>
    </w:p>
    <w:p w14:paraId="1BFD7DC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"3.5.3",</w:t>
      </w:r>
    </w:p>
    <w:p w14:paraId="66CFF3D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t>
      </w:r>
      <w:proofErr w:type="spellStart"/>
      <w:r w:rsidRPr="00130981">
        <w:rPr>
          <w:rFonts w:ascii="Courier New" w:eastAsia="Times New Roman" w:hAnsi="Courier New" w:cs="Courier New"/>
          <w:color w:val="000000"/>
          <w:sz w:val="20"/>
          <w:szCs w:val="20"/>
        </w:rPr>
        <w:t>chokidar</w:t>
      </w:r>
      <w:proofErr w:type="spellEnd"/>
      <w:r w:rsidRPr="00130981">
        <w:rPr>
          <w:rFonts w:ascii="Courier New" w:eastAsia="Times New Roman" w:hAnsi="Courier New" w:cs="Courier New"/>
          <w:color w:val="000000"/>
          <w:sz w:val="20"/>
          <w:szCs w:val="20"/>
        </w:rPr>
        <w:t>/-/chokidar-3.5.3.tgz",</w:t>
      </w:r>
    </w:p>
    <w:p w14:paraId="52C98AA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"sha512-Dr3sfKRP6oTcjf2JmUmFJfeVMvXBdegxB0iVQ5eb2V10uFJUCAS8OByZdVAyVb8xXNz3GjjTgj9kLWsZTqE6kw==",</w:t>
      </w:r>
    </w:p>
    <w:p w14:paraId="18D9919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6DB44FE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39698A1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anymatch</w:t>
      </w:r>
      <w:proofErr w:type="spellEnd"/>
      <w:r w:rsidRPr="00130981">
        <w:rPr>
          <w:rFonts w:ascii="Courier New" w:eastAsia="Times New Roman" w:hAnsi="Courier New" w:cs="Courier New"/>
          <w:color w:val="000000"/>
          <w:sz w:val="20"/>
          <w:szCs w:val="20"/>
        </w:rPr>
        <w:t>": "~3.1.2",</w:t>
      </w:r>
    </w:p>
    <w:p w14:paraId="20E43B8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"braces": "~3.0.2",</w:t>
      </w:r>
    </w:p>
    <w:p w14:paraId="6ECB637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fsevents</w:t>
      </w:r>
      <w:proofErr w:type="spellEnd"/>
      <w:r w:rsidRPr="00130981">
        <w:rPr>
          <w:rFonts w:ascii="Courier New" w:eastAsia="Times New Roman" w:hAnsi="Courier New" w:cs="Courier New"/>
          <w:color w:val="000000"/>
          <w:sz w:val="20"/>
          <w:szCs w:val="20"/>
        </w:rPr>
        <w:t>": "~2.3.2",</w:t>
      </w:r>
    </w:p>
    <w:p w14:paraId="0BB4588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glob</w:t>
      </w:r>
      <w:proofErr w:type="gramEnd"/>
      <w:r w:rsidRPr="00130981">
        <w:rPr>
          <w:rFonts w:ascii="Courier New" w:eastAsia="Times New Roman" w:hAnsi="Courier New" w:cs="Courier New"/>
          <w:color w:val="000000"/>
          <w:sz w:val="20"/>
          <w:szCs w:val="20"/>
        </w:rPr>
        <w:t>-parent": "~5.1.2",</w:t>
      </w:r>
    </w:p>
    <w:p w14:paraId="20B5DE3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is</w:t>
      </w:r>
      <w:proofErr w:type="gramEnd"/>
      <w:r w:rsidRPr="00130981">
        <w:rPr>
          <w:rFonts w:ascii="Courier New" w:eastAsia="Times New Roman" w:hAnsi="Courier New" w:cs="Courier New"/>
          <w:color w:val="000000"/>
          <w:sz w:val="20"/>
          <w:szCs w:val="20"/>
        </w:rPr>
        <w:t>-binary-path": "~2.1.0",</w:t>
      </w:r>
    </w:p>
    <w:p w14:paraId="7C1B626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is</w:t>
      </w:r>
      <w:proofErr w:type="gramEnd"/>
      <w:r w:rsidRPr="00130981">
        <w:rPr>
          <w:rFonts w:ascii="Courier New" w:eastAsia="Times New Roman" w:hAnsi="Courier New" w:cs="Courier New"/>
          <w:color w:val="000000"/>
          <w:sz w:val="20"/>
          <w:szCs w:val="20"/>
        </w:rPr>
        <w:t>-glob": "~4.0.1",</w:t>
      </w:r>
    </w:p>
    <w:p w14:paraId="419C36D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normalize</w:t>
      </w:r>
      <w:proofErr w:type="gramEnd"/>
      <w:r w:rsidRPr="00130981">
        <w:rPr>
          <w:rFonts w:ascii="Courier New" w:eastAsia="Times New Roman" w:hAnsi="Courier New" w:cs="Courier New"/>
          <w:color w:val="000000"/>
          <w:sz w:val="20"/>
          <w:szCs w:val="20"/>
        </w:rPr>
        <w:t>-path": "~3.0.0",</w:t>
      </w:r>
    </w:p>
    <w:p w14:paraId="20F0629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readdirp</w:t>
      </w:r>
      <w:proofErr w:type="spellEnd"/>
      <w:r w:rsidRPr="00130981">
        <w:rPr>
          <w:rFonts w:ascii="Courier New" w:eastAsia="Times New Roman" w:hAnsi="Courier New" w:cs="Courier New"/>
          <w:color w:val="000000"/>
          <w:sz w:val="20"/>
          <w:szCs w:val="20"/>
        </w:rPr>
        <w:t>": "~3.6.0"</w:t>
      </w:r>
    </w:p>
    <w:p w14:paraId="41042E0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58677CB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"dependencies": {</w:t>
      </w:r>
    </w:p>
    <w:p w14:paraId="15286A1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fsevents</w:t>
      </w:r>
      <w:proofErr w:type="spellEnd"/>
      <w:r w:rsidRPr="00130981">
        <w:rPr>
          <w:rFonts w:ascii="Courier New" w:eastAsia="Times New Roman" w:hAnsi="Courier New" w:cs="Courier New"/>
          <w:color w:val="000000"/>
          <w:sz w:val="20"/>
          <w:szCs w:val="20"/>
        </w:rPr>
        <w:t>": {</w:t>
      </w:r>
    </w:p>
    <w:p w14:paraId="4A7A1C7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"2.3.2",</w:t>
      </w:r>
    </w:p>
    <w:p w14:paraId="49A2D89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t>
      </w:r>
      <w:proofErr w:type="spellStart"/>
      <w:r w:rsidRPr="00130981">
        <w:rPr>
          <w:rFonts w:ascii="Courier New" w:eastAsia="Times New Roman" w:hAnsi="Courier New" w:cs="Courier New"/>
          <w:color w:val="000000"/>
          <w:sz w:val="20"/>
          <w:szCs w:val="20"/>
        </w:rPr>
        <w:t>fsevents</w:t>
      </w:r>
      <w:proofErr w:type="spellEnd"/>
      <w:r w:rsidRPr="00130981">
        <w:rPr>
          <w:rFonts w:ascii="Courier New" w:eastAsia="Times New Roman" w:hAnsi="Courier New" w:cs="Courier New"/>
          <w:color w:val="000000"/>
          <w:sz w:val="20"/>
          <w:szCs w:val="20"/>
        </w:rPr>
        <w:t>/-/fsevents-2.3.2.tgz",</w:t>
      </w:r>
    </w:p>
    <w:p w14:paraId="075C377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"sha512-xiqMQR4xAeHTuB9uWm+fFRcIOgKBMiOBP+eXiyT7jsgVCq1bkVygt00oASowB7EdtpOHaaPgKt812P9ab+DDKA==",</w:t>
      </w:r>
    </w:p>
    <w:p w14:paraId="77C9319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7C813C4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"optional": true</w:t>
      </w:r>
    </w:p>
    <w:p w14:paraId="04F1A34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5123CB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lastRenderedPageBreak/>
        <w:t xml:space="preserve">      }</w:t>
      </w:r>
    </w:p>
    <w:p w14:paraId="67AF91A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5574238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chownr</w:t>
      </w:r>
      <w:proofErr w:type="spellEnd"/>
      <w:r w:rsidRPr="00130981">
        <w:rPr>
          <w:rFonts w:ascii="Courier New" w:eastAsia="Times New Roman" w:hAnsi="Courier New" w:cs="Courier New"/>
          <w:color w:val="000000"/>
          <w:sz w:val="20"/>
          <w:szCs w:val="20"/>
        </w:rPr>
        <w:t>": {</w:t>
      </w:r>
    </w:p>
    <w:p w14:paraId="638342F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"2.0.0",</w:t>
      </w:r>
    </w:p>
    <w:p w14:paraId="3DADBB0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t>
      </w:r>
      <w:proofErr w:type="spellStart"/>
      <w:r w:rsidRPr="00130981">
        <w:rPr>
          <w:rFonts w:ascii="Courier New" w:eastAsia="Times New Roman" w:hAnsi="Courier New" w:cs="Courier New"/>
          <w:color w:val="000000"/>
          <w:sz w:val="20"/>
          <w:szCs w:val="20"/>
        </w:rPr>
        <w:t>chownr</w:t>
      </w:r>
      <w:proofErr w:type="spellEnd"/>
      <w:r w:rsidRPr="00130981">
        <w:rPr>
          <w:rFonts w:ascii="Courier New" w:eastAsia="Times New Roman" w:hAnsi="Courier New" w:cs="Courier New"/>
          <w:color w:val="000000"/>
          <w:sz w:val="20"/>
          <w:szCs w:val="20"/>
        </w:rPr>
        <w:t>/-/chownr-2.0.0.tgz",</w:t>
      </w:r>
    </w:p>
    <w:p w14:paraId="4CEDC51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"sha512-bIomtDF5KGpdogkLd9VspvFzk9KfpyyGlS8YFVZl7TGPBHL5snIOnxeshwVgPteQ9b4Eydl+pVbIyE1DcvCWgQ==",</w:t>
      </w:r>
    </w:p>
    <w:p w14:paraId="58AE648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3554A90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0BE62F2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chrome</w:t>
      </w:r>
      <w:proofErr w:type="gramEnd"/>
      <w:r w:rsidRPr="00130981">
        <w:rPr>
          <w:rFonts w:ascii="Courier New" w:eastAsia="Times New Roman" w:hAnsi="Courier New" w:cs="Courier New"/>
          <w:color w:val="000000"/>
          <w:sz w:val="20"/>
          <w:szCs w:val="20"/>
        </w:rPr>
        <w:t>-trace-event": {</w:t>
      </w:r>
    </w:p>
    <w:p w14:paraId="18AC372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"1.0.3",</w:t>
      </w:r>
    </w:p>
    <w:p w14:paraId="21CB8A7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"https://registry.npmjs.org/chrome-trace-event/-/chrome-trace-event-1.0.3.tgz",</w:t>
      </w:r>
    </w:p>
    <w:p w14:paraId="188AACE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"sha512-p3KULyQg4S7NIHixdwbGX+nFHkoBiA4YQmyWtjb8XngSKV124nJmRysgAeujbUVb15vh+RvFUfCPqU7rXk+hZg==",</w:t>
      </w:r>
    </w:p>
    <w:p w14:paraId="1B18C97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20F53A5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7ACADA5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cipher</w:t>
      </w:r>
      <w:proofErr w:type="gramEnd"/>
      <w:r w:rsidRPr="00130981">
        <w:rPr>
          <w:rFonts w:ascii="Courier New" w:eastAsia="Times New Roman" w:hAnsi="Courier New" w:cs="Courier New"/>
          <w:color w:val="000000"/>
          <w:sz w:val="20"/>
          <w:szCs w:val="20"/>
        </w:rPr>
        <w:t>-base": {</w:t>
      </w:r>
    </w:p>
    <w:p w14:paraId="532810A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"1.0.4",</w:t>
      </w:r>
    </w:p>
    <w:p w14:paraId="4314B67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"https://registry.npmjs.org/cipher-base/-/cipher-base-1.0.4.tgz",</w:t>
      </w:r>
    </w:p>
    <w:p w14:paraId="0CA878C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"sha512-Kkht5ye6ZGmwv40uUDZztayT2ThLQGfnj/T71N/XzeZeo3nf8foyW7zGTsPYkEya3m5f3cAypH+qe7YOrM1U2Q==",</w:t>
      </w:r>
    </w:p>
    <w:p w14:paraId="362E2EB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24C2830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5528D8D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"inherits": "^2.0.1",</w:t>
      </w:r>
    </w:p>
    <w:p w14:paraId="1B13864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safe</w:t>
      </w:r>
      <w:proofErr w:type="gramEnd"/>
      <w:r w:rsidRPr="00130981">
        <w:rPr>
          <w:rFonts w:ascii="Courier New" w:eastAsia="Times New Roman" w:hAnsi="Courier New" w:cs="Courier New"/>
          <w:color w:val="000000"/>
          <w:sz w:val="20"/>
          <w:szCs w:val="20"/>
        </w:rPr>
        <w:t>-buffer": "^5.0.1"</w:t>
      </w:r>
    </w:p>
    <w:p w14:paraId="571300E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0F17413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0A2EA36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circular</w:t>
      </w:r>
      <w:proofErr w:type="gramEnd"/>
      <w:r w:rsidRPr="00130981">
        <w:rPr>
          <w:rFonts w:ascii="Courier New" w:eastAsia="Times New Roman" w:hAnsi="Courier New" w:cs="Courier New"/>
          <w:color w:val="000000"/>
          <w:sz w:val="20"/>
          <w:szCs w:val="20"/>
        </w:rPr>
        <w:t>-dependency-plugin": {</w:t>
      </w:r>
    </w:p>
    <w:p w14:paraId="3A3F123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"5.2.0",</w:t>
      </w:r>
    </w:p>
    <w:p w14:paraId="20A993A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"https://registry.npmjs.org/circular-dependency-plugin/-/circular-dependency-plugin-5.2.0.tgz",</w:t>
      </w:r>
    </w:p>
    <w:p w14:paraId="2491595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"sha512-7p4Kn/gffhQaavNfyDFg7LS5S/UT1JAjyGd4UqR2+jzoYF02eDkj0Ec3+48TsIa4zghjLY87nQHIh/ecK9qLdw==",</w:t>
      </w:r>
    </w:p>
    <w:p w14:paraId="771C130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0B12B98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8643CB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class</w:t>
      </w:r>
      <w:proofErr w:type="gramEnd"/>
      <w:r w:rsidRPr="00130981">
        <w:rPr>
          <w:rFonts w:ascii="Courier New" w:eastAsia="Times New Roman" w:hAnsi="Courier New" w:cs="Courier New"/>
          <w:color w:val="000000"/>
          <w:sz w:val="20"/>
          <w:szCs w:val="20"/>
        </w:rPr>
        <w:t>-utils": {</w:t>
      </w:r>
    </w:p>
    <w:p w14:paraId="68794B8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"0.3.6",</w:t>
      </w:r>
    </w:p>
    <w:p w14:paraId="10539C9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"https://registry.npmjs.org/class-utils/-/class-utils-0.3.6.tgz",</w:t>
      </w:r>
    </w:p>
    <w:p w14:paraId="72AA195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"sha512-qOhPa/Fj7s6TY8H8esGu5QNpMMQxz79h+urzrNYN6mn+9BnxlDGf5QZ+XeCDsxSjPqsSR56XOZOJmpeurnLMeg==",</w:t>
      </w:r>
    </w:p>
    <w:p w14:paraId="029A7D4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7BC453C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35CEA40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arr</w:t>
      </w:r>
      <w:proofErr w:type="spellEnd"/>
      <w:proofErr w:type="gramEnd"/>
      <w:r w:rsidRPr="00130981">
        <w:rPr>
          <w:rFonts w:ascii="Courier New" w:eastAsia="Times New Roman" w:hAnsi="Courier New" w:cs="Courier New"/>
          <w:color w:val="000000"/>
          <w:sz w:val="20"/>
          <w:szCs w:val="20"/>
        </w:rPr>
        <w:t>-union": "^3.1.0",</w:t>
      </w:r>
    </w:p>
    <w:p w14:paraId="5376997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define</w:t>
      </w:r>
      <w:proofErr w:type="gramEnd"/>
      <w:r w:rsidRPr="00130981">
        <w:rPr>
          <w:rFonts w:ascii="Courier New" w:eastAsia="Times New Roman" w:hAnsi="Courier New" w:cs="Courier New"/>
          <w:color w:val="000000"/>
          <w:sz w:val="20"/>
          <w:szCs w:val="20"/>
        </w:rPr>
        <w:t>-property": "^0.2.5",</w:t>
      </w:r>
    </w:p>
    <w:p w14:paraId="07E9978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isobject</w:t>
      </w:r>
      <w:proofErr w:type="spellEnd"/>
      <w:r w:rsidRPr="00130981">
        <w:rPr>
          <w:rFonts w:ascii="Courier New" w:eastAsia="Times New Roman" w:hAnsi="Courier New" w:cs="Courier New"/>
          <w:color w:val="000000"/>
          <w:sz w:val="20"/>
          <w:szCs w:val="20"/>
        </w:rPr>
        <w:t>": "^3.0.0",</w:t>
      </w:r>
    </w:p>
    <w:p w14:paraId="2766420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static</w:t>
      </w:r>
      <w:proofErr w:type="gramEnd"/>
      <w:r w:rsidRPr="00130981">
        <w:rPr>
          <w:rFonts w:ascii="Courier New" w:eastAsia="Times New Roman" w:hAnsi="Courier New" w:cs="Courier New"/>
          <w:color w:val="000000"/>
          <w:sz w:val="20"/>
          <w:szCs w:val="20"/>
        </w:rPr>
        <w:t>-extend": "^0.1.1"</w:t>
      </w:r>
    </w:p>
    <w:p w14:paraId="1900AED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A3F1CF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"dependencies": {</w:t>
      </w:r>
    </w:p>
    <w:p w14:paraId="7247A49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define</w:t>
      </w:r>
      <w:proofErr w:type="gramEnd"/>
      <w:r w:rsidRPr="00130981">
        <w:rPr>
          <w:rFonts w:ascii="Courier New" w:eastAsia="Times New Roman" w:hAnsi="Courier New" w:cs="Courier New"/>
          <w:color w:val="000000"/>
          <w:sz w:val="20"/>
          <w:szCs w:val="20"/>
        </w:rPr>
        <w:t>-property": {</w:t>
      </w:r>
    </w:p>
    <w:p w14:paraId="41824C2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"0.2.5",</w:t>
      </w:r>
    </w:p>
    <w:p w14:paraId="3EAFAA5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lastRenderedPageBreak/>
        <w:t xml:space="preserve">          "resolved": "https://registry.npmjs.org/define-property/-/define-property-0.2.5.tgz",</w:t>
      </w:r>
    </w:p>
    <w:p w14:paraId="74278ED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"sha512-Rr7ADjQZenceVOAKop6ALkkRAmH1A4Gx9hV/7ZujPUN2rkATqFO0JZLZInbAjpZYoJ1gUx8MRMQVkYemcbMSTA==",</w:t>
      </w:r>
    </w:p>
    <w:p w14:paraId="2C9FE53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0D2A16E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22BC4E5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is</w:t>
      </w:r>
      <w:proofErr w:type="gramEnd"/>
      <w:r w:rsidRPr="00130981">
        <w:rPr>
          <w:rFonts w:ascii="Courier New" w:eastAsia="Times New Roman" w:hAnsi="Courier New" w:cs="Courier New"/>
          <w:color w:val="000000"/>
          <w:sz w:val="20"/>
          <w:szCs w:val="20"/>
        </w:rPr>
        <w:t>-descriptor": "^0.1.0"</w:t>
      </w:r>
    </w:p>
    <w:p w14:paraId="2D15431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23BB455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25EC8E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94D502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5607ED8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clean</w:t>
      </w:r>
      <w:proofErr w:type="gramEnd"/>
      <w:r w:rsidRPr="00130981">
        <w:rPr>
          <w:rFonts w:ascii="Courier New" w:eastAsia="Times New Roman" w:hAnsi="Courier New" w:cs="Courier New"/>
          <w:color w:val="000000"/>
          <w:sz w:val="20"/>
          <w:szCs w:val="20"/>
        </w:rPr>
        <w:t>-stack": {</w:t>
      </w:r>
    </w:p>
    <w:p w14:paraId="092F872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"2.2.0",</w:t>
      </w:r>
    </w:p>
    <w:p w14:paraId="7F61488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"https://registry.npmjs.org/clean-stack/-/clean-stack-2.2.0.tgz",</w:t>
      </w:r>
    </w:p>
    <w:p w14:paraId="5228169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"sha512-4diC9HaTE+KRAMWhDhrGOECgWZxoevMc5TlkObMqNSsVU62PYzXZ/SMTjzyGAFF1YusgxGcSWTEXBhp0CPwQ1A==",</w:t>
      </w:r>
    </w:p>
    <w:p w14:paraId="66F79DD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446FD63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1178E46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cli</w:t>
      </w:r>
      <w:proofErr w:type="gramEnd"/>
      <w:r w:rsidRPr="00130981">
        <w:rPr>
          <w:rFonts w:ascii="Courier New" w:eastAsia="Times New Roman" w:hAnsi="Courier New" w:cs="Courier New"/>
          <w:color w:val="000000"/>
          <w:sz w:val="20"/>
          <w:szCs w:val="20"/>
        </w:rPr>
        <w:t>-cursor": {</w:t>
      </w:r>
    </w:p>
    <w:p w14:paraId="65DF0BA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"3.1.0",</w:t>
      </w:r>
    </w:p>
    <w:p w14:paraId="38CEBD0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"https://registry.npmjs.org/cli-cursor/-/cli-cursor-3.1.0.tgz",</w:t>
      </w:r>
    </w:p>
    <w:p w14:paraId="6E370B6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"sha512-I/zHAwsKf9FqGoXM4WWRACob9+SNukZTd94DWF57E4toouRulbCxcUh6RKUEOQlYTHJnzkPMySvPNaaSLNfLZw==",</w:t>
      </w:r>
    </w:p>
    <w:p w14:paraId="50BCBE3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73DB0BF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3565F7F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restore</w:t>
      </w:r>
      <w:proofErr w:type="gramEnd"/>
      <w:r w:rsidRPr="00130981">
        <w:rPr>
          <w:rFonts w:ascii="Courier New" w:eastAsia="Times New Roman" w:hAnsi="Courier New" w:cs="Courier New"/>
          <w:color w:val="000000"/>
          <w:sz w:val="20"/>
          <w:szCs w:val="20"/>
        </w:rPr>
        <w:t>-cursor": "^3.1.0"</w:t>
      </w:r>
    </w:p>
    <w:p w14:paraId="23E6894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5E2D851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1357BFD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cli</w:t>
      </w:r>
      <w:proofErr w:type="gramEnd"/>
      <w:r w:rsidRPr="00130981">
        <w:rPr>
          <w:rFonts w:ascii="Courier New" w:eastAsia="Times New Roman" w:hAnsi="Courier New" w:cs="Courier New"/>
          <w:color w:val="000000"/>
          <w:sz w:val="20"/>
          <w:szCs w:val="20"/>
        </w:rPr>
        <w:t>-spinners": {</w:t>
      </w:r>
    </w:p>
    <w:p w14:paraId="28665D1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"2.7.0",</w:t>
      </w:r>
    </w:p>
    <w:p w14:paraId="7A0DFC9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"https://registry.npmjs.org/cli-spinners/-/cli-spinners-2.7.0.tgz",</w:t>
      </w:r>
    </w:p>
    <w:p w14:paraId="05A11B4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"sha512-qu3pN8Y3qHNgE2AFweciB1IfMnmZ/fsNTEE+NOFjmGB2F/7rLhnhzppvpCnN4FovtP26k8lHyy9ptEbNwWFLzw==",</w:t>
      </w:r>
    </w:p>
    <w:p w14:paraId="109F6F2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4F77B2C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3E139D4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cli</w:t>
      </w:r>
      <w:proofErr w:type="gramEnd"/>
      <w:r w:rsidRPr="00130981">
        <w:rPr>
          <w:rFonts w:ascii="Courier New" w:eastAsia="Times New Roman" w:hAnsi="Courier New" w:cs="Courier New"/>
          <w:color w:val="000000"/>
          <w:sz w:val="20"/>
          <w:szCs w:val="20"/>
        </w:rPr>
        <w:t>-width": {</w:t>
      </w:r>
    </w:p>
    <w:p w14:paraId="1185336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"3.0.0",</w:t>
      </w:r>
    </w:p>
    <w:p w14:paraId="3E11363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"https://registry.npmjs.org/cli-width/-/cli-width-3.0.0.tgz",</w:t>
      </w:r>
    </w:p>
    <w:p w14:paraId="35594F8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"sha512-FxqpkPPwu1HjuN93Omfm4h8uIanXofW0RxVEW3k5RKx+mJJYSthzNhp32Kzxxy3YAEZ/Dc/EWN1vZRY0+kOhbw==",</w:t>
      </w:r>
    </w:p>
    <w:p w14:paraId="3E4D5B7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38BBBC0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152833E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cliui</w:t>
      </w:r>
      <w:proofErr w:type="spellEnd"/>
      <w:r w:rsidRPr="00130981">
        <w:rPr>
          <w:rFonts w:ascii="Courier New" w:eastAsia="Times New Roman" w:hAnsi="Courier New" w:cs="Courier New"/>
          <w:color w:val="000000"/>
          <w:sz w:val="20"/>
          <w:szCs w:val="20"/>
        </w:rPr>
        <w:t>": {</w:t>
      </w:r>
    </w:p>
    <w:p w14:paraId="425CE27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"5.0.0",</w:t>
      </w:r>
    </w:p>
    <w:p w14:paraId="0068C12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t>
      </w:r>
      <w:proofErr w:type="spellStart"/>
      <w:r w:rsidRPr="00130981">
        <w:rPr>
          <w:rFonts w:ascii="Courier New" w:eastAsia="Times New Roman" w:hAnsi="Courier New" w:cs="Courier New"/>
          <w:color w:val="000000"/>
          <w:sz w:val="20"/>
          <w:szCs w:val="20"/>
        </w:rPr>
        <w:t>cliui</w:t>
      </w:r>
      <w:proofErr w:type="spellEnd"/>
      <w:r w:rsidRPr="00130981">
        <w:rPr>
          <w:rFonts w:ascii="Courier New" w:eastAsia="Times New Roman" w:hAnsi="Courier New" w:cs="Courier New"/>
          <w:color w:val="000000"/>
          <w:sz w:val="20"/>
          <w:szCs w:val="20"/>
        </w:rPr>
        <w:t>/-/cliui-5.0.0.tgz",</w:t>
      </w:r>
    </w:p>
    <w:p w14:paraId="4DC5D6E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"sha512-PYeGSEmmHM6zvoef2w8TPzlrnNpXIjTipYK780YswmIP9vjxmd6Y2a3CB2Ks6/AU8NHjZugXvo8w3oWM2qnwXA==",</w:t>
      </w:r>
    </w:p>
    <w:p w14:paraId="39D2DD9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698C11D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3D956E7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lastRenderedPageBreak/>
        <w:t xml:space="preserve">        "</w:t>
      </w:r>
      <w:proofErr w:type="gramStart"/>
      <w:r w:rsidRPr="00130981">
        <w:rPr>
          <w:rFonts w:ascii="Courier New" w:eastAsia="Times New Roman" w:hAnsi="Courier New" w:cs="Courier New"/>
          <w:color w:val="000000"/>
          <w:sz w:val="20"/>
          <w:szCs w:val="20"/>
        </w:rPr>
        <w:t>string</w:t>
      </w:r>
      <w:proofErr w:type="gramEnd"/>
      <w:r w:rsidRPr="00130981">
        <w:rPr>
          <w:rFonts w:ascii="Courier New" w:eastAsia="Times New Roman" w:hAnsi="Courier New" w:cs="Courier New"/>
          <w:color w:val="000000"/>
          <w:sz w:val="20"/>
          <w:szCs w:val="20"/>
        </w:rPr>
        <w:t>-width": "^3.1.0",</w:t>
      </w:r>
    </w:p>
    <w:p w14:paraId="28BB099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strip</w:t>
      </w:r>
      <w:proofErr w:type="gramEnd"/>
      <w:r w:rsidRPr="00130981">
        <w:rPr>
          <w:rFonts w:ascii="Courier New" w:eastAsia="Times New Roman" w:hAnsi="Courier New" w:cs="Courier New"/>
          <w:color w:val="000000"/>
          <w:sz w:val="20"/>
          <w:szCs w:val="20"/>
        </w:rPr>
        <w:t>-</w:t>
      </w:r>
      <w:proofErr w:type="spellStart"/>
      <w:r w:rsidRPr="00130981">
        <w:rPr>
          <w:rFonts w:ascii="Courier New" w:eastAsia="Times New Roman" w:hAnsi="Courier New" w:cs="Courier New"/>
          <w:color w:val="000000"/>
          <w:sz w:val="20"/>
          <w:szCs w:val="20"/>
        </w:rPr>
        <w:t>ansi</w:t>
      </w:r>
      <w:proofErr w:type="spellEnd"/>
      <w:r w:rsidRPr="00130981">
        <w:rPr>
          <w:rFonts w:ascii="Courier New" w:eastAsia="Times New Roman" w:hAnsi="Courier New" w:cs="Courier New"/>
          <w:color w:val="000000"/>
          <w:sz w:val="20"/>
          <w:szCs w:val="20"/>
        </w:rPr>
        <w:t>": "^5.2.0",</w:t>
      </w:r>
    </w:p>
    <w:p w14:paraId="2A6BE19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wrap</w:t>
      </w:r>
      <w:proofErr w:type="gramEnd"/>
      <w:r w:rsidRPr="00130981">
        <w:rPr>
          <w:rFonts w:ascii="Courier New" w:eastAsia="Times New Roman" w:hAnsi="Courier New" w:cs="Courier New"/>
          <w:color w:val="000000"/>
          <w:sz w:val="20"/>
          <w:szCs w:val="20"/>
        </w:rPr>
        <w:t>-</w:t>
      </w:r>
      <w:proofErr w:type="spellStart"/>
      <w:r w:rsidRPr="00130981">
        <w:rPr>
          <w:rFonts w:ascii="Courier New" w:eastAsia="Times New Roman" w:hAnsi="Courier New" w:cs="Courier New"/>
          <w:color w:val="000000"/>
          <w:sz w:val="20"/>
          <w:szCs w:val="20"/>
        </w:rPr>
        <w:t>ansi</w:t>
      </w:r>
      <w:proofErr w:type="spellEnd"/>
      <w:r w:rsidRPr="00130981">
        <w:rPr>
          <w:rFonts w:ascii="Courier New" w:eastAsia="Times New Roman" w:hAnsi="Courier New" w:cs="Courier New"/>
          <w:color w:val="000000"/>
          <w:sz w:val="20"/>
          <w:szCs w:val="20"/>
        </w:rPr>
        <w:t>": "^5.1.0"</w:t>
      </w:r>
    </w:p>
    <w:p w14:paraId="07B926E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515703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"dependencies": {</w:t>
      </w:r>
    </w:p>
    <w:p w14:paraId="027EA5B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ansi</w:t>
      </w:r>
      <w:proofErr w:type="spellEnd"/>
      <w:proofErr w:type="gramEnd"/>
      <w:r w:rsidRPr="00130981">
        <w:rPr>
          <w:rFonts w:ascii="Courier New" w:eastAsia="Times New Roman" w:hAnsi="Courier New" w:cs="Courier New"/>
          <w:color w:val="000000"/>
          <w:sz w:val="20"/>
          <w:szCs w:val="20"/>
        </w:rPr>
        <w:t>-regex": {</w:t>
      </w:r>
    </w:p>
    <w:p w14:paraId="4FA8AFC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"4.1.1",</w:t>
      </w:r>
    </w:p>
    <w:p w14:paraId="156D468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t>
      </w:r>
      <w:proofErr w:type="spellStart"/>
      <w:r w:rsidRPr="00130981">
        <w:rPr>
          <w:rFonts w:ascii="Courier New" w:eastAsia="Times New Roman" w:hAnsi="Courier New" w:cs="Courier New"/>
          <w:color w:val="000000"/>
          <w:sz w:val="20"/>
          <w:szCs w:val="20"/>
        </w:rPr>
        <w:t>ansi</w:t>
      </w:r>
      <w:proofErr w:type="spellEnd"/>
      <w:r w:rsidRPr="00130981">
        <w:rPr>
          <w:rFonts w:ascii="Courier New" w:eastAsia="Times New Roman" w:hAnsi="Courier New" w:cs="Courier New"/>
          <w:color w:val="000000"/>
          <w:sz w:val="20"/>
          <w:szCs w:val="20"/>
        </w:rPr>
        <w:t>-regex/-/ansi-regex-4.1.1.tgz",</w:t>
      </w:r>
    </w:p>
    <w:p w14:paraId="1C36BD7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"sha512-ILlv4k/3f6vfQ4OoP2AGvirOktlQ98ZEL1k9FaQjxa3L1abBgbuTDAdPOpvbGncC0BTVQrl+OM8xZGK6tWXt7g==",</w:t>
      </w:r>
    </w:p>
    <w:p w14:paraId="7B0E9E8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7AE53C6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74BD3E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strip</w:t>
      </w:r>
      <w:proofErr w:type="gramEnd"/>
      <w:r w:rsidRPr="00130981">
        <w:rPr>
          <w:rFonts w:ascii="Courier New" w:eastAsia="Times New Roman" w:hAnsi="Courier New" w:cs="Courier New"/>
          <w:color w:val="000000"/>
          <w:sz w:val="20"/>
          <w:szCs w:val="20"/>
        </w:rPr>
        <w:t>-</w:t>
      </w:r>
      <w:proofErr w:type="spellStart"/>
      <w:r w:rsidRPr="00130981">
        <w:rPr>
          <w:rFonts w:ascii="Courier New" w:eastAsia="Times New Roman" w:hAnsi="Courier New" w:cs="Courier New"/>
          <w:color w:val="000000"/>
          <w:sz w:val="20"/>
          <w:szCs w:val="20"/>
        </w:rPr>
        <w:t>ansi</w:t>
      </w:r>
      <w:proofErr w:type="spellEnd"/>
      <w:r w:rsidRPr="00130981">
        <w:rPr>
          <w:rFonts w:ascii="Courier New" w:eastAsia="Times New Roman" w:hAnsi="Courier New" w:cs="Courier New"/>
          <w:color w:val="000000"/>
          <w:sz w:val="20"/>
          <w:szCs w:val="20"/>
        </w:rPr>
        <w:t>": {</w:t>
      </w:r>
    </w:p>
    <w:p w14:paraId="430C0DB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"5.2.0",</w:t>
      </w:r>
    </w:p>
    <w:p w14:paraId="4077216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"https://registry.npmjs.org/strip-</w:t>
      </w:r>
      <w:proofErr w:type="spellStart"/>
      <w:r w:rsidRPr="00130981">
        <w:rPr>
          <w:rFonts w:ascii="Courier New" w:eastAsia="Times New Roman" w:hAnsi="Courier New" w:cs="Courier New"/>
          <w:color w:val="000000"/>
          <w:sz w:val="20"/>
          <w:szCs w:val="20"/>
        </w:rPr>
        <w:t>ansi</w:t>
      </w:r>
      <w:proofErr w:type="spellEnd"/>
      <w:r w:rsidRPr="00130981">
        <w:rPr>
          <w:rFonts w:ascii="Courier New" w:eastAsia="Times New Roman" w:hAnsi="Courier New" w:cs="Courier New"/>
          <w:color w:val="000000"/>
          <w:sz w:val="20"/>
          <w:szCs w:val="20"/>
        </w:rPr>
        <w:t>/-/strip-ansi-5.2.0.tgz",</w:t>
      </w:r>
    </w:p>
    <w:p w14:paraId="3549A39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"sha512-DuRs1gKbBqsMKIZlrffwlug8MHkcnpjs5VPmL1PAh+mA30U0DTotfDZ0d2UUsXpPmPmMMJ6W773MaA3J+lbiWA==",</w:t>
      </w:r>
    </w:p>
    <w:p w14:paraId="6516C28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3530D47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2D53878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ansi</w:t>
      </w:r>
      <w:proofErr w:type="spellEnd"/>
      <w:proofErr w:type="gramEnd"/>
      <w:r w:rsidRPr="00130981">
        <w:rPr>
          <w:rFonts w:ascii="Courier New" w:eastAsia="Times New Roman" w:hAnsi="Courier New" w:cs="Courier New"/>
          <w:color w:val="000000"/>
          <w:sz w:val="20"/>
          <w:szCs w:val="20"/>
        </w:rPr>
        <w:t>-regex": "^4.1.0"</w:t>
      </w:r>
    </w:p>
    <w:p w14:paraId="7883765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6601D8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1059C52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5EECF50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3801C0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"clone": {</w:t>
      </w:r>
    </w:p>
    <w:p w14:paraId="24C00B4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"2.1.2",</w:t>
      </w:r>
    </w:p>
    <w:p w14:paraId="767CF78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"https://registry.npmjs.org/clone/-/clone-2.1.2.tgz",</w:t>
      </w:r>
    </w:p>
    <w:p w14:paraId="33320A3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"sha512-3Pe/CF1Nn94hyhIYpjtiLhdCoEoz0DqQ+988E9gmeEdQZlojxnOb74wctFyuwWQHzqyf9X7C7MG8juUpqBJT8w==",</w:t>
      </w:r>
    </w:p>
    <w:p w14:paraId="21BE646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201E926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FE2F16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coa</w:t>
      </w:r>
      <w:proofErr w:type="spellEnd"/>
      <w:r w:rsidRPr="00130981">
        <w:rPr>
          <w:rFonts w:ascii="Courier New" w:eastAsia="Times New Roman" w:hAnsi="Courier New" w:cs="Courier New"/>
          <w:color w:val="000000"/>
          <w:sz w:val="20"/>
          <w:szCs w:val="20"/>
        </w:rPr>
        <w:t>": {</w:t>
      </w:r>
    </w:p>
    <w:p w14:paraId="5053C58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"2.0.2",</w:t>
      </w:r>
    </w:p>
    <w:p w14:paraId="38CE707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t>
      </w:r>
      <w:proofErr w:type="spellStart"/>
      <w:r w:rsidRPr="00130981">
        <w:rPr>
          <w:rFonts w:ascii="Courier New" w:eastAsia="Times New Roman" w:hAnsi="Courier New" w:cs="Courier New"/>
          <w:color w:val="000000"/>
          <w:sz w:val="20"/>
          <w:szCs w:val="20"/>
        </w:rPr>
        <w:t>coa</w:t>
      </w:r>
      <w:proofErr w:type="spellEnd"/>
      <w:r w:rsidRPr="00130981">
        <w:rPr>
          <w:rFonts w:ascii="Courier New" w:eastAsia="Times New Roman" w:hAnsi="Courier New" w:cs="Courier New"/>
          <w:color w:val="000000"/>
          <w:sz w:val="20"/>
          <w:szCs w:val="20"/>
        </w:rPr>
        <w:t>/-/coa-2.0.2.tgz",</w:t>
      </w:r>
    </w:p>
    <w:p w14:paraId="62BE431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"sha512-q5/jG+YQnSy4nRTV4F7lPepBJZ8qBNJJDBuJdoejDyLXgmL7IEo+Le2JDZudFTFt7mrCqIRaSjws4ygRCTCAXA==",</w:t>
      </w:r>
    </w:p>
    <w:p w14:paraId="38201DA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431F2D4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1E197FF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"@types/q": "^1.5.1",</w:t>
      </w:r>
    </w:p>
    <w:p w14:paraId="534F323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"chalk": "^2.4.1",</w:t>
      </w:r>
    </w:p>
    <w:p w14:paraId="20477CF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"q": "^1.1.2"</w:t>
      </w:r>
    </w:p>
    <w:p w14:paraId="7192070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0A2404E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22DC499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codelyzer</w:t>
      </w:r>
      <w:proofErr w:type="spellEnd"/>
      <w:r w:rsidRPr="00130981">
        <w:rPr>
          <w:rFonts w:ascii="Courier New" w:eastAsia="Times New Roman" w:hAnsi="Courier New" w:cs="Courier New"/>
          <w:color w:val="000000"/>
          <w:sz w:val="20"/>
          <w:szCs w:val="20"/>
        </w:rPr>
        <w:t>": {</w:t>
      </w:r>
    </w:p>
    <w:p w14:paraId="7800DB0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"6.0.2",</w:t>
      </w:r>
    </w:p>
    <w:p w14:paraId="53DEC6C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t>
      </w:r>
      <w:proofErr w:type="spellStart"/>
      <w:r w:rsidRPr="00130981">
        <w:rPr>
          <w:rFonts w:ascii="Courier New" w:eastAsia="Times New Roman" w:hAnsi="Courier New" w:cs="Courier New"/>
          <w:color w:val="000000"/>
          <w:sz w:val="20"/>
          <w:szCs w:val="20"/>
        </w:rPr>
        <w:t>codelyzer</w:t>
      </w:r>
      <w:proofErr w:type="spellEnd"/>
      <w:r w:rsidRPr="00130981">
        <w:rPr>
          <w:rFonts w:ascii="Courier New" w:eastAsia="Times New Roman" w:hAnsi="Courier New" w:cs="Courier New"/>
          <w:color w:val="000000"/>
          <w:sz w:val="20"/>
          <w:szCs w:val="20"/>
        </w:rPr>
        <w:t>/-/codelyzer-6.0.2.tgz",</w:t>
      </w:r>
    </w:p>
    <w:p w14:paraId="247D6FA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"sha512-v3+E0Ucu2xWJMOJ2fA/q9pDT/hlxHftHGPUay1/1cTgyPV5JTHFdO9hqo837Sx2s9vKBMTt5gO+lhF95PO6J+g==",</w:t>
      </w:r>
    </w:p>
    <w:p w14:paraId="7B322B7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4EB987F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3EA1B03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"@angular/compiler": "9.0.0",</w:t>
      </w:r>
    </w:p>
    <w:p w14:paraId="5BF25BF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lastRenderedPageBreak/>
        <w:t xml:space="preserve">        "@angular/core": "9.0.0",</w:t>
      </w:r>
    </w:p>
    <w:p w14:paraId="7BBEE3B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app</w:t>
      </w:r>
      <w:proofErr w:type="gramEnd"/>
      <w:r w:rsidRPr="00130981">
        <w:rPr>
          <w:rFonts w:ascii="Courier New" w:eastAsia="Times New Roman" w:hAnsi="Courier New" w:cs="Courier New"/>
          <w:color w:val="000000"/>
          <w:sz w:val="20"/>
          <w:szCs w:val="20"/>
        </w:rPr>
        <w:t>-root-path": "^3.0.0",</w:t>
      </w:r>
    </w:p>
    <w:p w14:paraId="65333DF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aria</w:t>
      </w:r>
      <w:proofErr w:type="gramEnd"/>
      <w:r w:rsidRPr="00130981">
        <w:rPr>
          <w:rFonts w:ascii="Courier New" w:eastAsia="Times New Roman" w:hAnsi="Courier New" w:cs="Courier New"/>
          <w:color w:val="000000"/>
          <w:sz w:val="20"/>
          <w:szCs w:val="20"/>
        </w:rPr>
        <w:t>-query": "^3.0.0",</w:t>
      </w:r>
    </w:p>
    <w:p w14:paraId="79DD466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axobject</w:t>
      </w:r>
      <w:proofErr w:type="spellEnd"/>
      <w:proofErr w:type="gramEnd"/>
      <w:r w:rsidRPr="00130981">
        <w:rPr>
          <w:rFonts w:ascii="Courier New" w:eastAsia="Times New Roman" w:hAnsi="Courier New" w:cs="Courier New"/>
          <w:color w:val="000000"/>
          <w:sz w:val="20"/>
          <w:szCs w:val="20"/>
        </w:rPr>
        <w:t>-query": "2.0.2",</w:t>
      </w:r>
    </w:p>
    <w:p w14:paraId="38E2F28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css</w:t>
      </w:r>
      <w:proofErr w:type="spellEnd"/>
      <w:proofErr w:type="gramEnd"/>
      <w:r w:rsidRPr="00130981">
        <w:rPr>
          <w:rFonts w:ascii="Courier New" w:eastAsia="Times New Roman" w:hAnsi="Courier New" w:cs="Courier New"/>
          <w:color w:val="000000"/>
          <w:sz w:val="20"/>
          <w:szCs w:val="20"/>
        </w:rPr>
        <w:t>-selector-tokenizer": "^0.7.1",</w:t>
      </w:r>
    </w:p>
    <w:p w14:paraId="757EEA8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cssauron</w:t>
      </w:r>
      <w:proofErr w:type="spellEnd"/>
      <w:r w:rsidRPr="00130981">
        <w:rPr>
          <w:rFonts w:ascii="Courier New" w:eastAsia="Times New Roman" w:hAnsi="Courier New" w:cs="Courier New"/>
          <w:color w:val="000000"/>
          <w:sz w:val="20"/>
          <w:szCs w:val="20"/>
        </w:rPr>
        <w:t>": "^1.4.0",</w:t>
      </w:r>
    </w:p>
    <w:p w14:paraId="20F718F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damerau</w:t>
      </w:r>
      <w:proofErr w:type="gramEnd"/>
      <w:r w:rsidRPr="00130981">
        <w:rPr>
          <w:rFonts w:ascii="Courier New" w:eastAsia="Times New Roman" w:hAnsi="Courier New" w:cs="Courier New"/>
          <w:color w:val="000000"/>
          <w:sz w:val="20"/>
          <w:szCs w:val="20"/>
        </w:rPr>
        <w:t>-levenshtein</w:t>
      </w:r>
      <w:proofErr w:type="spellEnd"/>
      <w:r w:rsidRPr="00130981">
        <w:rPr>
          <w:rFonts w:ascii="Courier New" w:eastAsia="Times New Roman" w:hAnsi="Courier New" w:cs="Courier New"/>
          <w:color w:val="000000"/>
          <w:sz w:val="20"/>
          <w:szCs w:val="20"/>
        </w:rPr>
        <w:t>": "^1.0.4",</w:t>
      </w:r>
    </w:p>
    <w:p w14:paraId="4285043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rxjs</w:t>
      </w:r>
      <w:proofErr w:type="spellEnd"/>
      <w:r w:rsidRPr="00130981">
        <w:rPr>
          <w:rFonts w:ascii="Courier New" w:eastAsia="Times New Roman" w:hAnsi="Courier New" w:cs="Courier New"/>
          <w:color w:val="000000"/>
          <w:sz w:val="20"/>
          <w:szCs w:val="20"/>
        </w:rPr>
        <w:t>": "^6.5.3",</w:t>
      </w:r>
    </w:p>
    <w:p w14:paraId="03FF4E9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semver</w:t>
      </w:r>
      <w:proofErr w:type="gramEnd"/>
      <w:r w:rsidRPr="00130981">
        <w:rPr>
          <w:rFonts w:ascii="Courier New" w:eastAsia="Times New Roman" w:hAnsi="Courier New" w:cs="Courier New"/>
          <w:color w:val="000000"/>
          <w:sz w:val="20"/>
          <w:szCs w:val="20"/>
        </w:rPr>
        <w:t>-dsl</w:t>
      </w:r>
      <w:proofErr w:type="spellEnd"/>
      <w:r w:rsidRPr="00130981">
        <w:rPr>
          <w:rFonts w:ascii="Courier New" w:eastAsia="Times New Roman" w:hAnsi="Courier New" w:cs="Courier New"/>
          <w:color w:val="000000"/>
          <w:sz w:val="20"/>
          <w:szCs w:val="20"/>
        </w:rPr>
        <w:t>": "^1.0.1",</w:t>
      </w:r>
    </w:p>
    <w:p w14:paraId="7477529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source</w:t>
      </w:r>
      <w:proofErr w:type="gramEnd"/>
      <w:r w:rsidRPr="00130981">
        <w:rPr>
          <w:rFonts w:ascii="Courier New" w:eastAsia="Times New Roman" w:hAnsi="Courier New" w:cs="Courier New"/>
          <w:color w:val="000000"/>
          <w:sz w:val="20"/>
          <w:szCs w:val="20"/>
        </w:rPr>
        <w:t>-map": "^0.5.7",</w:t>
      </w:r>
    </w:p>
    <w:p w14:paraId="20A96E1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sprintf</w:t>
      </w:r>
      <w:proofErr w:type="gramEnd"/>
      <w:r w:rsidRPr="00130981">
        <w:rPr>
          <w:rFonts w:ascii="Courier New" w:eastAsia="Times New Roman" w:hAnsi="Courier New" w:cs="Courier New"/>
          <w:color w:val="000000"/>
          <w:sz w:val="20"/>
          <w:szCs w:val="20"/>
        </w:rPr>
        <w:t>-js</w:t>
      </w:r>
      <w:proofErr w:type="spellEnd"/>
      <w:r w:rsidRPr="00130981">
        <w:rPr>
          <w:rFonts w:ascii="Courier New" w:eastAsia="Times New Roman" w:hAnsi="Courier New" w:cs="Courier New"/>
          <w:color w:val="000000"/>
          <w:sz w:val="20"/>
          <w:szCs w:val="20"/>
        </w:rPr>
        <w:t>": "^1.1.2",</w:t>
      </w:r>
    </w:p>
    <w:p w14:paraId="1EF1110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tslib</w:t>
      </w:r>
      <w:proofErr w:type="spellEnd"/>
      <w:r w:rsidRPr="00130981">
        <w:rPr>
          <w:rFonts w:ascii="Courier New" w:eastAsia="Times New Roman" w:hAnsi="Courier New" w:cs="Courier New"/>
          <w:color w:val="000000"/>
          <w:sz w:val="20"/>
          <w:szCs w:val="20"/>
        </w:rPr>
        <w:t>": "^1.10.0",</w:t>
      </w:r>
    </w:p>
    <w:p w14:paraId="21279EA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"zone.js": "~0.10.3"</w:t>
      </w:r>
    </w:p>
    <w:p w14:paraId="07FF17D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043118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"dependencies": {</w:t>
      </w:r>
    </w:p>
    <w:p w14:paraId="0805957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"@angular/compiler": {</w:t>
      </w:r>
    </w:p>
    <w:p w14:paraId="594382A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"9.0.0",</w:t>
      </w:r>
    </w:p>
    <w:p w14:paraId="0DF8B9C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"https://registry.npmjs.org/@angular/compiler/-/compiler-9.0.0.tgz",</w:t>
      </w:r>
    </w:p>
    <w:p w14:paraId="19FCEBF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"sha512-ctjwuntPfZZT2mNj2NDIVu51t9cvbhl/16epc5xEwyzyDt76pX9UgwvY+MbXrf/C/FWwdtmNtfP698BKI+9leQ==",</w:t>
      </w:r>
    </w:p>
    <w:p w14:paraId="16F4BA7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45A35F3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2788D35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"@angular/core": {</w:t>
      </w:r>
    </w:p>
    <w:p w14:paraId="471F9A7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"9.0.0",</w:t>
      </w:r>
    </w:p>
    <w:p w14:paraId="2275075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"https://registry.npmjs.org/@angular/core/-/core-9.0.0.tgz",</w:t>
      </w:r>
    </w:p>
    <w:p w14:paraId="7EA68A9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"sha512-6Pxgsrf0qF9iFFqmIcWmjJGkkCaCm6V5QNnxMy2KloO3SDq6QuMVRbN9RtC8Urmo25LP+eZ6ZgYqFYpdD8Hd9w==",</w:t>
      </w:r>
    </w:p>
    <w:p w14:paraId="561F865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127290F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502F9B1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source</w:t>
      </w:r>
      <w:proofErr w:type="gramEnd"/>
      <w:r w:rsidRPr="00130981">
        <w:rPr>
          <w:rFonts w:ascii="Courier New" w:eastAsia="Times New Roman" w:hAnsi="Courier New" w:cs="Courier New"/>
          <w:color w:val="000000"/>
          <w:sz w:val="20"/>
          <w:szCs w:val="20"/>
        </w:rPr>
        <w:t>-map": {</w:t>
      </w:r>
    </w:p>
    <w:p w14:paraId="4D5D688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"0.5.7",</w:t>
      </w:r>
    </w:p>
    <w:p w14:paraId="1380764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"https://registry.npmjs.org/source-map/-/source-map-0.5.7.tgz",</w:t>
      </w:r>
    </w:p>
    <w:p w14:paraId="4245B30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"sha512-LbrmJOMUSdEVxIKvdcJzQC+nQhe8FUZQTXQy6+I75skNgn3OoQ0DZA8YnFa7gp8tqtL3KPf1kmo0R5DoApeSGQ==",</w:t>
      </w:r>
    </w:p>
    <w:p w14:paraId="06F28A8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21B86B1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3AF0AD8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sprintf</w:t>
      </w:r>
      <w:proofErr w:type="gramEnd"/>
      <w:r w:rsidRPr="00130981">
        <w:rPr>
          <w:rFonts w:ascii="Courier New" w:eastAsia="Times New Roman" w:hAnsi="Courier New" w:cs="Courier New"/>
          <w:color w:val="000000"/>
          <w:sz w:val="20"/>
          <w:szCs w:val="20"/>
        </w:rPr>
        <w:t>-js</w:t>
      </w:r>
      <w:proofErr w:type="spellEnd"/>
      <w:r w:rsidRPr="00130981">
        <w:rPr>
          <w:rFonts w:ascii="Courier New" w:eastAsia="Times New Roman" w:hAnsi="Courier New" w:cs="Courier New"/>
          <w:color w:val="000000"/>
          <w:sz w:val="20"/>
          <w:szCs w:val="20"/>
        </w:rPr>
        <w:t>": {</w:t>
      </w:r>
    </w:p>
    <w:p w14:paraId="3E3E67B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"1.1.2",</w:t>
      </w:r>
    </w:p>
    <w:p w14:paraId="7B1DB67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t>
      </w:r>
      <w:proofErr w:type="spellStart"/>
      <w:r w:rsidRPr="00130981">
        <w:rPr>
          <w:rFonts w:ascii="Courier New" w:eastAsia="Times New Roman" w:hAnsi="Courier New" w:cs="Courier New"/>
          <w:color w:val="000000"/>
          <w:sz w:val="20"/>
          <w:szCs w:val="20"/>
        </w:rPr>
        <w:t>sprintf-js</w:t>
      </w:r>
      <w:proofErr w:type="spellEnd"/>
      <w:r w:rsidRPr="00130981">
        <w:rPr>
          <w:rFonts w:ascii="Courier New" w:eastAsia="Times New Roman" w:hAnsi="Courier New" w:cs="Courier New"/>
          <w:color w:val="000000"/>
          <w:sz w:val="20"/>
          <w:szCs w:val="20"/>
        </w:rPr>
        <w:t>/-/sprintf-js-1.1.2.tgz",</w:t>
      </w:r>
    </w:p>
    <w:p w14:paraId="3DEEBF8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"sha512-VE0SOVEHCk7Qc8ulkWw3ntAzXuqf7S2lvwQaDLRnUeIEaKNQJzV6BwmLKhOqT61aGhfUMrXeaBk+oDGCzvhcug==",</w:t>
      </w:r>
    </w:p>
    <w:p w14:paraId="0B36DAC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5274401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50CA86F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tslib</w:t>
      </w:r>
      <w:proofErr w:type="spellEnd"/>
      <w:r w:rsidRPr="00130981">
        <w:rPr>
          <w:rFonts w:ascii="Courier New" w:eastAsia="Times New Roman" w:hAnsi="Courier New" w:cs="Courier New"/>
          <w:color w:val="000000"/>
          <w:sz w:val="20"/>
          <w:szCs w:val="20"/>
        </w:rPr>
        <w:t>": {</w:t>
      </w:r>
    </w:p>
    <w:p w14:paraId="04A9AEA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"1.14.1",</w:t>
      </w:r>
    </w:p>
    <w:p w14:paraId="7C9E9B4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t>
      </w:r>
      <w:proofErr w:type="spellStart"/>
      <w:r w:rsidRPr="00130981">
        <w:rPr>
          <w:rFonts w:ascii="Courier New" w:eastAsia="Times New Roman" w:hAnsi="Courier New" w:cs="Courier New"/>
          <w:color w:val="000000"/>
          <w:sz w:val="20"/>
          <w:szCs w:val="20"/>
        </w:rPr>
        <w:t>tslib</w:t>
      </w:r>
      <w:proofErr w:type="spellEnd"/>
      <w:r w:rsidRPr="00130981">
        <w:rPr>
          <w:rFonts w:ascii="Courier New" w:eastAsia="Times New Roman" w:hAnsi="Courier New" w:cs="Courier New"/>
          <w:color w:val="000000"/>
          <w:sz w:val="20"/>
          <w:szCs w:val="20"/>
        </w:rPr>
        <w:t>/-/tslib-1.14.1.tgz",</w:t>
      </w:r>
    </w:p>
    <w:p w14:paraId="6BB7E5B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"sha512-Xni35NKzjgMrwevysHTCArtLDpPvye8zV/0E4EyYn43P7/7qvQwPh9BGkHewbMulVntbigmcT7rdX3BNo9wRJg==",</w:t>
      </w:r>
    </w:p>
    <w:p w14:paraId="08F5295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4040234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7795725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lastRenderedPageBreak/>
        <w:t xml:space="preserve">      }</w:t>
      </w:r>
    </w:p>
    <w:p w14:paraId="3B506BD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1746EBA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collection</w:t>
      </w:r>
      <w:proofErr w:type="gramEnd"/>
      <w:r w:rsidRPr="00130981">
        <w:rPr>
          <w:rFonts w:ascii="Courier New" w:eastAsia="Times New Roman" w:hAnsi="Courier New" w:cs="Courier New"/>
          <w:color w:val="000000"/>
          <w:sz w:val="20"/>
          <w:szCs w:val="20"/>
        </w:rPr>
        <w:t>-visit": {</w:t>
      </w:r>
    </w:p>
    <w:p w14:paraId="16CB54D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"1.0.0",</w:t>
      </w:r>
    </w:p>
    <w:p w14:paraId="11836B0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"https://registry.npmjs.org/collection-visit/-/collection-visit-1.0.0.tgz",</w:t>
      </w:r>
    </w:p>
    <w:p w14:paraId="79AE46C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"sha512-lNkKvzEeMBBjUGHZ+q6z9pSJla0KWAQPvtzhEV9+iGyQYG+pBpl7xKDhxoNSOZH2hhv0v5k0y2yAM4o4SjoSkw==",</w:t>
      </w:r>
    </w:p>
    <w:p w14:paraId="2DDE52E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45203A1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0060949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map</w:t>
      </w:r>
      <w:proofErr w:type="gramEnd"/>
      <w:r w:rsidRPr="00130981">
        <w:rPr>
          <w:rFonts w:ascii="Courier New" w:eastAsia="Times New Roman" w:hAnsi="Courier New" w:cs="Courier New"/>
          <w:color w:val="000000"/>
          <w:sz w:val="20"/>
          <w:szCs w:val="20"/>
        </w:rPr>
        <w:t>-visit": "^1.0.0",</w:t>
      </w:r>
    </w:p>
    <w:p w14:paraId="143031D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object</w:t>
      </w:r>
      <w:proofErr w:type="gramEnd"/>
      <w:r w:rsidRPr="00130981">
        <w:rPr>
          <w:rFonts w:ascii="Courier New" w:eastAsia="Times New Roman" w:hAnsi="Courier New" w:cs="Courier New"/>
          <w:color w:val="000000"/>
          <w:sz w:val="20"/>
          <w:szCs w:val="20"/>
        </w:rPr>
        <w:t>-visit": "^1.0.0"</w:t>
      </w:r>
    </w:p>
    <w:p w14:paraId="17F5545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39B21F4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01679CC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"color": {</w:t>
      </w:r>
    </w:p>
    <w:p w14:paraId="7EF5649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"3.2.1",</w:t>
      </w:r>
    </w:p>
    <w:p w14:paraId="2721C65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"https://registry.npmjs.org/color/-/color-3.2.1.tgz",</w:t>
      </w:r>
    </w:p>
    <w:p w14:paraId="55C2947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"sha512-aBl7dZI9ENN6fUGC7mWpMTPNHmWUSNan9tuWN6ahh5ZLNk9baLJOnSMlrQkHcrfFgz2/RigjUVAjdx36VcemKA==",</w:t>
      </w:r>
    </w:p>
    <w:p w14:paraId="24C5FD5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5A95766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32EB5DC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color</w:t>
      </w:r>
      <w:proofErr w:type="gramEnd"/>
      <w:r w:rsidRPr="00130981">
        <w:rPr>
          <w:rFonts w:ascii="Courier New" w:eastAsia="Times New Roman" w:hAnsi="Courier New" w:cs="Courier New"/>
          <w:color w:val="000000"/>
          <w:sz w:val="20"/>
          <w:szCs w:val="20"/>
        </w:rPr>
        <w:t>-convert": "^1.9.3",</w:t>
      </w:r>
    </w:p>
    <w:p w14:paraId="0A795C6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color</w:t>
      </w:r>
      <w:proofErr w:type="gramEnd"/>
      <w:r w:rsidRPr="00130981">
        <w:rPr>
          <w:rFonts w:ascii="Courier New" w:eastAsia="Times New Roman" w:hAnsi="Courier New" w:cs="Courier New"/>
          <w:color w:val="000000"/>
          <w:sz w:val="20"/>
          <w:szCs w:val="20"/>
        </w:rPr>
        <w:t>-string": "^1.6.0"</w:t>
      </w:r>
    </w:p>
    <w:p w14:paraId="6CDAD5B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22451EA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50B5B26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color</w:t>
      </w:r>
      <w:proofErr w:type="gramEnd"/>
      <w:r w:rsidRPr="00130981">
        <w:rPr>
          <w:rFonts w:ascii="Courier New" w:eastAsia="Times New Roman" w:hAnsi="Courier New" w:cs="Courier New"/>
          <w:color w:val="000000"/>
          <w:sz w:val="20"/>
          <w:szCs w:val="20"/>
        </w:rPr>
        <w:t>-convert": {</w:t>
      </w:r>
    </w:p>
    <w:p w14:paraId="658ADD8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"1.9.3",</w:t>
      </w:r>
    </w:p>
    <w:p w14:paraId="1B62884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"https://registry.npmjs.org/color-convert/-/color-convert-1.9.3.tgz",</w:t>
      </w:r>
    </w:p>
    <w:p w14:paraId="2E11B5C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"sha512-QfAUtd+vFdAtFQcC8CCyYt1fYWxSqAiK2cSD6zDB8N3cpsEBAvRxp9zOGg6G/SHHJYAT88/az/IuDGALsNVbGg==",</w:t>
      </w:r>
    </w:p>
    <w:p w14:paraId="787835F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36BA286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color</w:t>
      </w:r>
      <w:proofErr w:type="gramEnd"/>
      <w:r w:rsidRPr="00130981">
        <w:rPr>
          <w:rFonts w:ascii="Courier New" w:eastAsia="Times New Roman" w:hAnsi="Courier New" w:cs="Courier New"/>
          <w:color w:val="000000"/>
          <w:sz w:val="20"/>
          <w:szCs w:val="20"/>
        </w:rPr>
        <w:t>-name": "1.1.3"</w:t>
      </w:r>
    </w:p>
    <w:p w14:paraId="1EADE1B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0FB84C6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2C588E2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color</w:t>
      </w:r>
      <w:proofErr w:type="gramEnd"/>
      <w:r w:rsidRPr="00130981">
        <w:rPr>
          <w:rFonts w:ascii="Courier New" w:eastAsia="Times New Roman" w:hAnsi="Courier New" w:cs="Courier New"/>
          <w:color w:val="000000"/>
          <w:sz w:val="20"/>
          <w:szCs w:val="20"/>
        </w:rPr>
        <w:t>-name": {</w:t>
      </w:r>
    </w:p>
    <w:p w14:paraId="5C52032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"1.1.3",</w:t>
      </w:r>
    </w:p>
    <w:p w14:paraId="514F9D4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"https://registry.npmjs.org/color-name/-/color-name-1.1.3.tgz",</w:t>
      </w:r>
    </w:p>
    <w:p w14:paraId="76506EE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"sha512-72fSenhMw2HZMTVHeCA9KCmpEIbzWiQsjN+BHcBbS9vr1mtt+vJjPdksIBNUmKAW8TFUDPJK5SUU3QhE9NEXDw=="</w:t>
      </w:r>
    </w:p>
    <w:p w14:paraId="06BC494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0054C24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color</w:t>
      </w:r>
      <w:proofErr w:type="gramEnd"/>
      <w:r w:rsidRPr="00130981">
        <w:rPr>
          <w:rFonts w:ascii="Courier New" w:eastAsia="Times New Roman" w:hAnsi="Courier New" w:cs="Courier New"/>
          <w:color w:val="000000"/>
          <w:sz w:val="20"/>
          <w:szCs w:val="20"/>
        </w:rPr>
        <w:t>-string": {</w:t>
      </w:r>
    </w:p>
    <w:p w14:paraId="4EAEC7B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"1.9.1",</w:t>
      </w:r>
    </w:p>
    <w:p w14:paraId="22304C6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"https://registry.npmjs.org/color-string/-/color-string-1.9.1.tgz",</w:t>
      </w:r>
    </w:p>
    <w:p w14:paraId="31EF4DD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"sha512-shrVawQFojnZv6xM40anx4CkoDP+fZsw/ZerEMsW/pyzsRbElpsL/DBVW7q3ExxwusdNXI3lXpuhEZkzs8p5Eg==",</w:t>
      </w:r>
    </w:p>
    <w:p w14:paraId="44898C0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6BCD52A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3EE91C1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color</w:t>
      </w:r>
      <w:proofErr w:type="gramEnd"/>
      <w:r w:rsidRPr="00130981">
        <w:rPr>
          <w:rFonts w:ascii="Courier New" w:eastAsia="Times New Roman" w:hAnsi="Courier New" w:cs="Courier New"/>
          <w:color w:val="000000"/>
          <w:sz w:val="20"/>
          <w:szCs w:val="20"/>
        </w:rPr>
        <w:t>-name": "^1.0.0",</w:t>
      </w:r>
    </w:p>
    <w:p w14:paraId="0FE7CAE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simple</w:t>
      </w:r>
      <w:proofErr w:type="gramEnd"/>
      <w:r w:rsidRPr="00130981">
        <w:rPr>
          <w:rFonts w:ascii="Courier New" w:eastAsia="Times New Roman" w:hAnsi="Courier New" w:cs="Courier New"/>
          <w:color w:val="000000"/>
          <w:sz w:val="20"/>
          <w:szCs w:val="20"/>
        </w:rPr>
        <w:t>-swizzle": "^0.2.2"</w:t>
      </w:r>
    </w:p>
    <w:p w14:paraId="4A60590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D457D6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1DE9846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lastRenderedPageBreak/>
        <w:t xml:space="preserve">    "</w:t>
      </w:r>
      <w:proofErr w:type="spellStart"/>
      <w:r w:rsidRPr="00130981">
        <w:rPr>
          <w:rFonts w:ascii="Courier New" w:eastAsia="Times New Roman" w:hAnsi="Courier New" w:cs="Courier New"/>
          <w:color w:val="000000"/>
          <w:sz w:val="20"/>
          <w:szCs w:val="20"/>
        </w:rPr>
        <w:t>colorette</w:t>
      </w:r>
      <w:proofErr w:type="spellEnd"/>
      <w:r w:rsidRPr="00130981">
        <w:rPr>
          <w:rFonts w:ascii="Courier New" w:eastAsia="Times New Roman" w:hAnsi="Courier New" w:cs="Courier New"/>
          <w:color w:val="000000"/>
          <w:sz w:val="20"/>
          <w:szCs w:val="20"/>
        </w:rPr>
        <w:t>": {</w:t>
      </w:r>
    </w:p>
    <w:p w14:paraId="228A54E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"1.4.0",</w:t>
      </w:r>
    </w:p>
    <w:p w14:paraId="2FE77C0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t>
      </w:r>
      <w:proofErr w:type="spellStart"/>
      <w:r w:rsidRPr="00130981">
        <w:rPr>
          <w:rFonts w:ascii="Courier New" w:eastAsia="Times New Roman" w:hAnsi="Courier New" w:cs="Courier New"/>
          <w:color w:val="000000"/>
          <w:sz w:val="20"/>
          <w:szCs w:val="20"/>
        </w:rPr>
        <w:t>colorette</w:t>
      </w:r>
      <w:proofErr w:type="spellEnd"/>
      <w:r w:rsidRPr="00130981">
        <w:rPr>
          <w:rFonts w:ascii="Courier New" w:eastAsia="Times New Roman" w:hAnsi="Courier New" w:cs="Courier New"/>
          <w:color w:val="000000"/>
          <w:sz w:val="20"/>
          <w:szCs w:val="20"/>
        </w:rPr>
        <w:t>/-/colorette-1.4.0.tgz",</w:t>
      </w:r>
    </w:p>
    <w:p w14:paraId="5E8D0FA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"sha512-Y2oEozpomLn7Q3HFP7dpww7AtMJplbM9lGZP6RDfHqmbeRjiwRg4n6VM6j4KLmRke85uWEI7JqF17f3pqdRA0g==",</w:t>
      </w:r>
    </w:p>
    <w:p w14:paraId="649E329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24088CA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770981F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"colors": {</w:t>
      </w:r>
    </w:p>
    <w:p w14:paraId="42CAE42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"1.4.0",</w:t>
      </w:r>
    </w:p>
    <w:p w14:paraId="7C9E76E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"https://registry.npmjs.org/colors/-/colors-1.4.0.tgz",</w:t>
      </w:r>
    </w:p>
    <w:p w14:paraId="6644E04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"sha512-a+UqTh4kgZg/SlGvfbzDHpgRu7AAQOmmqRHJnxhRZICKFUT91brVhNNt58CMWU9PsBbv3PDCZUHbVxuDiH2mtA==",</w:t>
      </w:r>
    </w:p>
    <w:p w14:paraId="7B5DB60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551CEC0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5197BF7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combined</w:t>
      </w:r>
      <w:proofErr w:type="gramEnd"/>
      <w:r w:rsidRPr="00130981">
        <w:rPr>
          <w:rFonts w:ascii="Courier New" w:eastAsia="Times New Roman" w:hAnsi="Courier New" w:cs="Courier New"/>
          <w:color w:val="000000"/>
          <w:sz w:val="20"/>
          <w:szCs w:val="20"/>
        </w:rPr>
        <w:t>-stream": {</w:t>
      </w:r>
    </w:p>
    <w:p w14:paraId="4598A91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"1.0.8",</w:t>
      </w:r>
    </w:p>
    <w:p w14:paraId="0C9BE36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"https://registry.npmjs.org/combined-stream/-/combined-stream-1.0.8.tgz",</w:t>
      </w:r>
    </w:p>
    <w:p w14:paraId="536F863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"sha512-FQN4MRfuJeHf7cBbBMJFXhKSDq+2kAArBlmRBvcvFE5BB1HZKXtSFASDhdlz9zOYwxh8lDdnvmMOe/+5cdoEdg==",</w:t>
      </w:r>
    </w:p>
    <w:p w14:paraId="787BB9D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3D96A96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57EEBFE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delayed</w:t>
      </w:r>
      <w:proofErr w:type="gramEnd"/>
      <w:r w:rsidRPr="00130981">
        <w:rPr>
          <w:rFonts w:ascii="Courier New" w:eastAsia="Times New Roman" w:hAnsi="Courier New" w:cs="Courier New"/>
          <w:color w:val="000000"/>
          <w:sz w:val="20"/>
          <w:szCs w:val="20"/>
        </w:rPr>
        <w:t>-stream": "~1.0.0"</w:t>
      </w:r>
    </w:p>
    <w:p w14:paraId="7D44935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AD5B16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0303577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"commander": {</w:t>
      </w:r>
    </w:p>
    <w:p w14:paraId="323F600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"2.20.3",</w:t>
      </w:r>
    </w:p>
    <w:p w14:paraId="4453A05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"https://registry.npmjs.org/commander/-/commander-2.20.3.tgz",</w:t>
      </w:r>
    </w:p>
    <w:p w14:paraId="573A47F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"sha512-GpVkmM8vF2vQUkj2LvZmD35JxeJOLCwJ9cUkugyk2nuhbv3+mJvpLYYt+0+USMxE+oj+ey/lJEnhZw75x/OMcQ==",</w:t>
      </w:r>
    </w:p>
    <w:p w14:paraId="71E801A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6C9480F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1823819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commondir</w:t>
      </w:r>
      <w:proofErr w:type="spellEnd"/>
      <w:r w:rsidRPr="00130981">
        <w:rPr>
          <w:rFonts w:ascii="Courier New" w:eastAsia="Times New Roman" w:hAnsi="Courier New" w:cs="Courier New"/>
          <w:color w:val="000000"/>
          <w:sz w:val="20"/>
          <w:szCs w:val="20"/>
        </w:rPr>
        <w:t>": {</w:t>
      </w:r>
    </w:p>
    <w:p w14:paraId="252EF77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"1.0.1",</w:t>
      </w:r>
    </w:p>
    <w:p w14:paraId="15D93F6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t>
      </w:r>
      <w:proofErr w:type="spellStart"/>
      <w:r w:rsidRPr="00130981">
        <w:rPr>
          <w:rFonts w:ascii="Courier New" w:eastAsia="Times New Roman" w:hAnsi="Courier New" w:cs="Courier New"/>
          <w:color w:val="000000"/>
          <w:sz w:val="20"/>
          <w:szCs w:val="20"/>
        </w:rPr>
        <w:t>commondir</w:t>
      </w:r>
      <w:proofErr w:type="spellEnd"/>
      <w:r w:rsidRPr="00130981">
        <w:rPr>
          <w:rFonts w:ascii="Courier New" w:eastAsia="Times New Roman" w:hAnsi="Courier New" w:cs="Courier New"/>
          <w:color w:val="000000"/>
          <w:sz w:val="20"/>
          <w:szCs w:val="20"/>
        </w:rPr>
        <w:t>/-/commondir-1.0.1.tgz",</w:t>
      </w:r>
    </w:p>
    <w:p w14:paraId="4A61B60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"sha512-W9pAhw0ja1Edb5GVdIF1mjZw/ASI0AlShXM83UUGe2DVr5TdAPEA1OA8m/g8zWp9x6On7gqufY+FatDbC3MDQg==",</w:t>
      </w:r>
    </w:p>
    <w:p w14:paraId="2190BDB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48CB4F3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3AAB48E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component</w:t>
      </w:r>
      <w:proofErr w:type="gramEnd"/>
      <w:r w:rsidRPr="00130981">
        <w:rPr>
          <w:rFonts w:ascii="Courier New" w:eastAsia="Times New Roman" w:hAnsi="Courier New" w:cs="Courier New"/>
          <w:color w:val="000000"/>
          <w:sz w:val="20"/>
          <w:szCs w:val="20"/>
        </w:rPr>
        <w:t>-bind": {</w:t>
      </w:r>
    </w:p>
    <w:p w14:paraId="5819724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"1.0.0",</w:t>
      </w:r>
    </w:p>
    <w:p w14:paraId="6342FBB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"https://registry.npmjs.org/component-bind/-/component-bind-1.0.0.tgz",</w:t>
      </w:r>
    </w:p>
    <w:p w14:paraId="1BC086F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"sha512-WZveuKPeKAG9qY+FkYDeADzdHyTYdIboXS59ixDeRJL5ZhxpqUnxSOwop4FQjMsiYm3/Or8cegVbpAHNA7pHxw==",</w:t>
      </w:r>
    </w:p>
    <w:p w14:paraId="4406442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3F71CCF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0BD0BAB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component</w:t>
      </w:r>
      <w:proofErr w:type="gramEnd"/>
      <w:r w:rsidRPr="00130981">
        <w:rPr>
          <w:rFonts w:ascii="Courier New" w:eastAsia="Times New Roman" w:hAnsi="Courier New" w:cs="Courier New"/>
          <w:color w:val="000000"/>
          <w:sz w:val="20"/>
          <w:szCs w:val="20"/>
        </w:rPr>
        <w:t>-emitter": {</w:t>
      </w:r>
    </w:p>
    <w:p w14:paraId="6197743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"1.3.0",</w:t>
      </w:r>
    </w:p>
    <w:p w14:paraId="0A52403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lastRenderedPageBreak/>
        <w:t xml:space="preserve">      "resolved": "https://registry.npmjs.org/component-emitter/-/component-emitter-1.3.0.tgz",</w:t>
      </w:r>
    </w:p>
    <w:p w14:paraId="1077515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"sha512-Rd3se6QB+sO1TwqZjscQrurpEPIfO0/yYnSin6Q/rD3mOutHvUrCAhJub3r90uNb+SESBuE0QYoB90YdfatsRg==",</w:t>
      </w:r>
    </w:p>
    <w:p w14:paraId="4C77F64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3130F2A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3DDA45E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component</w:t>
      </w:r>
      <w:proofErr w:type="gramEnd"/>
      <w:r w:rsidRPr="00130981">
        <w:rPr>
          <w:rFonts w:ascii="Courier New" w:eastAsia="Times New Roman" w:hAnsi="Courier New" w:cs="Courier New"/>
          <w:color w:val="000000"/>
          <w:sz w:val="20"/>
          <w:szCs w:val="20"/>
        </w:rPr>
        <w:t>-inherit": {</w:t>
      </w:r>
    </w:p>
    <w:p w14:paraId="79B8F9E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"0.0.3",</w:t>
      </w:r>
    </w:p>
    <w:p w14:paraId="4857C8D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"https://registry.npmjs.org/component-inherit/-/component-inherit-0.0.3.tgz",</w:t>
      </w:r>
    </w:p>
    <w:p w14:paraId="6AC1BE1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"sha512-w+LhYREhatpVqTESyGFg3NlP6Iu0kEKUHETY9GoZP/pQyW4mHFZuFWRUCIqVPZ36ueVLtoOEZaAqbCF2RDndaA==",</w:t>
      </w:r>
    </w:p>
    <w:p w14:paraId="25A6899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00F85A4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52ABAD5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compose</w:t>
      </w:r>
      <w:proofErr w:type="gramEnd"/>
      <w:r w:rsidRPr="00130981">
        <w:rPr>
          <w:rFonts w:ascii="Courier New" w:eastAsia="Times New Roman" w:hAnsi="Courier New" w:cs="Courier New"/>
          <w:color w:val="000000"/>
          <w:sz w:val="20"/>
          <w:szCs w:val="20"/>
        </w:rPr>
        <w:t>-function": {</w:t>
      </w:r>
    </w:p>
    <w:p w14:paraId="1F256C6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"3.0.3",</w:t>
      </w:r>
    </w:p>
    <w:p w14:paraId="79BD48A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"https://registry.npmjs.org/compose-function/-/compose-function-3.0.3.tgz",</w:t>
      </w:r>
    </w:p>
    <w:p w14:paraId="6D99B55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"sha512-xzhzTJ5eC+gmIzvZq+C3kCJHsp9os6tJkrigDRZclyGtOKINbZtE8n1Tzmeh32jW+BUDPbvZpibwvJHBLGMVwg==",</w:t>
      </w:r>
    </w:p>
    <w:p w14:paraId="3CCFAAB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05D4368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393C6D9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arity</w:t>
      </w:r>
      <w:proofErr w:type="gramEnd"/>
      <w:r w:rsidRPr="00130981">
        <w:rPr>
          <w:rFonts w:ascii="Courier New" w:eastAsia="Times New Roman" w:hAnsi="Courier New" w:cs="Courier New"/>
          <w:color w:val="000000"/>
          <w:sz w:val="20"/>
          <w:szCs w:val="20"/>
        </w:rPr>
        <w:t>-n": "^1.0.4"</w:t>
      </w:r>
    </w:p>
    <w:p w14:paraId="5E44716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02BF3D7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7DA57E7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"compressible": {</w:t>
      </w:r>
    </w:p>
    <w:p w14:paraId="50F116E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"2.0.18",</w:t>
      </w:r>
    </w:p>
    <w:p w14:paraId="4C07DED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"https://registry.npmjs.org/compressible/-/compressible-2.0.18.tgz",</w:t>
      </w:r>
    </w:p>
    <w:p w14:paraId="64FD299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"sha512-AF3r7P5dWxL8MxyITRMlORQNaOA2IkAFaTr4k7BUumjPtRpGDTZpl0Pb1XCO6JeDCBdp126Cgs9sMxqSjgYyRg==",</w:t>
      </w:r>
    </w:p>
    <w:p w14:paraId="5F322C6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22DE200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3E7F26E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mime</w:t>
      </w:r>
      <w:proofErr w:type="gramEnd"/>
      <w:r w:rsidRPr="00130981">
        <w:rPr>
          <w:rFonts w:ascii="Courier New" w:eastAsia="Times New Roman" w:hAnsi="Courier New" w:cs="Courier New"/>
          <w:color w:val="000000"/>
          <w:sz w:val="20"/>
          <w:szCs w:val="20"/>
        </w:rPr>
        <w:t>-</w:t>
      </w:r>
      <w:proofErr w:type="spellStart"/>
      <w:r w:rsidRPr="00130981">
        <w:rPr>
          <w:rFonts w:ascii="Courier New" w:eastAsia="Times New Roman" w:hAnsi="Courier New" w:cs="Courier New"/>
          <w:color w:val="000000"/>
          <w:sz w:val="20"/>
          <w:szCs w:val="20"/>
        </w:rPr>
        <w:t>db</w:t>
      </w:r>
      <w:proofErr w:type="spellEnd"/>
      <w:r w:rsidRPr="00130981">
        <w:rPr>
          <w:rFonts w:ascii="Courier New" w:eastAsia="Times New Roman" w:hAnsi="Courier New" w:cs="Courier New"/>
          <w:color w:val="000000"/>
          <w:sz w:val="20"/>
          <w:szCs w:val="20"/>
        </w:rPr>
        <w:t>": "&gt;= 1.43.0 &lt; 2"</w:t>
      </w:r>
    </w:p>
    <w:p w14:paraId="2F05140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70DE711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20A6493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"compression": {</w:t>
      </w:r>
    </w:p>
    <w:p w14:paraId="2652A6C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"1.7.4",</w:t>
      </w:r>
    </w:p>
    <w:p w14:paraId="4BD41EA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"https://registry.npmjs.org/compression/-/compression-1.7.4.tgz",</w:t>
      </w:r>
    </w:p>
    <w:p w14:paraId="23A956D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"sha512-jaSIDzP9pZVS4ZfQ+TzvtiWhdpFhE2RDHz8QJkpX9SIpLq88VueF5jJw6t+6CUQcAoA6t+x89MLrWAqpfDE8iQ==",</w:t>
      </w:r>
    </w:p>
    <w:p w14:paraId="327481D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3AA50C5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68D812A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"accepts": "~1.3.5",</w:t>
      </w:r>
    </w:p>
    <w:p w14:paraId="4450FD8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"bytes": "3.0.0",</w:t>
      </w:r>
    </w:p>
    <w:p w14:paraId="721A912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"compressible": "~2.0.16",</w:t>
      </w:r>
    </w:p>
    <w:p w14:paraId="003FB46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"debug": "2.6.9",</w:t>
      </w:r>
    </w:p>
    <w:p w14:paraId="26F98E0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on</w:t>
      </w:r>
      <w:proofErr w:type="gramEnd"/>
      <w:r w:rsidRPr="00130981">
        <w:rPr>
          <w:rFonts w:ascii="Courier New" w:eastAsia="Times New Roman" w:hAnsi="Courier New" w:cs="Courier New"/>
          <w:color w:val="000000"/>
          <w:sz w:val="20"/>
          <w:szCs w:val="20"/>
        </w:rPr>
        <w:t>-headers": "~1.0.2",</w:t>
      </w:r>
    </w:p>
    <w:p w14:paraId="4ECB0AA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safe</w:t>
      </w:r>
      <w:proofErr w:type="gramEnd"/>
      <w:r w:rsidRPr="00130981">
        <w:rPr>
          <w:rFonts w:ascii="Courier New" w:eastAsia="Times New Roman" w:hAnsi="Courier New" w:cs="Courier New"/>
          <w:color w:val="000000"/>
          <w:sz w:val="20"/>
          <w:szCs w:val="20"/>
        </w:rPr>
        <w:t>-buffer": "5.1.2",</w:t>
      </w:r>
    </w:p>
    <w:p w14:paraId="5E65461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"vary": "~1.1.</w:t>
      </w:r>
      <w:proofErr w:type="gramStart"/>
      <w:r w:rsidRPr="00130981">
        <w:rPr>
          <w:rFonts w:ascii="Courier New" w:eastAsia="Times New Roman" w:hAnsi="Courier New" w:cs="Courier New"/>
          <w:color w:val="000000"/>
          <w:sz w:val="20"/>
          <w:szCs w:val="20"/>
        </w:rPr>
        <w:t>2"</w:t>
      </w:r>
      <w:proofErr w:type="gramEnd"/>
    </w:p>
    <w:p w14:paraId="6E3DF55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59FA959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"dependencies": {</w:t>
      </w:r>
    </w:p>
    <w:p w14:paraId="7D49096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"debug": {</w:t>
      </w:r>
    </w:p>
    <w:p w14:paraId="75FBC9C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lastRenderedPageBreak/>
        <w:t xml:space="preserve">          "version": "2.6.9",</w:t>
      </w:r>
    </w:p>
    <w:p w14:paraId="5778CB3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"https://registry.npmjs.org/debug/-/debug-2.6.9.tgz",</w:t>
      </w:r>
    </w:p>
    <w:p w14:paraId="50188A1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"sha512-bC7ElrdJaJnPbAP+1EotYvqZsb3ecl5wi6Bfi6BJTUcNowp6cvspg0jXznRTKDjm/E7AdgFBVeAPVMNcKGsHMA==",</w:t>
      </w:r>
    </w:p>
    <w:p w14:paraId="58768C6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56F4B1B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0452AE1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ms</w:t>
      </w:r>
      <w:proofErr w:type="spellEnd"/>
      <w:r w:rsidRPr="00130981">
        <w:rPr>
          <w:rFonts w:ascii="Courier New" w:eastAsia="Times New Roman" w:hAnsi="Courier New" w:cs="Courier New"/>
          <w:color w:val="000000"/>
          <w:sz w:val="20"/>
          <w:szCs w:val="20"/>
        </w:rPr>
        <w:t>": "2.0.0"</w:t>
      </w:r>
    </w:p>
    <w:p w14:paraId="72ECB44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7DCD6D3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CE404B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ms</w:t>
      </w:r>
      <w:proofErr w:type="spellEnd"/>
      <w:r w:rsidRPr="00130981">
        <w:rPr>
          <w:rFonts w:ascii="Courier New" w:eastAsia="Times New Roman" w:hAnsi="Courier New" w:cs="Courier New"/>
          <w:color w:val="000000"/>
          <w:sz w:val="20"/>
          <w:szCs w:val="20"/>
        </w:rPr>
        <w:t>": {</w:t>
      </w:r>
    </w:p>
    <w:p w14:paraId="6296A93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"2.0.0",</w:t>
      </w:r>
    </w:p>
    <w:p w14:paraId="48E5912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t>
      </w:r>
      <w:proofErr w:type="spellStart"/>
      <w:r w:rsidRPr="00130981">
        <w:rPr>
          <w:rFonts w:ascii="Courier New" w:eastAsia="Times New Roman" w:hAnsi="Courier New" w:cs="Courier New"/>
          <w:color w:val="000000"/>
          <w:sz w:val="20"/>
          <w:szCs w:val="20"/>
        </w:rPr>
        <w:t>ms</w:t>
      </w:r>
      <w:proofErr w:type="spellEnd"/>
      <w:r w:rsidRPr="00130981">
        <w:rPr>
          <w:rFonts w:ascii="Courier New" w:eastAsia="Times New Roman" w:hAnsi="Courier New" w:cs="Courier New"/>
          <w:color w:val="000000"/>
          <w:sz w:val="20"/>
          <w:szCs w:val="20"/>
        </w:rPr>
        <w:t>/-/ms-2.0.0.tgz",</w:t>
      </w:r>
    </w:p>
    <w:p w14:paraId="29FF0CB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"sha512-Tpp60P6IUJDTuOq/5Z8cdskzJujfwqfOTkrwIwj7IRISpnkJnT6SyJ4PCPnGMoFjC9ddhal5KVIYtAt97ix05A==",</w:t>
      </w:r>
    </w:p>
    <w:p w14:paraId="3896B59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08C26E0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2602DCA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56D7C6A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2EED32F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concat</w:t>
      </w:r>
      <w:proofErr w:type="spellEnd"/>
      <w:proofErr w:type="gramEnd"/>
      <w:r w:rsidRPr="00130981">
        <w:rPr>
          <w:rFonts w:ascii="Courier New" w:eastAsia="Times New Roman" w:hAnsi="Courier New" w:cs="Courier New"/>
          <w:color w:val="000000"/>
          <w:sz w:val="20"/>
          <w:szCs w:val="20"/>
        </w:rPr>
        <w:t>-map": {</w:t>
      </w:r>
    </w:p>
    <w:p w14:paraId="5CC9D57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"0.0.1",</w:t>
      </w:r>
    </w:p>
    <w:p w14:paraId="460F5A5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t>
      </w:r>
      <w:proofErr w:type="spellStart"/>
      <w:r w:rsidRPr="00130981">
        <w:rPr>
          <w:rFonts w:ascii="Courier New" w:eastAsia="Times New Roman" w:hAnsi="Courier New" w:cs="Courier New"/>
          <w:color w:val="000000"/>
          <w:sz w:val="20"/>
          <w:szCs w:val="20"/>
        </w:rPr>
        <w:t>concat</w:t>
      </w:r>
      <w:proofErr w:type="spellEnd"/>
      <w:r w:rsidRPr="00130981">
        <w:rPr>
          <w:rFonts w:ascii="Courier New" w:eastAsia="Times New Roman" w:hAnsi="Courier New" w:cs="Courier New"/>
          <w:color w:val="000000"/>
          <w:sz w:val="20"/>
          <w:szCs w:val="20"/>
        </w:rPr>
        <w:t>-map/-/concat-map-0.0.1.tgz",</w:t>
      </w:r>
    </w:p>
    <w:p w14:paraId="5608F40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"sha512-/Srv4dswyQNBfohGpz9o6Yb3Gz3SrUDqBH5rTuhGR7ahtlbYKnVxw2bCFMRljaA7EXHaXZ8wsHdodFvbkhKmqg=="</w:t>
      </w:r>
    </w:p>
    <w:p w14:paraId="30875EA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544714E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concat</w:t>
      </w:r>
      <w:proofErr w:type="spellEnd"/>
      <w:proofErr w:type="gramEnd"/>
      <w:r w:rsidRPr="00130981">
        <w:rPr>
          <w:rFonts w:ascii="Courier New" w:eastAsia="Times New Roman" w:hAnsi="Courier New" w:cs="Courier New"/>
          <w:color w:val="000000"/>
          <w:sz w:val="20"/>
          <w:szCs w:val="20"/>
        </w:rPr>
        <w:t>-stream": {</w:t>
      </w:r>
    </w:p>
    <w:p w14:paraId="45F9621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"1.6.2",</w:t>
      </w:r>
    </w:p>
    <w:p w14:paraId="0B340DF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"https://registry.npmjs.org/concat-stream/-/concat-stream-1.6.2.tgz",</w:t>
      </w:r>
    </w:p>
    <w:p w14:paraId="6708131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"sha512-27HBghJxjiZtIk3Ycvn/4kbJk/1uZuJFfuPEns6LaEvpvG1f0hTea8lilrouyo9mVc2GWdcEZ8OLoGmSADlrCw==",</w:t>
      </w:r>
    </w:p>
    <w:p w14:paraId="3BD073A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46F2A16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6526689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buffer</w:t>
      </w:r>
      <w:proofErr w:type="gramEnd"/>
      <w:r w:rsidRPr="00130981">
        <w:rPr>
          <w:rFonts w:ascii="Courier New" w:eastAsia="Times New Roman" w:hAnsi="Courier New" w:cs="Courier New"/>
          <w:color w:val="000000"/>
          <w:sz w:val="20"/>
          <w:szCs w:val="20"/>
        </w:rPr>
        <w:t>-from": "^1.0.0",</w:t>
      </w:r>
    </w:p>
    <w:p w14:paraId="0D87854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"inherits": "^2.0.3",</w:t>
      </w:r>
    </w:p>
    <w:p w14:paraId="2311E55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readable</w:t>
      </w:r>
      <w:proofErr w:type="gramEnd"/>
      <w:r w:rsidRPr="00130981">
        <w:rPr>
          <w:rFonts w:ascii="Courier New" w:eastAsia="Times New Roman" w:hAnsi="Courier New" w:cs="Courier New"/>
          <w:color w:val="000000"/>
          <w:sz w:val="20"/>
          <w:szCs w:val="20"/>
        </w:rPr>
        <w:t>-stream": "^2.2.2",</w:t>
      </w:r>
    </w:p>
    <w:p w14:paraId="00990D6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typedarray</w:t>
      </w:r>
      <w:proofErr w:type="spellEnd"/>
      <w:r w:rsidRPr="00130981">
        <w:rPr>
          <w:rFonts w:ascii="Courier New" w:eastAsia="Times New Roman" w:hAnsi="Courier New" w:cs="Courier New"/>
          <w:color w:val="000000"/>
          <w:sz w:val="20"/>
          <w:szCs w:val="20"/>
        </w:rPr>
        <w:t>": "^0.0.6"</w:t>
      </w:r>
    </w:p>
    <w:p w14:paraId="0AA51D5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7B63470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2AA9CF1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"connect": {</w:t>
      </w:r>
    </w:p>
    <w:p w14:paraId="4F7BB13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"3.7.0",</w:t>
      </w:r>
    </w:p>
    <w:p w14:paraId="5749E2A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"https://registry.npmjs.org/connect/-/connect-3.7.0.tgz",</w:t>
      </w:r>
    </w:p>
    <w:p w14:paraId="48899E9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"sha512-ZqRXc+tZukToSNmh5C2iWMSoV3X1YUcPbqEM4DkEG5tNQXrQUZCNVGGv3IuicnkMtPfGf3Xtp8WCXs295iQ1pQ==",</w:t>
      </w:r>
    </w:p>
    <w:p w14:paraId="629643A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39AF137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0C8BCC3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"debug": "2.6.9",</w:t>
      </w:r>
    </w:p>
    <w:p w14:paraId="6A258AE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finalhandler</w:t>
      </w:r>
      <w:proofErr w:type="spellEnd"/>
      <w:r w:rsidRPr="00130981">
        <w:rPr>
          <w:rFonts w:ascii="Courier New" w:eastAsia="Times New Roman" w:hAnsi="Courier New" w:cs="Courier New"/>
          <w:color w:val="000000"/>
          <w:sz w:val="20"/>
          <w:szCs w:val="20"/>
        </w:rPr>
        <w:t>": "1.1.2",</w:t>
      </w:r>
    </w:p>
    <w:p w14:paraId="3D4FB47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parseurl</w:t>
      </w:r>
      <w:proofErr w:type="spellEnd"/>
      <w:r w:rsidRPr="00130981">
        <w:rPr>
          <w:rFonts w:ascii="Courier New" w:eastAsia="Times New Roman" w:hAnsi="Courier New" w:cs="Courier New"/>
          <w:color w:val="000000"/>
          <w:sz w:val="20"/>
          <w:szCs w:val="20"/>
        </w:rPr>
        <w:t>": "~1.3.3",</w:t>
      </w:r>
    </w:p>
    <w:p w14:paraId="35CAF13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utils</w:t>
      </w:r>
      <w:proofErr w:type="gramEnd"/>
      <w:r w:rsidRPr="00130981">
        <w:rPr>
          <w:rFonts w:ascii="Courier New" w:eastAsia="Times New Roman" w:hAnsi="Courier New" w:cs="Courier New"/>
          <w:color w:val="000000"/>
          <w:sz w:val="20"/>
          <w:szCs w:val="20"/>
        </w:rPr>
        <w:t>-merge": "1.0.1"</w:t>
      </w:r>
    </w:p>
    <w:p w14:paraId="459425A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5F75D96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"dependencies": {</w:t>
      </w:r>
    </w:p>
    <w:p w14:paraId="47230F4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"debug": {</w:t>
      </w:r>
    </w:p>
    <w:p w14:paraId="270EDB9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"2.6.9",</w:t>
      </w:r>
    </w:p>
    <w:p w14:paraId="000BB2F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lastRenderedPageBreak/>
        <w:t xml:space="preserve">          "resolved": "https://registry.npmjs.org/debug/-/debug-2.6.9.tgz",</w:t>
      </w:r>
    </w:p>
    <w:p w14:paraId="5BDD3F3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"sha512-bC7ElrdJaJnPbAP+1EotYvqZsb3ecl5wi6Bfi6BJTUcNowp6cvspg0jXznRTKDjm/E7AdgFBVeAPVMNcKGsHMA==",</w:t>
      </w:r>
    </w:p>
    <w:p w14:paraId="51CDFAA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661543C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58D5760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ms</w:t>
      </w:r>
      <w:proofErr w:type="spellEnd"/>
      <w:r w:rsidRPr="00130981">
        <w:rPr>
          <w:rFonts w:ascii="Courier New" w:eastAsia="Times New Roman" w:hAnsi="Courier New" w:cs="Courier New"/>
          <w:color w:val="000000"/>
          <w:sz w:val="20"/>
          <w:szCs w:val="20"/>
        </w:rPr>
        <w:t>": "2.0.0"</w:t>
      </w:r>
    </w:p>
    <w:p w14:paraId="101E548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769E3C7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2F81ED7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finalhandler</w:t>
      </w:r>
      <w:proofErr w:type="spellEnd"/>
      <w:r w:rsidRPr="00130981">
        <w:rPr>
          <w:rFonts w:ascii="Courier New" w:eastAsia="Times New Roman" w:hAnsi="Courier New" w:cs="Courier New"/>
          <w:color w:val="000000"/>
          <w:sz w:val="20"/>
          <w:szCs w:val="20"/>
        </w:rPr>
        <w:t>": {</w:t>
      </w:r>
    </w:p>
    <w:p w14:paraId="267F67B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"1.1.2",</w:t>
      </w:r>
    </w:p>
    <w:p w14:paraId="00BA928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"https://registry.npmjs.org/finalhandler/-/finalhandler-1.1.2.tgz",</w:t>
      </w:r>
    </w:p>
    <w:p w14:paraId="1093FD9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"sha512-aAWcW57uxVNrQZqFXjITpW3sIUQmHGG3qSb9mUah9MgMC4NeWhNOlNjXEYq3HjRAvL6arUviZGGJsBg6z0zsWA==",</w:t>
      </w:r>
    </w:p>
    <w:p w14:paraId="18754F3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676C0A5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36D6882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"debug": "2.6.9",</w:t>
      </w:r>
    </w:p>
    <w:p w14:paraId="5F31698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encodeurl</w:t>
      </w:r>
      <w:proofErr w:type="spellEnd"/>
      <w:r w:rsidRPr="00130981">
        <w:rPr>
          <w:rFonts w:ascii="Courier New" w:eastAsia="Times New Roman" w:hAnsi="Courier New" w:cs="Courier New"/>
          <w:color w:val="000000"/>
          <w:sz w:val="20"/>
          <w:szCs w:val="20"/>
        </w:rPr>
        <w:t>": "~1.0.2",</w:t>
      </w:r>
    </w:p>
    <w:p w14:paraId="05AB20F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escape</w:t>
      </w:r>
      <w:proofErr w:type="gramEnd"/>
      <w:r w:rsidRPr="00130981">
        <w:rPr>
          <w:rFonts w:ascii="Courier New" w:eastAsia="Times New Roman" w:hAnsi="Courier New" w:cs="Courier New"/>
          <w:color w:val="000000"/>
          <w:sz w:val="20"/>
          <w:szCs w:val="20"/>
        </w:rPr>
        <w:t>-html": "~1.0.3",</w:t>
      </w:r>
    </w:p>
    <w:p w14:paraId="111C55F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on</w:t>
      </w:r>
      <w:proofErr w:type="gramEnd"/>
      <w:r w:rsidRPr="00130981">
        <w:rPr>
          <w:rFonts w:ascii="Courier New" w:eastAsia="Times New Roman" w:hAnsi="Courier New" w:cs="Courier New"/>
          <w:color w:val="000000"/>
          <w:sz w:val="20"/>
          <w:szCs w:val="20"/>
        </w:rPr>
        <w:t>-finished": "~2.3.0",</w:t>
      </w:r>
    </w:p>
    <w:p w14:paraId="0719802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parseurl</w:t>
      </w:r>
      <w:proofErr w:type="spellEnd"/>
      <w:r w:rsidRPr="00130981">
        <w:rPr>
          <w:rFonts w:ascii="Courier New" w:eastAsia="Times New Roman" w:hAnsi="Courier New" w:cs="Courier New"/>
          <w:color w:val="000000"/>
          <w:sz w:val="20"/>
          <w:szCs w:val="20"/>
        </w:rPr>
        <w:t>": "~1.3.3",</w:t>
      </w:r>
    </w:p>
    <w:p w14:paraId="78551E5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"statuses": "~1.5.0",</w:t>
      </w:r>
    </w:p>
    <w:p w14:paraId="747A042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unpipe</w:t>
      </w:r>
      <w:proofErr w:type="spellEnd"/>
      <w:r w:rsidRPr="00130981">
        <w:rPr>
          <w:rFonts w:ascii="Courier New" w:eastAsia="Times New Roman" w:hAnsi="Courier New" w:cs="Courier New"/>
          <w:color w:val="000000"/>
          <w:sz w:val="20"/>
          <w:szCs w:val="20"/>
        </w:rPr>
        <w:t>": "~1.0.0"</w:t>
      </w:r>
    </w:p>
    <w:p w14:paraId="07FF86C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70E20B9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2AE4238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ms</w:t>
      </w:r>
      <w:proofErr w:type="spellEnd"/>
      <w:r w:rsidRPr="00130981">
        <w:rPr>
          <w:rFonts w:ascii="Courier New" w:eastAsia="Times New Roman" w:hAnsi="Courier New" w:cs="Courier New"/>
          <w:color w:val="000000"/>
          <w:sz w:val="20"/>
          <w:szCs w:val="20"/>
        </w:rPr>
        <w:t>": {</w:t>
      </w:r>
    </w:p>
    <w:p w14:paraId="0D34EE4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"2.0.0",</w:t>
      </w:r>
    </w:p>
    <w:p w14:paraId="42A6F98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t>
      </w:r>
      <w:proofErr w:type="spellStart"/>
      <w:r w:rsidRPr="00130981">
        <w:rPr>
          <w:rFonts w:ascii="Courier New" w:eastAsia="Times New Roman" w:hAnsi="Courier New" w:cs="Courier New"/>
          <w:color w:val="000000"/>
          <w:sz w:val="20"/>
          <w:szCs w:val="20"/>
        </w:rPr>
        <w:t>ms</w:t>
      </w:r>
      <w:proofErr w:type="spellEnd"/>
      <w:r w:rsidRPr="00130981">
        <w:rPr>
          <w:rFonts w:ascii="Courier New" w:eastAsia="Times New Roman" w:hAnsi="Courier New" w:cs="Courier New"/>
          <w:color w:val="000000"/>
          <w:sz w:val="20"/>
          <w:szCs w:val="20"/>
        </w:rPr>
        <w:t>/-/ms-2.0.0.tgz",</w:t>
      </w:r>
    </w:p>
    <w:p w14:paraId="1ABEBB8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"sha512-Tpp60P6IUJDTuOq/5Z8cdskzJujfwqfOTkrwIwj7IRISpnkJnT6SyJ4PCPnGMoFjC9ddhal5KVIYtAt97ix05A==",</w:t>
      </w:r>
    </w:p>
    <w:p w14:paraId="222D18F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3722826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1F2AE9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on</w:t>
      </w:r>
      <w:proofErr w:type="gramEnd"/>
      <w:r w:rsidRPr="00130981">
        <w:rPr>
          <w:rFonts w:ascii="Courier New" w:eastAsia="Times New Roman" w:hAnsi="Courier New" w:cs="Courier New"/>
          <w:color w:val="000000"/>
          <w:sz w:val="20"/>
          <w:szCs w:val="20"/>
        </w:rPr>
        <w:t>-finished": {</w:t>
      </w:r>
    </w:p>
    <w:p w14:paraId="1620E7F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"2.3.0",</w:t>
      </w:r>
    </w:p>
    <w:p w14:paraId="0770CEE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"https://registry.npmjs.org/on-finished/-/on-finished-2.3.0.tgz",</w:t>
      </w:r>
    </w:p>
    <w:p w14:paraId="0DBDF5F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"sha512-ikqdkGAAyf/X/gPhXGvfgAytDZtDbr+bkNUJ0N9h5MI/dmdgCs3l6hoHrcUv41sRKew3jIwrp4qQDXiK99Utww==",</w:t>
      </w:r>
    </w:p>
    <w:p w14:paraId="4B90F4B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13090C5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5D2B22B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ee</w:t>
      </w:r>
      <w:proofErr w:type="spellEnd"/>
      <w:proofErr w:type="gramEnd"/>
      <w:r w:rsidRPr="00130981">
        <w:rPr>
          <w:rFonts w:ascii="Courier New" w:eastAsia="Times New Roman" w:hAnsi="Courier New" w:cs="Courier New"/>
          <w:color w:val="000000"/>
          <w:sz w:val="20"/>
          <w:szCs w:val="20"/>
        </w:rPr>
        <w:t>-first": "1.1.1"</w:t>
      </w:r>
    </w:p>
    <w:p w14:paraId="5AE0DB9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7F561B4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25608B2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"statuses": {</w:t>
      </w:r>
    </w:p>
    <w:p w14:paraId="03C7C28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"1.5.0",</w:t>
      </w:r>
    </w:p>
    <w:p w14:paraId="217E304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"https://registry.npmjs.org/statuses/-/statuses-1.5.0.tgz",</w:t>
      </w:r>
    </w:p>
    <w:p w14:paraId="010DC91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"sha512-OpZ3zP+jT1PI7I8nemJX4AKmAX070ZkYPVWV/AaKTJl+tXCTGyVdC1a4SL8RUQYEwk/f34ZX8UTykN68FwrqAA==",</w:t>
      </w:r>
    </w:p>
    <w:p w14:paraId="08E92A6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740CE5E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2DDD63A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2145599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7C8A876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connect</w:t>
      </w:r>
      <w:proofErr w:type="gramEnd"/>
      <w:r w:rsidRPr="00130981">
        <w:rPr>
          <w:rFonts w:ascii="Courier New" w:eastAsia="Times New Roman" w:hAnsi="Courier New" w:cs="Courier New"/>
          <w:color w:val="000000"/>
          <w:sz w:val="20"/>
          <w:szCs w:val="20"/>
        </w:rPr>
        <w:t>-history-</w:t>
      </w:r>
      <w:proofErr w:type="spellStart"/>
      <w:r w:rsidRPr="00130981">
        <w:rPr>
          <w:rFonts w:ascii="Courier New" w:eastAsia="Times New Roman" w:hAnsi="Courier New" w:cs="Courier New"/>
          <w:color w:val="000000"/>
          <w:sz w:val="20"/>
          <w:szCs w:val="20"/>
        </w:rPr>
        <w:t>api</w:t>
      </w:r>
      <w:proofErr w:type="spellEnd"/>
      <w:r w:rsidRPr="00130981">
        <w:rPr>
          <w:rFonts w:ascii="Courier New" w:eastAsia="Times New Roman" w:hAnsi="Courier New" w:cs="Courier New"/>
          <w:color w:val="000000"/>
          <w:sz w:val="20"/>
          <w:szCs w:val="20"/>
        </w:rPr>
        <w:t>-fallback": {</w:t>
      </w:r>
    </w:p>
    <w:p w14:paraId="6978CE2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lastRenderedPageBreak/>
        <w:t xml:space="preserve">      "version": "1.6.0",</w:t>
      </w:r>
    </w:p>
    <w:p w14:paraId="5A88E13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"https://registry.npmjs.org/connect-history-api-fallback/-/connect-history-api-fallback-1.6.0.tgz",</w:t>
      </w:r>
    </w:p>
    <w:p w14:paraId="5034E64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"sha512-e54B99q/OUoH64zYYRf3HBP5z24G38h5D3qXu23JGRoigpX5Ss4r9ZnDk3g0Z8uQC2x2lPaJ+UlWBc1ZWBWdLg==",</w:t>
      </w:r>
    </w:p>
    <w:p w14:paraId="18730FD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1133104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F0472F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console</w:t>
      </w:r>
      <w:proofErr w:type="gramEnd"/>
      <w:r w:rsidRPr="00130981">
        <w:rPr>
          <w:rFonts w:ascii="Courier New" w:eastAsia="Times New Roman" w:hAnsi="Courier New" w:cs="Courier New"/>
          <w:color w:val="000000"/>
          <w:sz w:val="20"/>
          <w:szCs w:val="20"/>
        </w:rPr>
        <w:t>-</w:t>
      </w:r>
      <w:proofErr w:type="spellStart"/>
      <w:r w:rsidRPr="00130981">
        <w:rPr>
          <w:rFonts w:ascii="Courier New" w:eastAsia="Times New Roman" w:hAnsi="Courier New" w:cs="Courier New"/>
          <w:color w:val="000000"/>
          <w:sz w:val="20"/>
          <w:szCs w:val="20"/>
        </w:rPr>
        <w:t>browserify</w:t>
      </w:r>
      <w:proofErr w:type="spellEnd"/>
      <w:r w:rsidRPr="00130981">
        <w:rPr>
          <w:rFonts w:ascii="Courier New" w:eastAsia="Times New Roman" w:hAnsi="Courier New" w:cs="Courier New"/>
          <w:color w:val="000000"/>
          <w:sz w:val="20"/>
          <w:szCs w:val="20"/>
        </w:rPr>
        <w:t>": {</w:t>
      </w:r>
    </w:p>
    <w:p w14:paraId="18BA911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"1.2.0",</w:t>
      </w:r>
    </w:p>
    <w:p w14:paraId="485E189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"https://registry.npmjs.org/console-browserify/-/console-browserify-1.2.0.tgz",</w:t>
      </w:r>
    </w:p>
    <w:p w14:paraId="5CE354B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"sha512-ZMkYO/LkF17QvCPqM0gxw8yUzigAOZOSWSHg91FH6orS7vcEj5dVZTidN2fQ14yBSdg97RqhSNwLUXInd52OTA==",</w:t>
      </w:r>
    </w:p>
    <w:p w14:paraId="1836D3B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0A64F36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5DDA09F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constants</w:t>
      </w:r>
      <w:proofErr w:type="gramEnd"/>
      <w:r w:rsidRPr="00130981">
        <w:rPr>
          <w:rFonts w:ascii="Courier New" w:eastAsia="Times New Roman" w:hAnsi="Courier New" w:cs="Courier New"/>
          <w:color w:val="000000"/>
          <w:sz w:val="20"/>
          <w:szCs w:val="20"/>
        </w:rPr>
        <w:t>-</w:t>
      </w:r>
      <w:proofErr w:type="spellStart"/>
      <w:r w:rsidRPr="00130981">
        <w:rPr>
          <w:rFonts w:ascii="Courier New" w:eastAsia="Times New Roman" w:hAnsi="Courier New" w:cs="Courier New"/>
          <w:color w:val="000000"/>
          <w:sz w:val="20"/>
          <w:szCs w:val="20"/>
        </w:rPr>
        <w:t>browserify</w:t>
      </w:r>
      <w:proofErr w:type="spellEnd"/>
      <w:r w:rsidRPr="00130981">
        <w:rPr>
          <w:rFonts w:ascii="Courier New" w:eastAsia="Times New Roman" w:hAnsi="Courier New" w:cs="Courier New"/>
          <w:color w:val="000000"/>
          <w:sz w:val="20"/>
          <w:szCs w:val="20"/>
        </w:rPr>
        <w:t>": {</w:t>
      </w:r>
    </w:p>
    <w:p w14:paraId="10BDED6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"1.0.0",</w:t>
      </w:r>
    </w:p>
    <w:p w14:paraId="61494EA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"https://registry.npmjs.org/constants-browserify/-/constants-browserify-1.0.0.tgz",</w:t>
      </w:r>
    </w:p>
    <w:p w14:paraId="545A318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"sha512-xFxOwqIzR/e1k1gLiWEophSCMqXcwVHIH7akf7b/vxcUeGunlj3hvZaaqxwHsTgn+IndtkQJgSztIDWeumWJDQ==",</w:t>
      </w:r>
    </w:p>
    <w:p w14:paraId="232B0D5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45ABA1C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469A9E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content</w:t>
      </w:r>
      <w:proofErr w:type="gramEnd"/>
      <w:r w:rsidRPr="00130981">
        <w:rPr>
          <w:rFonts w:ascii="Courier New" w:eastAsia="Times New Roman" w:hAnsi="Courier New" w:cs="Courier New"/>
          <w:color w:val="000000"/>
          <w:sz w:val="20"/>
          <w:szCs w:val="20"/>
        </w:rPr>
        <w:t>-disposition": {</w:t>
      </w:r>
    </w:p>
    <w:p w14:paraId="44A7EA9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"0.5.4",</w:t>
      </w:r>
    </w:p>
    <w:p w14:paraId="78E0983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"https://registry.npmjs.org/content-disposition/-/content-disposition-0.5.4.tgz",</w:t>
      </w:r>
    </w:p>
    <w:p w14:paraId="5B3CA0F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"sha512-FveZTNuGw04cxlAiWbzi6zTAL/lhehaWbTtgluJh4/E95DqMwTmha3KZN1aAWA8cFIhHzMZUvLevkw5Rqk+tSQ==",</w:t>
      </w:r>
    </w:p>
    <w:p w14:paraId="3FF8110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2AB2FA1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2F30FA1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safe</w:t>
      </w:r>
      <w:proofErr w:type="gramEnd"/>
      <w:r w:rsidRPr="00130981">
        <w:rPr>
          <w:rFonts w:ascii="Courier New" w:eastAsia="Times New Roman" w:hAnsi="Courier New" w:cs="Courier New"/>
          <w:color w:val="000000"/>
          <w:sz w:val="20"/>
          <w:szCs w:val="20"/>
        </w:rPr>
        <w:t>-buffer": "5.2.1"</w:t>
      </w:r>
    </w:p>
    <w:p w14:paraId="04F6B42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076ACCD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"dependencies": {</w:t>
      </w:r>
    </w:p>
    <w:p w14:paraId="2740E0D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safe</w:t>
      </w:r>
      <w:proofErr w:type="gramEnd"/>
      <w:r w:rsidRPr="00130981">
        <w:rPr>
          <w:rFonts w:ascii="Courier New" w:eastAsia="Times New Roman" w:hAnsi="Courier New" w:cs="Courier New"/>
          <w:color w:val="000000"/>
          <w:sz w:val="20"/>
          <w:szCs w:val="20"/>
        </w:rPr>
        <w:t>-buffer": {</w:t>
      </w:r>
    </w:p>
    <w:p w14:paraId="7EFE93A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"5.2.1",</w:t>
      </w:r>
    </w:p>
    <w:p w14:paraId="0773A86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"https://registry.npmjs.org/safe-buffer/-/safe-buffer-5.2.1.tgz",</w:t>
      </w:r>
    </w:p>
    <w:p w14:paraId="7B0FD0A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"sha512-rp3So07KcdmmKbGvgaNxQSJr7bGVSVk5S9Eq1F+ppbRo70+YeaDxkw5Dd8NPN+GD6bjnYm2VuPuCXmpuYvmCXQ==",</w:t>
      </w:r>
    </w:p>
    <w:p w14:paraId="28C5809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3BE2477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72DC85A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1101622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7D1FCC2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content</w:t>
      </w:r>
      <w:proofErr w:type="gramEnd"/>
      <w:r w:rsidRPr="00130981">
        <w:rPr>
          <w:rFonts w:ascii="Courier New" w:eastAsia="Times New Roman" w:hAnsi="Courier New" w:cs="Courier New"/>
          <w:color w:val="000000"/>
          <w:sz w:val="20"/>
          <w:szCs w:val="20"/>
        </w:rPr>
        <w:t>-type": {</w:t>
      </w:r>
    </w:p>
    <w:p w14:paraId="47E71D4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"1.0.5",</w:t>
      </w:r>
    </w:p>
    <w:p w14:paraId="085A057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"https://registry.npmjs.org/content-type/-/content-type-1.0.5.tgz",</w:t>
      </w:r>
    </w:p>
    <w:p w14:paraId="0091026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"sha512-nTjqfcBFEipKdXCv4YDQWCfmcLZKm81ldF0pAopTvyrFGVbcR6P/VAAd5G7N+0tTr8QqiU0tFadD6FK4NtJwOA==",</w:t>
      </w:r>
    </w:p>
    <w:p w14:paraId="5614C35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7595B4D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0B48A80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convert</w:t>
      </w:r>
      <w:proofErr w:type="gramEnd"/>
      <w:r w:rsidRPr="00130981">
        <w:rPr>
          <w:rFonts w:ascii="Courier New" w:eastAsia="Times New Roman" w:hAnsi="Courier New" w:cs="Courier New"/>
          <w:color w:val="000000"/>
          <w:sz w:val="20"/>
          <w:szCs w:val="20"/>
        </w:rPr>
        <w:t>-source-map": {</w:t>
      </w:r>
    </w:p>
    <w:p w14:paraId="7D62E64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lastRenderedPageBreak/>
        <w:t xml:space="preserve">      "version": "1.9.0",</w:t>
      </w:r>
    </w:p>
    <w:p w14:paraId="5629853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"https://registry.npmjs.org/convert-source-map/-/convert-source-map-1.9.0.tgz",</w:t>
      </w:r>
    </w:p>
    <w:p w14:paraId="11E965C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"sha512-ASFBup0Mz1uyiIjANan1jzLQami9z1PoYSZCiiYW2FczPbenXc45FZdBZLzOT+r6+iciuEModtmCti+hjaAk0A=="</w:t>
      </w:r>
    </w:p>
    <w:p w14:paraId="41F25D5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09F452A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"cookie": {</w:t>
      </w:r>
    </w:p>
    <w:p w14:paraId="7D13043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"0.5.0",</w:t>
      </w:r>
    </w:p>
    <w:p w14:paraId="5D968DD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"https://registry.npmjs.org/cookie/-/cookie-0.5.0.tgz",</w:t>
      </w:r>
    </w:p>
    <w:p w14:paraId="73CD8BA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"sha512-YZ3GUyn/o8gfKJlnlX7g7xq4gyO6OSuhGPKaaGssGB2qgDUS0gPgtTvoyZLTt9Ab6dC4hfc9dV5arkvc/OCmrw==",</w:t>
      </w:r>
    </w:p>
    <w:p w14:paraId="2F72CE1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62586B1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751065E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cookie</w:t>
      </w:r>
      <w:proofErr w:type="gramEnd"/>
      <w:r w:rsidRPr="00130981">
        <w:rPr>
          <w:rFonts w:ascii="Courier New" w:eastAsia="Times New Roman" w:hAnsi="Courier New" w:cs="Courier New"/>
          <w:color w:val="000000"/>
          <w:sz w:val="20"/>
          <w:szCs w:val="20"/>
        </w:rPr>
        <w:t>-signature": {</w:t>
      </w:r>
    </w:p>
    <w:p w14:paraId="1122635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"1.0.6",</w:t>
      </w:r>
    </w:p>
    <w:p w14:paraId="6F4A471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"https://registry.npmjs.org/cookie-signature/-/cookie-signature-1.0.6.tgz",</w:t>
      </w:r>
    </w:p>
    <w:p w14:paraId="0F961D9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"sha512-QADzlaHc8icV8I7vbaJXJwod9HWYp8uCqf1xa4OfNu1T7JVxQIrUgOWtHdNDtPiywmFbiS12VjotIXLrKM3orQ==",</w:t>
      </w:r>
    </w:p>
    <w:p w14:paraId="0CF8FFD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477BD5D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74C760C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copy</w:t>
      </w:r>
      <w:proofErr w:type="gramEnd"/>
      <w:r w:rsidRPr="00130981">
        <w:rPr>
          <w:rFonts w:ascii="Courier New" w:eastAsia="Times New Roman" w:hAnsi="Courier New" w:cs="Courier New"/>
          <w:color w:val="000000"/>
          <w:sz w:val="20"/>
          <w:szCs w:val="20"/>
        </w:rPr>
        <w:t>-anything": {</w:t>
      </w:r>
    </w:p>
    <w:p w14:paraId="1FD9DEE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"2.0.6",</w:t>
      </w:r>
    </w:p>
    <w:p w14:paraId="04485D5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"https://registry.npmjs.org/copy-anything/-/copy-anything-2.0.6.tgz",</w:t>
      </w:r>
    </w:p>
    <w:p w14:paraId="6731B94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"sha512-1j20GZTsvKNkc4BY3NpMOM8tt///wY3FpIzozTOFO2ffuZcV61nojHXVKIy3WM+7ADCy5FVhdZYHYDdgTU0yJw==",</w:t>
      </w:r>
    </w:p>
    <w:p w14:paraId="799CECF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143BD7B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56CE3C8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is</w:t>
      </w:r>
      <w:proofErr w:type="gramEnd"/>
      <w:r w:rsidRPr="00130981">
        <w:rPr>
          <w:rFonts w:ascii="Courier New" w:eastAsia="Times New Roman" w:hAnsi="Courier New" w:cs="Courier New"/>
          <w:color w:val="000000"/>
          <w:sz w:val="20"/>
          <w:szCs w:val="20"/>
        </w:rPr>
        <w:t>-what": "^3.14.1"</w:t>
      </w:r>
    </w:p>
    <w:p w14:paraId="40F3D1D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4C7038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1DFD9C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copy</w:t>
      </w:r>
      <w:proofErr w:type="gramEnd"/>
      <w:r w:rsidRPr="00130981">
        <w:rPr>
          <w:rFonts w:ascii="Courier New" w:eastAsia="Times New Roman" w:hAnsi="Courier New" w:cs="Courier New"/>
          <w:color w:val="000000"/>
          <w:sz w:val="20"/>
          <w:szCs w:val="20"/>
        </w:rPr>
        <w:t>-concurrently": {</w:t>
      </w:r>
    </w:p>
    <w:p w14:paraId="43B3029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"1.0.5",</w:t>
      </w:r>
    </w:p>
    <w:p w14:paraId="4577E78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"https://registry.npmjs.org/copy-concurrently/-/copy-concurrently-1.0.5.tgz",</w:t>
      </w:r>
    </w:p>
    <w:p w14:paraId="23FACDA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"sha512-f2domd9fsVDFtaFcbaRZuYXwtdmnzqbADSwhSWYxYB/Q8zsdUUFMXVRwXGDMWmbEzAn1kdRrtI1T/KTFOL4X2A==",</w:t>
      </w:r>
    </w:p>
    <w:p w14:paraId="67AFAFA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59F2271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39D217D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aproba</w:t>
      </w:r>
      <w:proofErr w:type="spellEnd"/>
      <w:r w:rsidRPr="00130981">
        <w:rPr>
          <w:rFonts w:ascii="Courier New" w:eastAsia="Times New Roman" w:hAnsi="Courier New" w:cs="Courier New"/>
          <w:color w:val="000000"/>
          <w:sz w:val="20"/>
          <w:szCs w:val="20"/>
        </w:rPr>
        <w:t>": "^1.1.1",</w:t>
      </w:r>
    </w:p>
    <w:p w14:paraId="4BE84F7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fs</w:t>
      </w:r>
      <w:proofErr w:type="gramEnd"/>
      <w:r w:rsidRPr="00130981">
        <w:rPr>
          <w:rFonts w:ascii="Courier New" w:eastAsia="Times New Roman" w:hAnsi="Courier New" w:cs="Courier New"/>
          <w:color w:val="000000"/>
          <w:sz w:val="20"/>
          <w:szCs w:val="20"/>
        </w:rPr>
        <w:t>-write-stream-atomic": "^1.0.8",</w:t>
      </w:r>
    </w:p>
    <w:p w14:paraId="2A3D7E5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iferr</w:t>
      </w:r>
      <w:proofErr w:type="spellEnd"/>
      <w:r w:rsidRPr="00130981">
        <w:rPr>
          <w:rFonts w:ascii="Courier New" w:eastAsia="Times New Roman" w:hAnsi="Courier New" w:cs="Courier New"/>
          <w:color w:val="000000"/>
          <w:sz w:val="20"/>
          <w:szCs w:val="20"/>
        </w:rPr>
        <w:t>": "^0.1.5",</w:t>
      </w:r>
    </w:p>
    <w:p w14:paraId="1423CD7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mkdirp</w:t>
      </w:r>
      <w:proofErr w:type="spellEnd"/>
      <w:r w:rsidRPr="00130981">
        <w:rPr>
          <w:rFonts w:ascii="Courier New" w:eastAsia="Times New Roman" w:hAnsi="Courier New" w:cs="Courier New"/>
          <w:color w:val="000000"/>
          <w:sz w:val="20"/>
          <w:szCs w:val="20"/>
        </w:rPr>
        <w:t>": "^0.5.1",</w:t>
      </w:r>
    </w:p>
    <w:p w14:paraId="3C8DC7C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rimraf</w:t>
      </w:r>
      <w:proofErr w:type="spellEnd"/>
      <w:r w:rsidRPr="00130981">
        <w:rPr>
          <w:rFonts w:ascii="Courier New" w:eastAsia="Times New Roman" w:hAnsi="Courier New" w:cs="Courier New"/>
          <w:color w:val="000000"/>
          <w:sz w:val="20"/>
          <w:szCs w:val="20"/>
        </w:rPr>
        <w:t>": "^2.5.4",</w:t>
      </w:r>
    </w:p>
    <w:p w14:paraId="2636526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run</w:t>
      </w:r>
      <w:proofErr w:type="gramEnd"/>
      <w:r w:rsidRPr="00130981">
        <w:rPr>
          <w:rFonts w:ascii="Courier New" w:eastAsia="Times New Roman" w:hAnsi="Courier New" w:cs="Courier New"/>
          <w:color w:val="000000"/>
          <w:sz w:val="20"/>
          <w:szCs w:val="20"/>
        </w:rPr>
        <w:t>-queue": "^1.0.0"</w:t>
      </w:r>
    </w:p>
    <w:p w14:paraId="0D03C78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5097F6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"dependencies": {</w:t>
      </w:r>
    </w:p>
    <w:p w14:paraId="3869363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rimraf</w:t>
      </w:r>
      <w:proofErr w:type="spellEnd"/>
      <w:r w:rsidRPr="00130981">
        <w:rPr>
          <w:rFonts w:ascii="Courier New" w:eastAsia="Times New Roman" w:hAnsi="Courier New" w:cs="Courier New"/>
          <w:color w:val="000000"/>
          <w:sz w:val="20"/>
          <w:szCs w:val="20"/>
        </w:rPr>
        <w:t>": {</w:t>
      </w:r>
    </w:p>
    <w:p w14:paraId="37526EE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"2.7.1",</w:t>
      </w:r>
    </w:p>
    <w:p w14:paraId="70750B8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t>
      </w:r>
      <w:proofErr w:type="spellStart"/>
      <w:r w:rsidRPr="00130981">
        <w:rPr>
          <w:rFonts w:ascii="Courier New" w:eastAsia="Times New Roman" w:hAnsi="Courier New" w:cs="Courier New"/>
          <w:color w:val="000000"/>
          <w:sz w:val="20"/>
          <w:szCs w:val="20"/>
        </w:rPr>
        <w:t>rimraf</w:t>
      </w:r>
      <w:proofErr w:type="spellEnd"/>
      <w:r w:rsidRPr="00130981">
        <w:rPr>
          <w:rFonts w:ascii="Courier New" w:eastAsia="Times New Roman" w:hAnsi="Courier New" w:cs="Courier New"/>
          <w:color w:val="000000"/>
          <w:sz w:val="20"/>
          <w:szCs w:val="20"/>
        </w:rPr>
        <w:t>/-/rimraf-2.7.1.tgz",</w:t>
      </w:r>
    </w:p>
    <w:p w14:paraId="554806B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"sha512-uWjbaKIK3T1OSVptzX7Nl6PvQ3qAGtKEtVRjRuazjfL3Bx5eI409VZSqgND+4UNnmzLVdPj9FqFJNPqBZFve4w==",</w:t>
      </w:r>
    </w:p>
    <w:p w14:paraId="4735AD9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lastRenderedPageBreak/>
        <w:t xml:space="preserve">          "dev": true,</w:t>
      </w:r>
    </w:p>
    <w:p w14:paraId="7152166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7533753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"glob": "^7.1.3"</w:t>
      </w:r>
    </w:p>
    <w:p w14:paraId="5224B78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5A20D0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14DA0AC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0BDD24B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3DD6CDA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copy</w:t>
      </w:r>
      <w:proofErr w:type="gramEnd"/>
      <w:r w:rsidRPr="00130981">
        <w:rPr>
          <w:rFonts w:ascii="Courier New" w:eastAsia="Times New Roman" w:hAnsi="Courier New" w:cs="Courier New"/>
          <w:color w:val="000000"/>
          <w:sz w:val="20"/>
          <w:szCs w:val="20"/>
        </w:rPr>
        <w:t>-descriptor": {</w:t>
      </w:r>
    </w:p>
    <w:p w14:paraId="749BA66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"0.1.1",</w:t>
      </w:r>
    </w:p>
    <w:p w14:paraId="124C96F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"https://registry.npmjs.org/copy-descriptor/-/copy-descriptor-0.1.1.tgz",</w:t>
      </w:r>
    </w:p>
    <w:p w14:paraId="1F49374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"sha512-XgZ0pFcakEUlbwQEVNg3+QAis1FyTL3Qel9FYy8pSkQqoG3PNoT0bOCQtOXcOkur21r2Eq2kI+IE+gsmAEVlYw==",</w:t>
      </w:r>
    </w:p>
    <w:p w14:paraId="56D9C68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7BA203E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117DA7F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copy</w:t>
      </w:r>
      <w:proofErr w:type="gramEnd"/>
      <w:r w:rsidRPr="00130981">
        <w:rPr>
          <w:rFonts w:ascii="Courier New" w:eastAsia="Times New Roman" w:hAnsi="Courier New" w:cs="Courier New"/>
          <w:color w:val="000000"/>
          <w:sz w:val="20"/>
          <w:szCs w:val="20"/>
        </w:rPr>
        <w:t>-webpack-plugin": {</w:t>
      </w:r>
    </w:p>
    <w:p w14:paraId="1CA174C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"6.0.3",</w:t>
      </w:r>
    </w:p>
    <w:p w14:paraId="790A3CD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"https://registry.npmjs.org/copy-webpack-plugin/-/copy-webpack-plugin-6.0.3.tgz",</w:t>
      </w:r>
    </w:p>
    <w:p w14:paraId="18CD5E6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"sha512-q5m6Vz4elsuyVEIUXr7wJdIdePWTubsqVbEMvf1WQnHGv0Q+9yPRu7MtYFPt+GBOXRav9lvIINifTQ1vSCs+eA==",</w:t>
      </w:r>
    </w:p>
    <w:p w14:paraId="19AA410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338C525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294006C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cacache</w:t>
      </w:r>
      <w:proofErr w:type="spellEnd"/>
      <w:r w:rsidRPr="00130981">
        <w:rPr>
          <w:rFonts w:ascii="Courier New" w:eastAsia="Times New Roman" w:hAnsi="Courier New" w:cs="Courier New"/>
          <w:color w:val="000000"/>
          <w:sz w:val="20"/>
          <w:szCs w:val="20"/>
        </w:rPr>
        <w:t>": "^15.0.4",</w:t>
      </w:r>
    </w:p>
    <w:p w14:paraId="185025E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fast</w:t>
      </w:r>
      <w:proofErr w:type="gramEnd"/>
      <w:r w:rsidRPr="00130981">
        <w:rPr>
          <w:rFonts w:ascii="Courier New" w:eastAsia="Times New Roman" w:hAnsi="Courier New" w:cs="Courier New"/>
          <w:color w:val="000000"/>
          <w:sz w:val="20"/>
          <w:szCs w:val="20"/>
        </w:rPr>
        <w:t>-glob": "^3.2.4",</w:t>
      </w:r>
    </w:p>
    <w:p w14:paraId="55CBF30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find</w:t>
      </w:r>
      <w:proofErr w:type="gramEnd"/>
      <w:r w:rsidRPr="00130981">
        <w:rPr>
          <w:rFonts w:ascii="Courier New" w:eastAsia="Times New Roman" w:hAnsi="Courier New" w:cs="Courier New"/>
          <w:color w:val="000000"/>
          <w:sz w:val="20"/>
          <w:szCs w:val="20"/>
        </w:rPr>
        <w:t>-cache-</w:t>
      </w:r>
      <w:proofErr w:type="spellStart"/>
      <w:r w:rsidRPr="00130981">
        <w:rPr>
          <w:rFonts w:ascii="Courier New" w:eastAsia="Times New Roman" w:hAnsi="Courier New" w:cs="Courier New"/>
          <w:color w:val="000000"/>
          <w:sz w:val="20"/>
          <w:szCs w:val="20"/>
        </w:rPr>
        <w:t>dir</w:t>
      </w:r>
      <w:proofErr w:type="spellEnd"/>
      <w:r w:rsidRPr="00130981">
        <w:rPr>
          <w:rFonts w:ascii="Courier New" w:eastAsia="Times New Roman" w:hAnsi="Courier New" w:cs="Courier New"/>
          <w:color w:val="000000"/>
          <w:sz w:val="20"/>
          <w:szCs w:val="20"/>
        </w:rPr>
        <w:t>": "^3.3.1",</w:t>
      </w:r>
    </w:p>
    <w:p w14:paraId="0C38208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glob</w:t>
      </w:r>
      <w:proofErr w:type="gramEnd"/>
      <w:r w:rsidRPr="00130981">
        <w:rPr>
          <w:rFonts w:ascii="Courier New" w:eastAsia="Times New Roman" w:hAnsi="Courier New" w:cs="Courier New"/>
          <w:color w:val="000000"/>
          <w:sz w:val="20"/>
          <w:szCs w:val="20"/>
        </w:rPr>
        <w:t>-parent": "^5.1.1",</w:t>
      </w:r>
    </w:p>
    <w:p w14:paraId="6044969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"globby": "^11.0.1",</w:t>
      </w:r>
    </w:p>
    <w:p w14:paraId="4252C80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loader</w:t>
      </w:r>
      <w:proofErr w:type="gramEnd"/>
      <w:r w:rsidRPr="00130981">
        <w:rPr>
          <w:rFonts w:ascii="Courier New" w:eastAsia="Times New Roman" w:hAnsi="Courier New" w:cs="Courier New"/>
          <w:color w:val="000000"/>
          <w:sz w:val="20"/>
          <w:szCs w:val="20"/>
        </w:rPr>
        <w:t>-utils": "^2.0.0",</w:t>
      </w:r>
    </w:p>
    <w:p w14:paraId="7CD0507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normalize</w:t>
      </w:r>
      <w:proofErr w:type="gramEnd"/>
      <w:r w:rsidRPr="00130981">
        <w:rPr>
          <w:rFonts w:ascii="Courier New" w:eastAsia="Times New Roman" w:hAnsi="Courier New" w:cs="Courier New"/>
          <w:color w:val="000000"/>
          <w:sz w:val="20"/>
          <w:szCs w:val="20"/>
        </w:rPr>
        <w:t>-path": "^3.0.0",</w:t>
      </w:r>
    </w:p>
    <w:p w14:paraId="5EACC21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"p-limit": "^3.0.1",</w:t>
      </w:r>
    </w:p>
    <w:p w14:paraId="249F082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schema</w:t>
      </w:r>
      <w:proofErr w:type="gramEnd"/>
      <w:r w:rsidRPr="00130981">
        <w:rPr>
          <w:rFonts w:ascii="Courier New" w:eastAsia="Times New Roman" w:hAnsi="Courier New" w:cs="Courier New"/>
          <w:color w:val="000000"/>
          <w:sz w:val="20"/>
          <w:szCs w:val="20"/>
        </w:rPr>
        <w:t>-utils": "^2.7.0",</w:t>
      </w:r>
    </w:p>
    <w:p w14:paraId="0407CC0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serialize</w:t>
      </w:r>
      <w:proofErr w:type="gramEnd"/>
      <w:r w:rsidRPr="00130981">
        <w:rPr>
          <w:rFonts w:ascii="Courier New" w:eastAsia="Times New Roman" w:hAnsi="Courier New" w:cs="Courier New"/>
          <w:color w:val="000000"/>
          <w:sz w:val="20"/>
          <w:szCs w:val="20"/>
        </w:rPr>
        <w:t>-</w:t>
      </w:r>
      <w:proofErr w:type="spellStart"/>
      <w:r w:rsidRPr="00130981">
        <w:rPr>
          <w:rFonts w:ascii="Courier New" w:eastAsia="Times New Roman" w:hAnsi="Courier New" w:cs="Courier New"/>
          <w:color w:val="000000"/>
          <w:sz w:val="20"/>
          <w:szCs w:val="20"/>
        </w:rPr>
        <w:t>javascript</w:t>
      </w:r>
      <w:proofErr w:type="spellEnd"/>
      <w:r w:rsidRPr="00130981">
        <w:rPr>
          <w:rFonts w:ascii="Courier New" w:eastAsia="Times New Roman" w:hAnsi="Courier New" w:cs="Courier New"/>
          <w:color w:val="000000"/>
          <w:sz w:val="20"/>
          <w:szCs w:val="20"/>
        </w:rPr>
        <w:t>": "^4.0.0",</w:t>
      </w:r>
    </w:p>
    <w:p w14:paraId="3A2B13E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webpack</w:t>
      </w:r>
      <w:proofErr w:type="gramEnd"/>
      <w:r w:rsidRPr="00130981">
        <w:rPr>
          <w:rFonts w:ascii="Courier New" w:eastAsia="Times New Roman" w:hAnsi="Courier New" w:cs="Courier New"/>
          <w:color w:val="000000"/>
          <w:sz w:val="20"/>
          <w:szCs w:val="20"/>
        </w:rPr>
        <w:t>-sources": "^1.4.3"</w:t>
      </w:r>
    </w:p>
    <w:p w14:paraId="21A7DD0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3FD6903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"dependencies": {</w:t>
      </w:r>
    </w:p>
    <w:p w14:paraId="256826F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"p-limit": {</w:t>
      </w:r>
    </w:p>
    <w:p w14:paraId="27AB8B0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"3.1.0",</w:t>
      </w:r>
    </w:p>
    <w:p w14:paraId="7B0249D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"https://registry.npmjs.org/p-limit/-/p-limit-3.1.0.tgz",</w:t>
      </w:r>
    </w:p>
    <w:p w14:paraId="21D787F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"sha512-TYOanM3wGwNGsZN2cVTYPArw454xnXj5qmWF1bEoAc4+cU/ol7GVh7odevjp1FNHduHc3KZMcFduxU5Xc6uJRQ==",</w:t>
      </w:r>
    </w:p>
    <w:p w14:paraId="6487AD8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4418E09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096DFFA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yocto</w:t>
      </w:r>
      <w:proofErr w:type="gramEnd"/>
      <w:r w:rsidRPr="00130981">
        <w:rPr>
          <w:rFonts w:ascii="Courier New" w:eastAsia="Times New Roman" w:hAnsi="Courier New" w:cs="Courier New"/>
          <w:color w:val="000000"/>
          <w:sz w:val="20"/>
          <w:szCs w:val="20"/>
        </w:rPr>
        <w:t>-queue": "^0.1.0"</w:t>
      </w:r>
    </w:p>
    <w:p w14:paraId="5BF5F6A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0604FD2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086F89E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3A09E4C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289B07F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core</w:t>
      </w:r>
      <w:proofErr w:type="gramEnd"/>
      <w:r w:rsidRPr="00130981">
        <w:rPr>
          <w:rFonts w:ascii="Courier New" w:eastAsia="Times New Roman" w:hAnsi="Courier New" w:cs="Courier New"/>
          <w:color w:val="000000"/>
          <w:sz w:val="20"/>
          <w:szCs w:val="20"/>
        </w:rPr>
        <w:t>-</w:t>
      </w:r>
      <w:proofErr w:type="spellStart"/>
      <w:r w:rsidRPr="00130981">
        <w:rPr>
          <w:rFonts w:ascii="Courier New" w:eastAsia="Times New Roman" w:hAnsi="Courier New" w:cs="Courier New"/>
          <w:color w:val="000000"/>
          <w:sz w:val="20"/>
          <w:szCs w:val="20"/>
        </w:rPr>
        <w:t>js</w:t>
      </w:r>
      <w:proofErr w:type="spellEnd"/>
      <w:r w:rsidRPr="00130981">
        <w:rPr>
          <w:rFonts w:ascii="Courier New" w:eastAsia="Times New Roman" w:hAnsi="Courier New" w:cs="Courier New"/>
          <w:color w:val="000000"/>
          <w:sz w:val="20"/>
          <w:szCs w:val="20"/>
        </w:rPr>
        <w:t>": {</w:t>
      </w:r>
    </w:p>
    <w:p w14:paraId="5E8DDF8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"3.6.4",</w:t>
      </w:r>
    </w:p>
    <w:p w14:paraId="03C62D5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"https://registry.npmjs.org/core-</w:t>
      </w:r>
      <w:proofErr w:type="spellStart"/>
      <w:r w:rsidRPr="00130981">
        <w:rPr>
          <w:rFonts w:ascii="Courier New" w:eastAsia="Times New Roman" w:hAnsi="Courier New" w:cs="Courier New"/>
          <w:color w:val="000000"/>
          <w:sz w:val="20"/>
          <w:szCs w:val="20"/>
        </w:rPr>
        <w:t>js</w:t>
      </w:r>
      <w:proofErr w:type="spellEnd"/>
      <w:r w:rsidRPr="00130981">
        <w:rPr>
          <w:rFonts w:ascii="Courier New" w:eastAsia="Times New Roman" w:hAnsi="Courier New" w:cs="Courier New"/>
          <w:color w:val="000000"/>
          <w:sz w:val="20"/>
          <w:szCs w:val="20"/>
        </w:rPr>
        <w:t>/-/core-js-3.6.4.tgz",</w:t>
      </w:r>
    </w:p>
    <w:p w14:paraId="64C64BE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"sha512-4paDGScNgZP2IXXilaffL9X7968RuvwlkK3xWtZRVqgd8SYNiVKRJvkFd1aqqEuPfN7E68ZHEp9hDj6lHj4Hyw==",</w:t>
      </w:r>
    </w:p>
    <w:p w14:paraId="2659D87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5FD161D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lastRenderedPageBreak/>
        <w:t xml:space="preserve">    },</w:t>
      </w:r>
    </w:p>
    <w:p w14:paraId="7EA4039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core</w:t>
      </w:r>
      <w:proofErr w:type="gramEnd"/>
      <w:r w:rsidRPr="00130981">
        <w:rPr>
          <w:rFonts w:ascii="Courier New" w:eastAsia="Times New Roman" w:hAnsi="Courier New" w:cs="Courier New"/>
          <w:color w:val="000000"/>
          <w:sz w:val="20"/>
          <w:szCs w:val="20"/>
        </w:rPr>
        <w:t>-</w:t>
      </w:r>
      <w:proofErr w:type="spellStart"/>
      <w:r w:rsidRPr="00130981">
        <w:rPr>
          <w:rFonts w:ascii="Courier New" w:eastAsia="Times New Roman" w:hAnsi="Courier New" w:cs="Courier New"/>
          <w:color w:val="000000"/>
          <w:sz w:val="20"/>
          <w:szCs w:val="20"/>
        </w:rPr>
        <w:t>js</w:t>
      </w:r>
      <w:proofErr w:type="spellEnd"/>
      <w:r w:rsidRPr="00130981">
        <w:rPr>
          <w:rFonts w:ascii="Courier New" w:eastAsia="Times New Roman" w:hAnsi="Courier New" w:cs="Courier New"/>
          <w:color w:val="000000"/>
          <w:sz w:val="20"/>
          <w:szCs w:val="20"/>
        </w:rPr>
        <w:t>-</w:t>
      </w:r>
      <w:proofErr w:type="spellStart"/>
      <w:r w:rsidRPr="00130981">
        <w:rPr>
          <w:rFonts w:ascii="Courier New" w:eastAsia="Times New Roman" w:hAnsi="Courier New" w:cs="Courier New"/>
          <w:color w:val="000000"/>
          <w:sz w:val="20"/>
          <w:szCs w:val="20"/>
        </w:rPr>
        <w:t>compat</w:t>
      </w:r>
      <w:proofErr w:type="spellEnd"/>
      <w:r w:rsidRPr="00130981">
        <w:rPr>
          <w:rFonts w:ascii="Courier New" w:eastAsia="Times New Roman" w:hAnsi="Courier New" w:cs="Courier New"/>
          <w:color w:val="000000"/>
          <w:sz w:val="20"/>
          <w:szCs w:val="20"/>
        </w:rPr>
        <w:t>": {</w:t>
      </w:r>
    </w:p>
    <w:p w14:paraId="752AD3C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"3.29.1",</w:t>
      </w:r>
    </w:p>
    <w:p w14:paraId="070B795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"https://registry.npmjs.org/core-js-compat/-/core-js-compat-3.29.1.tgz",</w:t>
      </w:r>
    </w:p>
    <w:p w14:paraId="5E3B0F2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"sha512-QmchCua884D8wWskMX8tW5ydINzd8oSJVx38lx/pVkFGqztxt73GYre3pm/hyYq8bPf+MW5In4I/uRShFDsbrA==",</w:t>
      </w:r>
    </w:p>
    <w:p w14:paraId="1AC0C0A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6FAC9C9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4BFF39D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browserslist</w:t>
      </w:r>
      <w:proofErr w:type="spellEnd"/>
      <w:r w:rsidRPr="00130981">
        <w:rPr>
          <w:rFonts w:ascii="Courier New" w:eastAsia="Times New Roman" w:hAnsi="Courier New" w:cs="Courier New"/>
          <w:color w:val="000000"/>
          <w:sz w:val="20"/>
          <w:szCs w:val="20"/>
        </w:rPr>
        <w:t>": "^4.21.5"</w:t>
      </w:r>
    </w:p>
    <w:p w14:paraId="195B054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53E697F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50618FE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core</w:t>
      </w:r>
      <w:proofErr w:type="gramEnd"/>
      <w:r w:rsidRPr="00130981">
        <w:rPr>
          <w:rFonts w:ascii="Courier New" w:eastAsia="Times New Roman" w:hAnsi="Courier New" w:cs="Courier New"/>
          <w:color w:val="000000"/>
          <w:sz w:val="20"/>
          <w:szCs w:val="20"/>
        </w:rPr>
        <w:t>-util-is": {</w:t>
      </w:r>
    </w:p>
    <w:p w14:paraId="49DAD70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"1.0.3",</w:t>
      </w:r>
    </w:p>
    <w:p w14:paraId="6B780B4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"https://registry.npmjs.org/core-util-is/-/core-util-is-1.0.3.tgz",</w:t>
      </w:r>
    </w:p>
    <w:p w14:paraId="77554D3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"sha512-ZQBvi1DcpJ4GDqanjucZ2Hj3wEO5pZDS89BWbkcrvdxksJorwUDDZamX9ldFkp9aw2lmBDLgkObEA4DWNJ9FYQ==",</w:t>
      </w:r>
    </w:p>
    <w:p w14:paraId="1E7F968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1FBEED1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7A9A9E1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cosmiconfig</w:t>
      </w:r>
      <w:proofErr w:type="spellEnd"/>
      <w:r w:rsidRPr="00130981">
        <w:rPr>
          <w:rFonts w:ascii="Courier New" w:eastAsia="Times New Roman" w:hAnsi="Courier New" w:cs="Courier New"/>
          <w:color w:val="000000"/>
          <w:sz w:val="20"/>
          <w:szCs w:val="20"/>
        </w:rPr>
        <w:t>": {</w:t>
      </w:r>
    </w:p>
    <w:p w14:paraId="18AEBEA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"5.2.1",</w:t>
      </w:r>
    </w:p>
    <w:p w14:paraId="02D5DE3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"https://registry.npmjs.org/cosmiconfig/-/cosmiconfig-5.2.1.tgz",</w:t>
      </w:r>
    </w:p>
    <w:p w14:paraId="61BAEF5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"sha512-H65gsXo1SKjf8zmrJ67eJk8aIRKV5ff2D4uKZIBZShbhGSpEmsQOPW/SKMKYhSTrqR7ufy6RP69rPogdaPh/kA==",</w:t>
      </w:r>
    </w:p>
    <w:p w14:paraId="5B7CFD7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6515217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76B28F0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import</w:t>
      </w:r>
      <w:proofErr w:type="gramEnd"/>
      <w:r w:rsidRPr="00130981">
        <w:rPr>
          <w:rFonts w:ascii="Courier New" w:eastAsia="Times New Roman" w:hAnsi="Courier New" w:cs="Courier New"/>
          <w:color w:val="000000"/>
          <w:sz w:val="20"/>
          <w:szCs w:val="20"/>
        </w:rPr>
        <w:t>-fresh": "^2.0.0",</w:t>
      </w:r>
    </w:p>
    <w:p w14:paraId="3B25D87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is</w:t>
      </w:r>
      <w:proofErr w:type="gramEnd"/>
      <w:r w:rsidRPr="00130981">
        <w:rPr>
          <w:rFonts w:ascii="Courier New" w:eastAsia="Times New Roman" w:hAnsi="Courier New" w:cs="Courier New"/>
          <w:color w:val="000000"/>
          <w:sz w:val="20"/>
          <w:szCs w:val="20"/>
        </w:rPr>
        <w:t>-directory": "^0.3.1",</w:t>
      </w:r>
    </w:p>
    <w:p w14:paraId="35EED7E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js</w:t>
      </w:r>
      <w:proofErr w:type="gramEnd"/>
      <w:r w:rsidRPr="00130981">
        <w:rPr>
          <w:rFonts w:ascii="Courier New" w:eastAsia="Times New Roman" w:hAnsi="Courier New" w:cs="Courier New"/>
          <w:color w:val="000000"/>
          <w:sz w:val="20"/>
          <w:szCs w:val="20"/>
        </w:rPr>
        <w:t>-yaml</w:t>
      </w:r>
      <w:proofErr w:type="spellEnd"/>
      <w:r w:rsidRPr="00130981">
        <w:rPr>
          <w:rFonts w:ascii="Courier New" w:eastAsia="Times New Roman" w:hAnsi="Courier New" w:cs="Courier New"/>
          <w:color w:val="000000"/>
          <w:sz w:val="20"/>
          <w:szCs w:val="20"/>
        </w:rPr>
        <w:t>": "^3.13.1",</w:t>
      </w:r>
    </w:p>
    <w:p w14:paraId="26DD7E0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parse</w:t>
      </w:r>
      <w:proofErr w:type="gramEnd"/>
      <w:r w:rsidRPr="00130981">
        <w:rPr>
          <w:rFonts w:ascii="Courier New" w:eastAsia="Times New Roman" w:hAnsi="Courier New" w:cs="Courier New"/>
          <w:color w:val="000000"/>
          <w:sz w:val="20"/>
          <w:szCs w:val="20"/>
        </w:rPr>
        <w:t>-</w:t>
      </w:r>
      <w:proofErr w:type="spellStart"/>
      <w:r w:rsidRPr="00130981">
        <w:rPr>
          <w:rFonts w:ascii="Courier New" w:eastAsia="Times New Roman" w:hAnsi="Courier New" w:cs="Courier New"/>
          <w:color w:val="000000"/>
          <w:sz w:val="20"/>
          <w:szCs w:val="20"/>
        </w:rPr>
        <w:t>json</w:t>
      </w:r>
      <w:proofErr w:type="spellEnd"/>
      <w:r w:rsidRPr="00130981">
        <w:rPr>
          <w:rFonts w:ascii="Courier New" w:eastAsia="Times New Roman" w:hAnsi="Courier New" w:cs="Courier New"/>
          <w:color w:val="000000"/>
          <w:sz w:val="20"/>
          <w:szCs w:val="20"/>
        </w:rPr>
        <w:t>": "^4.0.0"</w:t>
      </w:r>
    </w:p>
    <w:p w14:paraId="1A37B1F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5B36D7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2F7BE13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create</w:t>
      </w:r>
      <w:proofErr w:type="gramEnd"/>
      <w:r w:rsidRPr="00130981">
        <w:rPr>
          <w:rFonts w:ascii="Courier New" w:eastAsia="Times New Roman" w:hAnsi="Courier New" w:cs="Courier New"/>
          <w:color w:val="000000"/>
          <w:sz w:val="20"/>
          <w:szCs w:val="20"/>
        </w:rPr>
        <w:t>-</w:t>
      </w:r>
      <w:proofErr w:type="spellStart"/>
      <w:r w:rsidRPr="00130981">
        <w:rPr>
          <w:rFonts w:ascii="Courier New" w:eastAsia="Times New Roman" w:hAnsi="Courier New" w:cs="Courier New"/>
          <w:color w:val="000000"/>
          <w:sz w:val="20"/>
          <w:szCs w:val="20"/>
        </w:rPr>
        <w:t>ecdh</w:t>
      </w:r>
      <w:proofErr w:type="spellEnd"/>
      <w:r w:rsidRPr="00130981">
        <w:rPr>
          <w:rFonts w:ascii="Courier New" w:eastAsia="Times New Roman" w:hAnsi="Courier New" w:cs="Courier New"/>
          <w:color w:val="000000"/>
          <w:sz w:val="20"/>
          <w:szCs w:val="20"/>
        </w:rPr>
        <w:t>": {</w:t>
      </w:r>
    </w:p>
    <w:p w14:paraId="3E7C23D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"4.0.4",</w:t>
      </w:r>
    </w:p>
    <w:p w14:paraId="3B78E58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"https://registry.npmjs.org/create-ecdh/-/create-ecdh-4.0.4.tgz",</w:t>
      </w:r>
    </w:p>
    <w:p w14:paraId="280A126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"sha512-mf+TCx8wWc9VpuxfP2ht0iSISLZnt0JgWlrOKZiNqyUZWnjIaCIVNQArMHnCZKfEYRg6IM7A+NeJoN8gf/Ws0A==",</w:t>
      </w:r>
    </w:p>
    <w:p w14:paraId="2570F99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7A251A6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7C73EDB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"bn.js": "^4.1.0",</w:t>
      </w:r>
    </w:p>
    <w:p w14:paraId="067353C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"elliptic": "^6.5.3"</w:t>
      </w:r>
    </w:p>
    <w:p w14:paraId="1161F27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759F1AF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"dependencies": {</w:t>
      </w:r>
    </w:p>
    <w:p w14:paraId="73DA52D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"bn.js": {</w:t>
      </w:r>
    </w:p>
    <w:p w14:paraId="19A9E01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"4.12.0",</w:t>
      </w:r>
    </w:p>
    <w:p w14:paraId="2506E3A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"https://registry.npmjs.org/bn.js/-/bn.js-4.12.0.tgz",</w:t>
      </w:r>
    </w:p>
    <w:p w14:paraId="1457EC2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"sha512-c98Bf3tPniI+scsdk237ku1Dc3ujXQTSgyiPUDEOe7tRkhrqridvh8klBv0HCEso1OLOYcHuCv/cS6DNxKH+ZA==",</w:t>
      </w:r>
    </w:p>
    <w:p w14:paraId="0C0AC13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13A37EA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023D8E9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0E937E1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lastRenderedPageBreak/>
        <w:t xml:space="preserve">    },</w:t>
      </w:r>
    </w:p>
    <w:p w14:paraId="4B57EB6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create</w:t>
      </w:r>
      <w:proofErr w:type="gramEnd"/>
      <w:r w:rsidRPr="00130981">
        <w:rPr>
          <w:rFonts w:ascii="Courier New" w:eastAsia="Times New Roman" w:hAnsi="Courier New" w:cs="Courier New"/>
          <w:color w:val="000000"/>
          <w:sz w:val="20"/>
          <w:szCs w:val="20"/>
        </w:rPr>
        <w:t>-hash": {</w:t>
      </w:r>
    </w:p>
    <w:p w14:paraId="06EFAD9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"1.2.0",</w:t>
      </w:r>
    </w:p>
    <w:p w14:paraId="33E3FA9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"https://registry.npmjs.org/create-hash/-/create-hash-1.2.0.tgz",</w:t>
      </w:r>
    </w:p>
    <w:p w14:paraId="4C10255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"sha512-z00bCGNHDG8mHAkP7CtT1qVu+bFQUPjYq/4Iv3C3kWjTFV10zIjfSoeqXo9Asws8gwSHDGj/hl2u4OGIjapeCg==",</w:t>
      </w:r>
    </w:p>
    <w:p w14:paraId="2274D82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7794A1A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1C09CBC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cipher</w:t>
      </w:r>
      <w:proofErr w:type="gramEnd"/>
      <w:r w:rsidRPr="00130981">
        <w:rPr>
          <w:rFonts w:ascii="Courier New" w:eastAsia="Times New Roman" w:hAnsi="Courier New" w:cs="Courier New"/>
          <w:color w:val="000000"/>
          <w:sz w:val="20"/>
          <w:szCs w:val="20"/>
        </w:rPr>
        <w:t>-base": "^1.0.1",</w:t>
      </w:r>
    </w:p>
    <w:p w14:paraId="3EDB319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"inherits": "^2.0.1",</w:t>
      </w:r>
    </w:p>
    <w:p w14:paraId="7A0A2C5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"md5.js": "^1.3.4",</w:t>
      </w:r>
    </w:p>
    <w:p w14:paraId="7354188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"ripemd160": "^2.0.1",</w:t>
      </w:r>
    </w:p>
    <w:p w14:paraId="7C3E479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"sha.js": "^2.4.0"</w:t>
      </w:r>
    </w:p>
    <w:p w14:paraId="7C4E380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5FC7AD2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0A4B41F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create</w:t>
      </w:r>
      <w:proofErr w:type="gramEnd"/>
      <w:r w:rsidRPr="00130981">
        <w:rPr>
          <w:rFonts w:ascii="Courier New" w:eastAsia="Times New Roman" w:hAnsi="Courier New" w:cs="Courier New"/>
          <w:color w:val="000000"/>
          <w:sz w:val="20"/>
          <w:szCs w:val="20"/>
        </w:rPr>
        <w:t>-</w:t>
      </w:r>
      <w:proofErr w:type="spellStart"/>
      <w:r w:rsidRPr="00130981">
        <w:rPr>
          <w:rFonts w:ascii="Courier New" w:eastAsia="Times New Roman" w:hAnsi="Courier New" w:cs="Courier New"/>
          <w:color w:val="000000"/>
          <w:sz w:val="20"/>
          <w:szCs w:val="20"/>
        </w:rPr>
        <w:t>hmac</w:t>
      </w:r>
      <w:proofErr w:type="spellEnd"/>
      <w:r w:rsidRPr="00130981">
        <w:rPr>
          <w:rFonts w:ascii="Courier New" w:eastAsia="Times New Roman" w:hAnsi="Courier New" w:cs="Courier New"/>
          <w:color w:val="000000"/>
          <w:sz w:val="20"/>
          <w:szCs w:val="20"/>
        </w:rPr>
        <w:t>": {</w:t>
      </w:r>
    </w:p>
    <w:p w14:paraId="042F219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"1.1.7",</w:t>
      </w:r>
    </w:p>
    <w:p w14:paraId="1F28447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"https://registry.npmjs.org/create-hmac/-/create-hmac-1.1.7.tgz",</w:t>
      </w:r>
    </w:p>
    <w:p w14:paraId="66D691C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"sha512-MJG9liiZ+ogc4TzUwuvbER1JRdgvUFSB5+VR/g5h82fGaIRWMWddtKBHi7/sVhfjQZ6SehlyhvQYrcYkaUIpLg==",</w:t>
      </w:r>
    </w:p>
    <w:p w14:paraId="50A4046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3F4A576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220734A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cipher</w:t>
      </w:r>
      <w:proofErr w:type="gramEnd"/>
      <w:r w:rsidRPr="00130981">
        <w:rPr>
          <w:rFonts w:ascii="Courier New" w:eastAsia="Times New Roman" w:hAnsi="Courier New" w:cs="Courier New"/>
          <w:color w:val="000000"/>
          <w:sz w:val="20"/>
          <w:szCs w:val="20"/>
        </w:rPr>
        <w:t>-base": "^1.0.3",</w:t>
      </w:r>
    </w:p>
    <w:p w14:paraId="097AB8C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create</w:t>
      </w:r>
      <w:proofErr w:type="gramEnd"/>
      <w:r w:rsidRPr="00130981">
        <w:rPr>
          <w:rFonts w:ascii="Courier New" w:eastAsia="Times New Roman" w:hAnsi="Courier New" w:cs="Courier New"/>
          <w:color w:val="000000"/>
          <w:sz w:val="20"/>
          <w:szCs w:val="20"/>
        </w:rPr>
        <w:t>-hash": "^1.1.0",</w:t>
      </w:r>
    </w:p>
    <w:p w14:paraId="440FEEF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"inherits": "^2.0.1",</w:t>
      </w:r>
    </w:p>
    <w:p w14:paraId="324FE59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"ripemd160": "^2.0.0",</w:t>
      </w:r>
    </w:p>
    <w:p w14:paraId="3E283DA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safe</w:t>
      </w:r>
      <w:proofErr w:type="gramEnd"/>
      <w:r w:rsidRPr="00130981">
        <w:rPr>
          <w:rFonts w:ascii="Courier New" w:eastAsia="Times New Roman" w:hAnsi="Courier New" w:cs="Courier New"/>
          <w:color w:val="000000"/>
          <w:sz w:val="20"/>
          <w:szCs w:val="20"/>
        </w:rPr>
        <w:t>-buffer": "^5.0.1",</w:t>
      </w:r>
    </w:p>
    <w:p w14:paraId="28D2216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"sha.js": "^2.4.8"</w:t>
      </w:r>
    </w:p>
    <w:p w14:paraId="205888A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7F7EF11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3F2EBD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cross</w:t>
      </w:r>
      <w:proofErr w:type="gramEnd"/>
      <w:r w:rsidRPr="00130981">
        <w:rPr>
          <w:rFonts w:ascii="Courier New" w:eastAsia="Times New Roman" w:hAnsi="Courier New" w:cs="Courier New"/>
          <w:color w:val="000000"/>
          <w:sz w:val="20"/>
          <w:szCs w:val="20"/>
        </w:rPr>
        <w:t>-spawn": {</w:t>
      </w:r>
    </w:p>
    <w:p w14:paraId="594DBE9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"6.0.5",</w:t>
      </w:r>
    </w:p>
    <w:p w14:paraId="1696796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"https://registry.npmjs.org/cross-spawn/-/cross-spawn-6.0.5.tgz",</w:t>
      </w:r>
    </w:p>
    <w:p w14:paraId="25BB711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"sha512-eTVLrBSt7fjbDygz805pMnstIs2VTBNkRm0qxZd+M7A5XDdxVRWO5MxGBXZhjY4cqLYLdtrGqRf8mBPmzwSpWQ==",</w:t>
      </w:r>
    </w:p>
    <w:p w14:paraId="22EEDDB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40BDA00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45B237B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nice</w:t>
      </w:r>
      <w:proofErr w:type="gramEnd"/>
      <w:r w:rsidRPr="00130981">
        <w:rPr>
          <w:rFonts w:ascii="Courier New" w:eastAsia="Times New Roman" w:hAnsi="Courier New" w:cs="Courier New"/>
          <w:color w:val="000000"/>
          <w:sz w:val="20"/>
          <w:szCs w:val="20"/>
        </w:rPr>
        <w:t>-try": "^1.0.4",</w:t>
      </w:r>
    </w:p>
    <w:p w14:paraId="6110404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path</w:t>
      </w:r>
      <w:proofErr w:type="gramEnd"/>
      <w:r w:rsidRPr="00130981">
        <w:rPr>
          <w:rFonts w:ascii="Courier New" w:eastAsia="Times New Roman" w:hAnsi="Courier New" w:cs="Courier New"/>
          <w:color w:val="000000"/>
          <w:sz w:val="20"/>
          <w:szCs w:val="20"/>
        </w:rPr>
        <w:t>-key": "^2.0.1",</w:t>
      </w:r>
    </w:p>
    <w:p w14:paraId="477E7A4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semver</w:t>
      </w:r>
      <w:proofErr w:type="spellEnd"/>
      <w:r w:rsidRPr="00130981">
        <w:rPr>
          <w:rFonts w:ascii="Courier New" w:eastAsia="Times New Roman" w:hAnsi="Courier New" w:cs="Courier New"/>
          <w:color w:val="000000"/>
          <w:sz w:val="20"/>
          <w:szCs w:val="20"/>
        </w:rPr>
        <w:t>": "^5.5.0",</w:t>
      </w:r>
    </w:p>
    <w:p w14:paraId="5A2595C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shebang</w:t>
      </w:r>
      <w:proofErr w:type="gramEnd"/>
      <w:r w:rsidRPr="00130981">
        <w:rPr>
          <w:rFonts w:ascii="Courier New" w:eastAsia="Times New Roman" w:hAnsi="Courier New" w:cs="Courier New"/>
          <w:color w:val="000000"/>
          <w:sz w:val="20"/>
          <w:szCs w:val="20"/>
        </w:rPr>
        <w:t>-command": "^1.2.0",</w:t>
      </w:r>
    </w:p>
    <w:p w14:paraId="6EF02F5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"which": "^1.2.9"</w:t>
      </w:r>
    </w:p>
    <w:p w14:paraId="0F55D97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B84FD4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"dependencies": {</w:t>
      </w:r>
    </w:p>
    <w:p w14:paraId="67F666F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semver</w:t>
      </w:r>
      <w:proofErr w:type="spellEnd"/>
      <w:r w:rsidRPr="00130981">
        <w:rPr>
          <w:rFonts w:ascii="Courier New" w:eastAsia="Times New Roman" w:hAnsi="Courier New" w:cs="Courier New"/>
          <w:color w:val="000000"/>
          <w:sz w:val="20"/>
          <w:szCs w:val="20"/>
        </w:rPr>
        <w:t>": {</w:t>
      </w:r>
    </w:p>
    <w:p w14:paraId="72D8CC1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"5.7.1",</w:t>
      </w:r>
    </w:p>
    <w:p w14:paraId="021AC80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t>
      </w:r>
      <w:proofErr w:type="spellStart"/>
      <w:r w:rsidRPr="00130981">
        <w:rPr>
          <w:rFonts w:ascii="Courier New" w:eastAsia="Times New Roman" w:hAnsi="Courier New" w:cs="Courier New"/>
          <w:color w:val="000000"/>
          <w:sz w:val="20"/>
          <w:szCs w:val="20"/>
        </w:rPr>
        <w:t>semver</w:t>
      </w:r>
      <w:proofErr w:type="spellEnd"/>
      <w:r w:rsidRPr="00130981">
        <w:rPr>
          <w:rFonts w:ascii="Courier New" w:eastAsia="Times New Roman" w:hAnsi="Courier New" w:cs="Courier New"/>
          <w:color w:val="000000"/>
          <w:sz w:val="20"/>
          <w:szCs w:val="20"/>
        </w:rPr>
        <w:t>/-/semver-5.7.1.tgz",</w:t>
      </w:r>
    </w:p>
    <w:p w14:paraId="5878929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"sha512-sauaDf/PZdVgrLTNYHRtpXa1iRiKcaebiKQ1BJdpQlWH2lCvexQdX55snPFyK7QzpudqbCI0qXFfOasHdyNDGQ==",</w:t>
      </w:r>
    </w:p>
    <w:p w14:paraId="249C100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121FF2B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EAE972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3AEA13C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lastRenderedPageBreak/>
        <w:t xml:space="preserve">    },</w:t>
      </w:r>
    </w:p>
    <w:p w14:paraId="41068EE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crypto</w:t>
      </w:r>
      <w:proofErr w:type="gramEnd"/>
      <w:r w:rsidRPr="00130981">
        <w:rPr>
          <w:rFonts w:ascii="Courier New" w:eastAsia="Times New Roman" w:hAnsi="Courier New" w:cs="Courier New"/>
          <w:color w:val="000000"/>
          <w:sz w:val="20"/>
          <w:szCs w:val="20"/>
        </w:rPr>
        <w:t>-</w:t>
      </w:r>
      <w:proofErr w:type="spellStart"/>
      <w:r w:rsidRPr="00130981">
        <w:rPr>
          <w:rFonts w:ascii="Courier New" w:eastAsia="Times New Roman" w:hAnsi="Courier New" w:cs="Courier New"/>
          <w:color w:val="000000"/>
          <w:sz w:val="20"/>
          <w:szCs w:val="20"/>
        </w:rPr>
        <w:t>browserify</w:t>
      </w:r>
      <w:proofErr w:type="spellEnd"/>
      <w:r w:rsidRPr="00130981">
        <w:rPr>
          <w:rFonts w:ascii="Courier New" w:eastAsia="Times New Roman" w:hAnsi="Courier New" w:cs="Courier New"/>
          <w:color w:val="000000"/>
          <w:sz w:val="20"/>
          <w:szCs w:val="20"/>
        </w:rPr>
        <w:t>": {</w:t>
      </w:r>
    </w:p>
    <w:p w14:paraId="33A49E7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"3.12.0",</w:t>
      </w:r>
    </w:p>
    <w:p w14:paraId="4D60FD3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"https://registry.npmjs.org/crypto-browserify/-/crypto-browserify-3.12.0.tgz",</w:t>
      </w:r>
    </w:p>
    <w:p w14:paraId="1CDE549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"sha512-fz4spIh+znjO2VjL+IdhEpRJ3YN6sMzITSBijk6FK2UvTqruSQW+/cCZTSNsMiZNvUeq0CqurF+dAbyiGOY6Wg==",</w:t>
      </w:r>
    </w:p>
    <w:p w14:paraId="185ED34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08DC492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05EE0D8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browserify</w:t>
      </w:r>
      <w:proofErr w:type="spellEnd"/>
      <w:proofErr w:type="gramEnd"/>
      <w:r w:rsidRPr="00130981">
        <w:rPr>
          <w:rFonts w:ascii="Courier New" w:eastAsia="Times New Roman" w:hAnsi="Courier New" w:cs="Courier New"/>
          <w:color w:val="000000"/>
          <w:sz w:val="20"/>
          <w:szCs w:val="20"/>
        </w:rPr>
        <w:t>-cipher": "^1.0.0",</w:t>
      </w:r>
    </w:p>
    <w:p w14:paraId="188A5AD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browserify</w:t>
      </w:r>
      <w:proofErr w:type="spellEnd"/>
      <w:proofErr w:type="gramEnd"/>
      <w:r w:rsidRPr="00130981">
        <w:rPr>
          <w:rFonts w:ascii="Courier New" w:eastAsia="Times New Roman" w:hAnsi="Courier New" w:cs="Courier New"/>
          <w:color w:val="000000"/>
          <w:sz w:val="20"/>
          <w:szCs w:val="20"/>
        </w:rPr>
        <w:t>-sign": "^4.0.0",</w:t>
      </w:r>
    </w:p>
    <w:p w14:paraId="0ECB158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create</w:t>
      </w:r>
      <w:proofErr w:type="gramEnd"/>
      <w:r w:rsidRPr="00130981">
        <w:rPr>
          <w:rFonts w:ascii="Courier New" w:eastAsia="Times New Roman" w:hAnsi="Courier New" w:cs="Courier New"/>
          <w:color w:val="000000"/>
          <w:sz w:val="20"/>
          <w:szCs w:val="20"/>
        </w:rPr>
        <w:t>-</w:t>
      </w:r>
      <w:proofErr w:type="spellStart"/>
      <w:r w:rsidRPr="00130981">
        <w:rPr>
          <w:rFonts w:ascii="Courier New" w:eastAsia="Times New Roman" w:hAnsi="Courier New" w:cs="Courier New"/>
          <w:color w:val="000000"/>
          <w:sz w:val="20"/>
          <w:szCs w:val="20"/>
        </w:rPr>
        <w:t>ecdh</w:t>
      </w:r>
      <w:proofErr w:type="spellEnd"/>
      <w:r w:rsidRPr="00130981">
        <w:rPr>
          <w:rFonts w:ascii="Courier New" w:eastAsia="Times New Roman" w:hAnsi="Courier New" w:cs="Courier New"/>
          <w:color w:val="000000"/>
          <w:sz w:val="20"/>
          <w:szCs w:val="20"/>
        </w:rPr>
        <w:t>": "^4.0.0",</w:t>
      </w:r>
    </w:p>
    <w:p w14:paraId="200519A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create</w:t>
      </w:r>
      <w:proofErr w:type="gramEnd"/>
      <w:r w:rsidRPr="00130981">
        <w:rPr>
          <w:rFonts w:ascii="Courier New" w:eastAsia="Times New Roman" w:hAnsi="Courier New" w:cs="Courier New"/>
          <w:color w:val="000000"/>
          <w:sz w:val="20"/>
          <w:szCs w:val="20"/>
        </w:rPr>
        <w:t>-hash": "^1.1.0",</w:t>
      </w:r>
    </w:p>
    <w:p w14:paraId="7EB61E6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create</w:t>
      </w:r>
      <w:proofErr w:type="gramEnd"/>
      <w:r w:rsidRPr="00130981">
        <w:rPr>
          <w:rFonts w:ascii="Courier New" w:eastAsia="Times New Roman" w:hAnsi="Courier New" w:cs="Courier New"/>
          <w:color w:val="000000"/>
          <w:sz w:val="20"/>
          <w:szCs w:val="20"/>
        </w:rPr>
        <w:t>-</w:t>
      </w:r>
      <w:proofErr w:type="spellStart"/>
      <w:r w:rsidRPr="00130981">
        <w:rPr>
          <w:rFonts w:ascii="Courier New" w:eastAsia="Times New Roman" w:hAnsi="Courier New" w:cs="Courier New"/>
          <w:color w:val="000000"/>
          <w:sz w:val="20"/>
          <w:szCs w:val="20"/>
        </w:rPr>
        <w:t>hmac</w:t>
      </w:r>
      <w:proofErr w:type="spellEnd"/>
      <w:r w:rsidRPr="00130981">
        <w:rPr>
          <w:rFonts w:ascii="Courier New" w:eastAsia="Times New Roman" w:hAnsi="Courier New" w:cs="Courier New"/>
          <w:color w:val="000000"/>
          <w:sz w:val="20"/>
          <w:szCs w:val="20"/>
        </w:rPr>
        <w:t>": "^1.1.0",</w:t>
      </w:r>
    </w:p>
    <w:p w14:paraId="2BB9C74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diffie</w:t>
      </w:r>
      <w:proofErr w:type="gramEnd"/>
      <w:r w:rsidRPr="00130981">
        <w:rPr>
          <w:rFonts w:ascii="Courier New" w:eastAsia="Times New Roman" w:hAnsi="Courier New" w:cs="Courier New"/>
          <w:color w:val="000000"/>
          <w:sz w:val="20"/>
          <w:szCs w:val="20"/>
        </w:rPr>
        <w:t>-hellman</w:t>
      </w:r>
      <w:proofErr w:type="spellEnd"/>
      <w:r w:rsidRPr="00130981">
        <w:rPr>
          <w:rFonts w:ascii="Courier New" w:eastAsia="Times New Roman" w:hAnsi="Courier New" w:cs="Courier New"/>
          <w:color w:val="000000"/>
          <w:sz w:val="20"/>
          <w:szCs w:val="20"/>
        </w:rPr>
        <w:t>": "^5.0.0",</w:t>
      </w:r>
    </w:p>
    <w:p w14:paraId="111F224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"inherits": "^2.0.1",</w:t>
      </w:r>
    </w:p>
    <w:p w14:paraId="7271A5D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"pbkdf2": "^3.0.3",</w:t>
      </w:r>
    </w:p>
    <w:p w14:paraId="0CF4634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public</w:t>
      </w:r>
      <w:proofErr w:type="gramEnd"/>
      <w:r w:rsidRPr="00130981">
        <w:rPr>
          <w:rFonts w:ascii="Courier New" w:eastAsia="Times New Roman" w:hAnsi="Courier New" w:cs="Courier New"/>
          <w:color w:val="000000"/>
          <w:sz w:val="20"/>
          <w:szCs w:val="20"/>
        </w:rPr>
        <w:t>-encrypt": "^4.0.0",</w:t>
      </w:r>
    </w:p>
    <w:p w14:paraId="1692695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randombytes</w:t>
      </w:r>
      <w:proofErr w:type="spellEnd"/>
      <w:r w:rsidRPr="00130981">
        <w:rPr>
          <w:rFonts w:ascii="Courier New" w:eastAsia="Times New Roman" w:hAnsi="Courier New" w:cs="Courier New"/>
          <w:color w:val="000000"/>
          <w:sz w:val="20"/>
          <w:szCs w:val="20"/>
        </w:rPr>
        <w:t>": "^2.0.0",</w:t>
      </w:r>
    </w:p>
    <w:p w14:paraId="09E0562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randomfill</w:t>
      </w:r>
      <w:proofErr w:type="spellEnd"/>
      <w:r w:rsidRPr="00130981">
        <w:rPr>
          <w:rFonts w:ascii="Courier New" w:eastAsia="Times New Roman" w:hAnsi="Courier New" w:cs="Courier New"/>
          <w:color w:val="000000"/>
          <w:sz w:val="20"/>
          <w:szCs w:val="20"/>
        </w:rPr>
        <w:t>": "^1.0.3"</w:t>
      </w:r>
    </w:p>
    <w:p w14:paraId="7E55A8F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3740490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383D583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css</w:t>
      </w:r>
      <w:proofErr w:type="spellEnd"/>
      <w:r w:rsidRPr="00130981">
        <w:rPr>
          <w:rFonts w:ascii="Courier New" w:eastAsia="Times New Roman" w:hAnsi="Courier New" w:cs="Courier New"/>
          <w:color w:val="000000"/>
          <w:sz w:val="20"/>
          <w:szCs w:val="20"/>
        </w:rPr>
        <w:t>": {</w:t>
      </w:r>
    </w:p>
    <w:p w14:paraId="246F3B2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"2.2.4",</w:t>
      </w:r>
    </w:p>
    <w:p w14:paraId="5A3D584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t>
      </w:r>
      <w:proofErr w:type="spellStart"/>
      <w:r w:rsidRPr="00130981">
        <w:rPr>
          <w:rFonts w:ascii="Courier New" w:eastAsia="Times New Roman" w:hAnsi="Courier New" w:cs="Courier New"/>
          <w:color w:val="000000"/>
          <w:sz w:val="20"/>
          <w:szCs w:val="20"/>
        </w:rPr>
        <w:t>css</w:t>
      </w:r>
      <w:proofErr w:type="spellEnd"/>
      <w:r w:rsidRPr="00130981">
        <w:rPr>
          <w:rFonts w:ascii="Courier New" w:eastAsia="Times New Roman" w:hAnsi="Courier New" w:cs="Courier New"/>
          <w:color w:val="000000"/>
          <w:sz w:val="20"/>
          <w:szCs w:val="20"/>
        </w:rPr>
        <w:t>/-/css-2.2.4.tgz",</w:t>
      </w:r>
    </w:p>
    <w:p w14:paraId="7E717BF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"sha512-oUnjmWpy0niI3x/mPL8dVEI1l7MnG3+HHyRPHf+YFSbK+svOhXpmSOcDURUh2aOCgl2grzrOPt1nHLuCVFULLw==",</w:t>
      </w:r>
    </w:p>
    <w:p w14:paraId="62AD34C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29CDA65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5173CD8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"inherits": "^2.0.3",</w:t>
      </w:r>
    </w:p>
    <w:p w14:paraId="62A046B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source</w:t>
      </w:r>
      <w:proofErr w:type="gramEnd"/>
      <w:r w:rsidRPr="00130981">
        <w:rPr>
          <w:rFonts w:ascii="Courier New" w:eastAsia="Times New Roman" w:hAnsi="Courier New" w:cs="Courier New"/>
          <w:color w:val="000000"/>
          <w:sz w:val="20"/>
          <w:szCs w:val="20"/>
        </w:rPr>
        <w:t>-map": "^0.6.1",</w:t>
      </w:r>
    </w:p>
    <w:p w14:paraId="39C523A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source</w:t>
      </w:r>
      <w:proofErr w:type="gramEnd"/>
      <w:r w:rsidRPr="00130981">
        <w:rPr>
          <w:rFonts w:ascii="Courier New" w:eastAsia="Times New Roman" w:hAnsi="Courier New" w:cs="Courier New"/>
          <w:color w:val="000000"/>
          <w:sz w:val="20"/>
          <w:szCs w:val="20"/>
        </w:rPr>
        <w:t>-map-resolve": "^0.5.2",</w:t>
      </w:r>
    </w:p>
    <w:p w14:paraId="5AF4D93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urix</w:t>
      </w:r>
      <w:proofErr w:type="spellEnd"/>
      <w:r w:rsidRPr="00130981">
        <w:rPr>
          <w:rFonts w:ascii="Courier New" w:eastAsia="Times New Roman" w:hAnsi="Courier New" w:cs="Courier New"/>
          <w:color w:val="000000"/>
          <w:sz w:val="20"/>
          <w:szCs w:val="20"/>
        </w:rPr>
        <w:t>": "^0.1.0"</w:t>
      </w:r>
    </w:p>
    <w:p w14:paraId="7E3CF06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02DED9A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"dependencies": {</w:t>
      </w:r>
    </w:p>
    <w:p w14:paraId="3A50FE3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source</w:t>
      </w:r>
      <w:proofErr w:type="gramEnd"/>
      <w:r w:rsidRPr="00130981">
        <w:rPr>
          <w:rFonts w:ascii="Courier New" w:eastAsia="Times New Roman" w:hAnsi="Courier New" w:cs="Courier New"/>
          <w:color w:val="000000"/>
          <w:sz w:val="20"/>
          <w:szCs w:val="20"/>
        </w:rPr>
        <w:t>-map": {</w:t>
      </w:r>
    </w:p>
    <w:p w14:paraId="5034507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"0.6.1",</w:t>
      </w:r>
    </w:p>
    <w:p w14:paraId="01FF5AE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"https://registry.npmjs.org/source-map/-/source-map-0.6.1.tgz",</w:t>
      </w:r>
    </w:p>
    <w:p w14:paraId="3C4EB41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"sha512-UjgapumWlbMhkBgzT7Ykc5YXUT46F0iKu8SGXq0bcwP5dz/h0Plj6enJqjz1Zbq2l5WaqYnrVbwWOWMyF3F47g==",</w:t>
      </w:r>
    </w:p>
    <w:p w14:paraId="3260D43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47B93ED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28AD365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180A9F3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A89F0B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css</w:t>
      </w:r>
      <w:proofErr w:type="spellEnd"/>
      <w:proofErr w:type="gramEnd"/>
      <w:r w:rsidRPr="00130981">
        <w:rPr>
          <w:rFonts w:ascii="Courier New" w:eastAsia="Times New Roman" w:hAnsi="Courier New" w:cs="Courier New"/>
          <w:color w:val="000000"/>
          <w:sz w:val="20"/>
          <w:szCs w:val="20"/>
        </w:rPr>
        <w:t>-color-names": {</w:t>
      </w:r>
    </w:p>
    <w:p w14:paraId="48E58FF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"0.0.4",</w:t>
      </w:r>
    </w:p>
    <w:p w14:paraId="29D1335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"https://registry.npmjs.org/css-color-names/-/css-color-names-0.0.4.tgz",</w:t>
      </w:r>
    </w:p>
    <w:p w14:paraId="59AAD84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"sha512-zj5D7X1U2h2zsXOAM8EyUREBnnts6H+Jm+d1M2DbiQQcUtnqgQsMrdo8JW9R80YFUmIdBZeMu5wvYM7hcgWP/Q==",</w:t>
      </w:r>
    </w:p>
    <w:p w14:paraId="0A37456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056E49B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730E243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css</w:t>
      </w:r>
      <w:proofErr w:type="spellEnd"/>
      <w:proofErr w:type="gramEnd"/>
      <w:r w:rsidRPr="00130981">
        <w:rPr>
          <w:rFonts w:ascii="Courier New" w:eastAsia="Times New Roman" w:hAnsi="Courier New" w:cs="Courier New"/>
          <w:color w:val="000000"/>
          <w:sz w:val="20"/>
          <w:szCs w:val="20"/>
        </w:rPr>
        <w:t>-declaration-sorter": {</w:t>
      </w:r>
    </w:p>
    <w:p w14:paraId="0090BAD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"4.0.1",</w:t>
      </w:r>
    </w:p>
    <w:p w14:paraId="4B5D521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lastRenderedPageBreak/>
        <w:t xml:space="preserve">      "resolved": "https://registry.npmjs.org/css-declaration-sorter/-/css-declaration-sorter-4.0.1.tgz",</w:t>
      </w:r>
    </w:p>
    <w:p w14:paraId="5622A00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"sha512-BcxQSKTSEEQUftYpBVnsH4SF05NTuBokb19/sBt6asXGKZ/6VP7PLG1CBCkFDYOnhXhPh0jMhO6xZ71oYHXHBA==",</w:t>
      </w:r>
    </w:p>
    <w:p w14:paraId="0962454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1A0762C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2864F41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postcss</w:t>
      </w:r>
      <w:proofErr w:type="spellEnd"/>
      <w:r w:rsidRPr="00130981">
        <w:rPr>
          <w:rFonts w:ascii="Courier New" w:eastAsia="Times New Roman" w:hAnsi="Courier New" w:cs="Courier New"/>
          <w:color w:val="000000"/>
          <w:sz w:val="20"/>
          <w:szCs w:val="20"/>
        </w:rPr>
        <w:t>": "^7.0.1",</w:t>
      </w:r>
    </w:p>
    <w:p w14:paraId="43F4C5A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timsort</w:t>
      </w:r>
      <w:proofErr w:type="spellEnd"/>
      <w:r w:rsidRPr="00130981">
        <w:rPr>
          <w:rFonts w:ascii="Courier New" w:eastAsia="Times New Roman" w:hAnsi="Courier New" w:cs="Courier New"/>
          <w:color w:val="000000"/>
          <w:sz w:val="20"/>
          <w:szCs w:val="20"/>
        </w:rPr>
        <w:t>": "^0.3.0"</w:t>
      </w:r>
    </w:p>
    <w:p w14:paraId="204EC94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098D1C3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0581096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css</w:t>
      </w:r>
      <w:proofErr w:type="spellEnd"/>
      <w:proofErr w:type="gramEnd"/>
      <w:r w:rsidRPr="00130981">
        <w:rPr>
          <w:rFonts w:ascii="Courier New" w:eastAsia="Times New Roman" w:hAnsi="Courier New" w:cs="Courier New"/>
          <w:color w:val="000000"/>
          <w:sz w:val="20"/>
          <w:szCs w:val="20"/>
        </w:rPr>
        <w:t>-loader": {</w:t>
      </w:r>
    </w:p>
    <w:p w14:paraId="4252ABE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"4.2.2",</w:t>
      </w:r>
    </w:p>
    <w:p w14:paraId="789A986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t>
      </w:r>
      <w:proofErr w:type="spellStart"/>
      <w:r w:rsidRPr="00130981">
        <w:rPr>
          <w:rFonts w:ascii="Courier New" w:eastAsia="Times New Roman" w:hAnsi="Courier New" w:cs="Courier New"/>
          <w:color w:val="000000"/>
          <w:sz w:val="20"/>
          <w:szCs w:val="20"/>
        </w:rPr>
        <w:t>css</w:t>
      </w:r>
      <w:proofErr w:type="spellEnd"/>
      <w:r w:rsidRPr="00130981">
        <w:rPr>
          <w:rFonts w:ascii="Courier New" w:eastAsia="Times New Roman" w:hAnsi="Courier New" w:cs="Courier New"/>
          <w:color w:val="000000"/>
          <w:sz w:val="20"/>
          <w:szCs w:val="20"/>
        </w:rPr>
        <w:t>-loader/-/css-loader-4.2.2.tgz",</w:t>
      </w:r>
    </w:p>
    <w:p w14:paraId="5DD6C56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"sha512-omVGsTkZPVwVRpckeUnLshPp12KsmMSLqYxs12+RzM9jRR5Y+Idn/tBffjXRvOE+qW7if24cuceFJqYR5FmGBg==",</w:t>
      </w:r>
    </w:p>
    <w:p w14:paraId="135FA34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5707069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439408F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camelcase</w:t>
      </w:r>
      <w:proofErr w:type="spellEnd"/>
      <w:r w:rsidRPr="00130981">
        <w:rPr>
          <w:rFonts w:ascii="Courier New" w:eastAsia="Times New Roman" w:hAnsi="Courier New" w:cs="Courier New"/>
          <w:color w:val="000000"/>
          <w:sz w:val="20"/>
          <w:szCs w:val="20"/>
        </w:rPr>
        <w:t>": "^6.0.0",</w:t>
      </w:r>
    </w:p>
    <w:p w14:paraId="21281A1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cssesc</w:t>
      </w:r>
      <w:proofErr w:type="spellEnd"/>
      <w:r w:rsidRPr="00130981">
        <w:rPr>
          <w:rFonts w:ascii="Courier New" w:eastAsia="Times New Roman" w:hAnsi="Courier New" w:cs="Courier New"/>
          <w:color w:val="000000"/>
          <w:sz w:val="20"/>
          <w:szCs w:val="20"/>
        </w:rPr>
        <w:t>": "^3.0.0",</w:t>
      </w:r>
    </w:p>
    <w:p w14:paraId="1A7C8BB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icss</w:t>
      </w:r>
      <w:proofErr w:type="spellEnd"/>
      <w:proofErr w:type="gramEnd"/>
      <w:r w:rsidRPr="00130981">
        <w:rPr>
          <w:rFonts w:ascii="Courier New" w:eastAsia="Times New Roman" w:hAnsi="Courier New" w:cs="Courier New"/>
          <w:color w:val="000000"/>
          <w:sz w:val="20"/>
          <w:szCs w:val="20"/>
        </w:rPr>
        <w:t>-utils": "^4.1.1",</w:t>
      </w:r>
    </w:p>
    <w:p w14:paraId="3709A6C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loader</w:t>
      </w:r>
      <w:proofErr w:type="gramEnd"/>
      <w:r w:rsidRPr="00130981">
        <w:rPr>
          <w:rFonts w:ascii="Courier New" w:eastAsia="Times New Roman" w:hAnsi="Courier New" w:cs="Courier New"/>
          <w:color w:val="000000"/>
          <w:sz w:val="20"/>
          <w:szCs w:val="20"/>
        </w:rPr>
        <w:t>-utils": "^2.0.0",</w:t>
      </w:r>
    </w:p>
    <w:p w14:paraId="0850075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postcss</w:t>
      </w:r>
      <w:proofErr w:type="spellEnd"/>
      <w:r w:rsidRPr="00130981">
        <w:rPr>
          <w:rFonts w:ascii="Courier New" w:eastAsia="Times New Roman" w:hAnsi="Courier New" w:cs="Courier New"/>
          <w:color w:val="000000"/>
          <w:sz w:val="20"/>
          <w:szCs w:val="20"/>
        </w:rPr>
        <w:t>": "^7.0.32",</w:t>
      </w:r>
    </w:p>
    <w:p w14:paraId="0135A54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postcss</w:t>
      </w:r>
      <w:proofErr w:type="spellEnd"/>
      <w:proofErr w:type="gramEnd"/>
      <w:r w:rsidRPr="00130981">
        <w:rPr>
          <w:rFonts w:ascii="Courier New" w:eastAsia="Times New Roman" w:hAnsi="Courier New" w:cs="Courier New"/>
          <w:color w:val="000000"/>
          <w:sz w:val="20"/>
          <w:szCs w:val="20"/>
        </w:rPr>
        <w:t>-modules-extract-imports": "^2.0.0",</w:t>
      </w:r>
    </w:p>
    <w:p w14:paraId="0211D85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postcss</w:t>
      </w:r>
      <w:proofErr w:type="spellEnd"/>
      <w:proofErr w:type="gramEnd"/>
      <w:r w:rsidRPr="00130981">
        <w:rPr>
          <w:rFonts w:ascii="Courier New" w:eastAsia="Times New Roman" w:hAnsi="Courier New" w:cs="Courier New"/>
          <w:color w:val="000000"/>
          <w:sz w:val="20"/>
          <w:szCs w:val="20"/>
        </w:rPr>
        <w:t>-modules-local-by-default": "^3.0.3",</w:t>
      </w:r>
    </w:p>
    <w:p w14:paraId="01A4D1F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postcss</w:t>
      </w:r>
      <w:proofErr w:type="spellEnd"/>
      <w:proofErr w:type="gramEnd"/>
      <w:r w:rsidRPr="00130981">
        <w:rPr>
          <w:rFonts w:ascii="Courier New" w:eastAsia="Times New Roman" w:hAnsi="Courier New" w:cs="Courier New"/>
          <w:color w:val="000000"/>
          <w:sz w:val="20"/>
          <w:szCs w:val="20"/>
        </w:rPr>
        <w:t>-modules-scope": "^2.2.0",</w:t>
      </w:r>
    </w:p>
    <w:p w14:paraId="2B174EE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postcss</w:t>
      </w:r>
      <w:proofErr w:type="spellEnd"/>
      <w:proofErr w:type="gramEnd"/>
      <w:r w:rsidRPr="00130981">
        <w:rPr>
          <w:rFonts w:ascii="Courier New" w:eastAsia="Times New Roman" w:hAnsi="Courier New" w:cs="Courier New"/>
          <w:color w:val="000000"/>
          <w:sz w:val="20"/>
          <w:szCs w:val="20"/>
        </w:rPr>
        <w:t>-modules-values": "^3.0.0",</w:t>
      </w:r>
    </w:p>
    <w:p w14:paraId="383AA32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postcss</w:t>
      </w:r>
      <w:proofErr w:type="spellEnd"/>
      <w:proofErr w:type="gramEnd"/>
      <w:r w:rsidRPr="00130981">
        <w:rPr>
          <w:rFonts w:ascii="Courier New" w:eastAsia="Times New Roman" w:hAnsi="Courier New" w:cs="Courier New"/>
          <w:color w:val="000000"/>
          <w:sz w:val="20"/>
          <w:szCs w:val="20"/>
        </w:rPr>
        <w:t>-value-parser": "^4.1.0",</w:t>
      </w:r>
    </w:p>
    <w:p w14:paraId="3C92872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schema</w:t>
      </w:r>
      <w:proofErr w:type="gramEnd"/>
      <w:r w:rsidRPr="00130981">
        <w:rPr>
          <w:rFonts w:ascii="Courier New" w:eastAsia="Times New Roman" w:hAnsi="Courier New" w:cs="Courier New"/>
          <w:color w:val="000000"/>
          <w:sz w:val="20"/>
          <w:szCs w:val="20"/>
        </w:rPr>
        <w:t>-utils": "^2.7.0",</w:t>
      </w:r>
    </w:p>
    <w:p w14:paraId="5C57626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semver</w:t>
      </w:r>
      <w:proofErr w:type="spellEnd"/>
      <w:r w:rsidRPr="00130981">
        <w:rPr>
          <w:rFonts w:ascii="Courier New" w:eastAsia="Times New Roman" w:hAnsi="Courier New" w:cs="Courier New"/>
          <w:color w:val="000000"/>
          <w:sz w:val="20"/>
          <w:szCs w:val="20"/>
        </w:rPr>
        <w:t>": "^7.3.2"</w:t>
      </w:r>
    </w:p>
    <w:p w14:paraId="1F6783C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13657A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7CCCB77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css</w:t>
      </w:r>
      <w:proofErr w:type="spellEnd"/>
      <w:proofErr w:type="gramEnd"/>
      <w:r w:rsidRPr="00130981">
        <w:rPr>
          <w:rFonts w:ascii="Courier New" w:eastAsia="Times New Roman" w:hAnsi="Courier New" w:cs="Courier New"/>
          <w:color w:val="000000"/>
          <w:sz w:val="20"/>
          <w:szCs w:val="20"/>
        </w:rPr>
        <w:t>-parse": {</w:t>
      </w:r>
    </w:p>
    <w:p w14:paraId="54A84E3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"2.0.0",</w:t>
      </w:r>
    </w:p>
    <w:p w14:paraId="57CD6E1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t>
      </w:r>
      <w:proofErr w:type="spellStart"/>
      <w:r w:rsidRPr="00130981">
        <w:rPr>
          <w:rFonts w:ascii="Courier New" w:eastAsia="Times New Roman" w:hAnsi="Courier New" w:cs="Courier New"/>
          <w:color w:val="000000"/>
          <w:sz w:val="20"/>
          <w:szCs w:val="20"/>
        </w:rPr>
        <w:t>css</w:t>
      </w:r>
      <w:proofErr w:type="spellEnd"/>
      <w:r w:rsidRPr="00130981">
        <w:rPr>
          <w:rFonts w:ascii="Courier New" w:eastAsia="Times New Roman" w:hAnsi="Courier New" w:cs="Courier New"/>
          <w:color w:val="000000"/>
          <w:sz w:val="20"/>
          <w:szCs w:val="20"/>
        </w:rPr>
        <w:t>-parse/-/css-parse-2.0.0.tgz",</w:t>
      </w:r>
    </w:p>
    <w:p w14:paraId="7F06627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"sha512-UNIFik2RgSbiTwIW1IsFwXWn6vs+bYdq83LKTSOsx7NJR7WII9dxewkHLltfTLVppoUApHV0118a4RZRI9FLwA==",</w:t>
      </w:r>
    </w:p>
    <w:p w14:paraId="32FB785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7443B19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6400B27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css</w:t>
      </w:r>
      <w:proofErr w:type="spellEnd"/>
      <w:r w:rsidRPr="00130981">
        <w:rPr>
          <w:rFonts w:ascii="Courier New" w:eastAsia="Times New Roman" w:hAnsi="Courier New" w:cs="Courier New"/>
          <w:color w:val="000000"/>
          <w:sz w:val="20"/>
          <w:szCs w:val="20"/>
        </w:rPr>
        <w:t>": "^2.0.0"</w:t>
      </w:r>
    </w:p>
    <w:p w14:paraId="09CC4DF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7DD6B29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308D88B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css</w:t>
      </w:r>
      <w:proofErr w:type="spellEnd"/>
      <w:proofErr w:type="gramEnd"/>
      <w:r w:rsidRPr="00130981">
        <w:rPr>
          <w:rFonts w:ascii="Courier New" w:eastAsia="Times New Roman" w:hAnsi="Courier New" w:cs="Courier New"/>
          <w:color w:val="000000"/>
          <w:sz w:val="20"/>
          <w:szCs w:val="20"/>
        </w:rPr>
        <w:t>-select": {</w:t>
      </w:r>
    </w:p>
    <w:p w14:paraId="40C1DFA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"2.1.0",</w:t>
      </w:r>
    </w:p>
    <w:p w14:paraId="68AE762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t>
      </w:r>
      <w:proofErr w:type="spellStart"/>
      <w:r w:rsidRPr="00130981">
        <w:rPr>
          <w:rFonts w:ascii="Courier New" w:eastAsia="Times New Roman" w:hAnsi="Courier New" w:cs="Courier New"/>
          <w:color w:val="000000"/>
          <w:sz w:val="20"/>
          <w:szCs w:val="20"/>
        </w:rPr>
        <w:t>css</w:t>
      </w:r>
      <w:proofErr w:type="spellEnd"/>
      <w:r w:rsidRPr="00130981">
        <w:rPr>
          <w:rFonts w:ascii="Courier New" w:eastAsia="Times New Roman" w:hAnsi="Courier New" w:cs="Courier New"/>
          <w:color w:val="000000"/>
          <w:sz w:val="20"/>
          <w:szCs w:val="20"/>
        </w:rPr>
        <w:t>-select/-/css-select-2.1.0.tgz",</w:t>
      </w:r>
    </w:p>
    <w:p w14:paraId="07F726D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"sha512-Dqk7LQKpwLoH3VovzZnkzegqNSuAziQyNZUcrdDM401iY+R5NkGBXGmtO05/yaXQziALuPogeG0b7UAgjnTJTQ==",</w:t>
      </w:r>
    </w:p>
    <w:p w14:paraId="2F98A3F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0DD759F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19A2BEF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boolbase</w:t>
      </w:r>
      <w:proofErr w:type="spellEnd"/>
      <w:r w:rsidRPr="00130981">
        <w:rPr>
          <w:rFonts w:ascii="Courier New" w:eastAsia="Times New Roman" w:hAnsi="Courier New" w:cs="Courier New"/>
          <w:color w:val="000000"/>
          <w:sz w:val="20"/>
          <w:szCs w:val="20"/>
        </w:rPr>
        <w:t>": "^1.0.0",</w:t>
      </w:r>
    </w:p>
    <w:p w14:paraId="1384844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css</w:t>
      </w:r>
      <w:proofErr w:type="spellEnd"/>
      <w:proofErr w:type="gramEnd"/>
      <w:r w:rsidRPr="00130981">
        <w:rPr>
          <w:rFonts w:ascii="Courier New" w:eastAsia="Times New Roman" w:hAnsi="Courier New" w:cs="Courier New"/>
          <w:color w:val="000000"/>
          <w:sz w:val="20"/>
          <w:szCs w:val="20"/>
        </w:rPr>
        <w:t>-what": "^3.2.1",</w:t>
      </w:r>
    </w:p>
    <w:p w14:paraId="5DD2CE3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domutils</w:t>
      </w:r>
      <w:proofErr w:type="spellEnd"/>
      <w:r w:rsidRPr="00130981">
        <w:rPr>
          <w:rFonts w:ascii="Courier New" w:eastAsia="Times New Roman" w:hAnsi="Courier New" w:cs="Courier New"/>
          <w:color w:val="000000"/>
          <w:sz w:val="20"/>
          <w:szCs w:val="20"/>
        </w:rPr>
        <w:t>": "^1.7.0",</w:t>
      </w:r>
    </w:p>
    <w:p w14:paraId="7B3DDF9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nth</w:t>
      </w:r>
      <w:proofErr w:type="gramEnd"/>
      <w:r w:rsidRPr="00130981">
        <w:rPr>
          <w:rFonts w:ascii="Courier New" w:eastAsia="Times New Roman" w:hAnsi="Courier New" w:cs="Courier New"/>
          <w:color w:val="000000"/>
          <w:sz w:val="20"/>
          <w:szCs w:val="20"/>
        </w:rPr>
        <w:t>-check": "^1.0.2"</w:t>
      </w:r>
    </w:p>
    <w:p w14:paraId="0FB73B8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lastRenderedPageBreak/>
        <w:t xml:space="preserve">      }</w:t>
      </w:r>
    </w:p>
    <w:p w14:paraId="0373B98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09A16A2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css</w:t>
      </w:r>
      <w:proofErr w:type="spellEnd"/>
      <w:proofErr w:type="gramEnd"/>
      <w:r w:rsidRPr="00130981">
        <w:rPr>
          <w:rFonts w:ascii="Courier New" w:eastAsia="Times New Roman" w:hAnsi="Courier New" w:cs="Courier New"/>
          <w:color w:val="000000"/>
          <w:sz w:val="20"/>
          <w:szCs w:val="20"/>
        </w:rPr>
        <w:t>-select-base-adapter": {</w:t>
      </w:r>
    </w:p>
    <w:p w14:paraId="10731D0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"0.1.1",</w:t>
      </w:r>
    </w:p>
    <w:p w14:paraId="2B2DB03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"https://registry.npmjs.org/css-select-base-adapter/-/css-select-base-adapter-0.1.1.tgz",</w:t>
      </w:r>
    </w:p>
    <w:p w14:paraId="12CD446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"sha512-jQVeeRG70QI08vSTwf1jHxp74JoZsr2XSgETae8/xC8ovSnL2WF87GTLO86Sbwdt2lK4Umg4HnnwMO4YF3Ce7w==",</w:t>
      </w:r>
    </w:p>
    <w:p w14:paraId="67C6263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37B5F7E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5AF461E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css</w:t>
      </w:r>
      <w:proofErr w:type="spellEnd"/>
      <w:proofErr w:type="gramEnd"/>
      <w:r w:rsidRPr="00130981">
        <w:rPr>
          <w:rFonts w:ascii="Courier New" w:eastAsia="Times New Roman" w:hAnsi="Courier New" w:cs="Courier New"/>
          <w:color w:val="000000"/>
          <w:sz w:val="20"/>
          <w:szCs w:val="20"/>
        </w:rPr>
        <w:t>-selector-tokenizer": {</w:t>
      </w:r>
    </w:p>
    <w:p w14:paraId="6C5C1CC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"0.7.3",</w:t>
      </w:r>
    </w:p>
    <w:p w14:paraId="24C9CE6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"https://registry.npmjs.org/css-selector-tokenizer/-/css-selector-tokenizer-0.7.3.tgz",</w:t>
      </w:r>
    </w:p>
    <w:p w14:paraId="6D00D91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"sha512-jWQv3oCEL5kMErj4wRnK/OPoBi0D+P1FR2cDCKYPaMeD2eW3/mttav8HT4hT1CKopiJI/psEULjkClhvJo4Lvg==",</w:t>
      </w:r>
    </w:p>
    <w:p w14:paraId="5494B7E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6860A2B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5E4E1E7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cssesc</w:t>
      </w:r>
      <w:proofErr w:type="spellEnd"/>
      <w:r w:rsidRPr="00130981">
        <w:rPr>
          <w:rFonts w:ascii="Courier New" w:eastAsia="Times New Roman" w:hAnsi="Courier New" w:cs="Courier New"/>
          <w:color w:val="000000"/>
          <w:sz w:val="20"/>
          <w:szCs w:val="20"/>
        </w:rPr>
        <w:t>": "^3.0.0",</w:t>
      </w:r>
    </w:p>
    <w:p w14:paraId="75F4987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fastparse</w:t>
      </w:r>
      <w:proofErr w:type="spellEnd"/>
      <w:r w:rsidRPr="00130981">
        <w:rPr>
          <w:rFonts w:ascii="Courier New" w:eastAsia="Times New Roman" w:hAnsi="Courier New" w:cs="Courier New"/>
          <w:color w:val="000000"/>
          <w:sz w:val="20"/>
          <w:szCs w:val="20"/>
        </w:rPr>
        <w:t>": "^1.1.2"</w:t>
      </w:r>
    </w:p>
    <w:p w14:paraId="438A257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25CCE37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03FD2E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css</w:t>
      </w:r>
      <w:proofErr w:type="spellEnd"/>
      <w:proofErr w:type="gramEnd"/>
      <w:r w:rsidRPr="00130981">
        <w:rPr>
          <w:rFonts w:ascii="Courier New" w:eastAsia="Times New Roman" w:hAnsi="Courier New" w:cs="Courier New"/>
          <w:color w:val="000000"/>
          <w:sz w:val="20"/>
          <w:szCs w:val="20"/>
        </w:rPr>
        <w:t>-tree": {</w:t>
      </w:r>
    </w:p>
    <w:p w14:paraId="6B8BC7D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"1.0.0-alpha.37",</w:t>
      </w:r>
    </w:p>
    <w:p w14:paraId="6C7EFCC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"https://registry.npmjs.org/css-tree/-/css-tree-1.0.0-alpha.37.tgz",</w:t>
      </w:r>
    </w:p>
    <w:p w14:paraId="5EB3CDB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"sha512-DMxWJg0rnz7UgxKT0Q1HU/L9BeJI0M6ksor0OgqOnF+aRCDWg/N2641HmVyU9KVIu0OVVWOb2IpC9A+BJRnejg==",</w:t>
      </w:r>
    </w:p>
    <w:p w14:paraId="32E879B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1B933CB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7A8C6E3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mdn</w:t>
      </w:r>
      <w:proofErr w:type="spellEnd"/>
      <w:proofErr w:type="gramEnd"/>
      <w:r w:rsidRPr="00130981">
        <w:rPr>
          <w:rFonts w:ascii="Courier New" w:eastAsia="Times New Roman" w:hAnsi="Courier New" w:cs="Courier New"/>
          <w:color w:val="000000"/>
          <w:sz w:val="20"/>
          <w:szCs w:val="20"/>
        </w:rPr>
        <w:t>-data": "2.0.4",</w:t>
      </w:r>
    </w:p>
    <w:p w14:paraId="786D80A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source</w:t>
      </w:r>
      <w:proofErr w:type="gramEnd"/>
      <w:r w:rsidRPr="00130981">
        <w:rPr>
          <w:rFonts w:ascii="Courier New" w:eastAsia="Times New Roman" w:hAnsi="Courier New" w:cs="Courier New"/>
          <w:color w:val="000000"/>
          <w:sz w:val="20"/>
          <w:szCs w:val="20"/>
        </w:rPr>
        <w:t>-map": "^0.6.1"</w:t>
      </w:r>
    </w:p>
    <w:p w14:paraId="1BEE9CB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2BFE8B3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"dependencies": {</w:t>
      </w:r>
    </w:p>
    <w:p w14:paraId="5F2FB76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source</w:t>
      </w:r>
      <w:proofErr w:type="gramEnd"/>
      <w:r w:rsidRPr="00130981">
        <w:rPr>
          <w:rFonts w:ascii="Courier New" w:eastAsia="Times New Roman" w:hAnsi="Courier New" w:cs="Courier New"/>
          <w:color w:val="000000"/>
          <w:sz w:val="20"/>
          <w:szCs w:val="20"/>
        </w:rPr>
        <w:t>-map": {</w:t>
      </w:r>
    </w:p>
    <w:p w14:paraId="449C2FB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"0.6.1",</w:t>
      </w:r>
    </w:p>
    <w:p w14:paraId="36DEF03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"https://registry.npmjs.org/source-map/-/source-map-0.6.1.tgz",</w:t>
      </w:r>
    </w:p>
    <w:p w14:paraId="21B185E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"sha512-UjgapumWlbMhkBgzT7Ykc5YXUT46F0iKu8SGXq0bcwP5dz/h0Plj6enJqjz1Zbq2l5WaqYnrVbwWOWMyF3F47g==",</w:t>
      </w:r>
    </w:p>
    <w:p w14:paraId="326AE3A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49AC7DB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795FE5F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F05302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351648A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css</w:t>
      </w:r>
      <w:proofErr w:type="spellEnd"/>
      <w:proofErr w:type="gramEnd"/>
      <w:r w:rsidRPr="00130981">
        <w:rPr>
          <w:rFonts w:ascii="Courier New" w:eastAsia="Times New Roman" w:hAnsi="Courier New" w:cs="Courier New"/>
          <w:color w:val="000000"/>
          <w:sz w:val="20"/>
          <w:szCs w:val="20"/>
        </w:rPr>
        <w:t>-what": {</w:t>
      </w:r>
    </w:p>
    <w:p w14:paraId="32ECFBF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"3.4.2",</w:t>
      </w:r>
    </w:p>
    <w:p w14:paraId="488B046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t>
      </w:r>
      <w:proofErr w:type="spellStart"/>
      <w:r w:rsidRPr="00130981">
        <w:rPr>
          <w:rFonts w:ascii="Courier New" w:eastAsia="Times New Roman" w:hAnsi="Courier New" w:cs="Courier New"/>
          <w:color w:val="000000"/>
          <w:sz w:val="20"/>
          <w:szCs w:val="20"/>
        </w:rPr>
        <w:t>css</w:t>
      </w:r>
      <w:proofErr w:type="spellEnd"/>
      <w:r w:rsidRPr="00130981">
        <w:rPr>
          <w:rFonts w:ascii="Courier New" w:eastAsia="Times New Roman" w:hAnsi="Courier New" w:cs="Courier New"/>
          <w:color w:val="000000"/>
          <w:sz w:val="20"/>
          <w:szCs w:val="20"/>
        </w:rPr>
        <w:t>-what/-/css-what-3.4.2.tgz",</w:t>
      </w:r>
    </w:p>
    <w:p w14:paraId="1834BCC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"sha512-ACUm3L0/jiZTqfzRM3Hi9Q8eZqd6IK37mMWPLz9PJxkLWllYeRf+EHUSHYEtFop2Eqytaq1FizFVh7XfBnXCDQ==",</w:t>
      </w:r>
    </w:p>
    <w:p w14:paraId="3A3C1F6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2F8E645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04AC9CA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cssauron</w:t>
      </w:r>
      <w:proofErr w:type="spellEnd"/>
      <w:r w:rsidRPr="00130981">
        <w:rPr>
          <w:rFonts w:ascii="Courier New" w:eastAsia="Times New Roman" w:hAnsi="Courier New" w:cs="Courier New"/>
          <w:color w:val="000000"/>
          <w:sz w:val="20"/>
          <w:szCs w:val="20"/>
        </w:rPr>
        <w:t>": {</w:t>
      </w:r>
    </w:p>
    <w:p w14:paraId="6D03535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"1.4.0",</w:t>
      </w:r>
    </w:p>
    <w:p w14:paraId="33A211A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t>
      </w:r>
      <w:proofErr w:type="spellStart"/>
      <w:r w:rsidRPr="00130981">
        <w:rPr>
          <w:rFonts w:ascii="Courier New" w:eastAsia="Times New Roman" w:hAnsi="Courier New" w:cs="Courier New"/>
          <w:color w:val="000000"/>
          <w:sz w:val="20"/>
          <w:szCs w:val="20"/>
        </w:rPr>
        <w:t>cssauron</w:t>
      </w:r>
      <w:proofErr w:type="spellEnd"/>
      <w:r w:rsidRPr="00130981">
        <w:rPr>
          <w:rFonts w:ascii="Courier New" w:eastAsia="Times New Roman" w:hAnsi="Courier New" w:cs="Courier New"/>
          <w:color w:val="000000"/>
          <w:sz w:val="20"/>
          <w:szCs w:val="20"/>
        </w:rPr>
        <w:t>/-/cssauron-1.4.0.tgz",</w:t>
      </w:r>
    </w:p>
    <w:p w14:paraId="6B8CA2C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lastRenderedPageBreak/>
        <w:t xml:space="preserve">      "integrity": "sha512-Ht70DcFBh+/ekjVrYS2PlDMdSQEl3OFNmjK6lcn49HptBgilXf/Zwg4uFh9Xn0pX3Q8YOkSjIFOfK2osvdqpBw==",</w:t>
      </w:r>
    </w:p>
    <w:p w14:paraId="0D4D044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5EAA184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3E72E2C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"through": "X.X.X"</w:t>
      </w:r>
    </w:p>
    <w:p w14:paraId="58734EA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5A9D2C6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5ABCDC5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cssesc</w:t>
      </w:r>
      <w:proofErr w:type="spellEnd"/>
      <w:r w:rsidRPr="00130981">
        <w:rPr>
          <w:rFonts w:ascii="Courier New" w:eastAsia="Times New Roman" w:hAnsi="Courier New" w:cs="Courier New"/>
          <w:color w:val="000000"/>
          <w:sz w:val="20"/>
          <w:szCs w:val="20"/>
        </w:rPr>
        <w:t>": {</w:t>
      </w:r>
    </w:p>
    <w:p w14:paraId="1A5E7BB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"3.0.0",</w:t>
      </w:r>
    </w:p>
    <w:p w14:paraId="35BC90C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t>
      </w:r>
      <w:proofErr w:type="spellStart"/>
      <w:r w:rsidRPr="00130981">
        <w:rPr>
          <w:rFonts w:ascii="Courier New" w:eastAsia="Times New Roman" w:hAnsi="Courier New" w:cs="Courier New"/>
          <w:color w:val="000000"/>
          <w:sz w:val="20"/>
          <w:szCs w:val="20"/>
        </w:rPr>
        <w:t>cssesc</w:t>
      </w:r>
      <w:proofErr w:type="spellEnd"/>
      <w:r w:rsidRPr="00130981">
        <w:rPr>
          <w:rFonts w:ascii="Courier New" w:eastAsia="Times New Roman" w:hAnsi="Courier New" w:cs="Courier New"/>
          <w:color w:val="000000"/>
          <w:sz w:val="20"/>
          <w:szCs w:val="20"/>
        </w:rPr>
        <w:t>/-/cssesc-3.0.0.tgz",</w:t>
      </w:r>
    </w:p>
    <w:p w14:paraId="1E0A8A0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"sha512-/Tb/JcjK111nNScGob5MNtsntNM1aCNUDipB/TkwZFhyDrrE47SOx/18wF2bbjgc3ZzCSKW1T5nt5EbFoAz/Vg==",</w:t>
      </w:r>
    </w:p>
    <w:p w14:paraId="155D9AF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430FA61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A63937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cssnano</w:t>
      </w:r>
      <w:proofErr w:type="spellEnd"/>
      <w:r w:rsidRPr="00130981">
        <w:rPr>
          <w:rFonts w:ascii="Courier New" w:eastAsia="Times New Roman" w:hAnsi="Courier New" w:cs="Courier New"/>
          <w:color w:val="000000"/>
          <w:sz w:val="20"/>
          <w:szCs w:val="20"/>
        </w:rPr>
        <w:t>": {</w:t>
      </w:r>
    </w:p>
    <w:p w14:paraId="691C8D7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"4.1.10",</w:t>
      </w:r>
    </w:p>
    <w:p w14:paraId="076C4DF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t>
      </w:r>
      <w:proofErr w:type="spellStart"/>
      <w:r w:rsidRPr="00130981">
        <w:rPr>
          <w:rFonts w:ascii="Courier New" w:eastAsia="Times New Roman" w:hAnsi="Courier New" w:cs="Courier New"/>
          <w:color w:val="000000"/>
          <w:sz w:val="20"/>
          <w:szCs w:val="20"/>
        </w:rPr>
        <w:t>cssnano</w:t>
      </w:r>
      <w:proofErr w:type="spellEnd"/>
      <w:r w:rsidRPr="00130981">
        <w:rPr>
          <w:rFonts w:ascii="Courier New" w:eastAsia="Times New Roman" w:hAnsi="Courier New" w:cs="Courier New"/>
          <w:color w:val="000000"/>
          <w:sz w:val="20"/>
          <w:szCs w:val="20"/>
        </w:rPr>
        <w:t>/-/cssnano-4.1.10.tgz",</w:t>
      </w:r>
    </w:p>
    <w:p w14:paraId="60F81C5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"sha512-5wny+F6H4/8RgNlaqab4ktc3e0/blKutmq8yNlBFXA//nSFFAqAngjNVRzUvCgYROULmZZUoosL/KSoZo5aUaQ==",</w:t>
      </w:r>
    </w:p>
    <w:p w14:paraId="2963984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6CD6E7B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0B84293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cosmiconfig</w:t>
      </w:r>
      <w:proofErr w:type="spellEnd"/>
      <w:r w:rsidRPr="00130981">
        <w:rPr>
          <w:rFonts w:ascii="Courier New" w:eastAsia="Times New Roman" w:hAnsi="Courier New" w:cs="Courier New"/>
          <w:color w:val="000000"/>
          <w:sz w:val="20"/>
          <w:szCs w:val="20"/>
        </w:rPr>
        <w:t>": "^5.0.0",</w:t>
      </w:r>
    </w:p>
    <w:p w14:paraId="682E768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cssnano</w:t>
      </w:r>
      <w:proofErr w:type="spellEnd"/>
      <w:proofErr w:type="gramEnd"/>
      <w:r w:rsidRPr="00130981">
        <w:rPr>
          <w:rFonts w:ascii="Courier New" w:eastAsia="Times New Roman" w:hAnsi="Courier New" w:cs="Courier New"/>
          <w:color w:val="000000"/>
          <w:sz w:val="20"/>
          <w:szCs w:val="20"/>
        </w:rPr>
        <w:t>-preset-default": "^4.0.7",</w:t>
      </w:r>
    </w:p>
    <w:p w14:paraId="598503E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is</w:t>
      </w:r>
      <w:proofErr w:type="gramEnd"/>
      <w:r w:rsidRPr="00130981">
        <w:rPr>
          <w:rFonts w:ascii="Courier New" w:eastAsia="Times New Roman" w:hAnsi="Courier New" w:cs="Courier New"/>
          <w:color w:val="000000"/>
          <w:sz w:val="20"/>
          <w:szCs w:val="20"/>
        </w:rPr>
        <w:t>-resolvable": "^1.0.0",</w:t>
      </w:r>
    </w:p>
    <w:p w14:paraId="5EF4D63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postcss</w:t>
      </w:r>
      <w:proofErr w:type="spellEnd"/>
      <w:r w:rsidRPr="00130981">
        <w:rPr>
          <w:rFonts w:ascii="Courier New" w:eastAsia="Times New Roman" w:hAnsi="Courier New" w:cs="Courier New"/>
          <w:color w:val="000000"/>
          <w:sz w:val="20"/>
          <w:szCs w:val="20"/>
        </w:rPr>
        <w:t>": "^7.0.0"</w:t>
      </w:r>
    </w:p>
    <w:p w14:paraId="71CA04F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E2E736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070DAB8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cssnano</w:t>
      </w:r>
      <w:proofErr w:type="spellEnd"/>
      <w:proofErr w:type="gramEnd"/>
      <w:r w:rsidRPr="00130981">
        <w:rPr>
          <w:rFonts w:ascii="Courier New" w:eastAsia="Times New Roman" w:hAnsi="Courier New" w:cs="Courier New"/>
          <w:color w:val="000000"/>
          <w:sz w:val="20"/>
          <w:szCs w:val="20"/>
        </w:rPr>
        <w:t>-preset-default": {</w:t>
      </w:r>
    </w:p>
    <w:p w14:paraId="327B338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"4.0.8",</w:t>
      </w:r>
    </w:p>
    <w:p w14:paraId="3B74FD8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"https://registry.npmjs.org/cssnano-preset-default/-/cssnano-preset-default-4.0.8.tgz",</w:t>
      </w:r>
    </w:p>
    <w:p w14:paraId="122E764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"sha512-LdAyHuq+VRyeVREFmuxUZR1TXjQm8QQU/ktoo/x7bz+SdOge1YKc5eMN6pRW7YWBmyq59CqYba1dJ5cUukEjLQ==",</w:t>
      </w:r>
    </w:p>
    <w:p w14:paraId="1B7BC2D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75EF0F3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6F27B20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css</w:t>
      </w:r>
      <w:proofErr w:type="spellEnd"/>
      <w:proofErr w:type="gramEnd"/>
      <w:r w:rsidRPr="00130981">
        <w:rPr>
          <w:rFonts w:ascii="Courier New" w:eastAsia="Times New Roman" w:hAnsi="Courier New" w:cs="Courier New"/>
          <w:color w:val="000000"/>
          <w:sz w:val="20"/>
          <w:szCs w:val="20"/>
        </w:rPr>
        <w:t>-declaration-sorter": "^4.0.1",</w:t>
      </w:r>
    </w:p>
    <w:p w14:paraId="60E4C87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cssnano</w:t>
      </w:r>
      <w:proofErr w:type="spellEnd"/>
      <w:proofErr w:type="gramEnd"/>
      <w:r w:rsidRPr="00130981">
        <w:rPr>
          <w:rFonts w:ascii="Courier New" w:eastAsia="Times New Roman" w:hAnsi="Courier New" w:cs="Courier New"/>
          <w:color w:val="000000"/>
          <w:sz w:val="20"/>
          <w:szCs w:val="20"/>
        </w:rPr>
        <w:t>-util-raw-cache": "^4.0.1",</w:t>
      </w:r>
    </w:p>
    <w:p w14:paraId="43EBAA6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postcss</w:t>
      </w:r>
      <w:proofErr w:type="spellEnd"/>
      <w:r w:rsidRPr="00130981">
        <w:rPr>
          <w:rFonts w:ascii="Courier New" w:eastAsia="Times New Roman" w:hAnsi="Courier New" w:cs="Courier New"/>
          <w:color w:val="000000"/>
          <w:sz w:val="20"/>
          <w:szCs w:val="20"/>
        </w:rPr>
        <w:t>": "^7.0.0",</w:t>
      </w:r>
    </w:p>
    <w:p w14:paraId="42F48F6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postcss</w:t>
      </w:r>
      <w:proofErr w:type="spellEnd"/>
      <w:proofErr w:type="gramEnd"/>
      <w:r w:rsidRPr="00130981">
        <w:rPr>
          <w:rFonts w:ascii="Courier New" w:eastAsia="Times New Roman" w:hAnsi="Courier New" w:cs="Courier New"/>
          <w:color w:val="000000"/>
          <w:sz w:val="20"/>
          <w:szCs w:val="20"/>
        </w:rPr>
        <w:t>-calc": "^7.0.1",</w:t>
      </w:r>
    </w:p>
    <w:p w14:paraId="3B2E2A6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postcss</w:t>
      </w:r>
      <w:proofErr w:type="gramEnd"/>
      <w:r w:rsidRPr="00130981">
        <w:rPr>
          <w:rFonts w:ascii="Courier New" w:eastAsia="Times New Roman" w:hAnsi="Courier New" w:cs="Courier New"/>
          <w:color w:val="000000"/>
          <w:sz w:val="20"/>
          <w:szCs w:val="20"/>
        </w:rPr>
        <w:t>-colormin</w:t>
      </w:r>
      <w:proofErr w:type="spellEnd"/>
      <w:r w:rsidRPr="00130981">
        <w:rPr>
          <w:rFonts w:ascii="Courier New" w:eastAsia="Times New Roman" w:hAnsi="Courier New" w:cs="Courier New"/>
          <w:color w:val="000000"/>
          <w:sz w:val="20"/>
          <w:szCs w:val="20"/>
        </w:rPr>
        <w:t>": "^4.0.3",</w:t>
      </w:r>
    </w:p>
    <w:p w14:paraId="751E606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postcss</w:t>
      </w:r>
      <w:proofErr w:type="spellEnd"/>
      <w:proofErr w:type="gramEnd"/>
      <w:r w:rsidRPr="00130981">
        <w:rPr>
          <w:rFonts w:ascii="Courier New" w:eastAsia="Times New Roman" w:hAnsi="Courier New" w:cs="Courier New"/>
          <w:color w:val="000000"/>
          <w:sz w:val="20"/>
          <w:szCs w:val="20"/>
        </w:rPr>
        <w:t>-convert-values": "^4.0.1",</w:t>
      </w:r>
    </w:p>
    <w:p w14:paraId="296624B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postcss</w:t>
      </w:r>
      <w:proofErr w:type="spellEnd"/>
      <w:proofErr w:type="gramEnd"/>
      <w:r w:rsidRPr="00130981">
        <w:rPr>
          <w:rFonts w:ascii="Courier New" w:eastAsia="Times New Roman" w:hAnsi="Courier New" w:cs="Courier New"/>
          <w:color w:val="000000"/>
          <w:sz w:val="20"/>
          <w:szCs w:val="20"/>
        </w:rPr>
        <w:t>-discard-comments": "^4.0.2",</w:t>
      </w:r>
    </w:p>
    <w:p w14:paraId="4E9B68B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postcss</w:t>
      </w:r>
      <w:proofErr w:type="spellEnd"/>
      <w:proofErr w:type="gramEnd"/>
      <w:r w:rsidRPr="00130981">
        <w:rPr>
          <w:rFonts w:ascii="Courier New" w:eastAsia="Times New Roman" w:hAnsi="Courier New" w:cs="Courier New"/>
          <w:color w:val="000000"/>
          <w:sz w:val="20"/>
          <w:szCs w:val="20"/>
        </w:rPr>
        <w:t>-discard-duplicates": "^4.0.2",</w:t>
      </w:r>
    </w:p>
    <w:p w14:paraId="3B0CB4A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postcss</w:t>
      </w:r>
      <w:proofErr w:type="spellEnd"/>
      <w:proofErr w:type="gramEnd"/>
      <w:r w:rsidRPr="00130981">
        <w:rPr>
          <w:rFonts w:ascii="Courier New" w:eastAsia="Times New Roman" w:hAnsi="Courier New" w:cs="Courier New"/>
          <w:color w:val="000000"/>
          <w:sz w:val="20"/>
          <w:szCs w:val="20"/>
        </w:rPr>
        <w:t>-discard-empty": "^4.0.1",</w:t>
      </w:r>
    </w:p>
    <w:p w14:paraId="717A6C4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postcss</w:t>
      </w:r>
      <w:proofErr w:type="spellEnd"/>
      <w:proofErr w:type="gramEnd"/>
      <w:r w:rsidRPr="00130981">
        <w:rPr>
          <w:rFonts w:ascii="Courier New" w:eastAsia="Times New Roman" w:hAnsi="Courier New" w:cs="Courier New"/>
          <w:color w:val="000000"/>
          <w:sz w:val="20"/>
          <w:szCs w:val="20"/>
        </w:rPr>
        <w:t>-discard-overridden": "^4.0.1",</w:t>
      </w:r>
    </w:p>
    <w:p w14:paraId="0098362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postcss</w:t>
      </w:r>
      <w:proofErr w:type="spellEnd"/>
      <w:proofErr w:type="gramEnd"/>
      <w:r w:rsidRPr="00130981">
        <w:rPr>
          <w:rFonts w:ascii="Courier New" w:eastAsia="Times New Roman" w:hAnsi="Courier New" w:cs="Courier New"/>
          <w:color w:val="000000"/>
          <w:sz w:val="20"/>
          <w:szCs w:val="20"/>
        </w:rPr>
        <w:t>-merge-longhand": "^4.0.11",</w:t>
      </w:r>
    </w:p>
    <w:p w14:paraId="6A61907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postcss</w:t>
      </w:r>
      <w:proofErr w:type="spellEnd"/>
      <w:proofErr w:type="gramEnd"/>
      <w:r w:rsidRPr="00130981">
        <w:rPr>
          <w:rFonts w:ascii="Courier New" w:eastAsia="Times New Roman" w:hAnsi="Courier New" w:cs="Courier New"/>
          <w:color w:val="000000"/>
          <w:sz w:val="20"/>
          <w:szCs w:val="20"/>
        </w:rPr>
        <w:t>-merge-rules": "^4.0.3",</w:t>
      </w:r>
    </w:p>
    <w:p w14:paraId="3BF0F8F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postcss</w:t>
      </w:r>
      <w:proofErr w:type="spellEnd"/>
      <w:proofErr w:type="gramEnd"/>
      <w:r w:rsidRPr="00130981">
        <w:rPr>
          <w:rFonts w:ascii="Courier New" w:eastAsia="Times New Roman" w:hAnsi="Courier New" w:cs="Courier New"/>
          <w:color w:val="000000"/>
          <w:sz w:val="20"/>
          <w:szCs w:val="20"/>
        </w:rPr>
        <w:t>-minify-font-values": "^4.0.2",</w:t>
      </w:r>
    </w:p>
    <w:p w14:paraId="268BA36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postcss</w:t>
      </w:r>
      <w:proofErr w:type="spellEnd"/>
      <w:proofErr w:type="gramEnd"/>
      <w:r w:rsidRPr="00130981">
        <w:rPr>
          <w:rFonts w:ascii="Courier New" w:eastAsia="Times New Roman" w:hAnsi="Courier New" w:cs="Courier New"/>
          <w:color w:val="000000"/>
          <w:sz w:val="20"/>
          <w:szCs w:val="20"/>
        </w:rPr>
        <w:t>-minify-gradients": "^4.0.2",</w:t>
      </w:r>
    </w:p>
    <w:p w14:paraId="5607619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postcss</w:t>
      </w:r>
      <w:proofErr w:type="spellEnd"/>
      <w:proofErr w:type="gramEnd"/>
      <w:r w:rsidRPr="00130981">
        <w:rPr>
          <w:rFonts w:ascii="Courier New" w:eastAsia="Times New Roman" w:hAnsi="Courier New" w:cs="Courier New"/>
          <w:color w:val="000000"/>
          <w:sz w:val="20"/>
          <w:szCs w:val="20"/>
        </w:rPr>
        <w:t>-minify-params": "^4.0.2",</w:t>
      </w:r>
    </w:p>
    <w:p w14:paraId="7437647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postcss</w:t>
      </w:r>
      <w:proofErr w:type="spellEnd"/>
      <w:proofErr w:type="gramEnd"/>
      <w:r w:rsidRPr="00130981">
        <w:rPr>
          <w:rFonts w:ascii="Courier New" w:eastAsia="Times New Roman" w:hAnsi="Courier New" w:cs="Courier New"/>
          <w:color w:val="000000"/>
          <w:sz w:val="20"/>
          <w:szCs w:val="20"/>
        </w:rPr>
        <w:t>-minify-selectors": "^4.0.2",</w:t>
      </w:r>
    </w:p>
    <w:p w14:paraId="0C15690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postcss</w:t>
      </w:r>
      <w:proofErr w:type="spellEnd"/>
      <w:proofErr w:type="gramEnd"/>
      <w:r w:rsidRPr="00130981">
        <w:rPr>
          <w:rFonts w:ascii="Courier New" w:eastAsia="Times New Roman" w:hAnsi="Courier New" w:cs="Courier New"/>
          <w:color w:val="000000"/>
          <w:sz w:val="20"/>
          <w:szCs w:val="20"/>
        </w:rPr>
        <w:t>-normalize-charset": "^4.0.1",</w:t>
      </w:r>
    </w:p>
    <w:p w14:paraId="2C6AA52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postcss</w:t>
      </w:r>
      <w:proofErr w:type="spellEnd"/>
      <w:proofErr w:type="gramEnd"/>
      <w:r w:rsidRPr="00130981">
        <w:rPr>
          <w:rFonts w:ascii="Courier New" w:eastAsia="Times New Roman" w:hAnsi="Courier New" w:cs="Courier New"/>
          <w:color w:val="000000"/>
          <w:sz w:val="20"/>
          <w:szCs w:val="20"/>
        </w:rPr>
        <w:t>-normalize-display-values": "^4.0.2",</w:t>
      </w:r>
    </w:p>
    <w:p w14:paraId="124FB0A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postcss</w:t>
      </w:r>
      <w:proofErr w:type="spellEnd"/>
      <w:proofErr w:type="gramEnd"/>
      <w:r w:rsidRPr="00130981">
        <w:rPr>
          <w:rFonts w:ascii="Courier New" w:eastAsia="Times New Roman" w:hAnsi="Courier New" w:cs="Courier New"/>
          <w:color w:val="000000"/>
          <w:sz w:val="20"/>
          <w:szCs w:val="20"/>
        </w:rPr>
        <w:t>-normalize-positions": "^4.0.2",</w:t>
      </w:r>
    </w:p>
    <w:p w14:paraId="1639A3F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postcss</w:t>
      </w:r>
      <w:proofErr w:type="spellEnd"/>
      <w:proofErr w:type="gramEnd"/>
      <w:r w:rsidRPr="00130981">
        <w:rPr>
          <w:rFonts w:ascii="Courier New" w:eastAsia="Times New Roman" w:hAnsi="Courier New" w:cs="Courier New"/>
          <w:color w:val="000000"/>
          <w:sz w:val="20"/>
          <w:szCs w:val="20"/>
        </w:rPr>
        <w:t>-normalize-repeat-style": "^4.0.2",</w:t>
      </w:r>
    </w:p>
    <w:p w14:paraId="3C53AFF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lastRenderedPageBreak/>
        <w:t xml:space="preserve">        "</w:t>
      </w:r>
      <w:proofErr w:type="spellStart"/>
      <w:proofErr w:type="gramStart"/>
      <w:r w:rsidRPr="00130981">
        <w:rPr>
          <w:rFonts w:ascii="Courier New" w:eastAsia="Times New Roman" w:hAnsi="Courier New" w:cs="Courier New"/>
          <w:color w:val="000000"/>
          <w:sz w:val="20"/>
          <w:szCs w:val="20"/>
        </w:rPr>
        <w:t>postcss</w:t>
      </w:r>
      <w:proofErr w:type="spellEnd"/>
      <w:proofErr w:type="gramEnd"/>
      <w:r w:rsidRPr="00130981">
        <w:rPr>
          <w:rFonts w:ascii="Courier New" w:eastAsia="Times New Roman" w:hAnsi="Courier New" w:cs="Courier New"/>
          <w:color w:val="000000"/>
          <w:sz w:val="20"/>
          <w:szCs w:val="20"/>
        </w:rPr>
        <w:t>-normalize-string": "^4.0.2",</w:t>
      </w:r>
    </w:p>
    <w:p w14:paraId="7191846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postcss</w:t>
      </w:r>
      <w:proofErr w:type="spellEnd"/>
      <w:proofErr w:type="gramEnd"/>
      <w:r w:rsidRPr="00130981">
        <w:rPr>
          <w:rFonts w:ascii="Courier New" w:eastAsia="Times New Roman" w:hAnsi="Courier New" w:cs="Courier New"/>
          <w:color w:val="000000"/>
          <w:sz w:val="20"/>
          <w:szCs w:val="20"/>
        </w:rPr>
        <w:t>-normalize-timing-functions": "^4.0.2",</w:t>
      </w:r>
    </w:p>
    <w:p w14:paraId="7690FA5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postcss</w:t>
      </w:r>
      <w:proofErr w:type="spellEnd"/>
      <w:proofErr w:type="gramEnd"/>
      <w:r w:rsidRPr="00130981">
        <w:rPr>
          <w:rFonts w:ascii="Courier New" w:eastAsia="Times New Roman" w:hAnsi="Courier New" w:cs="Courier New"/>
          <w:color w:val="000000"/>
          <w:sz w:val="20"/>
          <w:szCs w:val="20"/>
        </w:rPr>
        <w:t>-normalize-</w:t>
      </w:r>
      <w:proofErr w:type="spellStart"/>
      <w:r w:rsidRPr="00130981">
        <w:rPr>
          <w:rFonts w:ascii="Courier New" w:eastAsia="Times New Roman" w:hAnsi="Courier New" w:cs="Courier New"/>
          <w:color w:val="000000"/>
          <w:sz w:val="20"/>
          <w:szCs w:val="20"/>
        </w:rPr>
        <w:t>unicode</w:t>
      </w:r>
      <w:proofErr w:type="spellEnd"/>
      <w:r w:rsidRPr="00130981">
        <w:rPr>
          <w:rFonts w:ascii="Courier New" w:eastAsia="Times New Roman" w:hAnsi="Courier New" w:cs="Courier New"/>
          <w:color w:val="000000"/>
          <w:sz w:val="20"/>
          <w:szCs w:val="20"/>
        </w:rPr>
        <w:t>": "^4.0.1",</w:t>
      </w:r>
    </w:p>
    <w:p w14:paraId="32E0F24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postcss</w:t>
      </w:r>
      <w:proofErr w:type="spellEnd"/>
      <w:proofErr w:type="gramEnd"/>
      <w:r w:rsidRPr="00130981">
        <w:rPr>
          <w:rFonts w:ascii="Courier New" w:eastAsia="Times New Roman" w:hAnsi="Courier New" w:cs="Courier New"/>
          <w:color w:val="000000"/>
          <w:sz w:val="20"/>
          <w:szCs w:val="20"/>
        </w:rPr>
        <w:t>-normalize-</w:t>
      </w:r>
      <w:proofErr w:type="spellStart"/>
      <w:r w:rsidRPr="00130981">
        <w:rPr>
          <w:rFonts w:ascii="Courier New" w:eastAsia="Times New Roman" w:hAnsi="Courier New" w:cs="Courier New"/>
          <w:color w:val="000000"/>
          <w:sz w:val="20"/>
          <w:szCs w:val="20"/>
        </w:rPr>
        <w:t>url</w:t>
      </w:r>
      <w:proofErr w:type="spellEnd"/>
      <w:r w:rsidRPr="00130981">
        <w:rPr>
          <w:rFonts w:ascii="Courier New" w:eastAsia="Times New Roman" w:hAnsi="Courier New" w:cs="Courier New"/>
          <w:color w:val="000000"/>
          <w:sz w:val="20"/>
          <w:szCs w:val="20"/>
        </w:rPr>
        <w:t>": "^4.0.1",</w:t>
      </w:r>
    </w:p>
    <w:p w14:paraId="7ABBBF2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postcss</w:t>
      </w:r>
      <w:proofErr w:type="spellEnd"/>
      <w:proofErr w:type="gramEnd"/>
      <w:r w:rsidRPr="00130981">
        <w:rPr>
          <w:rFonts w:ascii="Courier New" w:eastAsia="Times New Roman" w:hAnsi="Courier New" w:cs="Courier New"/>
          <w:color w:val="000000"/>
          <w:sz w:val="20"/>
          <w:szCs w:val="20"/>
        </w:rPr>
        <w:t>-normalize-whitespace": "^4.0.2",</w:t>
      </w:r>
    </w:p>
    <w:p w14:paraId="0FA0EC7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postcss</w:t>
      </w:r>
      <w:proofErr w:type="spellEnd"/>
      <w:proofErr w:type="gramEnd"/>
      <w:r w:rsidRPr="00130981">
        <w:rPr>
          <w:rFonts w:ascii="Courier New" w:eastAsia="Times New Roman" w:hAnsi="Courier New" w:cs="Courier New"/>
          <w:color w:val="000000"/>
          <w:sz w:val="20"/>
          <w:szCs w:val="20"/>
        </w:rPr>
        <w:t>-ordered-values": "^4.1.2",</w:t>
      </w:r>
    </w:p>
    <w:p w14:paraId="2B9CA58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postcss</w:t>
      </w:r>
      <w:proofErr w:type="spellEnd"/>
      <w:proofErr w:type="gramEnd"/>
      <w:r w:rsidRPr="00130981">
        <w:rPr>
          <w:rFonts w:ascii="Courier New" w:eastAsia="Times New Roman" w:hAnsi="Courier New" w:cs="Courier New"/>
          <w:color w:val="000000"/>
          <w:sz w:val="20"/>
          <w:szCs w:val="20"/>
        </w:rPr>
        <w:t>-reduce-initial": "^4.0.3",</w:t>
      </w:r>
    </w:p>
    <w:p w14:paraId="33867E5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postcss</w:t>
      </w:r>
      <w:proofErr w:type="spellEnd"/>
      <w:proofErr w:type="gramEnd"/>
      <w:r w:rsidRPr="00130981">
        <w:rPr>
          <w:rFonts w:ascii="Courier New" w:eastAsia="Times New Roman" w:hAnsi="Courier New" w:cs="Courier New"/>
          <w:color w:val="000000"/>
          <w:sz w:val="20"/>
          <w:szCs w:val="20"/>
        </w:rPr>
        <w:t>-reduce-transforms": "^4.0.2",</w:t>
      </w:r>
    </w:p>
    <w:p w14:paraId="49A98AB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postcss</w:t>
      </w:r>
      <w:proofErr w:type="gramEnd"/>
      <w:r w:rsidRPr="00130981">
        <w:rPr>
          <w:rFonts w:ascii="Courier New" w:eastAsia="Times New Roman" w:hAnsi="Courier New" w:cs="Courier New"/>
          <w:color w:val="000000"/>
          <w:sz w:val="20"/>
          <w:szCs w:val="20"/>
        </w:rPr>
        <w:t>-svgo</w:t>
      </w:r>
      <w:proofErr w:type="spellEnd"/>
      <w:r w:rsidRPr="00130981">
        <w:rPr>
          <w:rFonts w:ascii="Courier New" w:eastAsia="Times New Roman" w:hAnsi="Courier New" w:cs="Courier New"/>
          <w:color w:val="000000"/>
          <w:sz w:val="20"/>
          <w:szCs w:val="20"/>
        </w:rPr>
        <w:t>": "^4.0.3",</w:t>
      </w:r>
    </w:p>
    <w:p w14:paraId="083BC11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postcss</w:t>
      </w:r>
      <w:proofErr w:type="spellEnd"/>
      <w:proofErr w:type="gramEnd"/>
      <w:r w:rsidRPr="00130981">
        <w:rPr>
          <w:rFonts w:ascii="Courier New" w:eastAsia="Times New Roman" w:hAnsi="Courier New" w:cs="Courier New"/>
          <w:color w:val="000000"/>
          <w:sz w:val="20"/>
          <w:szCs w:val="20"/>
        </w:rPr>
        <w:t>-unique-selectors": "^4.0.1"</w:t>
      </w:r>
    </w:p>
    <w:p w14:paraId="776C2A3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0B9C27B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00AB95A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cssnano</w:t>
      </w:r>
      <w:proofErr w:type="spellEnd"/>
      <w:proofErr w:type="gramEnd"/>
      <w:r w:rsidRPr="00130981">
        <w:rPr>
          <w:rFonts w:ascii="Courier New" w:eastAsia="Times New Roman" w:hAnsi="Courier New" w:cs="Courier New"/>
          <w:color w:val="000000"/>
          <w:sz w:val="20"/>
          <w:szCs w:val="20"/>
        </w:rPr>
        <w:t>-util-get-arguments": {</w:t>
      </w:r>
    </w:p>
    <w:p w14:paraId="519823A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"4.0.0",</w:t>
      </w:r>
    </w:p>
    <w:p w14:paraId="549C48D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"https://registry.npmjs.org/cssnano-util-get-arguments/-/cssnano-util-get-arguments-4.0.0.tgz",</w:t>
      </w:r>
    </w:p>
    <w:p w14:paraId="0AA2FB2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"sha512-6RIcwmV3/cBMG8Aj5gucQRsJb4vv4I4rn6YjPbVWd5+Pn/fuG+YseGvXGk00XLkoZkaj31QOD7vMUpNPC4FIuw==",</w:t>
      </w:r>
    </w:p>
    <w:p w14:paraId="2989F6F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2CD4158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5F49E36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cssnano</w:t>
      </w:r>
      <w:proofErr w:type="spellEnd"/>
      <w:proofErr w:type="gramEnd"/>
      <w:r w:rsidRPr="00130981">
        <w:rPr>
          <w:rFonts w:ascii="Courier New" w:eastAsia="Times New Roman" w:hAnsi="Courier New" w:cs="Courier New"/>
          <w:color w:val="000000"/>
          <w:sz w:val="20"/>
          <w:szCs w:val="20"/>
        </w:rPr>
        <w:t>-util-get-match": {</w:t>
      </w:r>
    </w:p>
    <w:p w14:paraId="30A5FC0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"4.0.0",</w:t>
      </w:r>
    </w:p>
    <w:p w14:paraId="6AC34E7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"https://registry.npmjs.org/cssnano-util-get-match/-/cssnano-util-get-match-4.0.0.tgz",</w:t>
      </w:r>
    </w:p>
    <w:p w14:paraId="61A54F7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"sha512-JPMZ1TSMRUPVIqEalIBNoBtAYbi8okvcFns4O0YIhcdGebeYZK7dMyHJiQ6GqNBA9kE0Hym4Aqym5rPdsV/4Cw==",</w:t>
      </w:r>
    </w:p>
    <w:p w14:paraId="1DE58EB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0AA02B0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3D9FF97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cssnano</w:t>
      </w:r>
      <w:proofErr w:type="spellEnd"/>
      <w:proofErr w:type="gramEnd"/>
      <w:r w:rsidRPr="00130981">
        <w:rPr>
          <w:rFonts w:ascii="Courier New" w:eastAsia="Times New Roman" w:hAnsi="Courier New" w:cs="Courier New"/>
          <w:color w:val="000000"/>
          <w:sz w:val="20"/>
          <w:szCs w:val="20"/>
        </w:rPr>
        <w:t>-util-raw-cache": {</w:t>
      </w:r>
    </w:p>
    <w:p w14:paraId="3D3169F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"4.0.1",</w:t>
      </w:r>
    </w:p>
    <w:p w14:paraId="2BBA597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"https://registry.npmjs.org/cssnano-util-raw-cache/-/cssnano-util-raw-cache-4.0.1.tgz",</w:t>
      </w:r>
    </w:p>
    <w:p w14:paraId="2706B09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"sha512-qLuYtWK2b2Dy55I8ZX3ky1Z16WYsx544Q0UWViebptpwn/xDBmog2TLg4f+DBMg1rJ6JDWtn96WHbOKDWt1WQA==",</w:t>
      </w:r>
    </w:p>
    <w:p w14:paraId="46B1C84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2D5D3EC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6D3F5E1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postcss</w:t>
      </w:r>
      <w:proofErr w:type="spellEnd"/>
      <w:r w:rsidRPr="00130981">
        <w:rPr>
          <w:rFonts w:ascii="Courier New" w:eastAsia="Times New Roman" w:hAnsi="Courier New" w:cs="Courier New"/>
          <w:color w:val="000000"/>
          <w:sz w:val="20"/>
          <w:szCs w:val="20"/>
        </w:rPr>
        <w:t>": "^7.0.0"</w:t>
      </w:r>
    </w:p>
    <w:p w14:paraId="3308AE5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F14CBF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0BE1C1D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cssnano</w:t>
      </w:r>
      <w:proofErr w:type="spellEnd"/>
      <w:proofErr w:type="gramEnd"/>
      <w:r w:rsidRPr="00130981">
        <w:rPr>
          <w:rFonts w:ascii="Courier New" w:eastAsia="Times New Roman" w:hAnsi="Courier New" w:cs="Courier New"/>
          <w:color w:val="000000"/>
          <w:sz w:val="20"/>
          <w:szCs w:val="20"/>
        </w:rPr>
        <w:t>-util-same-parent": {</w:t>
      </w:r>
    </w:p>
    <w:p w14:paraId="6ED4FE6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"4.0.1",</w:t>
      </w:r>
    </w:p>
    <w:p w14:paraId="7C31D92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"https://registry.npmjs.org/cssnano-util-same-parent/-/cssnano-util-same-parent-4.0.1.tgz",</w:t>
      </w:r>
    </w:p>
    <w:p w14:paraId="1F650F6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"sha512-WcKx5OY+KoSIAxBW6UBBRay1U6vkYheCdjyVNDm85zt5K9mHoGOfsOsqIszfAqrQQFIIKgjh2+FDgIj/zsl21Q==",</w:t>
      </w:r>
    </w:p>
    <w:p w14:paraId="030BBE1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7488B85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3C14099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csso</w:t>
      </w:r>
      <w:proofErr w:type="spellEnd"/>
      <w:r w:rsidRPr="00130981">
        <w:rPr>
          <w:rFonts w:ascii="Courier New" w:eastAsia="Times New Roman" w:hAnsi="Courier New" w:cs="Courier New"/>
          <w:color w:val="000000"/>
          <w:sz w:val="20"/>
          <w:szCs w:val="20"/>
        </w:rPr>
        <w:t>": {</w:t>
      </w:r>
    </w:p>
    <w:p w14:paraId="67BFE01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"4.2.0",</w:t>
      </w:r>
    </w:p>
    <w:p w14:paraId="4705633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t>
      </w:r>
      <w:proofErr w:type="spellStart"/>
      <w:r w:rsidRPr="00130981">
        <w:rPr>
          <w:rFonts w:ascii="Courier New" w:eastAsia="Times New Roman" w:hAnsi="Courier New" w:cs="Courier New"/>
          <w:color w:val="000000"/>
          <w:sz w:val="20"/>
          <w:szCs w:val="20"/>
        </w:rPr>
        <w:t>csso</w:t>
      </w:r>
      <w:proofErr w:type="spellEnd"/>
      <w:r w:rsidRPr="00130981">
        <w:rPr>
          <w:rFonts w:ascii="Courier New" w:eastAsia="Times New Roman" w:hAnsi="Courier New" w:cs="Courier New"/>
          <w:color w:val="000000"/>
          <w:sz w:val="20"/>
          <w:szCs w:val="20"/>
        </w:rPr>
        <w:t>/-/csso-4.2.0.tgz",</w:t>
      </w:r>
    </w:p>
    <w:p w14:paraId="34BD2FE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"sha512-wvlcdIbf6pwKEk7vHj8/Bkc0B4ylXZruLvOgs9doS5eOsOpuodOV2zJChSpkp+pRpYQLQMeF04nr3Z68Sta9jA==",</w:t>
      </w:r>
    </w:p>
    <w:p w14:paraId="58E32D0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1E4307F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0C9443F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lastRenderedPageBreak/>
        <w:t xml:space="preserve">        "</w:t>
      </w:r>
      <w:proofErr w:type="spellStart"/>
      <w:proofErr w:type="gramStart"/>
      <w:r w:rsidRPr="00130981">
        <w:rPr>
          <w:rFonts w:ascii="Courier New" w:eastAsia="Times New Roman" w:hAnsi="Courier New" w:cs="Courier New"/>
          <w:color w:val="000000"/>
          <w:sz w:val="20"/>
          <w:szCs w:val="20"/>
        </w:rPr>
        <w:t>css</w:t>
      </w:r>
      <w:proofErr w:type="spellEnd"/>
      <w:proofErr w:type="gramEnd"/>
      <w:r w:rsidRPr="00130981">
        <w:rPr>
          <w:rFonts w:ascii="Courier New" w:eastAsia="Times New Roman" w:hAnsi="Courier New" w:cs="Courier New"/>
          <w:color w:val="000000"/>
          <w:sz w:val="20"/>
          <w:szCs w:val="20"/>
        </w:rPr>
        <w:t>-tree": "^1.1.2"</w:t>
      </w:r>
    </w:p>
    <w:p w14:paraId="2F0093B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430327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"dependencies": {</w:t>
      </w:r>
    </w:p>
    <w:p w14:paraId="080CEEA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css</w:t>
      </w:r>
      <w:proofErr w:type="spellEnd"/>
      <w:proofErr w:type="gramEnd"/>
      <w:r w:rsidRPr="00130981">
        <w:rPr>
          <w:rFonts w:ascii="Courier New" w:eastAsia="Times New Roman" w:hAnsi="Courier New" w:cs="Courier New"/>
          <w:color w:val="000000"/>
          <w:sz w:val="20"/>
          <w:szCs w:val="20"/>
        </w:rPr>
        <w:t>-tree": {</w:t>
      </w:r>
    </w:p>
    <w:p w14:paraId="732C33F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"1.1.3",</w:t>
      </w:r>
    </w:p>
    <w:p w14:paraId="01D2668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t>
      </w:r>
      <w:proofErr w:type="spellStart"/>
      <w:r w:rsidRPr="00130981">
        <w:rPr>
          <w:rFonts w:ascii="Courier New" w:eastAsia="Times New Roman" w:hAnsi="Courier New" w:cs="Courier New"/>
          <w:color w:val="000000"/>
          <w:sz w:val="20"/>
          <w:szCs w:val="20"/>
        </w:rPr>
        <w:t>css</w:t>
      </w:r>
      <w:proofErr w:type="spellEnd"/>
      <w:r w:rsidRPr="00130981">
        <w:rPr>
          <w:rFonts w:ascii="Courier New" w:eastAsia="Times New Roman" w:hAnsi="Courier New" w:cs="Courier New"/>
          <w:color w:val="000000"/>
          <w:sz w:val="20"/>
          <w:szCs w:val="20"/>
        </w:rPr>
        <w:t>-tree/-/css-tree-1.1.3.tgz",</w:t>
      </w:r>
    </w:p>
    <w:p w14:paraId="7FB3C36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"sha512-tRpdppF7TRazZrjJ6v3stzv93qxRcSsFmW6cX0Zm2NVKpxE1WV1HblnghVv9TreireHkqI/VDEsfolRF1p6y7Q==",</w:t>
      </w:r>
    </w:p>
    <w:p w14:paraId="2E5CEE8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3E37E8B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01E6AFD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mdn</w:t>
      </w:r>
      <w:proofErr w:type="spellEnd"/>
      <w:proofErr w:type="gramEnd"/>
      <w:r w:rsidRPr="00130981">
        <w:rPr>
          <w:rFonts w:ascii="Courier New" w:eastAsia="Times New Roman" w:hAnsi="Courier New" w:cs="Courier New"/>
          <w:color w:val="000000"/>
          <w:sz w:val="20"/>
          <w:szCs w:val="20"/>
        </w:rPr>
        <w:t>-data": "2.0.14",</w:t>
      </w:r>
    </w:p>
    <w:p w14:paraId="09F5516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source</w:t>
      </w:r>
      <w:proofErr w:type="gramEnd"/>
      <w:r w:rsidRPr="00130981">
        <w:rPr>
          <w:rFonts w:ascii="Courier New" w:eastAsia="Times New Roman" w:hAnsi="Courier New" w:cs="Courier New"/>
          <w:color w:val="000000"/>
          <w:sz w:val="20"/>
          <w:szCs w:val="20"/>
        </w:rPr>
        <w:t>-map": "^0.6.1"</w:t>
      </w:r>
    </w:p>
    <w:p w14:paraId="2341BFE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2C6B002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1FF2D36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mdn</w:t>
      </w:r>
      <w:proofErr w:type="spellEnd"/>
      <w:proofErr w:type="gramEnd"/>
      <w:r w:rsidRPr="00130981">
        <w:rPr>
          <w:rFonts w:ascii="Courier New" w:eastAsia="Times New Roman" w:hAnsi="Courier New" w:cs="Courier New"/>
          <w:color w:val="000000"/>
          <w:sz w:val="20"/>
          <w:szCs w:val="20"/>
        </w:rPr>
        <w:t>-data": {</w:t>
      </w:r>
    </w:p>
    <w:p w14:paraId="41A584E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"2.0.14",</w:t>
      </w:r>
    </w:p>
    <w:p w14:paraId="05E7752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t>
      </w:r>
      <w:proofErr w:type="spellStart"/>
      <w:r w:rsidRPr="00130981">
        <w:rPr>
          <w:rFonts w:ascii="Courier New" w:eastAsia="Times New Roman" w:hAnsi="Courier New" w:cs="Courier New"/>
          <w:color w:val="000000"/>
          <w:sz w:val="20"/>
          <w:szCs w:val="20"/>
        </w:rPr>
        <w:t>mdn</w:t>
      </w:r>
      <w:proofErr w:type="spellEnd"/>
      <w:r w:rsidRPr="00130981">
        <w:rPr>
          <w:rFonts w:ascii="Courier New" w:eastAsia="Times New Roman" w:hAnsi="Courier New" w:cs="Courier New"/>
          <w:color w:val="000000"/>
          <w:sz w:val="20"/>
          <w:szCs w:val="20"/>
        </w:rPr>
        <w:t>-data/-/mdn-data-2.0.14.tgz",</w:t>
      </w:r>
    </w:p>
    <w:p w14:paraId="1B855CC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"sha512-dn6wd0uw5GsdswPFfsgMp5NSB0/aDe6fK94YJV/AJDYXL6HVLWBsxeq7js7Ad+mU2K9LAlwpk6kN2D5mwCPVow==",</w:t>
      </w:r>
    </w:p>
    <w:p w14:paraId="6645772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11F87E0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050816E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source</w:t>
      </w:r>
      <w:proofErr w:type="gramEnd"/>
      <w:r w:rsidRPr="00130981">
        <w:rPr>
          <w:rFonts w:ascii="Courier New" w:eastAsia="Times New Roman" w:hAnsi="Courier New" w:cs="Courier New"/>
          <w:color w:val="000000"/>
          <w:sz w:val="20"/>
          <w:szCs w:val="20"/>
        </w:rPr>
        <w:t>-map": {</w:t>
      </w:r>
    </w:p>
    <w:p w14:paraId="2264856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"0.6.1",</w:t>
      </w:r>
    </w:p>
    <w:p w14:paraId="055D705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"https://registry.npmjs.org/source-map/-/source-map-0.6.1.tgz",</w:t>
      </w:r>
    </w:p>
    <w:p w14:paraId="6CABA9D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"sha512-UjgapumWlbMhkBgzT7Ykc5YXUT46F0iKu8SGXq0bcwP5dz/h0Plj6enJqjz1Zbq2l5WaqYnrVbwWOWMyF3F47g==",</w:t>
      </w:r>
    </w:p>
    <w:p w14:paraId="109FC76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5CB228C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39D2B95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41C81F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34B3A2C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custom</w:t>
      </w:r>
      <w:proofErr w:type="gramEnd"/>
      <w:r w:rsidRPr="00130981">
        <w:rPr>
          <w:rFonts w:ascii="Courier New" w:eastAsia="Times New Roman" w:hAnsi="Courier New" w:cs="Courier New"/>
          <w:color w:val="000000"/>
          <w:sz w:val="20"/>
          <w:szCs w:val="20"/>
        </w:rPr>
        <w:t>-event": {</w:t>
      </w:r>
    </w:p>
    <w:p w14:paraId="6A7853E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"1.0.1",</w:t>
      </w:r>
    </w:p>
    <w:p w14:paraId="2538AEA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"https://registry.npmjs.org/custom-event/-/custom-event-1.0.1.tgz",</w:t>
      </w:r>
    </w:p>
    <w:p w14:paraId="0A91D4D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"sha512-GAj5FOq0Hd+RsCGVJxZuKaIDXDf3h6GQoNEjFgbLLI/trgtavwUbSnZ5pVfg27DVCaWjIohryS0JFwIJyT2cMg==",</w:t>
      </w:r>
    </w:p>
    <w:p w14:paraId="179E826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36FDD53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2E9FF2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"cyclist": {</w:t>
      </w:r>
    </w:p>
    <w:p w14:paraId="25EEDA1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"1.0.1",</w:t>
      </w:r>
    </w:p>
    <w:p w14:paraId="573119B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"https://registry.npmjs.org/cyclist/-/cyclist-1.0.1.tgz",</w:t>
      </w:r>
    </w:p>
    <w:p w14:paraId="11B4634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"sha512-NJGVKPS81XejHcLhaLJS7plab0fK3slPh11mESeeDq2W4ZI5kUKK/LRRdVDvjJseojbPB7ZwjnyOybg3Igea/A==",</w:t>
      </w:r>
    </w:p>
    <w:p w14:paraId="5050DCC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4931A2A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103A49B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 {</w:t>
      </w:r>
    </w:p>
    <w:p w14:paraId="272A07C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"1.0.1",</w:t>
      </w:r>
    </w:p>
    <w:p w14:paraId="12786C0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"https://registry.npmjs.org/d/-/d-1.0.1.tgz",</w:t>
      </w:r>
    </w:p>
    <w:p w14:paraId="30D423A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"sha512-m62ShEObQ39CfralilEQRjH6oAMtNCV1xJyEx5LpRYUVN+EviphDgUc/F3hnYbADmkiNs67Y+3ylmlG7Lnu+FA==",</w:t>
      </w:r>
    </w:p>
    <w:p w14:paraId="556792F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lastRenderedPageBreak/>
        <w:t xml:space="preserve">      "dev": true,</w:t>
      </w:r>
    </w:p>
    <w:p w14:paraId="017E899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6E70461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"es5-ext": "^0.10.50",</w:t>
      </w:r>
    </w:p>
    <w:p w14:paraId="643E701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"type": "^1.0.1"</w:t>
      </w:r>
    </w:p>
    <w:p w14:paraId="4A60337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7A2829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079B7F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damerau</w:t>
      </w:r>
      <w:proofErr w:type="gramEnd"/>
      <w:r w:rsidRPr="00130981">
        <w:rPr>
          <w:rFonts w:ascii="Courier New" w:eastAsia="Times New Roman" w:hAnsi="Courier New" w:cs="Courier New"/>
          <w:color w:val="000000"/>
          <w:sz w:val="20"/>
          <w:szCs w:val="20"/>
        </w:rPr>
        <w:t>-levenshtein</w:t>
      </w:r>
      <w:proofErr w:type="spellEnd"/>
      <w:r w:rsidRPr="00130981">
        <w:rPr>
          <w:rFonts w:ascii="Courier New" w:eastAsia="Times New Roman" w:hAnsi="Courier New" w:cs="Courier New"/>
          <w:color w:val="000000"/>
          <w:sz w:val="20"/>
          <w:szCs w:val="20"/>
        </w:rPr>
        <w:t>": {</w:t>
      </w:r>
    </w:p>
    <w:p w14:paraId="3892A2D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"1.0.8",</w:t>
      </w:r>
    </w:p>
    <w:p w14:paraId="6C7F045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"https://registry.npmjs.org/damerau-levenshtein/-/damerau-levenshtein-1.0.8.tgz",</w:t>
      </w:r>
    </w:p>
    <w:p w14:paraId="5FD5D0A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"sha512-sdQSFB7+llfUcQHUQO3+B8ERRj0Oa4w9POWMI/puGtuf7gFywGmkaLCElnudfTiKZV+NvHqL0ifzdrI8Ro7ESA==",</w:t>
      </w:r>
    </w:p>
    <w:p w14:paraId="28B24AB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5AEA3E1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75C640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dashdash</w:t>
      </w:r>
      <w:proofErr w:type="spellEnd"/>
      <w:r w:rsidRPr="00130981">
        <w:rPr>
          <w:rFonts w:ascii="Courier New" w:eastAsia="Times New Roman" w:hAnsi="Courier New" w:cs="Courier New"/>
          <w:color w:val="000000"/>
          <w:sz w:val="20"/>
          <w:szCs w:val="20"/>
        </w:rPr>
        <w:t>": {</w:t>
      </w:r>
    </w:p>
    <w:p w14:paraId="5E7717F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"1.14.1",</w:t>
      </w:r>
    </w:p>
    <w:p w14:paraId="19DE74D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t>
      </w:r>
      <w:proofErr w:type="spellStart"/>
      <w:r w:rsidRPr="00130981">
        <w:rPr>
          <w:rFonts w:ascii="Courier New" w:eastAsia="Times New Roman" w:hAnsi="Courier New" w:cs="Courier New"/>
          <w:color w:val="000000"/>
          <w:sz w:val="20"/>
          <w:szCs w:val="20"/>
        </w:rPr>
        <w:t>dashdash</w:t>
      </w:r>
      <w:proofErr w:type="spellEnd"/>
      <w:r w:rsidRPr="00130981">
        <w:rPr>
          <w:rFonts w:ascii="Courier New" w:eastAsia="Times New Roman" w:hAnsi="Courier New" w:cs="Courier New"/>
          <w:color w:val="000000"/>
          <w:sz w:val="20"/>
          <w:szCs w:val="20"/>
        </w:rPr>
        <w:t>/-/dashdash-1.14.1.tgz",</w:t>
      </w:r>
    </w:p>
    <w:p w14:paraId="0635DC8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"sha512-jRFi8UDGo6j+odZiEpjazZaWqEal3w/basFjQHQEwVtZJGDpxbH1MeYluwCS8Xq5wmLJooDlMgvVarmWfGM44g==",</w:t>
      </w:r>
    </w:p>
    <w:p w14:paraId="5B59571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0D6F14D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797ECC1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assert</w:t>
      </w:r>
      <w:proofErr w:type="gramEnd"/>
      <w:r w:rsidRPr="00130981">
        <w:rPr>
          <w:rFonts w:ascii="Courier New" w:eastAsia="Times New Roman" w:hAnsi="Courier New" w:cs="Courier New"/>
          <w:color w:val="000000"/>
          <w:sz w:val="20"/>
          <w:szCs w:val="20"/>
        </w:rPr>
        <w:t>-plus": "^1.0.0"</w:t>
      </w:r>
    </w:p>
    <w:p w14:paraId="1067E48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7CB79B3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2ACA43F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data</w:t>
      </w:r>
      <w:proofErr w:type="gramEnd"/>
      <w:r w:rsidRPr="00130981">
        <w:rPr>
          <w:rFonts w:ascii="Courier New" w:eastAsia="Times New Roman" w:hAnsi="Courier New" w:cs="Courier New"/>
          <w:color w:val="000000"/>
          <w:sz w:val="20"/>
          <w:szCs w:val="20"/>
        </w:rPr>
        <w:t>-</w:t>
      </w:r>
      <w:proofErr w:type="spellStart"/>
      <w:r w:rsidRPr="00130981">
        <w:rPr>
          <w:rFonts w:ascii="Courier New" w:eastAsia="Times New Roman" w:hAnsi="Courier New" w:cs="Courier New"/>
          <w:color w:val="000000"/>
          <w:sz w:val="20"/>
          <w:szCs w:val="20"/>
        </w:rPr>
        <w:t>urls</w:t>
      </w:r>
      <w:proofErr w:type="spellEnd"/>
      <w:r w:rsidRPr="00130981">
        <w:rPr>
          <w:rFonts w:ascii="Courier New" w:eastAsia="Times New Roman" w:hAnsi="Courier New" w:cs="Courier New"/>
          <w:color w:val="000000"/>
          <w:sz w:val="20"/>
          <w:szCs w:val="20"/>
        </w:rPr>
        <w:t>": {</w:t>
      </w:r>
    </w:p>
    <w:p w14:paraId="2C9EB44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"2.0.0",</w:t>
      </w:r>
    </w:p>
    <w:p w14:paraId="5F75BA5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"https://registry.npmjs.org/data-</w:t>
      </w:r>
      <w:proofErr w:type="spellStart"/>
      <w:r w:rsidRPr="00130981">
        <w:rPr>
          <w:rFonts w:ascii="Courier New" w:eastAsia="Times New Roman" w:hAnsi="Courier New" w:cs="Courier New"/>
          <w:color w:val="000000"/>
          <w:sz w:val="20"/>
          <w:szCs w:val="20"/>
        </w:rPr>
        <w:t>urls</w:t>
      </w:r>
      <w:proofErr w:type="spellEnd"/>
      <w:r w:rsidRPr="00130981">
        <w:rPr>
          <w:rFonts w:ascii="Courier New" w:eastAsia="Times New Roman" w:hAnsi="Courier New" w:cs="Courier New"/>
          <w:color w:val="000000"/>
          <w:sz w:val="20"/>
          <w:szCs w:val="20"/>
        </w:rPr>
        <w:t>/-/data-urls-2.0.0.tgz",</w:t>
      </w:r>
    </w:p>
    <w:p w14:paraId="427A733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"sha512-X5eWTSXO/BJmpdIKCRuKUgSCgAN0OwliVK3yPKbwIWU1Tdw5BRajxlzMidvh+gwko9AfQ9zIj52pzF91Q3YAvQ==",</w:t>
      </w:r>
    </w:p>
    <w:p w14:paraId="6EA22BF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5E7D84A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105730D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abab</w:t>
      </w:r>
      <w:proofErr w:type="spellEnd"/>
      <w:r w:rsidRPr="00130981">
        <w:rPr>
          <w:rFonts w:ascii="Courier New" w:eastAsia="Times New Roman" w:hAnsi="Courier New" w:cs="Courier New"/>
          <w:color w:val="000000"/>
          <w:sz w:val="20"/>
          <w:szCs w:val="20"/>
        </w:rPr>
        <w:t>": "^2.0.3",</w:t>
      </w:r>
    </w:p>
    <w:p w14:paraId="7BF8B19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whatwg</w:t>
      </w:r>
      <w:proofErr w:type="gramEnd"/>
      <w:r w:rsidRPr="00130981">
        <w:rPr>
          <w:rFonts w:ascii="Courier New" w:eastAsia="Times New Roman" w:hAnsi="Courier New" w:cs="Courier New"/>
          <w:color w:val="000000"/>
          <w:sz w:val="20"/>
          <w:szCs w:val="20"/>
        </w:rPr>
        <w:t>-mimetype</w:t>
      </w:r>
      <w:proofErr w:type="spellEnd"/>
      <w:r w:rsidRPr="00130981">
        <w:rPr>
          <w:rFonts w:ascii="Courier New" w:eastAsia="Times New Roman" w:hAnsi="Courier New" w:cs="Courier New"/>
          <w:color w:val="000000"/>
          <w:sz w:val="20"/>
          <w:szCs w:val="20"/>
        </w:rPr>
        <w:t>": "^2.3.0",</w:t>
      </w:r>
    </w:p>
    <w:p w14:paraId="0EC0FA3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whatwg</w:t>
      </w:r>
      <w:proofErr w:type="gramEnd"/>
      <w:r w:rsidRPr="00130981">
        <w:rPr>
          <w:rFonts w:ascii="Courier New" w:eastAsia="Times New Roman" w:hAnsi="Courier New" w:cs="Courier New"/>
          <w:color w:val="000000"/>
          <w:sz w:val="20"/>
          <w:szCs w:val="20"/>
        </w:rPr>
        <w:t>-url</w:t>
      </w:r>
      <w:proofErr w:type="spellEnd"/>
      <w:r w:rsidRPr="00130981">
        <w:rPr>
          <w:rFonts w:ascii="Courier New" w:eastAsia="Times New Roman" w:hAnsi="Courier New" w:cs="Courier New"/>
          <w:color w:val="000000"/>
          <w:sz w:val="20"/>
          <w:szCs w:val="20"/>
        </w:rPr>
        <w:t>": "^8.0.0"</w:t>
      </w:r>
    </w:p>
    <w:p w14:paraId="1C4CEC0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E07714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0E928FF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date</w:t>
      </w:r>
      <w:proofErr w:type="gramEnd"/>
      <w:r w:rsidRPr="00130981">
        <w:rPr>
          <w:rFonts w:ascii="Courier New" w:eastAsia="Times New Roman" w:hAnsi="Courier New" w:cs="Courier New"/>
          <w:color w:val="000000"/>
          <w:sz w:val="20"/>
          <w:szCs w:val="20"/>
        </w:rPr>
        <w:t>-format": {</w:t>
      </w:r>
    </w:p>
    <w:p w14:paraId="27AA777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"4.0.14",</w:t>
      </w:r>
    </w:p>
    <w:p w14:paraId="51B4C2B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"https://registry.npmjs.org/date-format/-/date-format-4.0.14.tgz",</w:t>
      </w:r>
    </w:p>
    <w:p w14:paraId="1E9E440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"sha512-39BOQLs9ZjKh0/patS9nrT8wc3ioX3/eA/zgbKNopnF2wCqJEoxywwwElATYvRsXdnOxA/OQeQoFZ3rFjVajhg==",</w:t>
      </w:r>
    </w:p>
    <w:p w14:paraId="38A4120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0953DEA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71914CC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"debug": {</w:t>
      </w:r>
    </w:p>
    <w:p w14:paraId="6E3C9E7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"4.3.4",</w:t>
      </w:r>
    </w:p>
    <w:p w14:paraId="2698A32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"https://registry.npmjs.org/debug/-/debug-4.3.4.tgz",</w:t>
      </w:r>
    </w:p>
    <w:p w14:paraId="48B7301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"sha512-PRWFHuSU3eDtQJPvnNY7Jcket1j0t5OuOsFzPPzsekD52Zl8qUfFIPEiswXqIvHWGVHOgX+7G/vCNNhehwxfkQ==",</w:t>
      </w:r>
    </w:p>
    <w:p w14:paraId="36BC829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78EA1F4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ms</w:t>
      </w:r>
      <w:proofErr w:type="spellEnd"/>
      <w:r w:rsidRPr="00130981">
        <w:rPr>
          <w:rFonts w:ascii="Courier New" w:eastAsia="Times New Roman" w:hAnsi="Courier New" w:cs="Courier New"/>
          <w:color w:val="000000"/>
          <w:sz w:val="20"/>
          <w:szCs w:val="20"/>
        </w:rPr>
        <w:t>": "2.1.2"</w:t>
      </w:r>
    </w:p>
    <w:p w14:paraId="48BF243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7DD0CA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lastRenderedPageBreak/>
        <w:t xml:space="preserve">    },</w:t>
      </w:r>
    </w:p>
    <w:p w14:paraId="263B1EC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debuglog</w:t>
      </w:r>
      <w:proofErr w:type="spellEnd"/>
      <w:r w:rsidRPr="00130981">
        <w:rPr>
          <w:rFonts w:ascii="Courier New" w:eastAsia="Times New Roman" w:hAnsi="Courier New" w:cs="Courier New"/>
          <w:color w:val="000000"/>
          <w:sz w:val="20"/>
          <w:szCs w:val="20"/>
        </w:rPr>
        <w:t>": {</w:t>
      </w:r>
    </w:p>
    <w:p w14:paraId="4517EC3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"1.0.1",</w:t>
      </w:r>
    </w:p>
    <w:p w14:paraId="41CED25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t>
      </w:r>
      <w:proofErr w:type="spellStart"/>
      <w:r w:rsidRPr="00130981">
        <w:rPr>
          <w:rFonts w:ascii="Courier New" w:eastAsia="Times New Roman" w:hAnsi="Courier New" w:cs="Courier New"/>
          <w:color w:val="000000"/>
          <w:sz w:val="20"/>
          <w:szCs w:val="20"/>
        </w:rPr>
        <w:t>debuglog</w:t>
      </w:r>
      <w:proofErr w:type="spellEnd"/>
      <w:r w:rsidRPr="00130981">
        <w:rPr>
          <w:rFonts w:ascii="Courier New" w:eastAsia="Times New Roman" w:hAnsi="Courier New" w:cs="Courier New"/>
          <w:color w:val="000000"/>
          <w:sz w:val="20"/>
          <w:szCs w:val="20"/>
        </w:rPr>
        <w:t>/-/debuglog-1.0.1.tgz",</w:t>
      </w:r>
    </w:p>
    <w:p w14:paraId="366899A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"sha512-syBZ+rnAK3EgMsH2aYEOLUW7mZSY9Gb+0wUMCFsZvcmiz+HigA0LOcq/HoQqVuGG+EKykunc7QG2bzrponfaSw==",</w:t>
      </w:r>
    </w:p>
    <w:p w14:paraId="65DB055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1E68AF8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3121939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decamelize</w:t>
      </w:r>
      <w:proofErr w:type="spellEnd"/>
      <w:r w:rsidRPr="00130981">
        <w:rPr>
          <w:rFonts w:ascii="Courier New" w:eastAsia="Times New Roman" w:hAnsi="Courier New" w:cs="Courier New"/>
          <w:color w:val="000000"/>
          <w:sz w:val="20"/>
          <w:szCs w:val="20"/>
        </w:rPr>
        <w:t>": {</w:t>
      </w:r>
    </w:p>
    <w:p w14:paraId="7029179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"1.2.0",</w:t>
      </w:r>
    </w:p>
    <w:p w14:paraId="737B247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t>
      </w:r>
      <w:proofErr w:type="spellStart"/>
      <w:r w:rsidRPr="00130981">
        <w:rPr>
          <w:rFonts w:ascii="Courier New" w:eastAsia="Times New Roman" w:hAnsi="Courier New" w:cs="Courier New"/>
          <w:color w:val="000000"/>
          <w:sz w:val="20"/>
          <w:szCs w:val="20"/>
        </w:rPr>
        <w:t>decamelize</w:t>
      </w:r>
      <w:proofErr w:type="spellEnd"/>
      <w:r w:rsidRPr="00130981">
        <w:rPr>
          <w:rFonts w:ascii="Courier New" w:eastAsia="Times New Roman" w:hAnsi="Courier New" w:cs="Courier New"/>
          <w:color w:val="000000"/>
          <w:sz w:val="20"/>
          <w:szCs w:val="20"/>
        </w:rPr>
        <w:t>/-/decamelize-1.2.0.tgz",</w:t>
      </w:r>
    </w:p>
    <w:p w14:paraId="5631F79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"sha512-z2S+W9X73hAUUki+N+9Za2lBlun89zigOyGrsax+KUQ6wKW4ZoWpEYBkGhQjwAjjDCkWxhY0VKEhk8wzY7F5cA==",</w:t>
      </w:r>
    </w:p>
    <w:p w14:paraId="55F33A8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6F1970D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3E0A9E2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decode</w:t>
      </w:r>
      <w:proofErr w:type="gramEnd"/>
      <w:r w:rsidRPr="00130981">
        <w:rPr>
          <w:rFonts w:ascii="Courier New" w:eastAsia="Times New Roman" w:hAnsi="Courier New" w:cs="Courier New"/>
          <w:color w:val="000000"/>
          <w:sz w:val="20"/>
          <w:szCs w:val="20"/>
        </w:rPr>
        <w:t>-</w:t>
      </w:r>
      <w:proofErr w:type="spellStart"/>
      <w:r w:rsidRPr="00130981">
        <w:rPr>
          <w:rFonts w:ascii="Courier New" w:eastAsia="Times New Roman" w:hAnsi="Courier New" w:cs="Courier New"/>
          <w:color w:val="000000"/>
          <w:sz w:val="20"/>
          <w:szCs w:val="20"/>
        </w:rPr>
        <w:t>uri</w:t>
      </w:r>
      <w:proofErr w:type="spellEnd"/>
      <w:r w:rsidRPr="00130981">
        <w:rPr>
          <w:rFonts w:ascii="Courier New" w:eastAsia="Times New Roman" w:hAnsi="Courier New" w:cs="Courier New"/>
          <w:color w:val="000000"/>
          <w:sz w:val="20"/>
          <w:szCs w:val="20"/>
        </w:rPr>
        <w:t>-component": {</w:t>
      </w:r>
    </w:p>
    <w:p w14:paraId="3861307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"0.2.2",</w:t>
      </w:r>
    </w:p>
    <w:p w14:paraId="038DA60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"https://registry.npmjs.org/decode-uri-component/-/decode-uri-component-0.2.2.tgz",</w:t>
      </w:r>
    </w:p>
    <w:p w14:paraId="6C26BE4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"sha512-FqUYQ+8o158GyGTrMFJms9qh3CqTKvAqgqsTnkLI8sKu0028orqBhxNMFkFen0zGyg6epACD32pjVk58ngIErQ==",</w:t>
      </w:r>
    </w:p>
    <w:p w14:paraId="255F311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4FEB244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0ADBD1B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deep</w:t>
      </w:r>
      <w:proofErr w:type="gramEnd"/>
      <w:r w:rsidRPr="00130981">
        <w:rPr>
          <w:rFonts w:ascii="Courier New" w:eastAsia="Times New Roman" w:hAnsi="Courier New" w:cs="Courier New"/>
          <w:color w:val="000000"/>
          <w:sz w:val="20"/>
          <w:szCs w:val="20"/>
        </w:rPr>
        <w:t>-equal": {</w:t>
      </w:r>
    </w:p>
    <w:p w14:paraId="2E0876F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"1.1.1",</w:t>
      </w:r>
    </w:p>
    <w:p w14:paraId="15C8279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"https://registry.npmjs.org/deep-equal/-/deep-equal-1.1.1.tgz",</w:t>
      </w:r>
    </w:p>
    <w:p w14:paraId="3AA3812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"sha512-yd9c5AdiqVcR+JjcwUQb9DkhJc8ngNr0MahEBGvDiJw8puWab2yZlh+nkasOnZP+EGTAP6rRp2JzJhJZzvNF8g==",</w:t>
      </w:r>
    </w:p>
    <w:p w14:paraId="2D9DAE7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153A34F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750FA52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is</w:t>
      </w:r>
      <w:proofErr w:type="gramEnd"/>
      <w:r w:rsidRPr="00130981">
        <w:rPr>
          <w:rFonts w:ascii="Courier New" w:eastAsia="Times New Roman" w:hAnsi="Courier New" w:cs="Courier New"/>
          <w:color w:val="000000"/>
          <w:sz w:val="20"/>
          <w:szCs w:val="20"/>
        </w:rPr>
        <w:t>-arguments": "^1.0.4",</w:t>
      </w:r>
    </w:p>
    <w:p w14:paraId="743EA6F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is</w:t>
      </w:r>
      <w:proofErr w:type="gramEnd"/>
      <w:r w:rsidRPr="00130981">
        <w:rPr>
          <w:rFonts w:ascii="Courier New" w:eastAsia="Times New Roman" w:hAnsi="Courier New" w:cs="Courier New"/>
          <w:color w:val="000000"/>
          <w:sz w:val="20"/>
          <w:szCs w:val="20"/>
        </w:rPr>
        <w:t>-date-object": "^1.0.1",</w:t>
      </w:r>
    </w:p>
    <w:p w14:paraId="2297888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is</w:t>
      </w:r>
      <w:proofErr w:type="gramEnd"/>
      <w:r w:rsidRPr="00130981">
        <w:rPr>
          <w:rFonts w:ascii="Courier New" w:eastAsia="Times New Roman" w:hAnsi="Courier New" w:cs="Courier New"/>
          <w:color w:val="000000"/>
          <w:sz w:val="20"/>
          <w:szCs w:val="20"/>
        </w:rPr>
        <w:t>-regex": "^1.0.4",</w:t>
      </w:r>
    </w:p>
    <w:p w14:paraId="2A5D6B3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object</w:t>
      </w:r>
      <w:proofErr w:type="gramEnd"/>
      <w:r w:rsidRPr="00130981">
        <w:rPr>
          <w:rFonts w:ascii="Courier New" w:eastAsia="Times New Roman" w:hAnsi="Courier New" w:cs="Courier New"/>
          <w:color w:val="000000"/>
          <w:sz w:val="20"/>
          <w:szCs w:val="20"/>
        </w:rPr>
        <w:t>-is": "^1.0.1",</w:t>
      </w:r>
    </w:p>
    <w:p w14:paraId="5CE65A4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object</w:t>
      </w:r>
      <w:proofErr w:type="gramEnd"/>
      <w:r w:rsidRPr="00130981">
        <w:rPr>
          <w:rFonts w:ascii="Courier New" w:eastAsia="Times New Roman" w:hAnsi="Courier New" w:cs="Courier New"/>
          <w:color w:val="000000"/>
          <w:sz w:val="20"/>
          <w:szCs w:val="20"/>
        </w:rPr>
        <w:t>-keys": "^1.1.1",</w:t>
      </w:r>
    </w:p>
    <w:p w14:paraId="0C22D62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regexp.prototype</w:t>
      </w:r>
      <w:proofErr w:type="gramEnd"/>
      <w:r w:rsidRPr="00130981">
        <w:rPr>
          <w:rFonts w:ascii="Courier New" w:eastAsia="Times New Roman" w:hAnsi="Courier New" w:cs="Courier New"/>
          <w:color w:val="000000"/>
          <w:sz w:val="20"/>
          <w:szCs w:val="20"/>
        </w:rPr>
        <w:t>.flags</w:t>
      </w:r>
      <w:proofErr w:type="spellEnd"/>
      <w:r w:rsidRPr="00130981">
        <w:rPr>
          <w:rFonts w:ascii="Courier New" w:eastAsia="Times New Roman" w:hAnsi="Courier New" w:cs="Courier New"/>
          <w:color w:val="000000"/>
          <w:sz w:val="20"/>
          <w:szCs w:val="20"/>
        </w:rPr>
        <w:t>": "^1.2.0"</w:t>
      </w:r>
    </w:p>
    <w:p w14:paraId="2F7D4C2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74DFA61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2F4DC5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default</w:t>
      </w:r>
      <w:proofErr w:type="gramEnd"/>
      <w:r w:rsidRPr="00130981">
        <w:rPr>
          <w:rFonts w:ascii="Courier New" w:eastAsia="Times New Roman" w:hAnsi="Courier New" w:cs="Courier New"/>
          <w:color w:val="000000"/>
          <w:sz w:val="20"/>
          <w:szCs w:val="20"/>
        </w:rPr>
        <w:t>-gateway": {</w:t>
      </w:r>
    </w:p>
    <w:p w14:paraId="46B4B60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"4.2.0",</w:t>
      </w:r>
    </w:p>
    <w:p w14:paraId="1DB77FD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"https://registry.npmjs.org/default-gateway/-/default-gateway-4.2.0.tgz",</w:t>
      </w:r>
    </w:p>
    <w:p w14:paraId="23AFFA0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"sha512-h6sMrVB1VMWVrW13mSc6ia/DwYYw5MN6+exNu1OaJeFac5aSAvwM7lZ0NVfTABuSkQelr4h5oebg3KB1XPdjgA==",</w:t>
      </w:r>
    </w:p>
    <w:p w14:paraId="31189F3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18A1AAD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0D2314F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execa</w:t>
      </w:r>
      <w:proofErr w:type="spellEnd"/>
      <w:r w:rsidRPr="00130981">
        <w:rPr>
          <w:rFonts w:ascii="Courier New" w:eastAsia="Times New Roman" w:hAnsi="Courier New" w:cs="Courier New"/>
          <w:color w:val="000000"/>
          <w:sz w:val="20"/>
          <w:szCs w:val="20"/>
        </w:rPr>
        <w:t>": "^1.0.0",</w:t>
      </w:r>
    </w:p>
    <w:p w14:paraId="15E7A63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ip</w:t>
      </w:r>
      <w:proofErr w:type="spellEnd"/>
      <w:proofErr w:type="gramEnd"/>
      <w:r w:rsidRPr="00130981">
        <w:rPr>
          <w:rFonts w:ascii="Courier New" w:eastAsia="Times New Roman" w:hAnsi="Courier New" w:cs="Courier New"/>
          <w:color w:val="000000"/>
          <w:sz w:val="20"/>
          <w:szCs w:val="20"/>
        </w:rPr>
        <w:t>-regex": "^2.1.0"</w:t>
      </w:r>
    </w:p>
    <w:p w14:paraId="72E1449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710DA7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C9A45C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"defaults": {</w:t>
      </w:r>
    </w:p>
    <w:p w14:paraId="7573936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"1.0.4",</w:t>
      </w:r>
    </w:p>
    <w:p w14:paraId="6DEA7B3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lastRenderedPageBreak/>
        <w:t xml:space="preserve">      "resolved": "https://registry.npmjs.org/defaults/-/defaults-1.0.4.tgz",</w:t>
      </w:r>
    </w:p>
    <w:p w14:paraId="5785814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"sha512-eFuaLoy/Rxalv2kr+lqMlUnrDWV+3j4pljOIJgLIhI058IQfWJ7vXhyEIHu+HtC738klGALYxOKDO0bQP3tg8A==",</w:t>
      </w:r>
    </w:p>
    <w:p w14:paraId="37BDB00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0317B71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3FD7DB6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"clone": "^1.0.2"</w:t>
      </w:r>
    </w:p>
    <w:p w14:paraId="5709B7E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2AE1A29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"dependencies": {</w:t>
      </w:r>
    </w:p>
    <w:p w14:paraId="2D283E9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"clone": {</w:t>
      </w:r>
    </w:p>
    <w:p w14:paraId="7BF72E9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"1.0.4",</w:t>
      </w:r>
    </w:p>
    <w:p w14:paraId="54C2D54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"https://registry.npmjs.org/clone/-/clone-1.0.4.tgz",</w:t>
      </w:r>
    </w:p>
    <w:p w14:paraId="517D0C3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"sha512-JQHZ2QMW6l3aH/j6xCqQThY/9OH4D/9ls34cgkUBiEeocRTU04tHfKPBsUK1PqZCUQM7GiA0IIXJSuXHI64Kbg==",</w:t>
      </w:r>
    </w:p>
    <w:p w14:paraId="45496FE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2D56719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850A00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7818BF4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86FF01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define</w:t>
      </w:r>
      <w:proofErr w:type="gramEnd"/>
      <w:r w:rsidRPr="00130981">
        <w:rPr>
          <w:rFonts w:ascii="Courier New" w:eastAsia="Times New Roman" w:hAnsi="Courier New" w:cs="Courier New"/>
          <w:color w:val="000000"/>
          <w:sz w:val="20"/>
          <w:szCs w:val="20"/>
        </w:rPr>
        <w:t>-properties": {</w:t>
      </w:r>
    </w:p>
    <w:p w14:paraId="295AC42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"1.2.0",</w:t>
      </w:r>
    </w:p>
    <w:p w14:paraId="1A22DFB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"https://registry.npmjs.org/define-properties/-/define-properties-1.2.0.tgz",</w:t>
      </w:r>
    </w:p>
    <w:p w14:paraId="46EC112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"sha512-xvqAVKGfT1+UAvPwKTVw/njhdQ8ZhXK4lI0bCIuCMrp2up9nPnaDftrLtmpTazqd1o+UY4zgzU+avtMbDP+ldA==",</w:t>
      </w:r>
    </w:p>
    <w:p w14:paraId="695B7B3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759373C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34CC8D7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has</w:t>
      </w:r>
      <w:proofErr w:type="gramEnd"/>
      <w:r w:rsidRPr="00130981">
        <w:rPr>
          <w:rFonts w:ascii="Courier New" w:eastAsia="Times New Roman" w:hAnsi="Courier New" w:cs="Courier New"/>
          <w:color w:val="000000"/>
          <w:sz w:val="20"/>
          <w:szCs w:val="20"/>
        </w:rPr>
        <w:t>-property-descriptors": "^1.0.0",</w:t>
      </w:r>
    </w:p>
    <w:p w14:paraId="265C5D8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object</w:t>
      </w:r>
      <w:proofErr w:type="gramEnd"/>
      <w:r w:rsidRPr="00130981">
        <w:rPr>
          <w:rFonts w:ascii="Courier New" w:eastAsia="Times New Roman" w:hAnsi="Courier New" w:cs="Courier New"/>
          <w:color w:val="000000"/>
          <w:sz w:val="20"/>
          <w:szCs w:val="20"/>
        </w:rPr>
        <w:t>-keys": "^1.1.1"</w:t>
      </w:r>
    </w:p>
    <w:p w14:paraId="407E016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3D09A19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358811E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define</w:t>
      </w:r>
      <w:proofErr w:type="gramEnd"/>
      <w:r w:rsidRPr="00130981">
        <w:rPr>
          <w:rFonts w:ascii="Courier New" w:eastAsia="Times New Roman" w:hAnsi="Courier New" w:cs="Courier New"/>
          <w:color w:val="000000"/>
          <w:sz w:val="20"/>
          <w:szCs w:val="20"/>
        </w:rPr>
        <w:t>-property": {</w:t>
      </w:r>
    </w:p>
    <w:p w14:paraId="402325F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"2.0.2",</w:t>
      </w:r>
    </w:p>
    <w:p w14:paraId="1F74D2F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"https://registry.npmjs.org/define-property/-/define-property-2.0.2.tgz",</w:t>
      </w:r>
    </w:p>
    <w:p w14:paraId="5FCE443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"sha512-jwK2UV4cnPpbcG7+VRARKTZPUWowwXA8bzH5NP6ud0oeAxyYPuGZUAC7hMugpCdz4BeSZl2Dl9k66CHJ/46ZYQ==",</w:t>
      </w:r>
    </w:p>
    <w:p w14:paraId="071AEC5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2EE86AB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2553BEE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is</w:t>
      </w:r>
      <w:proofErr w:type="gramEnd"/>
      <w:r w:rsidRPr="00130981">
        <w:rPr>
          <w:rFonts w:ascii="Courier New" w:eastAsia="Times New Roman" w:hAnsi="Courier New" w:cs="Courier New"/>
          <w:color w:val="000000"/>
          <w:sz w:val="20"/>
          <w:szCs w:val="20"/>
        </w:rPr>
        <w:t>-descriptor": "^1.0.2",</w:t>
      </w:r>
    </w:p>
    <w:p w14:paraId="18CFB9D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isobject</w:t>
      </w:r>
      <w:proofErr w:type="spellEnd"/>
      <w:r w:rsidRPr="00130981">
        <w:rPr>
          <w:rFonts w:ascii="Courier New" w:eastAsia="Times New Roman" w:hAnsi="Courier New" w:cs="Courier New"/>
          <w:color w:val="000000"/>
          <w:sz w:val="20"/>
          <w:szCs w:val="20"/>
        </w:rPr>
        <w:t>": "^3.0.1"</w:t>
      </w:r>
    </w:p>
    <w:p w14:paraId="7419A56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16EC408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"dependencies": {</w:t>
      </w:r>
    </w:p>
    <w:p w14:paraId="0073831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is</w:t>
      </w:r>
      <w:proofErr w:type="gramEnd"/>
      <w:r w:rsidRPr="00130981">
        <w:rPr>
          <w:rFonts w:ascii="Courier New" w:eastAsia="Times New Roman" w:hAnsi="Courier New" w:cs="Courier New"/>
          <w:color w:val="000000"/>
          <w:sz w:val="20"/>
          <w:szCs w:val="20"/>
        </w:rPr>
        <w:t>-accessor-descriptor": {</w:t>
      </w:r>
    </w:p>
    <w:p w14:paraId="6A789DE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"1.0.0",</w:t>
      </w:r>
    </w:p>
    <w:p w14:paraId="304DDE7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"https://registry.npmjs.org/is-accessor-descriptor/-/is-accessor-descriptor-1.0.0.tgz",</w:t>
      </w:r>
    </w:p>
    <w:p w14:paraId="365C47B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"sha512-m5hnHTkcVsPfqx3AKlyttIPb7J+XykHvJP2B9bZDjlhLIoEq4XoK64Vg7boZlVWYK6LUY94dYPEE7Lh0ZkZKcQ==",</w:t>
      </w:r>
    </w:p>
    <w:p w14:paraId="0D38BC3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549A017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333730D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kind</w:t>
      </w:r>
      <w:proofErr w:type="gramEnd"/>
      <w:r w:rsidRPr="00130981">
        <w:rPr>
          <w:rFonts w:ascii="Courier New" w:eastAsia="Times New Roman" w:hAnsi="Courier New" w:cs="Courier New"/>
          <w:color w:val="000000"/>
          <w:sz w:val="20"/>
          <w:szCs w:val="20"/>
        </w:rPr>
        <w:t>-of": "^6.0.0"</w:t>
      </w:r>
    </w:p>
    <w:p w14:paraId="675A40B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0C71695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75E25B8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is</w:t>
      </w:r>
      <w:proofErr w:type="gramEnd"/>
      <w:r w:rsidRPr="00130981">
        <w:rPr>
          <w:rFonts w:ascii="Courier New" w:eastAsia="Times New Roman" w:hAnsi="Courier New" w:cs="Courier New"/>
          <w:color w:val="000000"/>
          <w:sz w:val="20"/>
          <w:szCs w:val="20"/>
        </w:rPr>
        <w:t>-data-descriptor": {</w:t>
      </w:r>
    </w:p>
    <w:p w14:paraId="07DD799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"1.0.0",</w:t>
      </w:r>
    </w:p>
    <w:p w14:paraId="568DACE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lastRenderedPageBreak/>
        <w:t xml:space="preserve">          "resolved": "https://registry.npmjs.org/is-data-descriptor/-/is-data-descriptor-1.0.0.tgz",</w:t>
      </w:r>
    </w:p>
    <w:p w14:paraId="142E219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"sha512-jbRXy1FmtAoCjQkVmIVYwuuqDFUbaOeDjmed1tOGPrsMhtJA4rD9tkgA0F1qJ3gRFRXcHYVkdeaP50Q5rE/jLQ==",</w:t>
      </w:r>
    </w:p>
    <w:p w14:paraId="48CB35E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36DFEAE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4742C5A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kind</w:t>
      </w:r>
      <w:proofErr w:type="gramEnd"/>
      <w:r w:rsidRPr="00130981">
        <w:rPr>
          <w:rFonts w:ascii="Courier New" w:eastAsia="Times New Roman" w:hAnsi="Courier New" w:cs="Courier New"/>
          <w:color w:val="000000"/>
          <w:sz w:val="20"/>
          <w:szCs w:val="20"/>
        </w:rPr>
        <w:t>-of": "^6.0.0"</w:t>
      </w:r>
    </w:p>
    <w:p w14:paraId="67A4900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2F36FF0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BE304F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is</w:t>
      </w:r>
      <w:proofErr w:type="gramEnd"/>
      <w:r w:rsidRPr="00130981">
        <w:rPr>
          <w:rFonts w:ascii="Courier New" w:eastAsia="Times New Roman" w:hAnsi="Courier New" w:cs="Courier New"/>
          <w:color w:val="000000"/>
          <w:sz w:val="20"/>
          <w:szCs w:val="20"/>
        </w:rPr>
        <w:t>-descriptor": {</w:t>
      </w:r>
    </w:p>
    <w:p w14:paraId="7F41510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"1.0.2",</w:t>
      </w:r>
    </w:p>
    <w:p w14:paraId="07CDDA9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"https://registry.npmjs.org/is-descriptor/-/is-descriptor-1.0.2.tgz",</w:t>
      </w:r>
    </w:p>
    <w:p w14:paraId="7F47F8D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"sha512-2eis5WqQGV7peooDyLmNEPUrps9+SXX5c9pL3xEB+4e9HnGuDa7mB7kHxHw4CbqS9k1T2hOH3miL8n8WtiYVtg==",</w:t>
      </w:r>
    </w:p>
    <w:p w14:paraId="072176F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29DCCFB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1718B8D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is</w:t>
      </w:r>
      <w:proofErr w:type="gramEnd"/>
      <w:r w:rsidRPr="00130981">
        <w:rPr>
          <w:rFonts w:ascii="Courier New" w:eastAsia="Times New Roman" w:hAnsi="Courier New" w:cs="Courier New"/>
          <w:color w:val="000000"/>
          <w:sz w:val="20"/>
          <w:szCs w:val="20"/>
        </w:rPr>
        <w:t>-accessor-descriptor": "^1.0.0",</w:t>
      </w:r>
    </w:p>
    <w:p w14:paraId="2A777CB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is</w:t>
      </w:r>
      <w:proofErr w:type="gramEnd"/>
      <w:r w:rsidRPr="00130981">
        <w:rPr>
          <w:rFonts w:ascii="Courier New" w:eastAsia="Times New Roman" w:hAnsi="Courier New" w:cs="Courier New"/>
          <w:color w:val="000000"/>
          <w:sz w:val="20"/>
          <w:szCs w:val="20"/>
        </w:rPr>
        <w:t>-data-descriptor": "^1.0.0",</w:t>
      </w:r>
    </w:p>
    <w:p w14:paraId="44F7B72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kind</w:t>
      </w:r>
      <w:proofErr w:type="gramEnd"/>
      <w:r w:rsidRPr="00130981">
        <w:rPr>
          <w:rFonts w:ascii="Courier New" w:eastAsia="Times New Roman" w:hAnsi="Courier New" w:cs="Courier New"/>
          <w:color w:val="000000"/>
          <w:sz w:val="20"/>
          <w:szCs w:val="20"/>
        </w:rPr>
        <w:t>-of": "^6.0.2"</w:t>
      </w:r>
    </w:p>
    <w:p w14:paraId="6E39D14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3B1F15B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3290136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5C45F43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02B5F37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"del": {</w:t>
      </w:r>
    </w:p>
    <w:p w14:paraId="1949D2C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"4.1.1",</w:t>
      </w:r>
    </w:p>
    <w:p w14:paraId="4027FF2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"https://registry.npmjs.org/del/-/del-4.1.1.tgz",</w:t>
      </w:r>
    </w:p>
    <w:p w14:paraId="59734F8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"sha512-QwGuEUouP2kVwQenAsOof5Fv8K9t3D8Ca8NxcXKrIpEHjTXK5J2nXLdP+ALI1cgv8wj7KuwBhTwBkOZSJKM5XQ==",</w:t>
      </w:r>
    </w:p>
    <w:p w14:paraId="37BE02B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0F7C2F0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2A2510F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"@types/glob": "^7.1.1",</w:t>
      </w:r>
    </w:p>
    <w:p w14:paraId="6B096D8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"globby": "^6.1.0",</w:t>
      </w:r>
    </w:p>
    <w:p w14:paraId="63BC006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is</w:t>
      </w:r>
      <w:proofErr w:type="gramEnd"/>
      <w:r w:rsidRPr="00130981">
        <w:rPr>
          <w:rFonts w:ascii="Courier New" w:eastAsia="Times New Roman" w:hAnsi="Courier New" w:cs="Courier New"/>
          <w:color w:val="000000"/>
          <w:sz w:val="20"/>
          <w:szCs w:val="20"/>
        </w:rPr>
        <w:t>-path-</w:t>
      </w:r>
      <w:proofErr w:type="spellStart"/>
      <w:r w:rsidRPr="00130981">
        <w:rPr>
          <w:rFonts w:ascii="Courier New" w:eastAsia="Times New Roman" w:hAnsi="Courier New" w:cs="Courier New"/>
          <w:color w:val="000000"/>
          <w:sz w:val="20"/>
          <w:szCs w:val="20"/>
        </w:rPr>
        <w:t>cwd</w:t>
      </w:r>
      <w:proofErr w:type="spellEnd"/>
      <w:r w:rsidRPr="00130981">
        <w:rPr>
          <w:rFonts w:ascii="Courier New" w:eastAsia="Times New Roman" w:hAnsi="Courier New" w:cs="Courier New"/>
          <w:color w:val="000000"/>
          <w:sz w:val="20"/>
          <w:szCs w:val="20"/>
        </w:rPr>
        <w:t>": "^2.0.0",</w:t>
      </w:r>
    </w:p>
    <w:p w14:paraId="3E675A6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is</w:t>
      </w:r>
      <w:proofErr w:type="gramEnd"/>
      <w:r w:rsidRPr="00130981">
        <w:rPr>
          <w:rFonts w:ascii="Courier New" w:eastAsia="Times New Roman" w:hAnsi="Courier New" w:cs="Courier New"/>
          <w:color w:val="000000"/>
          <w:sz w:val="20"/>
          <w:szCs w:val="20"/>
        </w:rPr>
        <w:t>-path-in-</w:t>
      </w:r>
      <w:proofErr w:type="spellStart"/>
      <w:r w:rsidRPr="00130981">
        <w:rPr>
          <w:rFonts w:ascii="Courier New" w:eastAsia="Times New Roman" w:hAnsi="Courier New" w:cs="Courier New"/>
          <w:color w:val="000000"/>
          <w:sz w:val="20"/>
          <w:szCs w:val="20"/>
        </w:rPr>
        <w:t>cwd</w:t>
      </w:r>
      <w:proofErr w:type="spellEnd"/>
      <w:r w:rsidRPr="00130981">
        <w:rPr>
          <w:rFonts w:ascii="Courier New" w:eastAsia="Times New Roman" w:hAnsi="Courier New" w:cs="Courier New"/>
          <w:color w:val="000000"/>
          <w:sz w:val="20"/>
          <w:szCs w:val="20"/>
        </w:rPr>
        <w:t>": "^2.0.0",</w:t>
      </w:r>
    </w:p>
    <w:p w14:paraId="1E0356F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"p-map": "^2.0.0",</w:t>
      </w:r>
    </w:p>
    <w:p w14:paraId="012B204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pify</w:t>
      </w:r>
      <w:proofErr w:type="spellEnd"/>
      <w:r w:rsidRPr="00130981">
        <w:rPr>
          <w:rFonts w:ascii="Courier New" w:eastAsia="Times New Roman" w:hAnsi="Courier New" w:cs="Courier New"/>
          <w:color w:val="000000"/>
          <w:sz w:val="20"/>
          <w:szCs w:val="20"/>
        </w:rPr>
        <w:t>": "^4.0.1",</w:t>
      </w:r>
    </w:p>
    <w:p w14:paraId="6E81737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rimraf</w:t>
      </w:r>
      <w:proofErr w:type="spellEnd"/>
      <w:r w:rsidRPr="00130981">
        <w:rPr>
          <w:rFonts w:ascii="Courier New" w:eastAsia="Times New Roman" w:hAnsi="Courier New" w:cs="Courier New"/>
          <w:color w:val="000000"/>
          <w:sz w:val="20"/>
          <w:szCs w:val="20"/>
        </w:rPr>
        <w:t>": "^2.6.3"</w:t>
      </w:r>
    </w:p>
    <w:p w14:paraId="7737A73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2D1718F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"dependencies": {</w:t>
      </w:r>
    </w:p>
    <w:p w14:paraId="6A266F4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array</w:t>
      </w:r>
      <w:proofErr w:type="gramEnd"/>
      <w:r w:rsidRPr="00130981">
        <w:rPr>
          <w:rFonts w:ascii="Courier New" w:eastAsia="Times New Roman" w:hAnsi="Courier New" w:cs="Courier New"/>
          <w:color w:val="000000"/>
          <w:sz w:val="20"/>
          <w:szCs w:val="20"/>
        </w:rPr>
        <w:t>-union": {</w:t>
      </w:r>
    </w:p>
    <w:p w14:paraId="5F891BE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"1.0.2",</w:t>
      </w:r>
    </w:p>
    <w:p w14:paraId="29FFCCC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"https://registry.npmjs.org/array-union/-/array-union-1.0.2.tgz",</w:t>
      </w:r>
    </w:p>
    <w:p w14:paraId="555FA4B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"sha512-Dxr6QJj/RdU/hCaBjOfxW+q6lyuVE6JFWIrAUpuOOhoJJoQ99cUn3igRaHVB5P9WrgFVN0FfArM3x0cueOU8ng==",</w:t>
      </w:r>
    </w:p>
    <w:p w14:paraId="513DEF3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500E234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496C845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array</w:t>
      </w:r>
      <w:proofErr w:type="gramEnd"/>
      <w:r w:rsidRPr="00130981">
        <w:rPr>
          <w:rFonts w:ascii="Courier New" w:eastAsia="Times New Roman" w:hAnsi="Courier New" w:cs="Courier New"/>
          <w:color w:val="000000"/>
          <w:sz w:val="20"/>
          <w:szCs w:val="20"/>
        </w:rPr>
        <w:t>-</w:t>
      </w:r>
      <w:proofErr w:type="spellStart"/>
      <w:r w:rsidRPr="00130981">
        <w:rPr>
          <w:rFonts w:ascii="Courier New" w:eastAsia="Times New Roman" w:hAnsi="Courier New" w:cs="Courier New"/>
          <w:color w:val="000000"/>
          <w:sz w:val="20"/>
          <w:szCs w:val="20"/>
        </w:rPr>
        <w:t>uniq</w:t>
      </w:r>
      <w:proofErr w:type="spellEnd"/>
      <w:r w:rsidRPr="00130981">
        <w:rPr>
          <w:rFonts w:ascii="Courier New" w:eastAsia="Times New Roman" w:hAnsi="Courier New" w:cs="Courier New"/>
          <w:color w:val="000000"/>
          <w:sz w:val="20"/>
          <w:szCs w:val="20"/>
        </w:rPr>
        <w:t>": "^1.0.1"</w:t>
      </w:r>
    </w:p>
    <w:p w14:paraId="631E72E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222B95B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7D1C2A8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"globby": {</w:t>
      </w:r>
    </w:p>
    <w:p w14:paraId="3C97959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"6.1.0",</w:t>
      </w:r>
    </w:p>
    <w:p w14:paraId="1E51BB8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"https://registry.npmjs.org/globby/-/globby-6.1.0.tgz",</w:t>
      </w:r>
    </w:p>
    <w:p w14:paraId="4093504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lastRenderedPageBreak/>
        <w:t xml:space="preserve">          "integrity": "sha512-KVbFv2TQtbzCoxAnfD6JcHZTYCzyliEaaeM/gH8qQdkKr5s0OP9scEgvdcngyk7AVdY6YVW/TJHd+lQ/Df3Daw==",</w:t>
      </w:r>
    </w:p>
    <w:p w14:paraId="6E7B9CC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1739F76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25D4E8F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array</w:t>
      </w:r>
      <w:proofErr w:type="gramEnd"/>
      <w:r w:rsidRPr="00130981">
        <w:rPr>
          <w:rFonts w:ascii="Courier New" w:eastAsia="Times New Roman" w:hAnsi="Courier New" w:cs="Courier New"/>
          <w:color w:val="000000"/>
          <w:sz w:val="20"/>
          <w:szCs w:val="20"/>
        </w:rPr>
        <w:t>-union": "^1.0.1",</w:t>
      </w:r>
    </w:p>
    <w:p w14:paraId="73FAD8B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"glob": "^7.0.3",</w:t>
      </w:r>
    </w:p>
    <w:p w14:paraId="79590E7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object</w:t>
      </w:r>
      <w:proofErr w:type="gramEnd"/>
      <w:r w:rsidRPr="00130981">
        <w:rPr>
          <w:rFonts w:ascii="Courier New" w:eastAsia="Times New Roman" w:hAnsi="Courier New" w:cs="Courier New"/>
          <w:color w:val="000000"/>
          <w:sz w:val="20"/>
          <w:szCs w:val="20"/>
        </w:rPr>
        <w:t>-assign": "^4.0.1",</w:t>
      </w:r>
    </w:p>
    <w:p w14:paraId="688DD72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pify</w:t>
      </w:r>
      <w:proofErr w:type="spellEnd"/>
      <w:r w:rsidRPr="00130981">
        <w:rPr>
          <w:rFonts w:ascii="Courier New" w:eastAsia="Times New Roman" w:hAnsi="Courier New" w:cs="Courier New"/>
          <w:color w:val="000000"/>
          <w:sz w:val="20"/>
          <w:szCs w:val="20"/>
        </w:rPr>
        <w:t>": "^2.0.0",</w:t>
      </w:r>
    </w:p>
    <w:p w14:paraId="2483FC3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pinkie</w:t>
      </w:r>
      <w:proofErr w:type="gramEnd"/>
      <w:r w:rsidRPr="00130981">
        <w:rPr>
          <w:rFonts w:ascii="Courier New" w:eastAsia="Times New Roman" w:hAnsi="Courier New" w:cs="Courier New"/>
          <w:color w:val="000000"/>
          <w:sz w:val="20"/>
          <w:szCs w:val="20"/>
        </w:rPr>
        <w:t>-promise": "^2.0.0"</w:t>
      </w:r>
    </w:p>
    <w:p w14:paraId="766F85E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2F71949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"dependencies": {</w:t>
      </w:r>
    </w:p>
    <w:p w14:paraId="335D2C7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pify</w:t>
      </w:r>
      <w:proofErr w:type="spellEnd"/>
      <w:r w:rsidRPr="00130981">
        <w:rPr>
          <w:rFonts w:ascii="Courier New" w:eastAsia="Times New Roman" w:hAnsi="Courier New" w:cs="Courier New"/>
          <w:color w:val="000000"/>
          <w:sz w:val="20"/>
          <w:szCs w:val="20"/>
        </w:rPr>
        <w:t>": {</w:t>
      </w:r>
    </w:p>
    <w:p w14:paraId="187F5DA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"2.3.0",</w:t>
      </w:r>
    </w:p>
    <w:p w14:paraId="693948C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t>
      </w:r>
      <w:proofErr w:type="spellStart"/>
      <w:r w:rsidRPr="00130981">
        <w:rPr>
          <w:rFonts w:ascii="Courier New" w:eastAsia="Times New Roman" w:hAnsi="Courier New" w:cs="Courier New"/>
          <w:color w:val="000000"/>
          <w:sz w:val="20"/>
          <w:szCs w:val="20"/>
        </w:rPr>
        <w:t>pify</w:t>
      </w:r>
      <w:proofErr w:type="spellEnd"/>
      <w:r w:rsidRPr="00130981">
        <w:rPr>
          <w:rFonts w:ascii="Courier New" w:eastAsia="Times New Roman" w:hAnsi="Courier New" w:cs="Courier New"/>
          <w:color w:val="000000"/>
          <w:sz w:val="20"/>
          <w:szCs w:val="20"/>
        </w:rPr>
        <w:t>/-/pify-2.3.0.tgz",</w:t>
      </w:r>
    </w:p>
    <w:p w14:paraId="55AADEF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"sha512-udgsAY+fTnvv7kI7aaxbqwWNb0AHiB0qBO89PZKPkoTmGOgdbrHDKD+0B2X4uTfJ/FT1R09r9gTsjUjNJotuog==",</w:t>
      </w:r>
    </w:p>
    <w:p w14:paraId="1738017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5A9E2A3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00C6925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5CE7FD7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AF2FE5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"p-map": {</w:t>
      </w:r>
    </w:p>
    <w:p w14:paraId="6713510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"2.1.0",</w:t>
      </w:r>
    </w:p>
    <w:p w14:paraId="6B19419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"https://registry.npmjs.org/p-map/-/p-map-2.1.0.tgz",</w:t>
      </w:r>
    </w:p>
    <w:p w14:paraId="42F5AD2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"sha512-y3b8Kpd8OAN444hxfBbFfj1FY/RjtTd8tzYwhUqNYXx0fXx2iX4maP4Qr6qhIKbQXI02wTLAda4fYUbDagTUFw==",</w:t>
      </w:r>
    </w:p>
    <w:p w14:paraId="6600514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353C40F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395ABA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rimraf</w:t>
      </w:r>
      <w:proofErr w:type="spellEnd"/>
      <w:r w:rsidRPr="00130981">
        <w:rPr>
          <w:rFonts w:ascii="Courier New" w:eastAsia="Times New Roman" w:hAnsi="Courier New" w:cs="Courier New"/>
          <w:color w:val="000000"/>
          <w:sz w:val="20"/>
          <w:szCs w:val="20"/>
        </w:rPr>
        <w:t>": {</w:t>
      </w:r>
    </w:p>
    <w:p w14:paraId="7FE6468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"2.7.1",</w:t>
      </w:r>
    </w:p>
    <w:p w14:paraId="402BCF3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t>
      </w:r>
      <w:proofErr w:type="spellStart"/>
      <w:r w:rsidRPr="00130981">
        <w:rPr>
          <w:rFonts w:ascii="Courier New" w:eastAsia="Times New Roman" w:hAnsi="Courier New" w:cs="Courier New"/>
          <w:color w:val="000000"/>
          <w:sz w:val="20"/>
          <w:szCs w:val="20"/>
        </w:rPr>
        <w:t>rimraf</w:t>
      </w:r>
      <w:proofErr w:type="spellEnd"/>
      <w:r w:rsidRPr="00130981">
        <w:rPr>
          <w:rFonts w:ascii="Courier New" w:eastAsia="Times New Roman" w:hAnsi="Courier New" w:cs="Courier New"/>
          <w:color w:val="000000"/>
          <w:sz w:val="20"/>
          <w:szCs w:val="20"/>
        </w:rPr>
        <w:t>/-/rimraf-2.7.1.tgz",</w:t>
      </w:r>
    </w:p>
    <w:p w14:paraId="6BB8DFF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"sha512-uWjbaKIK3T1OSVptzX7Nl6PvQ3qAGtKEtVRjRuazjfL3Bx5eI409VZSqgND+4UNnmzLVdPj9FqFJNPqBZFve4w==",</w:t>
      </w:r>
    </w:p>
    <w:p w14:paraId="2E75246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5F017DA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573F008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"glob": "^7.1.3"</w:t>
      </w:r>
    </w:p>
    <w:p w14:paraId="270535F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0DF3C0D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5B399A7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BE8E24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03DF6C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delayed</w:t>
      </w:r>
      <w:proofErr w:type="gramEnd"/>
      <w:r w:rsidRPr="00130981">
        <w:rPr>
          <w:rFonts w:ascii="Courier New" w:eastAsia="Times New Roman" w:hAnsi="Courier New" w:cs="Courier New"/>
          <w:color w:val="000000"/>
          <w:sz w:val="20"/>
          <w:szCs w:val="20"/>
        </w:rPr>
        <w:t>-stream": {</w:t>
      </w:r>
    </w:p>
    <w:p w14:paraId="24318F4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"1.0.0",</w:t>
      </w:r>
    </w:p>
    <w:p w14:paraId="1C52863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"https://registry.npmjs.org/delayed-stream/-/delayed-stream-1.0.0.tgz",</w:t>
      </w:r>
    </w:p>
    <w:p w14:paraId="24F3A34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"sha512-ZySD7Nf91aLB0RxL4KGrKHBXl7Eds1DAmEdcoVawXnLD7SDhpNgtuII2aAkg7a7QS41jxPSZ17p4VdGnMHk3MQ==",</w:t>
      </w:r>
    </w:p>
    <w:p w14:paraId="31CBB69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6F28392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7525BB3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depd</w:t>
      </w:r>
      <w:proofErr w:type="spellEnd"/>
      <w:r w:rsidRPr="00130981">
        <w:rPr>
          <w:rFonts w:ascii="Courier New" w:eastAsia="Times New Roman" w:hAnsi="Courier New" w:cs="Courier New"/>
          <w:color w:val="000000"/>
          <w:sz w:val="20"/>
          <w:szCs w:val="20"/>
        </w:rPr>
        <w:t>": {</w:t>
      </w:r>
    </w:p>
    <w:p w14:paraId="438C781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"2.0.0",</w:t>
      </w:r>
    </w:p>
    <w:p w14:paraId="7EE8B47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t>
      </w:r>
      <w:proofErr w:type="spellStart"/>
      <w:r w:rsidRPr="00130981">
        <w:rPr>
          <w:rFonts w:ascii="Courier New" w:eastAsia="Times New Roman" w:hAnsi="Courier New" w:cs="Courier New"/>
          <w:color w:val="000000"/>
          <w:sz w:val="20"/>
          <w:szCs w:val="20"/>
        </w:rPr>
        <w:t>depd</w:t>
      </w:r>
      <w:proofErr w:type="spellEnd"/>
      <w:r w:rsidRPr="00130981">
        <w:rPr>
          <w:rFonts w:ascii="Courier New" w:eastAsia="Times New Roman" w:hAnsi="Courier New" w:cs="Courier New"/>
          <w:color w:val="000000"/>
          <w:sz w:val="20"/>
          <w:szCs w:val="20"/>
        </w:rPr>
        <w:t>/-/depd-2.0.0.tgz",</w:t>
      </w:r>
    </w:p>
    <w:p w14:paraId="40613C4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"sha512-g7nH6P6dyDioJogAAGprGpCtVImJhpPk/roCzdb3fIh61/s/nPsfR6onyMwkCAR/OlC3yBC0lESvUoQEAssIrw==",</w:t>
      </w:r>
    </w:p>
    <w:p w14:paraId="6D538A5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38EE740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lastRenderedPageBreak/>
        <w:t xml:space="preserve">    },</w:t>
      </w:r>
    </w:p>
    <w:p w14:paraId="2EE5534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dependency</w:t>
      </w:r>
      <w:proofErr w:type="gramEnd"/>
      <w:r w:rsidRPr="00130981">
        <w:rPr>
          <w:rFonts w:ascii="Courier New" w:eastAsia="Times New Roman" w:hAnsi="Courier New" w:cs="Courier New"/>
          <w:color w:val="000000"/>
          <w:sz w:val="20"/>
          <w:szCs w:val="20"/>
        </w:rPr>
        <w:t>-graph": {</w:t>
      </w:r>
    </w:p>
    <w:p w14:paraId="2EB7DF5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"0.7.2",</w:t>
      </w:r>
    </w:p>
    <w:p w14:paraId="5F00210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"https://registry.npmjs.org/dependency-graph/-/dependency-graph-0.7.2.tgz",</w:t>
      </w:r>
    </w:p>
    <w:p w14:paraId="23004FF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"sha512-KqtH4/EZdtdfWX0p6MGP9jljvxSY6msy/pRUD4jgNwVpv3v1QmNLlsB3LDSSUg79BRVSn7jI1QPRtArGABovAQ==",</w:t>
      </w:r>
    </w:p>
    <w:p w14:paraId="5E081CE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7848CA6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1B89325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"des.js": {</w:t>
      </w:r>
    </w:p>
    <w:p w14:paraId="795C657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"1.0.1",</w:t>
      </w:r>
    </w:p>
    <w:p w14:paraId="68AD020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"https://registry.npmjs.org/des.js/-/des.js-1.0.1.tgz",</w:t>
      </w:r>
    </w:p>
    <w:p w14:paraId="5033E68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"sha512-Q0I4pfFrv2VPd34/vfLrFOoRmlYj3OV50i7fskps1jZWK1kApMWWT9G6RRUeYedLcBDIhnSDaUvJMb3AhUlaEA==",</w:t>
      </w:r>
    </w:p>
    <w:p w14:paraId="721F283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3056FD7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14472B6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"inherits": "^2.0.1",</w:t>
      </w:r>
    </w:p>
    <w:p w14:paraId="0957FDF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minimalistic</w:t>
      </w:r>
      <w:proofErr w:type="gramEnd"/>
      <w:r w:rsidRPr="00130981">
        <w:rPr>
          <w:rFonts w:ascii="Courier New" w:eastAsia="Times New Roman" w:hAnsi="Courier New" w:cs="Courier New"/>
          <w:color w:val="000000"/>
          <w:sz w:val="20"/>
          <w:szCs w:val="20"/>
        </w:rPr>
        <w:t>-assert": "^1.0.0"</w:t>
      </w:r>
    </w:p>
    <w:p w14:paraId="0FB6720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542329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379BAAD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"destroy": {</w:t>
      </w:r>
    </w:p>
    <w:p w14:paraId="69F5C7B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"1.2.0",</w:t>
      </w:r>
    </w:p>
    <w:p w14:paraId="14FC31A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"https://registry.npmjs.org/destroy/-/destroy-1.2.0.tgz",</w:t>
      </w:r>
    </w:p>
    <w:p w14:paraId="2A0A33B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"sha512-2sJGJTaXIIaR1w4iJSNoN0hnMY7Gpc/n8D4qSCJw8QqFWXf7cuAgnEHxBpweaVcPevC2l3KpjYCx3NypQQgaJg==",</w:t>
      </w:r>
    </w:p>
    <w:p w14:paraId="646E5E4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7923941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4F64A4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detect</w:t>
      </w:r>
      <w:proofErr w:type="gramEnd"/>
      <w:r w:rsidRPr="00130981">
        <w:rPr>
          <w:rFonts w:ascii="Courier New" w:eastAsia="Times New Roman" w:hAnsi="Courier New" w:cs="Courier New"/>
          <w:color w:val="000000"/>
          <w:sz w:val="20"/>
          <w:szCs w:val="20"/>
        </w:rPr>
        <w:t>-node": {</w:t>
      </w:r>
    </w:p>
    <w:p w14:paraId="578D01C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"2.1.0",</w:t>
      </w:r>
    </w:p>
    <w:p w14:paraId="578A03A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"https://registry.npmjs.org/detect-node/-/detect-node-2.1.0.tgz",</w:t>
      </w:r>
    </w:p>
    <w:p w14:paraId="64BB587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"sha512-T0NIuQpnTvFDATNuHN5roPwSBG83rFsuO+MXXH9/3N1eFbn4wcPjttvjMLEPWJ0RGUYgQE7cGgS3tNxbqCGM7g==",</w:t>
      </w:r>
    </w:p>
    <w:p w14:paraId="023DA08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11451A7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2315078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dezalgo</w:t>
      </w:r>
      <w:proofErr w:type="spellEnd"/>
      <w:r w:rsidRPr="00130981">
        <w:rPr>
          <w:rFonts w:ascii="Courier New" w:eastAsia="Times New Roman" w:hAnsi="Courier New" w:cs="Courier New"/>
          <w:color w:val="000000"/>
          <w:sz w:val="20"/>
          <w:szCs w:val="20"/>
        </w:rPr>
        <w:t>": {</w:t>
      </w:r>
    </w:p>
    <w:p w14:paraId="78CE645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"1.0.4",</w:t>
      </w:r>
    </w:p>
    <w:p w14:paraId="20EB399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t>
      </w:r>
      <w:proofErr w:type="spellStart"/>
      <w:r w:rsidRPr="00130981">
        <w:rPr>
          <w:rFonts w:ascii="Courier New" w:eastAsia="Times New Roman" w:hAnsi="Courier New" w:cs="Courier New"/>
          <w:color w:val="000000"/>
          <w:sz w:val="20"/>
          <w:szCs w:val="20"/>
        </w:rPr>
        <w:t>dezalgo</w:t>
      </w:r>
      <w:proofErr w:type="spellEnd"/>
      <w:r w:rsidRPr="00130981">
        <w:rPr>
          <w:rFonts w:ascii="Courier New" w:eastAsia="Times New Roman" w:hAnsi="Courier New" w:cs="Courier New"/>
          <w:color w:val="000000"/>
          <w:sz w:val="20"/>
          <w:szCs w:val="20"/>
        </w:rPr>
        <w:t>/-/dezalgo-1.0.4.tgz",</w:t>
      </w:r>
    </w:p>
    <w:p w14:paraId="7B0D185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"sha512-rXSP0bf+5n0Qonsb+SVVfNfIsimO4HEtmnIpPHY8Q1UCzKlQrDMfdobr8nJOOsRgWCyMRqeSBQzmWUMq7zvVig==",</w:t>
      </w:r>
    </w:p>
    <w:p w14:paraId="406AB9B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59625BE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2D6C3A8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"asap": "^2.0.0",</w:t>
      </w:r>
    </w:p>
    <w:p w14:paraId="2C0F35A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wrappy</w:t>
      </w:r>
      <w:proofErr w:type="spellEnd"/>
      <w:r w:rsidRPr="00130981">
        <w:rPr>
          <w:rFonts w:ascii="Courier New" w:eastAsia="Times New Roman" w:hAnsi="Courier New" w:cs="Courier New"/>
          <w:color w:val="000000"/>
          <w:sz w:val="20"/>
          <w:szCs w:val="20"/>
        </w:rPr>
        <w:t>": "1"</w:t>
      </w:r>
    </w:p>
    <w:p w14:paraId="5E8AEA6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124ECF2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746ECAC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"di": {</w:t>
      </w:r>
    </w:p>
    <w:p w14:paraId="596762C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"0.0.1",</w:t>
      </w:r>
    </w:p>
    <w:p w14:paraId="6E44742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"https://registry.npmjs.org/di/-/di-0.0.1.tgz",</w:t>
      </w:r>
    </w:p>
    <w:p w14:paraId="532A026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"sha512-uJaamHkagcZtHPqCIHZxnFrXlunQXgBOsZSUOWwFw31QJCAbyTBoHMW75YOTur5ZNx8pIeAKgf6GWIgaqqiLhA==",</w:t>
      </w:r>
    </w:p>
    <w:p w14:paraId="0DAAB5E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6912521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7EE4F68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lastRenderedPageBreak/>
        <w:t xml:space="preserve">    "diff": {</w:t>
      </w:r>
    </w:p>
    <w:p w14:paraId="30D28AA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"4.0.2",</w:t>
      </w:r>
    </w:p>
    <w:p w14:paraId="181D50C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"https://registry.npmjs.org/diff/-/diff-4.0.2.tgz",</w:t>
      </w:r>
    </w:p>
    <w:p w14:paraId="37B0B9A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"sha512-58lmxKSA4BNyLz+HHMUzlOEpg09FV+ev6ZMe3vJihgdxzgcwZ8VoEEPmALCZG9LmqfVoNMMKpttIYTVG6uDY7A==",</w:t>
      </w:r>
    </w:p>
    <w:p w14:paraId="11CF5A4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5AC7B72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3ACB219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diffie</w:t>
      </w:r>
      <w:proofErr w:type="gramEnd"/>
      <w:r w:rsidRPr="00130981">
        <w:rPr>
          <w:rFonts w:ascii="Courier New" w:eastAsia="Times New Roman" w:hAnsi="Courier New" w:cs="Courier New"/>
          <w:color w:val="000000"/>
          <w:sz w:val="20"/>
          <w:szCs w:val="20"/>
        </w:rPr>
        <w:t>-hellman</w:t>
      </w:r>
      <w:proofErr w:type="spellEnd"/>
      <w:r w:rsidRPr="00130981">
        <w:rPr>
          <w:rFonts w:ascii="Courier New" w:eastAsia="Times New Roman" w:hAnsi="Courier New" w:cs="Courier New"/>
          <w:color w:val="000000"/>
          <w:sz w:val="20"/>
          <w:szCs w:val="20"/>
        </w:rPr>
        <w:t>": {</w:t>
      </w:r>
    </w:p>
    <w:p w14:paraId="1DD3D14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"5.0.3",</w:t>
      </w:r>
    </w:p>
    <w:p w14:paraId="6210789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"https://registry.npmjs.org/diffie-hellman/-/diffie-hellman-5.0.3.tgz",</w:t>
      </w:r>
    </w:p>
    <w:p w14:paraId="2CEE427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"sha512-kqag/Nl+f3GwyK25fhUMYj81BUOrZ9IuJsjIcDE5icNM9FJHAVm3VcUDxdLPoQtTuUylWm6ZIknYJwwaPxsUzg==",</w:t>
      </w:r>
    </w:p>
    <w:p w14:paraId="4B78CFB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74C6267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70BF059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"bn.js": "^4.1.0",</w:t>
      </w:r>
    </w:p>
    <w:p w14:paraId="6B4641A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miller</w:t>
      </w:r>
      <w:proofErr w:type="gramEnd"/>
      <w:r w:rsidRPr="00130981">
        <w:rPr>
          <w:rFonts w:ascii="Courier New" w:eastAsia="Times New Roman" w:hAnsi="Courier New" w:cs="Courier New"/>
          <w:color w:val="000000"/>
          <w:sz w:val="20"/>
          <w:szCs w:val="20"/>
        </w:rPr>
        <w:t>-</w:t>
      </w:r>
      <w:proofErr w:type="spellStart"/>
      <w:r w:rsidRPr="00130981">
        <w:rPr>
          <w:rFonts w:ascii="Courier New" w:eastAsia="Times New Roman" w:hAnsi="Courier New" w:cs="Courier New"/>
          <w:color w:val="000000"/>
          <w:sz w:val="20"/>
          <w:szCs w:val="20"/>
        </w:rPr>
        <w:t>rabin</w:t>
      </w:r>
      <w:proofErr w:type="spellEnd"/>
      <w:r w:rsidRPr="00130981">
        <w:rPr>
          <w:rFonts w:ascii="Courier New" w:eastAsia="Times New Roman" w:hAnsi="Courier New" w:cs="Courier New"/>
          <w:color w:val="000000"/>
          <w:sz w:val="20"/>
          <w:szCs w:val="20"/>
        </w:rPr>
        <w:t>": "^4.0.0",</w:t>
      </w:r>
    </w:p>
    <w:p w14:paraId="01518EB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randombytes</w:t>
      </w:r>
      <w:proofErr w:type="spellEnd"/>
      <w:r w:rsidRPr="00130981">
        <w:rPr>
          <w:rFonts w:ascii="Courier New" w:eastAsia="Times New Roman" w:hAnsi="Courier New" w:cs="Courier New"/>
          <w:color w:val="000000"/>
          <w:sz w:val="20"/>
          <w:szCs w:val="20"/>
        </w:rPr>
        <w:t>": "^2.0.0"</w:t>
      </w:r>
    </w:p>
    <w:p w14:paraId="30DDD83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9BD14A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"dependencies": {</w:t>
      </w:r>
    </w:p>
    <w:p w14:paraId="75CEC32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"bn.js": {</w:t>
      </w:r>
    </w:p>
    <w:p w14:paraId="18221F1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"4.12.0",</w:t>
      </w:r>
    </w:p>
    <w:p w14:paraId="700F808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"https://registry.npmjs.org/bn.js/-/bn.js-4.12.0.tgz",</w:t>
      </w:r>
    </w:p>
    <w:p w14:paraId="1DC1DC3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"sha512-c98Bf3tPniI+scsdk237ku1Dc3ujXQTSgyiPUDEOe7tRkhrqridvh8klBv0HCEso1OLOYcHuCv/cS6DNxKH+ZA==",</w:t>
      </w:r>
    </w:p>
    <w:p w14:paraId="3128D2B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06286F9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584D43F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2735A50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5009349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dir</w:t>
      </w:r>
      <w:proofErr w:type="spellEnd"/>
      <w:proofErr w:type="gramEnd"/>
      <w:r w:rsidRPr="00130981">
        <w:rPr>
          <w:rFonts w:ascii="Courier New" w:eastAsia="Times New Roman" w:hAnsi="Courier New" w:cs="Courier New"/>
          <w:color w:val="000000"/>
          <w:sz w:val="20"/>
          <w:szCs w:val="20"/>
        </w:rPr>
        <w:t>-glob": {</w:t>
      </w:r>
    </w:p>
    <w:p w14:paraId="0C337B6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"3.0.1",</w:t>
      </w:r>
    </w:p>
    <w:p w14:paraId="2E1192C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t>
      </w:r>
      <w:proofErr w:type="spellStart"/>
      <w:r w:rsidRPr="00130981">
        <w:rPr>
          <w:rFonts w:ascii="Courier New" w:eastAsia="Times New Roman" w:hAnsi="Courier New" w:cs="Courier New"/>
          <w:color w:val="000000"/>
          <w:sz w:val="20"/>
          <w:szCs w:val="20"/>
        </w:rPr>
        <w:t>dir</w:t>
      </w:r>
      <w:proofErr w:type="spellEnd"/>
      <w:r w:rsidRPr="00130981">
        <w:rPr>
          <w:rFonts w:ascii="Courier New" w:eastAsia="Times New Roman" w:hAnsi="Courier New" w:cs="Courier New"/>
          <w:color w:val="000000"/>
          <w:sz w:val="20"/>
          <w:szCs w:val="20"/>
        </w:rPr>
        <w:t>-glob/-/dir-glob-3.0.1.tgz",</w:t>
      </w:r>
    </w:p>
    <w:p w14:paraId="7339BCC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"sha512-WkrWp9GR4KXfKGYzOLmTuGVi1UWFfws377n9cc55/tb6DuqyF6pcQ5AbiHEshaDpY9v6oaSr2XCDidGmMwdzIA==",</w:t>
      </w:r>
    </w:p>
    <w:p w14:paraId="090B22B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0B40726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427250D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path</w:t>
      </w:r>
      <w:proofErr w:type="gramEnd"/>
      <w:r w:rsidRPr="00130981">
        <w:rPr>
          <w:rFonts w:ascii="Courier New" w:eastAsia="Times New Roman" w:hAnsi="Courier New" w:cs="Courier New"/>
          <w:color w:val="000000"/>
          <w:sz w:val="20"/>
          <w:szCs w:val="20"/>
        </w:rPr>
        <w:t>-type": "^4.0.0"</w:t>
      </w:r>
    </w:p>
    <w:p w14:paraId="3693CCA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5F1FE5C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5BE264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dns</w:t>
      </w:r>
      <w:proofErr w:type="spellEnd"/>
      <w:proofErr w:type="gramEnd"/>
      <w:r w:rsidRPr="00130981">
        <w:rPr>
          <w:rFonts w:ascii="Courier New" w:eastAsia="Times New Roman" w:hAnsi="Courier New" w:cs="Courier New"/>
          <w:color w:val="000000"/>
          <w:sz w:val="20"/>
          <w:szCs w:val="20"/>
        </w:rPr>
        <w:t>-equal": {</w:t>
      </w:r>
    </w:p>
    <w:p w14:paraId="4AD06E9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"1.0.0",</w:t>
      </w:r>
    </w:p>
    <w:p w14:paraId="392F015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t>
      </w:r>
      <w:proofErr w:type="spellStart"/>
      <w:r w:rsidRPr="00130981">
        <w:rPr>
          <w:rFonts w:ascii="Courier New" w:eastAsia="Times New Roman" w:hAnsi="Courier New" w:cs="Courier New"/>
          <w:color w:val="000000"/>
          <w:sz w:val="20"/>
          <w:szCs w:val="20"/>
        </w:rPr>
        <w:t>dns</w:t>
      </w:r>
      <w:proofErr w:type="spellEnd"/>
      <w:r w:rsidRPr="00130981">
        <w:rPr>
          <w:rFonts w:ascii="Courier New" w:eastAsia="Times New Roman" w:hAnsi="Courier New" w:cs="Courier New"/>
          <w:color w:val="000000"/>
          <w:sz w:val="20"/>
          <w:szCs w:val="20"/>
        </w:rPr>
        <w:t>-equal/-/dns-equal-1.0.0.tgz",</w:t>
      </w:r>
    </w:p>
    <w:p w14:paraId="5B53AE8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"sha512-z+paD6YUQsk+AbGCEM4PrOXSss5gd66QfcVBFTKR/HpFL9jCqikS94HYwKww6fQyO7IxrIIyUu+g0Ka9tUS2Cg==",</w:t>
      </w:r>
    </w:p>
    <w:p w14:paraId="345AC91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19E1F1C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0C04C7B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dns</w:t>
      </w:r>
      <w:proofErr w:type="spellEnd"/>
      <w:proofErr w:type="gramEnd"/>
      <w:r w:rsidRPr="00130981">
        <w:rPr>
          <w:rFonts w:ascii="Courier New" w:eastAsia="Times New Roman" w:hAnsi="Courier New" w:cs="Courier New"/>
          <w:color w:val="000000"/>
          <w:sz w:val="20"/>
          <w:szCs w:val="20"/>
        </w:rPr>
        <w:t>-packet": {</w:t>
      </w:r>
    </w:p>
    <w:p w14:paraId="2E6DA2D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"1.3.4",</w:t>
      </w:r>
    </w:p>
    <w:p w14:paraId="3F0C441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t>
      </w:r>
      <w:proofErr w:type="spellStart"/>
      <w:r w:rsidRPr="00130981">
        <w:rPr>
          <w:rFonts w:ascii="Courier New" w:eastAsia="Times New Roman" w:hAnsi="Courier New" w:cs="Courier New"/>
          <w:color w:val="000000"/>
          <w:sz w:val="20"/>
          <w:szCs w:val="20"/>
        </w:rPr>
        <w:t>dns</w:t>
      </w:r>
      <w:proofErr w:type="spellEnd"/>
      <w:r w:rsidRPr="00130981">
        <w:rPr>
          <w:rFonts w:ascii="Courier New" w:eastAsia="Times New Roman" w:hAnsi="Courier New" w:cs="Courier New"/>
          <w:color w:val="000000"/>
          <w:sz w:val="20"/>
          <w:szCs w:val="20"/>
        </w:rPr>
        <w:t>-packet/-/dns-packet-1.3.4.tgz",</w:t>
      </w:r>
    </w:p>
    <w:p w14:paraId="549D964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"sha512-BQ6F4vycLXBvdrJZ6S3gZewt6rcrks9KBgM9vrhW+knGRqc8uEdT7fuCwloc7nny5xNoMJ17HGH0R/6fpo8ECA==",</w:t>
      </w:r>
    </w:p>
    <w:p w14:paraId="3C9AECC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lastRenderedPageBreak/>
        <w:t xml:space="preserve">      "dev": true,</w:t>
      </w:r>
    </w:p>
    <w:p w14:paraId="1E7B212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74B2D2B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ip</w:t>
      </w:r>
      <w:proofErr w:type="spellEnd"/>
      <w:r w:rsidRPr="00130981">
        <w:rPr>
          <w:rFonts w:ascii="Courier New" w:eastAsia="Times New Roman" w:hAnsi="Courier New" w:cs="Courier New"/>
          <w:color w:val="000000"/>
          <w:sz w:val="20"/>
          <w:szCs w:val="20"/>
        </w:rPr>
        <w:t>": "^1.1.0",</w:t>
      </w:r>
    </w:p>
    <w:p w14:paraId="0B4AAD9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safe</w:t>
      </w:r>
      <w:proofErr w:type="gramEnd"/>
      <w:r w:rsidRPr="00130981">
        <w:rPr>
          <w:rFonts w:ascii="Courier New" w:eastAsia="Times New Roman" w:hAnsi="Courier New" w:cs="Courier New"/>
          <w:color w:val="000000"/>
          <w:sz w:val="20"/>
          <w:szCs w:val="20"/>
        </w:rPr>
        <w:t>-buffer": "^5.0.1"</w:t>
      </w:r>
    </w:p>
    <w:p w14:paraId="4AF3590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74ABE23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0113704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dns</w:t>
      </w:r>
      <w:proofErr w:type="spellEnd"/>
      <w:proofErr w:type="gramEnd"/>
      <w:r w:rsidRPr="00130981">
        <w:rPr>
          <w:rFonts w:ascii="Courier New" w:eastAsia="Times New Roman" w:hAnsi="Courier New" w:cs="Courier New"/>
          <w:color w:val="000000"/>
          <w:sz w:val="20"/>
          <w:szCs w:val="20"/>
        </w:rPr>
        <w:t>-txt": {</w:t>
      </w:r>
    </w:p>
    <w:p w14:paraId="61C6B16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"2.0.2",</w:t>
      </w:r>
    </w:p>
    <w:p w14:paraId="1E9087F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t>
      </w:r>
      <w:proofErr w:type="spellStart"/>
      <w:r w:rsidRPr="00130981">
        <w:rPr>
          <w:rFonts w:ascii="Courier New" w:eastAsia="Times New Roman" w:hAnsi="Courier New" w:cs="Courier New"/>
          <w:color w:val="000000"/>
          <w:sz w:val="20"/>
          <w:szCs w:val="20"/>
        </w:rPr>
        <w:t>dns</w:t>
      </w:r>
      <w:proofErr w:type="spellEnd"/>
      <w:r w:rsidRPr="00130981">
        <w:rPr>
          <w:rFonts w:ascii="Courier New" w:eastAsia="Times New Roman" w:hAnsi="Courier New" w:cs="Courier New"/>
          <w:color w:val="000000"/>
          <w:sz w:val="20"/>
          <w:szCs w:val="20"/>
        </w:rPr>
        <w:t>-txt/-/dns-txt-2.0.2.tgz",</w:t>
      </w:r>
    </w:p>
    <w:p w14:paraId="29BC37D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"sha512-Ix5PrWjphuSoUXV/Zv5gaFHjnaJtb02F2+Si3Ht9dyJ87+Z/lMmy+dpNHtTGraNK958ndXq2i+GLkWsWHcKaBQ==",</w:t>
      </w:r>
    </w:p>
    <w:p w14:paraId="34B60BC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46EF2D6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60AEC82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buffer</w:t>
      </w:r>
      <w:proofErr w:type="gramEnd"/>
      <w:r w:rsidRPr="00130981">
        <w:rPr>
          <w:rFonts w:ascii="Courier New" w:eastAsia="Times New Roman" w:hAnsi="Courier New" w:cs="Courier New"/>
          <w:color w:val="000000"/>
          <w:sz w:val="20"/>
          <w:szCs w:val="20"/>
        </w:rPr>
        <w:t>-</w:t>
      </w:r>
      <w:proofErr w:type="spellStart"/>
      <w:r w:rsidRPr="00130981">
        <w:rPr>
          <w:rFonts w:ascii="Courier New" w:eastAsia="Times New Roman" w:hAnsi="Courier New" w:cs="Courier New"/>
          <w:color w:val="000000"/>
          <w:sz w:val="20"/>
          <w:szCs w:val="20"/>
        </w:rPr>
        <w:t>indexof</w:t>
      </w:r>
      <w:proofErr w:type="spellEnd"/>
      <w:r w:rsidRPr="00130981">
        <w:rPr>
          <w:rFonts w:ascii="Courier New" w:eastAsia="Times New Roman" w:hAnsi="Courier New" w:cs="Courier New"/>
          <w:color w:val="000000"/>
          <w:sz w:val="20"/>
          <w:szCs w:val="20"/>
        </w:rPr>
        <w:t>": "^1.0.0"</w:t>
      </w:r>
    </w:p>
    <w:p w14:paraId="2C40546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3AF3F3E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3BDFB22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dom</w:t>
      </w:r>
      <w:proofErr w:type="spellEnd"/>
      <w:proofErr w:type="gramEnd"/>
      <w:r w:rsidRPr="00130981">
        <w:rPr>
          <w:rFonts w:ascii="Courier New" w:eastAsia="Times New Roman" w:hAnsi="Courier New" w:cs="Courier New"/>
          <w:color w:val="000000"/>
          <w:sz w:val="20"/>
          <w:szCs w:val="20"/>
        </w:rPr>
        <w:t>-serialize": {</w:t>
      </w:r>
    </w:p>
    <w:p w14:paraId="0FC1D9C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"2.2.1",</w:t>
      </w:r>
    </w:p>
    <w:p w14:paraId="1ACCAB2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"https://registry.npmjs.org/dom-serialize/-/dom-serialize-2.2.1.tgz",</w:t>
      </w:r>
    </w:p>
    <w:p w14:paraId="38CF5E7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"sha512-Yra4DbvoW7/Z6LBN560ZwXMjoNOSAN2wRsKFGc4iBeso+mpIA6qj1vfdf9HpMaKAqG6wXTy+1SYEzmNpKXOSsQ==",</w:t>
      </w:r>
    </w:p>
    <w:p w14:paraId="0668173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6250130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34F65F7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custom</w:t>
      </w:r>
      <w:proofErr w:type="gramEnd"/>
      <w:r w:rsidRPr="00130981">
        <w:rPr>
          <w:rFonts w:ascii="Courier New" w:eastAsia="Times New Roman" w:hAnsi="Courier New" w:cs="Courier New"/>
          <w:color w:val="000000"/>
          <w:sz w:val="20"/>
          <w:szCs w:val="20"/>
        </w:rPr>
        <w:t>-event": "~1.0.0",</w:t>
      </w:r>
    </w:p>
    <w:p w14:paraId="6AB917F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ent</w:t>
      </w:r>
      <w:proofErr w:type="spellEnd"/>
      <w:r w:rsidRPr="00130981">
        <w:rPr>
          <w:rFonts w:ascii="Courier New" w:eastAsia="Times New Roman" w:hAnsi="Courier New" w:cs="Courier New"/>
          <w:color w:val="000000"/>
          <w:sz w:val="20"/>
          <w:szCs w:val="20"/>
        </w:rPr>
        <w:t>": "~2.2.0",</w:t>
      </w:r>
    </w:p>
    <w:p w14:paraId="59DA5B3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"extend": "^3.0.0",</w:t>
      </w:r>
    </w:p>
    <w:p w14:paraId="28EA350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void</w:t>
      </w:r>
      <w:proofErr w:type="gramEnd"/>
      <w:r w:rsidRPr="00130981">
        <w:rPr>
          <w:rFonts w:ascii="Courier New" w:eastAsia="Times New Roman" w:hAnsi="Courier New" w:cs="Courier New"/>
          <w:color w:val="000000"/>
          <w:sz w:val="20"/>
          <w:szCs w:val="20"/>
        </w:rPr>
        <w:t>-elements": "^2.0.0"</w:t>
      </w:r>
    </w:p>
    <w:p w14:paraId="3C023F6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3D46A8F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5ACD943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dom</w:t>
      </w:r>
      <w:proofErr w:type="spellEnd"/>
      <w:proofErr w:type="gramEnd"/>
      <w:r w:rsidRPr="00130981">
        <w:rPr>
          <w:rFonts w:ascii="Courier New" w:eastAsia="Times New Roman" w:hAnsi="Courier New" w:cs="Courier New"/>
          <w:color w:val="000000"/>
          <w:sz w:val="20"/>
          <w:szCs w:val="20"/>
        </w:rPr>
        <w:t>-serializer": {</w:t>
      </w:r>
    </w:p>
    <w:p w14:paraId="1BBC564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"0.2.2",</w:t>
      </w:r>
    </w:p>
    <w:p w14:paraId="2345C5A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"https://registry.npmjs.org/dom-serializer/-/dom-serializer-0.2.2.tgz",</w:t>
      </w:r>
    </w:p>
    <w:p w14:paraId="46BC101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"sha512-2/xPb3ORsQ42nHYiSunXkDjPLBaEj/xTwUO4B7XCZQTRk7EBtTOPaygh10YAAh2OI1Qrp6NWfpAhzswj0ydt9g==",</w:t>
      </w:r>
    </w:p>
    <w:p w14:paraId="37C2820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3C02EC1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5727BB8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domelementtype</w:t>
      </w:r>
      <w:proofErr w:type="spellEnd"/>
      <w:r w:rsidRPr="00130981">
        <w:rPr>
          <w:rFonts w:ascii="Courier New" w:eastAsia="Times New Roman" w:hAnsi="Courier New" w:cs="Courier New"/>
          <w:color w:val="000000"/>
          <w:sz w:val="20"/>
          <w:szCs w:val="20"/>
        </w:rPr>
        <w:t>": "^2.0.1",</w:t>
      </w:r>
    </w:p>
    <w:p w14:paraId="2A529C2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"entities": "^2.0.0"</w:t>
      </w:r>
    </w:p>
    <w:p w14:paraId="3E3CBFF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3B9DF52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"dependencies": {</w:t>
      </w:r>
    </w:p>
    <w:p w14:paraId="35D27B0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domelementtype</w:t>
      </w:r>
      <w:proofErr w:type="spellEnd"/>
      <w:r w:rsidRPr="00130981">
        <w:rPr>
          <w:rFonts w:ascii="Courier New" w:eastAsia="Times New Roman" w:hAnsi="Courier New" w:cs="Courier New"/>
          <w:color w:val="000000"/>
          <w:sz w:val="20"/>
          <w:szCs w:val="20"/>
        </w:rPr>
        <w:t>": {</w:t>
      </w:r>
    </w:p>
    <w:p w14:paraId="66C6E60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"2.3.0",</w:t>
      </w:r>
    </w:p>
    <w:p w14:paraId="7772971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"https://registry.npmjs.org/domelementtype/-/domelementtype-2.3.0.tgz",</w:t>
      </w:r>
    </w:p>
    <w:p w14:paraId="021C432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"sha512-OLETBj6w0OsagBwdXnPdN0cnMfF9opN69co+7ZrbfPGrdpPVNBUj02spi6B1N7wChLQiPn4CSH/zJvXw56gmHw==",</w:t>
      </w:r>
    </w:p>
    <w:p w14:paraId="1149D0C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57DACA9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7F9BF0F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1C77AD8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3648519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domain</w:t>
      </w:r>
      <w:proofErr w:type="gramEnd"/>
      <w:r w:rsidRPr="00130981">
        <w:rPr>
          <w:rFonts w:ascii="Courier New" w:eastAsia="Times New Roman" w:hAnsi="Courier New" w:cs="Courier New"/>
          <w:color w:val="000000"/>
          <w:sz w:val="20"/>
          <w:szCs w:val="20"/>
        </w:rPr>
        <w:t>-browser": {</w:t>
      </w:r>
    </w:p>
    <w:p w14:paraId="0F6E968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"1.2.0",</w:t>
      </w:r>
    </w:p>
    <w:p w14:paraId="2092556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lastRenderedPageBreak/>
        <w:t xml:space="preserve">      "resolved": "https://registry.npmjs.org/domain-browser/-/domain-browser-1.2.0.tgz",</w:t>
      </w:r>
    </w:p>
    <w:p w14:paraId="28E2EA0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"sha512-jnjyiM6eRyZl2H+W8Q/zLMA481hzi0eszAaBUzIVnmYVDBbnLxVNnfu1HgEBvCbL+71FrxMl3E6lpKH7Ge3OXA==",</w:t>
      </w:r>
    </w:p>
    <w:p w14:paraId="2439867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4DE8F86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7D8E211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domelementtype</w:t>
      </w:r>
      <w:proofErr w:type="spellEnd"/>
      <w:r w:rsidRPr="00130981">
        <w:rPr>
          <w:rFonts w:ascii="Courier New" w:eastAsia="Times New Roman" w:hAnsi="Courier New" w:cs="Courier New"/>
          <w:color w:val="000000"/>
          <w:sz w:val="20"/>
          <w:szCs w:val="20"/>
        </w:rPr>
        <w:t>": {</w:t>
      </w:r>
    </w:p>
    <w:p w14:paraId="5099615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"1.3.1",</w:t>
      </w:r>
    </w:p>
    <w:p w14:paraId="2738917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"https://registry.npmjs.org/domelementtype/-/domelementtype-1.3.1.tgz",</w:t>
      </w:r>
    </w:p>
    <w:p w14:paraId="4030441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"sha512-BSKB+TSpMpFI/HOxCNr1O8aMOTZ8hT3pM3GQ0w/mWRmkhEDSFJkkyzz4XQsBV44BChwGkrDfMyjVD0eA2aFV3w==",</w:t>
      </w:r>
    </w:p>
    <w:p w14:paraId="16AFF38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771D5F9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3CE9523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domutils</w:t>
      </w:r>
      <w:proofErr w:type="spellEnd"/>
      <w:r w:rsidRPr="00130981">
        <w:rPr>
          <w:rFonts w:ascii="Courier New" w:eastAsia="Times New Roman" w:hAnsi="Courier New" w:cs="Courier New"/>
          <w:color w:val="000000"/>
          <w:sz w:val="20"/>
          <w:szCs w:val="20"/>
        </w:rPr>
        <w:t>": {</w:t>
      </w:r>
    </w:p>
    <w:p w14:paraId="5E03D58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"1.7.0",</w:t>
      </w:r>
    </w:p>
    <w:p w14:paraId="54239C2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t>
      </w:r>
      <w:proofErr w:type="spellStart"/>
      <w:r w:rsidRPr="00130981">
        <w:rPr>
          <w:rFonts w:ascii="Courier New" w:eastAsia="Times New Roman" w:hAnsi="Courier New" w:cs="Courier New"/>
          <w:color w:val="000000"/>
          <w:sz w:val="20"/>
          <w:szCs w:val="20"/>
        </w:rPr>
        <w:t>domutils</w:t>
      </w:r>
      <w:proofErr w:type="spellEnd"/>
      <w:r w:rsidRPr="00130981">
        <w:rPr>
          <w:rFonts w:ascii="Courier New" w:eastAsia="Times New Roman" w:hAnsi="Courier New" w:cs="Courier New"/>
          <w:color w:val="000000"/>
          <w:sz w:val="20"/>
          <w:szCs w:val="20"/>
        </w:rPr>
        <w:t>/-/domutils-1.7.0.tgz",</w:t>
      </w:r>
    </w:p>
    <w:p w14:paraId="752B0EA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"sha512-Lgd2XcJ/NjEw+7tFvfKxOzCYKZsdct5lczQ2ZaQY8Djz7pfAD3Gbp8ySJWtreII/vDlMVmxwa6pHmdxIYgttDg==",</w:t>
      </w:r>
    </w:p>
    <w:p w14:paraId="0FDF537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059130A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2E035FC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dom</w:t>
      </w:r>
      <w:proofErr w:type="spellEnd"/>
      <w:proofErr w:type="gramEnd"/>
      <w:r w:rsidRPr="00130981">
        <w:rPr>
          <w:rFonts w:ascii="Courier New" w:eastAsia="Times New Roman" w:hAnsi="Courier New" w:cs="Courier New"/>
          <w:color w:val="000000"/>
          <w:sz w:val="20"/>
          <w:szCs w:val="20"/>
        </w:rPr>
        <w:t>-serializer": "0",</w:t>
      </w:r>
    </w:p>
    <w:p w14:paraId="527D9C6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domelementtype</w:t>
      </w:r>
      <w:proofErr w:type="spellEnd"/>
      <w:r w:rsidRPr="00130981">
        <w:rPr>
          <w:rFonts w:ascii="Courier New" w:eastAsia="Times New Roman" w:hAnsi="Courier New" w:cs="Courier New"/>
          <w:color w:val="000000"/>
          <w:sz w:val="20"/>
          <w:szCs w:val="20"/>
        </w:rPr>
        <w:t>": "1"</w:t>
      </w:r>
    </w:p>
    <w:p w14:paraId="37E6BA3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2983C2A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3ECF4A3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dot</w:t>
      </w:r>
      <w:proofErr w:type="gramEnd"/>
      <w:r w:rsidRPr="00130981">
        <w:rPr>
          <w:rFonts w:ascii="Courier New" w:eastAsia="Times New Roman" w:hAnsi="Courier New" w:cs="Courier New"/>
          <w:color w:val="000000"/>
          <w:sz w:val="20"/>
          <w:szCs w:val="20"/>
        </w:rPr>
        <w:t>-prop": {</w:t>
      </w:r>
    </w:p>
    <w:p w14:paraId="31603AF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"5.3.0",</w:t>
      </w:r>
    </w:p>
    <w:p w14:paraId="53C2D4A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"https://registry.npmjs.org/dot-prop/-/dot-prop-5.3.0.tgz",</w:t>
      </w:r>
    </w:p>
    <w:p w14:paraId="7465942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"sha512-QM8q3zDe58hqUqjraQOmzZ1LIH9SWQJTlEKCH4kJ2oQvLZk7RbQXvtDM2XEq3fwkV9CCvvH4LA0AV+ogFsBM2Q==",</w:t>
      </w:r>
    </w:p>
    <w:p w14:paraId="77F0F1C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717780C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10955D3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is</w:t>
      </w:r>
      <w:proofErr w:type="gramEnd"/>
      <w:r w:rsidRPr="00130981">
        <w:rPr>
          <w:rFonts w:ascii="Courier New" w:eastAsia="Times New Roman" w:hAnsi="Courier New" w:cs="Courier New"/>
          <w:color w:val="000000"/>
          <w:sz w:val="20"/>
          <w:szCs w:val="20"/>
        </w:rPr>
        <w:t>-obj": "^2.0.0"</w:t>
      </w:r>
    </w:p>
    <w:p w14:paraId="4D26D77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625803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7B4CBD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duplexify</w:t>
      </w:r>
      <w:proofErr w:type="spellEnd"/>
      <w:r w:rsidRPr="00130981">
        <w:rPr>
          <w:rFonts w:ascii="Courier New" w:eastAsia="Times New Roman" w:hAnsi="Courier New" w:cs="Courier New"/>
          <w:color w:val="000000"/>
          <w:sz w:val="20"/>
          <w:szCs w:val="20"/>
        </w:rPr>
        <w:t>": {</w:t>
      </w:r>
    </w:p>
    <w:p w14:paraId="7DFC0B3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"3.7.1",</w:t>
      </w:r>
    </w:p>
    <w:p w14:paraId="4946DAE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t>
      </w:r>
      <w:proofErr w:type="spellStart"/>
      <w:r w:rsidRPr="00130981">
        <w:rPr>
          <w:rFonts w:ascii="Courier New" w:eastAsia="Times New Roman" w:hAnsi="Courier New" w:cs="Courier New"/>
          <w:color w:val="000000"/>
          <w:sz w:val="20"/>
          <w:szCs w:val="20"/>
        </w:rPr>
        <w:t>duplexify</w:t>
      </w:r>
      <w:proofErr w:type="spellEnd"/>
      <w:r w:rsidRPr="00130981">
        <w:rPr>
          <w:rFonts w:ascii="Courier New" w:eastAsia="Times New Roman" w:hAnsi="Courier New" w:cs="Courier New"/>
          <w:color w:val="000000"/>
          <w:sz w:val="20"/>
          <w:szCs w:val="20"/>
        </w:rPr>
        <w:t>/-/duplexify-3.7.1.tgz",</w:t>
      </w:r>
    </w:p>
    <w:p w14:paraId="3E47AF7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"sha512-07z8uv2wMyS51kKhD1KsdXJg5WQ6t93RneqRxUHnskXVtlYYkLqM0gqStQZ3pj073g687jPCHrqNfCzawLYh5g==",</w:t>
      </w:r>
    </w:p>
    <w:p w14:paraId="5F24791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1546856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4D77B72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end</w:t>
      </w:r>
      <w:proofErr w:type="gramEnd"/>
      <w:r w:rsidRPr="00130981">
        <w:rPr>
          <w:rFonts w:ascii="Courier New" w:eastAsia="Times New Roman" w:hAnsi="Courier New" w:cs="Courier New"/>
          <w:color w:val="000000"/>
          <w:sz w:val="20"/>
          <w:szCs w:val="20"/>
        </w:rPr>
        <w:t>-of-stream": "^1.0.0",</w:t>
      </w:r>
    </w:p>
    <w:p w14:paraId="04BA0FA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"inherits": "^2.0.1",</w:t>
      </w:r>
    </w:p>
    <w:p w14:paraId="70F6AA1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readable</w:t>
      </w:r>
      <w:proofErr w:type="gramEnd"/>
      <w:r w:rsidRPr="00130981">
        <w:rPr>
          <w:rFonts w:ascii="Courier New" w:eastAsia="Times New Roman" w:hAnsi="Courier New" w:cs="Courier New"/>
          <w:color w:val="000000"/>
          <w:sz w:val="20"/>
          <w:szCs w:val="20"/>
        </w:rPr>
        <w:t>-stream": "^2.0.0",</w:t>
      </w:r>
    </w:p>
    <w:p w14:paraId="41E8384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stream</w:t>
      </w:r>
      <w:proofErr w:type="gramEnd"/>
      <w:r w:rsidRPr="00130981">
        <w:rPr>
          <w:rFonts w:ascii="Courier New" w:eastAsia="Times New Roman" w:hAnsi="Courier New" w:cs="Courier New"/>
          <w:color w:val="000000"/>
          <w:sz w:val="20"/>
          <w:szCs w:val="20"/>
        </w:rPr>
        <w:t>-shift": "^1.0.0"</w:t>
      </w:r>
    </w:p>
    <w:p w14:paraId="04C4DD3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0F67F28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21D10E6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ecc</w:t>
      </w:r>
      <w:proofErr w:type="gramEnd"/>
      <w:r w:rsidRPr="00130981">
        <w:rPr>
          <w:rFonts w:ascii="Courier New" w:eastAsia="Times New Roman" w:hAnsi="Courier New" w:cs="Courier New"/>
          <w:color w:val="000000"/>
          <w:sz w:val="20"/>
          <w:szCs w:val="20"/>
        </w:rPr>
        <w:t>-jsbn</w:t>
      </w:r>
      <w:proofErr w:type="spellEnd"/>
      <w:r w:rsidRPr="00130981">
        <w:rPr>
          <w:rFonts w:ascii="Courier New" w:eastAsia="Times New Roman" w:hAnsi="Courier New" w:cs="Courier New"/>
          <w:color w:val="000000"/>
          <w:sz w:val="20"/>
          <w:szCs w:val="20"/>
        </w:rPr>
        <w:t>": {</w:t>
      </w:r>
    </w:p>
    <w:p w14:paraId="6C23211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"0.1.2",</w:t>
      </w:r>
    </w:p>
    <w:p w14:paraId="1AB98A1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t>
      </w:r>
      <w:proofErr w:type="spellStart"/>
      <w:r w:rsidRPr="00130981">
        <w:rPr>
          <w:rFonts w:ascii="Courier New" w:eastAsia="Times New Roman" w:hAnsi="Courier New" w:cs="Courier New"/>
          <w:color w:val="000000"/>
          <w:sz w:val="20"/>
          <w:szCs w:val="20"/>
        </w:rPr>
        <w:t>ecc-jsbn</w:t>
      </w:r>
      <w:proofErr w:type="spellEnd"/>
      <w:r w:rsidRPr="00130981">
        <w:rPr>
          <w:rFonts w:ascii="Courier New" w:eastAsia="Times New Roman" w:hAnsi="Courier New" w:cs="Courier New"/>
          <w:color w:val="000000"/>
          <w:sz w:val="20"/>
          <w:szCs w:val="20"/>
        </w:rPr>
        <w:t>/-/ecc-jsbn-0.1.2.tgz",</w:t>
      </w:r>
    </w:p>
    <w:p w14:paraId="5AF324E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lastRenderedPageBreak/>
        <w:t xml:space="preserve">      "integrity": "sha512-eh9O+hwRHNbG4BLTjEl3nw044CkGm5X6LoaCf7LPp7UU8Qrt47JYNi6nPX8xjW97TKGKm1ouctg0QSpZe9qrnw==",</w:t>
      </w:r>
    </w:p>
    <w:p w14:paraId="3CDC045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5F9E731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5CB10C4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jsbn</w:t>
      </w:r>
      <w:proofErr w:type="spellEnd"/>
      <w:r w:rsidRPr="00130981">
        <w:rPr>
          <w:rFonts w:ascii="Courier New" w:eastAsia="Times New Roman" w:hAnsi="Courier New" w:cs="Courier New"/>
          <w:color w:val="000000"/>
          <w:sz w:val="20"/>
          <w:szCs w:val="20"/>
        </w:rPr>
        <w:t>": "~0.1.0",</w:t>
      </w:r>
    </w:p>
    <w:p w14:paraId="0F309CA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safer</w:t>
      </w:r>
      <w:proofErr w:type="gramEnd"/>
      <w:r w:rsidRPr="00130981">
        <w:rPr>
          <w:rFonts w:ascii="Courier New" w:eastAsia="Times New Roman" w:hAnsi="Courier New" w:cs="Courier New"/>
          <w:color w:val="000000"/>
          <w:sz w:val="20"/>
          <w:szCs w:val="20"/>
        </w:rPr>
        <w:t>-buffer": "^2.1.0"</w:t>
      </w:r>
    </w:p>
    <w:p w14:paraId="56F616C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39D5541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80706B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ee</w:t>
      </w:r>
      <w:proofErr w:type="spellEnd"/>
      <w:proofErr w:type="gramEnd"/>
      <w:r w:rsidRPr="00130981">
        <w:rPr>
          <w:rFonts w:ascii="Courier New" w:eastAsia="Times New Roman" w:hAnsi="Courier New" w:cs="Courier New"/>
          <w:color w:val="000000"/>
          <w:sz w:val="20"/>
          <w:szCs w:val="20"/>
        </w:rPr>
        <w:t>-first": {</w:t>
      </w:r>
    </w:p>
    <w:p w14:paraId="50995B9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"1.1.1",</w:t>
      </w:r>
    </w:p>
    <w:p w14:paraId="265BAA2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t>
      </w:r>
      <w:proofErr w:type="spellStart"/>
      <w:r w:rsidRPr="00130981">
        <w:rPr>
          <w:rFonts w:ascii="Courier New" w:eastAsia="Times New Roman" w:hAnsi="Courier New" w:cs="Courier New"/>
          <w:color w:val="000000"/>
          <w:sz w:val="20"/>
          <w:szCs w:val="20"/>
        </w:rPr>
        <w:t>ee</w:t>
      </w:r>
      <w:proofErr w:type="spellEnd"/>
      <w:r w:rsidRPr="00130981">
        <w:rPr>
          <w:rFonts w:ascii="Courier New" w:eastAsia="Times New Roman" w:hAnsi="Courier New" w:cs="Courier New"/>
          <w:color w:val="000000"/>
          <w:sz w:val="20"/>
          <w:szCs w:val="20"/>
        </w:rPr>
        <w:t>-first/-/ee-first-1.1.1.tgz",</w:t>
      </w:r>
    </w:p>
    <w:p w14:paraId="259AEB5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"sha512-WMwm9LhRUo+WUaRN+vRuETqG89IgZphVSNkdFgeb6sS/E4OrDIN7t48CAewSHXc6C8lefD8KKfr5vY61brQlow==",</w:t>
      </w:r>
    </w:p>
    <w:p w14:paraId="43432E4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0353A3E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3AC29DC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electron</w:t>
      </w:r>
      <w:proofErr w:type="gramEnd"/>
      <w:r w:rsidRPr="00130981">
        <w:rPr>
          <w:rFonts w:ascii="Courier New" w:eastAsia="Times New Roman" w:hAnsi="Courier New" w:cs="Courier New"/>
          <w:color w:val="000000"/>
          <w:sz w:val="20"/>
          <w:szCs w:val="20"/>
        </w:rPr>
        <w:t>-to-chromium": {</w:t>
      </w:r>
    </w:p>
    <w:p w14:paraId="572C514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"1.4.342",</w:t>
      </w:r>
    </w:p>
    <w:p w14:paraId="5A37348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"https://registry.npmjs.org/electron-to-chromium/-/electron-to-chromium-1.4.342.tgz",</w:t>
      </w:r>
    </w:p>
    <w:p w14:paraId="12E65B0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"sha512-dTei3VResi5bINDENswBxhL+N0Mw5YnfWyTqO75KGsVldurEkhC9+CelJVAse8jycWyP8pv3VSj4BSyP8wTWJA==",</w:t>
      </w:r>
    </w:p>
    <w:p w14:paraId="2A3E384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300148B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3C4E8CC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"elliptic": {</w:t>
      </w:r>
    </w:p>
    <w:p w14:paraId="2C7BD6B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"6.5.4",</w:t>
      </w:r>
    </w:p>
    <w:p w14:paraId="25E9AA5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"https://registry.npmjs.org/elliptic/-/elliptic-6.5.4.tgz",</w:t>
      </w:r>
    </w:p>
    <w:p w14:paraId="103970E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"sha512-iLhC6ULemrljPZb+QutR5TQGB+pdW6KGD5RSegS+8sorOZT+rdQFbsQFJgvN3eRqNALqJer4oQ16YvJHlU8hzQ==",</w:t>
      </w:r>
    </w:p>
    <w:p w14:paraId="06AC18F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1346A28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17D61D5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"bn.js": "^4.11.9",</w:t>
      </w:r>
    </w:p>
    <w:p w14:paraId="0C30559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brorand</w:t>
      </w:r>
      <w:proofErr w:type="spellEnd"/>
      <w:r w:rsidRPr="00130981">
        <w:rPr>
          <w:rFonts w:ascii="Courier New" w:eastAsia="Times New Roman" w:hAnsi="Courier New" w:cs="Courier New"/>
          <w:color w:val="000000"/>
          <w:sz w:val="20"/>
          <w:szCs w:val="20"/>
        </w:rPr>
        <w:t>": "^1.1.0",</w:t>
      </w:r>
    </w:p>
    <w:p w14:paraId="35506A8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"hash.js": "^1.0.0",</w:t>
      </w:r>
    </w:p>
    <w:p w14:paraId="6913B3B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hmac</w:t>
      </w:r>
      <w:proofErr w:type="gramEnd"/>
      <w:r w:rsidRPr="00130981">
        <w:rPr>
          <w:rFonts w:ascii="Courier New" w:eastAsia="Times New Roman" w:hAnsi="Courier New" w:cs="Courier New"/>
          <w:color w:val="000000"/>
          <w:sz w:val="20"/>
          <w:szCs w:val="20"/>
        </w:rPr>
        <w:t>-drbg</w:t>
      </w:r>
      <w:proofErr w:type="spellEnd"/>
      <w:r w:rsidRPr="00130981">
        <w:rPr>
          <w:rFonts w:ascii="Courier New" w:eastAsia="Times New Roman" w:hAnsi="Courier New" w:cs="Courier New"/>
          <w:color w:val="000000"/>
          <w:sz w:val="20"/>
          <w:szCs w:val="20"/>
        </w:rPr>
        <w:t>": "^1.0.1",</w:t>
      </w:r>
    </w:p>
    <w:p w14:paraId="33E2DBF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"inherits": "^2.0.4",</w:t>
      </w:r>
    </w:p>
    <w:p w14:paraId="211E1E3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minimalistic</w:t>
      </w:r>
      <w:proofErr w:type="gramEnd"/>
      <w:r w:rsidRPr="00130981">
        <w:rPr>
          <w:rFonts w:ascii="Courier New" w:eastAsia="Times New Roman" w:hAnsi="Courier New" w:cs="Courier New"/>
          <w:color w:val="000000"/>
          <w:sz w:val="20"/>
          <w:szCs w:val="20"/>
        </w:rPr>
        <w:t>-assert": "^1.0.1",</w:t>
      </w:r>
    </w:p>
    <w:p w14:paraId="1B7A5C1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minimalistic</w:t>
      </w:r>
      <w:proofErr w:type="gramEnd"/>
      <w:r w:rsidRPr="00130981">
        <w:rPr>
          <w:rFonts w:ascii="Courier New" w:eastAsia="Times New Roman" w:hAnsi="Courier New" w:cs="Courier New"/>
          <w:color w:val="000000"/>
          <w:sz w:val="20"/>
          <w:szCs w:val="20"/>
        </w:rPr>
        <w:t>-crypto-utils": "^1.0.1"</w:t>
      </w:r>
    </w:p>
    <w:p w14:paraId="402B504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58B33B3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"dependencies": {</w:t>
      </w:r>
    </w:p>
    <w:p w14:paraId="6EF35FC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"bn.js": {</w:t>
      </w:r>
    </w:p>
    <w:p w14:paraId="09AE5B5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"4.12.0",</w:t>
      </w:r>
    </w:p>
    <w:p w14:paraId="00F2F0C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"https://registry.npmjs.org/bn.js/-/bn.js-4.12.0.tgz",</w:t>
      </w:r>
    </w:p>
    <w:p w14:paraId="030C93E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"sha512-c98Bf3tPniI+scsdk237ku1Dc3ujXQTSgyiPUDEOe7tRkhrqridvh8klBv0HCEso1OLOYcHuCv/cS6DNxKH+ZA==",</w:t>
      </w:r>
    </w:p>
    <w:p w14:paraId="1493F8C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0BBC2ED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D5EBEC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6CA668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5DCBECB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emoji</w:t>
      </w:r>
      <w:proofErr w:type="gramEnd"/>
      <w:r w:rsidRPr="00130981">
        <w:rPr>
          <w:rFonts w:ascii="Courier New" w:eastAsia="Times New Roman" w:hAnsi="Courier New" w:cs="Courier New"/>
          <w:color w:val="000000"/>
          <w:sz w:val="20"/>
          <w:szCs w:val="20"/>
        </w:rPr>
        <w:t>-regex": {</w:t>
      </w:r>
    </w:p>
    <w:p w14:paraId="7344C74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"7.0.3",</w:t>
      </w:r>
    </w:p>
    <w:p w14:paraId="309DBB5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"https://registry.npmjs.org/emoji-regex/-/emoji-regex-7.0.3.tgz",</w:t>
      </w:r>
    </w:p>
    <w:p w14:paraId="2E29F79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lastRenderedPageBreak/>
        <w:t xml:space="preserve">      "integrity": "sha512-CwBLREIQ7LvYFB0WyRvwhq5N5qPhc6PMjD6bYggFlI5YyDgl+0vxq5VHbMOFqLg7hfWzmu8T5Z1QofhmTIhItA==",</w:t>
      </w:r>
    </w:p>
    <w:p w14:paraId="1B0B372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185016A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5382010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emojis</w:t>
      </w:r>
      <w:proofErr w:type="gramEnd"/>
      <w:r w:rsidRPr="00130981">
        <w:rPr>
          <w:rFonts w:ascii="Courier New" w:eastAsia="Times New Roman" w:hAnsi="Courier New" w:cs="Courier New"/>
          <w:color w:val="000000"/>
          <w:sz w:val="20"/>
          <w:szCs w:val="20"/>
        </w:rPr>
        <w:t>-list": {</w:t>
      </w:r>
    </w:p>
    <w:p w14:paraId="3D6F174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"3.0.0",</w:t>
      </w:r>
    </w:p>
    <w:p w14:paraId="69DCEA8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"https://registry.npmjs.org/emojis-list/-/emojis-list-3.0.0.tgz",</w:t>
      </w:r>
    </w:p>
    <w:p w14:paraId="5B1E919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"sha512-/kyM18EfinwXZbno9FyUGeFh87KC8HRQBQGildHZbEuRyWFOmv1U10o9BBp8XVZDVNNuQKyIGIu5ZYAAXJ0V2Q==",</w:t>
      </w:r>
    </w:p>
    <w:p w14:paraId="3EC519F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2A80E73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2E336A2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encodeurl</w:t>
      </w:r>
      <w:proofErr w:type="spellEnd"/>
      <w:r w:rsidRPr="00130981">
        <w:rPr>
          <w:rFonts w:ascii="Courier New" w:eastAsia="Times New Roman" w:hAnsi="Courier New" w:cs="Courier New"/>
          <w:color w:val="000000"/>
          <w:sz w:val="20"/>
          <w:szCs w:val="20"/>
        </w:rPr>
        <w:t>": {</w:t>
      </w:r>
    </w:p>
    <w:p w14:paraId="057BF1A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"1.0.2",</w:t>
      </w:r>
    </w:p>
    <w:p w14:paraId="7EF134F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t>
      </w:r>
      <w:proofErr w:type="spellStart"/>
      <w:r w:rsidRPr="00130981">
        <w:rPr>
          <w:rFonts w:ascii="Courier New" w:eastAsia="Times New Roman" w:hAnsi="Courier New" w:cs="Courier New"/>
          <w:color w:val="000000"/>
          <w:sz w:val="20"/>
          <w:szCs w:val="20"/>
        </w:rPr>
        <w:t>encodeurl</w:t>
      </w:r>
      <w:proofErr w:type="spellEnd"/>
      <w:r w:rsidRPr="00130981">
        <w:rPr>
          <w:rFonts w:ascii="Courier New" w:eastAsia="Times New Roman" w:hAnsi="Courier New" w:cs="Courier New"/>
          <w:color w:val="000000"/>
          <w:sz w:val="20"/>
          <w:szCs w:val="20"/>
        </w:rPr>
        <w:t>/-/encodeurl-1.0.2.tgz",</w:t>
      </w:r>
    </w:p>
    <w:p w14:paraId="068A615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"sha512-TPJXq8JqFaVYm2CWmPvnP2Iyo4ZSM7/QKcSmuMLDObfpH5fi7RUGmd/rTDf+rut/saiDiQEeVTNgAmJEdAOx0w==",</w:t>
      </w:r>
    </w:p>
    <w:p w14:paraId="05C43C1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5441114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5F406DA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"encoding": {</w:t>
      </w:r>
    </w:p>
    <w:p w14:paraId="45BB03C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"0.1.13",</w:t>
      </w:r>
    </w:p>
    <w:p w14:paraId="328D6D1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"https://registry.npmjs.org/encoding/-/encoding-0.1.13.tgz",</w:t>
      </w:r>
    </w:p>
    <w:p w14:paraId="769E1BB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"sha512-ETBauow1T35Y/WZMkio9jiM0Z5xjHHmJ4XmjZOq1l/dXz3lr2sRn87nJy20RupqSh1F2m3HHPSp8ShIPQJrJ3A==",</w:t>
      </w:r>
    </w:p>
    <w:p w14:paraId="2A99FC9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707C273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65F9343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iconv</w:t>
      </w:r>
      <w:proofErr w:type="spellEnd"/>
      <w:proofErr w:type="gramEnd"/>
      <w:r w:rsidRPr="00130981">
        <w:rPr>
          <w:rFonts w:ascii="Courier New" w:eastAsia="Times New Roman" w:hAnsi="Courier New" w:cs="Courier New"/>
          <w:color w:val="000000"/>
          <w:sz w:val="20"/>
          <w:szCs w:val="20"/>
        </w:rPr>
        <w:t>-lite": "^0.6.2"</w:t>
      </w:r>
    </w:p>
    <w:p w14:paraId="2454BD2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1EA651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7834822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end</w:t>
      </w:r>
      <w:proofErr w:type="gramEnd"/>
      <w:r w:rsidRPr="00130981">
        <w:rPr>
          <w:rFonts w:ascii="Courier New" w:eastAsia="Times New Roman" w:hAnsi="Courier New" w:cs="Courier New"/>
          <w:color w:val="000000"/>
          <w:sz w:val="20"/>
          <w:szCs w:val="20"/>
        </w:rPr>
        <w:t>-of-stream": {</w:t>
      </w:r>
    </w:p>
    <w:p w14:paraId="11724D3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"1.4.4",</w:t>
      </w:r>
    </w:p>
    <w:p w14:paraId="690812A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"https://registry.npmjs.org/end-of-stream/-/end-of-stream-1.4.4.tgz",</w:t>
      </w:r>
    </w:p>
    <w:p w14:paraId="75C0D0A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"sha512-+uw1inIHVPQoaVuHzRyXd21icM+cnt4CzD5rW+NC1wjOUSTOs+Te7FOv7AhN7vS9x/oIyhLP5PR1H+phQAHu5Q==",</w:t>
      </w:r>
    </w:p>
    <w:p w14:paraId="0110BEA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7A6DEFF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669CC46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"once": "^1.4.0"</w:t>
      </w:r>
    </w:p>
    <w:p w14:paraId="2726B23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128F3D2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1C28AC0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"engine.io": {</w:t>
      </w:r>
    </w:p>
    <w:p w14:paraId="5F5B386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"3.6.1",</w:t>
      </w:r>
    </w:p>
    <w:p w14:paraId="498F3D9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"https://registry.npmjs.org/engine.io/-/engine.io-3.6.1.tgz",</w:t>
      </w:r>
    </w:p>
    <w:p w14:paraId="173B1EA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"sha512-dfs8EVg/i7QjFsXxn7cCRQ+Wai1G1TlEvHhdYEi80fxn5R1vZ2K661O6v/rezj1FP234SZ14r9CmJke99iYDGg==",</w:t>
      </w:r>
    </w:p>
    <w:p w14:paraId="5213C11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5AE4443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02199AD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"accepts": "~1.3.4",</w:t>
      </w:r>
    </w:p>
    <w:p w14:paraId="2B551D8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"base64id": "2.0.0",</w:t>
      </w:r>
    </w:p>
    <w:p w14:paraId="7B5B1A4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"cookie": "~0.4.1",</w:t>
      </w:r>
    </w:p>
    <w:p w14:paraId="710B791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lastRenderedPageBreak/>
        <w:t xml:space="preserve">        "debug": "~4.1.0",</w:t>
      </w:r>
    </w:p>
    <w:p w14:paraId="6031783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"engine.io-parser": "~2.2.0",</w:t>
      </w:r>
    </w:p>
    <w:p w14:paraId="64DCCDF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ws</w:t>
      </w:r>
      <w:proofErr w:type="spellEnd"/>
      <w:r w:rsidRPr="00130981">
        <w:rPr>
          <w:rFonts w:ascii="Courier New" w:eastAsia="Times New Roman" w:hAnsi="Courier New" w:cs="Courier New"/>
          <w:color w:val="000000"/>
          <w:sz w:val="20"/>
          <w:szCs w:val="20"/>
        </w:rPr>
        <w:t>": "~7.4.2"</w:t>
      </w:r>
    </w:p>
    <w:p w14:paraId="05D722C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295CF04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"dependencies": {</w:t>
      </w:r>
    </w:p>
    <w:p w14:paraId="6D7B779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"cookie": {</w:t>
      </w:r>
    </w:p>
    <w:p w14:paraId="34A6B4F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"0.4.2",</w:t>
      </w:r>
    </w:p>
    <w:p w14:paraId="7A7A3A7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"https://registry.npmjs.org/cookie/-/cookie-0.4.2.tgz",</w:t>
      </w:r>
    </w:p>
    <w:p w14:paraId="3E22621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"sha512-aSWTXFzaKWkvHO1Ny/s+ePFpvKsPnjc551iI41v3ny/ow6tBG5Vd+FuqGNhh1LxOmVzOlGUriIlOaokOvhaStA==",</w:t>
      </w:r>
    </w:p>
    <w:p w14:paraId="4819EB4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2564550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151F54B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"debug": {</w:t>
      </w:r>
    </w:p>
    <w:p w14:paraId="6E01185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"4.1.1",</w:t>
      </w:r>
    </w:p>
    <w:p w14:paraId="3B10909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"https://registry.npmjs.org/debug/-/debug-4.1.1.tgz",</w:t>
      </w:r>
    </w:p>
    <w:p w14:paraId="05888F0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"sha512-pYAIzeRo8J6KPEaJ0VWOh5Pzkbw/RetuzehGM7QRRX5he4fPHx2rdKMB256ehJCkX+XRQm16eZLqLNS8RSZXZw==",</w:t>
      </w:r>
    </w:p>
    <w:p w14:paraId="62E30D8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3B89D62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31EA145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ms</w:t>
      </w:r>
      <w:proofErr w:type="spellEnd"/>
      <w:r w:rsidRPr="00130981">
        <w:rPr>
          <w:rFonts w:ascii="Courier New" w:eastAsia="Times New Roman" w:hAnsi="Courier New" w:cs="Courier New"/>
          <w:color w:val="000000"/>
          <w:sz w:val="20"/>
          <w:szCs w:val="20"/>
        </w:rPr>
        <w:t>": "^2.1.1"</w:t>
      </w:r>
    </w:p>
    <w:p w14:paraId="7C1A92C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227E12A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599F087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ws</w:t>
      </w:r>
      <w:proofErr w:type="spellEnd"/>
      <w:r w:rsidRPr="00130981">
        <w:rPr>
          <w:rFonts w:ascii="Courier New" w:eastAsia="Times New Roman" w:hAnsi="Courier New" w:cs="Courier New"/>
          <w:color w:val="000000"/>
          <w:sz w:val="20"/>
          <w:szCs w:val="20"/>
        </w:rPr>
        <w:t>": {</w:t>
      </w:r>
    </w:p>
    <w:p w14:paraId="45143E4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"7.4.6",</w:t>
      </w:r>
    </w:p>
    <w:p w14:paraId="34A6187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t>
      </w:r>
      <w:proofErr w:type="spellStart"/>
      <w:r w:rsidRPr="00130981">
        <w:rPr>
          <w:rFonts w:ascii="Courier New" w:eastAsia="Times New Roman" w:hAnsi="Courier New" w:cs="Courier New"/>
          <w:color w:val="000000"/>
          <w:sz w:val="20"/>
          <w:szCs w:val="20"/>
        </w:rPr>
        <w:t>ws</w:t>
      </w:r>
      <w:proofErr w:type="spellEnd"/>
      <w:r w:rsidRPr="00130981">
        <w:rPr>
          <w:rFonts w:ascii="Courier New" w:eastAsia="Times New Roman" w:hAnsi="Courier New" w:cs="Courier New"/>
          <w:color w:val="000000"/>
          <w:sz w:val="20"/>
          <w:szCs w:val="20"/>
        </w:rPr>
        <w:t>/-/ws-7.4.6.tgz",</w:t>
      </w:r>
    </w:p>
    <w:p w14:paraId="63054B9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"sha512-YmhHDO4MzaDLB+M9ym/mDA5z0naX8j7SIlT8f8z+I0VtzsRbekxEutHSme7NPS2qE8StCYQNUnfWdXta/Yu85A==",</w:t>
      </w:r>
    </w:p>
    <w:p w14:paraId="5D30FEA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3BA6F62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0F3D548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3EE0F1F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56AFAE0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"engine.io-client": {</w:t>
      </w:r>
    </w:p>
    <w:p w14:paraId="2CB3405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"3.5.3",</w:t>
      </w:r>
    </w:p>
    <w:p w14:paraId="73B7491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"https://registry.npmjs.org/engine.io-client/-/engine.io-client-3.5.3.tgz",</w:t>
      </w:r>
    </w:p>
    <w:p w14:paraId="597C56F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"sha512-qsgyc/CEhJ6cgMUwxRRtOndGVhIu5hpL5tR4umSpmX/MvkFoIxUTM7oFMDQumHNzlNLwSVy6qhstFPoWTf7dOw==",</w:t>
      </w:r>
    </w:p>
    <w:p w14:paraId="122035F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78C40DF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14589B8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component</w:t>
      </w:r>
      <w:proofErr w:type="gramEnd"/>
      <w:r w:rsidRPr="00130981">
        <w:rPr>
          <w:rFonts w:ascii="Courier New" w:eastAsia="Times New Roman" w:hAnsi="Courier New" w:cs="Courier New"/>
          <w:color w:val="000000"/>
          <w:sz w:val="20"/>
          <w:szCs w:val="20"/>
        </w:rPr>
        <w:t>-emitter": "~1.3.0",</w:t>
      </w:r>
    </w:p>
    <w:p w14:paraId="2652E84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component</w:t>
      </w:r>
      <w:proofErr w:type="gramEnd"/>
      <w:r w:rsidRPr="00130981">
        <w:rPr>
          <w:rFonts w:ascii="Courier New" w:eastAsia="Times New Roman" w:hAnsi="Courier New" w:cs="Courier New"/>
          <w:color w:val="000000"/>
          <w:sz w:val="20"/>
          <w:szCs w:val="20"/>
        </w:rPr>
        <w:t>-inherit": "0.0.3",</w:t>
      </w:r>
    </w:p>
    <w:p w14:paraId="55A4BC2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"debug": "~3.1.0",</w:t>
      </w:r>
    </w:p>
    <w:p w14:paraId="2BD353B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"engine.io-parser": "~2.2.0",</w:t>
      </w:r>
    </w:p>
    <w:p w14:paraId="653FD07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has</w:t>
      </w:r>
      <w:proofErr w:type="gramEnd"/>
      <w:r w:rsidRPr="00130981">
        <w:rPr>
          <w:rFonts w:ascii="Courier New" w:eastAsia="Times New Roman" w:hAnsi="Courier New" w:cs="Courier New"/>
          <w:color w:val="000000"/>
          <w:sz w:val="20"/>
          <w:szCs w:val="20"/>
        </w:rPr>
        <w:t>-</w:t>
      </w:r>
      <w:proofErr w:type="spellStart"/>
      <w:r w:rsidRPr="00130981">
        <w:rPr>
          <w:rFonts w:ascii="Courier New" w:eastAsia="Times New Roman" w:hAnsi="Courier New" w:cs="Courier New"/>
          <w:color w:val="000000"/>
          <w:sz w:val="20"/>
          <w:szCs w:val="20"/>
        </w:rPr>
        <w:t>cors</w:t>
      </w:r>
      <w:proofErr w:type="spellEnd"/>
      <w:r w:rsidRPr="00130981">
        <w:rPr>
          <w:rFonts w:ascii="Courier New" w:eastAsia="Times New Roman" w:hAnsi="Courier New" w:cs="Courier New"/>
          <w:color w:val="000000"/>
          <w:sz w:val="20"/>
          <w:szCs w:val="20"/>
        </w:rPr>
        <w:t>": "1.1.0",</w:t>
      </w:r>
    </w:p>
    <w:p w14:paraId="5C2CA95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indexof</w:t>
      </w:r>
      <w:proofErr w:type="spellEnd"/>
      <w:r w:rsidRPr="00130981">
        <w:rPr>
          <w:rFonts w:ascii="Courier New" w:eastAsia="Times New Roman" w:hAnsi="Courier New" w:cs="Courier New"/>
          <w:color w:val="000000"/>
          <w:sz w:val="20"/>
          <w:szCs w:val="20"/>
        </w:rPr>
        <w:t>": "0.0.1",</w:t>
      </w:r>
    </w:p>
    <w:p w14:paraId="386A299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parseqs</w:t>
      </w:r>
      <w:proofErr w:type="spellEnd"/>
      <w:r w:rsidRPr="00130981">
        <w:rPr>
          <w:rFonts w:ascii="Courier New" w:eastAsia="Times New Roman" w:hAnsi="Courier New" w:cs="Courier New"/>
          <w:color w:val="000000"/>
          <w:sz w:val="20"/>
          <w:szCs w:val="20"/>
        </w:rPr>
        <w:t>": "0.0.6",</w:t>
      </w:r>
    </w:p>
    <w:p w14:paraId="5BCAEA7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parseuri</w:t>
      </w:r>
      <w:proofErr w:type="spellEnd"/>
      <w:r w:rsidRPr="00130981">
        <w:rPr>
          <w:rFonts w:ascii="Courier New" w:eastAsia="Times New Roman" w:hAnsi="Courier New" w:cs="Courier New"/>
          <w:color w:val="000000"/>
          <w:sz w:val="20"/>
          <w:szCs w:val="20"/>
        </w:rPr>
        <w:t>": "0.0.6",</w:t>
      </w:r>
    </w:p>
    <w:p w14:paraId="129191D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ws</w:t>
      </w:r>
      <w:proofErr w:type="spellEnd"/>
      <w:r w:rsidRPr="00130981">
        <w:rPr>
          <w:rFonts w:ascii="Courier New" w:eastAsia="Times New Roman" w:hAnsi="Courier New" w:cs="Courier New"/>
          <w:color w:val="000000"/>
          <w:sz w:val="20"/>
          <w:szCs w:val="20"/>
        </w:rPr>
        <w:t>": "~7.4.2",</w:t>
      </w:r>
    </w:p>
    <w:p w14:paraId="7594272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xmlhttprequest</w:t>
      </w:r>
      <w:proofErr w:type="gramEnd"/>
      <w:r w:rsidRPr="00130981">
        <w:rPr>
          <w:rFonts w:ascii="Courier New" w:eastAsia="Times New Roman" w:hAnsi="Courier New" w:cs="Courier New"/>
          <w:color w:val="000000"/>
          <w:sz w:val="20"/>
          <w:szCs w:val="20"/>
        </w:rPr>
        <w:t>-ssl</w:t>
      </w:r>
      <w:proofErr w:type="spellEnd"/>
      <w:r w:rsidRPr="00130981">
        <w:rPr>
          <w:rFonts w:ascii="Courier New" w:eastAsia="Times New Roman" w:hAnsi="Courier New" w:cs="Courier New"/>
          <w:color w:val="000000"/>
          <w:sz w:val="20"/>
          <w:szCs w:val="20"/>
        </w:rPr>
        <w:t>": "~1.6.2",</w:t>
      </w:r>
    </w:p>
    <w:p w14:paraId="4FAE619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"yeast": "0.1.2"</w:t>
      </w:r>
    </w:p>
    <w:p w14:paraId="6FE31C6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76C54B8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"dependencies": {</w:t>
      </w:r>
    </w:p>
    <w:p w14:paraId="09EF1ED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"debug": {</w:t>
      </w:r>
    </w:p>
    <w:p w14:paraId="357EB26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"3.1.0",</w:t>
      </w:r>
    </w:p>
    <w:p w14:paraId="588F489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"https://registry.npmjs.org/debug/-/debug-3.1.0.tgz",</w:t>
      </w:r>
    </w:p>
    <w:p w14:paraId="0BE1095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lastRenderedPageBreak/>
        <w:t xml:space="preserve">          "integrity": "sha512-OX8XqP7/1a9cqkxYw2yXss15f26NKWBpDXQd0/uK/KPqdQhxbPa994hnzjcE2VqQpDslf55723cKPUOGSmMY3g==",</w:t>
      </w:r>
    </w:p>
    <w:p w14:paraId="5330672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02F262D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27C6AED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ms</w:t>
      </w:r>
      <w:proofErr w:type="spellEnd"/>
      <w:r w:rsidRPr="00130981">
        <w:rPr>
          <w:rFonts w:ascii="Courier New" w:eastAsia="Times New Roman" w:hAnsi="Courier New" w:cs="Courier New"/>
          <w:color w:val="000000"/>
          <w:sz w:val="20"/>
          <w:szCs w:val="20"/>
        </w:rPr>
        <w:t>": "2.0.0"</w:t>
      </w:r>
    </w:p>
    <w:p w14:paraId="0C2F4F8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0E0B70A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7EC578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ms</w:t>
      </w:r>
      <w:proofErr w:type="spellEnd"/>
      <w:r w:rsidRPr="00130981">
        <w:rPr>
          <w:rFonts w:ascii="Courier New" w:eastAsia="Times New Roman" w:hAnsi="Courier New" w:cs="Courier New"/>
          <w:color w:val="000000"/>
          <w:sz w:val="20"/>
          <w:szCs w:val="20"/>
        </w:rPr>
        <w:t>": {</w:t>
      </w:r>
    </w:p>
    <w:p w14:paraId="70E6D91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"2.0.0",</w:t>
      </w:r>
    </w:p>
    <w:p w14:paraId="63233BA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t>
      </w:r>
      <w:proofErr w:type="spellStart"/>
      <w:r w:rsidRPr="00130981">
        <w:rPr>
          <w:rFonts w:ascii="Courier New" w:eastAsia="Times New Roman" w:hAnsi="Courier New" w:cs="Courier New"/>
          <w:color w:val="000000"/>
          <w:sz w:val="20"/>
          <w:szCs w:val="20"/>
        </w:rPr>
        <w:t>ms</w:t>
      </w:r>
      <w:proofErr w:type="spellEnd"/>
      <w:r w:rsidRPr="00130981">
        <w:rPr>
          <w:rFonts w:ascii="Courier New" w:eastAsia="Times New Roman" w:hAnsi="Courier New" w:cs="Courier New"/>
          <w:color w:val="000000"/>
          <w:sz w:val="20"/>
          <w:szCs w:val="20"/>
        </w:rPr>
        <w:t>/-/ms-2.0.0.tgz",</w:t>
      </w:r>
    </w:p>
    <w:p w14:paraId="59B3FF2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"sha512-Tpp60P6IUJDTuOq/5Z8cdskzJujfwqfOTkrwIwj7IRISpnkJnT6SyJ4PCPnGMoFjC9ddhal5KVIYtAt97ix05A==",</w:t>
      </w:r>
    </w:p>
    <w:p w14:paraId="69518A8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783C892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5667FC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ws</w:t>
      </w:r>
      <w:proofErr w:type="spellEnd"/>
      <w:r w:rsidRPr="00130981">
        <w:rPr>
          <w:rFonts w:ascii="Courier New" w:eastAsia="Times New Roman" w:hAnsi="Courier New" w:cs="Courier New"/>
          <w:color w:val="000000"/>
          <w:sz w:val="20"/>
          <w:szCs w:val="20"/>
        </w:rPr>
        <w:t>": {</w:t>
      </w:r>
    </w:p>
    <w:p w14:paraId="0840AA4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"7.4.6",</w:t>
      </w:r>
    </w:p>
    <w:p w14:paraId="33D0DCA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t>
      </w:r>
      <w:proofErr w:type="spellStart"/>
      <w:r w:rsidRPr="00130981">
        <w:rPr>
          <w:rFonts w:ascii="Courier New" w:eastAsia="Times New Roman" w:hAnsi="Courier New" w:cs="Courier New"/>
          <w:color w:val="000000"/>
          <w:sz w:val="20"/>
          <w:szCs w:val="20"/>
        </w:rPr>
        <w:t>ws</w:t>
      </w:r>
      <w:proofErr w:type="spellEnd"/>
      <w:r w:rsidRPr="00130981">
        <w:rPr>
          <w:rFonts w:ascii="Courier New" w:eastAsia="Times New Roman" w:hAnsi="Courier New" w:cs="Courier New"/>
          <w:color w:val="000000"/>
          <w:sz w:val="20"/>
          <w:szCs w:val="20"/>
        </w:rPr>
        <w:t>/-/ws-7.4.6.tgz",</w:t>
      </w:r>
    </w:p>
    <w:p w14:paraId="6EADC65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"sha512-YmhHDO4MzaDLB+M9ym/mDA5z0naX8j7SIlT8f8z+I0VtzsRbekxEutHSme7NPS2qE8StCYQNUnfWdXta/Yu85A==",</w:t>
      </w:r>
    </w:p>
    <w:p w14:paraId="1B9FB38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58B62DE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00C198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B3B969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80C530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"engine.io-parser": {</w:t>
      </w:r>
    </w:p>
    <w:p w14:paraId="1BDA144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"2.2.1",</w:t>
      </w:r>
    </w:p>
    <w:p w14:paraId="1848AE6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"https://registry.npmjs.org/engine.io-parser/-/engine.io-parser-2.2.1.tgz",</w:t>
      </w:r>
    </w:p>
    <w:p w14:paraId="375676C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"sha512-x+dN/fBH8Ro8TFwJ+rkB2AmuVw9Yu2mockR/p3W8f8YtExwFgDvBDi0GWyb4ZLkpahtDGZgtr3zLovanJghPqg==",</w:t>
      </w:r>
    </w:p>
    <w:p w14:paraId="0B16E12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07C90FA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476A5C2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"after": "0.8.2",</w:t>
      </w:r>
    </w:p>
    <w:p w14:paraId="565D050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arraybuffer.slice</w:t>
      </w:r>
      <w:proofErr w:type="spellEnd"/>
      <w:proofErr w:type="gramEnd"/>
      <w:r w:rsidRPr="00130981">
        <w:rPr>
          <w:rFonts w:ascii="Courier New" w:eastAsia="Times New Roman" w:hAnsi="Courier New" w:cs="Courier New"/>
          <w:color w:val="000000"/>
          <w:sz w:val="20"/>
          <w:szCs w:val="20"/>
        </w:rPr>
        <w:t>": "~0.0.7",</w:t>
      </w:r>
    </w:p>
    <w:p w14:paraId="4996A95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"base64-arraybuffer": "0.1.4",</w:t>
      </w:r>
    </w:p>
    <w:p w14:paraId="33EC747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"blob": "0.0.5",</w:t>
      </w:r>
    </w:p>
    <w:p w14:paraId="113C894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has</w:t>
      </w:r>
      <w:proofErr w:type="gramEnd"/>
      <w:r w:rsidRPr="00130981">
        <w:rPr>
          <w:rFonts w:ascii="Courier New" w:eastAsia="Times New Roman" w:hAnsi="Courier New" w:cs="Courier New"/>
          <w:color w:val="000000"/>
          <w:sz w:val="20"/>
          <w:szCs w:val="20"/>
        </w:rPr>
        <w:t>-binary2": "~1.0.2"</w:t>
      </w:r>
    </w:p>
    <w:p w14:paraId="5A6ACA9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DEB21B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5078D33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enhanced</w:t>
      </w:r>
      <w:proofErr w:type="gramEnd"/>
      <w:r w:rsidRPr="00130981">
        <w:rPr>
          <w:rFonts w:ascii="Courier New" w:eastAsia="Times New Roman" w:hAnsi="Courier New" w:cs="Courier New"/>
          <w:color w:val="000000"/>
          <w:sz w:val="20"/>
          <w:szCs w:val="20"/>
        </w:rPr>
        <w:t>-resolve": {</w:t>
      </w:r>
    </w:p>
    <w:p w14:paraId="464C33E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"4.3.0",</w:t>
      </w:r>
    </w:p>
    <w:p w14:paraId="747125D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"https://registry.npmjs.org/enhanced-resolve/-/enhanced-resolve-4.3.0.tgz",</w:t>
      </w:r>
    </w:p>
    <w:p w14:paraId="33C4ECD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"sha512-3e87LvavsdxyoCfGusJnrZ5G8SLPOFeHSNpZI/ATL9a5leXo2k0w6MKnbqhdBad9qTobSfB20Ld7UmgoNbAZkQ==",</w:t>
      </w:r>
    </w:p>
    <w:p w14:paraId="24BFB2A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693483E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1EB4543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graceful</w:t>
      </w:r>
      <w:proofErr w:type="gramEnd"/>
      <w:r w:rsidRPr="00130981">
        <w:rPr>
          <w:rFonts w:ascii="Courier New" w:eastAsia="Times New Roman" w:hAnsi="Courier New" w:cs="Courier New"/>
          <w:color w:val="000000"/>
          <w:sz w:val="20"/>
          <w:szCs w:val="20"/>
        </w:rPr>
        <w:t>-fs": "^4.1.2",</w:t>
      </w:r>
    </w:p>
    <w:p w14:paraId="070E7C2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memory</w:t>
      </w:r>
      <w:proofErr w:type="gramEnd"/>
      <w:r w:rsidRPr="00130981">
        <w:rPr>
          <w:rFonts w:ascii="Courier New" w:eastAsia="Times New Roman" w:hAnsi="Courier New" w:cs="Courier New"/>
          <w:color w:val="000000"/>
          <w:sz w:val="20"/>
          <w:szCs w:val="20"/>
        </w:rPr>
        <w:t>-fs": "^0.5.0",</w:t>
      </w:r>
    </w:p>
    <w:p w14:paraId="51BE697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tapable</w:t>
      </w:r>
      <w:proofErr w:type="spellEnd"/>
      <w:r w:rsidRPr="00130981">
        <w:rPr>
          <w:rFonts w:ascii="Courier New" w:eastAsia="Times New Roman" w:hAnsi="Courier New" w:cs="Courier New"/>
          <w:color w:val="000000"/>
          <w:sz w:val="20"/>
          <w:szCs w:val="20"/>
        </w:rPr>
        <w:t>": "^1.0.0"</w:t>
      </w:r>
    </w:p>
    <w:p w14:paraId="10DFFC8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7BE69C4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5906519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ent</w:t>
      </w:r>
      <w:proofErr w:type="spellEnd"/>
      <w:r w:rsidRPr="00130981">
        <w:rPr>
          <w:rFonts w:ascii="Courier New" w:eastAsia="Times New Roman" w:hAnsi="Courier New" w:cs="Courier New"/>
          <w:color w:val="000000"/>
          <w:sz w:val="20"/>
          <w:szCs w:val="20"/>
        </w:rPr>
        <w:t>": {</w:t>
      </w:r>
    </w:p>
    <w:p w14:paraId="6274189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"2.2.0",</w:t>
      </w:r>
    </w:p>
    <w:p w14:paraId="1AE04EC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t>
      </w:r>
      <w:proofErr w:type="spellStart"/>
      <w:r w:rsidRPr="00130981">
        <w:rPr>
          <w:rFonts w:ascii="Courier New" w:eastAsia="Times New Roman" w:hAnsi="Courier New" w:cs="Courier New"/>
          <w:color w:val="000000"/>
          <w:sz w:val="20"/>
          <w:szCs w:val="20"/>
        </w:rPr>
        <w:t>ent</w:t>
      </w:r>
      <w:proofErr w:type="spellEnd"/>
      <w:r w:rsidRPr="00130981">
        <w:rPr>
          <w:rFonts w:ascii="Courier New" w:eastAsia="Times New Roman" w:hAnsi="Courier New" w:cs="Courier New"/>
          <w:color w:val="000000"/>
          <w:sz w:val="20"/>
          <w:szCs w:val="20"/>
        </w:rPr>
        <w:t>/-/ent-2.2.0.tgz",</w:t>
      </w:r>
    </w:p>
    <w:p w14:paraId="2A3B97D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lastRenderedPageBreak/>
        <w:t xml:space="preserve">      "integrity": "sha512-GHrMyVZQWvTIdDtpiEXdHZnFQKzeO09apj8Cbl4pKWy4i0Oprcq17usfDt5aO63swf0JOeMWjWQE/LzgSRuWpA==",</w:t>
      </w:r>
    </w:p>
    <w:p w14:paraId="4B3CE1A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79A8C51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5A9ECB6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"entities": {</w:t>
      </w:r>
    </w:p>
    <w:p w14:paraId="18ED9DD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"2.2.0",</w:t>
      </w:r>
    </w:p>
    <w:p w14:paraId="6ECDD54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"https://registry.npmjs.org/entities/-/entities-2.2.0.tgz",</w:t>
      </w:r>
    </w:p>
    <w:p w14:paraId="697C65F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"sha512-p92if5Nz619I0w+akJrLZH0MX0Pb5DX39XOwQTtXSdQQOaYH03S1uIQp4mhOZtAXrxq4ViO67YTiLBo2638o9A==",</w:t>
      </w:r>
    </w:p>
    <w:p w14:paraId="6460150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5513DA7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75B15CD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err</w:t>
      </w:r>
      <w:proofErr w:type="gramEnd"/>
      <w:r w:rsidRPr="00130981">
        <w:rPr>
          <w:rFonts w:ascii="Courier New" w:eastAsia="Times New Roman" w:hAnsi="Courier New" w:cs="Courier New"/>
          <w:color w:val="000000"/>
          <w:sz w:val="20"/>
          <w:szCs w:val="20"/>
        </w:rPr>
        <w:t>-code": {</w:t>
      </w:r>
    </w:p>
    <w:p w14:paraId="3043EB9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"1.1.2",</w:t>
      </w:r>
    </w:p>
    <w:p w14:paraId="38B0E18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"https://registry.npmjs.org/err-code/-/err-code-1.1.2.tgz",</w:t>
      </w:r>
    </w:p>
    <w:p w14:paraId="74C8FFA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"sha512-CJAN+O0/yA1CKfRn9SXOGctSpEM7DCon/r/5r2eXFMY2zCCJBasFhcM5I+1kh3Ap11FsQCX+vGHceNPvpWKhoA==",</w:t>
      </w:r>
    </w:p>
    <w:p w14:paraId="5E04EDC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7E21EC9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767E30C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errno</w:t>
      </w:r>
      <w:proofErr w:type="spellEnd"/>
      <w:r w:rsidRPr="00130981">
        <w:rPr>
          <w:rFonts w:ascii="Courier New" w:eastAsia="Times New Roman" w:hAnsi="Courier New" w:cs="Courier New"/>
          <w:color w:val="000000"/>
          <w:sz w:val="20"/>
          <w:szCs w:val="20"/>
        </w:rPr>
        <w:t>": {</w:t>
      </w:r>
    </w:p>
    <w:p w14:paraId="6222068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"0.1.8",</w:t>
      </w:r>
    </w:p>
    <w:p w14:paraId="4E623B5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t>
      </w:r>
      <w:proofErr w:type="spellStart"/>
      <w:r w:rsidRPr="00130981">
        <w:rPr>
          <w:rFonts w:ascii="Courier New" w:eastAsia="Times New Roman" w:hAnsi="Courier New" w:cs="Courier New"/>
          <w:color w:val="000000"/>
          <w:sz w:val="20"/>
          <w:szCs w:val="20"/>
        </w:rPr>
        <w:t>errno</w:t>
      </w:r>
      <w:proofErr w:type="spellEnd"/>
      <w:r w:rsidRPr="00130981">
        <w:rPr>
          <w:rFonts w:ascii="Courier New" w:eastAsia="Times New Roman" w:hAnsi="Courier New" w:cs="Courier New"/>
          <w:color w:val="000000"/>
          <w:sz w:val="20"/>
          <w:szCs w:val="20"/>
        </w:rPr>
        <w:t>/-/errno-0.1.8.tgz",</w:t>
      </w:r>
    </w:p>
    <w:p w14:paraId="298B7CE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"sha512-dJ6oBr5SQ1VSd9qkk7ByRgb/1SH4JZjCHSW/mr63/QcXO9zLVxvJ6Oy13nio03rxpSnVDDjFor75SjVeZWPW/A==",</w:t>
      </w:r>
    </w:p>
    <w:p w14:paraId="674487C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4B18FA6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184A8AC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prr</w:t>
      </w:r>
      <w:proofErr w:type="spellEnd"/>
      <w:r w:rsidRPr="00130981">
        <w:rPr>
          <w:rFonts w:ascii="Courier New" w:eastAsia="Times New Roman" w:hAnsi="Courier New" w:cs="Courier New"/>
          <w:color w:val="000000"/>
          <w:sz w:val="20"/>
          <w:szCs w:val="20"/>
        </w:rPr>
        <w:t>": "~1.0.1"</w:t>
      </w:r>
    </w:p>
    <w:p w14:paraId="7EBB7DF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79DD307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359A4D0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error</w:t>
      </w:r>
      <w:proofErr w:type="gramEnd"/>
      <w:r w:rsidRPr="00130981">
        <w:rPr>
          <w:rFonts w:ascii="Courier New" w:eastAsia="Times New Roman" w:hAnsi="Courier New" w:cs="Courier New"/>
          <w:color w:val="000000"/>
          <w:sz w:val="20"/>
          <w:szCs w:val="20"/>
        </w:rPr>
        <w:t>-ex": {</w:t>
      </w:r>
    </w:p>
    <w:p w14:paraId="7B89FE1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"1.3.2",</w:t>
      </w:r>
    </w:p>
    <w:p w14:paraId="77E60F3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"https://registry.npmjs.org/error-ex/-/error-ex-1.3.2.tgz",</w:t>
      </w:r>
    </w:p>
    <w:p w14:paraId="4FE3E1F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"sha512-7dFHNmqeFSEt2ZBsCriorKnn3Z2pj+fd9kmI6QoWw4//DL+icEBfc0U7qJCisqrTsKTjw4fNFy2pW9OqStD84g==",</w:t>
      </w:r>
    </w:p>
    <w:p w14:paraId="74619BB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5F9FE8D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14B54C6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is</w:t>
      </w:r>
      <w:proofErr w:type="gramEnd"/>
      <w:r w:rsidRPr="00130981">
        <w:rPr>
          <w:rFonts w:ascii="Courier New" w:eastAsia="Times New Roman" w:hAnsi="Courier New" w:cs="Courier New"/>
          <w:color w:val="000000"/>
          <w:sz w:val="20"/>
          <w:szCs w:val="20"/>
        </w:rPr>
        <w:t>-</w:t>
      </w:r>
      <w:proofErr w:type="spellStart"/>
      <w:r w:rsidRPr="00130981">
        <w:rPr>
          <w:rFonts w:ascii="Courier New" w:eastAsia="Times New Roman" w:hAnsi="Courier New" w:cs="Courier New"/>
          <w:color w:val="000000"/>
          <w:sz w:val="20"/>
          <w:szCs w:val="20"/>
        </w:rPr>
        <w:t>arrayish</w:t>
      </w:r>
      <w:proofErr w:type="spellEnd"/>
      <w:r w:rsidRPr="00130981">
        <w:rPr>
          <w:rFonts w:ascii="Courier New" w:eastAsia="Times New Roman" w:hAnsi="Courier New" w:cs="Courier New"/>
          <w:color w:val="000000"/>
          <w:sz w:val="20"/>
          <w:szCs w:val="20"/>
        </w:rPr>
        <w:t>": "^0.2.1"</w:t>
      </w:r>
    </w:p>
    <w:p w14:paraId="0A41481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05775C1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F13DD7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es</w:t>
      </w:r>
      <w:proofErr w:type="gramEnd"/>
      <w:r w:rsidRPr="00130981">
        <w:rPr>
          <w:rFonts w:ascii="Courier New" w:eastAsia="Times New Roman" w:hAnsi="Courier New" w:cs="Courier New"/>
          <w:color w:val="000000"/>
          <w:sz w:val="20"/>
          <w:szCs w:val="20"/>
        </w:rPr>
        <w:t>-abstract": {</w:t>
      </w:r>
    </w:p>
    <w:p w14:paraId="4824815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"1.21.2",</w:t>
      </w:r>
    </w:p>
    <w:p w14:paraId="3B82AF4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"https://registry.npmjs.org/es-abstract/-/es-abstract-1.21.2.tgz",</w:t>
      </w:r>
    </w:p>
    <w:p w14:paraId="1F8B64B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"sha512-y/B5POM2iBnIxCiernH1G7rC9qQoM77lLIMQLuob0zhp8C56Po81+2Nj0WFKnd0pNReDTnkYryc+zhOzpEIROg==",</w:t>
      </w:r>
    </w:p>
    <w:p w14:paraId="41A3176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28C64F6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5AE0A24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array</w:t>
      </w:r>
      <w:proofErr w:type="gramEnd"/>
      <w:r w:rsidRPr="00130981">
        <w:rPr>
          <w:rFonts w:ascii="Courier New" w:eastAsia="Times New Roman" w:hAnsi="Courier New" w:cs="Courier New"/>
          <w:color w:val="000000"/>
          <w:sz w:val="20"/>
          <w:szCs w:val="20"/>
        </w:rPr>
        <w:t>-buffer-byte-length": "^1.0.0",</w:t>
      </w:r>
    </w:p>
    <w:p w14:paraId="76BDFCF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available</w:t>
      </w:r>
      <w:proofErr w:type="gramEnd"/>
      <w:r w:rsidRPr="00130981">
        <w:rPr>
          <w:rFonts w:ascii="Courier New" w:eastAsia="Times New Roman" w:hAnsi="Courier New" w:cs="Courier New"/>
          <w:color w:val="000000"/>
          <w:sz w:val="20"/>
          <w:szCs w:val="20"/>
        </w:rPr>
        <w:t>-typed-arrays": "^1.0.5",</w:t>
      </w:r>
    </w:p>
    <w:p w14:paraId="719E900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call</w:t>
      </w:r>
      <w:proofErr w:type="gramEnd"/>
      <w:r w:rsidRPr="00130981">
        <w:rPr>
          <w:rFonts w:ascii="Courier New" w:eastAsia="Times New Roman" w:hAnsi="Courier New" w:cs="Courier New"/>
          <w:color w:val="000000"/>
          <w:sz w:val="20"/>
          <w:szCs w:val="20"/>
        </w:rPr>
        <w:t>-bind": "^1.0.2",</w:t>
      </w:r>
    </w:p>
    <w:p w14:paraId="6B07755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es</w:t>
      </w:r>
      <w:proofErr w:type="gramEnd"/>
      <w:r w:rsidRPr="00130981">
        <w:rPr>
          <w:rFonts w:ascii="Courier New" w:eastAsia="Times New Roman" w:hAnsi="Courier New" w:cs="Courier New"/>
          <w:color w:val="000000"/>
          <w:sz w:val="20"/>
          <w:szCs w:val="20"/>
        </w:rPr>
        <w:t>-set-</w:t>
      </w:r>
      <w:proofErr w:type="spellStart"/>
      <w:r w:rsidRPr="00130981">
        <w:rPr>
          <w:rFonts w:ascii="Courier New" w:eastAsia="Times New Roman" w:hAnsi="Courier New" w:cs="Courier New"/>
          <w:color w:val="000000"/>
          <w:sz w:val="20"/>
          <w:szCs w:val="20"/>
        </w:rPr>
        <w:t>tostringtag</w:t>
      </w:r>
      <w:proofErr w:type="spellEnd"/>
      <w:r w:rsidRPr="00130981">
        <w:rPr>
          <w:rFonts w:ascii="Courier New" w:eastAsia="Times New Roman" w:hAnsi="Courier New" w:cs="Courier New"/>
          <w:color w:val="000000"/>
          <w:sz w:val="20"/>
          <w:szCs w:val="20"/>
        </w:rPr>
        <w:t>": "^2.0.1",</w:t>
      </w:r>
    </w:p>
    <w:p w14:paraId="182E6C7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es</w:t>
      </w:r>
      <w:proofErr w:type="gramEnd"/>
      <w:r w:rsidRPr="00130981">
        <w:rPr>
          <w:rFonts w:ascii="Courier New" w:eastAsia="Times New Roman" w:hAnsi="Courier New" w:cs="Courier New"/>
          <w:color w:val="000000"/>
          <w:sz w:val="20"/>
          <w:szCs w:val="20"/>
        </w:rPr>
        <w:t>-to-primitive": "^1.2.1",</w:t>
      </w:r>
    </w:p>
    <w:p w14:paraId="4804F36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"function.prototype.name": "^1.1.5",</w:t>
      </w:r>
    </w:p>
    <w:p w14:paraId="00FB1AF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get</w:t>
      </w:r>
      <w:proofErr w:type="gramEnd"/>
      <w:r w:rsidRPr="00130981">
        <w:rPr>
          <w:rFonts w:ascii="Courier New" w:eastAsia="Times New Roman" w:hAnsi="Courier New" w:cs="Courier New"/>
          <w:color w:val="000000"/>
          <w:sz w:val="20"/>
          <w:szCs w:val="20"/>
        </w:rPr>
        <w:t>-intrinsic": "^1.2.0",</w:t>
      </w:r>
    </w:p>
    <w:p w14:paraId="3C45B64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lastRenderedPageBreak/>
        <w:t xml:space="preserve">        "</w:t>
      </w:r>
      <w:proofErr w:type="gramStart"/>
      <w:r w:rsidRPr="00130981">
        <w:rPr>
          <w:rFonts w:ascii="Courier New" w:eastAsia="Times New Roman" w:hAnsi="Courier New" w:cs="Courier New"/>
          <w:color w:val="000000"/>
          <w:sz w:val="20"/>
          <w:szCs w:val="20"/>
        </w:rPr>
        <w:t>get</w:t>
      </w:r>
      <w:proofErr w:type="gramEnd"/>
      <w:r w:rsidRPr="00130981">
        <w:rPr>
          <w:rFonts w:ascii="Courier New" w:eastAsia="Times New Roman" w:hAnsi="Courier New" w:cs="Courier New"/>
          <w:color w:val="000000"/>
          <w:sz w:val="20"/>
          <w:szCs w:val="20"/>
        </w:rPr>
        <w:t>-symbol-description": "^1.0.0",</w:t>
      </w:r>
    </w:p>
    <w:p w14:paraId="596E2E5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globalthis</w:t>
      </w:r>
      <w:proofErr w:type="spellEnd"/>
      <w:r w:rsidRPr="00130981">
        <w:rPr>
          <w:rFonts w:ascii="Courier New" w:eastAsia="Times New Roman" w:hAnsi="Courier New" w:cs="Courier New"/>
          <w:color w:val="000000"/>
          <w:sz w:val="20"/>
          <w:szCs w:val="20"/>
        </w:rPr>
        <w:t>": "^1.0.3",</w:t>
      </w:r>
    </w:p>
    <w:p w14:paraId="72F38FA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gopd</w:t>
      </w:r>
      <w:proofErr w:type="spellEnd"/>
      <w:r w:rsidRPr="00130981">
        <w:rPr>
          <w:rFonts w:ascii="Courier New" w:eastAsia="Times New Roman" w:hAnsi="Courier New" w:cs="Courier New"/>
          <w:color w:val="000000"/>
          <w:sz w:val="20"/>
          <w:szCs w:val="20"/>
        </w:rPr>
        <w:t>": "^1.0.1",</w:t>
      </w:r>
    </w:p>
    <w:p w14:paraId="04DBA6C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"has": "^1.0.3",</w:t>
      </w:r>
    </w:p>
    <w:p w14:paraId="799B074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has</w:t>
      </w:r>
      <w:proofErr w:type="gramEnd"/>
      <w:r w:rsidRPr="00130981">
        <w:rPr>
          <w:rFonts w:ascii="Courier New" w:eastAsia="Times New Roman" w:hAnsi="Courier New" w:cs="Courier New"/>
          <w:color w:val="000000"/>
          <w:sz w:val="20"/>
          <w:szCs w:val="20"/>
        </w:rPr>
        <w:t>-property-descriptors": "^1.0.0",</w:t>
      </w:r>
    </w:p>
    <w:p w14:paraId="4B72EB7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has</w:t>
      </w:r>
      <w:proofErr w:type="gramEnd"/>
      <w:r w:rsidRPr="00130981">
        <w:rPr>
          <w:rFonts w:ascii="Courier New" w:eastAsia="Times New Roman" w:hAnsi="Courier New" w:cs="Courier New"/>
          <w:color w:val="000000"/>
          <w:sz w:val="20"/>
          <w:szCs w:val="20"/>
        </w:rPr>
        <w:t>-proto": "^1.0.1",</w:t>
      </w:r>
    </w:p>
    <w:p w14:paraId="12C0D2F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has</w:t>
      </w:r>
      <w:proofErr w:type="gramEnd"/>
      <w:r w:rsidRPr="00130981">
        <w:rPr>
          <w:rFonts w:ascii="Courier New" w:eastAsia="Times New Roman" w:hAnsi="Courier New" w:cs="Courier New"/>
          <w:color w:val="000000"/>
          <w:sz w:val="20"/>
          <w:szCs w:val="20"/>
        </w:rPr>
        <w:t>-symbols": "^1.0.3",</w:t>
      </w:r>
    </w:p>
    <w:p w14:paraId="0A6AC65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internal</w:t>
      </w:r>
      <w:proofErr w:type="gramEnd"/>
      <w:r w:rsidRPr="00130981">
        <w:rPr>
          <w:rFonts w:ascii="Courier New" w:eastAsia="Times New Roman" w:hAnsi="Courier New" w:cs="Courier New"/>
          <w:color w:val="000000"/>
          <w:sz w:val="20"/>
          <w:szCs w:val="20"/>
        </w:rPr>
        <w:t>-slot": "^1.0.5",</w:t>
      </w:r>
    </w:p>
    <w:p w14:paraId="3D47EBA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is</w:t>
      </w:r>
      <w:proofErr w:type="gramEnd"/>
      <w:r w:rsidRPr="00130981">
        <w:rPr>
          <w:rFonts w:ascii="Courier New" w:eastAsia="Times New Roman" w:hAnsi="Courier New" w:cs="Courier New"/>
          <w:color w:val="000000"/>
          <w:sz w:val="20"/>
          <w:szCs w:val="20"/>
        </w:rPr>
        <w:t>-array-buffer": "^3.0.2",</w:t>
      </w:r>
    </w:p>
    <w:p w14:paraId="0B28E6D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is</w:t>
      </w:r>
      <w:proofErr w:type="gramEnd"/>
      <w:r w:rsidRPr="00130981">
        <w:rPr>
          <w:rFonts w:ascii="Courier New" w:eastAsia="Times New Roman" w:hAnsi="Courier New" w:cs="Courier New"/>
          <w:color w:val="000000"/>
          <w:sz w:val="20"/>
          <w:szCs w:val="20"/>
        </w:rPr>
        <w:t>-callable": "^1.2.7",</w:t>
      </w:r>
    </w:p>
    <w:p w14:paraId="3B2BEF1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is</w:t>
      </w:r>
      <w:proofErr w:type="gramEnd"/>
      <w:r w:rsidRPr="00130981">
        <w:rPr>
          <w:rFonts w:ascii="Courier New" w:eastAsia="Times New Roman" w:hAnsi="Courier New" w:cs="Courier New"/>
          <w:color w:val="000000"/>
          <w:sz w:val="20"/>
          <w:szCs w:val="20"/>
        </w:rPr>
        <w:t>-negative-zero": "^2.0.2",</w:t>
      </w:r>
    </w:p>
    <w:p w14:paraId="1F8109C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is</w:t>
      </w:r>
      <w:proofErr w:type="gramEnd"/>
      <w:r w:rsidRPr="00130981">
        <w:rPr>
          <w:rFonts w:ascii="Courier New" w:eastAsia="Times New Roman" w:hAnsi="Courier New" w:cs="Courier New"/>
          <w:color w:val="000000"/>
          <w:sz w:val="20"/>
          <w:szCs w:val="20"/>
        </w:rPr>
        <w:t>-regex": "^1.1.4",</w:t>
      </w:r>
    </w:p>
    <w:p w14:paraId="34619DE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is</w:t>
      </w:r>
      <w:proofErr w:type="gramEnd"/>
      <w:r w:rsidRPr="00130981">
        <w:rPr>
          <w:rFonts w:ascii="Courier New" w:eastAsia="Times New Roman" w:hAnsi="Courier New" w:cs="Courier New"/>
          <w:color w:val="000000"/>
          <w:sz w:val="20"/>
          <w:szCs w:val="20"/>
        </w:rPr>
        <w:t>-shared-array-buffer": "^1.0.2",</w:t>
      </w:r>
    </w:p>
    <w:p w14:paraId="1FF40CC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is</w:t>
      </w:r>
      <w:proofErr w:type="gramEnd"/>
      <w:r w:rsidRPr="00130981">
        <w:rPr>
          <w:rFonts w:ascii="Courier New" w:eastAsia="Times New Roman" w:hAnsi="Courier New" w:cs="Courier New"/>
          <w:color w:val="000000"/>
          <w:sz w:val="20"/>
          <w:szCs w:val="20"/>
        </w:rPr>
        <w:t>-string": "^1.0.7",</w:t>
      </w:r>
    </w:p>
    <w:p w14:paraId="709BD27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is</w:t>
      </w:r>
      <w:proofErr w:type="gramEnd"/>
      <w:r w:rsidRPr="00130981">
        <w:rPr>
          <w:rFonts w:ascii="Courier New" w:eastAsia="Times New Roman" w:hAnsi="Courier New" w:cs="Courier New"/>
          <w:color w:val="000000"/>
          <w:sz w:val="20"/>
          <w:szCs w:val="20"/>
        </w:rPr>
        <w:t>-typed-array": "^1.1.10",</w:t>
      </w:r>
    </w:p>
    <w:p w14:paraId="24E4F4D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is</w:t>
      </w:r>
      <w:proofErr w:type="gramEnd"/>
      <w:r w:rsidRPr="00130981">
        <w:rPr>
          <w:rFonts w:ascii="Courier New" w:eastAsia="Times New Roman" w:hAnsi="Courier New" w:cs="Courier New"/>
          <w:color w:val="000000"/>
          <w:sz w:val="20"/>
          <w:szCs w:val="20"/>
        </w:rPr>
        <w:t>-</w:t>
      </w:r>
      <w:proofErr w:type="spellStart"/>
      <w:r w:rsidRPr="00130981">
        <w:rPr>
          <w:rFonts w:ascii="Courier New" w:eastAsia="Times New Roman" w:hAnsi="Courier New" w:cs="Courier New"/>
          <w:color w:val="000000"/>
          <w:sz w:val="20"/>
          <w:szCs w:val="20"/>
        </w:rPr>
        <w:t>weakref</w:t>
      </w:r>
      <w:proofErr w:type="spellEnd"/>
      <w:r w:rsidRPr="00130981">
        <w:rPr>
          <w:rFonts w:ascii="Courier New" w:eastAsia="Times New Roman" w:hAnsi="Courier New" w:cs="Courier New"/>
          <w:color w:val="000000"/>
          <w:sz w:val="20"/>
          <w:szCs w:val="20"/>
        </w:rPr>
        <w:t>": "^1.0.2",</w:t>
      </w:r>
    </w:p>
    <w:p w14:paraId="7E91DA8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object</w:t>
      </w:r>
      <w:proofErr w:type="gramEnd"/>
      <w:r w:rsidRPr="00130981">
        <w:rPr>
          <w:rFonts w:ascii="Courier New" w:eastAsia="Times New Roman" w:hAnsi="Courier New" w:cs="Courier New"/>
          <w:color w:val="000000"/>
          <w:sz w:val="20"/>
          <w:szCs w:val="20"/>
        </w:rPr>
        <w:t>-inspect": "^1.12.3",</w:t>
      </w:r>
    </w:p>
    <w:p w14:paraId="3C78977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object</w:t>
      </w:r>
      <w:proofErr w:type="gramEnd"/>
      <w:r w:rsidRPr="00130981">
        <w:rPr>
          <w:rFonts w:ascii="Courier New" w:eastAsia="Times New Roman" w:hAnsi="Courier New" w:cs="Courier New"/>
          <w:color w:val="000000"/>
          <w:sz w:val="20"/>
          <w:szCs w:val="20"/>
        </w:rPr>
        <w:t>-keys": "^1.1.1",</w:t>
      </w:r>
    </w:p>
    <w:p w14:paraId="7957ECA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object.assign</w:t>
      </w:r>
      <w:proofErr w:type="spellEnd"/>
      <w:proofErr w:type="gramEnd"/>
      <w:r w:rsidRPr="00130981">
        <w:rPr>
          <w:rFonts w:ascii="Courier New" w:eastAsia="Times New Roman" w:hAnsi="Courier New" w:cs="Courier New"/>
          <w:color w:val="000000"/>
          <w:sz w:val="20"/>
          <w:szCs w:val="20"/>
        </w:rPr>
        <w:t>": "^4.1.4",</w:t>
      </w:r>
    </w:p>
    <w:p w14:paraId="3D1F7C0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regexp.prototype</w:t>
      </w:r>
      <w:proofErr w:type="gramEnd"/>
      <w:r w:rsidRPr="00130981">
        <w:rPr>
          <w:rFonts w:ascii="Courier New" w:eastAsia="Times New Roman" w:hAnsi="Courier New" w:cs="Courier New"/>
          <w:color w:val="000000"/>
          <w:sz w:val="20"/>
          <w:szCs w:val="20"/>
        </w:rPr>
        <w:t>.flags</w:t>
      </w:r>
      <w:proofErr w:type="spellEnd"/>
      <w:r w:rsidRPr="00130981">
        <w:rPr>
          <w:rFonts w:ascii="Courier New" w:eastAsia="Times New Roman" w:hAnsi="Courier New" w:cs="Courier New"/>
          <w:color w:val="000000"/>
          <w:sz w:val="20"/>
          <w:szCs w:val="20"/>
        </w:rPr>
        <w:t>": "^1.4.3",</w:t>
      </w:r>
    </w:p>
    <w:p w14:paraId="7BE5974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safe</w:t>
      </w:r>
      <w:proofErr w:type="gramEnd"/>
      <w:r w:rsidRPr="00130981">
        <w:rPr>
          <w:rFonts w:ascii="Courier New" w:eastAsia="Times New Roman" w:hAnsi="Courier New" w:cs="Courier New"/>
          <w:color w:val="000000"/>
          <w:sz w:val="20"/>
          <w:szCs w:val="20"/>
        </w:rPr>
        <w:t>-regex-test": "^1.0.0",</w:t>
      </w:r>
    </w:p>
    <w:p w14:paraId="31E9088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string.prototype</w:t>
      </w:r>
      <w:proofErr w:type="gramEnd"/>
      <w:r w:rsidRPr="00130981">
        <w:rPr>
          <w:rFonts w:ascii="Courier New" w:eastAsia="Times New Roman" w:hAnsi="Courier New" w:cs="Courier New"/>
          <w:color w:val="000000"/>
          <w:sz w:val="20"/>
          <w:szCs w:val="20"/>
        </w:rPr>
        <w:t>.trim</w:t>
      </w:r>
      <w:proofErr w:type="spellEnd"/>
      <w:r w:rsidRPr="00130981">
        <w:rPr>
          <w:rFonts w:ascii="Courier New" w:eastAsia="Times New Roman" w:hAnsi="Courier New" w:cs="Courier New"/>
          <w:color w:val="000000"/>
          <w:sz w:val="20"/>
          <w:szCs w:val="20"/>
        </w:rPr>
        <w:t>": "^1.2.7",</w:t>
      </w:r>
    </w:p>
    <w:p w14:paraId="53F93AE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string.prototype</w:t>
      </w:r>
      <w:proofErr w:type="gramEnd"/>
      <w:r w:rsidRPr="00130981">
        <w:rPr>
          <w:rFonts w:ascii="Courier New" w:eastAsia="Times New Roman" w:hAnsi="Courier New" w:cs="Courier New"/>
          <w:color w:val="000000"/>
          <w:sz w:val="20"/>
          <w:szCs w:val="20"/>
        </w:rPr>
        <w:t>.trimend</w:t>
      </w:r>
      <w:proofErr w:type="spellEnd"/>
      <w:r w:rsidRPr="00130981">
        <w:rPr>
          <w:rFonts w:ascii="Courier New" w:eastAsia="Times New Roman" w:hAnsi="Courier New" w:cs="Courier New"/>
          <w:color w:val="000000"/>
          <w:sz w:val="20"/>
          <w:szCs w:val="20"/>
        </w:rPr>
        <w:t>": "^1.0.6",</w:t>
      </w:r>
    </w:p>
    <w:p w14:paraId="1B5650B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string.prototype</w:t>
      </w:r>
      <w:proofErr w:type="gramEnd"/>
      <w:r w:rsidRPr="00130981">
        <w:rPr>
          <w:rFonts w:ascii="Courier New" w:eastAsia="Times New Roman" w:hAnsi="Courier New" w:cs="Courier New"/>
          <w:color w:val="000000"/>
          <w:sz w:val="20"/>
          <w:szCs w:val="20"/>
        </w:rPr>
        <w:t>.trimstart</w:t>
      </w:r>
      <w:proofErr w:type="spellEnd"/>
      <w:r w:rsidRPr="00130981">
        <w:rPr>
          <w:rFonts w:ascii="Courier New" w:eastAsia="Times New Roman" w:hAnsi="Courier New" w:cs="Courier New"/>
          <w:color w:val="000000"/>
          <w:sz w:val="20"/>
          <w:szCs w:val="20"/>
        </w:rPr>
        <w:t>": "^1.0.6",</w:t>
      </w:r>
    </w:p>
    <w:p w14:paraId="596271C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typed</w:t>
      </w:r>
      <w:proofErr w:type="gramEnd"/>
      <w:r w:rsidRPr="00130981">
        <w:rPr>
          <w:rFonts w:ascii="Courier New" w:eastAsia="Times New Roman" w:hAnsi="Courier New" w:cs="Courier New"/>
          <w:color w:val="000000"/>
          <w:sz w:val="20"/>
          <w:szCs w:val="20"/>
        </w:rPr>
        <w:t>-array-length": "^1.0.4",</w:t>
      </w:r>
    </w:p>
    <w:p w14:paraId="30B423E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unbox</w:t>
      </w:r>
      <w:proofErr w:type="gramEnd"/>
      <w:r w:rsidRPr="00130981">
        <w:rPr>
          <w:rFonts w:ascii="Courier New" w:eastAsia="Times New Roman" w:hAnsi="Courier New" w:cs="Courier New"/>
          <w:color w:val="000000"/>
          <w:sz w:val="20"/>
          <w:szCs w:val="20"/>
        </w:rPr>
        <w:t>-primitive": "^1.0.2",</w:t>
      </w:r>
    </w:p>
    <w:p w14:paraId="09D246B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which</w:t>
      </w:r>
      <w:proofErr w:type="gramEnd"/>
      <w:r w:rsidRPr="00130981">
        <w:rPr>
          <w:rFonts w:ascii="Courier New" w:eastAsia="Times New Roman" w:hAnsi="Courier New" w:cs="Courier New"/>
          <w:color w:val="000000"/>
          <w:sz w:val="20"/>
          <w:szCs w:val="20"/>
        </w:rPr>
        <w:t>-typed-array": "^1.1.9"</w:t>
      </w:r>
    </w:p>
    <w:p w14:paraId="62F070C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3D22DA3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7D19F64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es</w:t>
      </w:r>
      <w:proofErr w:type="gramEnd"/>
      <w:r w:rsidRPr="00130981">
        <w:rPr>
          <w:rFonts w:ascii="Courier New" w:eastAsia="Times New Roman" w:hAnsi="Courier New" w:cs="Courier New"/>
          <w:color w:val="000000"/>
          <w:sz w:val="20"/>
          <w:szCs w:val="20"/>
        </w:rPr>
        <w:t>-array-method-boxes-properly": {</w:t>
      </w:r>
    </w:p>
    <w:p w14:paraId="6809BF2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"1.0.0",</w:t>
      </w:r>
    </w:p>
    <w:p w14:paraId="58F758B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"https://registry.npmjs.org/es-array-method-boxes-properly/-/es-array-method-boxes-properly-1.0.0.tgz",</w:t>
      </w:r>
    </w:p>
    <w:p w14:paraId="24144A7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"sha512-wd6JXUmyHmt8T5a2xreUwKcGPq6f1f+WwIJkijUqiGcJz1qqnZgP6XIK+QyIWU5lT7imeNxUll48bziG+TSYcA==",</w:t>
      </w:r>
    </w:p>
    <w:p w14:paraId="397A729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298B6BF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4B8C8E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es</w:t>
      </w:r>
      <w:proofErr w:type="gramEnd"/>
      <w:r w:rsidRPr="00130981">
        <w:rPr>
          <w:rFonts w:ascii="Courier New" w:eastAsia="Times New Roman" w:hAnsi="Courier New" w:cs="Courier New"/>
          <w:color w:val="000000"/>
          <w:sz w:val="20"/>
          <w:szCs w:val="20"/>
        </w:rPr>
        <w:t>-set-</w:t>
      </w:r>
      <w:proofErr w:type="spellStart"/>
      <w:r w:rsidRPr="00130981">
        <w:rPr>
          <w:rFonts w:ascii="Courier New" w:eastAsia="Times New Roman" w:hAnsi="Courier New" w:cs="Courier New"/>
          <w:color w:val="000000"/>
          <w:sz w:val="20"/>
          <w:szCs w:val="20"/>
        </w:rPr>
        <w:t>tostringtag</w:t>
      </w:r>
      <w:proofErr w:type="spellEnd"/>
      <w:r w:rsidRPr="00130981">
        <w:rPr>
          <w:rFonts w:ascii="Courier New" w:eastAsia="Times New Roman" w:hAnsi="Courier New" w:cs="Courier New"/>
          <w:color w:val="000000"/>
          <w:sz w:val="20"/>
          <w:szCs w:val="20"/>
        </w:rPr>
        <w:t>": {</w:t>
      </w:r>
    </w:p>
    <w:p w14:paraId="2000234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"2.0.1",</w:t>
      </w:r>
    </w:p>
    <w:p w14:paraId="4056411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"https://registry.npmjs.org/es-set-tostringtag/-/es-set-tostringtag-2.0.1.tgz",</w:t>
      </w:r>
    </w:p>
    <w:p w14:paraId="480B270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"sha512-g3OMbtlwY3QewlqAiMLI47KywjWZoEytKr8pf6iTC8uJq5bIAH52Z9pnQ8pVL6whrCto53JZDuUIsifGeLorTg==",</w:t>
      </w:r>
    </w:p>
    <w:p w14:paraId="6EE623E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0DFCD46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376E1C5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get</w:t>
      </w:r>
      <w:proofErr w:type="gramEnd"/>
      <w:r w:rsidRPr="00130981">
        <w:rPr>
          <w:rFonts w:ascii="Courier New" w:eastAsia="Times New Roman" w:hAnsi="Courier New" w:cs="Courier New"/>
          <w:color w:val="000000"/>
          <w:sz w:val="20"/>
          <w:szCs w:val="20"/>
        </w:rPr>
        <w:t>-intrinsic": "^1.1.3",</w:t>
      </w:r>
    </w:p>
    <w:p w14:paraId="1642C93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"has": "^1.0.3",</w:t>
      </w:r>
    </w:p>
    <w:p w14:paraId="1B2D397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has</w:t>
      </w:r>
      <w:proofErr w:type="gramEnd"/>
      <w:r w:rsidRPr="00130981">
        <w:rPr>
          <w:rFonts w:ascii="Courier New" w:eastAsia="Times New Roman" w:hAnsi="Courier New" w:cs="Courier New"/>
          <w:color w:val="000000"/>
          <w:sz w:val="20"/>
          <w:szCs w:val="20"/>
        </w:rPr>
        <w:t>-</w:t>
      </w:r>
      <w:proofErr w:type="spellStart"/>
      <w:r w:rsidRPr="00130981">
        <w:rPr>
          <w:rFonts w:ascii="Courier New" w:eastAsia="Times New Roman" w:hAnsi="Courier New" w:cs="Courier New"/>
          <w:color w:val="000000"/>
          <w:sz w:val="20"/>
          <w:szCs w:val="20"/>
        </w:rPr>
        <w:t>tostringtag</w:t>
      </w:r>
      <w:proofErr w:type="spellEnd"/>
      <w:r w:rsidRPr="00130981">
        <w:rPr>
          <w:rFonts w:ascii="Courier New" w:eastAsia="Times New Roman" w:hAnsi="Courier New" w:cs="Courier New"/>
          <w:color w:val="000000"/>
          <w:sz w:val="20"/>
          <w:szCs w:val="20"/>
        </w:rPr>
        <w:t>": "^1.0.0"</w:t>
      </w:r>
    </w:p>
    <w:p w14:paraId="31033E5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47B3F7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73F548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es</w:t>
      </w:r>
      <w:proofErr w:type="gramEnd"/>
      <w:r w:rsidRPr="00130981">
        <w:rPr>
          <w:rFonts w:ascii="Courier New" w:eastAsia="Times New Roman" w:hAnsi="Courier New" w:cs="Courier New"/>
          <w:color w:val="000000"/>
          <w:sz w:val="20"/>
          <w:szCs w:val="20"/>
        </w:rPr>
        <w:t>-to-primitive": {</w:t>
      </w:r>
    </w:p>
    <w:p w14:paraId="0399DE9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"1.2.1",</w:t>
      </w:r>
    </w:p>
    <w:p w14:paraId="40FDE94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"https://registry.npmjs.org/es-to-primitive/-/es-to-primitive-1.2.1.tgz",</w:t>
      </w:r>
    </w:p>
    <w:p w14:paraId="67EB242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"sha512-QCOllgZJtaUo9miYBcLChTUaHNjJF3PYs1VidD7AwiEj1kYxKeQTctLAezAOH5ZKRH0g2IgPn6KwB4IT8iRpvA==",</w:t>
      </w:r>
    </w:p>
    <w:p w14:paraId="42D5EFF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lastRenderedPageBreak/>
        <w:t xml:space="preserve">      "dev": true,</w:t>
      </w:r>
    </w:p>
    <w:p w14:paraId="24629DE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764FBCD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is</w:t>
      </w:r>
      <w:proofErr w:type="gramEnd"/>
      <w:r w:rsidRPr="00130981">
        <w:rPr>
          <w:rFonts w:ascii="Courier New" w:eastAsia="Times New Roman" w:hAnsi="Courier New" w:cs="Courier New"/>
          <w:color w:val="000000"/>
          <w:sz w:val="20"/>
          <w:szCs w:val="20"/>
        </w:rPr>
        <w:t>-callable": "^1.1.4",</w:t>
      </w:r>
    </w:p>
    <w:p w14:paraId="6C0B965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is</w:t>
      </w:r>
      <w:proofErr w:type="gramEnd"/>
      <w:r w:rsidRPr="00130981">
        <w:rPr>
          <w:rFonts w:ascii="Courier New" w:eastAsia="Times New Roman" w:hAnsi="Courier New" w:cs="Courier New"/>
          <w:color w:val="000000"/>
          <w:sz w:val="20"/>
          <w:szCs w:val="20"/>
        </w:rPr>
        <w:t>-date-object": "^1.0.1",</w:t>
      </w:r>
    </w:p>
    <w:p w14:paraId="1393373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is</w:t>
      </w:r>
      <w:proofErr w:type="gramEnd"/>
      <w:r w:rsidRPr="00130981">
        <w:rPr>
          <w:rFonts w:ascii="Courier New" w:eastAsia="Times New Roman" w:hAnsi="Courier New" w:cs="Courier New"/>
          <w:color w:val="000000"/>
          <w:sz w:val="20"/>
          <w:szCs w:val="20"/>
        </w:rPr>
        <w:t>-symbol": "^1.0.2"</w:t>
      </w:r>
    </w:p>
    <w:p w14:paraId="11B8ED1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7E6CCEE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2F4AEA5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"es5-ext": {</w:t>
      </w:r>
    </w:p>
    <w:p w14:paraId="680D8EE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"0.10.62",</w:t>
      </w:r>
    </w:p>
    <w:p w14:paraId="6B31338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"https://registry.npmjs.org/es5-ext/-/es5-ext-0.10.62.tgz",</w:t>
      </w:r>
    </w:p>
    <w:p w14:paraId="5993820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"sha512-BHLqn0klhEpnOKSrzn/Xsz2UIW8j+cGmo9JLzr8BiUapV8hPL9+FliFqjwr9ngW7jWdnxv6eO+/LqyhJVqgrjA==",</w:t>
      </w:r>
    </w:p>
    <w:p w14:paraId="0AF1719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6B9E5B4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3521AFC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"es6-iterator": "^2.0.3",</w:t>
      </w:r>
    </w:p>
    <w:p w14:paraId="68623E0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"es6-symbol": "^3.1.3",</w:t>
      </w:r>
    </w:p>
    <w:p w14:paraId="1BF2D50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next</w:t>
      </w:r>
      <w:proofErr w:type="gramEnd"/>
      <w:r w:rsidRPr="00130981">
        <w:rPr>
          <w:rFonts w:ascii="Courier New" w:eastAsia="Times New Roman" w:hAnsi="Courier New" w:cs="Courier New"/>
          <w:color w:val="000000"/>
          <w:sz w:val="20"/>
          <w:szCs w:val="20"/>
        </w:rPr>
        <w:t>-tick": "^1.1.0"</w:t>
      </w:r>
    </w:p>
    <w:p w14:paraId="4DE4689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E8DD91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32CD94C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"es6-iterator": {</w:t>
      </w:r>
    </w:p>
    <w:p w14:paraId="13D17F3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"2.0.3",</w:t>
      </w:r>
    </w:p>
    <w:p w14:paraId="6709600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"https://registry.npmjs.org/es6-iterator/-/es6-iterator-2.0.3.tgz",</w:t>
      </w:r>
    </w:p>
    <w:p w14:paraId="6DB5D59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"sha512-zw4SRzoUkd+cl+ZoE15A9o1oQd920Bb0iOJMQkQhl3jNc03YqVjAhG7scf9C5KWRU/R13Orf588uCC6525o02g==",</w:t>
      </w:r>
    </w:p>
    <w:p w14:paraId="73CFF50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0BF7A1B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3603249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 "1",</w:t>
      </w:r>
    </w:p>
    <w:p w14:paraId="31A0C46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"es5-ext": "^0.10.35",</w:t>
      </w:r>
    </w:p>
    <w:p w14:paraId="7F9A5DD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"es6-symbol": "^3.1.1"</w:t>
      </w:r>
    </w:p>
    <w:p w14:paraId="600E8EB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2986EB4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37FC33D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"es6-promise": {</w:t>
      </w:r>
    </w:p>
    <w:p w14:paraId="615CC7E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"4.2.8",</w:t>
      </w:r>
    </w:p>
    <w:p w14:paraId="3F6D766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"https://registry.npmjs.org/es6-promise/-/es6-promise-4.2.8.tgz",</w:t>
      </w:r>
    </w:p>
    <w:p w14:paraId="656441E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"sha512-HJDGx5daxeIvxdBxvG2cb9g4tEvwIk3i8+nhX0yGrYmZUzbkdg8QbDevheDB8gd0//uPj4c1EQua8Q+MViT0/w==",</w:t>
      </w:r>
    </w:p>
    <w:p w14:paraId="5242329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509C5AC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1953181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"es6-promisify": {</w:t>
      </w:r>
    </w:p>
    <w:p w14:paraId="23CF68F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"5.0.0",</w:t>
      </w:r>
    </w:p>
    <w:p w14:paraId="66F9CFC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"https://registry.npmjs.org/es6-promisify/-/es6-promisify-5.0.0.tgz",</w:t>
      </w:r>
    </w:p>
    <w:p w14:paraId="18A5B4A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"sha512-C+d6UdsYDk0lMebHNR4S2NybQMMngAOnOwYBQjTOiv0MkoJMP0Myw2mgpDLBcpfCmRLxyFqYhS/CfOENq4SJhQ==",</w:t>
      </w:r>
    </w:p>
    <w:p w14:paraId="28113C7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3848B4F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5853092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"es6-promise": "^4.0.3"</w:t>
      </w:r>
    </w:p>
    <w:p w14:paraId="0492D11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0F6C5AD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AE5AAC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"es6-symbol": {</w:t>
      </w:r>
    </w:p>
    <w:p w14:paraId="67D5180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"3.1.3",</w:t>
      </w:r>
    </w:p>
    <w:p w14:paraId="7508149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"https://registry.npmjs.org/es6-symbol/-/es6-symbol-3.1.3.tgz",</w:t>
      </w:r>
    </w:p>
    <w:p w14:paraId="520BDB3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lastRenderedPageBreak/>
        <w:t xml:space="preserve">      "integrity": "sha512-NJ6Yn3FuDinBaBRWl/q5X/s4koRHBrgKAu+yGI6JCBeiu3qrcbJhwT2GeR/EXVfylRk8dpQVJoLEFhK+Mu31NA==",</w:t>
      </w:r>
    </w:p>
    <w:p w14:paraId="2BE4F94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0A3C437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44F596F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 "^1.0.1",</w:t>
      </w:r>
    </w:p>
    <w:p w14:paraId="1CADF81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ext</w:t>
      </w:r>
      <w:proofErr w:type="spellEnd"/>
      <w:r w:rsidRPr="00130981">
        <w:rPr>
          <w:rFonts w:ascii="Courier New" w:eastAsia="Times New Roman" w:hAnsi="Courier New" w:cs="Courier New"/>
          <w:color w:val="000000"/>
          <w:sz w:val="20"/>
          <w:szCs w:val="20"/>
        </w:rPr>
        <w:t>": "^1.1.2"</w:t>
      </w:r>
    </w:p>
    <w:p w14:paraId="5913938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5F10521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102A8D0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"escalade": {</w:t>
      </w:r>
    </w:p>
    <w:p w14:paraId="4B7140B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"3.1.1",</w:t>
      </w:r>
    </w:p>
    <w:p w14:paraId="52CCEAB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"https://registry.npmjs.org/escalade/-/escalade-3.1.1.tgz",</w:t>
      </w:r>
    </w:p>
    <w:p w14:paraId="1A559C2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"sha512-k0er2gUkLf8O0zKJiAhmkTnJlTvINGv7ygDNPbeIsX/TJjGJZHuh9B2UxbsaEkmlEo9MfhrSzmhIlhRlI2GXnw=="</w:t>
      </w:r>
    </w:p>
    <w:p w14:paraId="6154D2B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0E25BAE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escape</w:t>
      </w:r>
      <w:proofErr w:type="gramEnd"/>
      <w:r w:rsidRPr="00130981">
        <w:rPr>
          <w:rFonts w:ascii="Courier New" w:eastAsia="Times New Roman" w:hAnsi="Courier New" w:cs="Courier New"/>
          <w:color w:val="000000"/>
          <w:sz w:val="20"/>
          <w:szCs w:val="20"/>
        </w:rPr>
        <w:t>-html": {</w:t>
      </w:r>
    </w:p>
    <w:p w14:paraId="5880481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"1.0.3",</w:t>
      </w:r>
    </w:p>
    <w:p w14:paraId="4C5ABD8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"https://registry.npmjs.org/escape-html/-/escape-html-1.0.3.tgz",</w:t>
      </w:r>
    </w:p>
    <w:p w14:paraId="5026953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"sha512-NiSupZ4OeuGwr68lGIeym/ksIZMJodUGOSCZ/FSnTxcrekbvqrgdUxlJOMpijaKZVjAJrWrGs/6Jy8OMuyj9ow==",</w:t>
      </w:r>
    </w:p>
    <w:p w14:paraId="7337A51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38C5471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0344E7D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escape</w:t>
      </w:r>
      <w:proofErr w:type="gramEnd"/>
      <w:r w:rsidRPr="00130981">
        <w:rPr>
          <w:rFonts w:ascii="Courier New" w:eastAsia="Times New Roman" w:hAnsi="Courier New" w:cs="Courier New"/>
          <w:color w:val="000000"/>
          <w:sz w:val="20"/>
          <w:szCs w:val="20"/>
        </w:rPr>
        <w:t>-string-</w:t>
      </w:r>
      <w:proofErr w:type="spellStart"/>
      <w:r w:rsidRPr="00130981">
        <w:rPr>
          <w:rFonts w:ascii="Courier New" w:eastAsia="Times New Roman" w:hAnsi="Courier New" w:cs="Courier New"/>
          <w:color w:val="000000"/>
          <w:sz w:val="20"/>
          <w:szCs w:val="20"/>
        </w:rPr>
        <w:t>regexp</w:t>
      </w:r>
      <w:proofErr w:type="spellEnd"/>
      <w:r w:rsidRPr="00130981">
        <w:rPr>
          <w:rFonts w:ascii="Courier New" w:eastAsia="Times New Roman" w:hAnsi="Courier New" w:cs="Courier New"/>
          <w:color w:val="000000"/>
          <w:sz w:val="20"/>
          <w:szCs w:val="20"/>
        </w:rPr>
        <w:t>": {</w:t>
      </w:r>
    </w:p>
    <w:p w14:paraId="057EFC9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"1.0.5",</w:t>
      </w:r>
    </w:p>
    <w:p w14:paraId="73AC423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"https://registry.npmjs.org/escape-string-regexp/-/escape-string-regexp-1.0.5.tgz",</w:t>
      </w:r>
    </w:p>
    <w:p w14:paraId="3275D66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"sha512-vbRorB5FUQWvla16U8R/qgaFIya2qGzwDrNmCZuYKrbdSUMG6I1ZCGQRefkRVhuOkIGVne7BQ35DSfo1qvJqFg=="</w:t>
      </w:r>
    </w:p>
    <w:p w14:paraId="6DAFC7A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0B8BF48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eslint</w:t>
      </w:r>
      <w:proofErr w:type="spellEnd"/>
      <w:proofErr w:type="gramEnd"/>
      <w:r w:rsidRPr="00130981">
        <w:rPr>
          <w:rFonts w:ascii="Courier New" w:eastAsia="Times New Roman" w:hAnsi="Courier New" w:cs="Courier New"/>
          <w:color w:val="000000"/>
          <w:sz w:val="20"/>
          <w:szCs w:val="20"/>
        </w:rPr>
        <w:t>-scope": {</w:t>
      </w:r>
    </w:p>
    <w:p w14:paraId="1331311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"4.0.3",</w:t>
      </w:r>
    </w:p>
    <w:p w14:paraId="6134385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"https://registry.npmjs.org/eslint-scope/-/eslint-scope-4.0.3.tgz",</w:t>
      </w:r>
    </w:p>
    <w:p w14:paraId="2B6208F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"sha512-p7VutNr1O/QrxysMo3E45FjYDTeXBy0iTltPFNSqKAIfjDSXC+4dj+qfyuD8bfAXrW/y6lW3O76VaYNPKfpKrg==",</w:t>
      </w:r>
    </w:p>
    <w:p w14:paraId="6AFDED4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2A83991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15944C3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esrecurse</w:t>
      </w:r>
      <w:proofErr w:type="spellEnd"/>
      <w:r w:rsidRPr="00130981">
        <w:rPr>
          <w:rFonts w:ascii="Courier New" w:eastAsia="Times New Roman" w:hAnsi="Courier New" w:cs="Courier New"/>
          <w:color w:val="000000"/>
          <w:sz w:val="20"/>
          <w:szCs w:val="20"/>
        </w:rPr>
        <w:t>": "^4.1.0",</w:t>
      </w:r>
    </w:p>
    <w:p w14:paraId="753D8DE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estraverse</w:t>
      </w:r>
      <w:proofErr w:type="spellEnd"/>
      <w:r w:rsidRPr="00130981">
        <w:rPr>
          <w:rFonts w:ascii="Courier New" w:eastAsia="Times New Roman" w:hAnsi="Courier New" w:cs="Courier New"/>
          <w:color w:val="000000"/>
          <w:sz w:val="20"/>
          <w:szCs w:val="20"/>
        </w:rPr>
        <w:t>": "^4.1.1"</w:t>
      </w:r>
    </w:p>
    <w:p w14:paraId="557AF87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99BDE8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1BB5ACD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esprima</w:t>
      </w:r>
      <w:proofErr w:type="spellEnd"/>
      <w:r w:rsidRPr="00130981">
        <w:rPr>
          <w:rFonts w:ascii="Courier New" w:eastAsia="Times New Roman" w:hAnsi="Courier New" w:cs="Courier New"/>
          <w:color w:val="000000"/>
          <w:sz w:val="20"/>
          <w:szCs w:val="20"/>
        </w:rPr>
        <w:t>": {</w:t>
      </w:r>
    </w:p>
    <w:p w14:paraId="23B4002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"4.0.1",</w:t>
      </w:r>
    </w:p>
    <w:p w14:paraId="4B77C34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t>
      </w:r>
      <w:proofErr w:type="spellStart"/>
      <w:r w:rsidRPr="00130981">
        <w:rPr>
          <w:rFonts w:ascii="Courier New" w:eastAsia="Times New Roman" w:hAnsi="Courier New" w:cs="Courier New"/>
          <w:color w:val="000000"/>
          <w:sz w:val="20"/>
          <w:szCs w:val="20"/>
        </w:rPr>
        <w:t>esprima</w:t>
      </w:r>
      <w:proofErr w:type="spellEnd"/>
      <w:r w:rsidRPr="00130981">
        <w:rPr>
          <w:rFonts w:ascii="Courier New" w:eastAsia="Times New Roman" w:hAnsi="Courier New" w:cs="Courier New"/>
          <w:color w:val="000000"/>
          <w:sz w:val="20"/>
          <w:szCs w:val="20"/>
        </w:rPr>
        <w:t>/-/esprima-4.0.1.tgz",</w:t>
      </w:r>
    </w:p>
    <w:p w14:paraId="4C8B10B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"sha512-eGuFFw7Upda+g4p+QHvnW0RyTX/SVeJBDM/gCtMARO0cLuT2HcEKnTPvhjV6aGeqrCB/sbNop0Kszm0jsaWU4A==",</w:t>
      </w:r>
    </w:p>
    <w:p w14:paraId="0E0E51B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5660D92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5C769B0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esrecurse</w:t>
      </w:r>
      <w:proofErr w:type="spellEnd"/>
      <w:r w:rsidRPr="00130981">
        <w:rPr>
          <w:rFonts w:ascii="Courier New" w:eastAsia="Times New Roman" w:hAnsi="Courier New" w:cs="Courier New"/>
          <w:color w:val="000000"/>
          <w:sz w:val="20"/>
          <w:szCs w:val="20"/>
        </w:rPr>
        <w:t>": {</w:t>
      </w:r>
    </w:p>
    <w:p w14:paraId="4D2760A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"4.3.0",</w:t>
      </w:r>
    </w:p>
    <w:p w14:paraId="7AB37DB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t>
      </w:r>
      <w:proofErr w:type="spellStart"/>
      <w:r w:rsidRPr="00130981">
        <w:rPr>
          <w:rFonts w:ascii="Courier New" w:eastAsia="Times New Roman" w:hAnsi="Courier New" w:cs="Courier New"/>
          <w:color w:val="000000"/>
          <w:sz w:val="20"/>
          <w:szCs w:val="20"/>
        </w:rPr>
        <w:t>esrecurse</w:t>
      </w:r>
      <w:proofErr w:type="spellEnd"/>
      <w:r w:rsidRPr="00130981">
        <w:rPr>
          <w:rFonts w:ascii="Courier New" w:eastAsia="Times New Roman" w:hAnsi="Courier New" w:cs="Courier New"/>
          <w:color w:val="000000"/>
          <w:sz w:val="20"/>
          <w:szCs w:val="20"/>
        </w:rPr>
        <w:t>/-/esrecurse-4.3.0.tgz",</w:t>
      </w:r>
    </w:p>
    <w:p w14:paraId="52EBE02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lastRenderedPageBreak/>
        <w:t xml:space="preserve">      "integrity": "sha512-KmfKL3b6G+RXvP8N1vr3Tq1kL/oCFgn2NYXEtqP8/L3pKapUA4G8cFVaoF3SU323CD4XypR/ffioHmkti6/Tag==",</w:t>
      </w:r>
    </w:p>
    <w:p w14:paraId="3E02207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72A3495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7D419AF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estraverse</w:t>
      </w:r>
      <w:proofErr w:type="spellEnd"/>
      <w:r w:rsidRPr="00130981">
        <w:rPr>
          <w:rFonts w:ascii="Courier New" w:eastAsia="Times New Roman" w:hAnsi="Courier New" w:cs="Courier New"/>
          <w:color w:val="000000"/>
          <w:sz w:val="20"/>
          <w:szCs w:val="20"/>
        </w:rPr>
        <w:t>": "^5.2.0"</w:t>
      </w:r>
    </w:p>
    <w:p w14:paraId="58E217F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74BF62A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"dependencies": {</w:t>
      </w:r>
    </w:p>
    <w:p w14:paraId="6D37C84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estraverse</w:t>
      </w:r>
      <w:proofErr w:type="spellEnd"/>
      <w:r w:rsidRPr="00130981">
        <w:rPr>
          <w:rFonts w:ascii="Courier New" w:eastAsia="Times New Roman" w:hAnsi="Courier New" w:cs="Courier New"/>
          <w:color w:val="000000"/>
          <w:sz w:val="20"/>
          <w:szCs w:val="20"/>
        </w:rPr>
        <w:t>": {</w:t>
      </w:r>
    </w:p>
    <w:p w14:paraId="100A329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"5.3.0",</w:t>
      </w:r>
    </w:p>
    <w:p w14:paraId="7242AD2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t>
      </w:r>
      <w:proofErr w:type="spellStart"/>
      <w:r w:rsidRPr="00130981">
        <w:rPr>
          <w:rFonts w:ascii="Courier New" w:eastAsia="Times New Roman" w:hAnsi="Courier New" w:cs="Courier New"/>
          <w:color w:val="000000"/>
          <w:sz w:val="20"/>
          <w:szCs w:val="20"/>
        </w:rPr>
        <w:t>estraverse</w:t>
      </w:r>
      <w:proofErr w:type="spellEnd"/>
      <w:r w:rsidRPr="00130981">
        <w:rPr>
          <w:rFonts w:ascii="Courier New" w:eastAsia="Times New Roman" w:hAnsi="Courier New" w:cs="Courier New"/>
          <w:color w:val="000000"/>
          <w:sz w:val="20"/>
          <w:szCs w:val="20"/>
        </w:rPr>
        <w:t>/-/estraverse-5.3.0.tgz",</w:t>
      </w:r>
    </w:p>
    <w:p w14:paraId="02F8BDA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"sha512-MMdARuVEQziNTeJD8DgMqmhwR11BRQ/cBP+pLtYdSTnf3MIO8fFeiINEbX36ZdNlfU/7A9f3gUw49B3oQsvwBA==",</w:t>
      </w:r>
    </w:p>
    <w:p w14:paraId="1B8FA00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6FFB24E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10C2B1A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1825BB9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7A9B6A7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estraverse</w:t>
      </w:r>
      <w:proofErr w:type="spellEnd"/>
      <w:r w:rsidRPr="00130981">
        <w:rPr>
          <w:rFonts w:ascii="Courier New" w:eastAsia="Times New Roman" w:hAnsi="Courier New" w:cs="Courier New"/>
          <w:color w:val="000000"/>
          <w:sz w:val="20"/>
          <w:szCs w:val="20"/>
        </w:rPr>
        <w:t>": {</w:t>
      </w:r>
    </w:p>
    <w:p w14:paraId="3750882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"4.3.0",</w:t>
      </w:r>
    </w:p>
    <w:p w14:paraId="27837B0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t>
      </w:r>
      <w:proofErr w:type="spellStart"/>
      <w:r w:rsidRPr="00130981">
        <w:rPr>
          <w:rFonts w:ascii="Courier New" w:eastAsia="Times New Roman" w:hAnsi="Courier New" w:cs="Courier New"/>
          <w:color w:val="000000"/>
          <w:sz w:val="20"/>
          <w:szCs w:val="20"/>
        </w:rPr>
        <w:t>estraverse</w:t>
      </w:r>
      <w:proofErr w:type="spellEnd"/>
      <w:r w:rsidRPr="00130981">
        <w:rPr>
          <w:rFonts w:ascii="Courier New" w:eastAsia="Times New Roman" w:hAnsi="Courier New" w:cs="Courier New"/>
          <w:color w:val="000000"/>
          <w:sz w:val="20"/>
          <w:szCs w:val="20"/>
        </w:rPr>
        <w:t>/-/estraverse-4.3.0.tgz",</w:t>
      </w:r>
    </w:p>
    <w:p w14:paraId="7A12E2D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"sha512-39nnKffWz8xN1BU/2c79n9nB9HDzo0niYUqx6xyqUnyoAnQyyWpOTdZEeiCch8BBu515t4wp9ZmgVfVhn9EBpw==",</w:t>
      </w:r>
    </w:p>
    <w:p w14:paraId="4194B67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01287F7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09AE033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esutils</w:t>
      </w:r>
      <w:proofErr w:type="spellEnd"/>
      <w:r w:rsidRPr="00130981">
        <w:rPr>
          <w:rFonts w:ascii="Courier New" w:eastAsia="Times New Roman" w:hAnsi="Courier New" w:cs="Courier New"/>
          <w:color w:val="000000"/>
          <w:sz w:val="20"/>
          <w:szCs w:val="20"/>
        </w:rPr>
        <w:t>": {</w:t>
      </w:r>
    </w:p>
    <w:p w14:paraId="73BD534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"2.0.3",</w:t>
      </w:r>
    </w:p>
    <w:p w14:paraId="4130C66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t>
      </w:r>
      <w:proofErr w:type="spellStart"/>
      <w:r w:rsidRPr="00130981">
        <w:rPr>
          <w:rFonts w:ascii="Courier New" w:eastAsia="Times New Roman" w:hAnsi="Courier New" w:cs="Courier New"/>
          <w:color w:val="000000"/>
          <w:sz w:val="20"/>
          <w:szCs w:val="20"/>
        </w:rPr>
        <w:t>esutils</w:t>
      </w:r>
      <w:proofErr w:type="spellEnd"/>
      <w:r w:rsidRPr="00130981">
        <w:rPr>
          <w:rFonts w:ascii="Courier New" w:eastAsia="Times New Roman" w:hAnsi="Courier New" w:cs="Courier New"/>
          <w:color w:val="000000"/>
          <w:sz w:val="20"/>
          <w:szCs w:val="20"/>
        </w:rPr>
        <w:t>/-/esutils-2.0.3.tgz",</w:t>
      </w:r>
    </w:p>
    <w:p w14:paraId="0737A24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"sha512-kVscqXk4OCp68SZ0dkgEKVi6/8ij300KBWTJq32P/dYeWTSwK41WyTxalN1eRmA5Z9UU/LX9D7FWSmV9SAYx6g==",</w:t>
      </w:r>
    </w:p>
    <w:p w14:paraId="7C5A31B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2B335B0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C390CD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etag</w:t>
      </w:r>
      <w:proofErr w:type="spellEnd"/>
      <w:r w:rsidRPr="00130981">
        <w:rPr>
          <w:rFonts w:ascii="Courier New" w:eastAsia="Times New Roman" w:hAnsi="Courier New" w:cs="Courier New"/>
          <w:color w:val="000000"/>
          <w:sz w:val="20"/>
          <w:szCs w:val="20"/>
        </w:rPr>
        <w:t>": {</w:t>
      </w:r>
    </w:p>
    <w:p w14:paraId="63AF5FE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"1.8.1",</w:t>
      </w:r>
    </w:p>
    <w:p w14:paraId="59FE6CF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t>
      </w:r>
      <w:proofErr w:type="spellStart"/>
      <w:r w:rsidRPr="00130981">
        <w:rPr>
          <w:rFonts w:ascii="Courier New" w:eastAsia="Times New Roman" w:hAnsi="Courier New" w:cs="Courier New"/>
          <w:color w:val="000000"/>
          <w:sz w:val="20"/>
          <w:szCs w:val="20"/>
        </w:rPr>
        <w:t>etag</w:t>
      </w:r>
      <w:proofErr w:type="spellEnd"/>
      <w:r w:rsidRPr="00130981">
        <w:rPr>
          <w:rFonts w:ascii="Courier New" w:eastAsia="Times New Roman" w:hAnsi="Courier New" w:cs="Courier New"/>
          <w:color w:val="000000"/>
          <w:sz w:val="20"/>
          <w:szCs w:val="20"/>
        </w:rPr>
        <w:t>/-/etag-1.8.1.tgz",</w:t>
      </w:r>
    </w:p>
    <w:p w14:paraId="10A82AD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"sha512-aIL5Fx7mawVa300al2BnEE4iNvo1qETxLrPI/o05L7z6go7fCw1J6EQmbK4FmJ2AS7kgVF/KEZWufBfdClMcPg==",</w:t>
      </w:r>
    </w:p>
    <w:p w14:paraId="1E80101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31F4F1C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1CEB5EF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"eventemitter3": {</w:t>
      </w:r>
    </w:p>
    <w:p w14:paraId="0CA617A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"4.0.7",</w:t>
      </w:r>
    </w:p>
    <w:p w14:paraId="5AE500F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"https://registry.npmjs.org/eventemitter3/-/eventemitter3-4.0.7.tgz",</w:t>
      </w:r>
    </w:p>
    <w:p w14:paraId="1E629AD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"sha512-8guHBZCwKnFhYdHr2ysuRWErTwhoN2X8XELRlrRwpmfeY2jjuUN4taQMsULKUVo1K4DvZl+0pgfyoysHxvmvEw==",</w:t>
      </w:r>
    </w:p>
    <w:p w14:paraId="47D9CEF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09E4C1E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27F07AC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"events": {</w:t>
      </w:r>
    </w:p>
    <w:p w14:paraId="4FA35B1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"3.3.0",</w:t>
      </w:r>
    </w:p>
    <w:p w14:paraId="48EB6F8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"https://registry.npmjs.org/events/-/events-3.3.0.tgz",</w:t>
      </w:r>
    </w:p>
    <w:p w14:paraId="0B2281E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"sha512-mQw+2fkQbALzQ7V0MY0IqdnXNOeTtP4r0lN9z7AAawCXgqea7bDii20AYrIBrFd/Hx0M2Ocz6S111CaFkUcb0Q==",</w:t>
      </w:r>
    </w:p>
    <w:p w14:paraId="45DD8DE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lastRenderedPageBreak/>
        <w:t xml:space="preserve">      "dev": true</w:t>
      </w:r>
    </w:p>
    <w:p w14:paraId="5F997F6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1EB8896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eventsource</w:t>
      </w:r>
      <w:proofErr w:type="spellEnd"/>
      <w:r w:rsidRPr="00130981">
        <w:rPr>
          <w:rFonts w:ascii="Courier New" w:eastAsia="Times New Roman" w:hAnsi="Courier New" w:cs="Courier New"/>
          <w:color w:val="000000"/>
          <w:sz w:val="20"/>
          <w:szCs w:val="20"/>
        </w:rPr>
        <w:t>": {</w:t>
      </w:r>
    </w:p>
    <w:p w14:paraId="287AF94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"1.1.2",</w:t>
      </w:r>
    </w:p>
    <w:p w14:paraId="10B8C9C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"https://registry.npmjs.org/eventsource/-/eventsource-1.1.2.tgz",</w:t>
      </w:r>
    </w:p>
    <w:p w14:paraId="1C2142E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"sha512-xAH3zWhgO2/3KIniEKYPr8plNSzlGINOUqYj0m0u7AB81iRw8b/3E73W6AuU+6klLbaSFmZnaETQ2lXPfAydrA==",</w:t>
      </w:r>
    </w:p>
    <w:p w14:paraId="4310D54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77D2456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58BD66F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evp</w:t>
      </w:r>
      <w:proofErr w:type="gramEnd"/>
      <w:r w:rsidRPr="00130981">
        <w:rPr>
          <w:rFonts w:ascii="Courier New" w:eastAsia="Times New Roman" w:hAnsi="Courier New" w:cs="Courier New"/>
          <w:color w:val="000000"/>
          <w:sz w:val="20"/>
          <w:szCs w:val="20"/>
        </w:rPr>
        <w:t>_bytestokey</w:t>
      </w:r>
      <w:proofErr w:type="spellEnd"/>
      <w:r w:rsidRPr="00130981">
        <w:rPr>
          <w:rFonts w:ascii="Courier New" w:eastAsia="Times New Roman" w:hAnsi="Courier New" w:cs="Courier New"/>
          <w:color w:val="000000"/>
          <w:sz w:val="20"/>
          <w:szCs w:val="20"/>
        </w:rPr>
        <w:t>": {</w:t>
      </w:r>
    </w:p>
    <w:p w14:paraId="752511B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"1.0.3",</w:t>
      </w:r>
    </w:p>
    <w:p w14:paraId="2A2655F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"https://registry.npmjs.org/evp_bytestokey/-/evp_bytestokey-1.0.3.tgz",</w:t>
      </w:r>
    </w:p>
    <w:p w14:paraId="1BBD3B4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"sha512-/f2Go4TognH/KvCISP7OUsHn85hT9nUkxxA9BEWxFn+Oj9o8ZNLm/40hdlgSLyuOimsrTKLUMEorQexp/aPQeA==",</w:t>
      </w:r>
    </w:p>
    <w:p w14:paraId="4596E18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4856419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301E55D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"md5.js": "^1.3.4",</w:t>
      </w:r>
    </w:p>
    <w:p w14:paraId="16D087E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safe</w:t>
      </w:r>
      <w:proofErr w:type="gramEnd"/>
      <w:r w:rsidRPr="00130981">
        <w:rPr>
          <w:rFonts w:ascii="Courier New" w:eastAsia="Times New Roman" w:hAnsi="Courier New" w:cs="Courier New"/>
          <w:color w:val="000000"/>
          <w:sz w:val="20"/>
          <w:szCs w:val="20"/>
        </w:rPr>
        <w:t>-buffer": "^5.1.1"</w:t>
      </w:r>
    </w:p>
    <w:p w14:paraId="58FA7E7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1CD3458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701EDD6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execa</w:t>
      </w:r>
      <w:proofErr w:type="spellEnd"/>
      <w:r w:rsidRPr="00130981">
        <w:rPr>
          <w:rFonts w:ascii="Courier New" w:eastAsia="Times New Roman" w:hAnsi="Courier New" w:cs="Courier New"/>
          <w:color w:val="000000"/>
          <w:sz w:val="20"/>
          <w:szCs w:val="20"/>
        </w:rPr>
        <w:t>": {</w:t>
      </w:r>
    </w:p>
    <w:p w14:paraId="6B217DD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"1.0.0",</w:t>
      </w:r>
    </w:p>
    <w:p w14:paraId="7EE5291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t>
      </w:r>
      <w:proofErr w:type="spellStart"/>
      <w:r w:rsidRPr="00130981">
        <w:rPr>
          <w:rFonts w:ascii="Courier New" w:eastAsia="Times New Roman" w:hAnsi="Courier New" w:cs="Courier New"/>
          <w:color w:val="000000"/>
          <w:sz w:val="20"/>
          <w:szCs w:val="20"/>
        </w:rPr>
        <w:t>execa</w:t>
      </w:r>
      <w:proofErr w:type="spellEnd"/>
      <w:r w:rsidRPr="00130981">
        <w:rPr>
          <w:rFonts w:ascii="Courier New" w:eastAsia="Times New Roman" w:hAnsi="Courier New" w:cs="Courier New"/>
          <w:color w:val="000000"/>
          <w:sz w:val="20"/>
          <w:szCs w:val="20"/>
        </w:rPr>
        <w:t>/-/execa-1.0.0.tgz",</w:t>
      </w:r>
    </w:p>
    <w:p w14:paraId="386774E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"sha512-adbxcyWV46qiHyvSp50TKt05tB4tK3HcmF7/nxfAdhnox83seTDbwnaqKO4sXRy7roHAIFqJP/Rw/AuEbX61LA==",</w:t>
      </w:r>
    </w:p>
    <w:p w14:paraId="73FBEE3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22EEDEA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40E1179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cross</w:t>
      </w:r>
      <w:proofErr w:type="gramEnd"/>
      <w:r w:rsidRPr="00130981">
        <w:rPr>
          <w:rFonts w:ascii="Courier New" w:eastAsia="Times New Roman" w:hAnsi="Courier New" w:cs="Courier New"/>
          <w:color w:val="000000"/>
          <w:sz w:val="20"/>
          <w:szCs w:val="20"/>
        </w:rPr>
        <w:t>-spawn": "^6.0.0",</w:t>
      </w:r>
    </w:p>
    <w:p w14:paraId="1652008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get</w:t>
      </w:r>
      <w:proofErr w:type="gramEnd"/>
      <w:r w:rsidRPr="00130981">
        <w:rPr>
          <w:rFonts w:ascii="Courier New" w:eastAsia="Times New Roman" w:hAnsi="Courier New" w:cs="Courier New"/>
          <w:color w:val="000000"/>
          <w:sz w:val="20"/>
          <w:szCs w:val="20"/>
        </w:rPr>
        <w:t>-stream": "^4.0.0",</w:t>
      </w:r>
    </w:p>
    <w:p w14:paraId="62EAEF4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is</w:t>
      </w:r>
      <w:proofErr w:type="gramEnd"/>
      <w:r w:rsidRPr="00130981">
        <w:rPr>
          <w:rFonts w:ascii="Courier New" w:eastAsia="Times New Roman" w:hAnsi="Courier New" w:cs="Courier New"/>
          <w:color w:val="000000"/>
          <w:sz w:val="20"/>
          <w:szCs w:val="20"/>
        </w:rPr>
        <w:t>-stream": "^1.1.0",</w:t>
      </w:r>
    </w:p>
    <w:p w14:paraId="69E9F4B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npm</w:t>
      </w:r>
      <w:proofErr w:type="spellEnd"/>
      <w:proofErr w:type="gramEnd"/>
      <w:r w:rsidRPr="00130981">
        <w:rPr>
          <w:rFonts w:ascii="Courier New" w:eastAsia="Times New Roman" w:hAnsi="Courier New" w:cs="Courier New"/>
          <w:color w:val="000000"/>
          <w:sz w:val="20"/>
          <w:szCs w:val="20"/>
        </w:rPr>
        <w:t>-run-path": "^2.0.0",</w:t>
      </w:r>
    </w:p>
    <w:p w14:paraId="4F5D273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"p-finally": "^1.0.0",</w:t>
      </w:r>
    </w:p>
    <w:p w14:paraId="43B5EE3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signal</w:t>
      </w:r>
      <w:proofErr w:type="gramEnd"/>
      <w:r w:rsidRPr="00130981">
        <w:rPr>
          <w:rFonts w:ascii="Courier New" w:eastAsia="Times New Roman" w:hAnsi="Courier New" w:cs="Courier New"/>
          <w:color w:val="000000"/>
          <w:sz w:val="20"/>
          <w:szCs w:val="20"/>
        </w:rPr>
        <w:t>-exit": "^3.0.0",</w:t>
      </w:r>
    </w:p>
    <w:p w14:paraId="3580F5F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strip</w:t>
      </w:r>
      <w:proofErr w:type="gramEnd"/>
      <w:r w:rsidRPr="00130981">
        <w:rPr>
          <w:rFonts w:ascii="Courier New" w:eastAsia="Times New Roman" w:hAnsi="Courier New" w:cs="Courier New"/>
          <w:color w:val="000000"/>
          <w:sz w:val="20"/>
          <w:szCs w:val="20"/>
        </w:rPr>
        <w:t>-</w:t>
      </w:r>
      <w:proofErr w:type="spellStart"/>
      <w:r w:rsidRPr="00130981">
        <w:rPr>
          <w:rFonts w:ascii="Courier New" w:eastAsia="Times New Roman" w:hAnsi="Courier New" w:cs="Courier New"/>
          <w:color w:val="000000"/>
          <w:sz w:val="20"/>
          <w:szCs w:val="20"/>
        </w:rPr>
        <w:t>eof</w:t>
      </w:r>
      <w:proofErr w:type="spellEnd"/>
      <w:r w:rsidRPr="00130981">
        <w:rPr>
          <w:rFonts w:ascii="Courier New" w:eastAsia="Times New Roman" w:hAnsi="Courier New" w:cs="Courier New"/>
          <w:color w:val="000000"/>
          <w:sz w:val="20"/>
          <w:szCs w:val="20"/>
        </w:rPr>
        <w:t>": "^1.0.0"</w:t>
      </w:r>
    </w:p>
    <w:p w14:paraId="2F690F3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C78E4C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74ED8A8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"exit": {</w:t>
      </w:r>
    </w:p>
    <w:p w14:paraId="57E8F83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"0.1.2",</w:t>
      </w:r>
    </w:p>
    <w:p w14:paraId="1F86803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"https://registry.npmjs.org/exit/-/exit-0.1.2.tgz",</w:t>
      </w:r>
    </w:p>
    <w:p w14:paraId="05F08C1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"sha512-Zk/eNKV2zbjpKzrsQ+n1G6poVbErQxJ0LBOJXaKZ1EViLzH+hrLu9cdXI4zw9dBQJslwBEpbQ2P1oS7nDxs6jQ==",</w:t>
      </w:r>
    </w:p>
    <w:p w14:paraId="783B930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2084DF6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247BDE3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expand</w:t>
      </w:r>
      <w:proofErr w:type="gramEnd"/>
      <w:r w:rsidRPr="00130981">
        <w:rPr>
          <w:rFonts w:ascii="Courier New" w:eastAsia="Times New Roman" w:hAnsi="Courier New" w:cs="Courier New"/>
          <w:color w:val="000000"/>
          <w:sz w:val="20"/>
          <w:szCs w:val="20"/>
        </w:rPr>
        <w:t>-brackets": {</w:t>
      </w:r>
    </w:p>
    <w:p w14:paraId="3F08D5B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"2.1.4",</w:t>
      </w:r>
    </w:p>
    <w:p w14:paraId="50FBE9B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"https://registry.npmjs.org/expand-brackets/-/expand-brackets-2.1.4.tgz",</w:t>
      </w:r>
    </w:p>
    <w:p w14:paraId="6B4193E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"sha512-w/ozOKR9Obk3qoWeY/WDi6MFta9AoMR+zud60mdnbniMcBxRuFJyDt2LdX/14A1UABeqk+Uk+LDfUpvoGKppZA==",</w:t>
      </w:r>
    </w:p>
    <w:p w14:paraId="4DD2F16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308323E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3206277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"debug": "^2.3.3",</w:t>
      </w:r>
    </w:p>
    <w:p w14:paraId="31240CE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lastRenderedPageBreak/>
        <w:t xml:space="preserve">        "</w:t>
      </w:r>
      <w:proofErr w:type="gramStart"/>
      <w:r w:rsidRPr="00130981">
        <w:rPr>
          <w:rFonts w:ascii="Courier New" w:eastAsia="Times New Roman" w:hAnsi="Courier New" w:cs="Courier New"/>
          <w:color w:val="000000"/>
          <w:sz w:val="20"/>
          <w:szCs w:val="20"/>
        </w:rPr>
        <w:t>define</w:t>
      </w:r>
      <w:proofErr w:type="gramEnd"/>
      <w:r w:rsidRPr="00130981">
        <w:rPr>
          <w:rFonts w:ascii="Courier New" w:eastAsia="Times New Roman" w:hAnsi="Courier New" w:cs="Courier New"/>
          <w:color w:val="000000"/>
          <w:sz w:val="20"/>
          <w:szCs w:val="20"/>
        </w:rPr>
        <w:t>-property": "^0.2.5",</w:t>
      </w:r>
    </w:p>
    <w:p w14:paraId="4F10584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extend</w:t>
      </w:r>
      <w:proofErr w:type="gramEnd"/>
      <w:r w:rsidRPr="00130981">
        <w:rPr>
          <w:rFonts w:ascii="Courier New" w:eastAsia="Times New Roman" w:hAnsi="Courier New" w:cs="Courier New"/>
          <w:color w:val="000000"/>
          <w:sz w:val="20"/>
          <w:szCs w:val="20"/>
        </w:rPr>
        <w:t>-shallow": "^2.0.1",</w:t>
      </w:r>
    </w:p>
    <w:p w14:paraId="4118865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posix</w:t>
      </w:r>
      <w:proofErr w:type="spellEnd"/>
      <w:proofErr w:type="gramEnd"/>
      <w:r w:rsidRPr="00130981">
        <w:rPr>
          <w:rFonts w:ascii="Courier New" w:eastAsia="Times New Roman" w:hAnsi="Courier New" w:cs="Courier New"/>
          <w:color w:val="000000"/>
          <w:sz w:val="20"/>
          <w:szCs w:val="20"/>
        </w:rPr>
        <w:t>-character-classes": "^0.1.0",</w:t>
      </w:r>
    </w:p>
    <w:p w14:paraId="64E7C2C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regex</w:t>
      </w:r>
      <w:proofErr w:type="gramEnd"/>
      <w:r w:rsidRPr="00130981">
        <w:rPr>
          <w:rFonts w:ascii="Courier New" w:eastAsia="Times New Roman" w:hAnsi="Courier New" w:cs="Courier New"/>
          <w:color w:val="000000"/>
          <w:sz w:val="20"/>
          <w:szCs w:val="20"/>
        </w:rPr>
        <w:t>-not": "^1.0.0",</w:t>
      </w:r>
    </w:p>
    <w:p w14:paraId="2A28251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"snapdragon": "^0.8.1",</w:t>
      </w:r>
    </w:p>
    <w:p w14:paraId="612379D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to</w:t>
      </w:r>
      <w:proofErr w:type="gramEnd"/>
      <w:r w:rsidRPr="00130981">
        <w:rPr>
          <w:rFonts w:ascii="Courier New" w:eastAsia="Times New Roman" w:hAnsi="Courier New" w:cs="Courier New"/>
          <w:color w:val="000000"/>
          <w:sz w:val="20"/>
          <w:szCs w:val="20"/>
        </w:rPr>
        <w:t>-regex": "^3.0.1"</w:t>
      </w:r>
    </w:p>
    <w:p w14:paraId="2905CD1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5E9A276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"dependencies": {</w:t>
      </w:r>
    </w:p>
    <w:p w14:paraId="5AE7574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"debug": {</w:t>
      </w:r>
    </w:p>
    <w:p w14:paraId="780C91C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"2.6.9",</w:t>
      </w:r>
    </w:p>
    <w:p w14:paraId="1541DF6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"https://registry.npmjs.org/debug/-/debug-2.6.9.tgz",</w:t>
      </w:r>
    </w:p>
    <w:p w14:paraId="1B24575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"sha512-bC7ElrdJaJnPbAP+1EotYvqZsb3ecl5wi6Bfi6BJTUcNowp6cvspg0jXznRTKDjm/E7AdgFBVeAPVMNcKGsHMA==",</w:t>
      </w:r>
    </w:p>
    <w:p w14:paraId="5C37BE8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61945E8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13FAA6E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ms</w:t>
      </w:r>
      <w:proofErr w:type="spellEnd"/>
      <w:r w:rsidRPr="00130981">
        <w:rPr>
          <w:rFonts w:ascii="Courier New" w:eastAsia="Times New Roman" w:hAnsi="Courier New" w:cs="Courier New"/>
          <w:color w:val="000000"/>
          <w:sz w:val="20"/>
          <w:szCs w:val="20"/>
        </w:rPr>
        <w:t>": "2.0.0"</w:t>
      </w:r>
    </w:p>
    <w:p w14:paraId="11E1A13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17F1B44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2E9D318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define</w:t>
      </w:r>
      <w:proofErr w:type="gramEnd"/>
      <w:r w:rsidRPr="00130981">
        <w:rPr>
          <w:rFonts w:ascii="Courier New" w:eastAsia="Times New Roman" w:hAnsi="Courier New" w:cs="Courier New"/>
          <w:color w:val="000000"/>
          <w:sz w:val="20"/>
          <w:szCs w:val="20"/>
        </w:rPr>
        <w:t>-property": {</w:t>
      </w:r>
    </w:p>
    <w:p w14:paraId="5F82C57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"0.2.5",</w:t>
      </w:r>
    </w:p>
    <w:p w14:paraId="36DD440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"https://registry.npmjs.org/define-property/-/define-property-0.2.5.tgz",</w:t>
      </w:r>
    </w:p>
    <w:p w14:paraId="6186F74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"sha512-Rr7ADjQZenceVOAKop6ALkkRAmH1A4Gx9hV/7ZujPUN2rkATqFO0JZLZInbAjpZYoJ1gUx8MRMQVkYemcbMSTA==",</w:t>
      </w:r>
    </w:p>
    <w:p w14:paraId="11C8ACD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5A9AA1D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793FC61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is</w:t>
      </w:r>
      <w:proofErr w:type="gramEnd"/>
      <w:r w:rsidRPr="00130981">
        <w:rPr>
          <w:rFonts w:ascii="Courier New" w:eastAsia="Times New Roman" w:hAnsi="Courier New" w:cs="Courier New"/>
          <w:color w:val="000000"/>
          <w:sz w:val="20"/>
          <w:szCs w:val="20"/>
        </w:rPr>
        <w:t>-descriptor": "^0.1.0"</w:t>
      </w:r>
    </w:p>
    <w:p w14:paraId="1E9F4C6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042E28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00FA6B4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extend</w:t>
      </w:r>
      <w:proofErr w:type="gramEnd"/>
      <w:r w:rsidRPr="00130981">
        <w:rPr>
          <w:rFonts w:ascii="Courier New" w:eastAsia="Times New Roman" w:hAnsi="Courier New" w:cs="Courier New"/>
          <w:color w:val="000000"/>
          <w:sz w:val="20"/>
          <w:szCs w:val="20"/>
        </w:rPr>
        <w:t>-shallow": {</w:t>
      </w:r>
    </w:p>
    <w:p w14:paraId="21F363A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"2.0.1",</w:t>
      </w:r>
    </w:p>
    <w:p w14:paraId="1141FE9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"https://registry.npmjs.org/extend-shallow/-/extend-shallow-2.0.1.tgz",</w:t>
      </w:r>
    </w:p>
    <w:p w14:paraId="2BD0C9C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"sha512-zCnTtlxNoAiDc3gqY2aYAWFx7XWWiasuF2K8Me5WbN8otHKTUKBwjPtNpRs/rbUZm7KxWAaNj7P1a/p52GbVug==",</w:t>
      </w:r>
    </w:p>
    <w:p w14:paraId="03DA7EA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7038845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433A1FB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is</w:t>
      </w:r>
      <w:proofErr w:type="gramEnd"/>
      <w:r w:rsidRPr="00130981">
        <w:rPr>
          <w:rFonts w:ascii="Courier New" w:eastAsia="Times New Roman" w:hAnsi="Courier New" w:cs="Courier New"/>
          <w:color w:val="000000"/>
          <w:sz w:val="20"/>
          <w:szCs w:val="20"/>
        </w:rPr>
        <w:t>-extendable": "^0.1.0"</w:t>
      </w:r>
    </w:p>
    <w:p w14:paraId="27DF756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2A742D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25BCE15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ms</w:t>
      </w:r>
      <w:proofErr w:type="spellEnd"/>
      <w:r w:rsidRPr="00130981">
        <w:rPr>
          <w:rFonts w:ascii="Courier New" w:eastAsia="Times New Roman" w:hAnsi="Courier New" w:cs="Courier New"/>
          <w:color w:val="000000"/>
          <w:sz w:val="20"/>
          <w:szCs w:val="20"/>
        </w:rPr>
        <w:t>": {</w:t>
      </w:r>
    </w:p>
    <w:p w14:paraId="5A1DA44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"2.0.0",</w:t>
      </w:r>
    </w:p>
    <w:p w14:paraId="3E33A07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t>
      </w:r>
      <w:proofErr w:type="spellStart"/>
      <w:r w:rsidRPr="00130981">
        <w:rPr>
          <w:rFonts w:ascii="Courier New" w:eastAsia="Times New Roman" w:hAnsi="Courier New" w:cs="Courier New"/>
          <w:color w:val="000000"/>
          <w:sz w:val="20"/>
          <w:szCs w:val="20"/>
        </w:rPr>
        <w:t>ms</w:t>
      </w:r>
      <w:proofErr w:type="spellEnd"/>
      <w:r w:rsidRPr="00130981">
        <w:rPr>
          <w:rFonts w:ascii="Courier New" w:eastAsia="Times New Roman" w:hAnsi="Courier New" w:cs="Courier New"/>
          <w:color w:val="000000"/>
          <w:sz w:val="20"/>
          <w:szCs w:val="20"/>
        </w:rPr>
        <w:t>/-/ms-2.0.0.tgz",</w:t>
      </w:r>
    </w:p>
    <w:p w14:paraId="5DA0C8C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"sha512-Tpp60P6IUJDTuOq/5Z8cdskzJujfwqfOTkrwIwj7IRISpnkJnT6SyJ4PCPnGMoFjC9ddhal5KVIYtAt97ix05A==",</w:t>
      </w:r>
    </w:p>
    <w:p w14:paraId="7C44682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675D119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78788AE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3765AF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2E8DCBC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"express": {</w:t>
      </w:r>
    </w:p>
    <w:p w14:paraId="10CF03F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"4.18.2",</w:t>
      </w:r>
    </w:p>
    <w:p w14:paraId="70D79B1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"https://registry.npmjs.org/express/-/express-4.18.2.tgz",</w:t>
      </w:r>
    </w:p>
    <w:p w14:paraId="1A66312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"sha512-5/PsL6iGPdfQ/lKM1UuielYgv3BUoJfz1aUwU9vHZ+J7gyvwdQXFEBIEIaxeGf0GIcreATNyBExtalisDbuMqQ==",</w:t>
      </w:r>
    </w:p>
    <w:p w14:paraId="5D777C0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lastRenderedPageBreak/>
        <w:t xml:space="preserve">      "dev": true,</w:t>
      </w:r>
    </w:p>
    <w:p w14:paraId="4BDF005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451D395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"accepts": "~1.3.8",</w:t>
      </w:r>
    </w:p>
    <w:p w14:paraId="0D2C89E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array</w:t>
      </w:r>
      <w:proofErr w:type="gramEnd"/>
      <w:r w:rsidRPr="00130981">
        <w:rPr>
          <w:rFonts w:ascii="Courier New" w:eastAsia="Times New Roman" w:hAnsi="Courier New" w:cs="Courier New"/>
          <w:color w:val="000000"/>
          <w:sz w:val="20"/>
          <w:szCs w:val="20"/>
        </w:rPr>
        <w:t>-flatten": "1.1.1",</w:t>
      </w:r>
    </w:p>
    <w:p w14:paraId="00B2521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body</w:t>
      </w:r>
      <w:proofErr w:type="gramEnd"/>
      <w:r w:rsidRPr="00130981">
        <w:rPr>
          <w:rFonts w:ascii="Courier New" w:eastAsia="Times New Roman" w:hAnsi="Courier New" w:cs="Courier New"/>
          <w:color w:val="000000"/>
          <w:sz w:val="20"/>
          <w:szCs w:val="20"/>
        </w:rPr>
        <w:t>-parser": "1.20.1",</w:t>
      </w:r>
    </w:p>
    <w:p w14:paraId="5403C53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content</w:t>
      </w:r>
      <w:proofErr w:type="gramEnd"/>
      <w:r w:rsidRPr="00130981">
        <w:rPr>
          <w:rFonts w:ascii="Courier New" w:eastAsia="Times New Roman" w:hAnsi="Courier New" w:cs="Courier New"/>
          <w:color w:val="000000"/>
          <w:sz w:val="20"/>
          <w:szCs w:val="20"/>
        </w:rPr>
        <w:t>-disposition": "0.5.4",</w:t>
      </w:r>
    </w:p>
    <w:p w14:paraId="2FB0F9A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content</w:t>
      </w:r>
      <w:proofErr w:type="gramEnd"/>
      <w:r w:rsidRPr="00130981">
        <w:rPr>
          <w:rFonts w:ascii="Courier New" w:eastAsia="Times New Roman" w:hAnsi="Courier New" w:cs="Courier New"/>
          <w:color w:val="000000"/>
          <w:sz w:val="20"/>
          <w:szCs w:val="20"/>
        </w:rPr>
        <w:t>-type": "~1.0.4",</w:t>
      </w:r>
    </w:p>
    <w:p w14:paraId="3365CBC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"cookie": "0.5.0",</w:t>
      </w:r>
    </w:p>
    <w:p w14:paraId="6347DB9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cookie</w:t>
      </w:r>
      <w:proofErr w:type="gramEnd"/>
      <w:r w:rsidRPr="00130981">
        <w:rPr>
          <w:rFonts w:ascii="Courier New" w:eastAsia="Times New Roman" w:hAnsi="Courier New" w:cs="Courier New"/>
          <w:color w:val="000000"/>
          <w:sz w:val="20"/>
          <w:szCs w:val="20"/>
        </w:rPr>
        <w:t>-signature": "1.0.6",</w:t>
      </w:r>
    </w:p>
    <w:p w14:paraId="56C066E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"debug": "2.6.9",</w:t>
      </w:r>
    </w:p>
    <w:p w14:paraId="2E38A27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depd</w:t>
      </w:r>
      <w:proofErr w:type="spellEnd"/>
      <w:r w:rsidRPr="00130981">
        <w:rPr>
          <w:rFonts w:ascii="Courier New" w:eastAsia="Times New Roman" w:hAnsi="Courier New" w:cs="Courier New"/>
          <w:color w:val="000000"/>
          <w:sz w:val="20"/>
          <w:szCs w:val="20"/>
        </w:rPr>
        <w:t>": "2.0.0",</w:t>
      </w:r>
    </w:p>
    <w:p w14:paraId="4DBD239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encodeurl</w:t>
      </w:r>
      <w:proofErr w:type="spellEnd"/>
      <w:r w:rsidRPr="00130981">
        <w:rPr>
          <w:rFonts w:ascii="Courier New" w:eastAsia="Times New Roman" w:hAnsi="Courier New" w:cs="Courier New"/>
          <w:color w:val="000000"/>
          <w:sz w:val="20"/>
          <w:szCs w:val="20"/>
        </w:rPr>
        <w:t>": "~1.0.2",</w:t>
      </w:r>
    </w:p>
    <w:p w14:paraId="6C0C385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escape</w:t>
      </w:r>
      <w:proofErr w:type="gramEnd"/>
      <w:r w:rsidRPr="00130981">
        <w:rPr>
          <w:rFonts w:ascii="Courier New" w:eastAsia="Times New Roman" w:hAnsi="Courier New" w:cs="Courier New"/>
          <w:color w:val="000000"/>
          <w:sz w:val="20"/>
          <w:szCs w:val="20"/>
        </w:rPr>
        <w:t>-html": "~1.0.3",</w:t>
      </w:r>
    </w:p>
    <w:p w14:paraId="2BD9660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etag</w:t>
      </w:r>
      <w:proofErr w:type="spellEnd"/>
      <w:r w:rsidRPr="00130981">
        <w:rPr>
          <w:rFonts w:ascii="Courier New" w:eastAsia="Times New Roman" w:hAnsi="Courier New" w:cs="Courier New"/>
          <w:color w:val="000000"/>
          <w:sz w:val="20"/>
          <w:szCs w:val="20"/>
        </w:rPr>
        <w:t>": "~1.8.1",</w:t>
      </w:r>
    </w:p>
    <w:p w14:paraId="4E2CC67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finalhandler</w:t>
      </w:r>
      <w:proofErr w:type="spellEnd"/>
      <w:r w:rsidRPr="00130981">
        <w:rPr>
          <w:rFonts w:ascii="Courier New" w:eastAsia="Times New Roman" w:hAnsi="Courier New" w:cs="Courier New"/>
          <w:color w:val="000000"/>
          <w:sz w:val="20"/>
          <w:szCs w:val="20"/>
        </w:rPr>
        <w:t>": "1.2.0",</w:t>
      </w:r>
    </w:p>
    <w:p w14:paraId="26C73AA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"fresh": "0.5.2",</w:t>
      </w:r>
    </w:p>
    <w:p w14:paraId="44219D3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http</w:t>
      </w:r>
      <w:proofErr w:type="gramEnd"/>
      <w:r w:rsidRPr="00130981">
        <w:rPr>
          <w:rFonts w:ascii="Courier New" w:eastAsia="Times New Roman" w:hAnsi="Courier New" w:cs="Courier New"/>
          <w:color w:val="000000"/>
          <w:sz w:val="20"/>
          <w:szCs w:val="20"/>
        </w:rPr>
        <w:t>-errors": "2.0.0",</w:t>
      </w:r>
    </w:p>
    <w:p w14:paraId="589A0A1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merge</w:t>
      </w:r>
      <w:proofErr w:type="gramEnd"/>
      <w:r w:rsidRPr="00130981">
        <w:rPr>
          <w:rFonts w:ascii="Courier New" w:eastAsia="Times New Roman" w:hAnsi="Courier New" w:cs="Courier New"/>
          <w:color w:val="000000"/>
          <w:sz w:val="20"/>
          <w:szCs w:val="20"/>
        </w:rPr>
        <w:t>-descriptors": "1.0.1",</w:t>
      </w:r>
    </w:p>
    <w:p w14:paraId="2881375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"methods": "~1.1.2",</w:t>
      </w:r>
    </w:p>
    <w:p w14:paraId="0036016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on</w:t>
      </w:r>
      <w:proofErr w:type="gramEnd"/>
      <w:r w:rsidRPr="00130981">
        <w:rPr>
          <w:rFonts w:ascii="Courier New" w:eastAsia="Times New Roman" w:hAnsi="Courier New" w:cs="Courier New"/>
          <w:color w:val="000000"/>
          <w:sz w:val="20"/>
          <w:szCs w:val="20"/>
        </w:rPr>
        <w:t>-finished": "2.4.1",</w:t>
      </w:r>
    </w:p>
    <w:p w14:paraId="32E036E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parseurl</w:t>
      </w:r>
      <w:proofErr w:type="spellEnd"/>
      <w:r w:rsidRPr="00130981">
        <w:rPr>
          <w:rFonts w:ascii="Courier New" w:eastAsia="Times New Roman" w:hAnsi="Courier New" w:cs="Courier New"/>
          <w:color w:val="000000"/>
          <w:sz w:val="20"/>
          <w:szCs w:val="20"/>
        </w:rPr>
        <w:t>": "~1.3.3",</w:t>
      </w:r>
    </w:p>
    <w:p w14:paraId="5EA783D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path</w:t>
      </w:r>
      <w:proofErr w:type="gramEnd"/>
      <w:r w:rsidRPr="00130981">
        <w:rPr>
          <w:rFonts w:ascii="Courier New" w:eastAsia="Times New Roman" w:hAnsi="Courier New" w:cs="Courier New"/>
          <w:color w:val="000000"/>
          <w:sz w:val="20"/>
          <w:szCs w:val="20"/>
        </w:rPr>
        <w:t>-to-</w:t>
      </w:r>
      <w:proofErr w:type="spellStart"/>
      <w:r w:rsidRPr="00130981">
        <w:rPr>
          <w:rFonts w:ascii="Courier New" w:eastAsia="Times New Roman" w:hAnsi="Courier New" w:cs="Courier New"/>
          <w:color w:val="000000"/>
          <w:sz w:val="20"/>
          <w:szCs w:val="20"/>
        </w:rPr>
        <w:t>regexp</w:t>
      </w:r>
      <w:proofErr w:type="spellEnd"/>
      <w:r w:rsidRPr="00130981">
        <w:rPr>
          <w:rFonts w:ascii="Courier New" w:eastAsia="Times New Roman" w:hAnsi="Courier New" w:cs="Courier New"/>
          <w:color w:val="000000"/>
          <w:sz w:val="20"/>
          <w:szCs w:val="20"/>
        </w:rPr>
        <w:t>": "0.1.7",</w:t>
      </w:r>
    </w:p>
    <w:p w14:paraId="5B79358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proxy</w:t>
      </w:r>
      <w:proofErr w:type="gramEnd"/>
      <w:r w:rsidRPr="00130981">
        <w:rPr>
          <w:rFonts w:ascii="Courier New" w:eastAsia="Times New Roman" w:hAnsi="Courier New" w:cs="Courier New"/>
          <w:color w:val="000000"/>
          <w:sz w:val="20"/>
          <w:szCs w:val="20"/>
        </w:rPr>
        <w:t>-</w:t>
      </w:r>
      <w:proofErr w:type="spellStart"/>
      <w:r w:rsidRPr="00130981">
        <w:rPr>
          <w:rFonts w:ascii="Courier New" w:eastAsia="Times New Roman" w:hAnsi="Courier New" w:cs="Courier New"/>
          <w:color w:val="000000"/>
          <w:sz w:val="20"/>
          <w:szCs w:val="20"/>
        </w:rPr>
        <w:t>addr</w:t>
      </w:r>
      <w:proofErr w:type="spellEnd"/>
      <w:r w:rsidRPr="00130981">
        <w:rPr>
          <w:rFonts w:ascii="Courier New" w:eastAsia="Times New Roman" w:hAnsi="Courier New" w:cs="Courier New"/>
          <w:color w:val="000000"/>
          <w:sz w:val="20"/>
          <w:szCs w:val="20"/>
        </w:rPr>
        <w:t>": "~2.0.7",</w:t>
      </w:r>
    </w:p>
    <w:p w14:paraId="540864B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qs</w:t>
      </w:r>
      <w:proofErr w:type="spellEnd"/>
      <w:r w:rsidRPr="00130981">
        <w:rPr>
          <w:rFonts w:ascii="Courier New" w:eastAsia="Times New Roman" w:hAnsi="Courier New" w:cs="Courier New"/>
          <w:color w:val="000000"/>
          <w:sz w:val="20"/>
          <w:szCs w:val="20"/>
        </w:rPr>
        <w:t>": "6.11.0",</w:t>
      </w:r>
    </w:p>
    <w:p w14:paraId="610DDD4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range</w:t>
      </w:r>
      <w:proofErr w:type="gramEnd"/>
      <w:r w:rsidRPr="00130981">
        <w:rPr>
          <w:rFonts w:ascii="Courier New" w:eastAsia="Times New Roman" w:hAnsi="Courier New" w:cs="Courier New"/>
          <w:color w:val="000000"/>
          <w:sz w:val="20"/>
          <w:szCs w:val="20"/>
        </w:rPr>
        <w:t>-parser": "~1.2.1",</w:t>
      </w:r>
    </w:p>
    <w:p w14:paraId="6BEE201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safe</w:t>
      </w:r>
      <w:proofErr w:type="gramEnd"/>
      <w:r w:rsidRPr="00130981">
        <w:rPr>
          <w:rFonts w:ascii="Courier New" w:eastAsia="Times New Roman" w:hAnsi="Courier New" w:cs="Courier New"/>
          <w:color w:val="000000"/>
          <w:sz w:val="20"/>
          <w:szCs w:val="20"/>
        </w:rPr>
        <w:t>-buffer": "5.2.1",</w:t>
      </w:r>
    </w:p>
    <w:p w14:paraId="2951060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"send": "0.18.0",</w:t>
      </w:r>
    </w:p>
    <w:p w14:paraId="2460993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serve</w:t>
      </w:r>
      <w:proofErr w:type="gramEnd"/>
      <w:r w:rsidRPr="00130981">
        <w:rPr>
          <w:rFonts w:ascii="Courier New" w:eastAsia="Times New Roman" w:hAnsi="Courier New" w:cs="Courier New"/>
          <w:color w:val="000000"/>
          <w:sz w:val="20"/>
          <w:szCs w:val="20"/>
        </w:rPr>
        <w:t>-static": "1.15.0",</w:t>
      </w:r>
    </w:p>
    <w:p w14:paraId="28E219E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setprototypeof</w:t>
      </w:r>
      <w:proofErr w:type="spellEnd"/>
      <w:r w:rsidRPr="00130981">
        <w:rPr>
          <w:rFonts w:ascii="Courier New" w:eastAsia="Times New Roman" w:hAnsi="Courier New" w:cs="Courier New"/>
          <w:color w:val="000000"/>
          <w:sz w:val="20"/>
          <w:szCs w:val="20"/>
        </w:rPr>
        <w:t>": "1.2.0",</w:t>
      </w:r>
    </w:p>
    <w:p w14:paraId="0507E39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"statuses": "2.0.1",</w:t>
      </w:r>
    </w:p>
    <w:p w14:paraId="1AB2242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type</w:t>
      </w:r>
      <w:proofErr w:type="gramEnd"/>
      <w:r w:rsidRPr="00130981">
        <w:rPr>
          <w:rFonts w:ascii="Courier New" w:eastAsia="Times New Roman" w:hAnsi="Courier New" w:cs="Courier New"/>
          <w:color w:val="000000"/>
          <w:sz w:val="20"/>
          <w:szCs w:val="20"/>
        </w:rPr>
        <w:t>-is": "~1.6.18",</w:t>
      </w:r>
    </w:p>
    <w:p w14:paraId="3F224E1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utils</w:t>
      </w:r>
      <w:proofErr w:type="gramEnd"/>
      <w:r w:rsidRPr="00130981">
        <w:rPr>
          <w:rFonts w:ascii="Courier New" w:eastAsia="Times New Roman" w:hAnsi="Courier New" w:cs="Courier New"/>
          <w:color w:val="000000"/>
          <w:sz w:val="20"/>
          <w:szCs w:val="20"/>
        </w:rPr>
        <w:t>-merge": "1.0.1",</w:t>
      </w:r>
    </w:p>
    <w:p w14:paraId="221A218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"vary": "~1.1.</w:t>
      </w:r>
      <w:proofErr w:type="gramStart"/>
      <w:r w:rsidRPr="00130981">
        <w:rPr>
          <w:rFonts w:ascii="Courier New" w:eastAsia="Times New Roman" w:hAnsi="Courier New" w:cs="Courier New"/>
          <w:color w:val="000000"/>
          <w:sz w:val="20"/>
          <w:szCs w:val="20"/>
        </w:rPr>
        <w:t>2"</w:t>
      </w:r>
      <w:proofErr w:type="gramEnd"/>
    </w:p>
    <w:p w14:paraId="5F85A7E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258699D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"dependencies": {</w:t>
      </w:r>
    </w:p>
    <w:p w14:paraId="37C98A6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array</w:t>
      </w:r>
      <w:proofErr w:type="gramEnd"/>
      <w:r w:rsidRPr="00130981">
        <w:rPr>
          <w:rFonts w:ascii="Courier New" w:eastAsia="Times New Roman" w:hAnsi="Courier New" w:cs="Courier New"/>
          <w:color w:val="000000"/>
          <w:sz w:val="20"/>
          <w:szCs w:val="20"/>
        </w:rPr>
        <w:t>-flatten": {</w:t>
      </w:r>
    </w:p>
    <w:p w14:paraId="49D05AF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"1.1.1",</w:t>
      </w:r>
    </w:p>
    <w:p w14:paraId="593E16E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"https://registry.npmjs.org/array-flatten/-/array-flatten-1.1.1.tgz",</w:t>
      </w:r>
    </w:p>
    <w:p w14:paraId="3E02B5E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"sha512-PCVAQswWemu6UdxsDFFX/+gVeYqKAod3D3UVm91jHwynguOwAvYPhx8nNlM++NqRcK6CxxpUafjmhIdKiHibqg==",</w:t>
      </w:r>
    </w:p>
    <w:p w14:paraId="090A1C8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63F5B2F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3E0CAC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"debug": {</w:t>
      </w:r>
    </w:p>
    <w:p w14:paraId="41D14FC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"2.6.9",</w:t>
      </w:r>
    </w:p>
    <w:p w14:paraId="15EF34D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"https://registry.npmjs.org/debug/-/debug-2.6.9.tgz",</w:t>
      </w:r>
    </w:p>
    <w:p w14:paraId="14CA7C3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"sha512-bC7ElrdJaJnPbAP+1EotYvqZsb3ecl5wi6Bfi6BJTUcNowp6cvspg0jXznRTKDjm/E7AdgFBVeAPVMNcKGsHMA==",</w:t>
      </w:r>
    </w:p>
    <w:p w14:paraId="370B08B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3D5B298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6D55FFD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ms</w:t>
      </w:r>
      <w:proofErr w:type="spellEnd"/>
      <w:r w:rsidRPr="00130981">
        <w:rPr>
          <w:rFonts w:ascii="Courier New" w:eastAsia="Times New Roman" w:hAnsi="Courier New" w:cs="Courier New"/>
          <w:color w:val="000000"/>
          <w:sz w:val="20"/>
          <w:szCs w:val="20"/>
        </w:rPr>
        <w:t>": "2.0.0"</w:t>
      </w:r>
    </w:p>
    <w:p w14:paraId="174460A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353CAB3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7381B1A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ms</w:t>
      </w:r>
      <w:proofErr w:type="spellEnd"/>
      <w:r w:rsidRPr="00130981">
        <w:rPr>
          <w:rFonts w:ascii="Courier New" w:eastAsia="Times New Roman" w:hAnsi="Courier New" w:cs="Courier New"/>
          <w:color w:val="000000"/>
          <w:sz w:val="20"/>
          <w:szCs w:val="20"/>
        </w:rPr>
        <w:t>": {</w:t>
      </w:r>
    </w:p>
    <w:p w14:paraId="518833F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"2.0.0",</w:t>
      </w:r>
    </w:p>
    <w:p w14:paraId="713F94A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t>
      </w:r>
      <w:proofErr w:type="spellStart"/>
      <w:r w:rsidRPr="00130981">
        <w:rPr>
          <w:rFonts w:ascii="Courier New" w:eastAsia="Times New Roman" w:hAnsi="Courier New" w:cs="Courier New"/>
          <w:color w:val="000000"/>
          <w:sz w:val="20"/>
          <w:szCs w:val="20"/>
        </w:rPr>
        <w:t>ms</w:t>
      </w:r>
      <w:proofErr w:type="spellEnd"/>
      <w:r w:rsidRPr="00130981">
        <w:rPr>
          <w:rFonts w:ascii="Courier New" w:eastAsia="Times New Roman" w:hAnsi="Courier New" w:cs="Courier New"/>
          <w:color w:val="000000"/>
          <w:sz w:val="20"/>
          <w:szCs w:val="20"/>
        </w:rPr>
        <w:t>/-/ms-2.0.0.tgz",</w:t>
      </w:r>
    </w:p>
    <w:p w14:paraId="2F35B9E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lastRenderedPageBreak/>
        <w:t xml:space="preserve">          "integrity": "sha512-Tpp60P6IUJDTuOq/5Z8cdskzJujfwqfOTkrwIwj7IRISpnkJnT6SyJ4PCPnGMoFjC9ddhal5KVIYtAt97ix05A==",</w:t>
      </w:r>
    </w:p>
    <w:p w14:paraId="3B29D5D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4EFC994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B91174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safe</w:t>
      </w:r>
      <w:proofErr w:type="gramEnd"/>
      <w:r w:rsidRPr="00130981">
        <w:rPr>
          <w:rFonts w:ascii="Courier New" w:eastAsia="Times New Roman" w:hAnsi="Courier New" w:cs="Courier New"/>
          <w:color w:val="000000"/>
          <w:sz w:val="20"/>
          <w:szCs w:val="20"/>
        </w:rPr>
        <w:t>-buffer": {</w:t>
      </w:r>
    </w:p>
    <w:p w14:paraId="1836DA8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"5.2.1",</w:t>
      </w:r>
    </w:p>
    <w:p w14:paraId="0B696D4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"https://registry.npmjs.org/safe-buffer/-/safe-buffer-5.2.1.tgz",</w:t>
      </w:r>
    </w:p>
    <w:p w14:paraId="6692955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"sha512-rp3So07KcdmmKbGvgaNxQSJr7bGVSVk5S9Eq1F+ppbRo70+YeaDxkw5Dd8NPN+GD6bjnYm2VuPuCXmpuYvmCXQ==",</w:t>
      </w:r>
    </w:p>
    <w:p w14:paraId="2077DBD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3139612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015203A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26293E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5AD1D3C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ext</w:t>
      </w:r>
      <w:proofErr w:type="spellEnd"/>
      <w:r w:rsidRPr="00130981">
        <w:rPr>
          <w:rFonts w:ascii="Courier New" w:eastAsia="Times New Roman" w:hAnsi="Courier New" w:cs="Courier New"/>
          <w:color w:val="000000"/>
          <w:sz w:val="20"/>
          <w:szCs w:val="20"/>
        </w:rPr>
        <w:t>": {</w:t>
      </w:r>
    </w:p>
    <w:p w14:paraId="3EB62EB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"1.7.0",</w:t>
      </w:r>
    </w:p>
    <w:p w14:paraId="6E2B0FE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t>
      </w:r>
      <w:proofErr w:type="spellStart"/>
      <w:r w:rsidRPr="00130981">
        <w:rPr>
          <w:rFonts w:ascii="Courier New" w:eastAsia="Times New Roman" w:hAnsi="Courier New" w:cs="Courier New"/>
          <w:color w:val="000000"/>
          <w:sz w:val="20"/>
          <w:szCs w:val="20"/>
        </w:rPr>
        <w:t>ext</w:t>
      </w:r>
      <w:proofErr w:type="spellEnd"/>
      <w:r w:rsidRPr="00130981">
        <w:rPr>
          <w:rFonts w:ascii="Courier New" w:eastAsia="Times New Roman" w:hAnsi="Courier New" w:cs="Courier New"/>
          <w:color w:val="000000"/>
          <w:sz w:val="20"/>
          <w:szCs w:val="20"/>
        </w:rPr>
        <w:t>/-/ext-1.7.0.tgz",</w:t>
      </w:r>
    </w:p>
    <w:p w14:paraId="050CE5B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"sha512-6hxeJYaL110a9b5TEJSj0gojyHQAmA2ch5Os+ySCiA1QGdS697XWY1pzsrSjqA9LDEEgdB/KypIlR59RcLuHYw==",</w:t>
      </w:r>
    </w:p>
    <w:p w14:paraId="5AD528C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3E8ADDF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707348D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"type": "^2.7.2"</w:t>
      </w:r>
    </w:p>
    <w:p w14:paraId="11BE4BB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C6B0BE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"dependencies": {</w:t>
      </w:r>
    </w:p>
    <w:p w14:paraId="41B5BDF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"type": {</w:t>
      </w:r>
    </w:p>
    <w:p w14:paraId="7445AD6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"2.7.2",</w:t>
      </w:r>
    </w:p>
    <w:p w14:paraId="30195DB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"https://registry.npmjs.org/type/-/type-2.7.2.tgz",</w:t>
      </w:r>
    </w:p>
    <w:p w14:paraId="582D42D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"sha512-dzlvlNlt6AXU7EBSfpAscydQ7gXB+pPGsPnfJnZpiNJBDj7IaJzQlBZYGdEi4R9HmPdBv2XmWJ6YUtoTa7lmCw==",</w:t>
      </w:r>
    </w:p>
    <w:p w14:paraId="5B6B357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3AEFB30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18B423B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51CA9C8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4E32B8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"extend": {</w:t>
      </w:r>
    </w:p>
    <w:p w14:paraId="7A0A918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"3.0.2",</w:t>
      </w:r>
    </w:p>
    <w:p w14:paraId="027D783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"https://registry.npmjs.org/extend/-/extend-3.0.2.tgz",</w:t>
      </w:r>
    </w:p>
    <w:p w14:paraId="227A2BE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"sha512-fjquC59cD7CyW6urNXK0FBufkZcoiGG80wTuPujX590cB5Ttln20E2UB4S/WARVqhXffZl2LNgS+gQdPIIim/g==",</w:t>
      </w:r>
    </w:p>
    <w:p w14:paraId="43F306C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5D58B4B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2F1902C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extend</w:t>
      </w:r>
      <w:proofErr w:type="gramEnd"/>
      <w:r w:rsidRPr="00130981">
        <w:rPr>
          <w:rFonts w:ascii="Courier New" w:eastAsia="Times New Roman" w:hAnsi="Courier New" w:cs="Courier New"/>
          <w:color w:val="000000"/>
          <w:sz w:val="20"/>
          <w:szCs w:val="20"/>
        </w:rPr>
        <w:t>-shallow": {</w:t>
      </w:r>
    </w:p>
    <w:p w14:paraId="6D8C7EA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"3.0.2",</w:t>
      </w:r>
    </w:p>
    <w:p w14:paraId="41E2EDB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"https://registry.npmjs.org/extend-shallow/-/extend-shallow-3.0.2.tgz",</w:t>
      </w:r>
    </w:p>
    <w:p w14:paraId="39C719E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"sha512-BwY5b5Ql4+qZoefgMj2NUmx+tehVTH/Kf4k1ZEtOHNFcm2wSxMRo992l6X3TIgni2eZVTZ85xMOjF31fwZAj6Q==",</w:t>
      </w:r>
    </w:p>
    <w:p w14:paraId="26391C7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7804E20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6E5F411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assign</w:t>
      </w:r>
      <w:proofErr w:type="gramEnd"/>
      <w:r w:rsidRPr="00130981">
        <w:rPr>
          <w:rFonts w:ascii="Courier New" w:eastAsia="Times New Roman" w:hAnsi="Courier New" w:cs="Courier New"/>
          <w:color w:val="000000"/>
          <w:sz w:val="20"/>
          <w:szCs w:val="20"/>
        </w:rPr>
        <w:t>-symbols": "^1.0.0",</w:t>
      </w:r>
    </w:p>
    <w:p w14:paraId="5750EB9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is</w:t>
      </w:r>
      <w:proofErr w:type="gramEnd"/>
      <w:r w:rsidRPr="00130981">
        <w:rPr>
          <w:rFonts w:ascii="Courier New" w:eastAsia="Times New Roman" w:hAnsi="Courier New" w:cs="Courier New"/>
          <w:color w:val="000000"/>
          <w:sz w:val="20"/>
          <w:szCs w:val="20"/>
        </w:rPr>
        <w:t>-extendable": "^1.0.1"</w:t>
      </w:r>
    </w:p>
    <w:p w14:paraId="566AF0C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5FA3AB8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"dependencies": {</w:t>
      </w:r>
    </w:p>
    <w:p w14:paraId="24F749F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is</w:t>
      </w:r>
      <w:proofErr w:type="gramEnd"/>
      <w:r w:rsidRPr="00130981">
        <w:rPr>
          <w:rFonts w:ascii="Courier New" w:eastAsia="Times New Roman" w:hAnsi="Courier New" w:cs="Courier New"/>
          <w:color w:val="000000"/>
          <w:sz w:val="20"/>
          <w:szCs w:val="20"/>
        </w:rPr>
        <w:t>-extendable": {</w:t>
      </w:r>
    </w:p>
    <w:p w14:paraId="3DDD0A8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lastRenderedPageBreak/>
        <w:t xml:space="preserve">          "version": "1.0.1",</w:t>
      </w:r>
    </w:p>
    <w:p w14:paraId="63E9C4A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"https://registry.npmjs.org/is-extendable/-/is-extendable-1.0.1.tgz",</w:t>
      </w:r>
    </w:p>
    <w:p w14:paraId="1A2AB5F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"sha512-arnXMxT1hhoKo9k1LZdmlNyJdDDfy2v0fXjFlmok4+i8ul/6WlbVge9bhM74OpNPQPMGUToDtz+KXa1PneJxOA==",</w:t>
      </w:r>
    </w:p>
    <w:p w14:paraId="73941A3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13BE035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7B92571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is</w:t>
      </w:r>
      <w:proofErr w:type="gramEnd"/>
      <w:r w:rsidRPr="00130981">
        <w:rPr>
          <w:rFonts w:ascii="Courier New" w:eastAsia="Times New Roman" w:hAnsi="Courier New" w:cs="Courier New"/>
          <w:color w:val="000000"/>
          <w:sz w:val="20"/>
          <w:szCs w:val="20"/>
        </w:rPr>
        <w:t>-plain-object": "^2.0.4"</w:t>
      </w:r>
    </w:p>
    <w:p w14:paraId="3824530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491A0E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1D5F58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839772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5F9C68E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external</w:t>
      </w:r>
      <w:proofErr w:type="gramEnd"/>
      <w:r w:rsidRPr="00130981">
        <w:rPr>
          <w:rFonts w:ascii="Courier New" w:eastAsia="Times New Roman" w:hAnsi="Courier New" w:cs="Courier New"/>
          <w:color w:val="000000"/>
          <w:sz w:val="20"/>
          <w:szCs w:val="20"/>
        </w:rPr>
        <w:t>-editor": {</w:t>
      </w:r>
    </w:p>
    <w:p w14:paraId="0E717B6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"3.1.0",</w:t>
      </w:r>
    </w:p>
    <w:p w14:paraId="3297E03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"https://registry.npmjs.org/external-editor/-/external-editor-3.1.0.tgz",</w:t>
      </w:r>
    </w:p>
    <w:p w14:paraId="0781172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"sha512-hMQ4CX1p1izmuLYyZqLMO/qGNw10wSv9QDCPfzXfyFrOaCSSoRfqE1Kf1s5an66J5JZC62NewG+mK49jOCtQew==",</w:t>
      </w:r>
    </w:p>
    <w:p w14:paraId="7E626BC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20CE13C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1CDA7D3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chardet</w:t>
      </w:r>
      <w:proofErr w:type="spellEnd"/>
      <w:r w:rsidRPr="00130981">
        <w:rPr>
          <w:rFonts w:ascii="Courier New" w:eastAsia="Times New Roman" w:hAnsi="Courier New" w:cs="Courier New"/>
          <w:color w:val="000000"/>
          <w:sz w:val="20"/>
          <w:szCs w:val="20"/>
        </w:rPr>
        <w:t>": "^0.7.0",</w:t>
      </w:r>
    </w:p>
    <w:p w14:paraId="05023D0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iconv</w:t>
      </w:r>
      <w:proofErr w:type="spellEnd"/>
      <w:proofErr w:type="gramEnd"/>
      <w:r w:rsidRPr="00130981">
        <w:rPr>
          <w:rFonts w:ascii="Courier New" w:eastAsia="Times New Roman" w:hAnsi="Courier New" w:cs="Courier New"/>
          <w:color w:val="000000"/>
          <w:sz w:val="20"/>
          <w:szCs w:val="20"/>
        </w:rPr>
        <w:t>-lite": "^0.4.24",</w:t>
      </w:r>
    </w:p>
    <w:p w14:paraId="41EB5F0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tmp</w:t>
      </w:r>
      <w:proofErr w:type="spellEnd"/>
      <w:r w:rsidRPr="00130981">
        <w:rPr>
          <w:rFonts w:ascii="Courier New" w:eastAsia="Times New Roman" w:hAnsi="Courier New" w:cs="Courier New"/>
          <w:color w:val="000000"/>
          <w:sz w:val="20"/>
          <w:szCs w:val="20"/>
        </w:rPr>
        <w:t>": "^0.0.33"</w:t>
      </w:r>
    </w:p>
    <w:p w14:paraId="7DA864B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02C483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"dependencies": {</w:t>
      </w:r>
    </w:p>
    <w:p w14:paraId="7DDA9B4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iconv</w:t>
      </w:r>
      <w:proofErr w:type="spellEnd"/>
      <w:proofErr w:type="gramEnd"/>
      <w:r w:rsidRPr="00130981">
        <w:rPr>
          <w:rFonts w:ascii="Courier New" w:eastAsia="Times New Roman" w:hAnsi="Courier New" w:cs="Courier New"/>
          <w:color w:val="000000"/>
          <w:sz w:val="20"/>
          <w:szCs w:val="20"/>
        </w:rPr>
        <w:t>-lite": {</w:t>
      </w:r>
    </w:p>
    <w:p w14:paraId="4683C8F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"0.4.24",</w:t>
      </w:r>
    </w:p>
    <w:p w14:paraId="48C15B0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t>
      </w:r>
      <w:proofErr w:type="spellStart"/>
      <w:r w:rsidRPr="00130981">
        <w:rPr>
          <w:rFonts w:ascii="Courier New" w:eastAsia="Times New Roman" w:hAnsi="Courier New" w:cs="Courier New"/>
          <w:color w:val="000000"/>
          <w:sz w:val="20"/>
          <w:szCs w:val="20"/>
        </w:rPr>
        <w:t>iconv</w:t>
      </w:r>
      <w:proofErr w:type="spellEnd"/>
      <w:r w:rsidRPr="00130981">
        <w:rPr>
          <w:rFonts w:ascii="Courier New" w:eastAsia="Times New Roman" w:hAnsi="Courier New" w:cs="Courier New"/>
          <w:color w:val="000000"/>
          <w:sz w:val="20"/>
          <w:szCs w:val="20"/>
        </w:rPr>
        <w:t>-lite/-/iconv-lite-0.4.24.tgz",</w:t>
      </w:r>
    </w:p>
    <w:p w14:paraId="3CCD4D2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"sha512-v3MXnZAcvnywkTUEZomIActle7RXXeedOR31wwl7VlyoXO4Qi9arvSenNQWne1TcRwhCL1HwLI21bEqdpj8/rA==",</w:t>
      </w:r>
    </w:p>
    <w:p w14:paraId="2B16449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1052F44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59723F4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safer</w:t>
      </w:r>
      <w:proofErr w:type="gramEnd"/>
      <w:r w:rsidRPr="00130981">
        <w:rPr>
          <w:rFonts w:ascii="Courier New" w:eastAsia="Times New Roman" w:hAnsi="Courier New" w:cs="Courier New"/>
          <w:color w:val="000000"/>
          <w:sz w:val="20"/>
          <w:szCs w:val="20"/>
        </w:rPr>
        <w:t>-buffer": "&gt;= 2.1.2 &lt; 3"</w:t>
      </w:r>
    </w:p>
    <w:p w14:paraId="0EF3625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2A0F5BC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2A40841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0817181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79038EE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extglob</w:t>
      </w:r>
      <w:proofErr w:type="spellEnd"/>
      <w:r w:rsidRPr="00130981">
        <w:rPr>
          <w:rFonts w:ascii="Courier New" w:eastAsia="Times New Roman" w:hAnsi="Courier New" w:cs="Courier New"/>
          <w:color w:val="000000"/>
          <w:sz w:val="20"/>
          <w:szCs w:val="20"/>
        </w:rPr>
        <w:t>": {</w:t>
      </w:r>
    </w:p>
    <w:p w14:paraId="188F2E3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"2.0.4",</w:t>
      </w:r>
    </w:p>
    <w:p w14:paraId="47ED6B5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t>
      </w:r>
      <w:proofErr w:type="spellStart"/>
      <w:r w:rsidRPr="00130981">
        <w:rPr>
          <w:rFonts w:ascii="Courier New" w:eastAsia="Times New Roman" w:hAnsi="Courier New" w:cs="Courier New"/>
          <w:color w:val="000000"/>
          <w:sz w:val="20"/>
          <w:szCs w:val="20"/>
        </w:rPr>
        <w:t>extglob</w:t>
      </w:r>
      <w:proofErr w:type="spellEnd"/>
      <w:r w:rsidRPr="00130981">
        <w:rPr>
          <w:rFonts w:ascii="Courier New" w:eastAsia="Times New Roman" w:hAnsi="Courier New" w:cs="Courier New"/>
          <w:color w:val="000000"/>
          <w:sz w:val="20"/>
          <w:szCs w:val="20"/>
        </w:rPr>
        <w:t>/-/extglob-2.0.4.tgz",</w:t>
      </w:r>
    </w:p>
    <w:p w14:paraId="7A3AF31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"sha512-Nmb6QXkELsuBr24CJSkilo6UHHgbekK5UiZgfE6UHD3Eb27YC6oD+bhcT+tJ6cl8dmsgdQxnWlcry8ksBIBLpw==",</w:t>
      </w:r>
    </w:p>
    <w:p w14:paraId="428DA6E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4F49DAF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5F6316A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array</w:t>
      </w:r>
      <w:proofErr w:type="gramEnd"/>
      <w:r w:rsidRPr="00130981">
        <w:rPr>
          <w:rFonts w:ascii="Courier New" w:eastAsia="Times New Roman" w:hAnsi="Courier New" w:cs="Courier New"/>
          <w:color w:val="000000"/>
          <w:sz w:val="20"/>
          <w:szCs w:val="20"/>
        </w:rPr>
        <w:t>-unique": "^0.3.2",</w:t>
      </w:r>
    </w:p>
    <w:p w14:paraId="77687FA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define</w:t>
      </w:r>
      <w:proofErr w:type="gramEnd"/>
      <w:r w:rsidRPr="00130981">
        <w:rPr>
          <w:rFonts w:ascii="Courier New" w:eastAsia="Times New Roman" w:hAnsi="Courier New" w:cs="Courier New"/>
          <w:color w:val="000000"/>
          <w:sz w:val="20"/>
          <w:szCs w:val="20"/>
        </w:rPr>
        <w:t>-property": "^1.0.0",</w:t>
      </w:r>
    </w:p>
    <w:p w14:paraId="7EF5D69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expand</w:t>
      </w:r>
      <w:proofErr w:type="gramEnd"/>
      <w:r w:rsidRPr="00130981">
        <w:rPr>
          <w:rFonts w:ascii="Courier New" w:eastAsia="Times New Roman" w:hAnsi="Courier New" w:cs="Courier New"/>
          <w:color w:val="000000"/>
          <w:sz w:val="20"/>
          <w:szCs w:val="20"/>
        </w:rPr>
        <w:t>-brackets": "^2.1.4",</w:t>
      </w:r>
    </w:p>
    <w:p w14:paraId="3837915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extend</w:t>
      </w:r>
      <w:proofErr w:type="gramEnd"/>
      <w:r w:rsidRPr="00130981">
        <w:rPr>
          <w:rFonts w:ascii="Courier New" w:eastAsia="Times New Roman" w:hAnsi="Courier New" w:cs="Courier New"/>
          <w:color w:val="000000"/>
          <w:sz w:val="20"/>
          <w:szCs w:val="20"/>
        </w:rPr>
        <w:t>-shallow": "^2.0.1",</w:t>
      </w:r>
    </w:p>
    <w:p w14:paraId="46D0838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fragment</w:t>
      </w:r>
      <w:proofErr w:type="gramEnd"/>
      <w:r w:rsidRPr="00130981">
        <w:rPr>
          <w:rFonts w:ascii="Courier New" w:eastAsia="Times New Roman" w:hAnsi="Courier New" w:cs="Courier New"/>
          <w:color w:val="000000"/>
          <w:sz w:val="20"/>
          <w:szCs w:val="20"/>
        </w:rPr>
        <w:t>-cache": "^0.2.1",</w:t>
      </w:r>
    </w:p>
    <w:p w14:paraId="4852138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regex</w:t>
      </w:r>
      <w:proofErr w:type="gramEnd"/>
      <w:r w:rsidRPr="00130981">
        <w:rPr>
          <w:rFonts w:ascii="Courier New" w:eastAsia="Times New Roman" w:hAnsi="Courier New" w:cs="Courier New"/>
          <w:color w:val="000000"/>
          <w:sz w:val="20"/>
          <w:szCs w:val="20"/>
        </w:rPr>
        <w:t>-not": "^1.0.0",</w:t>
      </w:r>
    </w:p>
    <w:p w14:paraId="0FC4F5B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"snapdragon": "^0.8.1",</w:t>
      </w:r>
    </w:p>
    <w:p w14:paraId="12126F9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to</w:t>
      </w:r>
      <w:proofErr w:type="gramEnd"/>
      <w:r w:rsidRPr="00130981">
        <w:rPr>
          <w:rFonts w:ascii="Courier New" w:eastAsia="Times New Roman" w:hAnsi="Courier New" w:cs="Courier New"/>
          <w:color w:val="000000"/>
          <w:sz w:val="20"/>
          <w:szCs w:val="20"/>
        </w:rPr>
        <w:t>-regex": "^3.0.1"</w:t>
      </w:r>
    </w:p>
    <w:p w14:paraId="68503AC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8EC3B0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"dependencies": {</w:t>
      </w:r>
    </w:p>
    <w:p w14:paraId="49A1B87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lastRenderedPageBreak/>
        <w:t xml:space="preserve">        "</w:t>
      </w:r>
      <w:proofErr w:type="gramStart"/>
      <w:r w:rsidRPr="00130981">
        <w:rPr>
          <w:rFonts w:ascii="Courier New" w:eastAsia="Times New Roman" w:hAnsi="Courier New" w:cs="Courier New"/>
          <w:color w:val="000000"/>
          <w:sz w:val="20"/>
          <w:szCs w:val="20"/>
        </w:rPr>
        <w:t>define</w:t>
      </w:r>
      <w:proofErr w:type="gramEnd"/>
      <w:r w:rsidRPr="00130981">
        <w:rPr>
          <w:rFonts w:ascii="Courier New" w:eastAsia="Times New Roman" w:hAnsi="Courier New" w:cs="Courier New"/>
          <w:color w:val="000000"/>
          <w:sz w:val="20"/>
          <w:szCs w:val="20"/>
        </w:rPr>
        <w:t>-property": {</w:t>
      </w:r>
    </w:p>
    <w:p w14:paraId="5C2D774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"1.0.0",</w:t>
      </w:r>
    </w:p>
    <w:p w14:paraId="5746C44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"https://registry.npmjs.org/define-property/-/define-property-1.0.0.tgz",</w:t>
      </w:r>
    </w:p>
    <w:p w14:paraId="50E4A29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"sha512-cZTYKFWspt9jZsMscWo8sc/5lbPC9Q0N5nBLgb+Yd915iL3udB1uFgS3B8YCx66UVHq018DAVFoee7x+gxggeA==",</w:t>
      </w:r>
    </w:p>
    <w:p w14:paraId="6E3D9F8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4D1D7B0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7F064B0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is</w:t>
      </w:r>
      <w:proofErr w:type="gramEnd"/>
      <w:r w:rsidRPr="00130981">
        <w:rPr>
          <w:rFonts w:ascii="Courier New" w:eastAsia="Times New Roman" w:hAnsi="Courier New" w:cs="Courier New"/>
          <w:color w:val="000000"/>
          <w:sz w:val="20"/>
          <w:szCs w:val="20"/>
        </w:rPr>
        <w:t>-descriptor": "^1.0.0"</w:t>
      </w:r>
    </w:p>
    <w:p w14:paraId="2F7868C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3958D7F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2060E1C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extend</w:t>
      </w:r>
      <w:proofErr w:type="gramEnd"/>
      <w:r w:rsidRPr="00130981">
        <w:rPr>
          <w:rFonts w:ascii="Courier New" w:eastAsia="Times New Roman" w:hAnsi="Courier New" w:cs="Courier New"/>
          <w:color w:val="000000"/>
          <w:sz w:val="20"/>
          <w:szCs w:val="20"/>
        </w:rPr>
        <w:t>-shallow": {</w:t>
      </w:r>
    </w:p>
    <w:p w14:paraId="3FC1CBE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"2.0.1",</w:t>
      </w:r>
    </w:p>
    <w:p w14:paraId="08B95E5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"https://registry.npmjs.org/extend-shallow/-/extend-shallow-2.0.1.tgz",</w:t>
      </w:r>
    </w:p>
    <w:p w14:paraId="4A6563F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"sha512-zCnTtlxNoAiDc3gqY2aYAWFx7XWWiasuF2K8Me5WbN8otHKTUKBwjPtNpRs/rbUZm7KxWAaNj7P1a/p52GbVug==",</w:t>
      </w:r>
    </w:p>
    <w:p w14:paraId="2EB88FD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7973CD4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6A97EFC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is</w:t>
      </w:r>
      <w:proofErr w:type="gramEnd"/>
      <w:r w:rsidRPr="00130981">
        <w:rPr>
          <w:rFonts w:ascii="Courier New" w:eastAsia="Times New Roman" w:hAnsi="Courier New" w:cs="Courier New"/>
          <w:color w:val="000000"/>
          <w:sz w:val="20"/>
          <w:szCs w:val="20"/>
        </w:rPr>
        <w:t>-extendable": "^0.1.0"</w:t>
      </w:r>
    </w:p>
    <w:p w14:paraId="61D6288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FDD228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11824EF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is</w:t>
      </w:r>
      <w:proofErr w:type="gramEnd"/>
      <w:r w:rsidRPr="00130981">
        <w:rPr>
          <w:rFonts w:ascii="Courier New" w:eastAsia="Times New Roman" w:hAnsi="Courier New" w:cs="Courier New"/>
          <w:color w:val="000000"/>
          <w:sz w:val="20"/>
          <w:szCs w:val="20"/>
        </w:rPr>
        <w:t>-accessor-descriptor": {</w:t>
      </w:r>
    </w:p>
    <w:p w14:paraId="4F1C1CF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"1.0.0",</w:t>
      </w:r>
    </w:p>
    <w:p w14:paraId="048F20C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"https://registry.npmjs.org/is-accessor-descriptor/-/is-accessor-descriptor-1.0.0.tgz",</w:t>
      </w:r>
    </w:p>
    <w:p w14:paraId="01E8E98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"sha512-m5hnHTkcVsPfqx3AKlyttIPb7J+XykHvJP2B9bZDjlhLIoEq4XoK64Vg7boZlVWYK6LUY94dYPEE7Lh0ZkZKcQ==",</w:t>
      </w:r>
    </w:p>
    <w:p w14:paraId="5F53B03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289C157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06F0146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kind</w:t>
      </w:r>
      <w:proofErr w:type="gramEnd"/>
      <w:r w:rsidRPr="00130981">
        <w:rPr>
          <w:rFonts w:ascii="Courier New" w:eastAsia="Times New Roman" w:hAnsi="Courier New" w:cs="Courier New"/>
          <w:color w:val="000000"/>
          <w:sz w:val="20"/>
          <w:szCs w:val="20"/>
        </w:rPr>
        <w:t>-of": "^6.0.0"</w:t>
      </w:r>
    </w:p>
    <w:p w14:paraId="434C7B2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81D740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CF97A8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is</w:t>
      </w:r>
      <w:proofErr w:type="gramEnd"/>
      <w:r w:rsidRPr="00130981">
        <w:rPr>
          <w:rFonts w:ascii="Courier New" w:eastAsia="Times New Roman" w:hAnsi="Courier New" w:cs="Courier New"/>
          <w:color w:val="000000"/>
          <w:sz w:val="20"/>
          <w:szCs w:val="20"/>
        </w:rPr>
        <w:t>-data-descriptor": {</w:t>
      </w:r>
    </w:p>
    <w:p w14:paraId="19DF41A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"1.0.0",</w:t>
      </w:r>
    </w:p>
    <w:p w14:paraId="24E7442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"https://registry.npmjs.org/is-data-descriptor/-/is-data-descriptor-1.0.0.tgz",</w:t>
      </w:r>
    </w:p>
    <w:p w14:paraId="572DFF0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"sha512-jbRXy1FmtAoCjQkVmIVYwuuqDFUbaOeDjmed1tOGPrsMhtJA4rD9tkgA0F1qJ3gRFRXcHYVkdeaP50Q5rE/jLQ==",</w:t>
      </w:r>
    </w:p>
    <w:p w14:paraId="1A9E9E1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5223C8A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41D6530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kind</w:t>
      </w:r>
      <w:proofErr w:type="gramEnd"/>
      <w:r w:rsidRPr="00130981">
        <w:rPr>
          <w:rFonts w:ascii="Courier New" w:eastAsia="Times New Roman" w:hAnsi="Courier New" w:cs="Courier New"/>
          <w:color w:val="000000"/>
          <w:sz w:val="20"/>
          <w:szCs w:val="20"/>
        </w:rPr>
        <w:t>-of": "^6.0.0"</w:t>
      </w:r>
    </w:p>
    <w:p w14:paraId="563C775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8BAC36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5FE74A3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is</w:t>
      </w:r>
      <w:proofErr w:type="gramEnd"/>
      <w:r w:rsidRPr="00130981">
        <w:rPr>
          <w:rFonts w:ascii="Courier New" w:eastAsia="Times New Roman" w:hAnsi="Courier New" w:cs="Courier New"/>
          <w:color w:val="000000"/>
          <w:sz w:val="20"/>
          <w:szCs w:val="20"/>
        </w:rPr>
        <w:t>-descriptor": {</w:t>
      </w:r>
    </w:p>
    <w:p w14:paraId="47170D3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"1.0.2",</w:t>
      </w:r>
    </w:p>
    <w:p w14:paraId="5A633D7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"https://registry.npmjs.org/is-descriptor/-/is-descriptor-1.0.2.tgz",</w:t>
      </w:r>
    </w:p>
    <w:p w14:paraId="2C39DE7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"sha512-2eis5WqQGV7peooDyLmNEPUrps9+SXX5c9pL3xEB+4e9HnGuDa7mB7kHxHw4CbqS9k1T2hOH3miL8n8WtiYVtg==",</w:t>
      </w:r>
    </w:p>
    <w:p w14:paraId="4317513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7093A5B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6B49252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is</w:t>
      </w:r>
      <w:proofErr w:type="gramEnd"/>
      <w:r w:rsidRPr="00130981">
        <w:rPr>
          <w:rFonts w:ascii="Courier New" w:eastAsia="Times New Roman" w:hAnsi="Courier New" w:cs="Courier New"/>
          <w:color w:val="000000"/>
          <w:sz w:val="20"/>
          <w:szCs w:val="20"/>
        </w:rPr>
        <w:t>-accessor-descriptor": "^1.0.0",</w:t>
      </w:r>
    </w:p>
    <w:p w14:paraId="702475D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is</w:t>
      </w:r>
      <w:proofErr w:type="gramEnd"/>
      <w:r w:rsidRPr="00130981">
        <w:rPr>
          <w:rFonts w:ascii="Courier New" w:eastAsia="Times New Roman" w:hAnsi="Courier New" w:cs="Courier New"/>
          <w:color w:val="000000"/>
          <w:sz w:val="20"/>
          <w:szCs w:val="20"/>
        </w:rPr>
        <w:t>-data-descriptor": "^1.0.0",</w:t>
      </w:r>
    </w:p>
    <w:p w14:paraId="41C94CA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lastRenderedPageBreak/>
        <w:t xml:space="preserve">            "</w:t>
      </w:r>
      <w:proofErr w:type="gramStart"/>
      <w:r w:rsidRPr="00130981">
        <w:rPr>
          <w:rFonts w:ascii="Courier New" w:eastAsia="Times New Roman" w:hAnsi="Courier New" w:cs="Courier New"/>
          <w:color w:val="000000"/>
          <w:sz w:val="20"/>
          <w:szCs w:val="20"/>
        </w:rPr>
        <w:t>kind</w:t>
      </w:r>
      <w:proofErr w:type="gramEnd"/>
      <w:r w:rsidRPr="00130981">
        <w:rPr>
          <w:rFonts w:ascii="Courier New" w:eastAsia="Times New Roman" w:hAnsi="Courier New" w:cs="Courier New"/>
          <w:color w:val="000000"/>
          <w:sz w:val="20"/>
          <w:szCs w:val="20"/>
        </w:rPr>
        <w:t>-of": "^6.0.2"</w:t>
      </w:r>
    </w:p>
    <w:p w14:paraId="628ED8F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1D26795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808B60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313BD45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5F4E682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extsprintf</w:t>
      </w:r>
      <w:proofErr w:type="spellEnd"/>
      <w:r w:rsidRPr="00130981">
        <w:rPr>
          <w:rFonts w:ascii="Courier New" w:eastAsia="Times New Roman" w:hAnsi="Courier New" w:cs="Courier New"/>
          <w:color w:val="000000"/>
          <w:sz w:val="20"/>
          <w:szCs w:val="20"/>
        </w:rPr>
        <w:t>": {</w:t>
      </w:r>
    </w:p>
    <w:p w14:paraId="5DFF33E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"1.3.0",</w:t>
      </w:r>
    </w:p>
    <w:p w14:paraId="22770F8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t>
      </w:r>
      <w:proofErr w:type="spellStart"/>
      <w:r w:rsidRPr="00130981">
        <w:rPr>
          <w:rFonts w:ascii="Courier New" w:eastAsia="Times New Roman" w:hAnsi="Courier New" w:cs="Courier New"/>
          <w:color w:val="000000"/>
          <w:sz w:val="20"/>
          <w:szCs w:val="20"/>
        </w:rPr>
        <w:t>extsprintf</w:t>
      </w:r>
      <w:proofErr w:type="spellEnd"/>
      <w:r w:rsidRPr="00130981">
        <w:rPr>
          <w:rFonts w:ascii="Courier New" w:eastAsia="Times New Roman" w:hAnsi="Courier New" w:cs="Courier New"/>
          <w:color w:val="000000"/>
          <w:sz w:val="20"/>
          <w:szCs w:val="20"/>
        </w:rPr>
        <w:t>/-/extsprintf-1.3.0.tgz",</w:t>
      </w:r>
    </w:p>
    <w:p w14:paraId="4C9C0D2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"sha512-11Ndz7Nv+mvAC1j0ktTa7fAb0vLyGGX+rMHNBYQviQDGU0Hw7lhctJANqbPhu9nV9/izT/IntTgZ7Im/9LJs9g==",</w:t>
      </w:r>
    </w:p>
    <w:p w14:paraId="19B274B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6E33F2C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59F6CBB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fast</w:t>
      </w:r>
      <w:proofErr w:type="gramEnd"/>
      <w:r w:rsidRPr="00130981">
        <w:rPr>
          <w:rFonts w:ascii="Courier New" w:eastAsia="Times New Roman" w:hAnsi="Courier New" w:cs="Courier New"/>
          <w:color w:val="000000"/>
          <w:sz w:val="20"/>
          <w:szCs w:val="20"/>
        </w:rPr>
        <w:t>-deep-equal": {</w:t>
      </w:r>
    </w:p>
    <w:p w14:paraId="6BF2D1B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"3.1.3",</w:t>
      </w:r>
    </w:p>
    <w:p w14:paraId="5D648BA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"https://registry.npmjs.org/fast-deep-equal/-/fast-deep-equal-3.1.3.tgz",</w:t>
      </w:r>
    </w:p>
    <w:p w14:paraId="754EAA2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"sha512-f3qQ9oQy9j2AhBe/H9VC91wLmKBCCU/gDOnKNAYG5hswO7BLKj09Hc5HYNz9cGI++xlpDCIgDaitVs03ATR84Q==",</w:t>
      </w:r>
    </w:p>
    <w:p w14:paraId="65E1CF1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22D27F3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006672D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fast</w:t>
      </w:r>
      <w:proofErr w:type="gramEnd"/>
      <w:r w:rsidRPr="00130981">
        <w:rPr>
          <w:rFonts w:ascii="Courier New" w:eastAsia="Times New Roman" w:hAnsi="Courier New" w:cs="Courier New"/>
          <w:color w:val="000000"/>
          <w:sz w:val="20"/>
          <w:szCs w:val="20"/>
        </w:rPr>
        <w:t>-glob": {</w:t>
      </w:r>
    </w:p>
    <w:p w14:paraId="7550552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"3.2.12",</w:t>
      </w:r>
    </w:p>
    <w:p w14:paraId="25DEC79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"https://registry.npmjs.org/fast-glob/-/fast-glob-3.2.12.tgz",</w:t>
      </w:r>
    </w:p>
    <w:p w14:paraId="6E9B52E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"sha512-DVj4CQIYYow0BlaelwK1pHl5n5cRSJfM60UA0zK891sVInoPri2Ekj7+e1CT3/3qxXenpI+nBBmQAcJPJgaj4w==",</w:t>
      </w:r>
    </w:p>
    <w:p w14:paraId="57C8557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3B837F4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3EB6F12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nodelib</w:t>
      </w:r>
      <w:proofErr w:type="spellEnd"/>
      <w:r w:rsidRPr="00130981">
        <w:rPr>
          <w:rFonts w:ascii="Courier New" w:eastAsia="Times New Roman" w:hAnsi="Courier New" w:cs="Courier New"/>
          <w:color w:val="000000"/>
          <w:sz w:val="20"/>
          <w:szCs w:val="20"/>
        </w:rPr>
        <w:t>/</w:t>
      </w:r>
      <w:proofErr w:type="spellStart"/>
      <w:r w:rsidRPr="00130981">
        <w:rPr>
          <w:rFonts w:ascii="Courier New" w:eastAsia="Times New Roman" w:hAnsi="Courier New" w:cs="Courier New"/>
          <w:color w:val="000000"/>
          <w:sz w:val="20"/>
          <w:szCs w:val="20"/>
        </w:rPr>
        <w:t>fs.stat</w:t>
      </w:r>
      <w:proofErr w:type="spellEnd"/>
      <w:r w:rsidRPr="00130981">
        <w:rPr>
          <w:rFonts w:ascii="Courier New" w:eastAsia="Times New Roman" w:hAnsi="Courier New" w:cs="Courier New"/>
          <w:color w:val="000000"/>
          <w:sz w:val="20"/>
          <w:szCs w:val="20"/>
        </w:rPr>
        <w:t>": "^2.0.2",</w:t>
      </w:r>
    </w:p>
    <w:p w14:paraId="0B4F4D8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nodelib</w:t>
      </w:r>
      <w:proofErr w:type="spellEnd"/>
      <w:r w:rsidRPr="00130981">
        <w:rPr>
          <w:rFonts w:ascii="Courier New" w:eastAsia="Times New Roman" w:hAnsi="Courier New" w:cs="Courier New"/>
          <w:color w:val="000000"/>
          <w:sz w:val="20"/>
          <w:szCs w:val="20"/>
        </w:rPr>
        <w:t>/</w:t>
      </w:r>
      <w:proofErr w:type="spellStart"/>
      <w:r w:rsidRPr="00130981">
        <w:rPr>
          <w:rFonts w:ascii="Courier New" w:eastAsia="Times New Roman" w:hAnsi="Courier New" w:cs="Courier New"/>
          <w:color w:val="000000"/>
          <w:sz w:val="20"/>
          <w:szCs w:val="20"/>
        </w:rPr>
        <w:t>fs.walk</w:t>
      </w:r>
      <w:proofErr w:type="spellEnd"/>
      <w:r w:rsidRPr="00130981">
        <w:rPr>
          <w:rFonts w:ascii="Courier New" w:eastAsia="Times New Roman" w:hAnsi="Courier New" w:cs="Courier New"/>
          <w:color w:val="000000"/>
          <w:sz w:val="20"/>
          <w:szCs w:val="20"/>
        </w:rPr>
        <w:t>": "^1.2.3",</w:t>
      </w:r>
    </w:p>
    <w:p w14:paraId="7C5CEE8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glob</w:t>
      </w:r>
      <w:proofErr w:type="gramEnd"/>
      <w:r w:rsidRPr="00130981">
        <w:rPr>
          <w:rFonts w:ascii="Courier New" w:eastAsia="Times New Roman" w:hAnsi="Courier New" w:cs="Courier New"/>
          <w:color w:val="000000"/>
          <w:sz w:val="20"/>
          <w:szCs w:val="20"/>
        </w:rPr>
        <w:t>-parent": "^5.1.2",</w:t>
      </w:r>
    </w:p>
    <w:p w14:paraId="1437B8B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"merge2": "^1.3.0",</w:t>
      </w:r>
    </w:p>
    <w:p w14:paraId="38B702B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micromatch</w:t>
      </w:r>
      <w:proofErr w:type="spellEnd"/>
      <w:r w:rsidRPr="00130981">
        <w:rPr>
          <w:rFonts w:ascii="Courier New" w:eastAsia="Times New Roman" w:hAnsi="Courier New" w:cs="Courier New"/>
          <w:color w:val="000000"/>
          <w:sz w:val="20"/>
          <w:szCs w:val="20"/>
        </w:rPr>
        <w:t>": "^4.0.4"</w:t>
      </w:r>
    </w:p>
    <w:p w14:paraId="5FEF774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00BFA80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539CCD3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fast</w:t>
      </w:r>
      <w:proofErr w:type="gramEnd"/>
      <w:r w:rsidRPr="00130981">
        <w:rPr>
          <w:rFonts w:ascii="Courier New" w:eastAsia="Times New Roman" w:hAnsi="Courier New" w:cs="Courier New"/>
          <w:color w:val="000000"/>
          <w:sz w:val="20"/>
          <w:szCs w:val="20"/>
        </w:rPr>
        <w:t>-</w:t>
      </w:r>
      <w:proofErr w:type="spellStart"/>
      <w:r w:rsidRPr="00130981">
        <w:rPr>
          <w:rFonts w:ascii="Courier New" w:eastAsia="Times New Roman" w:hAnsi="Courier New" w:cs="Courier New"/>
          <w:color w:val="000000"/>
          <w:sz w:val="20"/>
          <w:szCs w:val="20"/>
        </w:rPr>
        <w:t>json</w:t>
      </w:r>
      <w:proofErr w:type="spellEnd"/>
      <w:r w:rsidRPr="00130981">
        <w:rPr>
          <w:rFonts w:ascii="Courier New" w:eastAsia="Times New Roman" w:hAnsi="Courier New" w:cs="Courier New"/>
          <w:color w:val="000000"/>
          <w:sz w:val="20"/>
          <w:szCs w:val="20"/>
        </w:rPr>
        <w:t>-stable-</w:t>
      </w:r>
      <w:proofErr w:type="spellStart"/>
      <w:r w:rsidRPr="00130981">
        <w:rPr>
          <w:rFonts w:ascii="Courier New" w:eastAsia="Times New Roman" w:hAnsi="Courier New" w:cs="Courier New"/>
          <w:color w:val="000000"/>
          <w:sz w:val="20"/>
          <w:szCs w:val="20"/>
        </w:rPr>
        <w:t>stringify</w:t>
      </w:r>
      <w:proofErr w:type="spellEnd"/>
      <w:r w:rsidRPr="00130981">
        <w:rPr>
          <w:rFonts w:ascii="Courier New" w:eastAsia="Times New Roman" w:hAnsi="Courier New" w:cs="Courier New"/>
          <w:color w:val="000000"/>
          <w:sz w:val="20"/>
          <w:szCs w:val="20"/>
        </w:rPr>
        <w:t>": {</w:t>
      </w:r>
    </w:p>
    <w:p w14:paraId="417A4A5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"2.1.0",</w:t>
      </w:r>
    </w:p>
    <w:p w14:paraId="0B82E53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"https://registry.npmjs.org/fast-json-stable-stringify/-/fast-json-stable-stringify-2.1.0.tgz",</w:t>
      </w:r>
    </w:p>
    <w:p w14:paraId="37A0414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"sha512-lhd/wF+Lk98HZoTCtlVraHtfh5XYijIjalXck7saUtuanSDyLMxnHhSXEDJqHxD7msR8D0uCmqlkwjCV8xvwHw==",</w:t>
      </w:r>
    </w:p>
    <w:p w14:paraId="19F41F0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4556FCC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352D133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fastparse</w:t>
      </w:r>
      <w:proofErr w:type="spellEnd"/>
      <w:r w:rsidRPr="00130981">
        <w:rPr>
          <w:rFonts w:ascii="Courier New" w:eastAsia="Times New Roman" w:hAnsi="Courier New" w:cs="Courier New"/>
          <w:color w:val="000000"/>
          <w:sz w:val="20"/>
          <w:szCs w:val="20"/>
        </w:rPr>
        <w:t>": {</w:t>
      </w:r>
    </w:p>
    <w:p w14:paraId="1D4747E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"1.1.2",</w:t>
      </w:r>
    </w:p>
    <w:p w14:paraId="529D31D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t>
      </w:r>
      <w:proofErr w:type="spellStart"/>
      <w:r w:rsidRPr="00130981">
        <w:rPr>
          <w:rFonts w:ascii="Courier New" w:eastAsia="Times New Roman" w:hAnsi="Courier New" w:cs="Courier New"/>
          <w:color w:val="000000"/>
          <w:sz w:val="20"/>
          <w:szCs w:val="20"/>
        </w:rPr>
        <w:t>fastparse</w:t>
      </w:r>
      <w:proofErr w:type="spellEnd"/>
      <w:r w:rsidRPr="00130981">
        <w:rPr>
          <w:rFonts w:ascii="Courier New" w:eastAsia="Times New Roman" w:hAnsi="Courier New" w:cs="Courier New"/>
          <w:color w:val="000000"/>
          <w:sz w:val="20"/>
          <w:szCs w:val="20"/>
        </w:rPr>
        <w:t>/-/fastparse-1.1.2.tgz",</w:t>
      </w:r>
    </w:p>
    <w:p w14:paraId="738EF52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"sha512-483XLLxTVIwWK3QTrMGRqUfUpoOs/0hbQrl2oz4J0pAcm3A3bu84wxTFqGqkJzewCLdME38xJLJAxBABfQT8sQ==",</w:t>
      </w:r>
    </w:p>
    <w:p w14:paraId="4E5FBB6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49A516F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5D6FC71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fastq</w:t>
      </w:r>
      <w:proofErr w:type="spellEnd"/>
      <w:r w:rsidRPr="00130981">
        <w:rPr>
          <w:rFonts w:ascii="Courier New" w:eastAsia="Times New Roman" w:hAnsi="Courier New" w:cs="Courier New"/>
          <w:color w:val="000000"/>
          <w:sz w:val="20"/>
          <w:szCs w:val="20"/>
        </w:rPr>
        <w:t>": {</w:t>
      </w:r>
    </w:p>
    <w:p w14:paraId="2434CB3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"1.15.0",</w:t>
      </w:r>
    </w:p>
    <w:p w14:paraId="1865CAD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lastRenderedPageBreak/>
        <w:t xml:space="preserve">      "resolved": "https://registry.npmjs.org/</w:t>
      </w:r>
      <w:proofErr w:type="spellStart"/>
      <w:r w:rsidRPr="00130981">
        <w:rPr>
          <w:rFonts w:ascii="Courier New" w:eastAsia="Times New Roman" w:hAnsi="Courier New" w:cs="Courier New"/>
          <w:color w:val="000000"/>
          <w:sz w:val="20"/>
          <w:szCs w:val="20"/>
        </w:rPr>
        <w:t>fastq</w:t>
      </w:r>
      <w:proofErr w:type="spellEnd"/>
      <w:r w:rsidRPr="00130981">
        <w:rPr>
          <w:rFonts w:ascii="Courier New" w:eastAsia="Times New Roman" w:hAnsi="Courier New" w:cs="Courier New"/>
          <w:color w:val="000000"/>
          <w:sz w:val="20"/>
          <w:szCs w:val="20"/>
        </w:rPr>
        <w:t>/-/fastq-1.15.0.tgz",</w:t>
      </w:r>
    </w:p>
    <w:p w14:paraId="142442C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"sha512-wBrocU2LCXXa+lWBt8RoIRD89Fi8OdABODa/kEnyeyjS5aZO5/GNvI5sEINADqP/h8M29UHTHUb53sUu5Ihqdw==",</w:t>
      </w:r>
    </w:p>
    <w:p w14:paraId="4E2177A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74F7E21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64AA3EF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reusify</w:t>
      </w:r>
      <w:proofErr w:type="spellEnd"/>
      <w:r w:rsidRPr="00130981">
        <w:rPr>
          <w:rFonts w:ascii="Courier New" w:eastAsia="Times New Roman" w:hAnsi="Courier New" w:cs="Courier New"/>
          <w:color w:val="000000"/>
          <w:sz w:val="20"/>
          <w:szCs w:val="20"/>
        </w:rPr>
        <w:t>": "^1.0.4"</w:t>
      </w:r>
    </w:p>
    <w:p w14:paraId="723E47B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5A5159D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7DEFA55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faye</w:t>
      </w:r>
      <w:proofErr w:type="gramEnd"/>
      <w:r w:rsidRPr="00130981">
        <w:rPr>
          <w:rFonts w:ascii="Courier New" w:eastAsia="Times New Roman" w:hAnsi="Courier New" w:cs="Courier New"/>
          <w:color w:val="000000"/>
          <w:sz w:val="20"/>
          <w:szCs w:val="20"/>
        </w:rPr>
        <w:t>-websocket</w:t>
      </w:r>
      <w:proofErr w:type="spellEnd"/>
      <w:r w:rsidRPr="00130981">
        <w:rPr>
          <w:rFonts w:ascii="Courier New" w:eastAsia="Times New Roman" w:hAnsi="Courier New" w:cs="Courier New"/>
          <w:color w:val="000000"/>
          <w:sz w:val="20"/>
          <w:szCs w:val="20"/>
        </w:rPr>
        <w:t>": {</w:t>
      </w:r>
    </w:p>
    <w:p w14:paraId="6DA671C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"0.10.0",</w:t>
      </w:r>
    </w:p>
    <w:p w14:paraId="2567358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"https://registry.npmjs.org/faye-websocket/-/faye-websocket-0.10.0.tgz",</w:t>
      </w:r>
    </w:p>
    <w:p w14:paraId="037E823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"sha512-Xhj93RXbMSq8urNCUq4p9l0P6hnySJ/7YNRhYNug0bLOuii7pKO7xQFb5mx9xZXWCar88pLPb805PvUkwrLZpQ==",</w:t>
      </w:r>
    </w:p>
    <w:p w14:paraId="27558A7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17ACAF1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56C625B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websocket</w:t>
      </w:r>
      <w:proofErr w:type="spellEnd"/>
      <w:proofErr w:type="gramEnd"/>
      <w:r w:rsidRPr="00130981">
        <w:rPr>
          <w:rFonts w:ascii="Courier New" w:eastAsia="Times New Roman" w:hAnsi="Courier New" w:cs="Courier New"/>
          <w:color w:val="000000"/>
          <w:sz w:val="20"/>
          <w:szCs w:val="20"/>
        </w:rPr>
        <w:t>-driver": "&gt;=0.5.1"</w:t>
      </w:r>
    </w:p>
    <w:p w14:paraId="0AA1392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619F03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0C22766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figgy</w:t>
      </w:r>
      <w:proofErr w:type="gramEnd"/>
      <w:r w:rsidRPr="00130981">
        <w:rPr>
          <w:rFonts w:ascii="Courier New" w:eastAsia="Times New Roman" w:hAnsi="Courier New" w:cs="Courier New"/>
          <w:color w:val="000000"/>
          <w:sz w:val="20"/>
          <w:szCs w:val="20"/>
        </w:rPr>
        <w:t>-pudding": {</w:t>
      </w:r>
    </w:p>
    <w:p w14:paraId="21244AB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"3.5.2",</w:t>
      </w:r>
    </w:p>
    <w:p w14:paraId="08543D4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"https://registry.npmjs.org/figgy-pudding/-/figgy-pudding-3.5.2.tgz",</w:t>
      </w:r>
    </w:p>
    <w:p w14:paraId="22BEC57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"sha512-0btnI/H8f2pavGMN8w40mlSKOfTK2SVJmBfBeVIj3kNw0swwgzyRq0d5TJVOwodFmtvpPeWPN/MCcfuWF0Ezbw==",</w:t>
      </w:r>
    </w:p>
    <w:p w14:paraId="0BAA8B2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28A902A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76D69B7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"figures": {</w:t>
      </w:r>
    </w:p>
    <w:p w14:paraId="2216772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"3.2.0",</w:t>
      </w:r>
    </w:p>
    <w:p w14:paraId="52E4D34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"https://registry.npmjs.org/figures/-/figures-3.2.0.tgz",</w:t>
      </w:r>
    </w:p>
    <w:p w14:paraId="2F8A1DA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"sha512-yaduQFRKLXYOGgEn6AZau90j3ggSOyiqXU0F9JZfeXYhNa+Jk4X+s45A2zg5jns87GAFa34BBm2kXw4XpNcbdg==",</w:t>
      </w:r>
    </w:p>
    <w:p w14:paraId="60A0D88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15A0723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474B5FE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escape</w:t>
      </w:r>
      <w:proofErr w:type="gramEnd"/>
      <w:r w:rsidRPr="00130981">
        <w:rPr>
          <w:rFonts w:ascii="Courier New" w:eastAsia="Times New Roman" w:hAnsi="Courier New" w:cs="Courier New"/>
          <w:color w:val="000000"/>
          <w:sz w:val="20"/>
          <w:szCs w:val="20"/>
        </w:rPr>
        <w:t>-string-</w:t>
      </w:r>
      <w:proofErr w:type="spellStart"/>
      <w:r w:rsidRPr="00130981">
        <w:rPr>
          <w:rFonts w:ascii="Courier New" w:eastAsia="Times New Roman" w:hAnsi="Courier New" w:cs="Courier New"/>
          <w:color w:val="000000"/>
          <w:sz w:val="20"/>
          <w:szCs w:val="20"/>
        </w:rPr>
        <w:t>regexp</w:t>
      </w:r>
      <w:proofErr w:type="spellEnd"/>
      <w:r w:rsidRPr="00130981">
        <w:rPr>
          <w:rFonts w:ascii="Courier New" w:eastAsia="Times New Roman" w:hAnsi="Courier New" w:cs="Courier New"/>
          <w:color w:val="000000"/>
          <w:sz w:val="20"/>
          <w:szCs w:val="20"/>
        </w:rPr>
        <w:t>": "^1.0.5"</w:t>
      </w:r>
    </w:p>
    <w:p w14:paraId="31AB27A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0E1C88B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77B46DB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file</w:t>
      </w:r>
      <w:proofErr w:type="gramEnd"/>
      <w:r w:rsidRPr="00130981">
        <w:rPr>
          <w:rFonts w:ascii="Courier New" w:eastAsia="Times New Roman" w:hAnsi="Courier New" w:cs="Courier New"/>
          <w:color w:val="000000"/>
          <w:sz w:val="20"/>
          <w:szCs w:val="20"/>
        </w:rPr>
        <w:t>-loader": {</w:t>
      </w:r>
    </w:p>
    <w:p w14:paraId="5FE15AD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"6.0.0",</w:t>
      </w:r>
    </w:p>
    <w:p w14:paraId="6367032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"https://registry.npmjs.org/file-loader/-/file-loader-6.0.0.tgz",</w:t>
      </w:r>
    </w:p>
    <w:p w14:paraId="01F1FF7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"sha512-/aMOAYEFXDdjG0wytpTL5YQLfZnnTmLNjn+AIrJ/6HVnTfDqLsVKUUwkDf4I4kgex36BvjuXEn/TX9B/1ESyqQ==",</w:t>
      </w:r>
    </w:p>
    <w:p w14:paraId="3BE12B9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48528A7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2196C7B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loader</w:t>
      </w:r>
      <w:proofErr w:type="gramEnd"/>
      <w:r w:rsidRPr="00130981">
        <w:rPr>
          <w:rFonts w:ascii="Courier New" w:eastAsia="Times New Roman" w:hAnsi="Courier New" w:cs="Courier New"/>
          <w:color w:val="000000"/>
          <w:sz w:val="20"/>
          <w:szCs w:val="20"/>
        </w:rPr>
        <w:t>-utils": "^2.0.0",</w:t>
      </w:r>
    </w:p>
    <w:p w14:paraId="3078216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schema</w:t>
      </w:r>
      <w:proofErr w:type="gramEnd"/>
      <w:r w:rsidRPr="00130981">
        <w:rPr>
          <w:rFonts w:ascii="Courier New" w:eastAsia="Times New Roman" w:hAnsi="Courier New" w:cs="Courier New"/>
          <w:color w:val="000000"/>
          <w:sz w:val="20"/>
          <w:szCs w:val="20"/>
        </w:rPr>
        <w:t>-utils": "^2.6.5"</w:t>
      </w:r>
    </w:p>
    <w:p w14:paraId="0BA549A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5F08379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594A134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fill</w:t>
      </w:r>
      <w:proofErr w:type="gramEnd"/>
      <w:r w:rsidRPr="00130981">
        <w:rPr>
          <w:rFonts w:ascii="Courier New" w:eastAsia="Times New Roman" w:hAnsi="Courier New" w:cs="Courier New"/>
          <w:color w:val="000000"/>
          <w:sz w:val="20"/>
          <w:szCs w:val="20"/>
        </w:rPr>
        <w:t>-range": {</w:t>
      </w:r>
    </w:p>
    <w:p w14:paraId="09D20F5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"7.0.1",</w:t>
      </w:r>
    </w:p>
    <w:p w14:paraId="5AA43FB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"https://registry.npmjs.org/fill-range/-/fill-range-7.0.1.tgz",</w:t>
      </w:r>
    </w:p>
    <w:p w14:paraId="6A2C727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lastRenderedPageBreak/>
        <w:t xml:space="preserve">      "integrity": "sha512-qOo9F+dMUmC2Lcb4BbVvnKJxTPjCm+RRpe4gDuGrzkL7mEVl/djYSu2OdQ2Pa302N4oqkSg9ir6jaLWJ2USVpQ==",</w:t>
      </w:r>
    </w:p>
    <w:p w14:paraId="46313C0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69D8430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2890AB7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to</w:t>
      </w:r>
      <w:proofErr w:type="gramEnd"/>
      <w:r w:rsidRPr="00130981">
        <w:rPr>
          <w:rFonts w:ascii="Courier New" w:eastAsia="Times New Roman" w:hAnsi="Courier New" w:cs="Courier New"/>
          <w:color w:val="000000"/>
          <w:sz w:val="20"/>
          <w:szCs w:val="20"/>
        </w:rPr>
        <w:t>-regex-range": "^5.0.1"</w:t>
      </w:r>
    </w:p>
    <w:p w14:paraId="510E4C4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2C91BA3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DA1386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finalhandler</w:t>
      </w:r>
      <w:proofErr w:type="spellEnd"/>
      <w:r w:rsidRPr="00130981">
        <w:rPr>
          <w:rFonts w:ascii="Courier New" w:eastAsia="Times New Roman" w:hAnsi="Courier New" w:cs="Courier New"/>
          <w:color w:val="000000"/>
          <w:sz w:val="20"/>
          <w:szCs w:val="20"/>
        </w:rPr>
        <w:t>": {</w:t>
      </w:r>
    </w:p>
    <w:p w14:paraId="5CFCB2C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"1.2.0",</w:t>
      </w:r>
    </w:p>
    <w:p w14:paraId="6562AE4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"https://registry.npmjs.org/finalhandler/-/finalhandler-1.2.0.tgz",</w:t>
      </w:r>
    </w:p>
    <w:p w14:paraId="15C549B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"sha512-5uXcUVftlQMFnWC9qu/svkWv3GTd2PfUhK/3PLkYNAe7FbqJMt3515HaxE6eRL74GdsriiwujiawdaB1BpEISg==",</w:t>
      </w:r>
    </w:p>
    <w:p w14:paraId="4CA9BC7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26B0B41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63F8D3E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"debug": "2.6.9",</w:t>
      </w:r>
    </w:p>
    <w:p w14:paraId="5BE63C0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encodeurl</w:t>
      </w:r>
      <w:proofErr w:type="spellEnd"/>
      <w:r w:rsidRPr="00130981">
        <w:rPr>
          <w:rFonts w:ascii="Courier New" w:eastAsia="Times New Roman" w:hAnsi="Courier New" w:cs="Courier New"/>
          <w:color w:val="000000"/>
          <w:sz w:val="20"/>
          <w:szCs w:val="20"/>
        </w:rPr>
        <w:t>": "~1.0.2",</w:t>
      </w:r>
    </w:p>
    <w:p w14:paraId="2A9AB79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escape</w:t>
      </w:r>
      <w:proofErr w:type="gramEnd"/>
      <w:r w:rsidRPr="00130981">
        <w:rPr>
          <w:rFonts w:ascii="Courier New" w:eastAsia="Times New Roman" w:hAnsi="Courier New" w:cs="Courier New"/>
          <w:color w:val="000000"/>
          <w:sz w:val="20"/>
          <w:szCs w:val="20"/>
        </w:rPr>
        <w:t>-html": "~1.0.3",</w:t>
      </w:r>
    </w:p>
    <w:p w14:paraId="0C81A87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on</w:t>
      </w:r>
      <w:proofErr w:type="gramEnd"/>
      <w:r w:rsidRPr="00130981">
        <w:rPr>
          <w:rFonts w:ascii="Courier New" w:eastAsia="Times New Roman" w:hAnsi="Courier New" w:cs="Courier New"/>
          <w:color w:val="000000"/>
          <w:sz w:val="20"/>
          <w:szCs w:val="20"/>
        </w:rPr>
        <w:t>-finished": "2.4.1",</w:t>
      </w:r>
    </w:p>
    <w:p w14:paraId="6527E4A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parseurl</w:t>
      </w:r>
      <w:proofErr w:type="spellEnd"/>
      <w:r w:rsidRPr="00130981">
        <w:rPr>
          <w:rFonts w:ascii="Courier New" w:eastAsia="Times New Roman" w:hAnsi="Courier New" w:cs="Courier New"/>
          <w:color w:val="000000"/>
          <w:sz w:val="20"/>
          <w:szCs w:val="20"/>
        </w:rPr>
        <w:t>": "~1.3.3",</w:t>
      </w:r>
    </w:p>
    <w:p w14:paraId="467C6A5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"statuses": "2.0.1",</w:t>
      </w:r>
    </w:p>
    <w:p w14:paraId="2E09170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unpipe</w:t>
      </w:r>
      <w:proofErr w:type="spellEnd"/>
      <w:r w:rsidRPr="00130981">
        <w:rPr>
          <w:rFonts w:ascii="Courier New" w:eastAsia="Times New Roman" w:hAnsi="Courier New" w:cs="Courier New"/>
          <w:color w:val="000000"/>
          <w:sz w:val="20"/>
          <w:szCs w:val="20"/>
        </w:rPr>
        <w:t>": "~1.0.0"</w:t>
      </w:r>
    </w:p>
    <w:p w14:paraId="2DC5259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7F3FAE4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"dependencies": {</w:t>
      </w:r>
    </w:p>
    <w:p w14:paraId="490CC76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"debug": {</w:t>
      </w:r>
    </w:p>
    <w:p w14:paraId="0A49D77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"2.6.9",</w:t>
      </w:r>
    </w:p>
    <w:p w14:paraId="4DDABF8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"https://registry.npmjs.org/debug/-/debug-2.6.9.tgz",</w:t>
      </w:r>
    </w:p>
    <w:p w14:paraId="5BF3523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"sha512-bC7ElrdJaJnPbAP+1EotYvqZsb3ecl5wi6Bfi6BJTUcNowp6cvspg0jXznRTKDjm/E7AdgFBVeAPVMNcKGsHMA==",</w:t>
      </w:r>
    </w:p>
    <w:p w14:paraId="20A631E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22D5DCB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018111E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ms</w:t>
      </w:r>
      <w:proofErr w:type="spellEnd"/>
      <w:r w:rsidRPr="00130981">
        <w:rPr>
          <w:rFonts w:ascii="Courier New" w:eastAsia="Times New Roman" w:hAnsi="Courier New" w:cs="Courier New"/>
          <w:color w:val="000000"/>
          <w:sz w:val="20"/>
          <w:szCs w:val="20"/>
        </w:rPr>
        <w:t>": "2.0.0"</w:t>
      </w:r>
    </w:p>
    <w:p w14:paraId="4F979D7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06807E9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0A85AAD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ms</w:t>
      </w:r>
      <w:proofErr w:type="spellEnd"/>
      <w:r w:rsidRPr="00130981">
        <w:rPr>
          <w:rFonts w:ascii="Courier New" w:eastAsia="Times New Roman" w:hAnsi="Courier New" w:cs="Courier New"/>
          <w:color w:val="000000"/>
          <w:sz w:val="20"/>
          <w:szCs w:val="20"/>
        </w:rPr>
        <w:t>": {</w:t>
      </w:r>
    </w:p>
    <w:p w14:paraId="44F8E71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"2.0.0",</w:t>
      </w:r>
    </w:p>
    <w:p w14:paraId="1BC5E1B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t>
      </w:r>
      <w:proofErr w:type="spellStart"/>
      <w:r w:rsidRPr="00130981">
        <w:rPr>
          <w:rFonts w:ascii="Courier New" w:eastAsia="Times New Roman" w:hAnsi="Courier New" w:cs="Courier New"/>
          <w:color w:val="000000"/>
          <w:sz w:val="20"/>
          <w:szCs w:val="20"/>
        </w:rPr>
        <w:t>ms</w:t>
      </w:r>
      <w:proofErr w:type="spellEnd"/>
      <w:r w:rsidRPr="00130981">
        <w:rPr>
          <w:rFonts w:ascii="Courier New" w:eastAsia="Times New Roman" w:hAnsi="Courier New" w:cs="Courier New"/>
          <w:color w:val="000000"/>
          <w:sz w:val="20"/>
          <w:szCs w:val="20"/>
        </w:rPr>
        <w:t>/-/ms-2.0.0.tgz",</w:t>
      </w:r>
    </w:p>
    <w:p w14:paraId="11707E6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"sha512-Tpp60P6IUJDTuOq/5Z8cdskzJujfwqfOTkrwIwj7IRISpnkJnT6SyJ4PCPnGMoFjC9ddhal5KVIYtAt97ix05A==",</w:t>
      </w:r>
    </w:p>
    <w:p w14:paraId="23ADD7E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5F3FE83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31BC947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2A99920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0849BE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find</w:t>
      </w:r>
      <w:proofErr w:type="gramEnd"/>
      <w:r w:rsidRPr="00130981">
        <w:rPr>
          <w:rFonts w:ascii="Courier New" w:eastAsia="Times New Roman" w:hAnsi="Courier New" w:cs="Courier New"/>
          <w:color w:val="000000"/>
          <w:sz w:val="20"/>
          <w:szCs w:val="20"/>
        </w:rPr>
        <w:t>-cache-</w:t>
      </w:r>
      <w:proofErr w:type="spellStart"/>
      <w:r w:rsidRPr="00130981">
        <w:rPr>
          <w:rFonts w:ascii="Courier New" w:eastAsia="Times New Roman" w:hAnsi="Courier New" w:cs="Courier New"/>
          <w:color w:val="000000"/>
          <w:sz w:val="20"/>
          <w:szCs w:val="20"/>
        </w:rPr>
        <w:t>dir</w:t>
      </w:r>
      <w:proofErr w:type="spellEnd"/>
      <w:r w:rsidRPr="00130981">
        <w:rPr>
          <w:rFonts w:ascii="Courier New" w:eastAsia="Times New Roman" w:hAnsi="Courier New" w:cs="Courier New"/>
          <w:color w:val="000000"/>
          <w:sz w:val="20"/>
          <w:szCs w:val="20"/>
        </w:rPr>
        <w:t>": {</w:t>
      </w:r>
    </w:p>
    <w:p w14:paraId="5A5D693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"3.3.1",</w:t>
      </w:r>
    </w:p>
    <w:p w14:paraId="4C9B738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"https://registry.npmjs.org/find-cache-dir/-/find-cache-dir-3.3.1.tgz",</w:t>
      </w:r>
    </w:p>
    <w:p w14:paraId="02AC9DA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"sha512-t2GDMt3oGC/v+BMwzmllWDuJF/xcDtE5j/fCGbqDD7OLuJkj0cfh1YSA5VKPvwMeLFLNDBkwOKZ2X85jGLVftQ==",</w:t>
      </w:r>
    </w:p>
    <w:p w14:paraId="3328B05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3B01B49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4B795A5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commondir</w:t>
      </w:r>
      <w:proofErr w:type="spellEnd"/>
      <w:r w:rsidRPr="00130981">
        <w:rPr>
          <w:rFonts w:ascii="Courier New" w:eastAsia="Times New Roman" w:hAnsi="Courier New" w:cs="Courier New"/>
          <w:color w:val="000000"/>
          <w:sz w:val="20"/>
          <w:szCs w:val="20"/>
        </w:rPr>
        <w:t>": "^1.0.1",</w:t>
      </w:r>
    </w:p>
    <w:p w14:paraId="098CC8B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make</w:t>
      </w:r>
      <w:proofErr w:type="gramEnd"/>
      <w:r w:rsidRPr="00130981">
        <w:rPr>
          <w:rFonts w:ascii="Courier New" w:eastAsia="Times New Roman" w:hAnsi="Courier New" w:cs="Courier New"/>
          <w:color w:val="000000"/>
          <w:sz w:val="20"/>
          <w:szCs w:val="20"/>
        </w:rPr>
        <w:t>-</w:t>
      </w:r>
      <w:proofErr w:type="spellStart"/>
      <w:r w:rsidRPr="00130981">
        <w:rPr>
          <w:rFonts w:ascii="Courier New" w:eastAsia="Times New Roman" w:hAnsi="Courier New" w:cs="Courier New"/>
          <w:color w:val="000000"/>
          <w:sz w:val="20"/>
          <w:szCs w:val="20"/>
        </w:rPr>
        <w:t>dir</w:t>
      </w:r>
      <w:proofErr w:type="spellEnd"/>
      <w:r w:rsidRPr="00130981">
        <w:rPr>
          <w:rFonts w:ascii="Courier New" w:eastAsia="Times New Roman" w:hAnsi="Courier New" w:cs="Courier New"/>
          <w:color w:val="000000"/>
          <w:sz w:val="20"/>
          <w:szCs w:val="20"/>
        </w:rPr>
        <w:t>": "^3.0.2",</w:t>
      </w:r>
    </w:p>
    <w:p w14:paraId="78FD55B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pkg</w:t>
      </w:r>
      <w:proofErr w:type="gramEnd"/>
      <w:r w:rsidRPr="00130981">
        <w:rPr>
          <w:rFonts w:ascii="Courier New" w:eastAsia="Times New Roman" w:hAnsi="Courier New" w:cs="Courier New"/>
          <w:color w:val="000000"/>
          <w:sz w:val="20"/>
          <w:szCs w:val="20"/>
        </w:rPr>
        <w:t>-</w:t>
      </w:r>
      <w:proofErr w:type="spellStart"/>
      <w:r w:rsidRPr="00130981">
        <w:rPr>
          <w:rFonts w:ascii="Courier New" w:eastAsia="Times New Roman" w:hAnsi="Courier New" w:cs="Courier New"/>
          <w:color w:val="000000"/>
          <w:sz w:val="20"/>
          <w:szCs w:val="20"/>
        </w:rPr>
        <w:t>dir</w:t>
      </w:r>
      <w:proofErr w:type="spellEnd"/>
      <w:r w:rsidRPr="00130981">
        <w:rPr>
          <w:rFonts w:ascii="Courier New" w:eastAsia="Times New Roman" w:hAnsi="Courier New" w:cs="Courier New"/>
          <w:color w:val="000000"/>
          <w:sz w:val="20"/>
          <w:szCs w:val="20"/>
        </w:rPr>
        <w:t>": "^4.1.0"</w:t>
      </w:r>
    </w:p>
    <w:p w14:paraId="29CE5EF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lastRenderedPageBreak/>
        <w:t xml:space="preserve">      },</w:t>
      </w:r>
    </w:p>
    <w:p w14:paraId="6D1F068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"dependencies": {</w:t>
      </w:r>
    </w:p>
    <w:p w14:paraId="5A4A0AC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find</w:t>
      </w:r>
      <w:proofErr w:type="gramEnd"/>
      <w:r w:rsidRPr="00130981">
        <w:rPr>
          <w:rFonts w:ascii="Courier New" w:eastAsia="Times New Roman" w:hAnsi="Courier New" w:cs="Courier New"/>
          <w:color w:val="000000"/>
          <w:sz w:val="20"/>
          <w:szCs w:val="20"/>
        </w:rPr>
        <w:t>-up": {</w:t>
      </w:r>
    </w:p>
    <w:p w14:paraId="658BAAC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"4.1.0",</w:t>
      </w:r>
    </w:p>
    <w:p w14:paraId="3A23D9F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"https://registry.npmjs.org/find-up/-/find-up-4.1.0.tgz",</w:t>
      </w:r>
    </w:p>
    <w:p w14:paraId="0C6D45E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"sha512-PpOwAdQ/YlXQ2vj8a3h8IipDuYRi3wceVQQGYWxNINccq40Anw7BlsEXCMbt1Zt+OLA6Fq9suIpIWD0OsnISlw==",</w:t>
      </w:r>
    </w:p>
    <w:p w14:paraId="5720583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0EE5C60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1FEB827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locate</w:t>
      </w:r>
      <w:proofErr w:type="gramEnd"/>
      <w:r w:rsidRPr="00130981">
        <w:rPr>
          <w:rFonts w:ascii="Courier New" w:eastAsia="Times New Roman" w:hAnsi="Courier New" w:cs="Courier New"/>
          <w:color w:val="000000"/>
          <w:sz w:val="20"/>
          <w:szCs w:val="20"/>
        </w:rPr>
        <w:t>-path": "^5.0.0",</w:t>
      </w:r>
    </w:p>
    <w:p w14:paraId="28F7F8D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path</w:t>
      </w:r>
      <w:proofErr w:type="gramEnd"/>
      <w:r w:rsidRPr="00130981">
        <w:rPr>
          <w:rFonts w:ascii="Courier New" w:eastAsia="Times New Roman" w:hAnsi="Courier New" w:cs="Courier New"/>
          <w:color w:val="000000"/>
          <w:sz w:val="20"/>
          <w:szCs w:val="20"/>
        </w:rPr>
        <w:t>-exists": "^4.0.0"</w:t>
      </w:r>
    </w:p>
    <w:p w14:paraId="4C1287D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7DF1B88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3D416EE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locate</w:t>
      </w:r>
      <w:proofErr w:type="gramEnd"/>
      <w:r w:rsidRPr="00130981">
        <w:rPr>
          <w:rFonts w:ascii="Courier New" w:eastAsia="Times New Roman" w:hAnsi="Courier New" w:cs="Courier New"/>
          <w:color w:val="000000"/>
          <w:sz w:val="20"/>
          <w:szCs w:val="20"/>
        </w:rPr>
        <w:t>-path": {</w:t>
      </w:r>
    </w:p>
    <w:p w14:paraId="1247AB8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"5.0.0",</w:t>
      </w:r>
    </w:p>
    <w:p w14:paraId="628CCC5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"https://registry.npmjs.org/locate-path/-/locate-path-5.0.0.tgz",</w:t>
      </w:r>
    </w:p>
    <w:p w14:paraId="4E88CF9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"sha512-t7hw9pI+WvuwNJXwk5zVHpyhIqzg2qTlklJOf0mVxGSbe3Fp2VieZcduNYjaLDoy6p9uGpQEGWG87WpMKlNq8g==",</w:t>
      </w:r>
    </w:p>
    <w:p w14:paraId="7190E2D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5E5A5BA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4B7A9C3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"p-locate": "^4.1.</w:t>
      </w:r>
      <w:proofErr w:type="gramStart"/>
      <w:r w:rsidRPr="00130981">
        <w:rPr>
          <w:rFonts w:ascii="Courier New" w:eastAsia="Times New Roman" w:hAnsi="Courier New" w:cs="Courier New"/>
          <w:color w:val="000000"/>
          <w:sz w:val="20"/>
          <w:szCs w:val="20"/>
        </w:rPr>
        <w:t>0</w:t>
      </w:r>
      <w:proofErr w:type="gramEnd"/>
      <w:r w:rsidRPr="00130981">
        <w:rPr>
          <w:rFonts w:ascii="Courier New" w:eastAsia="Times New Roman" w:hAnsi="Courier New" w:cs="Courier New"/>
          <w:color w:val="000000"/>
          <w:sz w:val="20"/>
          <w:szCs w:val="20"/>
        </w:rPr>
        <w:t>"</w:t>
      </w:r>
    </w:p>
    <w:p w14:paraId="39C6AFB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164F9D8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075B17A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make</w:t>
      </w:r>
      <w:proofErr w:type="gramEnd"/>
      <w:r w:rsidRPr="00130981">
        <w:rPr>
          <w:rFonts w:ascii="Courier New" w:eastAsia="Times New Roman" w:hAnsi="Courier New" w:cs="Courier New"/>
          <w:color w:val="000000"/>
          <w:sz w:val="20"/>
          <w:szCs w:val="20"/>
        </w:rPr>
        <w:t>-</w:t>
      </w:r>
      <w:proofErr w:type="spellStart"/>
      <w:r w:rsidRPr="00130981">
        <w:rPr>
          <w:rFonts w:ascii="Courier New" w:eastAsia="Times New Roman" w:hAnsi="Courier New" w:cs="Courier New"/>
          <w:color w:val="000000"/>
          <w:sz w:val="20"/>
          <w:szCs w:val="20"/>
        </w:rPr>
        <w:t>dir</w:t>
      </w:r>
      <w:proofErr w:type="spellEnd"/>
      <w:r w:rsidRPr="00130981">
        <w:rPr>
          <w:rFonts w:ascii="Courier New" w:eastAsia="Times New Roman" w:hAnsi="Courier New" w:cs="Courier New"/>
          <w:color w:val="000000"/>
          <w:sz w:val="20"/>
          <w:szCs w:val="20"/>
        </w:rPr>
        <w:t>": {</w:t>
      </w:r>
    </w:p>
    <w:p w14:paraId="4CA7A38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"3.1.0",</w:t>
      </w:r>
    </w:p>
    <w:p w14:paraId="5638886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"https://registry.npmjs.org/make-</w:t>
      </w:r>
      <w:proofErr w:type="spellStart"/>
      <w:r w:rsidRPr="00130981">
        <w:rPr>
          <w:rFonts w:ascii="Courier New" w:eastAsia="Times New Roman" w:hAnsi="Courier New" w:cs="Courier New"/>
          <w:color w:val="000000"/>
          <w:sz w:val="20"/>
          <w:szCs w:val="20"/>
        </w:rPr>
        <w:t>dir</w:t>
      </w:r>
      <w:proofErr w:type="spellEnd"/>
      <w:r w:rsidRPr="00130981">
        <w:rPr>
          <w:rFonts w:ascii="Courier New" w:eastAsia="Times New Roman" w:hAnsi="Courier New" w:cs="Courier New"/>
          <w:color w:val="000000"/>
          <w:sz w:val="20"/>
          <w:szCs w:val="20"/>
        </w:rPr>
        <w:t>/-/make-dir-3.1.0.tgz",</w:t>
      </w:r>
    </w:p>
    <w:p w14:paraId="51D5602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"sha512-g3FeP20LNwhALb/6Cz6Dd4F2ngze0jz7tbzrD2wAV+o9FeNHe4rL+yK2md0J/fiSf1sa1ADhXqi5+oVwOM/eGw==",</w:t>
      </w:r>
    </w:p>
    <w:p w14:paraId="01D7CE9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4F1CE5F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22B0468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semver</w:t>
      </w:r>
      <w:proofErr w:type="spellEnd"/>
      <w:r w:rsidRPr="00130981">
        <w:rPr>
          <w:rFonts w:ascii="Courier New" w:eastAsia="Times New Roman" w:hAnsi="Courier New" w:cs="Courier New"/>
          <w:color w:val="000000"/>
          <w:sz w:val="20"/>
          <w:szCs w:val="20"/>
        </w:rPr>
        <w:t>": "^6.0.0"</w:t>
      </w:r>
    </w:p>
    <w:p w14:paraId="5F8D655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E7536A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01BDCD0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"p-locate": {</w:t>
      </w:r>
    </w:p>
    <w:p w14:paraId="696E654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"4.1.0",</w:t>
      </w:r>
    </w:p>
    <w:p w14:paraId="4B2FF3F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"https://registry.npmjs.org/p-locate/-/p-locate-4.1.0.tgz",</w:t>
      </w:r>
    </w:p>
    <w:p w14:paraId="09AF2AC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"sha512-R79ZZ/0wAxKGu3oYMlz8jy/kbhsNrS7SKZ7PxEHBgJ5+F2mtFW2fK2cOtBh1cHYkQsbzFV7I+EoRKe6Yt0oK7A==",</w:t>
      </w:r>
    </w:p>
    <w:p w14:paraId="20095BF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221A626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693F034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"p-limit": "^2.2.0"</w:t>
      </w:r>
    </w:p>
    <w:p w14:paraId="316DBB8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59BFB96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2B38875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path</w:t>
      </w:r>
      <w:proofErr w:type="gramEnd"/>
      <w:r w:rsidRPr="00130981">
        <w:rPr>
          <w:rFonts w:ascii="Courier New" w:eastAsia="Times New Roman" w:hAnsi="Courier New" w:cs="Courier New"/>
          <w:color w:val="000000"/>
          <w:sz w:val="20"/>
          <w:szCs w:val="20"/>
        </w:rPr>
        <w:t>-exists": {</w:t>
      </w:r>
    </w:p>
    <w:p w14:paraId="32AC4C0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"4.0.0",</w:t>
      </w:r>
    </w:p>
    <w:p w14:paraId="16EC757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"https://registry.npmjs.org/path-exists/-/path-exists-4.0.0.tgz",</w:t>
      </w:r>
    </w:p>
    <w:p w14:paraId="08632B6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"sha512-ak9Qy5Q7jYb2Wwcey5Fpvg2KoAc/ZIhLSLOSBmRmygPsGwkVVt0fZa0qrtMz+m6tJTAHfZQ8FnmB4MG4LWy7/w==",</w:t>
      </w:r>
    </w:p>
    <w:p w14:paraId="5F85BC3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2892EFC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lastRenderedPageBreak/>
        <w:t xml:space="preserve">        },</w:t>
      </w:r>
    </w:p>
    <w:p w14:paraId="2805CF6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pkg</w:t>
      </w:r>
      <w:proofErr w:type="gramEnd"/>
      <w:r w:rsidRPr="00130981">
        <w:rPr>
          <w:rFonts w:ascii="Courier New" w:eastAsia="Times New Roman" w:hAnsi="Courier New" w:cs="Courier New"/>
          <w:color w:val="000000"/>
          <w:sz w:val="20"/>
          <w:szCs w:val="20"/>
        </w:rPr>
        <w:t>-</w:t>
      </w:r>
      <w:proofErr w:type="spellStart"/>
      <w:r w:rsidRPr="00130981">
        <w:rPr>
          <w:rFonts w:ascii="Courier New" w:eastAsia="Times New Roman" w:hAnsi="Courier New" w:cs="Courier New"/>
          <w:color w:val="000000"/>
          <w:sz w:val="20"/>
          <w:szCs w:val="20"/>
        </w:rPr>
        <w:t>dir</w:t>
      </w:r>
      <w:proofErr w:type="spellEnd"/>
      <w:r w:rsidRPr="00130981">
        <w:rPr>
          <w:rFonts w:ascii="Courier New" w:eastAsia="Times New Roman" w:hAnsi="Courier New" w:cs="Courier New"/>
          <w:color w:val="000000"/>
          <w:sz w:val="20"/>
          <w:szCs w:val="20"/>
        </w:rPr>
        <w:t>": {</w:t>
      </w:r>
    </w:p>
    <w:p w14:paraId="01F1A28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"4.2.0",</w:t>
      </w:r>
    </w:p>
    <w:p w14:paraId="2DF4797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"https://registry.npmjs.org/pkg-</w:t>
      </w:r>
      <w:proofErr w:type="spellStart"/>
      <w:r w:rsidRPr="00130981">
        <w:rPr>
          <w:rFonts w:ascii="Courier New" w:eastAsia="Times New Roman" w:hAnsi="Courier New" w:cs="Courier New"/>
          <w:color w:val="000000"/>
          <w:sz w:val="20"/>
          <w:szCs w:val="20"/>
        </w:rPr>
        <w:t>dir</w:t>
      </w:r>
      <w:proofErr w:type="spellEnd"/>
      <w:r w:rsidRPr="00130981">
        <w:rPr>
          <w:rFonts w:ascii="Courier New" w:eastAsia="Times New Roman" w:hAnsi="Courier New" w:cs="Courier New"/>
          <w:color w:val="000000"/>
          <w:sz w:val="20"/>
          <w:szCs w:val="20"/>
        </w:rPr>
        <w:t>/-/pkg-dir-4.2.0.tgz",</w:t>
      </w:r>
    </w:p>
    <w:p w14:paraId="16E4D06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"sha512-HRDzbaKjC+AOWVXxAU/x54COGeIv9eb+6CkDSQoNTt4XyWoIJvuPsXizxu/Fr23EiekbtZwmh1IcIG/l/a10GQ==",</w:t>
      </w:r>
    </w:p>
    <w:p w14:paraId="631CE2A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6630009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5A92F46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find</w:t>
      </w:r>
      <w:proofErr w:type="gramEnd"/>
      <w:r w:rsidRPr="00130981">
        <w:rPr>
          <w:rFonts w:ascii="Courier New" w:eastAsia="Times New Roman" w:hAnsi="Courier New" w:cs="Courier New"/>
          <w:color w:val="000000"/>
          <w:sz w:val="20"/>
          <w:szCs w:val="20"/>
        </w:rPr>
        <w:t>-up": "^4.0.0"</w:t>
      </w:r>
    </w:p>
    <w:p w14:paraId="52B7B81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D1E109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356E45B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semver</w:t>
      </w:r>
      <w:proofErr w:type="spellEnd"/>
      <w:r w:rsidRPr="00130981">
        <w:rPr>
          <w:rFonts w:ascii="Courier New" w:eastAsia="Times New Roman" w:hAnsi="Courier New" w:cs="Courier New"/>
          <w:color w:val="000000"/>
          <w:sz w:val="20"/>
          <w:szCs w:val="20"/>
        </w:rPr>
        <w:t>": {</w:t>
      </w:r>
    </w:p>
    <w:p w14:paraId="627582C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"6.3.0",</w:t>
      </w:r>
    </w:p>
    <w:p w14:paraId="5126EB7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t>
      </w:r>
      <w:proofErr w:type="spellStart"/>
      <w:r w:rsidRPr="00130981">
        <w:rPr>
          <w:rFonts w:ascii="Courier New" w:eastAsia="Times New Roman" w:hAnsi="Courier New" w:cs="Courier New"/>
          <w:color w:val="000000"/>
          <w:sz w:val="20"/>
          <w:szCs w:val="20"/>
        </w:rPr>
        <w:t>semver</w:t>
      </w:r>
      <w:proofErr w:type="spellEnd"/>
      <w:r w:rsidRPr="00130981">
        <w:rPr>
          <w:rFonts w:ascii="Courier New" w:eastAsia="Times New Roman" w:hAnsi="Courier New" w:cs="Courier New"/>
          <w:color w:val="000000"/>
          <w:sz w:val="20"/>
          <w:szCs w:val="20"/>
        </w:rPr>
        <w:t>/-/semver-6.3.0.tgz",</w:t>
      </w:r>
    </w:p>
    <w:p w14:paraId="5D238ED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"sha512-b39TBaTSfV6yBrapU89p5fKekE2m/NwnDocOVruQFS1/veMgdzuPcnOM34M6CwxW8jH/lxEa5rBoDeUwu5HHTw==",</w:t>
      </w:r>
    </w:p>
    <w:p w14:paraId="382BB5C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7FEA88A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38999A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30D888F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7E0C2C4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find</w:t>
      </w:r>
      <w:proofErr w:type="gramEnd"/>
      <w:r w:rsidRPr="00130981">
        <w:rPr>
          <w:rFonts w:ascii="Courier New" w:eastAsia="Times New Roman" w:hAnsi="Courier New" w:cs="Courier New"/>
          <w:color w:val="000000"/>
          <w:sz w:val="20"/>
          <w:szCs w:val="20"/>
        </w:rPr>
        <w:t>-up": {</w:t>
      </w:r>
    </w:p>
    <w:p w14:paraId="340B558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"3.0.0",</w:t>
      </w:r>
    </w:p>
    <w:p w14:paraId="31DC8BE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"https://registry.npmjs.org/find-up/-/find-up-3.0.0.tgz",</w:t>
      </w:r>
    </w:p>
    <w:p w14:paraId="74F127A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"sha512-1yD6RmLI1XBfxugvORwlck6f75tYL+iR0jqwsOrOxMZyGYqUuDhJ0l4AXdO1iX/FTs9cBAMEk1gWSEx1kSbylg==",</w:t>
      </w:r>
    </w:p>
    <w:p w14:paraId="628A93E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79599A6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7D84465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locate</w:t>
      </w:r>
      <w:proofErr w:type="gramEnd"/>
      <w:r w:rsidRPr="00130981">
        <w:rPr>
          <w:rFonts w:ascii="Courier New" w:eastAsia="Times New Roman" w:hAnsi="Courier New" w:cs="Courier New"/>
          <w:color w:val="000000"/>
          <w:sz w:val="20"/>
          <w:szCs w:val="20"/>
        </w:rPr>
        <w:t>-path": "^3.0.0"</w:t>
      </w:r>
    </w:p>
    <w:p w14:paraId="568A6B9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174D60E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0E8C80B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"flatted": {</w:t>
      </w:r>
    </w:p>
    <w:p w14:paraId="3F321EA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"2.0.2",</w:t>
      </w:r>
    </w:p>
    <w:p w14:paraId="00CDEAE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"https://registry.npmjs.org/flatted/-/flatted-2.0.2.tgz",</w:t>
      </w:r>
    </w:p>
    <w:p w14:paraId="76B915F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"sha512-r5wGx7YeOwNWNlCA0wQ86zKyDLMQr+/RB8xy74M4hTphfmjlijTSSXGuH8rnvKZnfT9i+75zmd8jcKdMR4O6jA==",</w:t>
      </w:r>
    </w:p>
    <w:p w14:paraId="358C056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57B8755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5A7B8A6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flush</w:t>
      </w:r>
      <w:proofErr w:type="gramEnd"/>
      <w:r w:rsidRPr="00130981">
        <w:rPr>
          <w:rFonts w:ascii="Courier New" w:eastAsia="Times New Roman" w:hAnsi="Courier New" w:cs="Courier New"/>
          <w:color w:val="000000"/>
          <w:sz w:val="20"/>
          <w:szCs w:val="20"/>
        </w:rPr>
        <w:t>-write-stream": {</w:t>
      </w:r>
    </w:p>
    <w:p w14:paraId="5078DFB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"1.1.1",</w:t>
      </w:r>
    </w:p>
    <w:p w14:paraId="482C457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"https://registry.npmjs.org/flush-write-stream/-/flush-write-stream-1.1.1.tgz",</w:t>
      </w:r>
    </w:p>
    <w:p w14:paraId="65714D4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"sha512-3Z4XhFZ3992uIq0XOqb9AreonueSYphE6oYbpt5+3u06JWklbsPkNv3ZKkP9Bz/r+1MWCaMoSQ28P85+1Yc77w==",</w:t>
      </w:r>
    </w:p>
    <w:p w14:paraId="46AE8A5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30FDF48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199A155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"inherits": "^2.0.3",</w:t>
      </w:r>
    </w:p>
    <w:p w14:paraId="4730821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readable</w:t>
      </w:r>
      <w:proofErr w:type="gramEnd"/>
      <w:r w:rsidRPr="00130981">
        <w:rPr>
          <w:rFonts w:ascii="Courier New" w:eastAsia="Times New Roman" w:hAnsi="Courier New" w:cs="Courier New"/>
          <w:color w:val="000000"/>
          <w:sz w:val="20"/>
          <w:szCs w:val="20"/>
        </w:rPr>
        <w:t>-stream": "^2.3.6"</w:t>
      </w:r>
    </w:p>
    <w:p w14:paraId="2AFB990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11297D6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7FBBA6A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follow</w:t>
      </w:r>
      <w:proofErr w:type="gramEnd"/>
      <w:r w:rsidRPr="00130981">
        <w:rPr>
          <w:rFonts w:ascii="Courier New" w:eastAsia="Times New Roman" w:hAnsi="Courier New" w:cs="Courier New"/>
          <w:color w:val="000000"/>
          <w:sz w:val="20"/>
          <w:szCs w:val="20"/>
        </w:rPr>
        <w:t>-redirects": {</w:t>
      </w:r>
    </w:p>
    <w:p w14:paraId="5CF68D7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"1.15.2",</w:t>
      </w:r>
    </w:p>
    <w:p w14:paraId="799E253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"https://registry.npmjs.org/follow-redirects/-/follow-redirects-1.15.2.tgz",</w:t>
      </w:r>
    </w:p>
    <w:p w14:paraId="430662A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lastRenderedPageBreak/>
        <w:t xml:space="preserve">      "integrity": "sha512-VQLG33o04KaQ8uYi2tVNbdrWp1QWxNNea+nmIB4EVM28v0hmP17z7aG1+wAkNzVq4KeXTq3221ye5qTJP91JwA==",</w:t>
      </w:r>
    </w:p>
    <w:p w14:paraId="670493F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35AC392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2B19544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for</w:t>
      </w:r>
      <w:proofErr w:type="gramEnd"/>
      <w:r w:rsidRPr="00130981">
        <w:rPr>
          <w:rFonts w:ascii="Courier New" w:eastAsia="Times New Roman" w:hAnsi="Courier New" w:cs="Courier New"/>
          <w:color w:val="000000"/>
          <w:sz w:val="20"/>
          <w:szCs w:val="20"/>
        </w:rPr>
        <w:t>-each": {</w:t>
      </w:r>
    </w:p>
    <w:p w14:paraId="05C2E9B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"0.3.3",</w:t>
      </w:r>
    </w:p>
    <w:p w14:paraId="218D7EC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"https://registry.npmjs.org/for-each/-/for-each-0.3.3.tgz",</w:t>
      </w:r>
    </w:p>
    <w:p w14:paraId="4C457BF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"sha512-jqYfLp7mo9vIyQf8ykW2v7A+2N4QjeCeI5+Dz9XraiO1ign81wjiH7Fb9vSOWvQfNtmSa4H2RoQTrrXivdUZmw==",</w:t>
      </w:r>
    </w:p>
    <w:p w14:paraId="20B0E31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3D04733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6EC610D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is</w:t>
      </w:r>
      <w:proofErr w:type="gramEnd"/>
      <w:r w:rsidRPr="00130981">
        <w:rPr>
          <w:rFonts w:ascii="Courier New" w:eastAsia="Times New Roman" w:hAnsi="Courier New" w:cs="Courier New"/>
          <w:color w:val="000000"/>
          <w:sz w:val="20"/>
          <w:szCs w:val="20"/>
        </w:rPr>
        <w:t>-callable": "^1.1.3"</w:t>
      </w:r>
    </w:p>
    <w:p w14:paraId="3F805FC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3AE7D36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AA4E18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for</w:t>
      </w:r>
      <w:proofErr w:type="gramEnd"/>
      <w:r w:rsidRPr="00130981">
        <w:rPr>
          <w:rFonts w:ascii="Courier New" w:eastAsia="Times New Roman" w:hAnsi="Courier New" w:cs="Courier New"/>
          <w:color w:val="000000"/>
          <w:sz w:val="20"/>
          <w:szCs w:val="20"/>
        </w:rPr>
        <w:t>-in": {</w:t>
      </w:r>
    </w:p>
    <w:p w14:paraId="526D58E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"1.0.2",</w:t>
      </w:r>
    </w:p>
    <w:p w14:paraId="47F873B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"https://registry.npmjs.org/for-in/-/for-in-1.0.2.tgz",</w:t>
      </w:r>
    </w:p>
    <w:p w14:paraId="217C904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"sha512-7EwmXrOjyL+ChxMhmG5lnW9MPt1aIeZEwKhQzoBUdTV0N3zuwWDZYVJatDvZ2OyzPUvdIAZDsCetk3coyMfcnQ==",</w:t>
      </w:r>
    </w:p>
    <w:p w14:paraId="42B8726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3909952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3FAB30A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forever</w:t>
      </w:r>
      <w:proofErr w:type="gramEnd"/>
      <w:r w:rsidRPr="00130981">
        <w:rPr>
          <w:rFonts w:ascii="Courier New" w:eastAsia="Times New Roman" w:hAnsi="Courier New" w:cs="Courier New"/>
          <w:color w:val="000000"/>
          <w:sz w:val="20"/>
          <w:szCs w:val="20"/>
        </w:rPr>
        <w:t>-agent": {</w:t>
      </w:r>
    </w:p>
    <w:p w14:paraId="2575BDA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"0.6.1",</w:t>
      </w:r>
    </w:p>
    <w:p w14:paraId="30F95A6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"https://registry.npmjs.org/forever-agent/-/forever-agent-0.6.1.tgz",</w:t>
      </w:r>
    </w:p>
    <w:p w14:paraId="690D033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"sha512-j0KLYPhm6zeac4lz3oJ3o65qvgQCcPubiyotZrXqEaG4hNagNYO8qdlUrX5vwqv9ohqeT/Z3j6+yW067yWWdUw==",</w:t>
      </w:r>
    </w:p>
    <w:p w14:paraId="334250B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121F6B9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5A6FB4B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form</w:t>
      </w:r>
      <w:proofErr w:type="gramEnd"/>
      <w:r w:rsidRPr="00130981">
        <w:rPr>
          <w:rFonts w:ascii="Courier New" w:eastAsia="Times New Roman" w:hAnsi="Courier New" w:cs="Courier New"/>
          <w:color w:val="000000"/>
          <w:sz w:val="20"/>
          <w:szCs w:val="20"/>
        </w:rPr>
        <w:t>-data": {</w:t>
      </w:r>
    </w:p>
    <w:p w14:paraId="0A75563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"2.3.3",</w:t>
      </w:r>
    </w:p>
    <w:p w14:paraId="5278F4C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"https://registry.npmjs.org/form-data/-/form-data-2.3.3.tgz",</w:t>
      </w:r>
    </w:p>
    <w:p w14:paraId="0553B27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"sha512-1lLKB2Mu3aGP1Q/2eCOx0fNbRMe7XdwktwOruhfqqd0rIJWwN4Dh+E3hrPSlDCXnSR7UtZ1N38rVXm+6+MEhJQ==",</w:t>
      </w:r>
    </w:p>
    <w:p w14:paraId="76F1505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22A4421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1289665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asynckit</w:t>
      </w:r>
      <w:proofErr w:type="spellEnd"/>
      <w:r w:rsidRPr="00130981">
        <w:rPr>
          <w:rFonts w:ascii="Courier New" w:eastAsia="Times New Roman" w:hAnsi="Courier New" w:cs="Courier New"/>
          <w:color w:val="000000"/>
          <w:sz w:val="20"/>
          <w:szCs w:val="20"/>
        </w:rPr>
        <w:t>": "^0.4.0",</w:t>
      </w:r>
    </w:p>
    <w:p w14:paraId="3C290C7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combined</w:t>
      </w:r>
      <w:proofErr w:type="gramEnd"/>
      <w:r w:rsidRPr="00130981">
        <w:rPr>
          <w:rFonts w:ascii="Courier New" w:eastAsia="Times New Roman" w:hAnsi="Courier New" w:cs="Courier New"/>
          <w:color w:val="000000"/>
          <w:sz w:val="20"/>
          <w:szCs w:val="20"/>
        </w:rPr>
        <w:t>-stream": "^1.0.6",</w:t>
      </w:r>
    </w:p>
    <w:p w14:paraId="0DCF6BA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mime</w:t>
      </w:r>
      <w:proofErr w:type="gramEnd"/>
      <w:r w:rsidRPr="00130981">
        <w:rPr>
          <w:rFonts w:ascii="Courier New" w:eastAsia="Times New Roman" w:hAnsi="Courier New" w:cs="Courier New"/>
          <w:color w:val="000000"/>
          <w:sz w:val="20"/>
          <w:szCs w:val="20"/>
        </w:rPr>
        <w:t>-types": "^2.1.12"</w:t>
      </w:r>
    </w:p>
    <w:p w14:paraId="6960966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397750A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315ED37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"forwarded": {</w:t>
      </w:r>
    </w:p>
    <w:p w14:paraId="1DE3552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"0.2.0",</w:t>
      </w:r>
    </w:p>
    <w:p w14:paraId="354743C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"https://registry.npmjs.org/forwarded/-/forwarded-0.2.0.tgz",</w:t>
      </w:r>
    </w:p>
    <w:p w14:paraId="09FF745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"sha512-buRG0fpBtRHSTCOASe6hD258tEubFoRLb4ZNA6NxMVHNw2gOcwHo9wyablzMzOA5z9xA9L1KNjk/Nt6MT9aYow==",</w:t>
      </w:r>
    </w:p>
    <w:p w14:paraId="281E378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2A44B8F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2978B8C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fragment</w:t>
      </w:r>
      <w:proofErr w:type="gramEnd"/>
      <w:r w:rsidRPr="00130981">
        <w:rPr>
          <w:rFonts w:ascii="Courier New" w:eastAsia="Times New Roman" w:hAnsi="Courier New" w:cs="Courier New"/>
          <w:color w:val="000000"/>
          <w:sz w:val="20"/>
          <w:szCs w:val="20"/>
        </w:rPr>
        <w:t>-cache": {</w:t>
      </w:r>
    </w:p>
    <w:p w14:paraId="17560E2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"0.2.1",</w:t>
      </w:r>
    </w:p>
    <w:p w14:paraId="5B69AFC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lastRenderedPageBreak/>
        <w:t xml:space="preserve">      "resolved": "https://registry.npmjs.org/fragment-cache/-/fragment-cache-0.2.1.tgz",</w:t>
      </w:r>
    </w:p>
    <w:p w14:paraId="008A502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"sha512-GMBAbW9antB8iZRHLoGw0b3HANt57diZYFO/HL1JGIC1MjKrdmhxvrJbupnVvpys0zsz7yBApXdQyfepKly2kA==",</w:t>
      </w:r>
    </w:p>
    <w:p w14:paraId="553275C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0BDC822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2579B59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map</w:t>
      </w:r>
      <w:proofErr w:type="gramEnd"/>
      <w:r w:rsidRPr="00130981">
        <w:rPr>
          <w:rFonts w:ascii="Courier New" w:eastAsia="Times New Roman" w:hAnsi="Courier New" w:cs="Courier New"/>
          <w:color w:val="000000"/>
          <w:sz w:val="20"/>
          <w:szCs w:val="20"/>
        </w:rPr>
        <w:t>-cache": "^0.2.2"</w:t>
      </w:r>
    </w:p>
    <w:p w14:paraId="4938F84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299A07D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152AF46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"fresh": {</w:t>
      </w:r>
    </w:p>
    <w:p w14:paraId="2BF0047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"0.5.2",</w:t>
      </w:r>
    </w:p>
    <w:p w14:paraId="31E72CC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"https://registry.npmjs.org/fresh/-/fresh-0.5.2.tgz",</w:t>
      </w:r>
    </w:p>
    <w:p w14:paraId="0CADC44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"sha512-zJ2mQYM18rEFOudeV4GShTGIQ7RbzA7ozbU9I/XBpm7kqgMywgmylMwXHxZJmkVoYkna9d2pVXVXPdYTP9ej8Q==",</w:t>
      </w:r>
    </w:p>
    <w:p w14:paraId="0150C16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1218307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507E08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"from2": {</w:t>
      </w:r>
    </w:p>
    <w:p w14:paraId="5A3C9EB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"2.3.0",</w:t>
      </w:r>
    </w:p>
    <w:p w14:paraId="62A1157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"https://registry.npmjs.org/from2/-/from2-2.3.0.tgz",</w:t>
      </w:r>
    </w:p>
    <w:p w14:paraId="58C23BC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"sha512-OMcX/4IC/uqEPVgGeyfN22LJk6AZrMkRZHxcHBMBvHScDGgwTm2GT2Wkgtocyd3JfZffjj2kYUDXXII0Fk9W0g==",</w:t>
      </w:r>
    </w:p>
    <w:p w14:paraId="2E7CBD5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0279010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772979D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"inherits": "^2.0.1",</w:t>
      </w:r>
    </w:p>
    <w:p w14:paraId="0D349A4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readable</w:t>
      </w:r>
      <w:proofErr w:type="gramEnd"/>
      <w:r w:rsidRPr="00130981">
        <w:rPr>
          <w:rFonts w:ascii="Courier New" w:eastAsia="Times New Roman" w:hAnsi="Courier New" w:cs="Courier New"/>
          <w:color w:val="000000"/>
          <w:sz w:val="20"/>
          <w:szCs w:val="20"/>
        </w:rPr>
        <w:t>-stream": "^2.0.0"</w:t>
      </w:r>
    </w:p>
    <w:p w14:paraId="360E9C5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990583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195596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fs</w:t>
      </w:r>
      <w:proofErr w:type="gramEnd"/>
      <w:r w:rsidRPr="00130981">
        <w:rPr>
          <w:rFonts w:ascii="Courier New" w:eastAsia="Times New Roman" w:hAnsi="Courier New" w:cs="Courier New"/>
          <w:color w:val="000000"/>
          <w:sz w:val="20"/>
          <w:szCs w:val="20"/>
        </w:rPr>
        <w:t>-extra": {</w:t>
      </w:r>
    </w:p>
    <w:p w14:paraId="39937DF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"4.0.2",</w:t>
      </w:r>
    </w:p>
    <w:p w14:paraId="6A54336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"https://registry.npmjs.org/fs-extra/-/fs-extra-4.0.2.tgz",</w:t>
      </w:r>
    </w:p>
    <w:p w14:paraId="3B4441D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"sha512-wYid1zXctNLgas1pZ8q8ChdsnGg4DHZVqMzJ7pOE85q5BppAEXgQGSoOjVgrcw5yI7pzz49p9AfMhM7z5PRuaw==",</w:t>
      </w:r>
    </w:p>
    <w:p w14:paraId="449DDB7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76FA788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01EF4B6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graceful</w:t>
      </w:r>
      <w:proofErr w:type="gramEnd"/>
      <w:r w:rsidRPr="00130981">
        <w:rPr>
          <w:rFonts w:ascii="Courier New" w:eastAsia="Times New Roman" w:hAnsi="Courier New" w:cs="Courier New"/>
          <w:color w:val="000000"/>
          <w:sz w:val="20"/>
          <w:szCs w:val="20"/>
        </w:rPr>
        <w:t>-fs": "^4.1.2",</w:t>
      </w:r>
    </w:p>
    <w:p w14:paraId="542D9A3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jsonfile</w:t>
      </w:r>
      <w:proofErr w:type="spellEnd"/>
      <w:r w:rsidRPr="00130981">
        <w:rPr>
          <w:rFonts w:ascii="Courier New" w:eastAsia="Times New Roman" w:hAnsi="Courier New" w:cs="Courier New"/>
          <w:color w:val="000000"/>
          <w:sz w:val="20"/>
          <w:szCs w:val="20"/>
        </w:rPr>
        <w:t>": "^4.0.0",</w:t>
      </w:r>
    </w:p>
    <w:p w14:paraId="748144D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universalify</w:t>
      </w:r>
      <w:proofErr w:type="spellEnd"/>
      <w:r w:rsidRPr="00130981">
        <w:rPr>
          <w:rFonts w:ascii="Courier New" w:eastAsia="Times New Roman" w:hAnsi="Courier New" w:cs="Courier New"/>
          <w:color w:val="000000"/>
          <w:sz w:val="20"/>
          <w:szCs w:val="20"/>
        </w:rPr>
        <w:t>": "^0.1.0"</w:t>
      </w:r>
    </w:p>
    <w:p w14:paraId="1E3A99F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931528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0436D41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fs</w:t>
      </w:r>
      <w:proofErr w:type="gramEnd"/>
      <w:r w:rsidRPr="00130981">
        <w:rPr>
          <w:rFonts w:ascii="Courier New" w:eastAsia="Times New Roman" w:hAnsi="Courier New" w:cs="Courier New"/>
          <w:color w:val="000000"/>
          <w:sz w:val="20"/>
          <w:szCs w:val="20"/>
        </w:rPr>
        <w:t>-</w:t>
      </w:r>
      <w:proofErr w:type="spellStart"/>
      <w:r w:rsidRPr="00130981">
        <w:rPr>
          <w:rFonts w:ascii="Courier New" w:eastAsia="Times New Roman" w:hAnsi="Courier New" w:cs="Courier New"/>
          <w:color w:val="000000"/>
          <w:sz w:val="20"/>
          <w:szCs w:val="20"/>
        </w:rPr>
        <w:t>minipass</w:t>
      </w:r>
      <w:proofErr w:type="spellEnd"/>
      <w:r w:rsidRPr="00130981">
        <w:rPr>
          <w:rFonts w:ascii="Courier New" w:eastAsia="Times New Roman" w:hAnsi="Courier New" w:cs="Courier New"/>
          <w:color w:val="000000"/>
          <w:sz w:val="20"/>
          <w:szCs w:val="20"/>
        </w:rPr>
        <w:t>": {</w:t>
      </w:r>
    </w:p>
    <w:p w14:paraId="4672424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"2.1.0",</w:t>
      </w:r>
    </w:p>
    <w:p w14:paraId="286671A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"https://registry.npmjs.org/fs-minipass/-/fs-minipass-2.1.0.tgz",</w:t>
      </w:r>
    </w:p>
    <w:p w14:paraId="7D2383F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"sha512-V/JgOLFCS+R6Vcq0slCuaeWEdNC3ouDlJMNIsacH2VtALiu9mV4LPrHc5cDl8k5aw6J8jwgWWpiTo5RYhmIzvg==",</w:t>
      </w:r>
    </w:p>
    <w:p w14:paraId="568A623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15E6968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4A2A460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minipass</w:t>
      </w:r>
      <w:proofErr w:type="spellEnd"/>
      <w:r w:rsidRPr="00130981">
        <w:rPr>
          <w:rFonts w:ascii="Courier New" w:eastAsia="Times New Roman" w:hAnsi="Courier New" w:cs="Courier New"/>
          <w:color w:val="000000"/>
          <w:sz w:val="20"/>
          <w:szCs w:val="20"/>
        </w:rPr>
        <w:t>": "^3.0.0"</w:t>
      </w:r>
    </w:p>
    <w:p w14:paraId="52CDA48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362EBAE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39C4BED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fs</w:t>
      </w:r>
      <w:proofErr w:type="gramEnd"/>
      <w:r w:rsidRPr="00130981">
        <w:rPr>
          <w:rFonts w:ascii="Courier New" w:eastAsia="Times New Roman" w:hAnsi="Courier New" w:cs="Courier New"/>
          <w:color w:val="000000"/>
          <w:sz w:val="20"/>
          <w:szCs w:val="20"/>
        </w:rPr>
        <w:t>-write-stream-atomic": {</w:t>
      </w:r>
    </w:p>
    <w:p w14:paraId="4BD9AA7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"1.0.10",</w:t>
      </w:r>
    </w:p>
    <w:p w14:paraId="786DCD8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"https://registry.npmjs.org/fs-write-stream-atomic/-/fs-write-stream-atomic-1.0.10.tgz",</w:t>
      </w:r>
    </w:p>
    <w:p w14:paraId="2772B1A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lastRenderedPageBreak/>
        <w:t xml:space="preserve">      "integrity": "sha512-gehEzmPn2nAwr39eay+x3X34Ra+M2QlVUTLhkXPjWdeO8RF9kszk116avgBJM3ZyNHgHXBNx+VmPaFC36k0PzA==",</w:t>
      </w:r>
    </w:p>
    <w:p w14:paraId="76150B1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20571B2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48BA01E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graceful</w:t>
      </w:r>
      <w:proofErr w:type="gramEnd"/>
      <w:r w:rsidRPr="00130981">
        <w:rPr>
          <w:rFonts w:ascii="Courier New" w:eastAsia="Times New Roman" w:hAnsi="Courier New" w:cs="Courier New"/>
          <w:color w:val="000000"/>
          <w:sz w:val="20"/>
          <w:szCs w:val="20"/>
        </w:rPr>
        <w:t>-fs": "^4.1.2",</w:t>
      </w:r>
    </w:p>
    <w:p w14:paraId="22E71CF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iferr</w:t>
      </w:r>
      <w:proofErr w:type="spellEnd"/>
      <w:r w:rsidRPr="00130981">
        <w:rPr>
          <w:rFonts w:ascii="Courier New" w:eastAsia="Times New Roman" w:hAnsi="Courier New" w:cs="Courier New"/>
          <w:color w:val="000000"/>
          <w:sz w:val="20"/>
          <w:szCs w:val="20"/>
        </w:rPr>
        <w:t>": "^0.1.5",</w:t>
      </w:r>
    </w:p>
    <w:p w14:paraId="174EC56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imurmurhash</w:t>
      </w:r>
      <w:proofErr w:type="spellEnd"/>
      <w:r w:rsidRPr="00130981">
        <w:rPr>
          <w:rFonts w:ascii="Courier New" w:eastAsia="Times New Roman" w:hAnsi="Courier New" w:cs="Courier New"/>
          <w:color w:val="000000"/>
          <w:sz w:val="20"/>
          <w:szCs w:val="20"/>
        </w:rPr>
        <w:t>": "^0.1.4",</w:t>
      </w:r>
    </w:p>
    <w:p w14:paraId="43F72D6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readable</w:t>
      </w:r>
      <w:proofErr w:type="gramEnd"/>
      <w:r w:rsidRPr="00130981">
        <w:rPr>
          <w:rFonts w:ascii="Courier New" w:eastAsia="Times New Roman" w:hAnsi="Courier New" w:cs="Courier New"/>
          <w:color w:val="000000"/>
          <w:sz w:val="20"/>
          <w:szCs w:val="20"/>
        </w:rPr>
        <w:t>-stream": "1 || 2"</w:t>
      </w:r>
    </w:p>
    <w:p w14:paraId="7C95720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0C4362F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10374B4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fs.realpath</w:t>
      </w:r>
      <w:proofErr w:type="spellEnd"/>
      <w:proofErr w:type="gramEnd"/>
      <w:r w:rsidRPr="00130981">
        <w:rPr>
          <w:rFonts w:ascii="Courier New" w:eastAsia="Times New Roman" w:hAnsi="Courier New" w:cs="Courier New"/>
          <w:color w:val="000000"/>
          <w:sz w:val="20"/>
          <w:szCs w:val="20"/>
        </w:rPr>
        <w:t>": {</w:t>
      </w:r>
    </w:p>
    <w:p w14:paraId="344EF40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"1.0.0",</w:t>
      </w:r>
    </w:p>
    <w:p w14:paraId="53F55EB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"https://registry.npmjs.org/fs.realpath/-/fs.realpath-1.0.0.tgz",</w:t>
      </w:r>
    </w:p>
    <w:p w14:paraId="073FF4C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"sha512-OO0pH2lK6a0hZnAdau5ItzHPI6pUlvI7jMVnxUQRtw4owF2wk8lOSabtGDCTP4Ggrg2MbGnWO9X8K1t4+fGMDw=="</w:t>
      </w:r>
    </w:p>
    <w:p w14:paraId="3B9DCBF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2FA65E2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fsevents</w:t>
      </w:r>
      <w:proofErr w:type="spellEnd"/>
      <w:r w:rsidRPr="00130981">
        <w:rPr>
          <w:rFonts w:ascii="Courier New" w:eastAsia="Times New Roman" w:hAnsi="Courier New" w:cs="Courier New"/>
          <w:color w:val="000000"/>
          <w:sz w:val="20"/>
          <w:szCs w:val="20"/>
        </w:rPr>
        <w:t>": {</w:t>
      </w:r>
    </w:p>
    <w:p w14:paraId="1C76EA7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"2.1.3",</w:t>
      </w:r>
    </w:p>
    <w:p w14:paraId="190CB69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t>
      </w:r>
      <w:proofErr w:type="spellStart"/>
      <w:r w:rsidRPr="00130981">
        <w:rPr>
          <w:rFonts w:ascii="Courier New" w:eastAsia="Times New Roman" w:hAnsi="Courier New" w:cs="Courier New"/>
          <w:color w:val="000000"/>
          <w:sz w:val="20"/>
          <w:szCs w:val="20"/>
        </w:rPr>
        <w:t>fsevents</w:t>
      </w:r>
      <w:proofErr w:type="spellEnd"/>
      <w:r w:rsidRPr="00130981">
        <w:rPr>
          <w:rFonts w:ascii="Courier New" w:eastAsia="Times New Roman" w:hAnsi="Courier New" w:cs="Courier New"/>
          <w:color w:val="000000"/>
          <w:sz w:val="20"/>
          <w:szCs w:val="20"/>
        </w:rPr>
        <w:t>/-/fsevents-2.1.3.tgz",</w:t>
      </w:r>
    </w:p>
    <w:p w14:paraId="17C5618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"sha512-Auw9a4AxqWpa9GUfj370BMPzzyncfBABW8Mab7BGWBYDj4Isgq+cDKtx0i6u9jcX9pQDnswsaaOTgTmA5pEjuQ==",</w:t>
      </w:r>
    </w:p>
    <w:p w14:paraId="0A3C158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3E126B1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"optional": true</w:t>
      </w:r>
    </w:p>
    <w:p w14:paraId="63A3B1D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19EA667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function</w:t>
      </w:r>
      <w:proofErr w:type="gramEnd"/>
      <w:r w:rsidRPr="00130981">
        <w:rPr>
          <w:rFonts w:ascii="Courier New" w:eastAsia="Times New Roman" w:hAnsi="Courier New" w:cs="Courier New"/>
          <w:color w:val="000000"/>
          <w:sz w:val="20"/>
          <w:szCs w:val="20"/>
        </w:rPr>
        <w:t>-bind": {</w:t>
      </w:r>
    </w:p>
    <w:p w14:paraId="5068AEA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"1.1.1",</w:t>
      </w:r>
    </w:p>
    <w:p w14:paraId="5B011FF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"https://registry.npmjs.org/function-bind/-/function-bind-1.1.1.tgz",</w:t>
      </w:r>
    </w:p>
    <w:p w14:paraId="55337A9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"sha512-yIovAzMX49sF8Yl58fSCWJ5svSLuaibPxXQJFLmBObTuCr0Mf1KiPopGM9NiFjiYBCbfaa2Fh6breQ6ANVTI0A=="</w:t>
      </w:r>
    </w:p>
    <w:p w14:paraId="32F3512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3B7DB5B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"function.prototype.name": {</w:t>
      </w:r>
    </w:p>
    <w:p w14:paraId="60AFFD5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"1.1.5",</w:t>
      </w:r>
    </w:p>
    <w:p w14:paraId="5A96319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"https://registry.npmjs.org/function.prototype.name/-/function.prototype.name-1.1.5.tgz",</w:t>
      </w:r>
    </w:p>
    <w:p w14:paraId="4EF86E6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"sha512-uN7m/BzVKQnCUF/iW8jYea67v++2u7m5UgENbHRtdDVclOUP+FMPlCNdmk0h/ysGyo2tavMJEDqJAkJdRa1vMA==",</w:t>
      </w:r>
    </w:p>
    <w:p w14:paraId="2BB0406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23A2B6B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3448260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call</w:t>
      </w:r>
      <w:proofErr w:type="gramEnd"/>
      <w:r w:rsidRPr="00130981">
        <w:rPr>
          <w:rFonts w:ascii="Courier New" w:eastAsia="Times New Roman" w:hAnsi="Courier New" w:cs="Courier New"/>
          <w:color w:val="000000"/>
          <w:sz w:val="20"/>
          <w:szCs w:val="20"/>
        </w:rPr>
        <w:t>-bind": "^1.0.2",</w:t>
      </w:r>
    </w:p>
    <w:p w14:paraId="4EE8BAE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define</w:t>
      </w:r>
      <w:proofErr w:type="gramEnd"/>
      <w:r w:rsidRPr="00130981">
        <w:rPr>
          <w:rFonts w:ascii="Courier New" w:eastAsia="Times New Roman" w:hAnsi="Courier New" w:cs="Courier New"/>
          <w:color w:val="000000"/>
          <w:sz w:val="20"/>
          <w:szCs w:val="20"/>
        </w:rPr>
        <w:t>-properties": "^1.1.3",</w:t>
      </w:r>
    </w:p>
    <w:p w14:paraId="5158201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es</w:t>
      </w:r>
      <w:proofErr w:type="gramEnd"/>
      <w:r w:rsidRPr="00130981">
        <w:rPr>
          <w:rFonts w:ascii="Courier New" w:eastAsia="Times New Roman" w:hAnsi="Courier New" w:cs="Courier New"/>
          <w:color w:val="000000"/>
          <w:sz w:val="20"/>
          <w:szCs w:val="20"/>
        </w:rPr>
        <w:t>-abstract": "^1.19.0",</w:t>
      </w:r>
    </w:p>
    <w:p w14:paraId="3CD4E8B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functions</w:t>
      </w:r>
      <w:proofErr w:type="gramEnd"/>
      <w:r w:rsidRPr="00130981">
        <w:rPr>
          <w:rFonts w:ascii="Courier New" w:eastAsia="Times New Roman" w:hAnsi="Courier New" w:cs="Courier New"/>
          <w:color w:val="000000"/>
          <w:sz w:val="20"/>
          <w:szCs w:val="20"/>
        </w:rPr>
        <w:t>-have-names": "^1.2.2"</w:t>
      </w:r>
    </w:p>
    <w:p w14:paraId="4EF0180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BD5DDA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06A5B3E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functions</w:t>
      </w:r>
      <w:proofErr w:type="gramEnd"/>
      <w:r w:rsidRPr="00130981">
        <w:rPr>
          <w:rFonts w:ascii="Courier New" w:eastAsia="Times New Roman" w:hAnsi="Courier New" w:cs="Courier New"/>
          <w:color w:val="000000"/>
          <w:sz w:val="20"/>
          <w:szCs w:val="20"/>
        </w:rPr>
        <w:t>-have-names": {</w:t>
      </w:r>
    </w:p>
    <w:p w14:paraId="1DF3633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"1.2.3",</w:t>
      </w:r>
    </w:p>
    <w:p w14:paraId="1D30D9B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"https://registry.npmjs.org/functions-have-names/-/functions-have-names-1.2.3.tgz",</w:t>
      </w:r>
    </w:p>
    <w:p w14:paraId="761E156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"sha512-xckBUXyTIqT97tq2x2AMb+g163b5JFysYk0x4qxNFwbfQkmNZoiRHb6sPzI9/QV33WeuvVYBUIiD4NzNIyqaRQ==",</w:t>
      </w:r>
    </w:p>
    <w:p w14:paraId="7B28FAC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6E29414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lastRenderedPageBreak/>
        <w:t xml:space="preserve">    },</w:t>
      </w:r>
    </w:p>
    <w:p w14:paraId="3FBA991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genfun</w:t>
      </w:r>
      <w:proofErr w:type="spellEnd"/>
      <w:r w:rsidRPr="00130981">
        <w:rPr>
          <w:rFonts w:ascii="Courier New" w:eastAsia="Times New Roman" w:hAnsi="Courier New" w:cs="Courier New"/>
          <w:color w:val="000000"/>
          <w:sz w:val="20"/>
          <w:szCs w:val="20"/>
        </w:rPr>
        <w:t>": {</w:t>
      </w:r>
    </w:p>
    <w:p w14:paraId="7490B04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"5.0.0",</w:t>
      </w:r>
    </w:p>
    <w:p w14:paraId="6DC8276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t>
      </w:r>
      <w:proofErr w:type="spellStart"/>
      <w:r w:rsidRPr="00130981">
        <w:rPr>
          <w:rFonts w:ascii="Courier New" w:eastAsia="Times New Roman" w:hAnsi="Courier New" w:cs="Courier New"/>
          <w:color w:val="000000"/>
          <w:sz w:val="20"/>
          <w:szCs w:val="20"/>
        </w:rPr>
        <w:t>genfun</w:t>
      </w:r>
      <w:proofErr w:type="spellEnd"/>
      <w:r w:rsidRPr="00130981">
        <w:rPr>
          <w:rFonts w:ascii="Courier New" w:eastAsia="Times New Roman" w:hAnsi="Courier New" w:cs="Courier New"/>
          <w:color w:val="000000"/>
          <w:sz w:val="20"/>
          <w:szCs w:val="20"/>
        </w:rPr>
        <w:t>/-/genfun-5.0.0.tgz",</w:t>
      </w:r>
    </w:p>
    <w:p w14:paraId="329B911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"sha512-KGDOARWVga7+rnB3z9Sd2Letx515owfk0hSxHGuqjANb1M+x2bGZGqHLiozPsYMdM2OubeMni/Hpwmjq6qIUhA==",</w:t>
      </w:r>
    </w:p>
    <w:p w14:paraId="151961D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09CB4A1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56E593F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gensync</w:t>
      </w:r>
      <w:proofErr w:type="spellEnd"/>
      <w:r w:rsidRPr="00130981">
        <w:rPr>
          <w:rFonts w:ascii="Courier New" w:eastAsia="Times New Roman" w:hAnsi="Courier New" w:cs="Courier New"/>
          <w:color w:val="000000"/>
          <w:sz w:val="20"/>
          <w:szCs w:val="20"/>
        </w:rPr>
        <w:t>": {</w:t>
      </w:r>
    </w:p>
    <w:p w14:paraId="406B4FF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"1.0.0-beta.2",</w:t>
      </w:r>
    </w:p>
    <w:p w14:paraId="6FE8792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t>
      </w:r>
      <w:proofErr w:type="spellStart"/>
      <w:r w:rsidRPr="00130981">
        <w:rPr>
          <w:rFonts w:ascii="Courier New" w:eastAsia="Times New Roman" w:hAnsi="Courier New" w:cs="Courier New"/>
          <w:color w:val="000000"/>
          <w:sz w:val="20"/>
          <w:szCs w:val="20"/>
        </w:rPr>
        <w:t>gensync</w:t>
      </w:r>
      <w:proofErr w:type="spellEnd"/>
      <w:r w:rsidRPr="00130981">
        <w:rPr>
          <w:rFonts w:ascii="Courier New" w:eastAsia="Times New Roman" w:hAnsi="Courier New" w:cs="Courier New"/>
          <w:color w:val="000000"/>
          <w:sz w:val="20"/>
          <w:szCs w:val="20"/>
        </w:rPr>
        <w:t>/-/gensync-1.0.0-beta.2.tgz",</w:t>
      </w:r>
    </w:p>
    <w:p w14:paraId="447C714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"sha512-3hN7NaskYvMDLQY55gnW3NQ+mesEAepTqlg+VEbj7zzqEMBVNhzcGYYeqFo/TlYz6eQiFcp1HcsCZO+nGgS8zg=="</w:t>
      </w:r>
    </w:p>
    <w:p w14:paraId="7512C64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C4D539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get</w:t>
      </w:r>
      <w:proofErr w:type="gramEnd"/>
      <w:r w:rsidRPr="00130981">
        <w:rPr>
          <w:rFonts w:ascii="Courier New" w:eastAsia="Times New Roman" w:hAnsi="Courier New" w:cs="Courier New"/>
          <w:color w:val="000000"/>
          <w:sz w:val="20"/>
          <w:szCs w:val="20"/>
        </w:rPr>
        <w:t>-caller-file": {</w:t>
      </w:r>
    </w:p>
    <w:p w14:paraId="6D8C412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"2.0.5",</w:t>
      </w:r>
    </w:p>
    <w:p w14:paraId="38ADA1F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"https://registry.npmjs.org/get-caller-file/-/get-caller-file-2.0.5.tgz",</w:t>
      </w:r>
    </w:p>
    <w:p w14:paraId="782C086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"sha512-DyFP3BM/3YHTQOCUL/w0OZHR0lpKeGrxotcHWcqNEdnltqFwXVfhEBQ94eIo34AfQpo0rGki4cyIiftY06h2Fg=="</w:t>
      </w:r>
    </w:p>
    <w:p w14:paraId="4C4B38A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7CCA15F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get</w:t>
      </w:r>
      <w:proofErr w:type="gramEnd"/>
      <w:r w:rsidRPr="00130981">
        <w:rPr>
          <w:rFonts w:ascii="Courier New" w:eastAsia="Times New Roman" w:hAnsi="Courier New" w:cs="Courier New"/>
          <w:color w:val="000000"/>
          <w:sz w:val="20"/>
          <w:szCs w:val="20"/>
        </w:rPr>
        <w:t>-intrinsic": {</w:t>
      </w:r>
    </w:p>
    <w:p w14:paraId="6FBAA69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"1.2.0",</w:t>
      </w:r>
    </w:p>
    <w:p w14:paraId="669699E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"https://registry.npmjs.org/get-intrinsic/-/get-intrinsic-1.2.0.tgz",</w:t>
      </w:r>
    </w:p>
    <w:p w14:paraId="3A9ABD5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"sha512-L049y6nFOuom5wGyRc3/gdTLO94dySVKRACj1RmJZBQXlbTMhtNIgkWkUHq+jYmZvKf14EW1EoJnnjbmoHij0Q==",</w:t>
      </w:r>
    </w:p>
    <w:p w14:paraId="5D5E493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052C571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1115F47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function</w:t>
      </w:r>
      <w:proofErr w:type="gramEnd"/>
      <w:r w:rsidRPr="00130981">
        <w:rPr>
          <w:rFonts w:ascii="Courier New" w:eastAsia="Times New Roman" w:hAnsi="Courier New" w:cs="Courier New"/>
          <w:color w:val="000000"/>
          <w:sz w:val="20"/>
          <w:szCs w:val="20"/>
        </w:rPr>
        <w:t>-bind": "^1.1.1",</w:t>
      </w:r>
    </w:p>
    <w:p w14:paraId="125003F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"has": "^1.0.3",</w:t>
      </w:r>
    </w:p>
    <w:p w14:paraId="22B433C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has</w:t>
      </w:r>
      <w:proofErr w:type="gramEnd"/>
      <w:r w:rsidRPr="00130981">
        <w:rPr>
          <w:rFonts w:ascii="Courier New" w:eastAsia="Times New Roman" w:hAnsi="Courier New" w:cs="Courier New"/>
          <w:color w:val="000000"/>
          <w:sz w:val="20"/>
          <w:szCs w:val="20"/>
        </w:rPr>
        <w:t>-symbols": "^1.0.3"</w:t>
      </w:r>
    </w:p>
    <w:p w14:paraId="7633437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27B014D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291BF8B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get</w:t>
      </w:r>
      <w:proofErr w:type="gramEnd"/>
      <w:r w:rsidRPr="00130981">
        <w:rPr>
          <w:rFonts w:ascii="Courier New" w:eastAsia="Times New Roman" w:hAnsi="Courier New" w:cs="Courier New"/>
          <w:color w:val="000000"/>
          <w:sz w:val="20"/>
          <w:szCs w:val="20"/>
        </w:rPr>
        <w:t>-stream": {</w:t>
      </w:r>
    </w:p>
    <w:p w14:paraId="3122177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"4.1.0",</w:t>
      </w:r>
    </w:p>
    <w:p w14:paraId="03EB21E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"https://registry.npmjs.org/get-stream/-/get-stream-4.1.0.tgz",</w:t>
      </w:r>
    </w:p>
    <w:p w14:paraId="6E803D1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"sha512-GMat4EJ5161kIy2HevLlr4luNjBgvmj413KaQA7jt4V8B4RDsfpHk7WQ9GVqfYyyx8OS/L66Kox+rJRNklLK7w==",</w:t>
      </w:r>
    </w:p>
    <w:p w14:paraId="48B4483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47441E8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1B532C9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"pump": "^3.0.0"</w:t>
      </w:r>
    </w:p>
    <w:p w14:paraId="60E305C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0062A55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36D33C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get</w:t>
      </w:r>
      <w:proofErr w:type="gramEnd"/>
      <w:r w:rsidRPr="00130981">
        <w:rPr>
          <w:rFonts w:ascii="Courier New" w:eastAsia="Times New Roman" w:hAnsi="Courier New" w:cs="Courier New"/>
          <w:color w:val="000000"/>
          <w:sz w:val="20"/>
          <w:szCs w:val="20"/>
        </w:rPr>
        <w:t>-symbol-description": {</w:t>
      </w:r>
    </w:p>
    <w:p w14:paraId="6F69005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"1.0.0",</w:t>
      </w:r>
    </w:p>
    <w:p w14:paraId="2A3FBD3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"https://registry.npmjs.org/get-symbol-description/-/get-symbol-description-1.0.0.tgz",</w:t>
      </w:r>
    </w:p>
    <w:p w14:paraId="6A49A65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"sha512-2EmdH1YvIQiZpltCNgkuiUnyukzxM/R6NDJX31Ke3BG1Nq5b0S2PhX59UKi9vZpPDQVdqn+1IcaAwnzTT5vCjw==",</w:t>
      </w:r>
    </w:p>
    <w:p w14:paraId="267F318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789B93F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lastRenderedPageBreak/>
        <w:t xml:space="preserve">      "requires": {</w:t>
      </w:r>
    </w:p>
    <w:p w14:paraId="0387F34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call</w:t>
      </w:r>
      <w:proofErr w:type="gramEnd"/>
      <w:r w:rsidRPr="00130981">
        <w:rPr>
          <w:rFonts w:ascii="Courier New" w:eastAsia="Times New Roman" w:hAnsi="Courier New" w:cs="Courier New"/>
          <w:color w:val="000000"/>
          <w:sz w:val="20"/>
          <w:szCs w:val="20"/>
        </w:rPr>
        <w:t>-bind": "^1.0.2",</w:t>
      </w:r>
    </w:p>
    <w:p w14:paraId="118C932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get</w:t>
      </w:r>
      <w:proofErr w:type="gramEnd"/>
      <w:r w:rsidRPr="00130981">
        <w:rPr>
          <w:rFonts w:ascii="Courier New" w:eastAsia="Times New Roman" w:hAnsi="Courier New" w:cs="Courier New"/>
          <w:color w:val="000000"/>
          <w:sz w:val="20"/>
          <w:szCs w:val="20"/>
        </w:rPr>
        <w:t>-intrinsic": "^1.1.1"</w:t>
      </w:r>
    </w:p>
    <w:p w14:paraId="58F721E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1BDB8A3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5052DCF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get</w:t>
      </w:r>
      <w:proofErr w:type="gramEnd"/>
      <w:r w:rsidRPr="00130981">
        <w:rPr>
          <w:rFonts w:ascii="Courier New" w:eastAsia="Times New Roman" w:hAnsi="Courier New" w:cs="Courier New"/>
          <w:color w:val="000000"/>
          <w:sz w:val="20"/>
          <w:szCs w:val="20"/>
        </w:rPr>
        <w:t>-value": {</w:t>
      </w:r>
    </w:p>
    <w:p w14:paraId="15F2C56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"2.0.6",</w:t>
      </w:r>
    </w:p>
    <w:p w14:paraId="1D8C78B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"https://registry.npmjs.org/get-value/-/get-value-2.0.6.tgz",</w:t>
      </w:r>
    </w:p>
    <w:p w14:paraId="3100762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"sha512-Ln0UQDlxH1BapMu3GPtf7CuYNwRZf2gwCuPqbyG6pB8WfmFpzqcy4xtAaAMUhnNqjMKTiCPZG2oMT3YSx8U2NA==",</w:t>
      </w:r>
    </w:p>
    <w:p w14:paraId="79C07B7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684CABB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0655E1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getpass</w:t>
      </w:r>
      <w:proofErr w:type="spellEnd"/>
      <w:r w:rsidRPr="00130981">
        <w:rPr>
          <w:rFonts w:ascii="Courier New" w:eastAsia="Times New Roman" w:hAnsi="Courier New" w:cs="Courier New"/>
          <w:color w:val="000000"/>
          <w:sz w:val="20"/>
          <w:szCs w:val="20"/>
        </w:rPr>
        <w:t>": {</w:t>
      </w:r>
    </w:p>
    <w:p w14:paraId="2BD71F1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"0.1.7",</w:t>
      </w:r>
    </w:p>
    <w:p w14:paraId="76D0E94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t>
      </w:r>
      <w:proofErr w:type="spellStart"/>
      <w:r w:rsidRPr="00130981">
        <w:rPr>
          <w:rFonts w:ascii="Courier New" w:eastAsia="Times New Roman" w:hAnsi="Courier New" w:cs="Courier New"/>
          <w:color w:val="000000"/>
          <w:sz w:val="20"/>
          <w:szCs w:val="20"/>
        </w:rPr>
        <w:t>getpass</w:t>
      </w:r>
      <w:proofErr w:type="spellEnd"/>
      <w:r w:rsidRPr="00130981">
        <w:rPr>
          <w:rFonts w:ascii="Courier New" w:eastAsia="Times New Roman" w:hAnsi="Courier New" w:cs="Courier New"/>
          <w:color w:val="000000"/>
          <w:sz w:val="20"/>
          <w:szCs w:val="20"/>
        </w:rPr>
        <w:t>/-/getpass-0.1.7.tgz",</w:t>
      </w:r>
    </w:p>
    <w:p w14:paraId="4791676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"sha512-0fzj9JxOLfJ+XGLhR8ze3unN0KZCgZwiSSDz168VERjK8Wl8kVSdcu2kspd4s4wtAa1y/qrVRiAA0WclVsu0ng==",</w:t>
      </w:r>
    </w:p>
    <w:p w14:paraId="303815B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72A5AB4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58A98E0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assert</w:t>
      </w:r>
      <w:proofErr w:type="gramEnd"/>
      <w:r w:rsidRPr="00130981">
        <w:rPr>
          <w:rFonts w:ascii="Courier New" w:eastAsia="Times New Roman" w:hAnsi="Courier New" w:cs="Courier New"/>
          <w:color w:val="000000"/>
          <w:sz w:val="20"/>
          <w:szCs w:val="20"/>
        </w:rPr>
        <w:t>-plus": "^1.0.0"</w:t>
      </w:r>
    </w:p>
    <w:p w14:paraId="7BBB63E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5EF4BDA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E1CB1F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"glob": {</w:t>
      </w:r>
    </w:p>
    <w:p w14:paraId="5DE44C1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"7.1.6",</w:t>
      </w:r>
    </w:p>
    <w:p w14:paraId="1A46DB0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"https://registry.npmjs.org/glob/-/glob-7.1.6.tgz",</w:t>
      </w:r>
    </w:p>
    <w:p w14:paraId="2B4E686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"sha512-LwaxwyZ72Lk7vZINtNNrywX0ZuLyStrdDtabefZKAY5ZGJhVtgdznluResxNmPitE0SAO+O26sWTHeKSI2wMBA==",</w:t>
      </w:r>
    </w:p>
    <w:p w14:paraId="7A06FED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796C7C3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51E7181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fs.realpath</w:t>
      </w:r>
      <w:proofErr w:type="spellEnd"/>
      <w:proofErr w:type="gramEnd"/>
      <w:r w:rsidRPr="00130981">
        <w:rPr>
          <w:rFonts w:ascii="Courier New" w:eastAsia="Times New Roman" w:hAnsi="Courier New" w:cs="Courier New"/>
          <w:color w:val="000000"/>
          <w:sz w:val="20"/>
          <w:szCs w:val="20"/>
        </w:rPr>
        <w:t>": "^1.0.0",</w:t>
      </w:r>
    </w:p>
    <w:p w14:paraId="2993DB6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"inflight": "^1.0.4",</w:t>
      </w:r>
    </w:p>
    <w:p w14:paraId="28560A3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"inherits": "2",</w:t>
      </w:r>
    </w:p>
    <w:p w14:paraId="07D1BD9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minimatch</w:t>
      </w:r>
      <w:proofErr w:type="spellEnd"/>
      <w:r w:rsidRPr="00130981">
        <w:rPr>
          <w:rFonts w:ascii="Courier New" w:eastAsia="Times New Roman" w:hAnsi="Courier New" w:cs="Courier New"/>
          <w:color w:val="000000"/>
          <w:sz w:val="20"/>
          <w:szCs w:val="20"/>
        </w:rPr>
        <w:t>": "^3.0.4",</w:t>
      </w:r>
    </w:p>
    <w:p w14:paraId="1463F24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"once": "^1.3.0",</w:t>
      </w:r>
    </w:p>
    <w:p w14:paraId="595230C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path</w:t>
      </w:r>
      <w:proofErr w:type="gramEnd"/>
      <w:r w:rsidRPr="00130981">
        <w:rPr>
          <w:rFonts w:ascii="Courier New" w:eastAsia="Times New Roman" w:hAnsi="Courier New" w:cs="Courier New"/>
          <w:color w:val="000000"/>
          <w:sz w:val="20"/>
          <w:szCs w:val="20"/>
        </w:rPr>
        <w:t>-is-absolute": "^1.0.0"</w:t>
      </w:r>
    </w:p>
    <w:p w14:paraId="4126623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7891BD1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0A107D5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glob</w:t>
      </w:r>
      <w:proofErr w:type="gramEnd"/>
      <w:r w:rsidRPr="00130981">
        <w:rPr>
          <w:rFonts w:ascii="Courier New" w:eastAsia="Times New Roman" w:hAnsi="Courier New" w:cs="Courier New"/>
          <w:color w:val="000000"/>
          <w:sz w:val="20"/>
          <w:szCs w:val="20"/>
        </w:rPr>
        <w:t>-parent": {</w:t>
      </w:r>
    </w:p>
    <w:p w14:paraId="35A545D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"5.1.2",</w:t>
      </w:r>
    </w:p>
    <w:p w14:paraId="20758E7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"https://registry.npmjs.org/glob-parent/-/glob-parent-5.1.2.tgz",</w:t>
      </w:r>
    </w:p>
    <w:p w14:paraId="58E7560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"sha512-AOIgSQCepiJYwP3ARnGx+5VnTu2HBYdzbGP45eLw1vr3zB3vZLeyed1sC9hnbcOc9/SrMyM5RPQrkGz4aS9Zow==",</w:t>
      </w:r>
    </w:p>
    <w:p w14:paraId="3DDB37F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1DFF8D4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6FDC72C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is</w:t>
      </w:r>
      <w:proofErr w:type="gramEnd"/>
      <w:r w:rsidRPr="00130981">
        <w:rPr>
          <w:rFonts w:ascii="Courier New" w:eastAsia="Times New Roman" w:hAnsi="Courier New" w:cs="Courier New"/>
          <w:color w:val="000000"/>
          <w:sz w:val="20"/>
          <w:szCs w:val="20"/>
        </w:rPr>
        <w:t>-glob": "^4.0.1"</w:t>
      </w:r>
    </w:p>
    <w:p w14:paraId="772C11C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70B32F9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2535E9D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globals</w:t>
      </w:r>
      <w:proofErr w:type="spellEnd"/>
      <w:r w:rsidRPr="00130981">
        <w:rPr>
          <w:rFonts w:ascii="Courier New" w:eastAsia="Times New Roman" w:hAnsi="Courier New" w:cs="Courier New"/>
          <w:color w:val="000000"/>
          <w:sz w:val="20"/>
          <w:szCs w:val="20"/>
        </w:rPr>
        <w:t>": {</w:t>
      </w:r>
    </w:p>
    <w:p w14:paraId="2059585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"11.12.0",</w:t>
      </w:r>
    </w:p>
    <w:p w14:paraId="1E9EDD0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t>
      </w:r>
      <w:proofErr w:type="spellStart"/>
      <w:r w:rsidRPr="00130981">
        <w:rPr>
          <w:rFonts w:ascii="Courier New" w:eastAsia="Times New Roman" w:hAnsi="Courier New" w:cs="Courier New"/>
          <w:color w:val="000000"/>
          <w:sz w:val="20"/>
          <w:szCs w:val="20"/>
        </w:rPr>
        <w:t>globals</w:t>
      </w:r>
      <w:proofErr w:type="spellEnd"/>
      <w:r w:rsidRPr="00130981">
        <w:rPr>
          <w:rFonts w:ascii="Courier New" w:eastAsia="Times New Roman" w:hAnsi="Courier New" w:cs="Courier New"/>
          <w:color w:val="000000"/>
          <w:sz w:val="20"/>
          <w:szCs w:val="20"/>
        </w:rPr>
        <w:t>/-/globals-11.12.0.tgz",</w:t>
      </w:r>
    </w:p>
    <w:p w14:paraId="4F91D35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"sha512-WOBp/EEGUiIsJSp7wcv/y6MO+lV9UoncWqxuFfm8eBwzWNgyfBd6Gz+IeKQ9jCmyhoH99g15M3T+QaVHFjizVA=="</w:t>
      </w:r>
    </w:p>
    <w:p w14:paraId="2866B31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lastRenderedPageBreak/>
        <w:t xml:space="preserve">    },</w:t>
      </w:r>
    </w:p>
    <w:p w14:paraId="06F1291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globalthis</w:t>
      </w:r>
      <w:proofErr w:type="spellEnd"/>
      <w:r w:rsidRPr="00130981">
        <w:rPr>
          <w:rFonts w:ascii="Courier New" w:eastAsia="Times New Roman" w:hAnsi="Courier New" w:cs="Courier New"/>
          <w:color w:val="000000"/>
          <w:sz w:val="20"/>
          <w:szCs w:val="20"/>
        </w:rPr>
        <w:t>": {</w:t>
      </w:r>
    </w:p>
    <w:p w14:paraId="6CC1FF8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"1.0.3",</w:t>
      </w:r>
    </w:p>
    <w:p w14:paraId="6974529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t>
      </w:r>
      <w:proofErr w:type="spellStart"/>
      <w:r w:rsidRPr="00130981">
        <w:rPr>
          <w:rFonts w:ascii="Courier New" w:eastAsia="Times New Roman" w:hAnsi="Courier New" w:cs="Courier New"/>
          <w:color w:val="000000"/>
          <w:sz w:val="20"/>
          <w:szCs w:val="20"/>
        </w:rPr>
        <w:t>globalthis</w:t>
      </w:r>
      <w:proofErr w:type="spellEnd"/>
      <w:r w:rsidRPr="00130981">
        <w:rPr>
          <w:rFonts w:ascii="Courier New" w:eastAsia="Times New Roman" w:hAnsi="Courier New" w:cs="Courier New"/>
          <w:color w:val="000000"/>
          <w:sz w:val="20"/>
          <w:szCs w:val="20"/>
        </w:rPr>
        <w:t>/-/globalthis-1.0.3.tgz",</w:t>
      </w:r>
    </w:p>
    <w:p w14:paraId="2E90D9B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"sha512-sFdI5LyBiNTHjRd7cGPWapiHWMOXKyuBNX/cWJ3NfzrZQVa8GI/8cofCl74AOVqq9W5kNmguTIzJ/1s2gyI9wA==",</w:t>
      </w:r>
    </w:p>
    <w:p w14:paraId="05FC6B0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3FA23AC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4DB5418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define</w:t>
      </w:r>
      <w:proofErr w:type="gramEnd"/>
      <w:r w:rsidRPr="00130981">
        <w:rPr>
          <w:rFonts w:ascii="Courier New" w:eastAsia="Times New Roman" w:hAnsi="Courier New" w:cs="Courier New"/>
          <w:color w:val="000000"/>
          <w:sz w:val="20"/>
          <w:szCs w:val="20"/>
        </w:rPr>
        <w:t>-properties": "^1.1.3"</w:t>
      </w:r>
    </w:p>
    <w:p w14:paraId="3D9FA71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30DA0F6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388D811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"globby": {</w:t>
      </w:r>
    </w:p>
    <w:p w14:paraId="279D27D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"11.1.0",</w:t>
      </w:r>
    </w:p>
    <w:p w14:paraId="530D511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"https://registry.npmjs.org/globby/-/globby-11.1.0.tgz",</w:t>
      </w:r>
    </w:p>
    <w:p w14:paraId="40EBF8B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"sha512-jhIXaOzy1sb8IyocaruWSn1TjmnBVs8Ayhcy83rmxNJ8q2uWKCAj3CnJY+KpGSXCueAPc0i05kVvVKtP1t9S3g==",</w:t>
      </w:r>
    </w:p>
    <w:p w14:paraId="37B0F11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1A1D3E0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6EE110A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array</w:t>
      </w:r>
      <w:proofErr w:type="gramEnd"/>
      <w:r w:rsidRPr="00130981">
        <w:rPr>
          <w:rFonts w:ascii="Courier New" w:eastAsia="Times New Roman" w:hAnsi="Courier New" w:cs="Courier New"/>
          <w:color w:val="000000"/>
          <w:sz w:val="20"/>
          <w:szCs w:val="20"/>
        </w:rPr>
        <w:t>-union": "^2.1.0",</w:t>
      </w:r>
    </w:p>
    <w:p w14:paraId="4B495B9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dir</w:t>
      </w:r>
      <w:proofErr w:type="spellEnd"/>
      <w:proofErr w:type="gramEnd"/>
      <w:r w:rsidRPr="00130981">
        <w:rPr>
          <w:rFonts w:ascii="Courier New" w:eastAsia="Times New Roman" w:hAnsi="Courier New" w:cs="Courier New"/>
          <w:color w:val="000000"/>
          <w:sz w:val="20"/>
          <w:szCs w:val="20"/>
        </w:rPr>
        <w:t>-glob": "^3.0.1",</w:t>
      </w:r>
    </w:p>
    <w:p w14:paraId="584AB5C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fast</w:t>
      </w:r>
      <w:proofErr w:type="gramEnd"/>
      <w:r w:rsidRPr="00130981">
        <w:rPr>
          <w:rFonts w:ascii="Courier New" w:eastAsia="Times New Roman" w:hAnsi="Courier New" w:cs="Courier New"/>
          <w:color w:val="000000"/>
          <w:sz w:val="20"/>
          <w:szCs w:val="20"/>
        </w:rPr>
        <w:t>-glob": "^3.2.9",</w:t>
      </w:r>
    </w:p>
    <w:p w14:paraId="452D311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"ignore": "^5.2.0",</w:t>
      </w:r>
    </w:p>
    <w:p w14:paraId="71C050D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"merge2": "^1.4.1",</w:t>
      </w:r>
    </w:p>
    <w:p w14:paraId="79E9FEA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"slash": "^3.0.0"</w:t>
      </w:r>
    </w:p>
    <w:p w14:paraId="20DB2F8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13BA0B7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35645B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gopd</w:t>
      </w:r>
      <w:proofErr w:type="spellEnd"/>
      <w:r w:rsidRPr="00130981">
        <w:rPr>
          <w:rFonts w:ascii="Courier New" w:eastAsia="Times New Roman" w:hAnsi="Courier New" w:cs="Courier New"/>
          <w:color w:val="000000"/>
          <w:sz w:val="20"/>
          <w:szCs w:val="20"/>
        </w:rPr>
        <w:t>": {</w:t>
      </w:r>
    </w:p>
    <w:p w14:paraId="7FBC8E5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"1.0.1",</w:t>
      </w:r>
    </w:p>
    <w:p w14:paraId="7FAE514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t>
      </w:r>
      <w:proofErr w:type="spellStart"/>
      <w:r w:rsidRPr="00130981">
        <w:rPr>
          <w:rFonts w:ascii="Courier New" w:eastAsia="Times New Roman" w:hAnsi="Courier New" w:cs="Courier New"/>
          <w:color w:val="000000"/>
          <w:sz w:val="20"/>
          <w:szCs w:val="20"/>
        </w:rPr>
        <w:t>gopd</w:t>
      </w:r>
      <w:proofErr w:type="spellEnd"/>
      <w:r w:rsidRPr="00130981">
        <w:rPr>
          <w:rFonts w:ascii="Courier New" w:eastAsia="Times New Roman" w:hAnsi="Courier New" w:cs="Courier New"/>
          <w:color w:val="000000"/>
          <w:sz w:val="20"/>
          <w:szCs w:val="20"/>
        </w:rPr>
        <w:t>/-/gopd-1.0.1.tgz",</w:t>
      </w:r>
    </w:p>
    <w:p w14:paraId="5D72477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"sha512-d65bNlIadxvpb/A2abVdlqKqV563juRnZ1Wtk6s1sIR8uNsXR70xqIzVqxVf1eTqDunwT2MkczEeaezCKTZhwA==",</w:t>
      </w:r>
    </w:p>
    <w:p w14:paraId="042DC07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6A3D22D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466F7AB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get</w:t>
      </w:r>
      <w:proofErr w:type="gramEnd"/>
      <w:r w:rsidRPr="00130981">
        <w:rPr>
          <w:rFonts w:ascii="Courier New" w:eastAsia="Times New Roman" w:hAnsi="Courier New" w:cs="Courier New"/>
          <w:color w:val="000000"/>
          <w:sz w:val="20"/>
          <w:szCs w:val="20"/>
        </w:rPr>
        <w:t>-intrinsic": "^1.1.3"</w:t>
      </w:r>
    </w:p>
    <w:p w14:paraId="3DC4613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31D1D8B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5A74A42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graceful</w:t>
      </w:r>
      <w:proofErr w:type="gramEnd"/>
      <w:r w:rsidRPr="00130981">
        <w:rPr>
          <w:rFonts w:ascii="Courier New" w:eastAsia="Times New Roman" w:hAnsi="Courier New" w:cs="Courier New"/>
          <w:color w:val="000000"/>
          <w:sz w:val="20"/>
          <w:szCs w:val="20"/>
        </w:rPr>
        <w:t>-fs": {</w:t>
      </w:r>
    </w:p>
    <w:p w14:paraId="47C934D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"4.2.11",</w:t>
      </w:r>
    </w:p>
    <w:p w14:paraId="0CFC23E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"https://registry.npmjs.org/graceful-fs/-/graceful-fs-4.2.11.tgz",</w:t>
      </w:r>
    </w:p>
    <w:p w14:paraId="3FFAE11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"sha512-RbJ5/jmFcNNCcDV5o9eTnBLJ/HszWV0P73bc+Ff4nS/rJj+YaS6IGyiOL0VoBYX+l1Wrl3k63h/KrH+nhJ0XvQ==",</w:t>
      </w:r>
    </w:p>
    <w:p w14:paraId="1699E65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2926F0F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55F757F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handle</w:t>
      </w:r>
      <w:proofErr w:type="gramEnd"/>
      <w:r w:rsidRPr="00130981">
        <w:rPr>
          <w:rFonts w:ascii="Courier New" w:eastAsia="Times New Roman" w:hAnsi="Courier New" w:cs="Courier New"/>
          <w:color w:val="000000"/>
          <w:sz w:val="20"/>
          <w:szCs w:val="20"/>
        </w:rPr>
        <w:t>-thing": {</w:t>
      </w:r>
    </w:p>
    <w:p w14:paraId="0CF6CB4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"2.0.1",</w:t>
      </w:r>
    </w:p>
    <w:p w14:paraId="72E1BBE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"https://registry.npmjs.org/handle-thing/-/handle-thing-2.0.1.tgz",</w:t>
      </w:r>
    </w:p>
    <w:p w14:paraId="58F3A8C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"sha512-9Qn4yBxelxoh2Ow62nP+Ka/kMnOXRi8BXnRaUwezLNhqelnN49xKz4F/dPP8OYLxLxq6JDtZb2i9XznUQbNPTg==",</w:t>
      </w:r>
    </w:p>
    <w:p w14:paraId="169F866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00F3232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0A97BEC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har</w:t>
      </w:r>
      <w:proofErr w:type="spellEnd"/>
      <w:proofErr w:type="gramEnd"/>
      <w:r w:rsidRPr="00130981">
        <w:rPr>
          <w:rFonts w:ascii="Courier New" w:eastAsia="Times New Roman" w:hAnsi="Courier New" w:cs="Courier New"/>
          <w:color w:val="000000"/>
          <w:sz w:val="20"/>
          <w:szCs w:val="20"/>
        </w:rPr>
        <w:t>-schema": {</w:t>
      </w:r>
    </w:p>
    <w:p w14:paraId="7A7E693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lastRenderedPageBreak/>
        <w:t xml:space="preserve">      "version": "2.0.0",</w:t>
      </w:r>
    </w:p>
    <w:p w14:paraId="5E97BD5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t>
      </w:r>
      <w:proofErr w:type="spellStart"/>
      <w:r w:rsidRPr="00130981">
        <w:rPr>
          <w:rFonts w:ascii="Courier New" w:eastAsia="Times New Roman" w:hAnsi="Courier New" w:cs="Courier New"/>
          <w:color w:val="000000"/>
          <w:sz w:val="20"/>
          <w:szCs w:val="20"/>
        </w:rPr>
        <w:t>har</w:t>
      </w:r>
      <w:proofErr w:type="spellEnd"/>
      <w:r w:rsidRPr="00130981">
        <w:rPr>
          <w:rFonts w:ascii="Courier New" w:eastAsia="Times New Roman" w:hAnsi="Courier New" w:cs="Courier New"/>
          <w:color w:val="000000"/>
          <w:sz w:val="20"/>
          <w:szCs w:val="20"/>
        </w:rPr>
        <w:t>-schema/-/har-schema-2.0.0.tgz",</w:t>
      </w:r>
    </w:p>
    <w:p w14:paraId="7E48483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"sha512-Oqluz6zhGX8cyRaTQlFMPw80bSJVG2x/cFb8ZPhUILGgHka9SsokCCOQgpveePerqidZOrT14ipqfJb7ILcW5Q==",</w:t>
      </w:r>
    </w:p>
    <w:p w14:paraId="36073EF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4F088E6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164B25F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har</w:t>
      </w:r>
      <w:proofErr w:type="spellEnd"/>
      <w:proofErr w:type="gramEnd"/>
      <w:r w:rsidRPr="00130981">
        <w:rPr>
          <w:rFonts w:ascii="Courier New" w:eastAsia="Times New Roman" w:hAnsi="Courier New" w:cs="Courier New"/>
          <w:color w:val="000000"/>
          <w:sz w:val="20"/>
          <w:szCs w:val="20"/>
        </w:rPr>
        <w:t>-validator": {</w:t>
      </w:r>
    </w:p>
    <w:p w14:paraId="5BFC187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"5.1.5",</w:t>
      </w:r>
    </w:p>
    <w:p w14:paraId="7143A61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"https://registry.npmjs.org/har-validator/-/har-validator-5.1.5.tgz",</w:t>
      </w:r>
    </w:p>
    <w:p w14:paraId="4B47627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"sha512-nmT2T0lljbxdQZfspsno9hgrG3Uir6Ks5afism62poxqBM6sDnMEuPmzTq8XN0OEwqKLLdh1jQI3qyE66Nzb3w==",</w:t>
      </w:r>
    </w:p>
    <w:p w14:paraId="0C98A22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5690A95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06BDA19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ajv</w:t>
      </w:r>
      <w:proofErr w:type="spellEnd"/>
      <w:r w:rsidRPr="00130981">
        <w:rPr>
          <w:rFonts w:ascii="Courier New" w:eastAsia="Times New Roman" w:hAnsi="Courier New" w:cs="Courier New"/>
          <w:color w:val="000000"/>
          <w:sz w:val="20"/>
          <w:szCs w:val="20"/>
        </w:rPr>
        <w:t>": "^6.12.3",</w:t>
      </w:r>
    </w:p>
    <w:p w14:paraId="33EDB53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har</w:t>
      </w:r>
      <w:proofErr w:type="spellEnd"/>
      <w:proofErr w:type="gramEnd"/>
      <w:r w:rsidRPr="00130981">
        <w:rPr>
          <w:rFonts w:ascii="Courier New" w:eastAsia="Times New Roman" w:hAnsi="Courier New" w:cs="Courier New"/>
          <w:color w:val="000000"/>
          <w:sz w:val="20"/>
          <w:szCs w:val="20"/>
        </w:rPr>
        <w:t>-schema": "^2.0.0"</w:t>
      </w:r>
    </w:p>
    <w:p w14:paraId="414CD24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3B2B871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0FEB72E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"has": {</w:t>
      </w:r>
    </w:p>
    <w:p w14:paraId="56A2C13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"1.0.3",</w:t>
      </w:r>
    </w:p>
    <w:p w14:paraId="3CDAF32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"https://registry.npmjs.org/has/-/has-1.0.3.tgz",</w:t>
      </w:r>
    </w:p>
    <w:p w14:paraId="36B01F4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"sha512-f2dvO0VU6Oej7RkWJGrehjbzMAjFp5/VKPp5tTpWIV4JHHZK1/BxbFRtf/siA2SWTe09caDmVtYYzWEIbBS4zw==",</w:t>
      </w:r>
    </w:p>
    <w:p w14:paraId="1DABB78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5FACE21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function</w:t>
      </w:r>
      <w:proofErr w:type="gramEnd"/>
      <w:r w:rsidRPr="00130981">
        <w:rPr>
          <w:rFonts w:ascii="Courier New" w:eastAsia="Times New Roman" w:hAnsi="Courier New" w:cs="Courier New"/>
          <w:color w:val="000000"/>
          <w:sz w:val="20"/>
          <w:szCs w:val="20"/>
        </w:rPr>
        <w:t>-bind": "^1.1.1"</w:t>
      </w:r>
    </w:p>
    <w:p w14:paraId="0669F4E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29E5216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563E497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has</w:t>
      </w:r>
      <w:proofErr w:type="gramEnd"/>
      <w:r w:rsidRPr="00130981">
        <w:rPr>
          <w:rFonts w:ascii="Courier New" w:eastAsia="Times New Roman" w:hAnsi="Courier New" w:cs="Courier New"/>
          <w:color w:val="000000"/>
          <w:sz w:val="20"/>
          <w:szCs w:val="20"/>
        </w:rPr>
        <w:t>-</w:t>
      </w:r>
      <w:proofErr w:type="spellStart"/>
      <w:r w:rsidRPr="00130981">
        <w:rPr>
          <w:rFonts w:ascii="Courier New" w:eastAsia="Times New Roman" w:hAnsi="Courier New" w:cs="Courier New"/>
          <w:color w:val="000000"/>
          <w:sz w:val="20"/>
          <w:szCs w:val="20"/>
        </w:rPr>
        <w:t>ansi</w:t>
      </w:r>
      <w:proofErr w:type="spellEnd"/>
      <w:r w:rsidRPr="00130981">
        <w:rPr>
          <w:rFonts w:ascii="Courier New" w:eastAsia="Times New Roman" w:hAnsi="Courier New" w:cs="Courier New"/>
          <w:color w:val="000000"/>
          <w:sz w:val="20"/>
          <w:szCs w:val="20"/>
        </w:rPr>
        <w:t>": {</w:t>
      </w:r>
    </w:p>
    <w:p w14:paraId="2E9497F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"2.0.0",</w:t>
      </w:r>
    </w:p>
    <w:p w14:paraId="1597D59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"https://registry.npmjs.org/has-</w:t>
      </w:r>
      <w:proofErr w:type="spellStart"/>
      <w:r w:rsidRPr="00130981">
        <w:rPr>
          <w:rFonts w:ascii="Courier New" w:eastAsia="Times New Roman" w:hAnsi="Courier New" w:cs="Courier New"/>
          <w:color w:val="000000"/>
          <w:sz w:val="20"/>
          <w:szCs w:val="20"/>
        </w:rPr>
        <w:t>ansi</w:t>
      </w:r>
      <w:proofErr w:type="spellEnd"/>
      <w:r w:rsidRPr="00130981">
        <w:rPr>
          <w:rFonts w:ascii="Courier New" w:eastAsia="Times New Roman" w:hAnsi="Courier New" w:cs="Courier New"/>
          <w:color w:val="000000"/>
          <w:sz w:val="20"/>
          <w:szCs w:val="20"/>
        </w:rPr>
        <w:t>/-/has-ansi-2.0.0.tgz",</w:t>
      </w:r>
    </w:p>
    <w:p w14:paraId="7CEA1EC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"sha512-C8vBJ8DwUCx19vhm7urhTuUsr4/IyP6l4VzNQDv+ryHQObW3TTTp9yB68WpYgRe2bbaGuZ/se74IqFeVnMnLZg==",</w:t>
      </w:r>
    </w:p>
    <w:p w14:paraId="3CAAB99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7C9EA9D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6DE6DB6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ansi</w:t>
      </w:r>
      <w:proofErr w:type="spellEnd"/>
      <w:proofErr w:type="gramEnd"/>
      <w:r w:rsidRPr="00130981">
        <w:rPr>
          <w:rFonts w:ascii="Courier New" w:eastAsia="Times New Roman" w:hAnsi="Courier New" w:cs="Courier New"/>
          <w:color w:val="000000"/>
          <w:sz w:val="20"/>
          <w:szCs w:val="20"/>
        </w:rPr>
        <w:t>-regex": "^2.0.0"</w:t>
      </w:r>
    </w:p>
    <w:p w14:paraId="4C7CA62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4FF4A5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30D39E1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has</w:t>
      </w:r>
      <w:proofErr w:type="gramEnd"/>
      <w:r w:rsidRPr="00130981">
        <w:rPr>
          <w:rFonts w:ascii="Courier New" w:eastAsia="Times New Roman" w:hAnsi="Courier New" w:cs="Courier New"/>
          <w:color w:val="000000"/>
          <w:sz w:val="20"/>
          <w:szCs w:val="20"/>
        </w:rPr>
        <w:t>-</w:t>
      </w:r>
      <w:proofErr w:type="spellStart"/>
      <w:r w:rsidRPr="00130981">
        <w:rPr>
          <w:rFonts w:ascii="Courier New" w:eastAsia="Times New Roman" w:hAnsi="Courier New" w:cs="Courier New"/>
          <w:color w:val="000000"/>
          <w:sz w:val="20"/>
          <w:szCs w:val="20"/>
        </w:rPr>
        <w:t>bigints</w:t>
      </w:r>
      <w:proofErr w:type="spellEnd"/>
      <w:r w:rsidRPr="00130981">
        <w:rPr>
          <w:rFonts w:ascii="Courier New" w:eastAsia="Times New Roman" w:hAnsi="Courier New" w:cs="Courier New"/>
          <w:color w:val="000000"/>
          <w:sz w:val="20"/>
          <w:szCs w:val="20"/>
        </w:rPr>
        <w:t>": {</w:t>
      </w:r>
    </w:p>
    <w:p w14:paraId="41655BF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"1.0.2",</w:t>
      </w:r>
    </w:p>
    <w:p w14:paraId="688694C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"https://registry.npmjs.org/has-bigints/-/has-bigints-1.0.2.tgz",</w:t>
      </w:r>
    </w:p>
    <w:p w14:paraId="0E06AC6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"sha512-tSvCKtBr9lkF0Ex0aQiP9N+OpV4zi2r/Nee5VkRDbaqv35RLYMzbwQfFSZZH0kR+Rd6302UJZ2p/bJCEoR3VoQ==",</w:t>
      </w:r>
    </w:p>
    <w:p w14:paraId="310FB20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422E41A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0399DF4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has</w:t>
      </w:r>
      <w:proofErr w:type="gramEnd"/>
      <w:r w:rsidRPr="00130981">
        <w:rPr>
          <w:rFonts w:ascii="Courier New" w:eastAsia="Times New Roman" w:hAnsi="Courier New" w:cs="Courier New"/>
          <w:color w:val="000000"/>
          <w:sz w:val="20"/>
          <w:szCs w:val="20"/>
        </w:rPr>
        <w:t>-binary2": {</w:t>
      </w:r>
    </w:p>
    <w:p w14:paraId="4117ED2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"1.0.3",</w:t>
      </w:r>
    </w:p>
    <w:p w14:paraId="4DF0DD4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"https://registry.npmjs.org/has-binary2/-/has-binary2-1.0.3.tgz",</w:t>
      </w:r>
    </w:p>
    <w:p w14:paraId="2C6517C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"sha512-G1LWKhDSvhGeAQ8mPVQlqNcOB2sJdwATtZKl2pDKKHfpf/rYj24lkinxf69blJbnsvtqqNU+L3SL50vzZhXOnw==",</w:t>
      </w:r>
    </w:p>
    <w:p w14:paraId="3D4CF45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4C47AF4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lastRenderedPageBreak/>
        <w:t xml:space="preserve">      "requires": {</w:t>
      </w:r>
    </w:p>
    <w:p w14:paraId="751B738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isarray</w:t>
      </w:r>
      <w:proofErr w:type="spellEnd"/>
      <w:r w:rsidRPr="00130981">
        <w:rPr>
          <w:rFonts w:ascii="Courier New" w:eastAsia="Times New Roman" w:hAnsi="Courier New" w:cs="Courier New"/>
          <w:color w:val="000000"/>
          <w:sz w:val="20"/>
          <w:szCs w:val="20"/>
        </w:rPr>
        <w:t>": "2.0.1"</w:t>
      </w:r>
    </w:p>
    <w:p w14:paraId="392B17B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539D16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"dependencies": {</w:t>
      </w:r>
    </w:p>
    <w:p w14:paraId="5624056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isarray</w:t>
      </w:r>
      <w:proofErr w:type="spellEnd"/>
      <w:r w:rsidRPr="00130981">
        <w:rPr>
          <w:rFonts w:ascii="Courier New" w:eastAsia="Times New Roman" w:hAnsi="Courier New" w:cs="Courier New"/>
          <w:color w:val="000000"/>
          <w:sz w:val="20"/>
          <w:szCs w:val="20"/>
        </w:rPr>
        <w:t>": {</w:t>
      </w:r>
    </w:p>
    <w:p w14:paraId="3EF14E1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"2.0.1",</w:t>
      </w:r>
    </w:p>
    <w:p w14:paraId="4A4C946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t>
      </w:r>
      <w:proofErr w:type="spellStart"/>
      <w:r w:rsidRPr="00130981">
        <w:rPr>
          <w:rFonts w:ascii="Courier New" w:eastAsia="Times New Roman" w:hAnsi="Courier New" w:cs="Courier New"/>
          <w:color w:val="000000"/>
          <w:sz w:val="20"/>
          <w:szCs w:val="20"/>
        </w:rPr>
        <w:t>isarray</w:t>
      </w:r>
      <w:proofErr w:type="spellEnd"/>
      <w:r w:rsidRPr="00130981">
        <w:rPr>
          <w:rFonts w:ascii="Courier New" w:eastAsia="Times New Roman" w:hAnsi="Courier New" w:cs="Courier New"/>
          <w:color w:val="000000"/>
          <w:sz w:val="20"/>
          <w:szCs w:val="20"/>
        </w:rPr>
        <w:t>/-/isarray-2.0.1.tgz",</w:t>
      </w:r>
    </w:p>
    <w:p w14:paraId="76E51B8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"sha512-c2cu3UxbI+b6kR3fy0nRnAhodsvR9dx7U5+znCOzdj6IfP3upFURTr0Xl5BlQZNKZjEtxrmVyfSdeE3O57smoQ==",</w:t>
      </w:r>
    </w:p>
    <w:p w14:paraId="4E5E4FD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132A4C6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58C25FC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33E0B33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E4792E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has</w:t>
      </w:r>
      <w:proofErr w:type="gramEnd"/>
      <w:r w:rsidRPr="00130981">
        <w:rPr>
          <w:rFonts w:ascii="Courier New" w:eastAsia="Times New Roman" w:hAnsi="Courier New" w:cs="Courier New"/>
          <w:color w:val="000000"/>
          <w:sz w:val="20"/>
          <w:szCs w:val="20"/>
        </w:rPr>
        <w:t>-</w:t>
      </w:r>
      <w:proofErr w:type="spellStart"/>
      <w:r w:rsidRPr="00130981">
        <w:rPr>
          <w:rFonts w:ascii="Courier New" w:eastAsia="Times New Roman" w:hAnsi="Courier New" w:cs="Courier New"/>
          <w:color w:val="000000"/>
          <w:sz w:val="20"/>
          <w:szCs w:val="20"/>
        </w:rPr>
        <w:t>cors</w:t>
      </w:r>
      <w:proofErr w:type="spellEnd"/>
      <w:r w:rsidRPr="00130981">
        <w:rPr>
          <w:rFonts w:ascii="Courier New" w:eastAsia="Times New Roman" w:hAnsi="Courier New" w:cs="Courier New"/>
          <w:color w:val="000000"/>
          <w:sz w:val="20"/>
          <w:szCs w:val="20"/>
        </w:rPr>
        <w:t>": {</w:t>
      </w:r>
    </w:p>
    <w:p w14:paraId="2ADC816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"1.1.0",</w:t>
      </w:r>
    </w:p>
    <w:p w14:paraId="685D87E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"https://registry.npmjs.org/has-</w:t>
      </w:r>
      <w:proofErr w:type="spellStart"/>
      <w:r w:rsidRPr="00130981">
        <w:rPr>
          <w:rFonts w:ascii="Courier New" w:eastAsia="Times New Roman" w:hAnsi="Courier New" w:cs="Courier New"/>
          <w:color w:val="000000"/>
          <w:sz w:val="20"/>
          <w:szCs w:val="20"/>
        </w:rPr>
        <w:t>cors</w:t>
      </w:r>
      <w:proofErr w:type="spellEnd"/>
      <w:r w:rsidRPr="00130981">
        <w:rPr>
          <w:rFonts w:ascii="Courier New" w:eastAsia="Times New Roman" w:hAnsi="Courier New" w:cs="Courier New"/>
          <w:color w:val="000000"/>
          <w:sz w:val="20"/>
          <w:szCs w:val="20"/>
        </w:rPr>
        <w:t>/-/has-cors-1.1.0.tgz",</w:t>
      </w:r>
    </w:p>
    <w:p w14:paraId="6732FB2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"sha512-g5VNKdkFuUuVCP9gYfDJHjK2nqdQJ7aDLTnycnc2+RvsOQbuLdF5pm7vuE5J76SEBIQjs4kQY/BWq74JUmjbXA==",</w:t>
      </w:r>
    </w:p>
    <w:p w14:paraId="29D9483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0FB4C31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24AD4A6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has</w:t>
      </w:r>
      <w:proofErr w:type="gramEnd"/>
      <w:r w:rsidRPr="00130981">
        <w:rPr>
          <w:rFonts w:ascii="Courier New" w:eastAsia="Times New Roman" w:hAnsi="Courier New" w:cs="Courier New"/>
          <w:color w:val="000000"/>
          <w:sz w:val="20"/>
          <w:szCs w:val="20"/>
        </w:rPr>
        <w:t>-flag": {</w:t>
      </w:r>
    </w:p>
    <w:p w14:paraId="270B633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"3.0.0",</w:t>
      </w:r>
    </w:p>
    <w:p w14:paraId="7AE96DF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"https://registry.npmjs.org/has-flag/-/has-flag-3.0.0.tgz",</w:t>
      </w:r>
    </w:p>
    <w:p w14:paraId="682BD59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"sha512-sKJf1+ceQBr4SMkvQnBDNDtf4TXpVhVGateu0t918bl30FnbE2m4vNLX+VWe/dpjlb+HugGYzW7uQXH98HPEYw=="</w:t>
      </w:r>
    </w:p>
    <w:p w14:paraId="74AF269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7E67D23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has</w:t>
      </w:r>
      <w:proofErr w:type="gramEnd"/>
      <w:r w:rsidRPr="00130981">
        <w:rPr>
          <w:rFonts w:ascii="Courier New" w:eastAsia="Times New Roman" w:hAnsi="Courier New" w:cs="Courier New"/>
          <w:color w:val="000000"/>
          <w:sz w:val="20"/>
          <w:szCs w:val="20"/>
        </w:rPr>
        <w:t>-property-descriptors": {</w:t>
      </w:r>
    </w:p>
    <w:p w14:paraId="6FF912F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"1.0.0",</w:t>
      </w:r>
    </w:p>
    <w:p w14:paraId="4158D54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"https://registry.npmjs.org/has-property-descriptors/-/has-property-descriptors-1.0.0.tgz",</w:t>
      </w:r>
    </w:p>
    <w:p w14:paraId="07FC1A3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"sha512-62DVLZGoiEBDHQyqG4w9xCuZ7eJEwNmJRWw2VY84Oedb7WFcA27fiEVe8oUQx9hAUJ4ekurquucTGwsyO1XGdQ==",</w:t>
      </w:r>
    </w:p>
    <w:p w14:paraId="6D871DC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738F2F8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571FBAE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get</w:t>
      </w:r>
      <w:proofErr w:type="gramEnd"/>
      <w:r w:rsidRPr="00130981">
        <w:rPr>
          <w:rFonts w:ascii="Courier New" w:eastAsia="Times New Roman" w:hAnsi="Courier New" w:cs="Courier New"/>
          <w:color w:val="000000"/>
          <w:sz w:val="20"/>
          <w:szCs w:val="20"/>
        </w:rPr>
        <w:t>-intrinsic": "^1.1.1"</w:t>
      </w:r>
    </w:p>
    <w:p w14:paraId="77519D1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110524A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0D5CAAB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has</w:t>
      </w:r>
      <w:proofErr w:type="gramEnd"/>
      <w:r w:rsidRPr="00130981">
        <w:rPr>
          <w:rFonts w:ascii="Courier New" w:eastAsia="Times New Roman" w:hAnsi="Courier New" w:cs="Courier New"/>
          <w:color w:val="000000"/>
          <w:sz w:val="20"/>
          <w:szCs w:val="20"/>
        </w:rPr>
        <w:t>-proto": {</w:t>
      </w:r>
    </w:p>
    <w:p w14:paraId="370EB66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"1.0.1",</w:t>
      </w:r>
    </w:p>
    <w:p w14:paraId="4A77770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"https://registry.npmjs.org/has-proto/-/has-proto-1.0.1.tgz",</w:t>
      </w:r>
    </w:p>
    <w:p w14:paraId="641E7F4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"sha512-7qE+iP+O+bgF9clE5+UoBFzE65mlBiVj3tKCrlNQ0Ogwm0BjpT/gK4SlLYDMybDh5I3TCTKnPPa0oMG7JDYrhg==",</w:t>
      </w:r>
    </w:p>
    <w:p w14:paraId="01053C3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40E465D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1523009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has</w:t>
      </w:r>
      <w:proofErr w:type="gramEnd"/>
      <w:r w:rsidRPr="00130981">
        <w:rPr>
          <w:rFonts w:ascii="Courier New" w:eastAsia="Times New Roman" w:hAnsi="Courier New" w:cs="Courier New"/>
          <w:color w:val="000000"/>
          <w:sz w:val="20"/>
          <w:szCs w:val="20"/>
        </w:rPr>
        <w:t>-symbols": {</w:t>
      </w:r>
    </w:p>
    <w:p w14:paraId="7ADA2A8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"1.0.3",</w:t>
      </w:r>
    </w:p>
    <w:p w14:paraId="1E9E1AB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"https://registry.npmjs.org/has-symbols/-/has-symbols-1.0.3.tgz",</w:t>
      </w:r>
    </w:p>
    <w:p w14:paraId="3273B5A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"sha512-l3LCuF6MgDNwTDKkdYGEihYjt5pRPbEg46rtlmnSPlUbgmB8LOIrKJbYYFBSbnPaJexMKtiPO8hmeRjRz2Td+A==",</w:t>
      </w:r>
    </w:p>
    <w:p w14:paraId="1C0B781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7F0BEB3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lastRenderedPageBreak/>
        <w:t xml:space="preserve">    },</w:t>
      </w:r>
    </w:p>
    <w:p w14:paraId="074A9DE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has</w:t>
      </w:r>
      <w:proofErr w:type="gramEnd"/>
      <w:r w:rsidRPr="00130981">
        <w:rPr>
          <w:rFonts w:ascii="Courier New" w:eastAsia="Times New Roman" w:hAnsi="Courier New" w:cs="Courier New"/>
          <w:color w:val="000000"/>
          <w:sz w:val="20"/>
          <w:szCs w:val="20"/>
        </w:rPr>
        <w:t>-</w:t>
      </w:r>
      <w:proofErr w:type="spellStart"/>
      <w:r w:rsidRPr="00130981">
        <w:rPr>
          <w:rFonts w:ascii="Courier New" w:eastAsia="Times New Roman" w:hAnsi="Courier New" w:cs="Courier New"/>
          <w:color w:val="000000"/>
          <w:sz w:val="20"/>
          <w:szCs w:val="20"/>
        </w:rPr>
        <w:t>tostringtag</w:t>
      </w:r>
      <w:proofErr w:type="spellEnd"/>
      <w:r w:rsidRPr="00130981">
        <w:rPr>
          <w:rFonts w:ascii="Courier New" w:eastAsia="Times New Roman" w:hAnsi="Courier New" w:cs="Courier New"/>
          <w:color w:val="000000"/>
          <w:sz w:val="20"/>
          <w:szCs w:val="20"/>
        </w:rPr>
        <w:t>": {</w:t>
      </w:r>
    </w:p>
    <w:p w14:paraId="54987E5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"1.0.0",</w:t>
      </w:r>
    </w:p>
    <w:p w14:paraId="7934684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"https://registry.npmjs.org/has-tostringtag/-/has-tostringtag-1.0.0.tgz",</w:t>
      </w:r>
    </w:p>
    <w:p w14:paraId="6A91A2B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"sha512-kFjcSNhnlGV1kyoGk7OXKSawH5JOb/LzUc5w9B02hOTO0dfFRjbHQKvg1d6cf3HbeUmtU9VbbV3qzZ2Teh97WQ==",</w:t>
      </w:r>
    </w:p>
    <w:p w14:paraId="701B48F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61CB6F2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5473AD7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has</w:t>
      </w:r>
      <w:proofErr w:type="gramEnd"/>
      <w:r w:rsidRPr="00130981">
        <w:rPr>
          <w:rFonts w:ascii="Courier New" w:eastAsia="Times New Roman" w:hAnsi="Courier New" w:cs="Courier New"/>
          <w:color w:val="000000"/>
          <w:sz w:val="20"/>
          <w:szCs w:val="20"/>
        </w:rPr>
        <w:t>-symbols": "^1.0.2"</w:t>
      </w:r>
    </w:p>
    <w:p w14:paraId="74D3867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71D9D52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CD2F7E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has</w:t>
      </w:r>
      <w:proofErr w:type="gramEnd"/>
      <w:r w:rsidRPr="00130981">
        <w:rPr>
          <w:rFonts w:ascii="Courier New" w:eastAsia="Times New Roman" w:hAnsi="Courier New" w:cs="Courier New"/>
          <w:color w:val="000000"/>
          <w:sz w:val="20"/>
          <w:szCs w:val="20"/>
        </w:rPr>
        <w:t>-value": {</w:t>
      </w:r>
    </w:p>
    <w:p w14:paraId="547C744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"1.0.0",</w:t>
      </w:r>
    </w:p>
    <w:p w14:paraId="458616E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"https://registry.npmjs.org/has-value/-/has-value-1.0.0.tgz",</w:t>
      </w:r>
    </w:p>
    <w:p w14:paraId="44292B2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"sha512-IBXk4GTsLYdQ7Rvt+GRBrFSVEkmuOUy4re0Xjd9kJSUQpnTrWR4/y9RpfexN9vkAPMFuQoeWKwqzPozRTlasGw==",</w:t>
      </w:r>
    </w:p>
    <w:p w14:paraId="7A6865F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121C411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60FA0E8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get</w:t>
      </w:r>
      <w:proofErr w:type="gramEnd"/>
      <w:r w:rsidRPr="00130981">
        <w:rPr>
          <w:rFonts w:ascii="Courier New" w:eastAsia="Times New Roman" w:hAnsi="Courier New" w:cs="Courier New"/>
          <w:color w:val="000000"/>
          <w:sz w:val="20"/>
          <w:szCs w:val="20"/>
        </w:rPr>
        <w:t>-value": "^2.0.6",</w:t>
      </w:r>
    </w:p>
    <w:p w14:paraId="740B746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has</w:t>
      </w:r>
      <w:proofErr w:type="gramEnd"/>
      <w:r w:rsidRPr="00130981">
        <w:rPr>
          <w:rFonts w:ascii="Courier New" w:eastAsia="Times New Roman" w:hAnsi="Courier New" w:cs="Courier New"/>
          <w:color w:val="000000"/>
          <w:sz w:val="20"/>
          <w:szCs w:val="20"/>
        </w:rPr>
        <w:t>-values": "^1.0.0",</w:t>
      </w:r>
    </w:p>
    <w:p w14:paraId="767E8CA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isobject</w:t>
      </w:r>
      <w:proofErr w:type="spellEnd"/>
      <w:r w:rsidRPr="00130981">
        <w:rPr>
          <w:rFonts w:ascii="Courier New" w:eastAsia="Times New Roman" w:hAnsi="Courier New" w:cs="Courier New"/>
          <w:color w:val="000000"/>
          <w:sz w:val="20"/>
          <w:szCs w:val="20"/>
        </w:rPr>
        <w:t>": "^3.0.0"</w:t>
      </w:r>
    </w:p>
    <w:p w14:paraId="6FE7DEA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2D54A43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232D018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has</w:t>
      </w:r>
      <w:proofErr w:type="gramEnd"/>
      <w:r w:rsidRPr="00130981">
        <w:rPr>
          <w:rFonts w:ascii="Courier New" w:eastAsia="Times New Roman" w:hAnsi="Courier New" w:cs="Courier New"/>
          <w:color w:val="000000"/>
          <w:sz w:val="20"/>
          <w:szCs w:val="20"/>
        </w:rPr>
        <w:t>-values": {</w:t>
      </w:r>
    </w:p>
    <w:p w14:paraId="10A0D50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"1.0.0",</w:t>
      </w:r>
    </w:p>
    <w:p w14:paraId="0518B1A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"https://registry.npmjs.org/has-values/-/has-values-1.0.0.tgz",</w:t>
      </w:r>
    </w:p>
    <w:p w14:paraId="1F650EA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"sha512-ODYZC64uqzmtfGMEAX/FvZiRyWLpAC3vYnNunURUnkGVTS+mI0smVsWaPydRBsE3g+ok7h960jChO8mFcWlHaQ==",</w:t>
      </w:r>
    </w:p>
    <w:p w14:paraId="02F0814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5F9C3B6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079F207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is</w:t>
      </w:r>
      <w:proofErr w:type="gramEnd"/>
      <w:r w:rsidRPr="00130981">
        <w:rPr>
          <w:rFonts w:ascii="Courier New" w:eastAsia="Times New Roman" w:hAnsi="Courier New" w:cs="Courier New"/>
          <w:color w:val="000000"/>
          <w:sz w:val="20"/>
          <w:szCs w:val="20"/>
        </w:rPr>
        <w:t>-number": "^3.0.0",</w:t>
      </w:r>
    </w:p>
    <w:p w14:paraId="7EACEAA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kind</w:t>
      </w:r>
      <w:proofErr w:type="gramEnd"/>
      <w:r w:rsidRPr="00130981">
        <w:rPr>
          <w:rFonts w:ascii="Courier New" w:eastAsia="Times New Roman" w:hAnsi="Courier New" w:cs="Courier New"/>
          <w:color w:val="000000"/>
          <w:sz w:val="20"/>
          <w:szCs w:val="20"/>
        </w:rPr>
        <w:t>-of": "^4.0.0"</w:t>
      </w:r>
    </w:p>
    <w:p w14:paraId="4AB3648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5F23A6A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"dependencies": {</w:t>
      </w:r>
    </w:p>
    <w:p w14:paraId="75BDC6F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is</w:t>
      </w:r>
      <w:proofErr w:type="gramEnd"/>
      <w:r w:rsidRPr="00130981">
        <w:rPr>
          <w:rFonts w:ascii="Courier New" w:eastAsia="Times New Roman" w:hAnsi="Courier New" w:cs="Courier New"/>
          <w:color w:val="000000"/>
          <w:sz w:val="20"/>
          <w:szCs w:val="20"/>
        </w:rPr>
        <w:t>-number": {</w:t>
      </w:r>
    </w:p>
    <w:p w14:paraId="0C879BB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"3.0.0",</w:t>
      </w:r>
    </w:p>
    <w:p w14:paraId="496DCA8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"https://registry.npmjs.org/is-number/-/is-number-3.0.0.tgz",</w:t>
      </w:r>
    </w:p>
    <w:p w14:paraId="13FF20A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"sha512-4cboCqIpliH+mAvFNegjZQ4kgKc3ZUhQVr3HvWbSh5q3WH2v82ct+T2Y1hdU5Gdtorx/cLifQjqCbL7bpznLTg==",</w:t>
      </w:r>
    </w:p>
    <w:p w14:paraId="3D9402A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7235A62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0F3484A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kind</w:t>
      </w:r>
      <w:proofErr w:type="gramEnd"/>
      <w:r w:rsidRPr="00130981">
        <w:rPr>
          <w:rFonts w:ascii="Courier New" w:eastAsia="Times New Roman" w:hAnsi="Courier New" w:cs="Courier New"/>
          <w:color w:val="000000"/>
          <w:sz w:val="20"/>
          <w:szCs w:val="20"/>
        </w:rPr>
        <w:t>-of": "^3.0.2"</w:t>
      </w:r>
    </w:p>
    <w:p w14:paraId="6CD0F99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28030AC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"dependencies": {</w:t>
      </w:r>
    </w:p>
    <w:p w14:paraId="17C1BC6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kind</w:t>
      </w:r>
      <w:proofErr w:type="gramEnd"/>
      <w:r w:rsidRPr="00130981">
        <w:rPr>
          <w:rFonts w:ascii="Courier New" w:eastAsia="Times New Roman" w:hAnsi="Courier New" w:cs="Courier New"/>
          <w:color w:val="000000"/>
          <w:sz w:val="20"/>
          <w:szCs w:val="20"/>
        </w:rPr>
        <w:t>-of": {</w:t>
      </w:r>
    </w:p>
    <w:p w14:paraId="7E6681A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"3.2.2",</w:t>
      </w:r>
    </w:p>
    <w:p w14:paraId="3D88DEA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"https://registry.npmjs.org/kind-of/-/kind-of-3.2.2.tgz",</w:t>
      </w:r>
    </w:p>
    <w:p w14:paraId="46D17CD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"sha512-NOW9QQXMoZGg/oqnVNoNTTIFEIid1627WCffUBJEdMxYApq7mNE7CpzucIPc+ZQg25Phej7IJSmX3hO+oblOtQ==",</w:t>
      </w:r>
    </w:p>
    <w:p w14:paraId="6DAE057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lastRenderedPageBreak/>
        <w:t xml:space="preserve">              "dev": true,</w:t>
      </w:r>
    </w:p>
    <w:p w14:paraId="481562A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77767D3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is</w:t>
      </w:r>
      <w:proofErr w:type="gramEnd"/>
      <w:r w:rsidRPr="00130981">
        <w:rPr>
          <w:rFonts w:ascii="Courier New" w:eastAsia="Times New Roman" w:hAnsi="Courier New" w:cs="Courier New"/>
          <w:color w:val="000000"/>
          <w:sz w:val="20"/>
          <w:szCs w:val="20"/>
        </w:rPr>
        <w:t>-buffer": "^1.1.5"</w:t>
      </w:r>
    </w:p>
    <w:p w14:paraId="17AE1A3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0D319B2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31A372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5FC3BDE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7358E06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kind</w:t>
      </w:r>
      <w:proofErr w:type="gramEnd"/>
      <w:r w:rsidRPr="00130981">
        <w:rPr>
          <w:rFonts w:ascii="Courier New" w:eastAsia="Times New Roman" w:hAnsi="Courier New" w:cs="Courier New"/>
          <w:color w:val="000000"/>
          <w:sz w:val="20"/>
          <w:szCs w:val="20"/>
        </w:rPr>
        <w:t>-of": {</w:t>
      </w:r>
    </w:p>
    <w:p w14:paraId="33A5533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"4.0.0",</w:t>
      </w:r>
    </w:p>
    <w:p w14:paraId="68772F3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"https://registry.npmjs.org/kind-of/-/kind-of-4.0.0.tgz",</w:t>
      </w:r>
    </w:p>
    <w:p w14:paraId="3F5A311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"sha512-24XsCxmEbRwEDbz/qz3stgin8TTzZ1ESR56OMCN0ujYg+vRutNSiOj9bHH9u85DKgXguraugV5sFuvbD4FW/hw==",</w:t>
      </w:r>
    </w:p>
    <w:p w14:paraId="0219DB0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34F3902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7EEEEDE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is</w:t>
      </w:r>
      <w:proofErr w:type="gramEnd"/>
      <w:r w:rsidRPr="00130981">
        <w:rPr>
          <w:rFonts w:ascii="Courier New" w:eastAsia="Times New Roman" w:hAnsi="Courier New" w:cs="Courier New"/>
          <w:color w:val="000000"/>
          <w:sz w:val="20"/>
          <w:szCs w:val="20"/>
        </w:rPr>
        <w:t>-buffer": "^1.1.5"</w:t>
      </w:r>
    </w:p>
    <w:p w14:paraId="2F28D84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CFE32A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EE8F04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5955B61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8369CD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hash</w:t>
      </w:r>
      <w:proofErr w:type="gramEnd"/>
      <w:r w:rsidRPr="00130981">
        <w:rPr>
          <w:rFonts w:ascii="Courier New" w:eastAsia="Times New Roman" w:hAnsi="Courier New" w:cs="Courier New"/>
          <w:color w:val="000000"/>
          <w:sz w:val="20"/>
          <w:szCs w:val="20"/>
        </w:rPr>
        <w:t>-base": {</w:t>
      </w:r>
    </w:p>
    <w:p w14:paraId="722AD45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"3.1.0",</w:t>
      </w:r>
    </w:p>
    <w:p w14:paraId="702011D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"https://registry.npmjs.org/hash-base/-/hash-base-3.1.0.tgz",</w:t>
      </w:r>
    </w:p>
    <w:p w14:paraId="1958A2C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"sha512-1nmYp/rhMDiE7AYkDw+lLwlAzz0AntGIe51F3RfFfEqyQ3feY2eI/NcwC6umIQVOASPMsWJLJScWKSSvzL9IVA==",</w:t>
      </w:r>
    </w:p>
    <w:p w14:paraId="786A292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1BBA7E9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5C9809C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"inherits": "^2.0.4",</w:t>
      </w:r>
    </w:p>
    <w:p w14:paraId="4FBCE33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readable</w:t>
      </w:r>
      <w:proofErr w:type="gramEnd"/>
      <w:r w:rsidRPr="00130981">
        <w:rPr>
          <w:rFonts w:ascii="Courier New" w:eastAsia="Times New Roman" w:hAnsi="Courier New" w:cs="Courier New"/>
          <w:color w:val="000000"/>
          <w:sz w:val="20"/>
          <w:szCs w:val="20"/>
        </w:rPr>
        <w:t>-stream": "^3.6.0",</w:t>
      </w:r>
    </w:p>
    <w:p w14:paraId="1C65F52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safe</w:t>
      </w:r>
      <w:proofErr w:type="gramEnd"/>
      <w:r w:rsidRPr="00130981">
        <w:rPr>
          <w:rFonts w:ascii="Courier New" w:eastAsia="Times New Roman" w:hAnsi="Courier New" w:cs="Courier New"/>
          <w:color w:val="000000"/>
          <w:sz w:val="20"/>
          <w:szCs w:val="20"/>
        </w:rPr>
        <w:t>-buffer": "^5.2.0"</w:t>
      </w:r>
    </w:p>
    <w:p w14:paraId="0E7B6F4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3069C06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"dependencies": {</w:t>
      </w:r>
    </w:p>
    <w:p w14:paraId="64070AA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readable</w:t>
      </w:r>
      <w:proofErr w:type="gramEnd"/>
      <w:r w:rsidRPr="00130981">
        <w:rPr>
          <w:rFonts w:ascii="Courier New" w:eastAsia="Times New Roman" w:hAnsi="Courier New" w:cs="Courier New"/>
          <w:color w:val="000000"/>
          <w:sz w:val="20"/>
          <w:szCs w:val="20"/>
        </w:rPr>
        <w:t>-stream": {</w:t>
      </w:r>
    </w:p>
    <w:p w14:paraId="7D31983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"3.6.2",</w:t>
      </w:r>
    </w:p>
    <w:p w14:paraId="72A8679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"https://registry.npmjs.org/readable-stream/-/readable-stream-3.6.2.tgz",</w:t>
      </w:r>
    </w:p>
    <w:p w14:paraId="419BEDB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"sha512-9u/sniCrY3D5WdsERHzHE4G2YCXqoG5FTHUiCC4SIbr6XcLZBY05ya9EKjYek9O5xOAwjGq+1JdGBAS7Q9ScoA==",</w:t>
      </w:r>
    </w:p>
    <w:p w14:paraId="15FC67A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0F21D63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20233C8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"inherits": "^2.0.3",</w:t>
      </w:r>
    </w:p>
    <w:p w14:paraId="02D5739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string</w:t>
      </w:r>
      <w:proofErr w:type="gramEnd"/>
      <w:r w:rsidRPr="00130981">
        <w:rPr>
          <w:rFonts w:ascii="Courier New" w:eastAsia="Times New Roman" w:hAnsi="Courier New" w:cs="Courier New"/>
          <w:color w:val="000000"/>
          <w:sz w:val="20"/>
          <w:szCs w:val="20"/>
        </w:rPr>
        <w:t>_decoder</w:t>
      </w:r>
      <w:proofErr w:type="spellEnd"/>
      <w:r w:rsidRPr="00130981">
        <w:rPr>
          <w:rFonts w:ascii="Courier New" w:eastAsia="Times New Roman" w:hAnsi="Courier New" w:cs="Courier New"/>
          <w:color w:val="000000"/>
          <w:sz w:val="20"/>
          <w:szCs w:val="20"/>
        </w:rPr>
        <w:t>": "^1.1.1",</w:t>
      </w:r>
    </w:p>
    <w:p w14:paraId="51BF2C7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util</w:t>
      </w:r>
      <w:proofErr w:type="gramEnd"/>
      <w:r w:rsidRPr="00130981">
        <w:rPr>
          <w:rFonts w:ascii="Courier New" w:eastAsia="Times New Roman" w:hAnsi="Courier New" w:cs="Courier New"/>
          <w:color w:val="000000"/>
          <w:sz w:val="20"/>
          <w:szCs w:val="20"/>
        </w:rPr>
        <w:t>-deprecate": "^1.0.1"</w:t>
      </w:r>
    </w:p>
    <w:p w14:paraId="2E1979D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22642F2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7872DE2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safe</w:t>
      </w:r>
      <w:proofErr w:type="gramEnd"/>
      <w:r w:rsidRPr="00130981">
        <w:rPr>
          <w:rFonts w:ascii="Courier New" w:eastAsia="Times New Roman" w:hAnsi="Courier New" w:cs="Courier New"/>
          <w:color w:val="000000"/>
          <w:sz w:val="20"/>
          <w:szCs w:val="20"/>
        </w:rPr>
        <w:t>-buffer": {</w:t>
      </w:r>
    </w:p>
    <w:p w14:paraId="69C0CA2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"5.2.1",</w:t>
      </w:r>
    </w:p>
    <w:p w14:paraId="2418AB5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"https://registry.npmjs.org/safe-buffer/-/safe-buffer-5.2.1.tgz",</w:t>
      </w:r>
    </w:p>
    <w:p w14:paraId="6172DD2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"sha512-rp3So07KcdmmKbGvgaNxQSJr7bGVSVk5S9Eq1F+ppbRo70+YeaDxkw5Dd8NPN+GD6bjnYm2VuPuCXmpuYvmCXQ==",</w:t>
      </w:r>
    </w:p>
    <w:p w14:paraId="0E9B479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7616093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66CD7B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589BE1F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lastRenderedPageBreak/>
        <w:t xml:space="preserve">    },</w:t>
      </w:r>
    </w:p>
    <w:p w14:paraId="6F37B45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"hash.js": {</w:t>
      </w:r>
    </w:p>
    <w:p w14:paraId="470D522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"1.1.7",</w:t>
      </w:r>
    </w:p>
    <w:p w14:paraId="6514999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"https://registry.npmjs.org/hash.js/-/hash.js-1.1.7.tgz",</w:t>
      </w:r>
    </w:p>
    <w:p w14:paraId="6254713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"sha512-taOaskGt4z4SOANNseOviYDvjEJinIkRgmp7LbKP2YTTmVxWBl87s/uzK9r+44BclBSp2X7K1hqeNfz9JbBeXA==",</w:t>
      </w:r>
    </w:p>
    <w:p w14:paraId="5C8862D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774572E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3E54FD3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"inherits": "^2.0.3",</w:t>
      </w:r>
    </w:p>
    <w:p w14:paraId="5D836BA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minimalistic</w:t>
      </w:r>
      <w:proofErr w:type="gramEnd"/>
      <w:r w:rsidRPr="00130981">
        <w:rPr>
          <w:rFonts w:ascii="Courier New" w:eastAsia="Times New Roman" w:hAnsi="Courier New" w:cs="Courier New"/>
          <w:color w:val="000000"/>
          <w:sz w:val="20"/>
          <w:szCs w:val="20"/>
        </w:rPr>
        <w:t>-assert": "^1.0.1"</w:t>
      </w:r>
    </w:p>
    <w:p w14:paraId="15C6518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743313D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68D10D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hex</w:t>
      </w:r>
      <w:proofErr w:type="gramEnd"/>
      <w:r w:rsidRPr="00130981">
        <w:rPr>
          <w:rFonts w:ascii="Courier New" w:eastAsia="Times New Roman" w:hAnsi="Courier New" w:cs="Courier New"/>
          <w:color w:val="000000"/>
          <w:sz w:val="20"/>
          <w:szCs w:val="20"/>
        </w:rPr>
        <w:t>-color-regex": {</w:t>
      </w:r>
    </w:p>
    <w:p w14:paraId="4CCC247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"1.1.0",</w:t>
      </w:r>
    </w:p>
    <w:p w14:paraId="4EA05FB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"https://registry.npmjs.org/hex-color-regex/-/hex-color-regex-1.1.0.tgz",</w:t>
      </w:r>
    </w:p>
    <w:p w14:paraId="7985ECC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"sha512-l9sfDFsuqtOqKDsQdqrMRk0U85RZc0RtOR9yPI7mRVOa4FsR/BVnZ0shmQRM96Ji99kYZP/7hn1cedc1+ApsTQ==",</w:t>
      </w:r>
    </w:p>
    <w:p w14:paraId="21D9E96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3FDB32F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573DEEF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hmac</w:t>
      </w:r>
      <w:proofErr w:type="gramEnd"/>
      <w:r w:rsidRPr="00130981">
        <w:rPr>
          <w:rFonts w:ascii="Courier New" w:eastAsia="Times New Roman" w:hAnsi="Courier New" w:cs="Courier New"/>
          <w:color w:val="000000"/>
          <w:sz w:val="20"/>
          <w:szCs w:val="20"/>
        </w:rPr>
        <w:t>-drbg</w:t>
      </w:r>
      <w:proofErr w:type="spellEnd"/>
      <w:r w:rsidRPr="00130981">
        <w:rPr>
          <w:rFonts w:ascii="Courier New" w:eastAsia="Times New Roman" w:hAnsi="Courier New" w:cs="Courier New"/>
          <w:color w:val="000000"/>
          <w:sz w:val="20"/>
          <w:szCs w:val="20"/>
        </w:rPr>
        <w:t>": {</w:t>
      </w:r>
    </w:p>
    <w:p w14:paraId="7E05420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"1.0.1",</w:t>
      </w:r>
    </w:p>
    <w:p w14:paraId="2AC337F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t>
      </w:r>
      <w:proofErr w:type="spellStart"/>
      <w:r w:rsidRPr="00130981">
        <w:rPr>
          <w:rFonts w:ascii="Courier New" w:eastAsia="Times New Roman" w:hAnsi="Courier New" w:cs="Courier New"/>
          <w:color w:val="000000"/>
          <w:sz w:val="20"/>
          <w:szCs w:val="20"/>
        </w:rPr>
        <w:t>hmac-drbg</w:t>
      </w:r>
      <w:proofErr w:type="spellEnd"/>
      <w:r w:rsidRPr="00130981">
        <w:rPr>
          <w:rFonts w:ascii="Courier New" w:eastAsia="Times New Roman" w:hAnsi="Courier New" w:cs="Courier New"/>
          <w:color w:val="000000"/>
          <w:sz w:val="20"/>
          <w:szCs w:val="20"/>
        </w:rPr>
        <w:t>/-/hmac-drbg-1.0.1.tgz",</w:t>
      </w:r>
    </w:p>
    <w:p w14:paraId="1E472A1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"sha512-Tti3gMqLdZfhOQY1Mzf/AanLiqh1WTiJgEj26ZuYQ9fbkLomzGchCws4FyrSd4VkpBfiNhaE1On+lOz894jvXg==",</w:t>
      </w:r>
    </w:p>
    <w:p w14:paraId="2B269E0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03886A8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236C631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"hash.js": "^1.0.3",</w:t>
      </w:r>
    </w:p>
    <w:p w14:paraId="10212D5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minimalistic</w:t>
      </w:r>
      <w:proofErr w:type="gramEnd"/>
      <w:r w:rsidRPr="00130981">
        <w:rPr>
          <w:rFonts w:ascii="Courier New" w:eastAsia="Times New Roman" w:hAnsi="Courier New" w:cs="Courier New"/>
          <w:color w:val="000000"/>
          <w:sz w:val="20"/>
          <w:szCs w:val="20"/>
        </w:rPr>
        <w:t>-assert": "^1.0.0",</w:t>
      </w:r>
    </w:p>
    <w:p w14:paraId="63D6066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minimalistic</w:t>
      </w:r>
      <w:proofErr w:type="gramEnd"/>
      <w:r w:rsidRPr="00130981">
        <w:rPr>
          <w:rFonts w:ascii="Courier New" w:eastAsia="Times New Roman" w:hAnsi="Courier New" w:cs="Courier New"/>
          <w:color w:val="000000"/>
          <w:sz w:val="20"/>
          <w:szCs w:val="20"/>
        </w:rPr>
        <w:t>-crypto-utils": "^1.0.1"</w:t>
      </w:r>
    </w:p>
    <w:p w14:paraId="24BF768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033EBB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2E6CC4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hosted</w:t>
      </w:r>
      <w:proofErr w:type="gramEnd"/>
      <w:r w:rsidRPr="00130981">
        <w:rPr>
          <w:rFonts w:ascii="Courier New" w:eastAsia="Times New Roman" w:hAnsi="Courier New" w:cs="Courier New"/>
          <w:color w:val="000000"/>
          <w:sz w:val="20"/>
          <w:szCs w:val="20"/>
        </w:rPr>
        <w:t>-git-info": {</w:t>
      </w:r>
    </w:p>
    <w:p w14:paraId="2B37C93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"3.0.8",</w:t>
      </w:r>
    </w:p>
    <w:p w14:paraId="162EFB6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"https://registry.npmjs.org/hosted-git-info/-/hosted-git-info-3.0.8.tgz",</w:t>
      </w:r>
    </w:p>
    <w:p w14:paraId="236F6FA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"sha512-aXpmwoOhRBrw6X3j0h5RloK4x1OzsxMPyxqIHyNfSe2pypkVTZFpEiRoSipPEPlMrh0HW/XsjkJ5WgnCirpNUw==",</w:t>
      </w:r>
    </w:p>
    <w:p w14:paraId="051ABC8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6DBF214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586C1D9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lru</w:t>
      </w:r>
      <w:proofErr w:type="spellEnd"/>
      <w:proofErr w:type="gramEnd"/>
      <w:r w:rsidRPr="00130981">
        <w:rPr>
          <w:rFonts w:ascii="Courier New" w:eastAsia="Times New Roman" w:hAnsi="Courier New" w:cs="Courier New"/>
          <w:color w:val="000000"/>
          <w:sz w:val="20"/>
          <w:szCs w:val="20"/>
        </w:rPr>
        <w:t>-cache": "^6.0.0"</w:t>
      </w:r>
    </w:p>
    <w:p w14:paraId="46B74B3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00CD93B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"dependencies": {</w:t>
      </w:r>
    </w:p>
    <w:p w14:paraId="69A97ED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lru</w:t>
      </w:r>
      <w:proofErr w:type="spellEnd"/>
      <w:proofErr w:type="gramEnd"/>
      <w:r w:rsidRPr="00130981">
        <w:rPr>
          <w:rFonts w:ascii="Courier New" w:eastAsia="Times New Roman" w:hAnsi="Courier New" w:cs="Courier New"/>
          <w:color w:val="000000"/>
          <w:sz w:val="20"/>
          <w:szCs w:val="20"/>
        </w:rPr>
        <w:t>-cache": {</w:t>
      </w:r>
    </w:p>
    <w:p w14:paraId="26730AD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"6.0.0",</w:t>
      </w:r>
    </w:p>
    <w:p w14:paraId="2674BE0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t>
      </w:r>
      <w:proofErr w:type="spellStart"/>
      <w:r w:rsidRPr="00130981">
        <w:rPr>
          <w:rFonts w:ascii="Courier New" w:eastAsia="Times New Roman" w:hAnsi="Courier New" w:cs="Courier New"/>
          <w:color w:val="000000"/>
          <w:sz w:val="20"/>
          <w:szCs w:val="20"/>
        </w:rPr>
        <w:t>lru</w:t>
      </w:r>
      <w:proofErr w:type="spellEnd"/>
      <w:r w:rsidRPr="00130981">
        <w:rPr>
          <w:rFonts w:ascii="Courier New" w:eastAsia="Times New Roman" w:hAnsi="Courier New" w:cs="Courier New"/>
          <w:color w:val="000000"/>
          <w:sz w:val="20"/>
          <w:szCs w:val="20"/>
        </w:rPr>
        <w:t>-cache/-/lru-cache-6.0.0.tgz",</w:t>
      </w:r>
    </w:p>
    <w:p w14:paraId="67AA715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"sha512-Jo6dJ04CmSjuznwJSS3pUeWmd/H0ffTlkXXgwZi+eq1UCmqQwCh+eLsYOYCwY991i2Fah4h1BEMCx4qThGbsiA==",</w:t>
      </w:r>
    </w:p>
    <w:p w14:paraId="10CB51A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63074F5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2A7BFC9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yallist</w:t>
      </w:r>
      <w:proofErr w:type="spellEnd"/>
      <w:r w:rsidRPr="00130981">
        <w:rPr>
          <w:rFonts w:ascii="Courier New" w:eastAsia="Times New Roman" w:hAnsi="Courier New" w:cs="Courier New"/>
          <w:color w:val="000000"/>
          <w:sz w:val="20"/>
          <w:szCs w:val="20"/>
        </w:rPr>
        <w:t>": "^4.0.0"</w:t>
      </w:r>
    </w:p>
    <w:p w14:paraId="719554D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08E39F5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lastRenderedPageBreak/>
        <w:t xml:space="preserve">        },</w:t>
      </w:r>
    </w:p>
    <w:p w14:paraId="1F65403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yallist</w:t>
      </w:r>
      <w:proofErr w:type="spellEnd"/>
      <w:r w:rsidRPr="00130981">
        <w:rPr>
          <w:rFonts w:ascii="Courier New" w:eastAsia="Times New Roman" w:hAnsi="Courier New" w:cs="Courier New"/>
          <w:color w:val="000000"/>
          <w:sz w:val="20"/>
          <w:szCs w:val="20"/>
        </w:rPr>
        <w:t>": {</w:t>
      </w:r>
    </w:p>
    <w:p w14:paraId="0A5CABB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"4.0.0",</w:t>
      </w:r>
    </w:p>
    <w:p w14:paraId="20342E0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t>
      </w:r>
      <w:proofErr w:type="spellStart"/>
      <w:r w:rsidRPr="00130981">
        <w:rPr>
          <w:rFonts w:ascii="Courier New" w:eastAsia="Times New Roman" w:hAnsi="Courier New" w:cs="Courier New"/>
          <w:color w:val="000000"/>
          <w:sz w:val="20"/>
          <w:szCs w:val="20"/>
        </w:rPr>
        <w:t>yallist</w:t>
      </w:r>
      <w:proofErr w:type="spellEnd"/>
      <w:r w:rsidRPr="00130981">
        <w:rPr>
          <w:rFonts w:ascii="Courier New" w:eastAsia="Times New Roman" w:hAnsi="Courier New" w:cs="Courier New"/>
          <w:color w:val="000000"/>
          <w:sz w:val="20"/>
          <w:szCs w:val="20"/>
        </w:rPr>
        <w:t>/-/yallist-4.0.0.tgz",</w:t>
      </w:r>
    </w:p>
    <w:p w14:paraId="0CD66BE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"sha512-3wdGidZyq5PB084XLES5TpOSRA3wjXAlIWMhum2kRcv/41Sn2emQ0dycQW4uZXLejwKvg6EsvbdlVL+FYEct7A==",</w:t>
      </w:r>
    </w:p>
    <w:p w14:paraId="18F660F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3EF2108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772265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213518F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0D0B9B4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"hpack.js": {</w:t>
      </w:r>
    </w:p>
    <w:p w14:paraId="115049E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"2.1.6",</w:t>
      </w:r>
    </w:p>
    <w:p w14:paraId="502F363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"https://registry.npmjs.org/hpack.js/-/hpack.js-2.1.6.tgz",</w:t>
      </w:r>
    </w:p>
    <w:p w14:paraId="3E3F06D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"sha512-zJxVehUdMGIKsRaNt7apO2Gqp0BdqW5yaiGHXXmbpvxgBYVZnAql+BJb4RO5ad2MgpbZKn5G6nMnegrH1FcNYQ==",</w:t>
      </w:r>
    </w:p>
    <w:p w14:paraId="12F718F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2C84820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727E4F3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"inherits": "^2.0.1",</w:t>
      </w:r>
    </w:p>
    <w:p w14:paraId="72B2D68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obuf</w:t>
      </w:r>
      <w:proofErr w:type="spellEnd"/>
      <w:r w:rsidRPr="00130981">
        <w:rPr>
          <w:rFonts w:ascii="Courier New" w:eastAsia="Times New Roman" w:hAnsi="Courier New" w:cs="Courier New"/>
          <w:color w:val="000000"/>
          <w:sz w:val="20"/>
          <w:szCs w:val="20"/>
        </w:rPr>
        <w:t>": "^1.0.0",</w:t>
      </w:r>
    </w:p>
    <w:p w14:paraId="51DD3DE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readable</w:t>
      </w:r>
      <w:proofErr w:type="gramEnd"/>
      <w:r w:rsidRPr="00130981">
        <w:rPr>
          <w:rFonts w:ascii="Courier New" w:eastAsia="Times New Roman" w:hAnsi="Courier New" w:cs="Courier New"/>
          <w:color w:val="000000"/>
          <w:sz w:val="20"/>
          <w:szCs w:val="20"/>
        </w:rPr>
        <w:t>-stream": "^2.0.1",</w:t>
      </w:r>
    </w:p>
    <w:p w14:paraId="2F9BC12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wbuf</w:t>
      </w:r>
      <w:proofErr w:type="spellEnd"/>
      <w:r w:rsidRPr="00130981">
        <w:rPr>
          <w:rFonts w:ascii="Courier New" w:eastAsia="Times New Roman" w:hAnsi="Courier New" w:cs="Courier New"/>
          <w:color w:val="000000"/>
          <w:sz w:val="20"/>
          <w:szCs w:val="20"/>
        </w:rPr>
        <w:t>": "^1.1.0"</w:t>
      </w:r>
    </w:p>
    <w:p w14:paraId="054E861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3079B57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833125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hsl</w:t>
      </w:r>
      <w:proofErr w:type="spellEnd"/>
      <w:proofErr w:type="gramEnd"/>
      <w:r w:rsidRPr="00130981">
        <w:rPr>
          <w:rFonts w:ascii="Courier New" w:eastAsia="Times New Roman" w:hAnsi="Courier New" w:cs="Courier New"/>
          <w:color w:val="000000"/>
          <w:sz w:val="20"/>
          <w:szCs w:val="20"/>
        </w:rPr>
        <w:t>-regex": {</w:t>
      </w:r>
    </w:p>
    <w:p w14:paraId="6A5335F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"1.0.0",</w:t>
      </w:r>
    </w:p>
    <w:p w14:paraId="154B5FC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t>
      </w:r>
      <w:proofErr w:type="spellStart"/>
      <w:r w:rsidRPr="00130981">
        <w:rPr>
          <w:rFonts w:ascii="Courier New" w:eastAsia="Times New Roman" w:hAnsi="Courier New" w:cs="Courier New"/>
          <w:color w:val="000000"/>
          <w:sz w:val="20"/>
          <w:szCs w:val="20"/>
        </w:rPr>
        <w:t>hsl</w:t>
      </w:r>
      <w:proofErr w:type="spellEnd"/>
      <w:r w:rsidRPr="00130981">
        <w:rPr>
          <w:rFonts w:ascii="Courier New" w:eastAsia="Times New Roman" w:hAnsi="Courier New" w:cs="Courier New"/>
          <w:color w:val="000000"/>
          <w:sz w:val="20"/>
          <w:szCs w:val="20"/>
        </w:rPr>
        <w:t>-regex/-/hsl-regex-1.0.0.tgz",</w:t>
      </w:r>
    </w:p>
    <w:p w14:paraId="07A68E4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"sha512-M5ezZw4LzXbBKMruP+BNANf0k+19hDQMgpzBIYnya//Al+fjNct9Wf3b1WedLqdEs2hKBvxq/jh+DsHJLj0F9A==",</w:t>
      </w:r>
    </w:p>
    <w:p w14:paraId="1BAD98C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6DCAF9B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1EDA98C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hsla</w:t>
      </w:r>
      <w:proofErr w:type="spellEnd"/>
      <w:proofErr w:type="gramEnd"/>
      <w:r w:rsidRPr="00130981">
        <w:rPr>
          <w:rFonts w:ascii="Courier New" w:eastAsia="Times New Roman" w:hAnsi="Courier New" w:cs="Courier New"/>
          <w:color w:val="000000"/>
          <w:sz w:val="20"/>
          <w:szCs w:val="20"/>
        </w:rPr>
        <w:t>-regex": {</w:t>
      </w:r>
    </w:p>
    <w:p w14:paraId="4323E63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"1.0.0",</w:t>
      </w:r>
    </w:p>
    <w:p w14:paraId="53443A6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t>
      </w:r>
      <w:proofErr w:type="spellStart"/>
      <w:r w:rsidRPr="00130981">
        <w:rPr>
          <w:rFonts w:ascii="Courier New" w:eastAsia="Times New Roman" w:hAnsi="Courier New" w:cs="Courier New"/>
          <w:color w:val="000000"/>
          <w:sz w:val="20"/>
          <w:szCs w:val="20"/>
        </w:rPr>
        <w:t>hsla</w:t>
      </w:r>
      <w:proofErr w:type="spellEnd"/>
      <w:r w:rsidRPr="00130981">
        <w:rPr>
          <w:rFonts w:ascii="Courier New" w:eastAsia="Times New Roman" w:hAnsi="Courier New" w:cs="Courier New"/>
          <w:color w:val="000000"/>
          <w:sz w:val="20"/>
          <w:szCs w:val="20"/>
        </w:rPr>
        <w:t>-regex/-/hsla-regex-1.0.0.tgz",</w:t>
      </w:r>
    </w:p>
    <w:p w14:paraId="7B815A8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"sha512-7Wn5GMLuHBjZCb2bTmnDOycho0p/7UVaAeqXZGbHrBCl6Yd/xDhQJAXe6Ga9AXJH2I5zY1dEdYw2u1UptnSBJA==",</w:t>
      </w:r>
    </w:p>
    <w:p w14:paraId="2C7A05F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6042CAC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7D6A71D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html</w:t>
      </w:r>
      <w:proofErr w:type="gramEnd"/>
      <w:r w:rsidRPr="00130981">
        <w:rPr>
          <w:rFonts w:ascii="Courier New" w:eastAsia="Times New Roman" w:hAnsi="Courier New" w:cs="Courier New"/>
          <w:color w:val="000000"/>
          <w:sz w:val="20"/>
          <w:szCs w:val="20"/>
        </w:rPr>
        <w:t>-entities": {</w:t>
      </w:r>
    </w:p>
    <w:p w14:paraId="779EF3E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"1.4.0",</w:t>
      </w:r>
    </w:p>
    <w:p w14:paraId="27FF4C1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"https://registry.npmjs.org/html-entities/-/html-entities-1.4.0.tgz",</w:t>
      </w:r>
    </w:p>
    <w:p w14:paraId="0817F01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"sha512-8nxjcBcd8wovbeKx7h3wTji4e6+rhaVuPNpMqwWgnHh+N9ToqsCs6XztWRBPQ+UtzsoMAdKZtUENoVzU/EMtZA==",</w:t>
      </w:r>
    </w:p>
    <w:p w14:paraId="1962905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7548990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7D243EB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html</w:t>
      </w:r>
      <w:proofErr w:type="gramEnd"/>
      <w:r w:rsidRPr="00130981">
        <w:rPr>
          <w:rFonts w:ascii="Courier New" w:eastAsia="Times New Roman" w:hAnsi="Courier New" w:cs="Courier New"/>
          <w:color w:val="000000"/>
          <w:sz w:val="20"/>
          <w:szCs w:val="20"/>
        </w:rPr>
        <w:t>-escaper": {</w:t>
      </w:r>
    </w:p>
    <w:p w14:paraId="7286FF4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"2.0.2",</w:t>
      </w:r>
    </w:p>
    <w:p w14:paraId="3FFBDF9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"https://registry.npmjs.org/html-escaper/-/html-escaper-2.0.2.tgz",</w:t>
      </w:r>
    </w:p>
    <w:p w14:paraId="3CBDA8D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lastRenderedPageBreak/>
        <w:t xml:space="preserve">      "integrity": "sha512-H2iMtd0I4Mt5eYiapRdIDjp+XzelXQ0tFE4JS7YFwFevXXMmOp9myNrUvCg0D6ws8iqkRPBfKHgbwig1SmlLfg==",</w:t>
      </w:r>
    </w:p>
    <w:p w14:paraId="53039CD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4CA4E8A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D7E34D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http</w:t>
      </w:r>
      <w:proofErr w:type="gramEnd"/>
      <w:r w:rsidRPr="00130981">
        <w:rPr>
          <w:rFonts w:ascii="Courier New" w:eastAsia="Times New Roman" w:hAnsi="Courier New" w:cs="Courier New"/>
          <w:color w:val="000000"/>
          <w:sz w:val="20"/>
          <w:szCs w:val="20"/>
        </w:rPr>
        <w:t>-cache-semantics": {</w:t>
      </w:r>
    </w:p>
    <w:p w14:paraId="1DBF1F9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"3.8.1",</w:t>
      </w:r>
    </w:p>
    <w:p w14:paraId="482A94F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"https://registry.npmjs.org/http-cache-semantics/-/http-cache-semantics-3.8.1.tgz",</w:t>
      </w:r>
    </w:p>
    <w:p w14:paraId="24A2277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"sha512-5ai2iksyV8ZXmnZhHH4rWPoxxistEexSi5936zIQ1bnNTW5VnA85B6P/VpXiRM017IgRvb2kKo1a//y+0wSp3w==",</w:t>
      </w:r>
    </w:p>
    <w:p w14:paraId="7BD0E89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18785D2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5C994DC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http</w:t>
      </w:r>
      <w:proofErr w:type="gramEnd"/>
      <w:r w:rsidRPr="00130981">
        <w:rPr>
          <w:rFonts w:ascii="Courier New" w:eastAsia="Times New Roman" w:hAnsi="Courier New" w:cs="Courier New"/>
          <w:color w:val="000000"/>
          <w:sz w:val="20"/>
          <w:szCs w:val="20"/>
        </w:rPr>
        <w:t>-deceiver": {</w:t>
      </w:r>
    </w:p>
    <w:p w14:paraId="004A554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"1.2.7",</w:t>
      </w:r>
    </w:p>
    <w:p w14:paraId="3EB6CAF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"https://registry.npmjs.org/http-deceiver/-/http-deceiver-1.2.7.tgz",</w:t>
      </w:r>
    </w:p>
    <w:p w14:paraId="0595C38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"sha512-LmpOGxTfbpgtGVxJrj5k7asXHCgNZp5nLfp+hWc8QQRqtb7fUy6kRY3BO1h9ddF6yIPYUARgxGOwB42DnxIaNw==",</w:t>
      </w:r>
    </w:p>
    <w:p w14:paraId="5D7AA05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4466912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2DDAA98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http</w:t>
      </w:r>
      <w:proofErr w:type="gramEnd"/>
      <w:r w:rsidRPr="00130981">
        <w:rPr>
          <w:rFonts w:ascii="Courier New" w:eastAsia="Times New Roman" w:hAnsi="Courier New" w:cs="Courier New"/>
          <w:color w:val="000000"/>
          <w:sz w:val="20"/>
          <w:szCs w:val="20"/>
        </w:rPr>
        <w:t>-errors": {</w:t>
      </w:r>
    </w:p>
    <w:p w14:paraId="38A69AA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"2.0.0",</w:t>
      </w:r>
    </w:p>
    <w:p w14:paraId="6A86CC4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"https://registry.npmjs.org/http-errors/-/http-errors-2.0.0.tgz",</w:t>
      </w:r>
    </w:p>
    <w:p w14:paraId="5056DB8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"sha512-FtwrG/euBzaEjYeRqOgly7G0qviiXoJWnvEH2Z1plBdXgbyjv34pHTSb9zoeHMyDy33+DWy5Wt9Wo+TURtOYSQ==",</w:t>
      </w:r>
    </w:p>
    <w:p w14:paraId="2F3115A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0917627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6128F95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depd</w:t>
      </w:r>
      <w:proofErr w:type="spellEnd"/>
      <w:r w:rsidRPr="00130981">
        <w:rPr>
          <w:rFonts w:ascii="Courier New" w:eastAsia="Times New Roman" w:hAnsi="Courier New" w:cs="Courier New"/>
          <w:color w:val="000000"/>
          <w:sz w:val="20"/>
          <w:szCs w:val="20"/>
        </w:rPr>
        <w:t>": "2.0.0",</w:t>
      </w:r>
    </w:p>
    <w:p w14:paraId="7BF292C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"inherits": "2.0.4",</w:t>
      </w:r>
    </w:p>
    <w:p w14:paraId="23F71A5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setprototypeof</w:t>
      </w:r>
      <w:proofErr w:type="spellEnd"/>
      <w:r w:rsidRPr="00130981">
        <w:rPr>
          <w:rFonts w:ascii="Courier New" w:eastAsia="Times New Roman" w:hAnsi="Courier New" w:cs="Courier New"/>
          <w:color w:val="000000"/>
          <w:sz w:val="20"/>
          <w:szCs w:val="20"/>
        </w:rPr>
        <w:t>": "1.2.0",</w:t>
      </w:r>
    </w:p>
    <w:p w14:paraId="59BA614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"statuses": "2.0.1",</w:t>
      </w:r>
    </w:p>
    <w:p w14:paraId="5E32F3A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toidentifier</w:t>
      </w:r>
      <w:proofErr w:type="spellEnd"/>
      <w:r w:rsidRPr="00130981">
        <w:rPr>
          <w:rFonts w:ascii="Courier New" w:eastAsia="Times New Roman" w:hAnsi="Courier New" w:cs="Courier New"/>
          <w:color w:val="000000"/>
          <w:sz w:val="20"/>
          <w:szCs w:val="20"/>
        </w:rPr>
        <w:t>": "1.0.1"</w:t>
      </w:r>
    </w:p>
    <w:p w14:paraId="63BA281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77A176D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0859DB1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http</w:t>
      </w:r>
      <w:proofErr w:type="gramEnd"/>
      <w:r w:rsidRPr="00130981">
        <w:rPr>
          <w:rFonts w:ascii="Courier New" w:eastAsia="Times New Roman" w:hAnsi="Courier New" w:cs="Courier New"/>
          <w:color w:val="000000"/>
          <w:sz w:val="20"/>
          <w:szCs w:val="20"/>
        </w:rPr>
        <w:t>-proxy": {</w:t>
      </w:r>
    </w:p>
    <w:p w14:paraId="7A3612D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"1.18.1",</w:t>
      </w:r>
    </w:p>
    <w:p w14:paraId="077D78A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"https://registry.npmjs.org/http-proxy/-/http-proxy-1.18.1.tgz",</w:t>
      </w:r>
    </w:p>
    <w:p w14:paraId="738A817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"sha512-7mz/721AbnJwIVbnaSv1Cz3Am0ZLT/UBwkC92VlxhXv/k/BBQfM2fXElQNC27BVGr0uwUpplYPQM9LnaBMR5NQ==",</w:t>
      </w:r>
    </w:p>
    <w:p w14:paraId="2396D56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6C84C7F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3CF87E3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"eventemitter3": "^4.0.0",</w:t>
      </w:r>
    </w:p>
    <w:p w14:paraId="240EC70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follow</w:t>
      </w:r>
      <w:proofErr w:type="gramEnd"/>
      <w:r w:rsidRPr="00130981">
        <w:rPr>
          <w:rFonts w:ascii="Courier New" w:eastAsia="Times New Roman" w:hAnsi="Courier New" w:cs="Courier New"/>
          <w:color w:val="000000"/>
          <w:sz w:val="20"/>
          <w:szCs w:val="20"/>
        </w:rPr>
        <w:t>-redirects": "^1.0.0",</w:t>
      </w:r>
    </w:p>
    <w:p w14:paraId="65F6BA4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requires</w:t>
      </w:r>
      <w:proofErr w:type="gramEnd"/>
      <w:r w:rsidRPr="00130981">
        <w:rPr>
          <w:rFonts w:ascii="Courier New" w:eastAsia="Times New Roman" w:hAnsi="Courier New" w:cs="Courier New"/>
          <w:color w:val="000000"/>
          <w:sz w:val="20"/>
          <w:szCs w:val="20"/>
        </w:rPr>
        <w:t>-port": "^1.0.0"</w:t>
      </w:r>
    </w:p>
    <w:p w14:paraId="455501F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93A630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7FF724F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http</w:t>
      </w:r>
      <w:proofErr w:type="gramEnd"/>
      <w:r w:rsidRPr="00130981">
        <w:rPr>
          <w:rFonts w:ascii="Courier New" w:eastAsia="Times New Roman" w:hAnsi="Courier New" w:cs="Courier New"/>
          <w:color w:val="000000"/>
          <w:sz w:val="20"/>
          <w:szCs w:val="20"/>
        </w:rPr>
        <w:t>-proxy-agent": {</w:t>
      </w:r>
    </w:p>
    <w:p w14:paraId="475214D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"2.1.0",</w:t>
      </w:r>
    </w:p>
    <w:p w14:paraId="32F722F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"https://registry.npmjs.org/http-proxy-agent/-/http-proxy-agent-2.1.0.tgz",</w:t>
      </w:r>
    </w:p>
    <w:p w14:paraId="4E0494C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lastRenderedPageBreak/>
        <w:t xml:space="preserve">      "integrity": "sha512-qwHbBLV7WviBl0rQsOzH6o5lwyOIvwp/BdFnvVxXORldu5TmjFfjzBcWUWS5kWAZhmv+JtiDhSuQCp4sBfbIgg==",</w:t>
      </w:r>
    </w:p>
    <w:p w14:paraId="20CB66B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3631241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164298D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agent</w:t>
      </w:r>
      <w:proofErr w:type="gramEnd"/>
      <w:r w:rsidRPr="00130981">
        <w:rPr>
          <w:rFonts w:ascii="Courier New" w:eastAsia="Times New Roman" w:hAnsi="Courier New" w:cs="Courier New"/>
          <w:color w:val="000000"/>
          <w:sz w:val="20"/>
          <w:szCs w:val="20"/>
        </w:rPr>
        <w:t>-base": "4",</w:t>
      </w:r>
    </w:p>
    <w:p w14:paraId="13EE4E1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"debug": "3.1.0"</w:t>
      </w:r>
    </w:p>
    <w:p w14:paraId="3835B37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7F3305D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"dependencies": {</w:t>
      </w:r>
    </w:p>
    <w:p w14:paraId="6374F87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"debug": {</w:t>
      </w:r>
    </w:p>
    <w:p w14:paraId="196D50A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"3.1.0",</w:t>
      </w:r>
    </w:p>
    <w:p w14:paraId="11BB61C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"https://registry.npmjs.org/debug/-/debug-3.1.0.tgz",</w:t>
      </w:r>
    </w:p>
    <w:p w14:paraId="5CA2934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"sha512-OX8XqP7/1a9cqkxYw2yXss15f26NKWBpDXQd0/uK/KPqdQhxbPa994hnzjcE2VqQpDslf55723cKPUOGSmMY3g==",</w:t>
      </w:r>
    </w:p>
    <w:p w14:paraId="63F8633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4B03ABD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66E550E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ms</w:t>
      </w:r>
      <w:proofErr w:type="spellEnd"/>
      <w:r w:rsidRPr="00130981">
        <w:rPr>
          <w:rFonts w:ascii="Courier New" w:eastAsia="Times New Roman" w:hAnsi="Courier New" w:cs="Courier New"/>
          <w:color w:val="000000"/>
          <w:sz w:val="20"/>
          <w:szCs w:val="20"/>
        </w:rPr>
        <w:t>": "2.0.0"</w:t>
      </w:r>
    </w:p>
    <w:p w14:paraId="065D349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0B73EB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50ED3B8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ms</w:t>
      </w:r>
      <w:proofErr w:type="spellEnd"/>
      <w:r w:rsidRPr="00130981">
        <w:rPr>
          <w:rFonts w:ascii="Courier New" w:eastAsia="Times New Roman" w:hAnsi="Courier New" w:cs="Courier New"/>
          <w:color w:val="000000"/>
          <w:sz w:val="20"/>
          <w:szCs w:val="20"/>
        </w:rPr>
        <w:t>": {</w:t>
      </w:r>
    </w:p>
    <w:p w14:paraId="3812B15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"2.0.0",</w:t>
      </w:r>
    </w:p>
    <w:p w14:paraId="40295E7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t>
      </w:r>
      <w:proofErr w:type="spellStart"/>
      <w:r w:rsidRPr="00130981">
        <w:rPr>
          <w:rFonts w:ascii="Courier New" w:eastAsia="Times New Roman" w:hAnsi="Courier New" w:cs="Courier New"/>
          <w:color w:val="000000"/>
          <w:sz w:val="20"/>
          <w:szCs w:val="20"/>
        </w:rPr>
        <w:t>ms</w:t>
      </w:r>
      <w:proofErr w:type="spellEnd"/>
      <w:r w:rsidRPr="00130981">
        <w:rPr>
          <w:rFonts w:ascii="Courier New" w:eastAsia="Times New Roman" w:hAnsi="Courier New" w:cs="Courier New"/>
          <w:color w:val="000000"/>
          <w:sz w:val="20"/>
          <w:szCs w:val="20"/>
        </w:rPr>
        <w:t>/-/ms-2.0.0.tgz",</w:t>
      </w:r>
    </w:p>
    <w:p w14:paraId="0E1B017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"sha512-Tpp60P6IUJDTuOq/5Z8cdskzJujfwqfOTkrwIwj7IRISpnkJnT6SyJ4PCPnGMoFjC9ddhal5KVIYtAt97ix05A==",</w:t>
      </w:r>
    </w:p>
    <w:p w14:paraId="3D13BEB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398965A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70E71D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303236B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1169329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http</w:t>
      </w:r>
      <w:proofErr w:type="gramEnd"/>
      <w:r w:rsidRPr="00130981">
        <w:rPr>
          <w:rFonts w:ascii="Courier New" w:eastAsia="Times New Roman" w:hAnsi="Courier New" w:cs="Courier New"/>
          <w:color w:val="000000"/>
          <w:sz w:val="20"/>
          <w:szCs w:val="20"/>
        </w:rPr>
        <w:t>-proxy-middleware": {</w:t>
      </w:r>
    </w:p>
    <w:p w14:paraId="0BC6A23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"0.19.1",</w:t>
      </w:r>
    </w:p>
    <w:p w14:paraId="5E4A369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"https://registry.npmjs.org/http-proxy-middleware/-/http-proxy-middleware-0.19.1.tgz",</w:t>
      </w:r>
    </w:p>
    <w:p w14:paraId="601DA03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"sha512-yHYTgWMQO8VvwNS22eLLloAkvungsKdKTLO8AJlftYIKNfJr3GK3zK0ZCfzDDGUBttdGc8xFy1mCitvNKQtC3Q==",</w:t>
      </w:r>
    </w:p>
    <w:p w14:paraId="6B992C6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6E489ED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7302860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http</w:t>
      </w:r>
      <w:proofErr w:type="gramEnd"/>
      <w:r w:rsidRPr="00130981">
        <w:rPr>
          <w:rFonts w:ascii="Courier New" w:eastAsia="Times New Roman" w:hAnsi="Courier New" w:cs="Courier New"/>
          <w:color w:val="000000"/>
          <w:sz w:val="20"/>
          <w:szCs w:val="20"/>
        </w:rPr>
        <w:t>-proxy": "^1.17.0",</w:t>
      </w:r>
    </w:p>
    <w:p w14:paraId="42DCB85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is</w:t>
      </w:r>
      <w:proofErr w:type="gramEnd"/>
      <w:r w:rsidRPr="00130981">
        <w:rPr>
          <w:rFonts w:ascii="Courier New" w:eastAsia="Times New Roman" w:hAnsi="Courier New" w:cs="Courier New"/>
          <w:color w:val="000000"/>
          <w:sz w:val="20"/>
          <w:szCs w:val="20"/>
        </w:rPr>
        <w:t>-glob": "^4.0.0",</w:t>
      </w:r>
    </w:p>
    <w:p w14:paraId="2899074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lodash</w:t>
      </w:r>
      <w:proofErr w:type="spellEnd"/>
      <w:r w:rsidRPr="00130981">
        <w:rPr>
          <w:rFonts w:ascii="Courier New" w:eastAsia="Times New Roman" w:hAnsi="Courier New" w:cs="Courier New"/>
          <w:color w:val="000000"/>
          <w:sz w:val="20"/>
          <w:szCs w:val="20"/>
        </w:rPr>
        <w:t>": "^4.17.11",</w:t>
      </w:r>
    </w:p>
    <w:p w14:paraId="11B8D33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micromatch</w:t>
      </w:r>
      <w:proofErr w:type="spellEnd"/>
      <w:r w:rsidRPr="00130981">
        <w:rPr>
          <w:rFonts w:ascii="Courier New" w:eastAsia="Times New Roman" w:hAnsi="Courier New" w:cs="Courier New"/>
          <w:color w:val="000000"/>
          <w:sz w:val="20"/>
          <w:szCs w:val="20"/>
        </w:rPr>
        <w:t>": "^3.1.10"</w:t>
      </w:r>
    </w:p>
    <w:p w14:paraId="7A8B7CB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543D020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"dependencies": {</w:t>
      </w:r>
    </w:p>
    <w:p w14:paraId="4383963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"braces": {</w:t>
      </w:r>
    </w:p>
    <w:p w14:paraId="2A25B2D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"2.3.2",</w:t>
      </w:r>
    </w:p>
    <w:p w14:paraId="034B92B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"https://registry.npmjs.org/braces/-/braces-2.3.2.tgz",</w:t>
      </w:r>
    </w:p>
    <w:p w14:paraId="054751F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"sha512-aNdbnj9P8PjdXU4ybaWLK2IF3jc/EoDYbC7AazW6to3TRsfXxscC9UXOB5iDiEQrkyIbWp2SLQda4+QAa7nc3w==",</w:t>
      </w:r>
    </w:p>
    <w:p w14:paraId="1C1F428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7647F37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4153592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arr</w:t>
      </w:r>
      <w:proofErr w:type="spellEnd"/>
      <w:proofErr w:type="gramEnd"/>
      <w:r w:rsidRPr="00130981">
        <w:rPr>
          <w:rFonts w:ascii="Courier New" w:eastAsia="Times New Roman" w:hAnsi="Courier New" w:cs="Courier New"/>
          <w:color w:val="000000"/>
          <w:sz w:val="20"/>
          <w:szCs w:val="20"/>
        </w:rPr>
        <w:t>-flatten": "^1.1.0",</w:t>
      </w:r>
    </w:p>
    <w:p w14:paraId="358F413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array</w:t>
      </w:r>
      <w:proofErr w:type="gramEnd"/>
      <w:r w:rsidRPr="00130981">
        <w:rPr>
          <w:rFonts w:ascii="Courier New" w:eastAsia="Times New Roman" w:hAnsi="Courier New" w:cs="Courier New"/>
          <w:color w:val="000000"/>
          <w:sz w:val="20"/>
          <w:szCs w:val="20"/>
        </w:rPr>
        <w:t>-unique": "^0.3.2",</w:t>
      </w:r>
    </w:p>
    <w:p w14:paraId="53C4FED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extend</w:t>
      </w:r>
      <w:proofErr w:type="gramEnd"/>
      <w:r w:rsidRPr="00130981">
        <w:rPr>
          <w:rFonts w:ascii="Courier New" w:eastAsia="Times New Roman" w:hAnsi="Courier New" w:cs="Courier New"/>
          <w:color w:val="000000"/>
          <w:sz w:val="20"/>
          <w:szCs w:val="20"/>
        </w:rPr>
        <w:t>-shallow": "^2.0.1",</w:t>
      </w:r>
    </w:p>
    <w:p w14:paraId="4770881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fill</w:t>
      </w:r>
      <w:proofErr w:type="gramEnd"/>
      <w:r w:rsidRPr="00130981">
        <w:rPr>
          <w:rFonts w:ascii="Courier New" w:eastAsia="Times New Roman" w:hAnsi="Courier New" w:cs="Courier New"/>
          <w:color w:val="000000"/>
          <w:sz w:val="20"/>
          <w:szCs w:val="20"/>
        </w:rPr>
        <w:t>-range": "^4.0.0",</w:t>
      </w:r>
    </w:p>
    <w:p w14:paraId="4321D75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isobject</w:t>
      </w:r>
      <w:proofErr w:type="spellEnd"/>
      <w:r w:rsidRPr="00130981">
        <w:rPr>
          <w:rFonts w:ascii="Courier New" w:eastAsia="Times New Roman" w:hAnsi="Courier New" w:cs="Courier New"/>
          <w:color w:val="000000"/>
          <w:sz w:val="20"/>
          <w:szCs w:val="20"/>
        </w:rPr>
        <w:t>": "^3.0.1",</w:t>
      </w:r>
    </w:p>
    <w:p w14:paraId="044ED73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repeat</w:t>
      </w:r>
      <w:proofErr w:type="gramEnd"/>
      <w:r w:rsidRPr="00130981">
        <w:rPr>
          <w:rFonts w:ascii="Courier New" w:eastAsia="Times New Roman" w:hAnsi="Courier New" w:cs="Courier New"/>
          <w:color w:val="000000"/>
          <w:sz w:val="20"/>
          <w:szCs w:val="20"/>
        </w:rPr>
        <w:t>-element": "^1.1.2",</w:t>
      </w:r>
    </w:p>
    <w:p w14:paraId="5FA1F0D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lastRenderedPageBreak/>
        <w:t xml:space="preserve">            "snapdragon": "^0.8.1",</w:t>
      </w:r>
    </w:p>
    <w:p w14:paraId="62A1BFA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snapdragon</w:t>
      </w:r>
      <w:proofErr w:type="gramEnd"/>
      <w:r w:rsidRPr="00130981">
        <w:rPr>
          <w:rFonts w:ascii="Courier New" w:eastAsia="Times New Roman" w:hAnsi="Courier New" w:cs="Courier New"/>
          <w:color w:val="000000"/>
          <w:sz w:val="20"/>
          <w:szCs w:val="20"/>
        </w:rPr>
        <w:t>-node": "^2.0.1",</w:t>
      </w:r>
    </w:p>
    <w:p w14:paraId="7243199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split</w:t>
      </w:r>
      <w:proofErr w:type="gramEnd"/>
      <w:r w:rsidRPr="00130981">
        <w:rPr>
          <w:rFonts w:ascii="Courier New" w:eastAsia="Times New Roman" w:hAnsi="Courier New" w:cs="Courier New"/>
          <w:color w:val="000000"/>
          <w:sz w:val="20"/>
          <w:szCs w:val="20"/>
        </w:rPr>
        <w:t>-string": "^3.0.2",</w:t>
      </w:r>
    </w:p>
    <w:p w14:paraId="1339126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to</w:t>
      </w:r>
      <w:proofErr w:type="gramEnd"/>
      <w:r w:rsidRPr="00130981">
        <w:rPr>
          <w:rFonts w:ascii="Courier New" w:eastAsia="Times New Roman" w:hAnsi="Courier New" w:cs="Courier New"/>
          <w:color w:val="000000"/>
          <w:sz w:val="20"/>
          <w:szCs w:val="20"/>
        </w:rPr>
        <w:t>-regex": "^3.0.1"</w:t>
      </w:r>
    </w:p>
    <w:p w14:paraId="0F8449A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10A105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"dependencies": {</w:t>
      </w:r>
    </w:p>
    <w:p w14:paraId="5A20B0F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extend</w:t>
      </w:r>
      <w:proofErr w:type="gramEnd"/>
      <w:r w:rsidRPr="00130981">
        <w:rPr>
          <w:rFonts w:ascii="Courier New" w:eastAsia="Times New Roman" w:hAnsi="Courier New" w:cs="Courier New"/>
          <w:color w:val="000000"/>
          <w:sz w:val="20"/>
          <w:szCs w:val="20"/>
        </w:rPr>
        <w:t>-shallow": {</w:t>
      </w:r>
    </w:p>
    <w:p w14:paraId="3330EC4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"2.0.1",</w:t>
      </w:r>
    </w:p>
    <w:p w14:paraId="76E4909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"https://registry.npmjs.org/extend-shallow/-/extend-shallow-2.0.1.tgz",</w:t>
      </w:r>
    </w:p>
    <w:p w14:paraId="398BF14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"sha512-zCnTtlxNoAiDc3gqY2aYAWFx7XWWiasuF2K8Me5WbN8otHKTUKBwjPtNpRs/rbUZm7KxWAaNj7P1a/p52GbVug==",</w:t>
      </w:r>
    </w:p>
    <w:p w14:paraId="48B43DE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45B6E21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140B6D4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is</w:t>
      </w:r>
      <w:proofErr w:type="gramEnd"/>
      <w:r w:rsidRPr="00130981">
        <w:rPr>
          <w:rFonts w:ascii="Courier New" w:eastAsia="Times New Roman" w:hAnsi="Courier New" w:cs="Courier New"/>
          <w:color w:val="000000"/>
          <w:sz w:val="20"/>
          <w:szCs w:val="20"/>
        </w:rPr>
        <w:t>-extendable": "^0.1.0"</w:t>
      </w:r>
    </w:p>
    <w:p w14:paraId="156C4B7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76979B5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312F88F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07A71BD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30E4D1D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fill</w:t>
      </w:r>
      <w:proofErr w:type="gramEnd"/>
      <w:r w:rsidRPr="00130981">
        <w:rPr>
          <w:rFonts w:ascii="Courier New" w:eastAsia="Times New Roman" w:hAnsi="Courier New" w:cs="Courier New"/>
          <w:color w:val="000000"/>
          <w:sz w:val="20"/>
          <w:szCs w:val="20"/>
        </w:rPr>
        <w:t>-range": {</w:t>
      </w:r>
    </w:p>
    <w:p w14:paraId="5552F5C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"4.0.0",</w:t>
      </w:r>
    </w:p>
    <w:p w14:paraId="6AACAB5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"https://registry.npmjs.org/fill-range/-/fill-range-4.0.0.tgz",</w:t>
      </w:r>
    </w:p>
    <w:p w14:paraId="7D36EC3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"sha512-VcpLTWqWDiTerugjj8e3+esbg+skS3M9e54UuR3iCeIDMXCLTsAH8hTSzDQU/X6/6t3eYkOKoZSef2PlU6U1XQ==",</w:t>
      </w:r>
    </w:p>
    <w:p w14:paraId="3F110D9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0C432D6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0831903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extend</w:t>
      </w:r>
      <w:proofErr w:type="gramEnd"/>
      <w:r w:rsidRPr="00130981">
        <w:rPr>
          <w:rFonts w:ascii="Courier New" w:eastAsia="Times New Roman" w:hAnsi="Courier New" w:cs="Courier New"/>
          <w:color w:val="000000"/>
          <w:sz w:val="20"/>
          <w:szCs w:val="20"/>
        </w:rPr>
        <w:t>-shallow": "^2.0.1",</w:t>
      </w:r>
    </w:p>
    <w:p w14:paraId="7075CED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is</w:t>
      </w:r>
      <w:proofErr w:type="gramEnd"/>
      <w:r w:rsidRPr="00130981">
        <w:rPr>
          <w:rFonts w:ascii="Courier New" w:eastAsia="Times New Roman" w:hAnsi="Courier New" w:cs="Courier New"/>
          <w:color w:val="000000"/>
          <w:sz w:val="20"/>
          <w:szCs w:val="20"/>
        </w:rPr>
        <w:t>-number": "^3.0.0",</w:t>
      </w:r>
    </w:p>
    <w:p w14:paraId="728BFD0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repeat</w:t>
      </w:r>
      <w:proofErr w:type="gramEnd"/>
      <w:r w:rsidRPr="00130981">
        <w:rPr>
          <w:rFonts w:ascii="Courier New" w:eastAsia="Times New Roman" w:hAnsi="Courier New" w:cs="Courier New"/>
          <w:color w:val="000000"/>
          <w:sz w:val="20"/>
          <w:szCs w:val="20"/>
        </w:rPr>
        <w:t>-string": "^1.6.1",</w:t>
      </w:r>
    </w:p>
    <w:p w14:paraId="7F77760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to</w:t>
      </w:r>
      <w:proofErr w:type="gramEnd"/>
      <w:r w:rsidRPr="00130981">
        <w:rPr>
          <w:rFonts w:ascii="Courier New" w:eastAsia="Times New Roman" w:hAnsi="Courier New" w:cs="Courier New"/>
          <w:color w:val="000000"/>
          <w:sz w:val="20"/>
          <w:szCs w:val="20"/>
        </w:rPr>
        <w:t>-regex-range": "^2.1.0"</w:t>
      </w:r>
    </w:p>
    <w:p w14:paraId="24F794B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911879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"dependencies": {</w:t>
      </w:r>
    </w:p>
    <w:p w14:paraId="408BE53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extend</w:t>
      </w:r>
      <w:proofErr w:type="gramEnd"/>
      <w:r w:rsidRPr="00130981">
        <w:rPr>
          <w:rFonts w:ascii="Courier New" w:eastAsia="Times New Roman" w:hAnsi="Courier New" w:cs="Courier New"/>
          <w:color w:val="000000"/>
          <w:sz w:val="20"/>
          <w:szCs w:val="20"/>
        </w:rPr>
        <w:t>-shallow": {</w:t>
      </w:r>
    </w:p>
    <w:p w14:paraId="51E5CA7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"2.0.1",</w:t>
      </w:r>
    </w:p>
    <w:p w14:paraId="7794523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"https://registry.npmjs.org/extend-shallow/-/extend-shallow-2.0.1.tgz",</w:t>
      </w:r>
    </w:p>
    <w:p w14:paraId="10235A9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"sha512-zCnTtlxNoAiDc3gqY2aYAWFx7XWWiasuF2K8Me5WbN8otHKTUKBwjPtNpRs/rbUZm7KxWAaNj7P1a/p52GbVug==",</w:t>
      </w:r>
    </w:p>
    <w:p w14:paraId="3757B69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3B038C6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122D257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is</w:t>
      </w:r>
      <w:proofErr w:type="gramEnd"/>
      <w:r w:rsidRPr="00130981">
        <w:rPr>
          <w:rFonts w:ascii="Courier New" w:eastAsia="Times New Roman" w:hAnsi="Courier New" w:cs="Courier New"/>
          <w:color w:val="000000"/>
          <w:sz w:val="20"/>
          <w:szCs w:val="20"/>
        </w:rPr>
        <w:t>-extendable": "^0.1.0"</w:t>
      </w:r>
    </w:p>
    <w:p w14:paraId="6902A02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24C760F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0FDFF1A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1D4621D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268CA88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is</w:t>
      </w:r>
      <w:proofErr w:type="gramEnd"/>
      <w:r w:rsidRPr="00130981">
        <w:rPr>
          <w:rFonts w:ascii="Courier New" w:eastAsia="Times New Roman" w:hAnsi="Courier New" w:cs="Courier New"/>
          <w:color w:val="000000"/>
          <w:sz w:val="20"/>
          <w:szCs w:val="20"/>
        </w:rPr>
        <w:t>-number": {</w:t>
      </w:r>
    </w:p>
    <w:p w14:paraId="7D29BC5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"3.0.0",</w:t>
      </w:r>
    </w:p>
    <w:p w14:paraId="452C825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"https://registry.npmjs.org/is-number/-/is-number-3.0.0.tgz",</w:t>
      </w:r>
    </w:p>
    <w:p w14:paraId="5791514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"sha512-4cboCqIpliH+mAvFNegjZQ4kgKc3ZUhQVr3HvWbSh5q3WH2v82ct+T2Y1hdU5Gdtorx/cLifQjqCbL7bpznLTg==",</w:t>
      </w:r>
    </w:p>
    <w:p w14:paraId="7CE8969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01E611B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7242AB3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kind</w:t>
      </w:r>
      <w:proofErr w:type="gramEnd"/>
      <w:r w:rsidRPr="00130981">
        <w:rPr>
          <w:rFonts w:ascii="Courier New" w:eastAsia="Times New Roman" w:hAnsi="Courier New" w:cs="Courier New"/>
          <w:color w:val="000000"/>
          <w:sz w:val="20"/>
          <w:szCs w:val="20"/>
        </w:rPr>
        <w:t>-of": "^3.0.2"</w:t>
      </w:r>
    </w:p>
    <w:p w14:paraId="02AF41F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lastRenderedPageBreak/>
        <w:t xml:space="preserve">          },</w:t>
      </w:r>
    </w:p>
    <w:p w14:paraId="18834BC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"dependencies": {</w:t>
      </w:r>
    </w:p>
    <w:p w14:paraId="7FFE9BA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kind</w:t>
      </w:r>
      <w:proofErr w:type="gramEnd"/>
      <w:r w:rsidRPr="00130981">
        <w:rPr>
          <w:rFonts w:ascii="Courier New" w:eastAsia="Times New Roman" w:hAnsi="Courier New" w:cs="Courier New"/>
          <w:color w:val="000000"/>
          <w:sz w:val="20"/>
          <w:szCs w:val="20"/>
        </w:rPr>
        <w:t>-of": {</w:t>
      </w:r>
    </w:p>
    <w:p w14:paraId="65A5893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"3.2.2",</w:t>
      </w:r>
    </w:p>
    <w:p w14:paraId="1A8EDEE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"https://registry.npmjs.org/kind-of/-/kind-of-3.2.2.tgz",</w:t>
      </w:r>
    </w:p>
    <w:p w14:paraId="7608F88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"sha512-NOW9QQXMoZGg/oqnVNoNTTIFEIid1627WCffUBJEdMxYApq7mNE7CpzucIPc+ZQg25Phej7IJSmX3hO+oblOtQ==",</w:t>
      </w:r>
    </w:p>
    <w:p w14:paraId="5134873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6733961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411256D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is</w:t>
      </w:r>
      <w:proofErr w:type="gramEnd"/>
      <w:r w:rsidRPr="00130981">
        <w:rPr>
          <w:rFonts w:ascii="Courier New" w:eastAsia="Times New Roman" w:hAnsi="Courier New" w:cs="Courier New"/>
          <w:color w:val="000000"/>
          <w:sz w:val="20"/>
          <w:szCs w:val="20"/>
        </w:rPr>
        <w:t>-buffer": "^1.1.5"</w:t>
      </w:r>
    </w:p>
    <w:p w14:paraId="779A1F1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EA79CE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2F3B4B5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10C556F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7DA5205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micromatch</w:t>
      </w:r>
      <w:proofErr w:type="spellEnd"/>
      <w:r w:rsidRPr="00130981">
        <w:rPr>
          <w:rFonts w:ascii="Courier New" w:eastAsia="Times New Roman" w:hAnsi="Courier New" w:cs="Courier New"/>
          <w:color w:val="000000"/>
          <w:sz w:val="20"/>
          <w:szCs w:val="20"/>
        </w:rPr>
        <w:t>": {</w:t>
      </w:r>
    </w:p>
    <w:p w14:paraId="42D6535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"3.1.10",</w:t>
      </w:r>
    </w:p>
    <w:p w14:paraId="3348113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t>
      </w:r>
      <w:proofErr w:type="spellStart"/>
      <w:r w:rsidRPr="00130981">
        <w:rPr>
          <w:rFonts w:ascii="Courier New" w:eastAsia="Times New Roman" w:hAnsi="Courier New" w:cs="Courier New"/>
          <w:color w:val="000000"/>
          <w:sz w:val="20"/>
          <w:szCs w:val="20"/>
        </w:rPr>
        <w:t>micromatch</w:t>
      </w:r>
      <w:proofErr w:type="spellEnd"/>
      <w:r w:rsidRPr="00130981">
        <w:rPr>
          <w:rFonts w:ascii="Courier New" w:eastAsia="Times New Roman" w:hAnsi="Courier New" w:cs="Courier New"/>
          <w:color w:val="000000"/>
          <w:sz w:val="20"/>
          <w:szCs w:val="20"/>
        </w:rPr>
        <w:t>/-/micromatch-3.1.10.tgz",</w:t>
      </w:r>
    </w:p>
    <w:p w14:paraId="6EC83D7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"sha512-MWikgl9n9M3w+bpsY3He8L+w9eF9338xRl8IAO5viDizwSzziFEyUzo2xrrloB64ADbTf8uA8vRqqttDTOmccg==",</w:t>
      </w:r>
    </w:p>
    <w:p w14:paraId="12EA248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3B88B22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06274AD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arr</w:t>
      </w:r>
      <w:proofErr w:type="spellEnd"/>
      <w:proofErr w:type="gramEnd"/>
      <w:r w:rsidRPr="00130981">
        <w:rPr>
          <w:rFonts w:ascii="Courier New" w:eastAsia="Times New Roman" w:hAnsi="Courier New" w:cs="Courier New"/>
          <w:color w:val="000000"/>
          <w:sz w:val="20"/>
          <w:szCs w:val="20"/>
        </w:rPr>
        <w:t>-diff": "^4.0.0",</w:t>
      </w:r>
    </w:p>
    <w:p w14:paraId="2C6F480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array</w:t>
      </w:r>
      <w:proofErr w:type="gramEnd"/>
      <w:r w:rsidRPr="00130981">
        <w:rPr>
          <w:rFonts w:ascii="Courier New" w:eastAsia="Times New Roman" w:hAnsi="Courier New" w:cs="Courier New"/>
          <w:color w:val="000000"/>
          <w:sz w:val="20"/>
          <w:szCs w:val="20"/>
        </w:rPr>
        <w:t>-unique": "^0.3.2",</w:t>
      </w:r>
    </w:p>
    <w:p w14:paraId="442A8B7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"braces": "^2.3.1",</w:t>
      </w:r>
    </w:p>
    <w:p w14:paraId="2F35D93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define</w:t>
      </w:r>
      <w:proofErr w:type="gramEnd"/>
      <w:r w:rsidRPr="00130981">
        <w:rPr>
          <w:rFonts w:ascii="Courier New" w:eastAsia="Times New Roman" w:hAnsi="Courier New" w:cs="Courier New"/>
          <w:color w:val="000000"/>
          <w:sz w:val="20"/>
          <w:szCs w:val="20"/>
        </w:rPr>
        <w:t>-property": "^2.0.2",</w:t>
      </w:r>
    </w:p>
    <w:p w14:paraId="3FDA92D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extend</w:t>
      </w:r>
      <w:proofErr w:type="gramEnd"/>
      <w:r w:rsidRPr="00130981">
        <w:rPr>
          <w:rFonts w:ascii="Courier New" w:eastAsia="Times New Roman" w:hAnsi="Courier New" w:cs="Courier New"/>
          <w:color w:val="000000"/>
          <w:sz w:val="20"/>
          <w:szCs w:val="20"/>
        </w:rPr>
        <w:t>-shallow": "^3.0.2",</w:t>
      </w:r>
    </w:p>
    <w:p w14:paraId="3F3FC14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extglob</w:t>
      </w:r>
      <w:proofErr w:type="spellEnd"/>
      <w:r w:rsidRPr="00130981">
        <w:rPr>
          <w:rFonts w:ascii="Courier New" w:eastAsia="Times New Roman" w:hAnsi="Courier New" w:cs="Courier New"/>
          <w:color w:val="000000"/>
          <w:sz w:val="20"/>
          <w:szCs w:val="20"/>
        </w:rPr>
        <w:t>": "^2.0.4",</w:t>
      </w:r>
    </w:p>
    <w:p w14:paraId="0BE6C11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fragment</w:t>
      </w:r>
      <w:proofErr w:type="gramEnd"/>
      <w:r w:rsidRPr="00130981">
        <w:rPr>
          <w:rFonts w:ascii="Courier New" w:eastAsia="Times New Roman" w:hAnsi="Courier New" w:cs="Courier New"/>
          <w:color w:val="000000"/>
          <w:sz w:val="20"/>
          <w:szCs w:val="20"/>
        </w:rPr>
        <w:t>-cache": "^0.2.1",</w:t>
      </w:r>
    </w:p>
    <w:p w14:paraId="2E89A82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kind</w:t>
      </w:r>
      <w:proofErr w:type="gramEnd"/>
      <w:r w:rsidRPr="00130981">
        <w:rPr>
          <w:rFonts w:ascii="Courier New" w:eastAsia="Times New Roman" w:hAnsi="Courier New" w:cs="Courier New"/>
          <w:color w:val="000000"/>
          <w:sz w:val="20"/>
          <w:szCs w:val="20"/>
        </w:rPr>
        <w:t>-of": "^6.0.2",</w:t>
      </w:r>
    </w:p>
    <w:p w14:paraId="7205C1F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nanomatch</w:t>
      </w:r>
      <w:proofErr w:type="spellEnd"/>
      <w:r w:rsidRPr="00130981">
        <w:rPr>
          <w:rFonts w:ascii="Courier New" w:eastAsia="Times New Roman" w:hAnsi="Courier New" w:cs="Courier New"/>
          <w:color w:val="000000"/>
          <w:sz w:val="20"/>
          <w:szCs w:val="20"/>
        </w:rPr>
        <w:t>": "^1.2.9",</w:t>
      </w:r>
    </w:p>
    <w:p w14:paraId="61EF88C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object.pick</w:t>
      </w:r>
      <w:proofErr w:type="spellEnd"/>
      <w:proofErr w:type="gramEnd"/>
      <w:r w:rsidRPr="00130981">
        <w:rPr>
          <w:rFonts w:ascii="Courier New" w:eastAsia="Times New Roman" w:hAnsi="Courier New" w:cs="Courier New"/>
          <w:color w:val="000000"/>
          <w:sz w:val="20"/>
          <w:szCs w:val="20"/>
        </w:rPr>
        <w:t>": "^1.3.0",</w:t>
      </w:r>
    </w:p>
    <w:p w14:paraId="3D5F4F5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regex</w:t>
      </w:r>
      <w:proofErr w:type="gramEnd"/>
      <w:r w:rsidRPr="00130981">
        <w:rPr>
          <w:rFonts w:ascii="Courier New" w:eastAsia="Times New Roman" w:hAnsi="Courier New" w:cs="Courier New"/>
          <w:color w:val="000000"/>
          <w:sz w:val="20"/>
          <w:szCs w:val="20"/>
        </w:rPr>
        <w:t>-not": "^1.0.0",</w:t>
      </w:r>
    </w:p>
    <w:p w14:paraId="0C7307D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"snapdragon": "^0.8.1",</w:t>
      </w:r>
    </w:p>
    <w:p w14:paraId="34013B3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to</w:t>
      </w:r>
      <w:proofErr w:type="gramEnd"/>
      <w:r w:rsidRPr="00130981">
        <w:rPr>
          <w:rFonts w:ascii="Courier New" w:eastAsia="Times New Roman" w:hAnsi="Courier New" w:cs="Courier New"/>
          <w:color w:val="000000"/>
          <w:sz w:val="20"/>
          <w:szCs w:val="20"/>
        </w:rPr>
        <w:t>-regex": "^3.0.2"</w:t>
      </w:r>
    </w:p>
    <w:p w14:paraId="2E48B07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35A609F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3DD9089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to</w:t>
      </w:r>
      <w:proofErr w:type="gramEnd"/>
      <w:r w:rsidRPr="00130981">
        <w:rPr>
          <w:rFonts w:ascii="Courier New" w:eastAsia="Times New Roman" w:hAnsi="Courier New" w:cs="Courier New"/>
          <w:color w:val="000000"/>
          <w:sz w:val="20"/>
          <w:szCs w:val="20"/>
        </w:rPr>
        <w:t>-regex-range": {</w:t>
      </w:r>
    </w:p>
    <w:p w14:paraId="4A2A999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"2.1.1",</w:t>
      </w:r>
    </w:p>
    <w:p w14:paraId="5F52F37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"https://registry.npmjs.org/to-regex-range/-/to-regex-range-2.1.1.tgz",</w:t>
      </w:r>
    </w:p>
    <w:p w14:paraId="0C52421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"sha512-ZZWNfCjUokXXDGXFpZehJIkZqq91BcULFq/Pi7M5i4JnxXdhMKAK682z8bCW3o8Hj1wuuzoKcW3DfVzaP6VuNg==",</w:t>
      </w:r>
    </w:p>
    <w:p w14:paraId="4ABE58D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03637DA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1AD792E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is</w:t>
      </w:r>
      <w:proofErr w:type="gramEnd"/>
      <w:r w:rsidRPr="00130981">
        <w:rPr>
          <w:rFonts w:ascii="Courier New" w:eastAsia="Times New Roman" w:hAnsi="Courier New" w:cs="Courier New"/>
          <w:color w:val="000000"/>
          <w:sz w:val="20"/>
          <w:szCs w:val="20"/>
        </w:rPr>
        <w:t>-number": "^3.0.0",</w:t>
      </w:r>
    </w:p>
    <w:p w14:paraId="5B2BAD1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repeat</w:t>
      </w:r>
      <w:proofErr w:type="gramEnd"/>
      <w:r w:rsidRPr="00130981">
        <w:rPr>
          <w:rFonts w:ascii="Courier New" w:eastAsia="Times New Roman" w:hAnsi="Courier New" w:cs="Courier New"/>
          <w:color w:val="000000"/>
          <w:sz w:val="20"/>
          <w:szCs w:val="20"/>
        </w:rPr>
        <w:t>-string": "^1.6.1"</w:t>
      </w:r>
    </w:p>
    <w:p w14:paraId="359B366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1E82BD0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1899699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50748F5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22AC9D8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http</w:t>
      </w:r>
      <w:proofErr w:type="gramEnd"/>
      <w:r w:rsidRPr="00130981">
        <w:rPr>
          <w:rFonts w:ascii="Courier New" w:eastAsia="Times New Roman" w:hAnsi="Courier New" w:cs="Courier New"/>
          <w:color w:val="000000"/>
          <w:sz w:val="20"/>
          <w:szCs w:val="20"/>
        </w:rPr>
        <w:t>-signature": {</w:t>
      </w:r>
    </w:p>
    <w:p w14:paraId="53242D7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"1.2.0",</w:t>
      </w:r>
    </w:p>
    <w:p w14:paraId="2DF11DE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"https://registry.npmjs.org/http-signature/-/http-signature-1.2.0.tgz",</w:t>
      </w:r>
    </w:p>
    <w:p w14:paraId="1613E69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lastRenderedPageBreak/>
        <w:t xml:space="preserve">      "integrity": "sha512-CAbnr6Rz4CYQkLYUtSNXxQPUH2gK8f3iWexVlsnMeD+GjlsQ0Xsy1cOX+mN3dtxYomRy21CiOzU8Uhw6OwncEQ==",</w:t>
      </w:r>
    </w:p>
    <w:p w14:paraId="14818B3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48C59EF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606FF3C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assert</w:t>
      </w:r>
      <w:proofErr w:type="gramEnd"/>
      <w:r w:rsidRPr="00130981">
        <w:rPr>
          <w:rFonts w:ascii="Courier New" w:eastAsia="Times New Roman" w:hAnsi="Courier New" w:cs="Courier New"/>
          <w:color w:val="000000"/>
          <w:sz w:val="20"/>
          <w:szCs w:val="20"/>
        </w:rPr>
        <w:t>-plus": "^1.0.0",</w:t>
      </w:r>
    </w:p>
    <w:p w14:paraId="41E7B37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jsprim</w:t>
      </w:r>
      <w:proofErr w:type="spellEnd"/>
      <w:r w:rsidRPr="00130981">
        <w:rPr>
          <w:rFonts w:ascii="Courier New" w:eastAsia="Times New Roman" w:hAnsi="Courier New" w:cs="Courier New"/>
          <w:color w:val="000000"/>
          <w:sz w:val="20"/>
          <w:szCs w:val="20"/>
        </w:rPr>
        <w:t>": "^1.2.2",</w:t>
      </w:r>
    </w:p>
    <w:p w14:paraId="70DBDEF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sshpk</w:t>
      </w:r>
      <w:proofErr w:type="spellEnd"/>
      <w:r w:rsidRPr="00130981">
        <w:rPr>
          <w:rFonts w:ascii="Courier New" w:eastAsia="Times New Roman" w:hAnsi="Courier New" w:cs="Courier New"/>
          <w:color w:val="000000"/>
          <w:sz w:val="20"/>
          <w:szCs w:val="20"/>
        </w:rPr>
        <w:t>": "^1.7.0"</w:t>
      </w:r>
    </w:p>
    <w:p w14:paraId="3E04F58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5F4B3EF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4BC43A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https</w:t>
      </w:r>
      <w:proofErr w:type="gramEnd"/>
      <w:r w:rsidRPr="00130981">
        <w:rPr>
          <w:rFonts w:ascii="Courier New" w:eastAsia="Times New Roman" w:hAnsi="Courier New" w:cs="Courier New"/>
          <w:color w:val="000000"/>
          <w:sz w:val="20"/>
          <w:szCs w:val="20"/>
        </w:rPr>
        <w:t>-</w:t>
      </w:r>
      <w:proofErr w:type="spellStart"/>
      <w:r w:rsidRPr="00130981">
        <w:rPr>
          <w:rFonts w:ascii="Courier New" w:eastAsia="Times New Roman" w:hAnsi="Courier New" w:cs="Courier New"/>
          <w:color w:val="000000"/>
          <w:sz w:val="20"/>
          <w:szCs w:val="20"/>
        </w:rPr>
        <w:t>browserify</w:t>
      </w:r>
      <w:proofErr w:type="spellEnd"/>
      <w:r w:rsidRPr="00130981">
        <w:rPr>
          <w:rFonts w:ascii="Courier New" w:eastAsia="Times New Roman" w:hAnsi="Courier New" w:cs="Courier New"/>
          <w:color w:val="000000"/>
          <w:sz w:val="20"/>
          <w:szCs w:val="20"/>
        </w:rPr>
        <w:t>": {</w:t>
      </w:r>
    </w:p>
    <w:p w14:paraId="257D46E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"1.0.0",</w:t>
      </w:r>
    </w:p>
    <w:p w14:paraId="5215B37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"https://registry.npmjs.org/https-browserify/-/https-browserify-1.0.0.tgz",</w:t>
      </w:r>
    </w:p>
    <w:p w14:paraId="25934BE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"sha512-J+FkSdyD+0mA0N+81tMotaRMfSL9SGi+xpD3T6YApKsc3bGSXJlfXri3VyFOeYkfLRQisDk1W+jIFFKBeUBbBg==",</w:t>
      </w:r>
    </w:p>
    <w:p w14:paraId="1ED49F9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5DFA105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5D516F7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https</w:t>
      </w:r>
      <w:proofErr w:type="gramEnd"/>
      <w:r w:rsidRPr="00130981">
        <w:rPr>
          <w:rFonts w:ascii="Courier New" w:eastAsia="Times New Roman" w:hAnsi="Courier New" w:cs="Courier New"/>
          <w:color w:val="000000"/>
          <w:sz w:val="20"/>
          <w:szCs w:val="20"/>
        </w:rPr>
        <w:t>-proxy-agent": {</w:t>
      </w:r>
    </w:p>
    <w:p w14:paraId="182EC36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"2.2.4",</w:t>
      </w:r>
    </w:p>
    <w:p w14:paraId="550A708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"https://registry.npmjs.org/https-proxy-agent/-/https-proxy-agent-2.2.4.tgz",</w:t>
      </w:r>
    </w:p>
    <w:p w14:paraId="0C8CA4E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"sha512-OmvfoQ53WLjtA9HeYP9RNrWMJzzAz1JGaSFr1nijg0PVR1JaD/xbJq1mdEIIlxGpXp9eSe/O2LgU9DJmTPd0Eg==",</w:t>
      </w:r>
    </w:p>
    <w:p w14:paraId="0A9FA11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28F3C16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2A4F624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agent</w:t>
      </w:r>
      <w:proofErr w:type="gramEnd"/>
      <w:r w:rsidRPr="00130981">
        <w:rPr>
          <w:rFonts w:ascii="Courier New" w:eastAsia="Times New Roman" w:hAnsi="Courier New" w:cs="Courier New"/>
          <w:color w:val="000000"/>
          <w:sz w:val="20"/>
          <w:szCs w:val="20"/>
        </w:rPr>
        <w:t>-base": "^4.3.0",</w:t>
      </w:r>
    </w:p>
    <w:p w14:paraId="427A6A8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"debug": "^3.1.0"</w:t>
      </w:r>
    </w:p>
    <w:p w14:paraId="6D54A47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337302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"dependencies": {</w:t>
      </w:r>
    </w:p>
    <w:p w14:paraId="573EC21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"debug": {</w:t>
      </w:r>
    </w:p>
    <w:p w14:paraId="1DA91DF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"3.2.7",</w:t>
      </w:r>
    </w:p>
    <w:p w14:paraId="7BEE466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"https://registry.npmjs.org/debug/-/debug-3.2.7.tgz",</w:t>
      </w:r>
    </w:p>
    <w:p w14:paraId="7F0F721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"sha512-CFjzYYAi4ThfiQvizrFQevTTXHtnCqWfe7x1AhgEscTz6ZbLbfoLRLPugTQyBth6f8ZERVUSyWHFD/7Wu4t1XQ==",</w:t>
      </w:r>
    </w:p>
    <w:p w14:paraId="0E99080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1FD560B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57EB149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ms</w:t>
      </w:r>
      <w:proofErr w:type="spellEnd"/>
      <w:r w:rsidRPr="00130981">
        <w:rPr>
          <w:rFonts w:ascii="Courier New" w:eastAsia="Times New Roman" w:hAnsi="Courier New" w:cs="Courier New"/>
          <w:color w:val="000000"/>
          <w:sz w:val="20"/>
          <w:szCs w:val="20"/>
        </w:rPr>
        <w:t>": "^2.1.1"</w:t>
      </w:r>
    </w:p>
    <w:p w14:paraId="708261E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54F22AA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95B967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79A95EB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71A2EDB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humanize</w:t>
      </w:r>
      <w:proofErr w:type="gramEnd"/>
      <w:r w:rsidRPr="00130981">
        <w:rPr>
          <w:rFonts w:ascii="Courier New" w:eastAsia="Times New Roman" w:hAnsi="Courier New" w:cs="Courier New"/>
          <w:color w:val="000000"/>
          <w:sz w:val="20"/>
          <w:szCs w:val="20"/>
        </w:rPr>
        <w:t>-</w:t>
      </w:r>
      <w:proofErr w:type="spellStart"/>
      <w:r w:rsidRPr="00130981">
        <w:rPr>
          <w:rFonts w:ascii="Courier New" w:eastAsia="Times New Roman" w:hAnsi="Courier New" w:cs="Courier New"/>
          <w:color w:val="000000"/>
          <w:sz w:val="20"/>
          <w:szCs w:val="20"/>
        </w:rPr>
        <w:t>ms</w:t>
      </w:r>
      <w:proofErr w:type="spellEnd"/>
      <w:r w:rsidRPr="00130981">
        <w:rPr>
          <w:rFonts w:ascii="Courier New" w:eastAsia="Times New Roman" w:hAnsi="Courier New" w:cs="Courier New"/>
          <w:color w:val="000000"/>
          <w:sz w:val="20"/>
          <w:szCs w:val="20"/>
        </w:rPr>
        <w:t>": {</w:t>
      </w:r>
    </w:p>
    <w:p w14:paraId="1285721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"1.2.1",</w:t>
      </w:r>
    </w:p>
    <w:p w14:paraId="2476F7F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"https://registry.npmjs.org/humanize-ms/-/humanize-ms-1.2.1.tgz",</w:t>
      </w:r>
    </w:p>
    <w:p w14:paraId="03143C4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"sha512-Fl70vYtsAFb/C06PTS9dZBo7ihau+Tu/DNCk/OyHhea07S+aeMWpFFkUaXRa8fI+ScZbEI8dfSxwY7gxZ9SAVQ==",</w:t>
      </w:r>
    </w:p>
    <w:p w14:paraId="3A59B02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1DC6EC9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736FE87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ms</w:t>
      </w:r>
      <w:proofErr w:type="spellEnd"/>
      <w:r w:rsidRPr="00130981">
        <w:rPr>
          <w:rFonts w:ascii="Courier New" w:eastAsia="Times New Roman" w:hAnsi="Courier New" w:cs="Courier New"/>
          <w:color w:val="000000"/>
          <w:sz w:val="20"/>
          <w:szCs w:val="20"/>
        </w:rPr>
        <w:t>": "^2.0.0"</w:t>
      </w:r>
    </w:p>
    <w:p w14:paraId="2737497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0F09774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7930AE1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iconv</w:t>
      </w:r>
      <w:proofErr w:type="spellEnd"/>
      <w:proofErr w:type="gramEnd"/>
      <w:r w:rsidRPr="00130981">
        <w:rPr>
          <w:rFonts w:ascii="Courier New" w:eastAsia="Times New Roman" w:hAnsi="Courier New" w:cs="Courier New"/>
          <w:color w:val="000000"/>
          <w:sz w:val="20"/>
          <w:szCs w:val="20"/>
        </w:rPr>
        <w:t>-lite": {</w:t>
      </w:r>
    </w:p>
    <w:p w14:paraId="5B945C8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"0.6.3",</w:t>
      </w:r>
    </w:p>
    <w:p w14:paraId="65AED10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lastRenderedPageBreak/>
        <w:t xml:space="preserve">      "resolved": "https://registry.npmjs.org/</w:t>
      </w:r>
      <w:proofErr w:type="spellStart"/>
      <w:r w:rsidRPr="00130981">
        <w:rPr>
          <w:rFonts w:ascii="Courier New" w:eastAsia="Times New Roman" w:hAnsi="Courier New" w:cs="Courier New"/>
          <w:color w:val="000000"/>
          <w:sz w:val="20"/>
          <w:szCs w:val="20"/>
        </w:rPr>
        <w:t>iconv</w:t>
      </w:r>
      <w:proofErr w:type="spellEnd"/>
      <w:r w:rsidRPr="00130981">
        <w:rPr>
          <w:rFonts w:ascii="Courier New" w:eastAsia="Times New Roman" w:hAnsi="Courier New" w:cs="Courier New"/>
          <w:color w:val="000000"/>
          <w:sz w:val="20"/>
          <w:szCs w:val="20"/>
        </w:rPr>
        <w:t>-lite/-/iconv-lite-0.6.3.tgz",</w:t>
      </w:r>
    </w:p>
    <w:p w14:paraId="7E96E56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"sha512-4fCk79wshMdzMp2rH06qWrJE4iolqLhCUH+OiuIgU++RB0+94NlDL81atO7GX55uUKueo0txHNtvEyI6D7WdMw==",</w:t>
      </w:r>
    </w:p>
    <w:p w14:paraId="7DEB2F5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4283890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4B2D81F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safer</w:t>
      </w:r>
      <w:proofErr w:type="gramEnd"/>
      <w:r w:rsidRPr="00130981">
        <w:rPr>
          <w:rFonts w:ascii="Courier New" w:eastAsia="Times New Roman" w:hAnsi="Courier New" w:cs="Courier New"/>
          <w:color w:val="000000"/>
          <w:sz w:val="20"/>
          <w:szCs w:val="20"/>
        </w:rPr>
        <w:t>-buffer": "&gt;= 2.1.2 &lt; 3.0.0"</w:t>
      </w:r>
    </w:p>
    <w:p w14:paraId="2BE02DE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524D1DA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7378693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icss</w:t>
      </w:r>
      <w:proofErr w:type="spellEnd"/>
      <w:proofErr w:type="gramEnd"/>
      <w:r w:rsidRPr="00130981">
        <w:rPr>
          <w:rFonts w:ascii="Courier New" w:eastAsia="Times New Roman" w:hAnsi="Courier New" w:cs="Courier New"/>
          <w:color w:val="000000"/>
          <w:sz w:val="20"/>
          <w:szCs w:val="20"/>
        </w:rPr>
        <w:t>-utils": {</w:t>
      </w:r>
    </w:p>
    <w:p w14:paraId="6D6A188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"4.1.1",</w:t>
      </w:r>
    </w:p>
    <w:p w14:paraId="1A3B1AD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t>
      </w:r>
      <w:proofErr w:type="spellStart"/>
      <w:r w:rsidRPr="00130981">
        <w:rPr>
          <w:rFonts w:ascii="Courier New" w:eastAsia="Times New Roman" w:hAnsi="Courier New" w:cs="Courier New"/>
          <w:color w:val="000000"/>
          <w:sz w:val="20"/>
          <w:szCs w:val="20"/>
        </w:rPr>
        <w:t>icss</w:t>
      </w:r>
      <w:proofErr w:type="spellEnd"/>
      <w:r w:rsidRPr="00130981">
        <w:rPr>
          <w:rFonts w:ascii="Courier New" w:eastAsia="Times New Roman" w:hAnsi="Courier New" w:cs="Courier New"/>
          <w:color w:val="000000"/>
          <w:sz w:val="20"/>
          <w:szCs w:val="20"/>
        </w:rPr>
        <w:t>-utils/-/icss-utils-4.1.1.tgz",</w:t>
      </w:r>
    </w:p>
    <w:p w14:paraId="6881FF2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"sha512-4aFq7wvWyMHKgxsH8QQtGpvbASCf+eM3wPRLI6R+MgAnTCZ6STYsRvttLvRWK0Nfif5piF394St3HeJDaljGPA==",</w:t>
      </w:r>
    </w:p>
    <w:p w14:paraId="5E2557F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59ACD42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5652ECA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postcss</w:t>
      </w:r>
      <w:proofErr w:type="spellEnd"/>
      <w:r w:rsidRPr="00130981">
        <w:rPr>
          <w:rFonts w:ascii="Courier New" w:eastAsia="Times New Roman" w:hAnsi="Courier New" w:cs="Courier New"/>
          <w:color w:val="000000"/>
          <w:sz w:val="20"/>
          <w:szCs w:val="20"/>
        </w:rPr>
        <w:t>": "^7.0.14"</w:t>
      </w:r>
    </w:p>
    <w:p w14:paraId="464E77E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B5A7E3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9A988C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"ieee754": {</w:t>
      </w:r>
    </w:p>
    <w:p w14:paraId="27F22BD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"1.2.1",</w:t>
      </w:r>
    </w:p>
    <w:p w14:paraId="1088AB4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"https://registry.npmjs.org/ieee754/-/ieee754-1.2.1.tgz",</w:t>
      </w:r>
    </w:p>
    <w:p w14:paraId="661E8F6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"sha512-dcyqhDvX1C46lXZcVqCpK+FtMRQVdIMN6/Df5js2zouUsqG7I6sFxitIC+7KYK29KdXOLHdu9zL4sFnoVQnqaA==",</w:t>
      </w:r>
    </w:p>
    <w:p w14:paraId="3D70B53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27E3F0E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E9E323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iferr</w:t>
      </w:r>
      <w:proofErr w:type="spellEnd"/>
      <w:r w:rsidRPr="00130981">
        <w:rPr>
          <w:rFonts w:ascii="Courier New" w:eastAsia="Times New Roman" w:hAnsi="Courier New" w:cs="Courier New"/>
          <w:color w:val="000000"/>
          <w:sz w:val="20"/>
          <w:szCs w:val="20"/>
        </w:rPr>
        <w:t>": {</w:t>
      </w:r>
    </w:p>
    <w:p w14:paraId="45F9A02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"0.1.5",</w:t>
      </w:r>
    </w:p>
    <w:p w14:paraId="1481E44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t>
      </w:r>
      <w:proofErr w:type="spellStart"/>
      <w:r w:rsidRPr="00130981">
        <w:rPr>
          <w:rFonts w:ascii="Courier New" w:eastAsia="Times New Roman" w:hAnsi="Courier New" w:cs="Courier New"/>
          <w:color w:val="000000"/>
          <w:sz w:val="20"/>
          <w:szCs w:val="20"/>
        </w:rPr>
        <w:t>iferr</w:t>
      </w:r>
      <w:proofErr w:type="spellEnd"/>
      <w:r w:rsidRPr="00130981">
        <w:rPr>
          <w:rFonts w:ascii="Courier New" w:eastAsia="Times New Roman" w:hAnsi="Courier New" w:cs="Courier New"/>
          <w:color w:val="000000"/>
          <w:sz w:val="20"/>
          <w:szCs w:val="20"/>
        </w:rPr>
        <w:t>/-/iferr-0.1.5.tgz",</w:t>
      </w:r>
    </w:p>
    <w:p w14:paraId="561FC8D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"sha512-DUNFN5j7Tln0D+TxzloUjKB+CtVu6myn0JEFak6dG18mNt9YkQ6lzGCdafwofISZ1lLF3xRHJ98VKy9ynkcFaA==",</w:t>
      </w:r>
    </w:p>
    <w:p w14:paraId="1C68D7C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7D2A571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5C5CD65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"ignore": {</w:t>
      </w:r>
    </w:p>
    <w:p w14:paraId="70989E1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"5.2.4",</w:t>
      </w:r>
    </w:p>
    <w:p w14:paraId="29F6300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"https://registry.npmjs.org/ignore/-/ignore-5.2.4.tgz",</w:t>
      </w:r>
    </w:p>
    <w:p w14:paraId="649C40D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"sha512-MAb38BcSbH0eHNBxn7ql2NH/kX33OkB3lZ1BNdh7ENeRChHTYsTvWrMubiIAMNS2llXEEgZ1MUOBtXChP3kaFQ==",</w:t>
      </w:r>
    </w:p>
    <w:p w14:paraId="59709E4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50759EC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B5A0C7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ignore</w:t>
      </w:r>
      <w:proofErr w:type="gramEnd"/>
      <w:r w:rsidRPr="00130981">
        <w:rPr>
          <w:rFonts w:ascii="Courier New" w:eastAsia="Times New Roman" w:hAnsi="Courier New" w:cs="Courier New"/>
          <w:color w:val="000000"/>
          <w:sz w:val="20"/>
          <w:szCs w:val="20"/>
        </w:rPr>
        <w:t>-walk": {</w:t>
      </w:r>
    </w:p>
    <w:p w14:paraId="589D23F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"3.0.4",</w:t>
      </w:r>
    </w:p>
    <w:p w14:paraId="1F78D84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"https://registry.npmjs.org/ignore-walk/-/ignore-walk-3.0.4.tgz",</w:t>
      </w:r>
    </w:p>
    <w:p w14:paraId="7A0DDBB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"sha512-PY6Ii8o1jMRA1z4F2hRkH/xN59ox43DavKvD3oDpfurRlOJyAHpifIwpbdv1n4jt4ov0jSpw3kQ4GhJnpBL6WQ==",</w:t>
      </w:r>
    </w:p>
    <w:p w14:paraId="00B2864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5BD5E4E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37BB319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minimatch</w:t>
      </w:r>
      <w:proofErr w:type="spellEnd"/>
      <w:r w:rsidRPr="00130981">
        <w:rPr>
          <w:rFonts w:ascii="Courier New" w:eastAsia="Times New Roman" w:hAnsi="Courier New" w:cs="Courier New"/>
          <w:color w:val="000000"/>
          <w:sz w:val="20"/>
          <w:szCs w:val="20"/>
        </w:rPr>
        <w:t>": "^3.0.4"</w:t>
      </w:r>
    </w:p>
    <w:p w14:paraId="236AFBC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5A48B29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31F738E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image</w:t>
      </w:r>
      <w:proofErr w:type="gramEnd"/>
      <w:r w:rsidRPr="00130981">
        <w:rPr>
          <w:rFonts w:ascii="Courier New" w:eastAsia="Times New Roman" w:hAnsi="Courier New" w:cs="Courier New"/>
          <w:color w:val="000000"/>
          <w:sz w:val="20"/>
          <w:szCs w:val="20"/>
        </w:rPr>
        <w:t>-size": {</w:t>
      </w:r>
    </w:p>
    <w:p w14:paraId="744E895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lastRenderedPageBreak/>
        <w:t xml:space="preserve">      "version": "0.5.5",</w:t>
      </w:r>
    </w:p>
    <w:p w14:paraId="03F710B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"https://registry.npmjs.org/image-size/-/image-size-0.5.5.tgz",</w:t>
      </w:r>
    </w:p>
    <w:p w14:paraId="3849151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"sha512-6TDAlDPZxUFCv+fuOkIoXT/V/f3Qbq8e37p+YOiYrUv3v9cc3/6x78VdfPgFVaB9dZYeLUfKgHRebpkm/oP2VQ==",</w:t>
      </w:r>
    </w:p>
    <w:p w14:paraId="66BC1B8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5978FF0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"optional": true</w:t>
      </w:r>
    </w:p>
    <w:p w14:paraId="11DBB7F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352D0FB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"immediate": {</w:t>
      </w:r>
    </w:p>
    <w:p w14:paraId="1CC1A86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"3.0.6",</w:t>
      </w:r>
    </w:p>
    <w:p w14:paraId="4C66D3C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"https://registry.npmjs.org/immediate/-/immediate-3.0.6.tgz",</w:t>
      </w:r>
    </w:p>
    <w:p w14:paraId="1FD7815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"sha512-XXOFtyqDjNDAQxVfYxuF7g9Il/IbWmmlQg2MYKOH8ExIT1qg6xc4zyS3HaEEATgs1btfzxq15ciUiY7gjSXRGQ==",</w:t>
      </w:r>
    </w:p>
    <w:p w14:paraId="298AA13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4658231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3E47B85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import</w:t>
      </w:r>
      <w:proofErr w:type="gramEnd"/>
      <w:r w:rsidRPr="00130981">
        <w:rPr>
          <w:rFonts w:ascii="Courier New" w:eastAsia="Times New Roman" w:hAnsi="Courier New" w:cs="Courier New"/>
          <w:color w:val="000000"/>
          <w:sz w:val="20"/>
          <w:szCs w:val="20"/>
        </w:rPr>
        <w:t>-</w:t>
      </w:r>
      <w:proofErr w:type="spellStart"/>
      <w:r w:rsidRPr="00130981">
        <w:rPr>
          <w:rFonts w:ascii="Courier New" w:eastAsia="Times New Roman" w:hAnsi="Courier New" w:cs="Courier New"/>
          <w:color w:val="000000"/>
          <w:sz w:val="20"/>
          <w:szCs w:val="20"/>
        </w:rPr>
        <w:t>cwd</w:t>
      </w:r>
      <w:proofErr w:type="spellEnd"/>
      <w:r w:rsidRPr="00130981">
        <w:rPr>
          <w:rFonts w:ascii="Courier New" w:eastAsia="Times New Roman" w:hAnsi="Courier New" w:cs="Courier New"/>
          <w:color w:val="000000"/>
          <w:sz w:val="20"/>
          <w:szCs w:val="20"/>
        </w:rPr>
        <w:t>": {</w:t>
      </w:r>
    </w:p>
    <w:p w14:paraId="6078EE2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"2.1.0",</w:t>
      </w:r>
    </w:p>
    <w:p w14:paraId="1A5424C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"https://registry.npmjs.org/import-</w:t>
      </w:r>
      <w:proofErr w:type="spellStart"/>
      <w:r w:rsidRPr="00130981">
        <w:rPr>
          <w:rFonts w:ascii="Courier New" w:eastAsia="Times New Roman" w:hAnsi="Courier New" w:cs="Courier New"/>
          <w:color w:val="000000"/>
          <w:sz w:val="20"/>
          <w:szCs w:val="20"/>
        </w:rPr>
        <w:t>cwd</w:t>
      </w:r>
      <w:proofErr w:type="spellEnd"/>
      <w:r w:rsidRPr="00130981">
        <w:rPr>
          <w:rFonts w:ascii="Courier New" w:eastAsia="Times New Roman" w:hAnsi="Courier New" w:cs="Courier New"/>
          <w:color w:val="000000"/>
          <w:sz w:val="20"/>
          <w:szCs w:val="20"/>
        </w:rPr>
        <w:t>/-/import-cwd-2.1.0.tgz",</w:t>
      </w:r>
    </w:p>
    <w:p w14:paraId="2912E5D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"sha512-Ew5AZzJQFqrOV5BTW3EIoHAnoie1LojZLXKcCQ/yTRyVZosBhK1x1ViYjHGf5pAFOq8ZyChZp6m/fSN7pJyZtg==",</w:t>
      </w:r>
    </w:p>
    <w:p w14:paraId="550942C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5F52961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7E53ED9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import</w:t>
      </w:r>
      <w:proofErr w:type="gramEnd"/>
      <w:r w:rsidRPr="00130981">
        <w:rPr>
          <w:rFonts w:ascii="Courier New" w:eastAsia="Times New Roman" w:hAnsi="Courier New" w:cs="Courier New"/>
          <w:color w:val="000000"/>
          <w:sz w:val="20"/>
          <w:szCs w:val="20"/>
        </w:rPr>
        <w:t>-from": "^2.1.0"</w:t>
      </w:r>
    </w:p>
    <w:p w14:paraId="74CF2E9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B3A7A2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1D6DA97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import</w:t>
      </w:r>
      <w:proofErr w:type="gramEnd"/>
      <w:r w:rsidRPr="00130981">
        <w:rPr>
          <w:rFonts w:ascii="Courier New" w:eastAsia="Times New Roman" w:hAnsi="Courier New" w:cs="Courier New"/>
          <w:color w:val="000000"/>
          <w:sz w:val="20"/>
          <w:szCs w:val="20"/>
        </w:rPr>
        <w:t>-fresh": {</w:t>
      </w:r>
    </w:p>
    <w:p w14:paraId="130A74D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"2.0.0",</w:t>
      </w:r>
    </w:p>
    <w:p w14:paraId="13317B0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"https://registry.npmjs.org/import-fresh/-/import-fresh-2.0.0.tgz",</w:t>
      </w:r>
    </w:p>
    <w:p w14:paraId="6C499F5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"sha512-eZ5H8rcgYazHbKC3PG4ClHNykCSxtAhxSSEM+2mb+7evD2CKF5V7c0dNum7AdpDh0ZdICwZY9sRSn8f+KH96sg==",</w:t>
      </w:r>
    </w:p>
    <w:p w14:paraId="5F72F11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5797345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5EC0415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caller</w:t>
      </w:r>
      <w:proofErr w:type="gramEnd"/>
      <w:r w:rsidRPr="00130981">
        <w:rPr>
          <w:rFonts w:ascii="Courier New" w:eastAsia="Times New Roman" w:hAnsi="Courier New" w:cs="Courier New"/>
          <w:color w:val="000000"/>
          <w:sz w:val="20"/>
          <w:szCs w:val="20"/>
        </w:rPr>
        <w:t>-path": "^2.0.0",</w:t>
      </w:r>
    </w:p>
    <w:p w14:paraId="1097FFA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resolve</w:t>
      </w:r>
      <w:proofErr w:type="gramEnd"/>
      <w:r w:rsidRPr="00130981">
        <w:rPr>
          <w:rFonts w:ascii="Courier New" w:eastAsia="Times New Roman" w:hAnsi="Courier New" w:cs="Courier New"/>
          <w:color w:val="000000"/>
          <w:sz w:val="20"/>
          <w:szCs w:val="20"/>
        </w:rPr>
        <w:t>-from": "^3.0.0"</w:t>
      </w:r>
    </w:p>
    <w:p w14:paraId="32384B7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34B4EAB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1B9DC62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import</w:t>
      </w:r>
      <w:proofErr w:type="gramEnd"/>
      <w:r w:rsidRPr="00130981">
        <w:rPr>
          <w:rFonts w:ascii="Courier New" w:eastAsia="Times New Roman" w:hAnsi="Courier New" w:cs="Courier New"/>
          <w:color w:val="000000"/>
          <w:sz w:val="20"/>
          <w:szCs w:val="20"/>
        </w:rPr>
        <w:t>-from": {</w:t>
      </w:r>
    </w:p>
    <w:p w14:paraId="0EC68A5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"2.1.0",</w:t>
      </w:r>
    </w:p>
    <w:p w14:paraId="71B55DA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"https://registry.npmjs.org/import-from/-/import-from-2.1.0.tgz",</w:t>
      </w:r>
    </w:p>
    <w:p w14:paraId="55D7B9A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"sha512-0vdnLL2wSGnhlRmzHJAg5JHjt1l2vYhzJ7tNLGbeVg0fse56tpGaH0uzH+r9Slej+BSXXEHvBKDEnVSLLE9/+w==",</w:t>
      </w:r>
    </w:p>
    <w:p w14:paraId="4FF9DC4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3F83D0B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3EEA657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resolve</w:t>
      </w:r>
      <w:proofErr w:type="gramEnd"/>
      <w:r w:rsidRPr="00130981">
        <w:rPr>
          <w:rFonts w:ascii="Courier New" w:eastAsia="Times New Roman" w:hAnsi="Courier New" w:cs="Courier New"/>
          <w:color w:val="000000"/>
          <w:sz w:val="20"/>
          <w:szCs w:val="20"/>
        </w:rPr>
        <w:t>-from": "^3.0.0"</w:t>
      </w:r>
    </w:p>
    <w:p w14:paraId="4143DC3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3646DE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1ED9A9D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import</w:t>
      </w:r>
      <w:proofErr w:type="gramEnd"/>
      <w:r w:rsidRPr="00130981">
        <w:rPr>
          <w:rFonts w:ascii="Courier New" w:eastAsia="Times New Roman" w:hAnsi="Courier New" w:cs="Courier New"/>
          <w:color w:val="000000"/>
          <w:sz w:val="20"/>
          <w:szCs w:val="20"/>
        </w:rPr>
        <w:t>-local": {</w:t>
      </w:r>
    </w:p>
    <w:p w14:paraId="1F554BF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"2.0.0",</w:t>
      </w:r>
    </w:p>
    <w:p w14:paraId="264EFDD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"https://registry.npmjs.org/import-local/-/import-local-2.0.0.tgz",</w:t>
      </w:r>
    </w:p>
    <w:p w14:paraId="3F6C2DA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lastRenderedPageBreak/>
        <w:t xml:space="preserve">      "integrity": "sha512-b6s04m3O+s3CGSbqDIyP4R6aAwAeYlVq9+WUWep6iHa8ETRf9yei1U48C5MmfJmV9AiLYYBKPMq/W+/WRpQmCQ==",</w:t>
      </w:r>
    </w:p>
    <w:p w14:paraId="341FC9F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4292E27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1806C6C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pkg</w:t>
      </w:r>
      <w:proofErr w:type="gramEnd"/>
      <w:r w:rsidRPr="00130981">
        <w:rPr>
          <w:rFonts w:ascii="Courier New" w:eastAsia="Times New Roman" w:hAnsi="Courier New" w:cs="Courier New"/>
          <w:color w:val="000000"/>
          <w:sz w:val="20"/>
          <w:szCs w:val="20"/>
        </w:rPr>
        <w:t>-</w:t>
      </w:r>
      <w:proofErr w:type="spellStart"/>
      <w:r w:rsidRPr="00130981">
        <w:rPr>
          <w:rFonts w:ascii="Courier New" w:eastAsia="Times New Roman" w:hAnsi="Courier New" w:cs="Courier New"/>
          <w:color w:val="000000"/>
          <w:sz w:val="20"/>
          <w:szCs w:val="20"/>
        </w:rPr>
        <w:t>dir</w:t>
      </w:r>
      <w:proofErr w:type="spellEnd"/>
      <w:r w:rsidRPr="00130981">
        <w:rPr>
          <w:rFonts w:ascii="Courier New" w:eastAsia="Times New Roman" w:hAnsi="Courier New" w:cs="Courier New"/>
          <w:color w:val="000000"/>
          <w:sz w:val="20"/>
          <w:szCs w:val="20"/>
        </w:rPr>
        <w:t>": "^3.0.0",</w:t>
      </w:r>
    </w:p>
    <w:p w14:paraId="57036D3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resolve</w:t>
      </w:r>
      <w:proofErr w:type="gramEnd"/>
      <w:r w:rsidRPr="00130981">
        <w:rPr>
          <w:rFonts w:ascii="Courier New" w:eastAsia="Times New Roman" w:hAnsi="Courier New" w:cs="Courier New"/>
          <w:color w:val="000000"/>
          <w:sz w:val="20"/>
          <w:szCs w:val="20"/>
        </w:rPr>
        <w:t>-</w:t>
      </w:r>
      <w:proofErr w:type="spellStart"/>
      <w:r w:rsidRPr="00130981">
        <w:rPr>
          <w:rFonts w:ascii="Courier New" w:eastAsia="Times New Roman" w:hAnsi="Courier New" w:cs="Courier New"/>
          <w:color w:val="000000"/>
          <w:sz w:val="20"/>
          <w:szCs w:val="20"/>
        </w:rPr>
        <w:t>cwd</w:t>
      </w:r>
      <w:proofErr w:type="spellEnd"/>
      <w:r w:rsidRPr="00130981">
        <w:rPr>
          <w:rFonts w:ascii="Courier New" w:eastAsia="Times New Roman" w:hAnsi="Courier New" w:cs="Courier New"/>
          <w:color w:val="000000"/>
          <w:sz w:val="20"/>
          <w:szCs w:val="20"/>
        </w:rPr>
        <w:t>": "^2.0.0"</w:t>
      </w:r>
    </w:p>
    <w:p w14:paraId="3981E36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6FD82A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068A9FF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imurmurhash</w:t>
      </w:r>
      <w:proofErr w:type="spellEnd"/>
      <w:r w:rsidRPr="00130981">
        <w:rPr>
          <w:rFonts w:ascii="Courier New" w:eastAsia="Times New Roman" w:hAnsi="Courier New" w:cs="Courier New"/>
          <w:color w:val="000000"/>
          <w:sz w:val="20"/>
          <w:szCs w:val="20"/>
        </w:rPr>
        <w:t>": {</w:t>
      </w:r>
    </w:p>
    <w:p w14:paraId="0F27389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"0.1.4",</w:t>
      </w:r>
    </w:p>
    <w:p w14:paraId="6EB2063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"https://registry.npmjs.org/imurmurhash/-/imurmurhash-0.1.4.tgz",</w:t>
      </w:r>
    </w:p>
    <w:p w14:paraId="3EA5494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"sha512-JmXMZ6wuvDmLiHEml9ykzqO6lwFbof0GG4IkcGaENdCRDDmMVnny7s5HsIgHCbaq0w2MyPhDqkhTUgS2LU2PHA==",</w:t>
      </w:r>
    </w:p>
    <w:p w14:paraId="65F8951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0C7C4F9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18067BE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indent</w:t>
      </w:r>
      <w:proofErr w:type="gramEnd"/>
      <w:r w:rsidRPr="00130981">
        <w:rPr>
          <w:rFonts w:ascii="Courier New" w:eastAsia="Times New Roman" w:hAnsi="Courier New" w:cs="Courier New"/>
          <w:color w:val="000000"/>
          <w:sz w:val="20"/>
          <w:szCs w:val="20"/>
        </w:rPr>
        <w:t>-string": {</w:t>
      </w:r>
    </w:p>
    <w:p w14:paraId="4BCCD05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"4.0.0",</w:t>
      </w:r>
    </w:p>
    <w:p w14:paraId="0B60AD7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"https://registry.npmjs.org/indent-string/-/indent-string-4.0.0.tgz",</w:t>
      </w:r>
    </w:p>
    <w:p w14:paraId="16EC43C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"sha512-EdDDZu4A2OyIK7Lr/2zG+w5jmbuk1DVBnEwREQvBzspBJkCEbRa8GxU1lghYcaGJCnRWibjDXlq779X1/y5xwg==",</w:t>
      </w:r>
    </w:p>
    <w:p w14:paraId="00F0884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26A7D51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0FA7BFE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indexes</w:t>
      </w:r>
      <w:proofErr w:type="gramEnd"/>
      <w:r w:rsidRPr="00130981">
        <w:rPr>
          <w:rFonts w:ascii="Courier New" w:eastAsia="Times New Roman" w:hAnsi="Courier New" w:cs="Courier New"/>
          <w:color w:val="000000"/>
          <w:sz w:val="20"/>
          <w:szCs w:val="20"/>
        </w:rPr>
        <w:t>-of": {</w:t>
      </w:r>
    </w:p>
    <w:p w14:paraId="31791A3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"1.0.1",</w:t>
      </w:r>
    </w:p>
    <w:p w14:paraId="0DF0127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"https://registry.npmjs.org/indexes-of/-/indexes-of-1.0.1.tgz",</w:t>
      </w:r>
    </w:p>
    <w:p w14:paraId="4E00B32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"sha512-bup+4tap3Hympa+JBJUG7XuOsdNQ6fxt0MHyXMKuLBKn0OqsTfvUxkUrroEX1+B2VsSHvCjiIcZVxRtYa4nllA==",</w:t>
      </w:r>
    </w:p>
    <w:p w14:paraId="0BE5106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6DB2467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B46D67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indexof</w:t>
      </w:r>
      <w:proofErr w:type="spellEnd"/>
      <w:r w:rsidRPr="00130981">
        <w:rPr>
          <w:rFonts w:ascii="Courier New" w:eastAsia="Times New Roman" w:hAnsi="Courier New" w:cs="Courier New"/>
          <w:color w:val="000000"/>
          <w:sz w:val="20"/>
          <w:szCs w:val="20"/>
        </w:rPr>
        <w:t>": {</w:t>
      </w:r>
    </w:p>
    <w:p w14:paraId="179D8D5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"0.0.1",</w:t>
      </w:r>
    </w:p>
    <w:p w14:paraId="1243DF7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t>
      </w:r>
      <w:proofErr w:type="spellStart"/>
      <w:r w:rsidRPr="00130981">
        <w:rPr>
          <w:rFonts w:ascii="Courier New" w:eastAsia="Times New Roman" w:hAnsi="Courier New" w:cs="Courier New"/>
          <w:color w:val="000000"/>
          <w:sz w:val="20"/>
          <w:szCs w:val="20"/>
        </w:rPr>
        <w:t>indexof</w:t>
      </w:r>
      <w:proofErr w:type="spellEnd"/>
      <w:r w:rsidRPr="00130981">
        <w:rPr>
          <w:rFonts w:ascii="Courier New" w:eastAsia="Times New Roman" w:hAnsi="Courier New" w:cs="Courier New"/>
          <w:color w:val="000000"/>
          <w:sz w:val="20"/>
          <w:szCs w:val="20"/>
        </w:rPr>
        <w:t>/-/indexof-0.0.1.tgz",</w:t>
      </w:r>
    </w:p>
    <w:p w14:paraId="50E03C5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"sha512-i0G7hLJ1z0DE8dsqJa2rycj9dBmNKgXBvotXtZYXakU9oivfB9Uj2ZBC27qqef2U58/ZLwalxa1X/RDCdkHtVg==",</w:t>
      </w:r>
    </w:p>
    <w:p w14:paraId="4578596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3509D4C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5534976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infer</w:t>
      </w:r>
      <w:proofErr w:type="gramEnd"/>
      <w:r w:rsidRPr="00130981">
        <w:rPr>
          <w:rFonts w:ascii="Courier New" w:eastAsia="Times New Roman" w:hAnsi="Courier New" w:cs="Courier New"/>
          <w:color w:val="000000"/>
          <w:sz w:val="20"/>
          <w:szCs w:val="20"/>
        </w:rPr>
        <w:t>-owner": {</w:t>
      </w:r>
    </w:p>
    <w:p w14:paraId="5DA144B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"1.0.4",</w:t>
      </w:r>
    </w:p>
    <w:p w14:paraId="0ED571A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"https://registry.npmjs.org/infer-owner/-/infer-owner-1.0.4.tgz",</w:t>
      </w:r>
    </w:p>
    <w:p w14:paraId="2D75D95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"sha512-IClj+Xz94+d7irH5qRyfJonOdfTzuDaifE6ZPWfx0N0+/ATZCbuTPq2prFl526urkQd90WyUKIh1DfBQ2hMz9A==",</w:t>
      </w:r>
    </w:p>
    <w:p w14:paraId="1D2028B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75C5BD5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3DFE289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"inflight": {</w:t>
      </w:r>
    </w:p>
    <w:p w14:paraId="5A6835A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"1.0.6",</w:t>
      </w:r>
    </w:p>
    <w:p w14:paraId="6ADEE06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"https://registry.npmjs.org/inflight/-/inflight-1.0.6.tgz",</w:t>
      </w:r>
    </w:p>
    <w:p w14:paraId="03535A4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"sha512-k92I/b08q4wvFscXCLvqfsHCrjrF7yiXsQuIVvVE7N82W3+aqpzuUdBbfhWcy/FZR3/4IgflMgKLOsvPDrGCJA==",</w:t>
      </w:r>
    </w:p>
    <w:p w14:paraId="2FBB630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lastRenderedPageBreak/>
        <w:t xml:space="preserve">      "requires": {</w:t>
      </w:r>
    </w:p>
    <w:p w14:paraId="42D312C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"once": "^1.3.0",</w:t>
      </w:r>
    </w:p>
    <w:p w14:paraId="3685651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wrappy</w:t>
      </w:r>
      <w:proofErr w:type="spellEnd"/>
      <w:r w:rsidRPr="00130981">
        <w:rPr>
          <w:rFonts w:ascii="Courier New" w:eastAsia="Times New Roman" w:hAnsi="Courier New" w:cs="Courier New"/>
          <w:color w:val="000000"/>
          <w:sz w:val="20"/>
          <w:szCs w:val="20"/>
        </w:rPr>
        <w:t>": "1"</w:t>
      </w:r>
    </w:p>
    <w:p w14:paraId="36831D2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5F027B8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7D497E0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"inherits": {</w:t>
      </w:r>
    </w:p>
    <w:p w14:paraId="07757F4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"2.0.4",</w:t>
      </w:r>
    </w:p>
    <w:p w14:paraId="41A1B15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"https://registry.npmjs.org/inherits/-/inherits-2.0.4.tgz",</w:t>
      </w:r>
    </w:p>
    <w:p w14:paraId="731E61C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"sha512-k/vGaX4/Yla3WzyMCvTQOXYeIHvqOKtnqBduzTHpzpQZzAskKMhZ2K+EnBiSM9zGSoIFeMpXKxa4dYeZIQqewQ=="</w:t>
      </w:r>
    </w:p>
    <w:p w14:paraId="6F99E81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7E6950E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ini</w:t>
      </w:r>
      <w:proofErr w:type="spellEnd"/>
      <w:r w:rsidRPr="00130981">
        <w:rPr>
          <w:rFonts w:ascii="Courier New" w:eastAsia="Times New Roman" w:hAnsi="Courier New" w:cs="Courier New"/>
          <w:color w:val="000000"/>
          <w:sz w:val="20"/>
          <w:szCs w:val="20"/>
        </w:rPr>
        <w:t>": {</w:t>
      </w:r>
    </w:p>
    <w:p w14:paraId="2951C80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"1.3.6",</w:t>
      </w:r>
    </w:p>
    <w:p w14:paraId="4174404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t>
      </w:r>
      <w:proofErr w:type="spellStart"/>
      <w:r w:rsidRPr="00130981">
        <w:rPr>
          <w:rFonts w:ascii="Courier New" w:eastAsia="Times New Roman" w:hAnsi="Courier New" w:cs="Courier New"/>
          <w:color w:val="000000"/>
          <w:sz w:val="20"/>
          <w:szCs w:val="20"/>
        </w:rPr>
        <w:t>ini</w:t>
      </w:r>
      <w:proofErr w:type="spellEnd"/>
      <w:r w:rsidRPr="00130981">
        <w:rPr>
          <w:rFonts w:ascii="Courier New" w:eastAsia="Times New Roman" w:hAnsi="Courier New" w:cs="Courier New"/>
          <w:color w:val="000000"/>
          <w:sz w:val="20"/>
          <w:szCs w:val="20"/>
        </w:rPr>
        <w:t>/-/ini-1.3.6.tgz",</w:t>
      </w:r>
    </w:p>
    <w:p w14:paraId="23D2244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"sha512-IZUoxEjNjubzrmvzZU4lKP7OnYmX72XRl3sqkfJhBKweKi5rnGi5+IUdlj/H1M+Ip5JQ1WzaDMOBRY90Ajc5jg==",</w:t>
      </w:r>
    </w:p>
    <w:p w14:paraId="4FC5AA4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6D2154E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32C230B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"inquirer": {</w:t>
      </w:r>
    </w:p>
    <w:p w14:paraId="5ED331B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"7.3.3",</w:t>
      </w:r>
    </w:p>
    <w:p w14:paraId="67265E5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"https://registry.npmjs.org/inquirer/-/inquirer-7.3.3.tgz",</w:t>
      </w:r>
    </w:p>
    <w:p w14:paraId="45FF1AC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"sha512-JG3eIAj5V9CwcGvuOmoo6LB9kbAYT8HXffUl6memuszlwDC/qvFAJw49XJ5NROSFNPxp3iQg1GqkFhaY/CR0IA==",</w:t>
      </w:r>
    </w:p>
    <w:p w14:paraId="66B3544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08B6128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4BF15E8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ansi</w:t>
      </w:r>
      <w:proofErr w:type="spellEnd"/>
      <w:proofErr w:type="gramEnd"/>
      <w:r w:rsidRPr="00130981">
        <w:rPr>
          <w:rFonts w:ascii="Courier New" w:eastAsia="Times New Roman" w:hAnsi="Courier New" w:cs="Courier New"/>
          <w:color w:val="000000"/>
          <w:sz w:val="20"/>
          <w:szCs w:val="20"/>
        </w:rPr>
        <w:t>-escapes": "^4.2.1",</w:t>
      </w:r>
    </w:p>
    <w:p w14:paraId="05C3E4D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"chalk": "^4.1.0",</w:t>
      </w:r>
    </w:p>
    <w:p w14:paraId="472FD63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cli</w:t>
      </w:r>
      <w:proofErr w:type="gramEnd"/>
      <w:r w:rsidRPr="00130981">
        <w:rPr>
          <w:rFonts w:ascii="Courier New" w:eastAsia="Times New Roman" w:hAnsi="Courier New" w:cs="Courier New"/>
          <w:color w:val="000000"/>
          <w:sz w:val="20"/>
          <w:szCs w:val="20"/>
        </w:rPr>
        <w:t>-cursor": "^3.1.0",</w:t>
      </w:r>
    </w:p>
    <w:p w14:paraId="113AC7D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cli</w:t>
      </w:r>
      <w:proofErr w:type="gramEnd"/>
      <w:r w:rsidRPr="00130981">
        <w:rPr>
          <w:rFonts w:ascii="Courier New" w:eastAsia="Times New Roman" w:hAnsi="Courier New" w:cs="Courier New"/>
          <w:color w:val="000000"/>
          <w:sz w:val="20"/>
          <w:szCs w:val="20"/>
        </w:rPr>
        <w:t>-width": "^3.0.0",</w:t>
      </w:r>
    </w:p>
    <w:p w14:paraId="1711493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external</w:t>
      </w:r>
      <w:proofErr w:type="gramEnd"/>
      <w:r w:rsidRPr="00130981">
        <w:rPr>
          <w:rFonts w:ascii="Courier New" w:eastAsia="Times New Roman" w:hAnsi="Courier New" w:cs="Courier New"/>
          <w:color w:val="000000"/>
          <w:sz w:val="20"/>
          <w:szCs w:val="20"/>
        </w:rPr>
        <w:t>-editor": "^3.0.3",</w:t>
      </w:r>
    </w:p>
    <w:p w14:paraId="0D33839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"figures": "^3.0.0",</w:t>
      </w:r>
    </w:p>
    <w:p w14:paraId="0C4C67A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lodash</w:t>
      </w:r>
      <w:proofErr w:type="spellEnd"/>
      <w:r w:rsidRPr="00130981">
        <w:rPr>
          <w:rFonts w:ascii="Courier New" w:eastAsia="Times New Roman" w:hAnsi="Courier New" w:cs="Courier New"/>
          <w:color w:val="000000"/>
          <w:sz w:val="20"/>
          <w:szCs w:val="20"/>
        </w:rPr>
        <w:t>": "^4.17.19",</w:t>
      </w:r>
    </w:p>
    <w:p w14:paraId="6A30B6F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mute</w:t>
      </w:r>
      <w:proofErr w:type="gramEnd"/>
      <w:r w:rsidRPr="00130981">
        <w:rPr>
          <w:rFonts w:ascii="Courier New" w:eastAsia="Times New Roman" w:hAnsi="Courier New" w:cs="Courier New"/>
          <w:color w:val="000000"/>
          <w:sz w:val="20"/>
          <w:szCs w:val="20"/>
        </w:rPr>
        <w:t>-stream": "0.0.8",</w:t>
      </w:r>
    </w:p>
    <w:p w14:paraId="69E94C3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run</w:t>
      </w:r>
      <w:proofErr w:type="gramEnd"/>
      <w:r w:rsidRPr="00130981">
        <w:rPr>
          <w:rFonts w:ascii="Courier New" w:eastAsia="Times New Roman" w:hAnsi="Courier New" w:cs="Courier New"/>
          <w:color w:val="000000"/>
          <w:sz w:val="20"/>
          <w:szCs w:val="20"/>
        </w:rPr>
        <w:t>-async": "^2.4.0",</w:t>
      </w:r>
    </w:p>
    <w:p w14:paraId="361DFCA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rxjs</w:t>
      </w:r>
      <w:proofErr w:type="spellEnd"/>
      <w:r w:rsidRPr="00130981">
        <w:rPr>
          <w:rFonts w:ascii="Courier New" w:eastAsia="Times New Roman" w:hAnsi="Courier New" w:cs="Courier New"/>
          <w:color w:val="000000"/>
          <w:sz w:val="20"/>
          <w:szCs w:val="20"/>
        </w:rPr>
        <w:t>": "^6.6.0",</w:t>
      </w:r>
    </w:p>
    <w:p w14:paraId="3772534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string</w:t>
      </w:r>
      <w:proofErr w:type="gramEnd"/>
      <w:r w:rsidRPr="00130981">
        <w:rPr>
          <w:rFonts w:ascii="Courier New" w:eastAsia="Times New Roman" w:hAnsi="Courier New" w:cs="Courier New"/>
          <w:color w:val="000000"/>
          <w:sz w:val="20"/>
          <w:szCs w:val="20"/>
        </w:rPr>
        <w:t>-width": "^4.1.0",</w:t>
      </w:r>
    </w:p>
    <w:p w14:paraId="37F0D47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strip</w:t>
      </w:r>
      <w:proofErr w:type="gramEnd"/>
      <w:r w:rsidRPr="00130981">
        <w:rPr>
          <w:rFonts w:ascii="Courier New" w:eastAsia="Times New Roman" w:hAnsi="Courier New" w:cs="Courier New"/>
          <w:color w:val="000000"/>
          <w:sz w:val="20"/>
          <w:szCs w:val="20"/>
        </w:rPr>
        <w:t>-</w:t>
      </w:r>
      <w:proofErr w:type="spellStart"/>
      <w:r w:rsidRPr="00130981">
        <w:rPr>
          <w:rFonts w:ascii="Courier New" w:eastAsia="Times New Roman" w:hAnsi="Courier New" w:cs="Courier New"/>
          <w:color w:val="000000"/>
          <w:sz w:val="20"/>
          <w:szCs w:val="20"/>
        </w:rPr>
        <w:t>ansi</w:t>
      </w:r>
      <w:proofErr w:type="spellEnd"/>
      <w:r w:rsidRPr="00130981">
        <w:rPr>
          <w:rFonts w:ascii="Courier New" w:eastAsia="Times New Roman" w:hAnsi="Courier New" w:cs="Courier New"/>
          <w:color w:val="000000"/>
          <w:sz w:val="20"/>
          <w:szCs w:val="20"/>
        </w:rPr>
        <w:t>": "^6.0.0",</w:t>
      </w:r>
    </w:p>
    <w:p w14:paraId="2D1453C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"through": "^2.3.6"</w:t>
      </w:r>
    </w:p>
    <w:p w14:paraId="7FDF55C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35EBAF7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"dependencies": {</w:t>
      </w:r>
    </w:p>
    <w:p w14:paraId="2DB7CE0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ansi</w:t>
      </w:r>
      <w:proofErr w:type="spellEnd"/>
      <w:proofErr w:type="gramEnd"/>
      <w:r w:rsidRPr="00130981">
        <w:rPr>
          <w:rFonts w:ascii="Courier New" w:eastAsia="Times New Roman" w:hAnsi="Courier New" w:cs="Courier New"/>
          <w:color w:val="000000"/>
          <w:sz w:val="20"/>
          <w:szCs w:val="20"/>
        </w:rPr>
        <w:t>-regex": {</w:t>
      </w:r>
    </w:p>
    <w:p w14:paraId="7F680CA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"5.0.1",</w:t>
      </w:r>
    </w:p>
    <w:p w14:paraId="55B962C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t>
      </w:r>
      <w:proofErr w:type="spellStart"/>
      <w:r w:rsidRPr="00130981">
        <w:rPr>
          <w:rFonts w:ascii="Courier New" w:eastAsia="Times New Roman" w:hAnsi="Courier New" w:cs="Courier New"/>
          <w:color w:val="000000"/>
          <w:sz w:val="20"/>
          <w:szCs w:val="20"/>
        </w:rPr>
        <w:t>ansi</w:t>
      </w:r>
      <w:proofErr w:type="spellEnd"/>
      <w:r w:rsidRPr="00130981">
        <w:rPr>
          <w:rFonts w:ascii="Courier New" w:eastAsia="Times New Roman" w:hAnsi="Courier New" w:cs="Courier New"/>
          <w:color w:val="000000"/>
          <w:sz w:val="20"/>
          <w:szCs w:val="20"/>
        </w:rPr>
        <w:t>-regex/-/ansi-regex-5.0.1.tgz",</w:t>
      </w:r>
    </w:p>
    <w:p w14:paraId="440ED0C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"sha512-quJQXlTSUGL2LH9SUXo8VwsY4soanhgo6LNSm84E1LBcE8s3O0wpdiRzyR9z/ZZJMlMWv37qOOb9pdJlMUEKFQ==",</w:t>
      </w:r>
    </w:p>
    <w:p w14:paraId="076CE28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773BF6C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52778CB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ansi</w:t>
      </w:r>
      <w:proofErr w:type="spellEnd"/>
      <w:proofErr w:type="gramEnd"/>
      <w:r w:rsidRPr="00130981">
        <w:rPr>
          <w:rFonts w:ascii="Courier New" w:eastAsia="Times New Roman" w:hAnsi="Courier New" w:cs="Courier New"/>
          <w:color w:val="000000"/>
          <w:sz w:val="20"/>
          <w:szCs w:val="20"/>
        </w:rPr>
        <w:t>-styles": {</w:t>
      </w:r>
    </w:p>
    <w:p w14:paraId="4F5ECAC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"4.3.0",</w:t>
      </w:r>
    </w:p>
    <w:p w14:paraId="029552B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"https://registry.npmjs.org/ansi-styles/-/ansi-styles-4.3.0.tgz",</w:t>
      </w:r>
    </w:p>
    <w:p w14:paraId="3593E37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"sha512-zbB9rCJAT1rbjiVDb2hqKFHNYLxgtk8NURxZ3IZwD3F6NtxbXZQCnnSi1Lkx+IDohdPlFp222wVALIheZJQSEg==",</w:t>
      </w:r>
    </w:p>
    <w:p w14:paraId="058A3F0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lastRenderedPageBreak/>
        <w:t xml:space="preserve">          "dev": true,</w:t>
      </w:r>
    </w:p>
    <w:p w14:paraId="23A09E2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63DFF0E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color</w:t>
      </w:r>
      <w:proofErr w:type="gramEnd"/>
      <w:r w:rsidRPr="00130981">
        <w:rPr>
          <w:rFonts w:ascii="Courier New" w:eastAsia="Times New Roman" w:hAnsi="Courier New" w:cs="Courier New"/>
          <w:color w:val="000000"/>
          <w:sz w:val="20"/>
          <w:szCs w:val="20"/>
        </w:rPr>
        <w:t>-convert": "^2.0.1"</w:t>
      </w:r>
    </w:p>
    <w:p w14:paraId="212959E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A6AF58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0459B9C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"chalk": {</w:t>
      </w:r>
    </w:p>
    <w:p w14:paraId="01398FB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"4.1.2",</w:t>
      </w:r>
    </w:p>
    <w:p w14:paraId="184B39B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"https://registry.npmjs.org/chalk/-/chalk-4.1.2.tgz",</w:t>
      </w:r>
    </w:p>
    <w:p w14:paraId="18F12FD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"sha512-oKnbhFyRIXpUuez8iBMmyEa4nbj4IOQyuhc/wy9kY7/WVPcwIO9VA668Pu8RkO7+0G76SLROeyw9CpQ061i4mA==",</w:t>
      </w:r>
    </w:p>
    <w:p w14:paraId="77C4353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3D3A375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7D6ACBD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ansi</w:t>
      </w:r>
      <w:proofErr w:type="spellEnd"/>
      <w:proofErr w:type="gramEnd"/>
      <w:r w:rsidRPr="00130981">
        <w:rPr>
          <w:rFonts w:ascii="Courier New" w:eastAsia="Times New Roman" w:hAnsi="Courier New" w:cs="Courier New"/>
          <w:color w:val="000000"/>
          <w:sz w:val="20"/>
          <w:szCs w:val="20"/>
        </w:rPr>
        <w:t>-styles": "^4.1.0",</w:t>
      </w:r>
    </w:p>
    <w:p w14:paraId="0519F36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supports</w:t>
      </w:r>
      <w:proofErr w:type="gramEnd"/>
      <w:r w:rsidRPr="00130981">
        <w:rPr>
          <w:rFonts w:ascii="Courier New" w:eastAsia="Times New Roman" w:hAnsi="Courier New" w:cs="Courier New"/>
          <w:color w:val="000000"/>
          <w:sz w:val="20"/>
          <w:szCs w:val="20"/>
        </w:rPr>
        <w:t>-color": "^7.1.0"</w:t>
      </w:r>
    </w:p>
    <w:p w14:paraId="4F9AC42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7F63E5E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3678CC8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color</w:t>
      </w:r>
      <w:proofErr w:type="gramEnd"/>
      <w:r w:rsidRPr="00130981">
        <w:rPr>
          <w:rFonts w:ascii="Courier New" w:eastAsia="Times New Roman" w:hAnsi="Courier New" w:cs="Courier New"/>
          <w:color w:val="000000"/>
          <w:sz w:val="20"/>
          <w:szCs w:val="20"/>
        </w:rPr>
        <w:t>-convert": {</w:t>
      </w:r>
    </w:p>
    <w:p w14:paraId="534B34A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"2.0.1",</w:t>
      </w:r>
    </w:p>
    <w:p w14:paraId="072ED95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"https://registry.npmjs.org/color-convert/-/color-convert-2.0.1.tgz",</w:t>
      </w:r>
    </w:p>
    <w:p w14:paraId="2B5376D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"sha512-RRECPsj7iu/xb5oKYcsFHSppFNnsj/52OVTRKb4zP5onXwVF3zVmmToNcOfGC+CRDpfK/U584fMg38ZHCaElKQ==",</w:t>
      </w:r>
    </w:p>
    <w:p w14:paraId="3C036A2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6A0C35A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71733F8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color</w:t>
      </w:r>
      <w:proofErr w:type="gramEnd"/>
      <w:r w:rsidRPr="00130981">
        <w:rPr>
          <w:rFonts w:ascii="Courier New" w:eastAsia="Times New Roman" w:hAnsi="Courier New" w:cs="Courier New"/>
          <w:color w:val="000000"/>
          <w:sz w:val="20"/>
          <w:szCs w:val="20"/>
        </w:rPr>
        <w:t>-name": "~1.1.4"</w:t>
      </w:r>
    </w:p>
    <w:p w14:paraId="6D59F60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2F40B42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04CF46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color</w:t>
      </w:r>
      <w:proofErr w:type="gramEnd"/>
      <w:r w:rsidRPr="00130981">
        <w:rPr>
          <w:rFonts w:ascii="Courier New" w:eastAsia="Times New Roman" w:hAnsi="Courier New" w:cs="Courier New"/>
          <w:color w:val="000000"/>
          <w:sz w:val="20"/>
          <w:szCs w:val="20"/>
        </w:rPr>
        <w:t>-name": {</w:t>
      </w:r>
    </w:p>
    <w:p w14:paraId="03489C9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"1.1.4",</w:t>
      </w:r>
    </w:p>
    <w:p w14:paraId="13AAF9E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"https://registry.npmjs.org/color-name/-/color-name-1.1.4.tgz",</w:t>
      </w:r>
    </w:p>
    <w:p w14:paraId="2143137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"sha512-dOy+3AuW3a2wNbZHIuMZpTcgjGuLU/uBL/ubcZF9OXbDo8ff4O8yVp5Bf0efS8uEoYo5q4Fx7dY9OgQGXgAsQA==",</w:t>
      </w:r>
    </w:p>
    <w:p w14:paraId="254E1A8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405BF77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2331954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emoji</w:t>
      </w:r>
      <w:proofErr w:type="gramEnd"/>
      <w:r w:rsidRPr="00130981">
        <w:rPr>
          <w:rFonts w:ascii="Courier New" w:eastAsia="Times New Roman" w:hAnsi="Courier New" w:cs="Courier New"/>
          <w:color w:val="000000"/>
          <w:sz w:val="20"/>
          <w:szCs w:val="20"/>
        </w:rPr>
        <w:t>-regex": {</w:t>
      </w:r>
    </w:p>
    <w:p w14:paraId="40399B9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"8.0.0",</w:t>
      </w:r>
    </w:p>
    <w:p w14:paraId="7D12C9E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"https://registry.npmjs.org/emoji-regex/-/emoji-regex-8.0.0.tgz",</w:t>
      </w:r>
    </w:p>
    <w:p w14:paraId="54D922F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"sha512-MSjYzcWNOA0ewAHpz0MxpYFvwg6yjy1NG3xteoqz644VCo/RPgnr1/GGt+ic3iJTzQ8Eu3TdM14SawnVUmGE6A==",</w:t>
      </w:r>
    </w:p>
    <w:p w14:paraId="291E916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14BC0C8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0D3A870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has</w:t>
      </w:r>
      <w:proofErr w:type="gramEnd"/>
      <w:r w:rsidRPr="00130981">
        <w:rPr>
          <w:rFonts w:ascii="Courier New" w:eastAsia="Times New Roman" w:hAnsi="Courier New" w:cs="Courier New"/>
          <w:color w:val="000000"/>
          <w:sz w:val="20"/>
          <w:szCs w:val="20"/>
        </w:rPr>
        <w:t>-flag": {</w:t>
      </w:r>
    </w:p>
    <w:p w14:paraId="195A7FB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"4.0.0",</w:t>
      </w:r>
    </w:p>
    <w:p w14:paraId="3FE2727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"https://registry.npmjs.org/has-flag/-/has-flag-4.0.0.tgz",</w:t>
      </w:r>
    </w:p>
    <w:p w14:paraId="6D4DF0A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"sha512-EykJT/Q1KjTWctppgIAgfSO0tKVuZUjhgMr17kqTumMl6Afv3EISleU7qZUzoXDFTAHTDC4NOoG/ZxU3EvlMPQ==",</w:t>
      </w:r>
    </w:p>
    <w:p w14:paraId="62173EE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30D5930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0C75CB8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is</w:t>
      </w:r>
      <w:proofErr w:type="gramEnd"/>
      <w:r w:rsidRPr="00130981">
        <w:rPr>
          <w:rFonts w:ascii="Courier New" w:eastAsia="Times New Roman" w:hAnsi="Courier New" w:cs="Courier New"/>
          <w:color w:val="000000"/>
          <w:sz w:val="20"/>
          <w:szCs w:val="20"/>
        </w:rPr>
        <w:t>-fullwidth-code-point": {</w:t>
      </w:r>
    </w:p>
    <w:p w14:paraId="1E0DFA6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"3.0.0",</w:t>
      </w:r>
    </w:p>
    <w:p w14:paraId="194BD44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lastRenderedPageBreak/>
        <w:t xml:space="preserve">          "resolved": "https://registry.npmjs.org/is-fullwidth-code-point/-/is-fullwidth-code-point-3.0.0.tgz",</w:t>
      </w:r>
    </w:p>
    <w:p w14:paraId="0D1C5F2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"sha512-zymm5+u+sCsSWyD9qNaejV3DFvhCKclKdizYaJUuHA83RLjb7nSuGnddCHGv0hk+KY7BMAlsWeK4Ueg6EV6XQg==",</w:t>
      </w:r>
    </w:p>
    <w:p w14:paraId="1479F73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260EA3D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1AB16B2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string</w:t>
      </w:r>
      <w:proofErr w:type="gramEnd"/>
      <w:r w:rsidRPr="00130981">
        <w:rPr>
          <w:rFonts w:ascii="Courier New" w:eastAsia="Times New Roman" w:hAnsi="Courier New" w:cs="Courier New"/>
          <w:color w:val="000000"/>
          <w:sz w:val="20"/>
          <w:szCs w:val="20"/>
        </w:rPr>
        <w:t>-width": {</w:t>
      </w:r>
    </w:p>
    <w:p w14:paraId="236828B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"4.2.3",</w:t>
      </w:r>
    </w:p>
    <w:p w14:paraId="6DEE7F6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"https://registry.npmjs.org/string-width/-/string-width-4.2.3.tgz",</w:t>
      </w:r>
    </w:p>
    <w:p w14:paraId="719B19A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"sha512-wKyQRQpjJ0sIp62ErSZdGsjMJWsap5oRNihHhu6G7JVO/9jIB6UyevL+tXuOqrng8j/cxKTWyWUwvSTriiZz/g==",</w:t>
      </w:r>
    </w:p>
    <w:p w14:paraId="6633867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61BA4DA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434127D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emoji</w:t>
      </w:r>
      <w:proofErr w:type="gramEnd"/>
      <w:r w:rsidRPr="00130981">
        <w:rPr>
          <w:rFonts w:ascii="Courier New" w:eastAsia="Times New Roman" w:hAnsi="Courier New" w:cs="Courier New"/>
          <w:color w:val="000000"/>
          <w:sz w:val="20"/>
          <w:szCs w:val="20"/>
        </w:rPr>
        <w:t>-regex": "^8.0.0",</w:t>
      </w:r>
    </w:p>
    <w:p w14:paraId="35A2B48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is</w:t>
      </w:r>
      <w:proofErr w:type="gramEnd"/>
      <w:r w:rsidRPr="00130981">
        <w:rPr>
          <w:rFonts w:ascii="Courier New" w:eastAsia="Times New Roman" w:hAnsi="Courier New" w:cs="Courier New"/>
          <w:color w:val="000000"/>
          <w:sz w:val="20"/>
          <w:szCs w:val="20"/>
        </w:rPr>
        <w:t>-fullwidth-code-point": "^3.0.0",</w:t>
      </w:r>
    </w:p>
    <w:p w14:paraId="3DF4932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strip</w:t>
      </w:r>
      <w:proofErr w:type="gramEnd"/>
      <w:r w:rsidRPr="00130981">
        <w:rPr>
          <w:rFonts w:ascii="Courier New" w:eastAsia="Times New Roman" w:hAnsi="Courier New" w:cs="Courier New"/>
          <w:color w:val="000000"/>
          <w:sz w:val="20"/>
          <w:szCs w:val="20"/>
        </w:rPr>
        <w:t>-</w:t>
      </w:r>
      <w:proofErr w:type="spellStart"/>
      <w:r w:rsidRPr="00130981">
        <w:rPr>
          <w:rFonts w:ascii="Courier New" w:eastAsia="Times New Roman" w:hAnsi="Courier New" w:cs="Courier New"/>
          <w:color w:val="000000"/>
          <w:sz w:val="20"/>
          <w:szCs w:val="20"/>
        </w:rPr>
        <w:t>ansi</w:t>
      </w:r>
      <w:proofErr w:type="spellEnd"/>
      <w:r w:rsidRPr="00130981">
        <w:rPr>
          <w:rFonts w:ascii="Courier New" w:eastAsia="Times New Roman" w:hAnsi="Courier New" w:cs="Courier New"/>
          <w:color w:val="000000"/>
          <w:sz w:val="20"/>
          <w:szCs w:val="20"/>
        </w:rPr>
        <w:t>": "^6.0.1"</w:t>
      </w:r>
    </w:p>
    <w:p w14:paraId="6ABF3A6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52F7FF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A4C1F2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strip</w:t>
      </w:r>
      <w:proofErr w:type="gramEnd"/>
      <w:r w:rsidRPr="00130981">
        <w:rPr>
          <w:rFonts w:ascii="Courier New" w:eastAsia="Times New Roman" w:hAnsi="Courier New" w:cs="Courier New"/>
          <w:color w:val="000000"/>
          <w:sz w:val="20"/>
          <w:szCs w:val="20"/>
        </w:rPr>
        <w:t>-</w:t>
      </w:r>
      <w:proofErr w:type="spellStart"/>
      <w:r w:rsidRPr="00130981">
        <w:rPr>
          <w:rFonts w:ascii="Courier New" w:eastAsia="Times New Roman" w:hAnsi="Courier New" w:cs="Courier New"/>
          <w:color w:val="000000"/>
          <w:sz w:val="20"/>
          <w:szCs w:val="20"/>
        </w:rPr>
        <w:t>ansi</w:t>
      </w:r>
      <w:proofErr w:type="spellEnd"/>
      <w:r w:rsidRPr="00130981">
        <w:rPr>
          <w:rFonts w:ascii="Courier New" w:eastAsia="Times New Roman" w:hAnsi="Courier New" w:cs="Courier New"/>
          <w:color w:val="000000"/>
          <w:sz w:val="20"/>
          <w:szCs w:val="20"/>
        </w:rPr>
        <w:t>": {</w:t>
      </w:r>
    </w:p>
    <w:p w14:paraId="655537B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"6.0.1",</w:t>
      </w:r>
    </w:p>
    <w:p w14:paraId="1147926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"https://registry.npmjs.org/strip-</w:t>
      </w:r>
      <w:proofErr w:type="spellStart"/>
      <w:r w:rsidRPr="00130981">
        <w:rPr>
          <w:rFonts w:ascii="Courier New" w:eastAsia="Times New Roman" w:hAnsi="Courier New" w:cs="Courier New"/>
          <w:color w:val="000000"/>
          <w:sz w:val="20"/>
          <w:szCs w:val="20"/>
        </w:rPr>
        <w:t>ansi</w:t>
      </w:r>
      <w:proofErr w:type="spellEnd"/>
      <w:r w:rsidRPr="00130981">
        <w:rPr>
          <w:rFonts w:ascii="Courier New" w:eastAsia="Times New Roman" w:hAnsi="Courier New" w:cs="Courier New"/>
          <w:color w:val="000000"/>
          <w:sz w:val="20"/>
          <w:szCs w:val="20"/>
        </w:rPr>
        <w:t>/-/strip-ansi-6.0.1.tgz",</w:t>
      </w:r>
    </w:p>
    <w:p w14:paraId="01C7EC8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"sha512-Y38VPSHcqkFrCpFnQ9vuSXmquuv5oXOKpGeT6aGrr3o3Gc9AlVa6JBfUSOCnbxGGZF+/0ooI7KrPuUSztUdU5A==",</w:t>
      </w:r>
    </w:p>
    <w:p w14:paraId="6DC9EDF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76BA8D9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6DD6FCF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ansi</w:t>
      </w:r>
      <w:proofErr w:type="spellEnd"/>
      <w:proofErr w:type="gramEnd"/>
      <w:r w:rsidRPr="00130981">
        <w:rPr>
          <w:rFonts w:ascii="Courier New" w:eastAsia="Times New Roman" w:hAnsi="Courier New" w:cs="Courier New"/>
          <w:color w:val="000000"/>
          <w:sz w:val="20"/>
          <w:szCs w:val="20"/>
        </w:rPr>
        <w:t>-regex": "^5.0.1"</w:t>
      </w:r>
    </w:p>
    <w:p w14:paraId="6BB3C6E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AE376A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334B7E3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supports</w:t>
      </w:r>
      <w:proofErr w:type="gramEnd"/>
      <w:r w:rsidRPr="00130981">
        <w:rPr>
          <w:rFonts w:ascii="Courier New" w:eastAsia="Times New Roman" w:hAnsi="Courier New" w:cs="Courier New"/>
          <w:color w:val="000000"/>
          <w:sz w:val="20"/>
          <w:szCs w:val="20"/>
        </w:rPr>
        <w:t>-color": {</w:t>
      </w:r>
    </w:p>
    <w:p w14:paraId="723601E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"7.2.0",</w:t>
      </w:r>
    </w:p>
    <w:p w14:paraId="1CF514A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"https://registry.npmjs.org/supports-color/-/supports-color-7.2.0.tgz",</w:t>
      </w:r>
    </w:p>
    <w:p w14:paraId="0125200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"sha512-qpCAvRl9stuOHveKsn7HncJRvv501qIacKzQlO/+Lwxc9+0q2wLyv4Dfvt80/DPn2pqOBsJdDiogXGR9+OvwRw==",</w:t>
      </w:r>
    </w:p>
    <w:p w14:paraId="084BA27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58A3650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0F668CD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has</w:t>
      </w:r>
      <w:proofErr w:type="gramEnd"/>
      <w:r w:rsidRPr="00130981">
        <w:rPr>
          <w:rFonts w:ascii="Courier New" w:eastAsia="Times New Roman" w:hAnsi="Courier New" w:cs="Courier New"/>
          <w:color w:val="000000"/>
          <w:sz w:val="20"/>
          <w:szCs w:val="20"/>
        </w:rPr>
        <w:t>-flag": "^4.0.0"</w:t>
      </w:r>
    </w:p>
    <w:p w14:paraId="6C35584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5589D0D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231E024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514B2C4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BEE4D4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internal</w:t>
      </w:r>
      <w:proofErr w:type="gramEnd"/>
      <w:r w:rsidRPr="00130981">
        <w:rPr>
          <w:rFonts w:ascii="Courier New" w:eastAsia="Times New Roman" w:hAnsi="Courier New" w:cs="Courier New"/>
          <w:color w:val="000000"/>
          <w:sz w:val="20"/>
          <w:szCs w:val="20"/>
        </w:rPr>
        <w:t>-</w:t>
      </w:r>
      <w:proofErr w:type="spellStart"/>
      <w:r w:rsidRPr="00130981">
        <w:rPr>
          <w:rFonts w:ascii="Courier New" w:eastAsia="Times New Roman" w:hAnsi="Courier New" w:cs="Courier New"/>
          <w:color w:val="000000"/>
          <w:sz w:val="20"/>
          <w:szCs w:val="20"/>
        </w:rPr>
        <w:t>ip</w:t>
      </w:r>
      <w:proofErr w:type="spellEnd"/>
      <w:r w:rsidRPr="00130981">
        <w:rPr>
          <w:rFonts w:ascii="Courier New" w:eastAsia="Times New Roman" w:hAnsi="Courier New" w:cs="Courier New"/>
          <w:color w:val="000000"/>
          <w:sz w:val="20"/>
          <w:szCs w:val="20"/>
        </w:rPr>
        <w:t>": {</w:t>
      </w:r>
    </w:p>
    <w:p w14:paraId="10175A1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"4.3.0",</w:t>
      </w:r>
    </w:p>
    <w:p w14:paraId="6AE7C7C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"https://registry.npmjs.org/internal-ip/-/internal-ip-4.3.0.tgz",</w:t>
      </w:r>
    </w:p>
    <w:p w14:paraId="58E8B3B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"sha512-S1zBo1D6zcsyuC6PMmY5+55YMILQ9av8lotMx447Bq6SAgo/sDK6y6uUKmuYhW7eacnIhFfsPmCNYdDzsnnDCg==",</w:t>
      </w:r>
    </w:p>
    <w:p w14:paraId="7243BF8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2C16CF5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021E2DC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default</w:t>
      </w:r>
      <w:proofErr w:type="gramEnd"/>
      <w:r w:rsidRPr="00130981">
        <w:rPr>
          <w:rFonts w:ascii="Courier New" w:eastAsia="Times New Roman" w:hAnsi="Courier New" w:cs="Courier New"/>
          <w:color w:val="000000"/>
          <w:sz w:val="20"/>
          <w:szCs w:val="20"/>
        </w:rPr>
        <w:t>-gateway": "^4.2.0",</w:t>
      </w:r>
    </w:p>
    <w:p w14:paraId="5ACF02F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"ipaddr.js": "^1.9.0"</w:t>
      </w:r>
    </w:p>
    <w:p w14:paraId="52B15EC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798DC6B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lastRenderedPageBreak/>
        <w:t xml:space="preserve">    },</w:t>
      </w:r>
    </w:p>
    <w:p w14:paraId="4F0E47A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internal</w:t>
      </w:r>
      <w:proofErr w:type="gramEnd"/>
      <w:r w:rsidRPr="00130981">
        <w:rPr>
          <w:rFonts w:ascii="Courier New" w:eastAsia="Times New Roman" w:hAnsi="Courier New" w:cs="Courier New"/>
          <w:color w:val="000000"/>
          <w:sz w:val="20"/>
          <w:szCs w:val="20"/>
        </w:rPr>
        <w:t>-slot": {</w:t>
      </w:r>
    </w:p>
    <w:p w14:paraId="71E0C45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"1.0.5",</w:t>
      </w:r>
    </w:p>
    <w:p w14:paraId="56D9072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"https://registry.npmjs.org/internal-slot/-/internal-slot-1.0.5.tgz",</w:t>
      </w:r>
    </w:p>
    <w:p w14:paraId="5EF57E4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"sha512-Y+R5hJrzs52QCG2laLn4udYVnxsfny9CpOhNhUvk/SSSVyF6T27FzRbF0sroPidSu3X8oEAkOn2K804mjpt6UQ==",</w:t>
      </w:r>
    </w:p>
    <w:p w14:paraId="0AFB1CD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5E8E989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1F81621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get</w:t>
      </w:r>
      <w:proofErr w:type="gramEnd"/>
      <w:r w:rsidRPr="00130981">
        <w:rPr>
          <w:rFonts w:ascii="Courier New" w:eastAsia="Times New Roman" w:hAnsi="Courier New" w:cs="Courier New"/>
          <w:color w:val="000000"/>
          <w:sz w:val="20"/>
          <w:szCs w:val="20"/>
        </w:rPr>
        <w:t>-intrinsic": "^1.2.0",</w:t>
      </w:r>
    </w:p>
    <w:p w14:paraId="419D599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"has": "^1.0.3",</w:t>
      </w:r>
    </w:p>
    <w:p w14:paraId="4C8296A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side</w:t>
      </w:r>
      <w:proofErr w:type="gramEnd"/>
      <w:r w:rsidRPr="00130981">
        <w:rPr>
          <w:rFonts w:ascii="Courier New" w:eastAsia="Times New Roman" w:hAnsi="Courier New" w:cs="Courier New"/>
          <w:color w:val="000000"/>
          <w:sz w:val="20"/>
          <w:szCs w:val="20"/>
        </w:rPr>
        <w:t>-channel": "^1.0.4"</w:t>
      </w:r>
    </w:p>
    <w:p w14:paraId="48DB33C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1C5D42D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0D9EFC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"invariant": {</w:t>
      </w:r>
    </w:p>
    <w:p w14:paraId="03D0453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"2.2.4",</w:t>
      </w:r>
    </w:p>
    <w:p w14:paraId="67FC10F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"https://registry.npmjs.org/invariant/-/invariant-2.2.4.tgz",</w:t>
      </w:r>
    </w:p>
    <w:p w14:paraId="4C24BB1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"sha512-phJfQVBuaJM5raOpJjSfkiD6BpbCE4Ns//LaXl6wGYtUBY83nWS6Rf9tXm2e8VaK60JEjYldbPif/A2B1C2gNA==",</w:t>
      </w:r>
    </w:p>
    <w:p w14:paraId="382A1A8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4248773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711298C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loose</w:t>
      </w:r>
      <w:proofErr w:type="gramEnd"/>
      <w:r w:rsidRPr="00130981">
        <w:rPr>
          <w:rFonts w:ascii="Courier New" w:eastAsia="Times New Roman" w:hAnsi="Courier New" w:cs="Courier New"/>
          <w:color w:val="000000"/>
          <w:sz w:val="20"/>
          <w:szCs w:val="20"/>
        </w:rPr>
        <w:t>-</w:t>
      </w:r>
      <w:proofErr w:type="spellStart"/>
      <w:r w:rsidRPr="00130981">
        <w:rPr>
          <w:rFonts w:ascii="Courier New" w:eastAsia="Times New Roman" w:hAnsi="Courier New" w:cs="Courier New"/>
          <w:color w:val="000000"/>
          <w:sz w:val="20"/>
          <w:szCs w:val="20"/>
        </w:rPr>
        <w:t>envify</w:t>
      </w:r>
      <w:proofErr w:type="spellEnd"/>
      <w:r w:rsidRPr="00130981">
        <w:rPr>
          <w:rFonts w:ascii="Courier New" w:eastAsia="Times New Roman" w:hAnsi="Courier New" w:cs="Courier New"/>
          <w:color w:val="000000"/>
          <w:sz w:val="20"/>
          <w:szCs w:val="20"/>
        </w:rPr>
        <w:t>": "^1.0.0"</w:t>
      </w:r>
    </w:p>
    <w:p w14:paraId="717CDB2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5DF0F3A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7FBF872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ip</w:t>
      </w:r>
      <w:proofErr w:type="spellEnd"/>
      <w:r w:rsidRPr="00130981">
        <w:rPr>
          <w:rFonts w:ascii="Courier New" w:eastAsia="Times New Roman" w:hAnsi="Courier New" w:cs="Courier New"/>
          <w:color w:val="000000"/>
          <w:sz w:val="20"/>
          <w:szCs w:val="20"/>
        </w:rPr>
        <w:t>": {</w:t>
      </w:r>
    </w:p>
    <w:p w14:paraId="71B10CA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"1.1.8",</w:t>
      </w:r>
    </w:p>
    <w:p w14:paraId="303F5E1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t>
      </w:r>
      <w:proofErr w:type="spellStart"/>
      <w:r w:rsidRPr="00130981">
        <w:rPr>
          <w:rFonts w:ascii="Courier New" w:eastAsia="Times New Roman" w:hAnsi="Courier New" w:cs="Courier New"/>
          <w:color w:val="000000"/>
          <w:sz w:val="20"/>
          <w:szCs w:val="20"/>
        </w:rPr>
        <w:t>ip</w:t>
      </w:r>
      <w:proofErr w:type="spellEnd"/>
      <w:r w:rsidRPr="00130981">
        <w:rPr>
          <w:rFonts w:ascii="Courier New" w:eastAsia="Times New Roman" w:hAnsi="Courier New" w:cs="Courier New"/>
          <w:color w:val="000000"/>
          <w:sz w:val="20"/>
          <w:szCs w:val="20"/>
        </w:rPr>
        <w:t>/-/ip-1.1.8.tgz",</w:t>
      </w:r>
    </w:p>
    <w:p w14:paraId="0A08DF0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"sha512-PuExPYUiu6qMBQb4l06ecm6T6ujzhmh+MeJcW9wa89PoAz5pvd4zPgN5WJV104mb6S2T1AwNIAaB70JNrLQWhg==",</w:t>
      </w:r>
    </w:p>
    <w:p w14:paraId="116137D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59A7BED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1352385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ip</w:t>
      </w:r>
      <w:proofErr w:type="spellEnd"/>
      <w:proofErr w:type="gramEnd"/>
      <w:r w:rsidRPr="00130981">
        <w:rPr>
          <w:rFonts w:ascii="Courier New" w:eastAsia="Times New Roman" w:hAnsi="Courier New" w:cs="Courier New"/>
          <w:color w:val="000000"/>
          <w:sz w:val="20"/>
          <w:szCs w:val="20"/>
        </w:rPr>
        <w:t>-regex": {</w:t>
      </w:r>
    </w:p>
    <w:p w14:paraId="54485EC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"2.1.0",</w:t>
      </w:r>
    </w:p>
    <w:p w14:paraId="776A190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t>
      </w:r>
      <w:proofErr w:type="spellStart"/>
      <w:r w:rsidRPr="00130981">
        <w:rPr>
          <w:rFonts w:ascii="Courier New" w:eastAsia="Times New Roman" w:hAnsi="Courier New" w:cs="Courier New"/>
          <w:color w:val="000000"/>
          <w:sz w:val="20"/>
          <w:szCs w:val="20"/>
        </w:rPr>
        <w:t>ip</w:t>
      </w:r>
      <w:proofErr w:type="spellEnd"/>
      <w:r w:rsidRPr="00130981">
        <w:rPr>
          <w:rFonts w:ascii="Courier New" w:eastAsia="Times New Roman" w:hAnsi="Courier New" w:cs="Courier New"/>
          <w:color w:val="000000"/>
          <w:sz w:val="20"/>
          <w:szCs w:val="20"/>
        </w:rPr>
        <w:t>-regex/-/ip-regex-2.1.0.tgz",</w:t>
      </w:r>
    </w:p>
    <w:p w14:paraId="3C4F9FC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"sha512-58yWmlHpp7VYfcdTwMTvwMmqx/Elfxjd9RXTDyMsbL7lLWmhMylLEqiYVLKuLzOZqVgiWXD9MfR62Vv89VRxkw==",</w:t>
      </w:r>
    </w:p>
    <w:p w14:paraId="55B1549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0F07AAC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34307B4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"ipaddr.js": {</w:t>
      </w:r>
    </w:p>
    <w:p w14:paraId="42F60F7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"1.9.1",</w:t>
      </w:r>
    </w:p>
    <w:p w14:paraId="74BCE6D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"https://registry.npmjs.org/ipaddr.js/-/ipaddr.js-1.9.1.tgz",</w:t>
      </w:r>
    </w:p>
    <w:p w14:paraId="0DF04A9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"sha512-0KI/607xoxSToH7GjN1FfSbLoU0+btTicjsQSWQlh/hZykN8KpmMf7uYwPW3R+akZ6R/w18ZlXSHBYXiYUPO3g==",</w:t>
      </w:r>
    </w:p>
    <w:p w14:paraId="566ACBE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5A1CAA6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18C2946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is</w:t>
      </w:r>
      <w:proofErr w:type="gramEnd"/>
      <w:r w:rsidRPr="00130981">
        <w:rPr>
          <w:rFonts w:ascii="Courier New" w:eastAsia="Times New Roman" w:hAnsi="Courier New" w:cs="Courier New"/>
          <w:color w:val="000000"/>
          <w:sz w:val="20"/>
          <w:szCs w:val="20"/>
        </w:rPr>
        <w:t>-absolute-</w:t>
      </w:r>
      <w:proofErr w:type="spellStart"/>
      <w:r w:rsidRPr="00130981">
        <w:rPr>
          <w:rFonts w:ascii="Courier New" w:eastAsia="Times New Roman" w:hAnsi="Courier New" w:cs="Courier New"/>
          <w:color w:val="000000"/>
          <w:sz w:val="20"/>
          <w:szCs w:val="20"/>
        </w:rPr>
        <w:t>url</w:t>
      </w:r>
      <w:proofErr w:type="spellEnd"/>
      <w:r w:rsidRPr="00130981">
        <w:rPr>
          <w:rFonts w:ascii="Courier New" w:eastAsia="Times New Roman" w:hAnsi="Courier New" w:cs="Courier New"/>
          <w:color w:val="000000"/>
          <w:sz w:val="20"/>
          <w:szCs w:val="20"/>
        </w:rPr>
        <w:t>": {</w:t>
      </w:r>
    </w:p>
    <w:p w14:paraId="7BC307F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"2.1.0",</w:t>
      </w:r>
    </w:p>
    <w:p w14:paraId="0416119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"https://registry.npmjs.org/is-absolute-url/-/is-absolute-url-2.1.0.tgz",</w:t>
      </w:r>
    </w:p>
    <w:p w14:paraId="5DAE570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"sha512-vOx7VprsKyllwjSkLV79NIhpyLfr3jAp7VaTCMXOJHu4m0Ew1CZ2fcjASwmV1jI3BWuWHB013M48eyeldk9gYg==",</w:t>
      </w:r>
    </w:p>
    <w:p w14:paraId="044D7AB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lastRenderedPageBreak/>
        <w:t xml:space="preserve">      "dev": true</w:t>
      </w:r>
    </w:p>
    <w:p w14:paraId="2B6989C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0AD7AC8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is</w:t>
      </w:r>
      <w:proofErr w:type="gramEnd"/>
      <w:r w:rsidRPr="00130981">
        <w:rPr>
          <w:rFonts w:ascii="Courier New" w:eastAsia="Times New Roman" w:hAnsi="Courier New" w:cs="Courier New"/>
          <w:color w:val="000000"/>
          <w:sz w:val="20"/>
          <w:szCs w:val="20"/>
        </w:rPr>
        <w:t>-accessor-descriptor": {</w:t>
      </w:r>
    </w:p>
    <w:p w14:paraId="0F03707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"0.1.6",</w:t>
      </w:r>
    </w:p>
    <w:p w14:paraId="11FE7DD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"https://registry.npmjs.org/is-accessor-descriptor/-/is-accessor-descriptor-0.1.6.tgz",</w:t>
      </w:r>
    </w:p>
    <w:p w14:paraId="6B2F720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"sha512-e1BM1qnDbMRG3ll2U9dSK0UMHuWOs3pY3AtcFsmvwPtKL3MML/Q86i+GilLfvqEs4GW+ExB91tQ3Ig9noDIZ+A==",</w:t>
      </w:r>
    </w:p>
    <w:p w14:paraId="16377D1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69C5EA4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68B9EF0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kind</w:t>
      </w:r>
      <w:proofErr w:type="gramEnd"/>
      <w:r w:rsidRPr="00130981">
        <w:rPr>
          <w:rFonts w:ascii="Courier New" w:eastAsia="Times New Roman" w:hAnsi="Courier New" w:cs="Courier New"/>
          <w:color w:val="000000"/>
          <w:sz w:val="20"/>
          <w:szCs w:val="20"/>
        </w:rPr>
        <w:t>-of": "^3.0.2"</w:t>
      </w:r>
    </w:p>
    <w:p w14:paraId="40149B3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7193707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"dependencies": {</w:t>
      </w:r>
    </w:p>
    <w:p w14:paraId="404F274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kind</w:t>
      </w:r>
      <w:proofErr w:type="gramEnd"/>
      <w:r w:rsidRPr="00130981">
        <w:rPr>
          <w:rFonts w:ascii="Courier New" w:eastAsia="Times New Roman" w:hAnsi="Courier New" w:cs="Courier New"/>
          <w:color w:val="000000"/>
          <w:sz w:val="20"/>
          <w:szCs w:val="20"/>
        </w:rPr>
        <w:t>-of": {</w:t>
      </w:r>
    </w:p>
    <w:p w14:paraId="37A2ADB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"3.2.2",</w:t>
      </w:r>
    </w:p>
    <w:p w14:paraId="76EF97B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"https://registry.npmjs.org/kind-of/-/kind-of-3.2.2.tgz",</w:t>
      </w:r>
    </w:p>
    <w:p w14:paraId="609CAEA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"sha512-NOW9QQXMoZGg/oqnVNoNTTIFEIid1627WCffUBJEdMxYApq7mNE7CpzucIPc+ZQg25Phej7IJSmX3hO+oblOtQ==",</w:t>
      </w:r>
    </w:p>
    <w:p w14:paraId="75E464A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55F53DE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3C553A8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is</w:t>
      </w:r>
      <w:proofErr w:type="gramEnd"/>
      <w:r w:rsidRPr="00130981">
        <w:rPr>
          <w:rFonts w:ascii="Courier New" w:eastAsia="Times New Roman" w:hAnsi="Courier New" w:cs="Courier New"/>
          <w:color w:val="000000"/>
          <w:sz w:val="20"/>
          <w:szCs w:val="20"/>
        </w:rPr>
        <w:t>-buffer": "^1.1.5"</w:t>
      </w:r>
    </w:p>
    <w:p w14:paraId="2CB27AC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561CC6D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2904CF7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3897EC4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374F8CA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is</w:t>
      </w:r>
      <w:proofErr w:type="gramEnd"/>
      <w:r w:rsidRPr="00130981">
        <w:rPr>
          <w:rFonts w:ascii="Courier New" w:eastAsia="Times New Roman" w:hAnsi="Courier New" w:cs="Courier New"/>
          <w:color w:val="000000"/>
          <w:sz w:val="20"/>
          <w:szCs w:val="20"/>
        </w:rPr>
        <w:t>-arguments": {</w:t>
      </w:r>
    </w:p>
    <w:p w14:paraId="01D2982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"1.1.1",</w:t>
      </w:r>
    </w:p>
    <w:p w14:paraId="0723518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"https://registry.npmjs.org/is-arguments/-/is-arguments-1.1.1.tgz",</w:t>
      </w:r>
    </w:p>
    <w:p w14:paraId="70FB879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"sha512-8Q7EARjzEnKpt/PCD7e1cgUS0a6X8u5tdSiMqXhojOdoV9TsMsiO+9VLC5vAmO8N7/GmXn7yjR8qnA6bVAEzfA==",</w:t>
      </w:r>
    </w:p>
    <w:p w14:paraId="7C8D19E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4C28ED5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59271F9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call</w:t>
      </w:r>
      <w:proofErr w:type="gramEnd"/>
      <w:r w:rsidRPr="00130981">
        <w:rPr>
          <w:rFonts w:ascii="Courier New" w:eastAsia="Times New Roman" w:hAnsi="Courier New" w:cs="Courier New"/>
          <w:color w:val="000000"/>
          <w:sz w:val="20"/>
          <w:szCs w:val="20"/>
        </w:rPr>
        <w:t>-bind": "^1.0.2",</w:t>
      </w:r>
    </w:p>
    <w:p w14:paraId="4CF4BC8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has</w:t>
      </w:r>
      <w:proofErr w:type="gramEnd"/>
      <w:r w:rsidRPr="00130981">
        <w:rPr>
          <w:rFonts w:ascii="Courier New" w:eastAsia="Times New Roman" w:hAnsi="Courier New" w:cs="Courier New"/>
          <w:color w:val="000000"/>
          <w:sz w:val="20"/>
          <w:szCs w:val="20"/>
        </w:rPr>
        <w:t>-</w:t>
      </w:r>
      <w:proofErr w:type="spellStart"/>
      <w:r w:rsidRPr="00130981">
        <w:rPr>
          <w:rFonts w:ascii="Courier New" w:eastAsia="Times New Roman" w:hAnsi="Courier New" w:cs="Courier New"/>
          <w:color w:val="000000"/>
          <w:sz w:val="20"/>
          <w:szCs w:val="20"/>
        </w:rPr>
        <w:t>tostringtag</w:t>
      </w:r>
      <w:proofErr w:type="spellEnd"/>
      <w:r w:rsidRPr="00130981">
        <w:rPr>
          <w:rFonts w:ascii="Courier New" w:eastAsia="Times New Roman" w:hAnsi="Courier New" w:cs="Courier New"/>
          <w:color w:val="000000"/>
          <w:sz w:val="20"/>
          <w:szCs w:val="20"/>
        </w:rPr>
        <w:t>": "^1.0.0"</w:t>
      </w:r>
    </w:p>
    <w:p w14:paraId="63F14F7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3B83ADC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5AE81A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is</w:t>
      </w:r>
      <w:proofErr w:type="gramEnd"/>
      <w:r w:rsidRPr="00130981">
        <w:rPr>
          <w:rFonts w:ascii="Courier New" w:eastAsia="Times New Roman" w:hAnsi="Courier New" w:cs="Courier New"/>
          <w:color w:val="000000"/>
          <w:sz w:val="20"/>
          <w:szCs w:val="20"/>
        </w:rPr>
        <w:t>-array-buffer": {</w:t>
      </w:r>
    </w:p>
    <w:p w14:paraId="52B200F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"3.0.2",</w:t>
      </w:r>
    </w:p>
    <w:p w14:paraId="11DC279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"https://registry.npmjs.org/is-array-buffer/-/is-array-buffer-3.0.2.tgz",</w:t>
      </w:r>
    </w:p>
    <w:p w14:paraId="45E7FBF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"sha512-y+FyyR/w8vfIRq4eQcM1EYgSTnmHXPqaF+IgzgraytCFq5Xh8lllDVmAZolPJiZttZLeFSINPYMaEJ7/vWUa1w==",</w:t>
      </w:r>
    </w:p>
    <w:p w14:paraId="6FB8FA7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266E27C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6AF9217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call</w:t>
      </w:r>
      <w:proofErr w:type="gramEnd"/>
      <w:r w:rsidRPr="00130981">
        <w:rPr>
          <w:rFonts w:ascii="Courier New" w:eastAsia="Times New Roman" w:hAnsi="Courier New" w:cs="Courier New"/>
          <w:color w:val="000000"/>
          <w:sz w:val="20"/>
          <w:szCs w:val="20"/>
        </w:rPr>
        <w:t>-bind": "^1.0.2",</w:t>
      </w:r>
    </w:p>
    <w:p w14:paraId="728584B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get</w:t>
      </w:r>
      <w:proofErr w:type="gramEnd"/>
      <w:r w:rsidRPr="00130981">
        <w:rPr>
          <w:rFonts w:ascii="Courier New" w:eastAsia="Times New Roman" w:hAnsi="Courier New" w:cs="Courier New"/>
          <w:color w:val="000000"/>
          <w:sz w:val="20"/>
          <w:szCs w:val="20"/>
        </w:rPr>
        <w:t>-intrinsic": "^1.2.0",</w:t>
      </w:r>
    </w:p>
    <w:p w14:paraId="0741E44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is</w:t>
      </w:r>
      <w:proofErr w:type="gramEnd"/>
      <w:r w:rsidRPr="00130981">
        <w:rPr>
          <w:rFonts w:ascii="Courier New" w:eastAsia="Times New Roman" w:hAnsi="Courier New" w:cs="Courier New"/>
          <w:color w:val="000000"/>
          <w:sz w:val="20"/>
          <w:szCs w:val="20"/>
        </w:rPr>
        <w:t>-typed-array": "^1.1.10"</w:t>
      </w:r>
    </w:p>
    <w:p w14:paraId="05DE883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51CE12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7FF664F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is</w:t>
      </w:r>
      <w:proofErr w:type="gramEnd"/>
      <w:r w:rsidRPr="00130981">
        <w:rPr>
          <w:rFonts w:ascii="Courier New" w:eastAsia="Times New Roman" w:hAnsi="Courier New" w:cs="Courier New"/>
          <w:color w:val="000000"/>
          <w:sz w:val="20"/>
          <w:szCs w:val="20"/>
        </w:rPr>
        <w:t>-</w:t>
      </w:r>
      <w:proofErr w:type="spellStart"/>
      <w:r w:rsidRPr="00130981">
        <w:rPr>
          <w:rFonts w:ascii="Courier New" w:eastAsia="Times New Roman" w:hAnsi="Courier New" w:cs="Courier New"/>
          <w:color w:val="000000"/>
          <w:sz w:val="20"/>
          <w:szCs w:val="20"/>
        </w:rPr>
        <w:t>arrayish</w:t>
      </w:r>
      <w:proofErr w:type="spellEnd"/>
      <w:r w:rsidRPr="00130981">
        <w:rPr>
          <w:rFonts w:ascii="Courier New" w:eastAsia="Times New Roman" w:hAnsi="Courier New" w:cs="Courier New"/>
          <w:color w:val="000000"/>
          <w:sz w:val="20"/>
          <w:szCs w:val="20"/>
        </w:rPr>
        <w:t>": {</w:t>
      </w:r>
    </w:p>
    <w:p w14:paraId="2A8C42B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"0.2.1",</w:t>
      </w:r>
    </w:p>
    <w:p w14:paraId="61E8C21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"https://registry.npmjs.org/is-arrayish/-/is-arrayish-0.2.1.tgz",</w:t>
      </w:r>
    </w:p>
    <w:p w14:paraId="396AFB7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lastRenderedPageBreak/>
        <w:t xml:space="preserve">      "integrity": "sha512-zz06S8t0ozoDXMG+ube26zeCTNXcKIPJZJi8hBrF4idCLms4CG9QtK7qBl1boi5ODzFpjswb5JPmHCbMpjaYzg==",</w:t>
      </w:r>
    </w:p>
    <w:p w14:paraId="583E01E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5DDB2C6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3C42EAB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is</w:t>
      </w:r>
      <w:proofErr w:type="gramEnd"/>
      <w:r w:rsidRPr="00130981">
        <w:rPr>
          <w:rFonts w:ascii="Courier New" w:eastAsia="Times New Roman" w:hAnsi="Courier New" w:cs="Courier New"/>
          <w:color w:val="000000"/>
          <w:sz w:val="20"/>
          <w:szCs w:val="20"/>
        </w:rPr>
        <w:t>-</w:t>
      </w:r>
      <w:proofErr w:type="spellStart"/>
      <w:r w:rsidRPr="00130981">
        <w:rPr>
          <w:rFonts w:ascii="Courier New" w:eastAsia="Times New Roman" w:hAnsi="Courier New" w:cs="Courier New"/>
          <w:color w:val="000000"/>
          <w:sz w:val="20"/>
          <w:szCs w:val="20"/>
        </w:rPr>
        <w:t>bigint</w:t>
      </w:r>
      <w:proofErr w:type="spellEnd"/>
      <w:r w:rsidRPr="00130981">
        <w:rPr>
          <w:rFonts w:ascii="Courier New" w:eastAsia="Times New Roman" w:hAnsi="Courier New" w:cs="Courier New"/>
          <w:color w:val="000000"/>
          <w:sz w:val="20"/>
          <w:szCs w:val="20"/>
        </w:rPr>
        <w:t>": {</w:t>
      </w:r>
    </w:p>
    <w:p w14:paraId="6E3462D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"1.0.4",</w:t>
      </w:r>
    </w:p>
    <w:p w14:paraId="6AC1FBC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"https://registry.npmjs.org/is-</w:t>
      </w:r>
      <w:proofErr w:type="spellStart"/>
      <w:r w:rsidRPr="00130981">
        <w:rPr>
          <w:rFonts w:ascii="Courier New" w:eastAsia="Times New Roman" w:hAnsi="Courier New" w:cs="Courier New"/>
          <w:color w:val="000000"/>
          <w:sz w:val="20"/>
          <w:szCs w:val="20"/>
        </w:rPr>
        <w:t>bigint</w:t>
      </w:r>
      <w:proofErr w:type="spellEnd"/>
      <w:r w:rsidRPr="00130981">
        <w:rPr>
          <w:rFonts w:ascii="Courier New" w:eastAsia="Times New Roman" w:hAnsi="Courier New" w:cs="Courier New"/>
          <w:color w:val="000000"/>
          <w:sz w:val="20"/>
          <w:szCs w:val="20"/>
        </w:rPr>
        <w:t>/-/is-bigint-1.0.4.tgz",</w:t>
      </w:r>
    </w:p>
    <w:p w14:paraId="2EE4B10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"sha512-zB9CruMamjym81i2JZ3UMn54PKGsQzsJeo6xvN3HJJ4CAsQNB6iRutp2To77OfCNuoxspsIhzaPoO1zyCEhFOg==",</w:t>
      </w:r>
    </w:p>
    <w:p w14:paraId="166801B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2F163E0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0356015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has</w:t>
      </w:r>
      <w:proofErr w:type="gramEnd"/>
      <w:r w:rsidRPr="00130981">
        <w:rPr>
          <w:rFonts w:ascii="Courier New" w:eastAsia="Times New Roman" w:hAnsi="Courier New" w:cs="Courier New"/>
          <w:color w:val="000000"/>
          <w:sz w:val="20"/>
          <w:szCs w:val="20"/>
        </w:rPr>
        <w:t>-</w:t>
      </w:r>
      <w:proofErr w:type="spellStart"/>
      <w:r w:rsidRPr="00130981">
        <w:rPr>
          <w:rFonts w:ascii="Courier New" w:eastAsia="Times New Roman" w:hAnsi="Courier New" w:cs="Courier New"/>
          <w:color w:val="000000"/>
          <w:sz w:val="20"/>
          <w:szCs w:val="20"/>
        </w:rPr>
        <w:t>bigints</w:t>
      </w:r>
      <w:proofErr w:type="spellEnd"/>
      <w:r w:rsidRPr="00130981">
        <w:rPr>
          <w:rFonts w:ascii="Courier New" w:eastAsia="Times New Roman" w:hAnsi="Courier New" w:cs="Courier New"/>
          <w:color w:val="000000"/>
          <w:sz w:val="20"/>
          <w:szCs w:val="20"/>
        </w:rPr>
        <w:t>": "^1.0.1"</w:t>
      </w:r>
    </w:p>
    <w:p w14:paraId="157D161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7AC4EA0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F5437C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is</w:t>
      </w:r>
      <w:proofErr w:type="gramEnd"/>
      <w:r w:rsidRPr="00130981">
        <w:rPr>
          <w:rFonts w:ascii="Courier New" w:eastAsia="Times New Roman" w:hAnsi="Courier New" w:cs="Courier New"/>
          <w:color w:val="000000"/>
          <w:sz w:val="20"/>
          <w:szCs w:val="20"/>
        </w:rPr>
        <w:t>-binary-path": {</w:t>
      </w:r>
    </w:p>
    <w:p w14:paraId="0CEC067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"2.1.0",</w:t>
      </w:r>
    </w:p>
    <w:p w14:paraId="55C1AA5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"https://registry.npmjs.org/is-binary-path/-/is-binary-path-2.1.0.tgz",</w:t>
      </w:r>
    </w:p>
    <w:p w14:paraId="01B1EAD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"sha512-ZMERYes6pDydyuGidse7OsHxtbI7WVeUEozgR/g7rd0xUimYNlvZRE/K2MgZTjWy725IfelLeVcEM97mmtRGXw==",</w:t>
      </w:r>
    </w:p>
    <w:p w14:paraId="218BC66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0A48088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087C3E7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binary</w:t>
      </w:r>
      <w:proofErr w:type="gramEnd"/>
      <w:r w:rsidRPr="00130981">
        <w:rPr>
          <w:rFonts w:ascii="Courier New" w:eastAsia="Times New Roman" w:hAnsi="Courier New" w:cs="Courier New"/>
          <w:color w:val="000000"/>
          <w:sz w:val="20"/>
          <w:szCs w:val="20"/>
        </w:rPr>
        <w:t>-extensions": "^2.0.0"</w:t>
      </w:r>
    </w:p>
    <w:p w14:paraId="21746A9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0A2AE2A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2A45DD7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is</w:t>
      </w:r>
      <w:proofErr w:type="gramEnd"/>
      <w:r w:rsidRPr="00130981">
        <w:rPr>
          <w:rFonts w:ascii="Courier New" w:eastAsia="Times New Roman" w:hAnsi="Courier New" w:cs="Courier New"/>
          <w:color w:val="000000"/>
          <w:sz w:val="20"/>
          <w:szCs w:val="20"/>
        </w:rPr>
        <w:t>-</w:t>
      </w:r>
      <w:proofErr w:type="spellStart"/>
      <w:r w:rsidRPr="00130981">
        <w:rPr>
          <w:rFonts w:ascii="Courier New" w:eastAsia="Times New Roman" w:hAnsi="Courier New" w:cs="Courier New"/>
          <w:color w:val="000000"/>
          <w:sz w:val="20"/>
          <w:szCs w:val="20"/>
        </w:rPr>
        <w:t>boolean</w:t>
      </w:r>
      <w:proofErr w:type="spellEnd"/>
      <w:r w:rsidRPr="00130981">
        <w:rPr>
          <w:rFonts w:ascii="Courier New" w:eastAsia="Times New Roman" w:hAnsi="Courier New" w:cs="Courier New"/>
          <w:color w:val="000000"/>
          <w:sz w:val="20"/>
          <w:szCs w:val="20"/>
        </w:rPr>
        <w:t>-object": {</w:t>
      </w:r>
    </w:p>
    <w:p w14:paraId="554CD11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"1.1.2",</w:t>
      </w:r>
    </w:p>
    <w:p w14:paraId="7EFDB95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"https://registry.npmjs.org/is-boolean-object/-/is-boolean-object-1.1.2.tgz",</w:t>
      </w:r>
    </w:p>
    <w:p w14:paraId="66BD217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"sha512-gDYaKHJmnj4aWxyj6YHyXVpdQawtVLHU5cb+eztPGczf6cjuTdwve5ZIEfgXqH4e57An1D1AKf8CZ3kYrQRqYA==",</w:t>
      </w:r>
    </w:p>
    <w:p w14:paraId="00B9B5A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6F7AEFA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5A48E30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call</w:t>
      </w:r>
      <w:proofErr w:type="gramEnd"/>
      <w:r w:rsidRPr="00130981">
        <w:rPr>
          <w:rFonts w:ascii="Courier New" w:eastAsia="Times New Roman" w:hAnsi="Courier New" w:cs="Courier New"/>
          <w:color w:val="000000"/>
          <w:sz w:val="20"/>
          <w:szCs w:val="20"/>
        </w:rPr>
        <w:t>-bind": "^1.0.2",</w:t>
      </w:r>
    </w:p>
    <w:p w14:paraId="3939CD8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has</w:t>
      </w:r>
      <w:proofErr w:type="gramEnd"/>
      <w:r w:rsidRPr="00130981">
        <w:rPr>
          <w:rFonts w:ascii="Courier New" w:eastAsia="Times New Roman" w:hAnsi="Courier New" w:cs="Courier New"/>
          <w:color w:val="000000"/>
          <w:sz w:val="20"/>
          <w:szCs w:val="20"/>
        </w:rPr>
        <w:t>-</w:t>
      </w:r>
      <w:proofErr w:type="spellStart"/>
      <w:r w:rsidRPr="00130981">
        <w:rPr>
          <w:rFonts w:ascii="Courier New" w:eastAsia="Times New Roman" w:hAnsi="Courier New" w:cs="Courier New"/>
          <w:color w:val="000000"/>
          <w:sz w:val="20"/>
          <w:szCs w:val="20"/>
        </w:rPr>
        <w:t>tostringtag</w:t>
      </w:r>
      <w:proofErr w:type="spellEnd"/>
      <w:r w:rsidRPr="00130981">
        <w:rPr>
          <w:rFonts w:ascii="Courier New" w:eastAsia="Times New Roman" w:hAnsi="Courier New" w:cs="Courier New"/>
          <w:color w:val="000000"/>
          <w:sz w:val="20"/>
          <w:szCs w:val="20"/>
        </w:rPr>
        <w:t>": "^1.0.0"</w:t>
      </w:r>
    </w:p>
    <w:p w14:paraId="798E429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19D0AB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0B2194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is</w:t>
      </w:r>
      <w:proofErr w:type="gramEnd"/>
      <w:r w:rsidRPr="00130981">
        <w:rPr>
          <w:rFonts w:ascii="Courier New" w:eastAsia="Times New Roman" w:hAnsi="Courier New" w:cs="Courier New"/>
          <w:color w:val="000000"/>
          <w:sz w:val="20"/>
          <w:szCs w:val="20"/>
        </w:rPr>
        <w:t>-buffer": {</w:t>
      </w:r>
    </w:p>
    <w:p w14:paraId="2B80951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"1.1.6",</w:t>
      </w:r>
    </w:p>
    <w:p w14:paraId="7EE4FE4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"https://registry.npmjs.org/is-buffer/-/is-buffer-1.1.6.tgz",</w:t>
      </w:r>
    </w:p>
    <w:p w14:paraId="31FAEE7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"sha512-NcdALwpXkTm5Zvvbk7owOUSvVvBKDgKP5/ewfXEznmQFfs4ZRmanOeKBTjRVjka3QFoN6XJ+9F3USqfHqTaU5w==",</w:t>
      </w:r>
    </w:p>
    <w:p w14:paraId="029AFF9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0F4CB5E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0CEA20A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is</w:t>
      </w:r>
      <w:proofErr w:type="gramEnd"/>
      <w:r w:rsidRPr="00130981">
        <w:rPr>
          <w:rFonts w:ascii="Courier New" w:eastAsia="Times New Roman" w:hAnsi="Courier New" w:cs="Courier New"/>
          <w:color w:val="000000"/>
          <w:sz w:val="20"/>
          <w:szCs w:val="20"/>
        </w:rPr>
        <w:t>-callable": {</w:t>
      </w:r>
    </w:p>
    <w:p w14:paraId="0CF4769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"1.2.7",</w:t>
      </w:r>
    </w:p>
    <w:p w14:paraId="1975A43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"https://registry.npmjs.org/is-callable/-/is-callable-1.2.7.tgz",</w:t>
      </w:r>
    </w:p>
    <w:p w14:paraId="5128CDE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"sha512-1BC0BVFhS/p0qtw6enp8e+8OD0UrK0oFLztSjNzhcKA3WDuJxxAPXzPuPtKkjEY9UUoEWlX/8fgKeu2S8i9JTA==",</w:t>
      </w:r>
    </w:p>
    <w:p w14:paraId="256F280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345F4E9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lastRenderedPageBreak/>
        <w:t xml:space="preserve">    },</w:t>
      </w:r>
    </w:p>
    <w:p w14:paraId="4757AE1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is</w:t>
      </w:r>
      <w:proofErr w:type="gramEnd"/>
      <w:r w:rsidRPr="00130981">
        <w:rPr>
          <w:rFonts w:ascii="Courier New" w:eastAsia="Times New Roman" w:hAnsi="Courier New" w:cs="Courier New"/>
          <w:color w:val="000000"/>
          <w:sz w:val="20"/>
          <w:szCs w:val="20"/>
        </w:rPr>
        <w:t>-color-stop": {</w:t>
      </w:r>
    </w:p>
    <w:p w14:paraId="09BF302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"1.1.0",</w:t>
      </w:r>
    </w:p>
    <w:p w14:paraId="06A81D8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"https://registry.npmjs.org/is-color-stop/-/is-color-stop-1.1.0.tgz",</w:t>
      </w:r>
    </w:p>
    <w:p w14:paraId="7A82264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"sha512-H1U8Vz0cfXNujrJzEcvvwMDW9Ra+biSYA3ThdQvAnMLJkEHQXn6bWzLkxHtVYJ+Sdbx0b6finn3jZiaVe7MAHA==",</w:t>
      </w:r>
    </w:p>
    <w:p w14:paraId="6E024D6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69602E7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29E3D1D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css</w:t>
      </w:r>
      <w:proofErr w:type="spellEnd"/>
      <w:proofErr w:type="gramEnd"/>
      <w:r w:rsidRPr="00130981">
        <w:rPr>
          <w:rFonts w:ascii="Courier New" w:eastAsia="Times New Roman" w:hAnsi="Courier New" w:cs="Courier New"/>
          <w:color w:val="000000"/>
          <w:sz w:val="20"/>
          <w:szCs w:val="20"/>
        </w:rPr>
        <w:t>-color-names": "^0.0.4",</w:t>
      </w:r>
    </w:p>
    <w:p w14:paraId="23F6F96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hex</w:t>
      </w:r>
      <w:proofErr w:type="gramEnd"/>
      <w:r w:rsidRPr="00130981">
        <w:rPr>
          <w:rFonts w:ascii="Courier New" w:eastAsia="Times New Roman" w:hAnsi="Courier New" w:cs="Courier New"/>
          <w:color w:val="000000"/>
          <w:sz w:val="20"/>
          <w:szCs w:val="20"/>
        </w:rPr>
        <w:t>-color-regex": "^1.1.0",</w:t>
      </w:r>
    </w:p>
    <w:p w14:paraId="54CBCB4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hsl</w:t>
      </w:r>
      <w:proofErr w:type="spellEnd"/>
      <w:proofErr w:type="gramEnd"/>
      <w:r w:rsidRPr="00130981">
        <w:rPr>
          <w:rFonts w:ascii="Courier New" w:eastAsia="Times New Roman" w:hAnsi="Courier New" w:cs="Courier New"/>
          <w:color w:val="000000"/>
          <w:sz w:val="20"/>
          <w:szCs w:val="20"/>
        </w:rPr>
        <w:t>-regex": "^1.0.0",</w:t>
      </w:r>
    </w:p>
    <w:p w14:paraId="29412B5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hsla</w:t>
      </w:r>
      <w:proofErr w:type="spellEnd"/>
      <w:proofErr w:type="gramEnd"/>
      <w:r w:rsidRPr="00130981">
        <w:rPr>
          <w:rFonts w:ascii="Courier New" w:eastAsia="Times New Roman" w:hAnsi="Courier New" w:cs="Courier New"/>
          <w:color w:val="000000"/>
          <w:sz w:val="20"/>
          <w:szCs w:val="20"/>
        </w:rPr>
        <w:t>-regex": "^1.0.0",</w:t>
      </w:r>
    </w:p>
    <w:p w14:paraId="44299C2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rgb</w:t>
      </w:r>
      <w:proofErr w:type="spellEnd"/>
      <w:proofErr w:type="gramEnd"/>
      <w:r w:rsidRPr="00130981">
        <w:rPr>
          <w:rFonts w:ascii="Courier New" w:eastAsia="Times New Roman" w:hAnsi="Courier New" w:cs="Courier New"/>
          <w:color w:val="000000"/>
          <w:sz w:val="20"/>
          <w:szCs w:val="20"/>
        </w:rPr>
        <w:t>-regex": "^1.0.1",</w:t>
      </w:r>
    </w:p>
    <w:p w14:paraId="0B593AD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rgba</w:t>
      </w:r>
      <w:proofErr w:type="spellEnd"/>
      <w:proofErr w:type="gramEnd"/>
      <w:r w:rsidRPr="00130981">
        <w:rPr>
          <w:rFonts w:ascii="Courier New" w:eastAsia="Times New Roman" w:hAnsi="Courier New" w:cs="Courier New"/>
          <w:color w:val="000000"/>
          <w:sz w:val="20"/>
          <w:szCs w:val="20"/>
        </w:rPr>
        <w:t>-regex": "^1.0.0"</w:t>
      </w:r>
    </w:p>
    <w:p w14:paraId="7932674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1DB0D23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237DE73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is</w:t>
      </w:r>
      <w:proofErr w:type="gramEnd"/>
      <w:r w:rsidRPr="00130981">
        <w:rPr>
          <w:rFonts w:ascii="Courier New" w:eastAsia="Times New Roman" w:hAnsi="Courier New" w:cs="Courier New"/>
          <w:color w:val="000000"/>
          <w:sz w:val="20"/>
          <w:szCs w:val="20"/>
        </w:rPr>
        <w:t>-core-module": {</w:t>
      </w:r>
    </w:p>
    <w:p w14:paraId="301B20C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"2.11.0",</w:t>
      </w:r>
    </w:p>
    <w:p w14:paraId="1BC4AA2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"https://registry.npmjs.org/is-core-module/-/is-core-module-2.11.0.tgz",</w:t>
      </w:r>
    </w:p>
    <w:p w14:paraId="62BFDDA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"sha512-RRjxlvLDkD1YJwDbroBHMb+cukurkDWNyHx7D3oNB5x9rb5ogcksMC5wHCadcXoo67gVr/+3GFySh3134zi6rw==",</w:t>
      </w:r>
    </w:p>
    <w:p w14:paraId="75A625F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020AF1E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"has": "^1.0.</w:t>
      </w:r>
      <w:proofErr w:type="gramStart"/>
      <w:r w:rsidRPr="00130981">
        <w:rPr>
          <w:rFonts w:ascii="Courier New" w:eastAsia="Times New Roman" w:hAnsi="Courier New" w:cs="Courier New"/>
          <w:color w:val="000000"/>
          <w:sz w:val="20"/>
          <w:szCs w:val="20"/>
        </w:rPr>
        <w:t>3</w:t>
      </w:r>
      <w:proofErr w:type="gramEnd"/>
      <w:r w:rsidRPr="00130981">
        <w:rPr>
          <w:rFonts w:ascii="Courier New" w:eastAsia="Times New Roman" w:hAnsi="Courier New" w:cs="Courier New"/>
          <w:color w:val="000000"/>
          <w:sz w:val="20"/>
          <w:szCs w:val="20"/>
        </w:rPr>
        <w:t>"</w:t>
      </w:r>
    </w:p>
    <w:p w14:paraId="78EE48D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86D1C7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3CEB347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is</w:t>
      </w:r>
      <w:proofErr w:type="gramEnd"/>
      <w:r w:rsidRPr="00130981">
        <w:rPr>
          <w:rFonts w:ascii="Courier New" w:eastAsia="Times New Roman" w:hAnsi="Courier New" w:cs="Courier New"/>
          <w:color w:val="000000"/>
          <w:sz w:val="20"/>
          <w:szCs w:val="20"/>
        </w:rPr>
        <w:t>-data-descriptor": {</w:t>
      </w:r>
    </w:p>
    <w:p w14:paraId="26497F0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"0.1.4",</w:t>
      </w:r>
    </w:p>
    <w:p w14:paraId="6C9AB3F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"https://registry.npmjs.org/is-data-descriptor/-/is-data-descriptor-0.1.4.tgz",</w:t>
      </w:r>
    </w:p>
    <w:p w14:paraId="05F6D9B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"sha512-+w9D5ulSoBNlmw9OHn3U2v51SyoCd0he+bB3xMl62oijhrspxowjU+AIcDY0N3iEJbUEkB15IlMASQsxYigvXg==",</w:t>
      </w:r>
    </w:p>
    <w:p w14:paraId="6A0AB99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387F931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113B28D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kind</w:t>
      </w:r>
      <w:proofErr w:type="gramEnd"/>
      <w:r w:rsidRPr="00130981">
        <w:rPr>
          <w:rFonts w:ascii="Courier New" w:eastAsia="Times New Roman" w:hAnsi="Courier New" w:cs="Courier New"/>
          <w:color w:val="000000"/>
          <w:sz w:val="20"/>
          <w:szCs w:val="20"/>
        </w:rPr>
        <w:t>-of": "^3.0.2"</w:t>
      </w:r>
    </w:p>
    <w:p w14:paraId="259A4BC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2B5A917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"dependencies": {</w:t>
      </w:r>
    </w:p>
    <w:p w14:paraId="4C8BA9E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kind</w:t>
      </w:r>
      <w:proofErr w:type="gramEnd"/>
      <w:r w:rsidRPr="00130981">
        <w:rPr>
          <w:rFonts w:ascii="Courier New" w:eastAsia="Times New Roman" w:hAnsi="Courier New" w:cs="Courier New"/>
          <w:color w:val="000000"/>
          <w:sz w:val="20"/>
          <w:szCs w:val="20"/>
        </w:rPr>
        <w:t>-of": {</w:t>
      </w:r>
    </w:p>
    <w:p w14:paraId="250289D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"3.2.2",</w:t>
      </w:r>
    </w:p>
    <w:p w14:paraId="6D6EE56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"https://registry.npmjs.org/kind-of/-/kind-of-3.2.2.tgz",</w:t>
      </w:r>
    </w:p>
    <w:p w14:paraId="52639AA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"sha512-NOW9QQXMoZGg/oqnVNoNTTIFEIid1627WCffUBJEdMxYApq7mNE7CpzucIPc+ZQg25Phej7IJSmX3hO+oblOtQ==",</w:t>
      </w:r>
    </w:p>
    <w:p w14:paraId="522FCFD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0F45D55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0515F06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is</w:t>
      </w:r>
      <w:proofErr w:type="gramEnd"/>
      <w:r w:rsidRPr="00130981">
        <w:rPr>
          <w:rFonts w:ascii="Courier New" w:eastAsia="Times New Roman" w:hAnsi="Courier New" w:cs="Courier New"/>
          <w:color w:val="000000"/>
          <w:sz w:val="20"/>
          <w:szCs w:val="20"/>
        </w:rPr>
        <w:t>-buffer": "^1.1.5"</w:t>
      </w:r>
    </w:p>
    <w:p w14:paraId="35B36C3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3F4A5B0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22941E5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275C21C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1487CD8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is</w:t>
      </w:r>
      <w:proofErr w:type="gramEnd"/>
      <w:r w:rsidRPr="00130981">
        <w:rPr>
          <w:rFonts w:ascii="Courier New" w:eastAsia="Times New Roman" w:hAnsi="Courier New" w:cs="Courier New"/>
          <w:color w:val="000000"/>
          <w:sz w:val="20"/>
          <w:szCs w:val="20"/>
        </w:rPr>
        <w:t>-date-object": {</w:t>
      </w:r>
    </w:p>
    <w:p w14:paraId="38E42A1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"1.0.5",</w:t>
      </w:r>
    </w:p>
    <w:p w14:paraId="242F150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"https://registry.npmjs.org/is-date-object/-/is-date-object-1.0.5.tgz",</w:t>
      </w:r>
    </w:p>
    <w:p w14:paraId="3D46D6F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lastRenderedPageBreak/>
        <w:t xml:space="preserve">      "integrity": "sha512-9YQaSxsAiSwcvS33MBk3wTCVnWK+HhF8VZR2jRxehM16QcVOdHqPn4VPHmRK4lSr38n9JriurInLcP90xsYNfQ==",</w:t>
      </w:r>
    </w:p>
    <w:p w14:paraId="61B142E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68617AB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7EAD27D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has</w:t>
      </w:r>
      <w:proofErr w:type="gramEnd"/>
      <w:r w:rsidRPr="00130981">
        <w:rPr>
          <w:rFonts w:ascii="Courier New" w:eastAsia="Times New Roman" w:hAnsi="Courier New" w:cs="Courier New"/>
          <w:color w:val="000000"/>
          <w:sz w:val="20"/>
          <w:szCs w:val="20"/>
        </w:rPr>
        <w:t>-</w:t>
      </w:r>
      <w:proofErr w:type="spellStart"/>
      <w:r w:rsidRPr="00130981">
        <w:rPr>
          <w:rFonts w:ascii="Courier New" w:eastAsia="Times New Roman" w:hAnsi="Courier New" w:cs="Courier New"/>
          <w:color w:val="000000"/>
          <w:sz w:val="20"/>
          <w:szCs w:val="20"/>
        </w:rPr>
        <w:t>tostringtag</w:t>
      </w:r>
      <w:proofErr w:type="spellEnd"/>
      <w:r w:rsidRPr="00130981">
        <w:rPr>
          <w:rFonts w:ascii="Courier New" w:eastAsia="Times New Roman" w:hAnsi="Courier New" w:cs="Courier New"/>
          <w:color w:val="000000"/>
          <w:sz w:val="20"/>
          <w:szCs w:val="20"/>
        </w:rPr>
        <w:t>": "^1.0.0"</w:t>
      </w:r>
    </w:p>
    <w:p w14:paraId="53DEB59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21E8D17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7BB7E4B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is</w:t>
      </w:r>
      <w:proofErr w:type="gramEnd"/>
      <w:r w:rsidRPr="00130981">
        <w:rPr>
          <w:rFonts w:ascii="Courier New" w:eastAsia="Times New Roman" w:hAnsi="Courier New" w:cs="Courier New"/>
          <w:color w:val="000000"/>
          <w:sz w:val="20"/>
          <w:szCs w:val="20"/>
        </w:rPr>
        <w:t>-descriptor": {</w:t>
      </w:r>
    </w:p>
    <w:p w14:paraId="58CE4CA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"0.1.6",</w:t>
      </w:r>
    </w:p>
    <w:p w14:paraId="7D6036A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"https://registry.npmjs.org/is-descriptor/-/is-descriptor-0.1.6.tgz",</w:t>
      </w:r>
    </w:p>
    <w:p w14:paraId="6F1C97A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"sha512-avDYr0SB3DwO9zsMov0gKCESFYqCnE4hq/4z3TdUlukEy5t9C0YRq7HLrsN52NAcqXKaepeCD0n+B0arnVG3Hg==",</w:t>
      </w:r>
    </w:p>
    <w:p w14:paraId="36F2C18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19F631A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14DAB71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is</w:t>
      </w:r>
      <w:proofErr w:type="gramEnd"/>
      <w:r w:rsidRPr="00130981">
        <w:rPr>
          <w:rFonts w:ascii="Courier New" w:eastAsia="Times New Roman" w:hAnsi="Courier New" w:cs="Courier New"/>
          <w:color w:val="000000"/>
          <w:sz w:val="20"/>
          <w:szCs w:val="20"/>
        </w:rPr>
        <w:t>-accessor-descriptor": "^0.1.6",</w:t>
      </w:r>
    </w:p>
    <w:p w14:paraId="25ADEF4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is</w:t>
      </w:r>
      <w:proofErr w:type="gramEnd"/>
      <w:r w:rsidRPr="00130981">
        <w:rPr>
          <w:rFonts w:ascii="Courier New" w:eastAsia="Times New Roman" w:hAnsi="Courier New" w:cs="Courier New"/>
          <w:color w:val="000000"/>
          <w:sz w:val="20"/>
          <w:szCs w:val="20"/>
        </w:rPr>
        <w:t>-data-descriptor": "^0.1.4",</w:t>
      </w:r>
    </w:p>
    <w:p w14:paraId="1CC04F8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kind</w:t>
      </w:r>
      <w:proofErr w:type="gramEnd"/>
      <w:r w:rsidRPr="00130981">
        <w:rPr>
          <w:rFonts w:ascii="Courier New" w:eastAsia="Times New Roman" w:hAnsi="Courier New" w:cs="Courier New"/>
          <w:color w:val="000000"/>
          <w:sz w:val="20"/>
          <w:szCs w:val="20"/>
        </w:rPr>
        <w:t>-of": "^5.0.0"</w:t>
      </w:r>
    </w:p>
    <w:p w14:paraId="18B8C43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034D473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"dependencies": {</w:t>
      </w:r>
    </w:p>
    <w:p w14:paraId="46B1771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kind</w:t>
      </w:r>
      <w:proofErr w:type="gramEnd"/>
      <w:r w:rsidRPr="00130981">
        <w:rPr>
          <w:rFonts w:ascii="Courier New" w:eastAsia="Times New Roman" w:hAnsi="Courier New" w:cs="Courier New"/>
          <w:color w:val="000000"/>
          <w:sz w:val="20"/>
          <w:szCs w:val="20"/>
        </w:rPr>
        <w:t>-of": {</w:t>
      </w:r>
    </w:p>
    <w:p w14:paraId="2131DDF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"5.1.0",</w:t>
      </w:r>
    </w:p>
    <w:p w14:paraId="111BF5F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"https://registry.npmjs.org/kind-of/-/kind-of-5.1.0.tgz",</w:t>
      </w:r>
    </w:p>
    <w:p w14:paraId="78B8AE6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"sha512-NGEErnH6F2vUuXDh+OlbcKW7/wOcfdRHaZ7VWtqCztfHri/++YKmP51OdWeGPuqCOba6kk2OTe5d02VmTB80Pw==",</w:t>
      </w:r>
    </w:p>
    <w:p w14:paraId="600831F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3571843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5EE9B6E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71B7B7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045D38A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is</w:t>
      </w:r>
      <w:proofErr w:type="gramEnd"/>
      <w:r w:rsidRPr="00130981">
        <w:rPr>
          <w:rFonts w:ascii="Courier New" w:eastAsia="Times New Roman" w:hAnsi="Courier New" w:cs="Courier New"/>
          <w:color w:val="000000"/>
          <w:sz w:val="20"/>
          <w:szCs w:val="20"/>
        </w:rPr>
        <w:t>-directory": {</w:t>
      </w:r>
    </w:p>
    <w:p w14:paraId="075290F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"0.3.1",</w:t>
      </w:r>
    </w:p>
    <w:p w14:paraId="0590461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"https://registry.npmjs.org/is-directory/-/is-directory-0.3.1.tgz",</w:t>
      </w:r>
    </w:p>
    <w:p w14:paraId="0ADD016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"sha512-yVChGzahRFvbkscn2MlwGismPO12i9+znNruC5gVEntG3qu0xQMzsGg/JFbrsqDOHtHFPci+V5aP5T9I+yeKqw==",</w:t>
      </w:r>
    </w:p>
    <w:p w14:paraId="5B8C60C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3368A1C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50125A8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is</w:t>
      </w:r>
      <w:proofErr w:type="gramEnd"/>
      <w:r w:rsidRPr="00130981">
        <w:rPr>
          <w:rFonts w:ascii="Courier New" w:eastAsia="Times New Roman" w:hAnsi="Courier New" w:cs="Courier New"/>
          <w:color w:val="000000"/>
          <w:sz w:val="20"/>
          <w:szCs w:val="20"/>
        </w:rPr>
        <w:t>-docker": {</w:t>
      </w:r>
    </w:p>
    <w:p w14:paraId="6B28D39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"2.2.1",</w:t>
      </w:r>
    </w:p>
    <w:p w14:paraId="18498E0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"https://registry.npmjs.org/is-docker/-/is-docker-2.2.1.tgz",</w:t>
      </w:r>
    </w:p>
    <w:p w14:paraId="58D9DA3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"sha512-F+i2BKsFrH66iaUFc0woD8sLy8getkwTwtOBjvs56Cx4CgJDeKQeqfz8wAYiSb8JOprWhHH5p77PbmYCvvUuXQ==",</w:t>
      </w:r>
    </w:p>
    <w:p w14:paraId="3896252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731B746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7F4E42B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is</w:t>
      </w:r>
      <w:proofErr w:type="gramEnd"/>
      <w:r w:rsidRPr="00130981">
        <w:rPr>
          <w:rFonts w:ascii="Courier New" w:eastAsia="Times New Roman" w:hAnsi="Courier New" w:cs="Courier New"/>
          <w:color w:val="000000"/>
          <w:sz w:val="20"/>
          <w:szCs w:val="20"/>
        </w:rPr>
        <w:t>-extendable": {</w:t>
      </w:r>
    </w:p>
    <w:p w14:paraId="7862BE3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"0.1.1",</w:t>
      </w:r>
    </w:p>
    <w:p w14:paraId="7F27824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"https://registry.npmjs.org/is-extendable/-/is-extendable-0.1.1.tgz",</w:t>
      </w:r>
    </w:p>
    <w:p w14:paraId="29BD5F8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"sha512-5BMULNob1vgFX6EjQw5izWDxrecWK9AM72rugNr0TFldMOi0fj6Jk+zeKIt0xGj4cEfQIJth4w3OKWOJ4f+AFw==",</w:t>
      </w:r>
    </w:p>
    <w:p w14:paraId="61062BA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44C6C58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lastRenderedPageBreak/>
        <w:t xml:space="preserve">    },</w:t>
      </w:r>
    </w:p>
    <w:p w14:paraId="18945D3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is</w:t>
      </w:r>
      <w:proofErr w:type="gramEnd"/>
      <w:r w:rsidRPr="00130981">
        <w:rPr>
          <w:rFonts w:ascii="Courier New" w:eastAsia="Times New Roman" w:hAnsi="Courier New" w:cs="Courier New"/>
          <w:color w:val="000000"/>
          <w:sz w:val="20"/>
          <w:szCs w:val="20"/>
        </w:rPr>
        <w:t>-</w:t>
      </w:r>
      <w:proofErr w:type="spellStart"/>
      <w:r w:rsidRPr="00130981">
        <w:rPr>
          <w:rFonts w:ascii="Courier New" w:eastAsia="Times New Roman" w:hAnsi="Courier New" w:cs="Courier New"/>
          <w:color w:val="000000"/>
          <w:sz w:val="20"/>
          <w:szCs w:val="20"/>
        </w:rPr>
        <w:t>extglob</w:t>
      </w:r>
      <w:proofErr w:type="spellEnd"/>
      <w:r w:rsidRPr="00130981">
        <w:rPr>
          <w:rFonts w:ascii="Courier New" w:eastAsia="Times New Roman" w:hAnsi="Courier New" w:cs="Courier New"/>
          <w:color w:val="000000"/>
          <w:sz w:val="20"/>
          <w:szCs w:val="20"/>
        </w:rPr>
        <w:t>": {</w:t>
      </w:r>
    </w:p>
    <w:p w14:paraId="0EC85E3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"2.1.1",</w:t>
      </w:r>
    </w:p>
    <w:p w14:paraId="37D36B6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"https://registry.npmjs.org/is-</w:t>
      </w:r>
      <w:proofErr w:type="spellStart"/>
      <w:r w:rsidRPr="00130981">
        <w:rPr>
          <w:rFonts w:ascii="Courier New" w:eastAsia="Times New Roman" w:hAnsi="Courier New" w:cs="Courier New"/>
          <w:color w:val="000000"/>
          <w:sz w:val="20"/>
          <w:szCs w:val="20"/>
        </w:rPr>
        <w:t>extglob</w:t>
      </w:r>
      <w:proofErr w:type="spellEnd"/>
      <w:r w:rsidRPr="00130981">
        <w:rPr>
          <w:rFonts w:ascii="Courier New" w:eastAsia="Times New Roman" w:hAnsi="Courier New" w:cs="Courier New"/>
          <w:color w:val="000000"/>
          <w:sz w:val="20"/>
          <w:szCs w:val="20"/>
        </w:rPr>
        <w:t>/-/is-extglob-2.1.1.tgz",</w:t>
      </w:r>
    </w:p>
    <w:p w14:paraId="44CB245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"sha512-SbKbANkN603Vi4jEZv49LeVJMn4yGwsbzZworEoyEiutsN3nJYdbO36zfhGJ6QEDpOZIFkDtnq5JRxmvl3jsoQ==",</w:t>
      </w:r>
    </w:p>
    <w:p w14:paraId="403D9E4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16EDFBF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2E8C57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is</w:t>
      </w:r>
      <w:proofErr w:type="gramEnd"/>
      <w:r w:rsidRPr="00130981">
        <w:rPr>
          <w:rFonts w:ascii="Courier New" w:eastAsia="Times New Roman" w:hAnsi="Courier New" w:cs="Courier New"/>
          <w:color w:val="000000"/>
          <w:sz w:val="20"/>
          <w:szCs w:val="20"/>
        </w:rPr>
        <w:t>-fullwidth-code-point": {</w:t>
      </w:r>
    </w:p>
    <w:p w14:paraId="76ED4F8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"2.0.0",</w:t>
      </w:r>
    </w:p>
    <w:p w14:paraId="09110FA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"https://registry.npmjs.org/is-fullwidth-code-point/-/is-fullwidth-code-point-2.0.0.tgz",</w:t>
      </w:r>
    </w:p>
    <w:p w14:paraId="6E92BEF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"sha512-VHskAKYM8RfSFXwee5t5cbN5PZeq1Wrh6qd5bkyiXIf6UQcN6w/A0eXM9r6t8d+GYOh+o6ZhiEnb88LN/Y8m2w==",</w:t>
      </w:r>
    </w:p>
    <w:p w14:paraId="0EB47A7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3CCA3F2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35E5AFE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is</w:t>
      </w:r>
      <w:proofErr w:type="gramEnd"/>
      <w:r w:rsidRPr="00130981">
        <w:rPr>
          <w:rFonts w:ascii="Courier New" w:eastAsia="Times New Roman" w:hAnsi="Courier New" w:cs="Courier New"/>
          <w:color w:val="000000"/>
          <w:sz w:val="20"/>
          <w:szCs w:val="20"/>
        </w:rPr>
        <w:t>-glob": {</w:t>
      </w:r>
    </w:p>
    <w:p w14:paraId="479A30F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"4.0.3",</w:t>
      </w:r>
    </w:p>
    <w:p w14:paraId="0155843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"https://registry.npmjs.org/is-glob/-/is-glob-4.0.3.tgz",</w:t>
      </w:r>
    </w:p>
    <w:p w14:paraId="48BD2D6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"sha512-xelSayHH36ZgE7ZWhli7pW34hNbNl8Ojv5KVmkJD4hBdD3th8Tfk9vYasLM+mXWOZhFkgZfxhLSnrwRr4elSSg==",</w:t>
      </w:r>
    </w:p>
    <w:p w14:paraId="1C84C8C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2D183EB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162B791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is</w:t>
      </w:r>
      <w:proofErr w:type="gramEnd"/>
      <w:r w:rsidRPr="00130981">
        <w:rPr>
          <w:rFonts w:ascii="Courier New" w:eastAsia="Times New Roman" w:hAnsi="Courier New" w:cs="Courier New"/>
          <w:color w:val="000000"/>
          <w:sz w:val="20"/>
          <w:szCs w:val="20"/>
        </w:rPr>
        <w:t>-</w:t>
      </w:r>
      <w:proofErr w:type="spellStart"/>
      <w:r w:rsidRPr="00130981">
        <w:rPr>
          <w:rFonts w:ascii="Courier New" w:eastAsia="Times New Roman" w:hAnsi="Courier New" w:cs="Courier New"/>
          <w:color w:val="000000"/>
          <w:sz w:val="20"/>
          <w:szCs w:val="20"/>
        </w:rPr>
        <w:t>extglob</w:t>
      </w:r>
      <w:proofErr w:type="spellEnd"/>
      <w:r w:rsidRPr="00130981">
        <w:rPr>
          <w:rFonts w:ascii="Courier New" w:eastAsia="Times New Roman" w:hAnsi="Courier New" w:cs="Courier New"/>
          <w:color w:val="000000"/>
          <w:sz w:val="20"/>
          <w:szCs w:val="20"/>
        </w:rPr>
        <w:t>": "^2.1.1"</w:t>
      </w:r>
    </w:p>
    <w:p w14:paraId="1CD1CD3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37BB5B2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29A3BCC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is</w:t>
      </w:r>
      <w:proofErr w:type="gramEnd"/>
      <w:r w:rsidRPr="00130981">
        <w:rPr>
          <w:rFonts w:ascii="Courier New" w:eastAsia="Times New Roman" w:hAnsi="Courier New" w:cs="Courier New"/>
          <w:color w:val="000000"/>
          <w:sz w:val="20"/>
          <w:szCs w:val="20"/>
        </w:rPr>
        <w:t>-interactive": {</w:t>
      </w:r>
    </w:p>
    <w:p w14:paraId="098E1C8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"1.0.0",</w:t>
      </w:r>
    </w:p>
    <w:p w14:paraId="2BEA032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"https://registry.npmjs.org/is-interactive/-/is-interactive-1.0.0.tgz",</w:t>
      </w:r>
    </w:p>
    <w:p w14:paraId="4B88806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"sha512-2HvIEKRoqS62guEC+qBjpvRubdX910WCMuJTZ+I9yvqKU2/12eSL549HMwtabb4oupdj2sMP50k+XJfB/8JE6w==",</w:t>
      </w:r>
    </w:p>
    <w:p w14:paraId="4EB3E6C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66AA6DC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3342A90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is</w:t>
      </w:r>
      <w:proofErr w:type="gramEnd"/>
      <w:r w:rsidRPr="00130981">
        <w:rPr>
          <w:rFonts w:ascii="Courier New" w:eastAsia="Times New Roman" w:hAnsi="Courier New" w:cs="Courier New"/>
          <w:color w:val="000000"/>
          <w:sz w:val="20"/>
          <w:szCs w:val="20"/>
        </w:rPr>
        <w:t>-negative-zero": {</w:t>
      </w:r>
    </w:p>
    <w:p w14:paraId="1F5AAEA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"2.0.2",</w:t>
      </w:r>
    </w:p>
    <w:p w14:paraId="74EA4ED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"https://registry.npmjs.org/is-negative-zero/-/is-negative-zero-2.0.2.tgz",</w:t>
      </w:r>
    </w:p>
    <w:p w14:paraId="5BDEC38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"sha512-dqJvarLawXsFbNDeJW7zAz8ItJ9cd28YufuuFzh0G8pNHjJMnY08Dv7sYX2uF5UpQOwieAeOExEYAWWfu7ZZUA==",</w:t>
      </w:r>
    </w:p>
    <w:p w14:paraId="0C00DC6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18142FA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5974605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is</w:t>
      </w:r>
      <w:proofErr w:type="gramEnd"/>
      <w:r w:rsidRPr="00130981">
        <w:rPr>
          <w:rFonts w:ascii="Courier New" w:eastAsia="Times New Roman" w:hAnsi="Courier New" w:cs="Courier New"/>
          <w:color w:val="000000"/>
          <w:sz w:val="20"/>
          <w:szCs w:val="20"/>
        </w:rPr>
        <w:t>-number": {</w:t>
      </w:r>
    </w:p>
    <w:p w14:paraId="60A111E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"7.0.0",</w:t>
      </w:r>
    </w:p>
    <w:p w14:paraId="1E3856A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"https://registry.npmjs.org/is-number/-/is-number-7.0.0.tgz",</w:t>
      </w:r>
    </w:p>
    <w:p w14:paraId="72623EE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"sha512-41Cifkg6e8TylSpdtTpeLVMqvSBEVzTttHvERD741+pnZ8ANv0004MRL43QKPDlK9cGvNp6NZWZUBlbGXYxxng==",</w:t>
      </w:r>
    </w:p>
    <w:p w14:paraId="3E14212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2547902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573207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is</w:t>
      </w:r>
      <w:proofErr w:type="gramEnd"/>
      <w:r w:rsidRPr="00130981">
        <w:rPr>
          <w:rFonts w:ascii="Courier New" w:eastAsia="Times New Roman" w:hAnsi="Courier New" w:cs="Courier New"/>
          <w:color w:val="000000"/>
          <w:sz w:val="20"/>
          <w:szCs w:val="20"/>
        </w:rPr>
        <w:t>-number-object": {</w:t>
      </w:r>
    </w:p>
    <w:p w14:paraId="6CB109F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"1.0.7",</w:t>
      </w:r>
    </w:p>
    <w:p w14:paraId="5ED8EE7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lastRenderedPageBreak/>
        <w:t xml:space="preserve">      "resolved": "https://registry.npmjs.org/is-number-object/-/is-number-object-1.0.7.tgz",</w:t>
      </w:r>
    </w:p>
    <w:p w14:paraId="43408CD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"sha512-k1U0IRzLMo7ZlYIfzRu23Oh6MiIFasgpb9X76eqfFZAqwH44UI4KTBvBYIZ1dSL9ZzChTB9ShHfLkR4pdW5krQ==",</w:t>
      </w:r>
    </w:p>
    <w:p w14:paraId="1E66FC0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6FDE702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438268E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has</w:t>
      </w:r>
      <w:proofErr w:type="gramEnd"/>
      <w:r w:rsidRPr="00130981">
        <w:rPr>
          <w:rFonts w:ascii="Courier New" w:eastAsia="Times New Roman" w:hAnsi="Courier New" w:cs="Courier New"/>
          <w:color w:val="000000"/>
          <w:sz w:val="20"/>
          <w:szCs w:val="20"/>
        </w:rPr>
        <w:t>-</w:t>
      </w:r>
      <w:proofErr w:type="spellStart"/>
      <w:r w:rsidRPr="00130981">
        <w:rPr>
          <w:rFonts w:ascii="Courier New" w:eastAsia="Times New Roman" w:hAnsi="Courier New" w:cs="Courier New"/>
          <w:color w:val="000000"/>
          <w:sz w:val="20"/>
          <w:szCs w:val="20"/>
        </w:rPr>
        <w:t>tostringtag</w:t>
      </w:r>
      <w:proofErr w:type="spellEnd"/>
      <w:r w:rsidRPr="00130981">
        <w:rPr>
          <w:rFonts w:ascii="Courier New" w:eastAsia="Times New Roman" w:hAnsi="Courier New" w:cs="Courier New"/>
          <w:color w:val="000000"/>
          <w:sz w:val="20"/>
          <w:szCs w:val="20"/>
        </w:rPr>
        <w:t>": "^1.0.0"</w:t>
      </w:r>
    </w:p>
    <w:p w14:paraId="7D00529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106D6CC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50F30D4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is</w:t>
      </w:r>
      <w:proofErr w:type="gramEnd"/>
      <w:r w:rsidRPr="00130981">
        <w:rPr>
          <w:rFonts w:ascii="Courier New" w:eastAsia="Times New Roman" w:hAnsi="Courier New" w:cs="Courier New"/>
          <w:color w:val="000000"/>
          <w:sz w:val="20"/>
          <w:szCs w:val="20"/>
        </w:rPr>
        <w:t>-obj": {</w:t>
      </w:r>
    </w:p>
    <w:p w14:paraId="1751F1E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"2.0.0",</w:t>
      </w:r>
    </w:p>
    <w:p w14:paraId="3DB9135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"https://registry.npmjs.org/is-obj/-/is-obj-2.0.0.tgz",</w:t>
      </w:r>
    </w:p>
    <w:p w14:paraId="0027B8D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"sha512-drqDG3cbczxxEJRoOXcOjtdp1J/lyp1mNn0xaznRs8+muBhgQcrnbspox5X5fOw0HnMnbfDzvnEMEtqDEJEo8w==",</w:t>
      </w:r>
    </w:p>
    <w:p w14:paraId="0EEAC77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5FF3761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1A05AE8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is</w:t>
      </w:r>
      <w:proofErr w:type="gramEnd"/>
      <w:r w:rsidRPr="00130981">
        <w:rPr>
          <w:rFonts w:ascii="Courier New" w:eastAsia="Times New Roman" w:hAnsi="Courier New" w:cs="Courier New"/>
          <w:color w:val="000000"/>
          <w:sz w:val="20"/>
          <w:szCs w:val="20"/>
        </w:rPr>
        <w:t>-path-</w:t>
      </w:r>
      <w:proofErr w:type="spellStart"/>
      <w:r w:rsidRPr="00130981">
        <w:rPr>
          <w:rFonts w:ascii="Courier New" w:eastAsia="Times New Roman" w:hAnsi="Courier New" w:cs="Courier New"/>
          <w:color w:val="000000"/>
          <w:sz w:val="20"/>
          <w:szCs w:val="20"/>
        </w:rPr>
        <w:t>cwd</w:t>
      </w:r>
      <w:proofErr w:type="spellEnd"/>
      <w:r w:rsidRPr="00130981">
        <w:rPr>
          <w:rFonts w:ascii="Courier New" w:eastAsia="Times New Roman" w:hAnsi="Courier New" w:cs="Courier New"/>
          <w:color w:val="000000"/>
          <w:sz w:val="20"/>
          <w:szCs w:val="20"/>
        </w:rPr>
        <w:t>": {</w:t>
      </w:r>
    </w:p>
    <w:p w14:paraId="6705EF4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"2.2.0",</w:t>
      </w:r>
    </w:p>
    <w:p w14:paraId="69B9360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"https://registry.npmjs.org/is-path-cwd/-/is-path-cwd-2.2.0.tgz",</w:t>
      </w:r>
    </w:p>
    <w:p w14:paraId="015AB67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"sha512-w942bTcih8fdJPJmQHFzkS76NEP8Kzzvmw92cXsazb8intwLqPibPPdXf4ANdKV3rYMuuQYGIWtvz9JilB3NFQ==",</w:t>
      </w:r>
    </w:p>
    <w:p w14:paraId="10159EE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287D26C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445B47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is</w:t>
      </w:r>
      <w:proofErr w:type="gramEnd"/>
      <w:r w:rsidRPr="00130981">
        <w:rPr>
          <w:rFonts w:ascii="Courier New" w:eastAsia="Times New Roman" w:hAnsi="Courier New" w:cs="Courier New"/>
          <w:color w:val="000000"/>
          <w:sz w:val="20"/>
          <w:szCs w:val="20"/>
        </w:rPr>
        <w:t>-path-in-</w:t>
      </w:r>
      <w:proofErr w:type="spellStart"/>
      <w:r w:rsidRPr="00130981">
        <w:rPr>
          <w:rFonts w:ascii="Courier New" w:eastAsia="Times New Roman" w:hAnsi="Courier New" w:cs="Courier New"/>
          <w:color w:val="000000"/>
          <w:sz w:val="20"/>
          <w:szCs w:val="20"/>
        </w:rPr>
        <w:t>cwd</w:t>
      </w:r>
      <w:proofErr w:type="spellEnd"/>
      <w:r w:rsidRPr="00130981">
        <w:rPr>
          <w:rFonts w:ascii="Courier New" w:eastAsia="Times New Roman" w:hAnsi="Courier New" w:cs="Courier New"/>
          <w:color w:val="000000"/>
          <w:sz w:val="20"/>
          <w:szCs w:val="20"/>
        </w:rPr>
        <w:t>": {</w:t>
      </w:r>
    </w:p>
    <w:p w14:paraId="6129075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"2.1.0",</w:t>
      </w:r>
    </w:p>
    <w:p w14:paraId="7E0B8F7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"https://registry.npmjs.org/is-path-in-cwd/-/is-path-in-cwd-2.1.0.tgz",</w:t>
      </w:r>
    </w:p>
    <w:p w14:paraId="1C8C840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"sha512-rNocXHgipO+rvnP6dk3zI20RpOtrAM/kzbB258Uw5BWr3TpXi861yzjo16Dn4hUox07iw5AyeMLHWsujkjzvRQ==",</w:t>
      </w:r>
    </w:p>
    <w:p w14:paraId="55B2D83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491E7D1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31B2C36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is</w:t>
      </w:r>
      <w:proofErr w:type="gramEnd"/>
      <w:r w:rsidRPr="00130981">
        <w:rPr>
          <w:rFonts w:ascii="Courier New" w:eastAsia="Times New Roman" w:hAnsi="Courier New" w:cs="Courier New"/>
          <w:color w:val="000000"/>
          <w:sz w:val="20"/>
          <w:szCs w:val="20"/>
        </w:rPr>
        <w:t>-path-inside": "^2.1.0"</w:t>
      </w:r>
    </w:p>
    <w:p w14:paraId="31FE7E7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0B474CD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95C90C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is</w:t>
      </w:r>
      <w:proofErr w:type="gramEnd"/>
      <w:r w:rsidRPr="00130981">
        <w:rPr>
          <w:rFonts w:ascii="Courier New" w:eastAsia="Times New Roman" w:hAnsi="Courier New" w:cs="Courier New"/>
          <w:color w:val="000000"/>
          <w:sz w:val="20"/>
          <w:szCs w:val="20"/>
        </w:rPr>
        <w:t>-path-inside": {</w:t>
      </w:r>
    </w:p>
    <w:p w14:paraId="7F2A071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"2.1.0",</w:t>
      </w:r>
    </w:p>
    <w:p w14:paraId="0A5FDCE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"https://registry.npmjs.org/is-path-inside/-/is-path-inside-2.1.0.tgz",</w:t>
      </w:r>
    </w:p>
    <w:p w14:paraId="1AAB071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"sha512-wiyhTzfDWsvwAW53OBWF5zuvaOGlZ6PwYxAbPVDhpm+gM09xKQGjBq/8uYN12aDvMxnAnq3dxTyoSoRNmg5YFg==",</w:t>
      </w:r>
    </w:p>
    <w:p w14:paraId="2E3C413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589ED3D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6031B86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path</w:t>
      </w:r>
      <w:proofErr w:type="gramEnd"/>
      <w:r w:rsidRPr="00130981">
        <w:rPr>
          <w:rFonts w:ascii="Courier New" w:eastAsia="Times New Roman" w:hAnsi="Courier New" w:cs="Courier New"/>
          <w:color w:val="000000"/>
          <w:sz w:val="20"/>
          <w:szCs w:val="20"/>
        </w:rPr>
        <w:t>-is-inside": "^1.0.2"</w:t>
      </w:r>
    </w:p>
    <w:p w14:paraId="6E7CCE7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50A87A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002B70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is</w:t>
      </w:r>
      <w:proofErr w:type="gramEnd"/>
      <w:r w:rsidRPr="00130981">
        <w:rPr>
          <w:rFonts w:ascii="Courier New" w:eastAsia="Times New Roman" w:hAnsi="Courier New" w:cs="Courier New"/>
          <w:color w:val="000000"/>
          <w:sz w:val="20"/>
          <w:szCs w:val="20"/>
        </w:rPr>
        <w:t>-plain-obj": {</w:t>
      </w:r>
    </w:p>
    <w:p w14:paraId="4335866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"1.1.0",</w:t>
      </w:r>
    </w:p>
    <w:p w14:paraId="7772E47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"https://registry.npmjs.org/is-plain-obj/-/is-plain-obj-1.1.0.tgz",</w:t>
      </w:r>
    </w:p>
    <w:p w14:paraId="0DB4173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"sha512-yvkRyxmFKEOQ4pNXCmJG5AEQNlXJS5LaONXo5/cLdTZdWvsZ1ioJEonLGAosKlMWE8lwUy/bJzMjcw8az73+Fg==",</w:t>
      </w:r>
    </w:p>
    <w:p w14:paraId="50EAFB8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61C081D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lastRenderedPageBreak/>
        <w:t xml:space="preserve">    },</w:t>
      </w:r>
    </w:p>
    <w:p w14:paraId="31423BD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is</w:t>
      </w:r>
      <w:proofErr w:type="gramEnd"/>
      <w:r w:rsidRPr="00130981">
        <w:rPr>
          <w:rFonts w:ascii="Courier New" w:eastAsia="Times New Roman" w:hAnsi="Courier New" w:cs="Courier New"/>
          <w:color w:val="000000"/>
          <w:sz w:val="20"/>
          <w:szCs w:val="20"/>
        </w:rPr>
        <w:t>-plain-object": {</w:t>
      </w:r>
    </w:p>
    <w:p w14:paraId="54FDC6E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"2.0.4",</w:t>
      </w:r>
    </w:p>
    <w:p w14:paraId="26C436B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"https://registry.npmjs.org/is-plain-object/-/is-plain-object-2.0.4.tgz",</w:t>
      </w:r>
    </w:p>
    <w:p w14:paraId="5073665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"sha512-h5PpgXkWitc38BBMYawTYMWJHFZJVnBquFE57xFpjB8pJFiF6gZ+bU+WyI/yqXiFR5mdLsgYNaPe8uao6Uv9Og==",</w:t>
      </w:r>
    </w:p>
    <w:p w14:paraId="762AE8D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6734090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524C1C5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isobject</w:t>
      </w:r>
      <w:proofErr w:type="spellEnd"/>
      <w:r w:rsidRPr="00130981">
        <w:rPr>
          <w:rFonts w:ascii="Courier New" w:eastAsia="Times New Roman" w:hAnsi="Courier New" w:cs="Courier New"/>
          <w:color w:val="000000"/>
          <w:sz w:val="20"/>
          <w:szCs w:val="20"/>
        </w:rPr>
        <w:t>": "^3.0.1"</w:t>
      </w:r>
    </w:p>
    <w:p w14:paraId="4CE8805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0E91373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73FF309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is</w:t>
      </w:r>
      <w:proofErr w:type="gramEnd"/>
      <w:r w:rsidRPr="00130981">
        <w:rPr>
          <w:rFonts w:ascii="Courier New" w:eastAsia="Times New Roman" w:hAnsi="Courier New" w:cs="Courier New"/>
          <w:color w:val="000000"/>
          <w:sz w:val="20"/>
          <w:szCs w:val="20"/>
        </w:rPr>
        <w:t>-regex": {</w:t>
      </w:r>
    </w:p>
    <w:p w14:paraId="1FF8BA6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"1.1.4",</w:t>
      </w:r>
    </w:p>
    <w:p w14:paraId="241399E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"https://registry.npmjs.org/is-regex/-/is-regex-1.1.4.tgz",</w:t>
      </w:r>
    </w:p>
    <w:p w14:paraId="1F04B56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"sha512-kvRdxDsxZjhzUX07ZnLydzS1TU/TJlTUHHY4YLL87e37oUA49DfkLqgy+VjFocowy29cKvcSiu+kIv728jTTVg==",</w:t>
      </w:r>
    </w:p>
    <w:p w14:paraId="12B0BD0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2150E31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372443D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call</w:t>
      </w:r>
      <w:proofErr w:type="gramEnd"/>
      <w:r w:rsidRPr="00130981">
        <w:rPr>
          <w:rFonts w:ascii="Courier New" w:eastAsia="Times New Roman" w:hAnsi="Courier New" w:cs="Courier New"/>
          <w:color w:val="000000"/>
          <w:sz w:val="20"/>
          <w:szCs w:val="20"/>
        </w:rPr>
        <w:t>-bind": "^1.0.2",</w:t>
      </w:r>
    </w:p>
    <w:p w14:paraId="054A82B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has</w:t>
      </w:r>
      <w:proofErr w:type="gramEnd"/>
      <w:r w:rsidRPr="00130981">
        <w:rPr>
          <w:rFonts w:ascii="Courier New" w:eastAsia="Times New Roman" w:hAnsi="Courier New" w:cs="Courier New"/>
          <w:color w:val="000000"/>
          <w:sz w:val="20"/>
          <w:szCs w:val="20"/>
        </w:rPr>
        <w:t>-</w:t>
      </w:r>
      <w:proofErr w:type="spellStart"/>
      <w:r w:rsidRPr="00130981">
        <w:rPr>
          <w:rFonts w:ascii="Courier New" w:eastAsia="Times New Roman" w:hAnsi="Courier New" w:cs="Courier New"/>
          <w:color w:val="000000"/>
          <w:sz w:val="20"/>
          <w:szCs w:val="20"/>
        </w:rPr>
        <w:t>tostringtag</w:t>
      </w:r>
      <w:proofErr w:type="spellEnd"/>
      <w:r w:rsidRPr="00130981">
        <w:rPr>
          <w:rFonts w:ascii="Courier New" w:eastAsia="Times New Roman" w:hAnsi="Courier New" w:cs="Courier New"/>
          <w:color w:val="000000"/>
          <w:sz w:val="20"/>
          <w:szCs w:val="20"/>
        </w:rPr>
        <w:t>": "^1.0.0"</w:t>
      </w:r>
    </w:p>
    <w:p w14:paraId="16848B0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75D582D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1B0A993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is</w:t>
      </w:r>
      <w:proofErr w:type="gramEnd"/>
      <w:r w:rsidRPr="00130981">
        <w:rPr>
          <w:rFonts w:ascii="Courier New" w:eastAsia="Times New Roman" w:hAnsi="Courier New" w:cs="Courier New"/>
          <w:color w:val="000000"/>
          <w:sz w:val="20"/>
          <w:szCs w:val="20"/>
        </w:rPr>
        <w:t>-resolvable": {</w:t>
      </w:r>
    </w:p>
    <w:p w14:paraId="00A5156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"1.1.0",</w:t>
      </w:r>
    </w:p>
    <w:p w14:paraId="5833916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"https://registry.npmjs.org/is-resolvable/-/is-resolvable-1.1.0.tgz",</w:t>
      </w:r>
    </w:p>
    <w:p w14:paraId="4D5EB72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"sha512-qgDYXFSR5WvEfuS5dMj6oTMEbrrSaM0CrFk2Yiq/gXnBvD9pMa2jGXxyhGLfvhZpuMZe18CJpFxAt3CRs42NMg==",</w:t>
      </w:r>
    </w:p>
    <w:p w14:paraId="45A4123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425C1F7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3304E1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is</w:t>
      </w:r>
      <w:proofErr w:type="gramEnd"/>
      <w:r w:rsidRPr="00130981">
        <w:rPr>
          <w:rFonts w:ascii="Courier New" w:eastAsia="Times New Roman" w:hAnsi="Courier New" w:cs="Courier New"/>
          <w:color w:val="000000"/>
          <w:sz w:val="20"/>
          <w:szCs w:val="20"/>
        </w:rPr>
        <w:t>-shared-array-buffer": {</w:t>
      </w:r>
    </w:p>
    <w:p w14:paraId="4F304F6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"1.0.2",</w:t>
      </w:r>
    </w:p>
    <w:p w14:paraId="0B62D8B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"https://registry.npmjs.org/is-shared-array-buffer/-/is-shared-array-buffer-1.0.2.tgz",</w:t>
      </w:r>
    </w:p>
    <w:p w14:paraId="6A21BEF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"sha512-sqN2UDu1/0y6uvXyStCOzyhAjCSlHceFoMKJW8W9EU9cvic/QdsZ0kEU93HEy3IUEFZIiH/3w+AH/UQbPHNdhA==",</w:t>
      </w:r>
    </w:p>
    <w:p w14:paraId="2BA7468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4B4938C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531409A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call</w:t>
      </w:r>
      <w:proofErr w:type="gramEnd"/>
      <w:r w:rsidRPr="00130981">
        <w:rPr>
          <w:rFonts w:ascii="Courier New" w:eastAsia="Times New Roman" w:hAnsi="Courier New" w:cs="Courier New"/>
          <w:color w:val="000000"/>
          <w:sz w:val="20"/>
          <w:szCs w:val="20"/>
        </w:rPr>
        <w:t>-bind": "^1.0.2"</w:t>
      </w:r>
    </w:p>
    <w:p w14:paraId="42C4147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7751817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0CE10F4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is</w:t>
      </w:r>
      <w:proofErr w:type="gramEnd"/>
      <w:r w:rsidRPr="00130981">
        <w:rPr>
          <w:rFonts w:ascii="Courier New" w:eastAsia="Times New Roman" w:hAnsi="Courier New" w:cs="Courier New"/>
          <w:color w:val="000000"/>
          <w:sz w:val="20"/>
          <w:szCs w:val="20"/>
        </w:rPr>
        <w:t>-stream": {</w:t>
      </w:r>
    </w:p>
    <w:p w14:paraId="31139DE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"1.1.0",</w:t>
      </w:r>
    </w:p>
    <w:p w14:paraId="589DD74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"https://registry.npmjs.org/is-stream/-/is-stream-1.1.0.tgz",</w:t>
      </w:r>
    </w:p>
    <w:p w14:paraId="3A596EC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"sha512-uQPm8kcs47jx38atAcWTVxyltQYoPT68y9aWYdV6yWXSyW8mzSat0TL6CiWdZeCdF3KrAvpVtnHbTv4RN+rqdQ==",</w:t>
      </w:r>
    </w:p>
    <w:p w14:paraId="13FB9EE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370C299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8A42A4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is</w:t>
      </w:r>
      <w:proofErr w:type="gramEnd"/>
      <w:r w:rsidRPr="00130981">
        <w:rPr>
          <w:rFonts w:ascii="Courier New" w:eastAsia="Times New Roman" w:hAnsi="Courier New" w:cs="Courier New"/>
          <w:color w:val="000000"/>
          <w:sz w:val="20"/>
          <w:szCs w:val="20"/>
        </w:rPr>
        <w:t>-string": {</w:t>
      </w:r>
    </w:p>
    <w:p w14:paraId="7CF67D8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"1.0.7",</w:t>
      </w:r>
    </w:p>
    <w:p w14:paraId="173B2D9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"https://registry.npmjs.org/is-string/-/is-string-1.0.7.tgz",</w:t>
      </w:r>
    </w:p>
    <w:p w14:paraId="5450C98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lastRenderedPageBreak/>
        <w:t xml:space="preserve">      "integrity": "sha512-tE2UXzivje6ofPW7l23cjDOMa09gb7xlAqG6jG5ej6uPV32TlWP3NKPigtaGeHNu9fohccRYvIiZMfOOnOYUtg==",</w:t>
      </w:r>
    </w:p>
    <w:p w14:paraId="3A4F36E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0BFAEC8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344FD28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has</w:t>
      </w:r>
      <w:proofErr w:type="gramEnd"/>
      <w:r w:rsidRPr="00130981">
        <w:rPr>
          <w:rFonts w:ascii="Courier New" w:eastAsia="Times New Roman" w:hAnsi="Courier New" w:cs="Courier New"/>
          <w:color w:val="000000"/>
          <w:sz w:val="20"/>
          <w:szCs w:val="20"/>
        </w:rPr>
        <w:t>-</w:t>
      </w:r>
      <w:proofErr w:type="spellStart"/>
      <w:r w:rsidRPr="00130981">
        <w:rPr>
          <w:rFonts w:ascii="Courier New" w:eastAsia="Times New Roman" w:hAnsi="Courier New" w:cs="Courier New"/>
          <w:color w:val="000000"/>
          <w:sz w:val="20"/>
          <w:szCs w:val="20"/>
        </w:rPr>
        <w:t>tostringtag</w:t>
      </w:r>
      <w:proofErr w:type="spellEnd"/>
      <w:r w:rsidRPr="00130981">
        <w:rPr>
          <w:rFonts w:ascii="Courier New" w:eastAsia="Times New Roman" w:hAnsi="Courier New" w:cs="Courier New"/>
          <w:color w:val="000000"/>
          <w:sz w:val="20"/>
          <w:szCs w:val="20"/>
        </w:rPr>
        <w:t>": "^1.0.0"</w:t>
      </w:r>
    </w:p>
    <w:p w14:paraId="754B56D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64F1D8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042C3FC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is</w:t>
      </w:r>
      <w:proofErr w:type="gramEnd"/>
      <w:r w:rsidRPr="00130981">
        <w:rPr>
          <w:rFonts w:ascii="Courier New" w:eastAsia="Times New Roman" w:hAnsi="Courier New" w:cs="Courier New"/>
          <w:color w:val="000000"/>
          <w:sz w:val="20"/>
          <w:szCs w:val="20"/>
        </w:rPr>
        <w:t>-symbol": {</w:t>
      </w:r>
    </w:p>
    <w:p w14:paraId="30975B3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"1.0.4",</w:t>
      </w:r>
    </w:p>
    <w:p w14:paraId="3992D6A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"https://registry.npmjs.org/is-symbol/-/is-symbol-1.0.4.tgz",</w:t>
      </w:r>
    </w:p>
    <w:p w14:paraId="5141625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"sha512-C/CPBqKWnvdcxqIARxyOh4v1UUEOCHpgDa0WYgpKDFMszcrPcffg5uhwSgPCLD2WWxmq6isisz87tzT01tuGhg==",</w:t>
      </w:r>
    </w:p>
    <w:p w14:paraId="54667AB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7A7FD4B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1511515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has</w:t>
      </w:r>
      <w:proofErr w:type="gramEnd"/>
      <w:r w:rsidRPr="00130981">
        <w:rPr>
          <w:rFonts w:ascii="Courier New" w:eastAsia="Times New Roman" w:hAnsi="Courier New" w:cs="Courier New"/>
          <w:color w:val="000000"/>
          <w:sz w:val="20"/>
          <w:szCs w:val="20"/>
        </w:rPr>
        <w:t>-symbols": "^1.0.2"</w:t>
      </w:r>
    </w:p>
    <w:p w14:paraId="5469779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D1E2D5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39BED0C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is</w:t>
      </w:r>
      <w:proofErr w:type="gramEnd"/>
      <w:r w:rsidRPr="00130981">
        <w:rPr>
          <w:rFonts w:ascii="Courier New" w:eastAsia="Times New Roman" w:hAnsi="Courier New" w:cs="Courier New"/>
          <w:color w:val="000000"/>
          <w:sz w:val="20"/>
          <w:szCs w:val="20"/>
        </w:rPr>
        <w:t>-typed-array": {</w:t>
      </w:r>
    </w:p>
    <w:p w14:paraId="685D331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"1.1.10",</w:t>
      </w:r>
    </w:p>
    <w:p w14:paraId="5A7E0BC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"https://registry.npmjs.org/is-typed-array/-/is-typed-array-1.1.10.tgz",</w:t>
      </w:r>
    </w:p>
    <w:p w14:paraId="3096353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"sha512-PJqgEHiWZvMpaFZ3uTc8kHPM4+4ADTlDniuQL7cU/UDA0Ql7F70yGfHph3cLNe+c9toaigv+DFzTJKhc2CtO6A==",</w:t>
      </w:r>
    </w:p>
    <w:p w14:paraId="0D83949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0BE7F4A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5CA2041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available</w:t>
      </w:r>
      <w:proofErr w:type="gramEnd"/>
      <w:r w:rsidRPr="00130981">
        <w:rPr>
          <w:rFonts w:ascii="Courier New" w:eastAsia="Times New Roman" w:hAnsi="Courier New" w:cs="Courier New"/>
          <w:color w:val="000000"/>
          <w:sz w:val="20"/>
          <w:szCs w:val="20"/>
        </w:rPr>
        <w:t>-typed-arrays": "^1.0.5",</w:t>
      </w:r>
    </w:p>
    <w:p w14:paraId="4E8484A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call</w:t>
      </w:r>
      <w:proofErr w:type="gramEnd"/>
      <w:r w:rsidRPr="00130981">
        <w:rPr>
          <w:rFonts w:ascii="Courier New" w:eastAsia="Times New Roman" w:hAnsi="Courier New" w:cs="Courier New"/>
          <w:color w:val="000000"/>
          <w:sz w:val="20"/>
          <w:szCs w:val="20"/>
        </w:rPr>
        <w:t>-bind": "^1.0.2",</w:t>
      </w:r>
    </w:p>
    <w:p w14:paraId="4CE1FCB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for</w:t>
      </w:r>
      <w:proofErr w:type="gramEnd"/>
      <w:r w:rsidRPr="00130981">
        <w:rPr>
          <w:rFonts w:ascii="Courier New" w:eastAsia="Times New Roman" w:hAnsi="Courier New" w:cs="Courier New"/>
          <w:color w:val="000000"/>
          <w:sz w:val="20"/>
          <w:szCs w:val="20"/>
        </w:rPr>
        <w:t>-each": "^0.3.3",</w:t>
      </w:r>
    </w:p>
    <w:p w14:paraId="14A9EB7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gopd</w:t>
      </w:r>
      <w:proofErr w:type="spellEnd"/>
      <w:r w:rsidRPr="00130981">
        <w:rPr>
          <w:rFonts w:ascii="Courier New" w:eastAsia="Times New Roman" w:hAnsi="Courier New" w:cs="Courier New"/>
          <w:color w:val="000000"/>
          <w:sz w:val="20"/>
          <w:szCs w:val="20"/>
        </w:rPr>
        <w:t>": "^1.0.1",</w:t>
      </w:r>
    </w:p>
    <w:p w14:paraId="55BA803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has</w:t>
      </w:r>
      <w:proofErr w:type="gramEnd"/>
      <w:r w:rsidRPr="00130981">
        <w:rPr>
          <w:rFonts w:ascii="Courier New" w:eastAsia="Times New Roman" w:hAnsi="Courier New" w:cs="Courier New"/>
          <w:color w:val="000000"/>
          <w:sz w:val="20"/>
          <w:szCs w:val="20"/>
        </w:rPr>
        <w:t>-</w:t>
      </w:r>
      <w:proofErr w:type="spellStart"/>
      <w:r w:rsidRPr="00130981">
        <w:rPr>
          <w:rFonts w:ascii="Courier New" w:eastAsia="Times New Roman" w:hAnsi="Courier New" w:cs="Courier New"/>
          <w:color w:val="000000"/>
          <w:sz w:val="20"/>
          <w:szCs w:val="20"/>
        </w:rPr>
        <w:t>tostringtag</w:t>
      </w:r>
      <w:proofErr w:type="spellEnd"/>
      <w:r w:rsidRPr="00130981">
        <w:rPr>
          <w:rFonts w:ascii="Courier New" w:eastAsia="Times New Roman" w:hAnsi="Courier New" w:cs="Courier New"/>
          <w:color w:val="000000"/>
          <w:sz w:val="20"/>
          <w:szCs w:val="20"/>
        </w:rPr>
        <w:t>": "^1.0.0"</w:t>
      </w:r>
    </w:p>
    <w:p w14:paraId="6ED62F0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29D6DFF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335B821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is</w:t>
      </w:r>
      <w:proofErr w:type="gramEnd"/>
      <w:r w:rsidRPr="00130981">
        <w:rPr>
          <w:rFonts w:ascii="Courier New" w:eastAsia="Times New Roman" w:hAnsi="Courier New" w:cs="Courier New"/>
          <w:color w:val="000000"/>
          <w:sz w:val="20"/>
          <w:szCs w:val="20"/>
        </w:rPr>
        <w:t>-</w:t>
      </w:r>
      <w:proofErr w:type="spellStart"/>
      <w:r w:rsidRPr="00130981">
        <w:rPr>
          <w:rFonts w:ascii="Courier New" w:eastAsia="Times New Roman" w:hAnsi="Courier New" w:cs="Courier New"/>
          <w:color w:val="000000"/>
          <w:sz w:val="20"/>
          <w:szCs w:val="20"/>
        </w:rPr>
        <w:t>typedarray</w:t>
      </w:r>
      <w:proofErr w:type="spellEnd"/>
      <w:r w:rsidRPr="00130981">
        <w:rPr>
          <w:rFonts w:ascii="Courier New" w:eastAsia="Times New Roman" w:hAnsi="Courier New" w:cs="Courier New"/>
          <w:color w:val="000000"/>
          <w:sz w:val="20"/>
          <w:szCs w:val="20"/>
        </w:rPr>
        <w:t>": {</w:t>
      </w:r>
    </w:p>
    <w:p w14:paraId="589B7BE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"1.0.0",</w:t>
      </w:r>
    </w:p>
    <w:p w14:paraId="5FEC75C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"https://registry.npmjs.org/is-typedarray/-/is-typedarray-1.0.0.tgz",</w:t>
      </w:r>
    </w:p>
    <w:p w14:paraId="0D6F239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"sha512-cyA56iCMHAh5CdzjJIa4aohJyeO1YbwLi3Jc35MmRU6poroFjIGZzUzupGiRPOjgHg9TLu43xbpwXk523fMxKA==",</w:t>
      </w:r>
    </w:p>
    <w:p w14:paraId="7BB6337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17E08E7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1CC5E3A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is</w:t>
      </w:r>
      <w:proofErr w:type="gramEnd"/>
      <w:r w:rsidRPr="00130981">
        <w:rPr>
          <w:rFonts w:ascii="Courier New" w:eastAsia="Times New Roman" w:hAnsi="Courier New" w:cs="Courier New"/>
          <w:color w:val="000000"/>
          <w:sz w:val="20"/>
          <w:szCs w:val="20"/>
        </w:rPr>
        <w:t>-</w:t>
      </w:r>
      <w:proofErr w:type="spellStart"/>
      <w:r w:rsidRPr="00130981">
        <w:rPr>
          <w:rFonts w:ascii="Courier New" w:eastAsia="Times New Roman" w:hAnsi="Courier New" w:cs="Courier New"/>
          <w:color w:val="000000"/>
          <w:sz w:val="20"/>
          <w:szCs w:val="20"/>
        </w:rPr>
        <w:t>unicode</w:t>
      </w:r>
      <w:proofErr w:type="spellEnd"/>
      <w:r w:rsidRPr="00130981">
        <w:rPr>
          <w:rFonts w:ascii="Courier New" w:eastAsia="Times New Roman" w:hAnsi="Courier New" w:cs="Courier New"/>
          <w:color w:val="000000"/>
          <w:sz w:val="20"/>
          <w:szCs w:val="20"/>
        </w:rPr>
        <w:t>-supported": {</w:t>
      </w:r>
    </w:p>
    <w:p w14:paraId="6EBBBD5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"0.1.0",</w:t>
      </w:r>
    </w:p>
    <w:p w14:paraId="335B582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"https://registry.npmjs.org/is-unicode-supported/-/is-unicode-supported-0.1.0.tgz",</w:t>
      </w:r>
    </w:p>
    <w:p w14:paraId="52515D6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"sha512-knxG2q4UC3u8stRGyAVJCOdxFmv5DZiRcdlIaAQXAbSfJya+OhopNotLQrstBhququ4ZpuKbDc/8S6mgXgPFPw==",</w:t>
      </w:r>
    </w:p>
    <w:p w14:paraId="167A249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66D9C62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B94EE6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is</w:t>
      </w:r>
      <w:proofErr w:type="gramEnd"/>
      <w:r w:rsidRPr="00130981">
        <w:rPr>
          <w:rFonts w:ascii="Courier New" w:eastAsia="Times New Roman" w:hAnsi="Courier New" w:cs="Courier New"/>
          <w:color w:val="000000"/>
          <w:sz w:val="20"/>
          <w:szCs w:val="20"/>
        </w:rPr>
        <w:t>-</w:t>
      </w:r>
      <w:proofErr w:type="spellStart"/>
      <w:r w:rsidRPr="00130981">
        <w:rPr>
          <w:rFonts w:ascii="Courier New" w:eastAsia="Times New Roman" w:hAnsi="Courier New" w:cs="Courier New"/>
          <w:color w:val="000000"/>
          <w:sz w:val="20"/>
          <w:szCs w:val="20"/>
        </w:rPr>
        <w:t>weakref</w:t>
      </w:r>
      <w:proofErr w:type="spellEnd"/>
      <w:r w:rsidRPr="00130981">
        <w:rPr>
          <w:rFonts w:ascii="Courier New" w:eastAsia="Times New Roman" w:hAnsi="Courier New" w:cs="Courier New"/>
          <w:color w:val="000000"/>
          <w:sz w:val="20"/>
          <w:szCs w:val="20"/>
        </w:rPr>
        <w:t>": {</w:t>
      </w:r>
    </w:p>
    <w:p w14:paraId="2B8B1D3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"1.0.2",</w:t>
      </w:r>
    </w:p>
    <w:p w14:paraId="12ECB67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"https://registry.npmjs.org/is-</w:t>
      </w:r>
      <w:proofErr w:type="spellStart"/>
      <w:r w:rsidRPr="00130981">
        <w:rPr>
          <w:rFonts w:ascii="Courier New" w:eastAsia="Times New Roman" w:hAnsi="Courier New" w:cs="Courier New"/>
          <w:color w:val="000000"/>
          <w:sz w:val="20"/>
          <w:szCs w:val="20"/>
        </w:rPr>
        <w:t>weakref</w:t>
      </w:r>
      <w:proofErr w:type="spellEnd"/>
      <w:r w:rsidRPr="00130981">
        <w:rPr>
          <w:rFonts w:ascii="Courier New" w:eastAsia="Times New Roman" w:hAnsi="Courier New" w:cs="Courier New"/>
          <w:color w:val="000000"/>
          <w:sz w:val="20"/>
          <w:szCs w:val="20"/>
        </w:rPr>
        <w:t>/-/is-weakref-1.0.2.tgz",</w:t>
      </w:r>
    </w:p>
    <w:p w14:paraId="1E21249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lastRenderedPageBreak/>
        <w:t xml:space="preserve">      "integrity": "sha512-qctsuLZmIQ0+vSSMfoVvyFe2+GSEvnmZ2ezTup1SBse9+twCCeial6EEi3Nc2KFcf6+qz2FBPnjXsk8xhKSaPQ==",</w:t>
      </w:r>
    </w:p>
    <w:p w14:paraId="7885662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30ACFA4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770B39D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call</w:t>
      </w:r>
      <w:proofErr w:type="gramEnd"/>
      <w:r w:rsidRPr="00130981">
        <w:rPr>
          <w:rFonts w:ascii="Courier New" w:eastAsia="Times New Roman" w:hAnsi="Courier New" w:cs="Courier New"/>
          <w:color w:val="000000"/>
          <w:sz w:val="20"/>
          <w:szCs w:val="20"/>
        </w:rPr>
        <w:t>-bind": "^1.0.2"</w:t>
      </w:r>
    </w:p>
    <w:p w14:paraId="04B7774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0D66B34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37F8B39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is</w:t>
      </w:r>
      <w:proofErr w:type="gramEnd"/>
      <w:r w:rsidRPr="00130981">
        <w:rPr>
          <w:rFonts w:ascii="Courier New" w:eastAsia="Times New Roman" w:hAnsi="Courier New" w:cs="Courier New"/>
          <w:color w:val="000000"/>
          <w:sz w:val="20"/>
          <w:szCs w:val="20"/>
        </w:rPr>
        <w:t>-what": {</w:t>
      </w:r>
    </w:p>
    <w:p w14:paraId="5B0F5B6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"3.14.1",</w:t>
      </w:r>
    </w:p>
    <w:p w14:paraId="7733A38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"https://registry.npmjs.org/is-what/-/is-what-3.14.1.tgz",</w:t>
      </w:r>
    </w:p>
    <w:p w14:paraId="1314D1E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"sha512-sNxgpk9793nzSs7bA6JQJGeIuRBQhAaNGG77kzYQgMkrID+lS6SlK07K5LaptscDlSaIgH+GPFzf+d75FVxozA==",</w:t>
      </w:r>
    </w:p>
    <w:p w14:paraId="20C5416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4A6A753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711EA6C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is</w:t>
      </w:r>
      <w:proofErr w:type="gramEnd"/>
      <w:r w:rsidRPr="00130981">
        <w:rPr>
          <w:rFonts w:ascii="Courier New" w:eastAsia="Times New Roman" w:hAnsi="Courier New" w:cs="Courier New"/>
          <w:color w:val="000000"/>
          <w:sz w:val="20"/>
          <w:szCs w:val="20"/>
        </w:rPr>
        <w:t>-windows": {</w:t>
      </w:r>
    </w:p>
    <w:p w14:paraId="3FF1E3A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"1.0.2",</w:t>
      </w:r>
    </w:p>
    <w:p w14:paraId="3DB888E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"https://registry.npmjs.org/is-windows/-/is-windows-1.0.2.tgz",</w:t>
      </w:r>
    </w:p>
    <w:p w14:paraId="6B6958C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"sha512-eXK1UInq2bPmjyX6e3VHIzMLobc4J94i4AWn+Hpq3OU5KkrRC96OAcR3PRJ/pGu6m8TRnBHP9dkXQVsT/COVIA==",</w:t>
      </w:r>
    </w:p>
    <w:p w14:paraId="437F364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02527BB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316001B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is</w:t>
      </w:r>
      <w:proofErr w:type="gramEnd"/>
      <w:r w:rsidRPr="00130981">
        <w:rPr>
          <w:rFonts w:ascii="Courier New" w:eastAsia="Times New Roman" w:hAnsi="Courier New" w:cs="Courier New"/>
          <w:color w:val="000000"/>
          <w:sz w:val="20"/>
          <w:szCs w:val="20"/>
        </w:rPr>
        <w:t>-</w:t>
      </w:r>
      <w:proofErr w:type="spellStart"/>
      <w:r w:rsidRPr="00130981">
        <w:rPr>
          <w:rFonts w:ascii="Courier New" w:eastAsia="Times New Roman" w:hAnsi="Courier New" w:cs="Courier New"/>
          <w:color w:val="000000"/>
          <w:sz w:val="20"/>
          <w:szCs w:val="20"/>
        </w:rPr>
        <w:t>wsl</w:t>
      </w:r>
      <w:proofErr w:type="spellEnd"/>
      <w:r w:rsidRPr="00130981">
        <w:rPr>
          <w:rFonts w:ascii="Courier New" w:eastAsia="Times New Roman" w:hAnsi="Courier New" w:cs="Courier New"/>
          <w:color w:val="000000"/>
          <w:sz w:val="20"/>
          <w:szCs w:val="20"/>
        </w:rPr>
        <w:t>": {</w:t>
      </w:r>
    </w:p>
    <w:p w14:paraId="4B2F20E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"2.2.0",</w:t>
      </w:r>
    </w:p>
    <w:p w14:paraId="6A0E10B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"https://registry.npmjs.org/is-</w:t>
      </w:r>
      <w:proofErr w:type="spellStart"/>
      <w:r w:rsidRPr="00130981">
        <w:rPr>
          <w:rFonts w:ascii="Courier New" w:eastAsia="Times New Roman" w:hAnsi="Courier New" w:cs="Courier New"/>
          <w:color w:val="000000"/>
          <w:sz w:val="20"/>
          <w:szCs w:val="20"/>
        </w:rPr>
        <w:t>wsl</w:t>
      </w:r>
      <w:proofErr w:type="spellEnd"/>
      <w:r w:rsidRPr="00130981">
        <w:rPr>
          <w:rFonts w:ascii="Courier New" w:eastAsia="Times New Roman" w:hAnsi="Courier New" w:cs="Courier New"/>
          <w:color w:val="000000"/>
          <w:sz w:val="20"/>
          <w:szCs w:val="20"/>
        </w:rPr>
        <w:t>/-/is-wsl-2.2.0.tgz",</w:t>
      </w:r>
    </w:p>
    <w:p w14:paraId="38A40B4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"sha512-fKzAra0rGJUUBwGBgNkHZuToZcn+TtXHpeCgmkMJMMYx1sQDYaCSyjJBSCa2nH1DGm7s3n1oBnohoVTBaN7Lww==",</w:t>
      </w:r>
    </w:p>
    <w:p w14:paraId="08528C7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61E3CF5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7B95AD6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is</w:t>
      </w:r>
      <w:proofErr w:type="gramEnd"/>
      <w:r w:rsidRPr="00130981">
        <w:rPr>
          <w:rFonts w:ascii="Courier New" w:eastAsia="Times New Roman" w:hAnsi="Courier New" w:cs="Courier New"/>
          <w:color w:val="000000"/>
          <w:sz w:val="20"/>
          <w:szCs w:val="20"/>
        </w:rPr>
        <w:t>-docker": "^2.0.0"</w:t>
      </w:r>
    </w:p>
    <w:p w14:paraId="3829DA6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38AC6BA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9AB7F8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isarray</w:t>
      </w:r>
      <w:proofErr w:type="spellEnd"/>
      <w:r w:rsidRPr="00130981">
        <w:rPr>
          <w:rFonts w:ascii="Courier New" w:eastAsia="Times New Roman" w:hAnsi="Courier New" w:cs="Courier New"/>
          <w:color w:val="000000"/>
          <w:sz w:val="20"/>
          <w:szCs w:val="20"/>
        </w:rPr>
        <w:t>": {</w:t>
      </w:r>
    </w:p>
    <w:p w14:paraId="5349046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"1.0.0",</w:t>
      </w:r>
    </w:p>
    <w:p w14:paraId="333C09B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t>
      </w:r>
      <w:proofErr w:type="spellStart"/>
      <w:r w:rsidRPr="00130981">
        <w:rPr>
          <w:rFonts w:ascii="Courier New" w:eastAsia="Times New Roman" w:hAnsi="Courier New" w:cs="Courier New"/>
          <w:color w:val="000000"/>
          <w:sz w:val="20"/>
          <w:szCs w:val="20"/>
        </w:rPr>
        <w:t>isarray</w:t>
      </w:r>
      <w:proofErr w:type="spellEnd"/>
      <w:r w:rsidRPr="00130981">
        <w:rPr>
          <w:rFonts w:ascii="Courier New" w:eastAsia="Times New Roman" w:hAnsi="Courier New" w:cs="Courier New"/>
          <w:color w:val="000000"/>
          <w:sz w:val="20"/>
          <w:szCs w:val="20"/>
        </w:rPr>
        <w:t>/-/isarray-1.0.0.tgz",</w:t>
      </w:r>
    </w:p>
    <w:p w14:paraId="214D80D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"sha512-VLghIWNM6ELQzo7zwmcg0NmTVyWKYjvIeM83yjp0wRDTmUnrM678fQbcKBo6n2CJEF0szoG//ytg+TKla89ALQ==",</w:t>
      </w:r>
    </w:p>
    <w:p w14:paraId="35542C9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793E919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706327D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isbinaryfile</w:t>
      </w:r>
      <w:proofErr w:type="spellEnd"/>
      <w:r w:rsidRPr="00130981">
        <w:rPr>
          <w:rFonts w:ascii="Courier New" w:eastAsia="Times New Roman" w:hAnsi="Courier New" w:cs="Courier New"/>
          <w:color w:val="000000"/>
          <w:sz w:val="20"/>
          <w:szCs w:val="20"/>
        </w:rPr>
        <w:t>": {</w:t>
      </w:r>
    </w:p>
    <w:p w14:paraId="26FB42F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"4.0.10",</w:t>
      </w:r>
    </w:p>
    <w:p w14:paraId="1045911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"https://registry.npmjs.org/isbinaryfile/-/isbinaryfile-4.0.10.tgz",</w:t>
      </w:r>
    </w:p>
    <w:p w14:paraId="57DC0D8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"sha512-iHrqe5shvBUcFbmZq9zOQHBoeOhZJu6RQGrDpBgenUm/Am+F3JM2MgQj+rK3Z601fzrL5gLZWtAPH2OBaSVcyw==",</w:t>
      </w:r>
    </w:p>
    <w:p w14:paraId="2FFEC1C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5B5D378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2227108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isexe</w:t>
      </w:r>
      <w:proofErr w:type="spellEnd"/>
      <w:r w:rsidRPr="00130981">
        <w:rPr>
          <w:rFonts w:ascii="Courier New" w:eastAsia="Times New Roman" w:hAnsi="Courier New" w:cs="Courier New"/>
          <w:color w:val="000000"/>
          <w:sz w:val="20"/>
          <w:szCs w:val="20"/>
        </w:rPr>
        <w:t>": {</w:t>
      </w:r>
    </w:p>
    <w:p w14:paraId="4FB1DB8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"2.0.0",</w:t>
      </w:r>
    </w:p>
    <w:p w14:paraId="753F33F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t>
      </w:r>
      <w:proofErr w:type="spellStart"/>
      <w:r w:rsidRPr="00130981">
        <w:rPr>
          <w:rFonts w:ascii="Courier New" w:eastAsia="Times New Roman" w:hAnsi="Courier New" w:cs="Courier New"/>
          <w:color w:val="000000"/>
          <w:sz w:val="20"/>
          <w:szCs w:val="20"/>
        </w:rPr>
        <w:t>isexe</w:t>
      </w:r>
      <w:proofErr w:type="spellEnd"/>
      <w:r w:rsidRPr="00130981">
        <w:rPr>
          <w:rFonts w:ascii="Courier New" w:eastAsia="Times New Roman" w:hAnsi="Courier New" w:cs="Courier New"/>
          <w:color w:val="000000"/>
          <w:sz w:val="20"/>
          <w:szCs w:val="20"/>
        </w:rPr>
        <w:t>/-/isexe-2.0.0.tgz",</w:t>
      </w:r>
    </w:p>
    <w:p w14:paraId="14B867F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"sha512-RHxMLp9lnKHGHRng9QFhRCMbYAcVpn69smSGcq3f36xjgVVWThj4qqLbTLlq7Ssj8B+fIQ1EuCEGI2lKsyQeIw==",</w:t>
      </w:r>
    </w:p>
    <w:p w14:paraId="017A1AA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lastRenderedPageBreak/>
        <w:t xml:space="preserve">      "dev": true</w:t>
      </w:r>
    </w:p>
    <w:p w14:paraId="445DF01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2D026E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isobject</w:t>
      </w:r>
      <w:proofErr w:type="spellEnd"/>
      <w:r w:rsidRPr="00130981">
        <w:rPr>
          <w:rFonts w:ascii="Courier New" w:eastAsia="Times New Roman" w:hAnsi="Courier New" w:cs="Courier New"/>
          <w:color w:val="000000"/>
          <w:sz w:val="20"/>
          <w:szCs w:val="20"/>
        </w:rPr>
        <w:t>": {</w:t>
      </w:r>
    </w:p>
    <w:p w14:paraId="66723A7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"3.0.1",</w:t>
      </w:r>
    </w:p>
    <w:p w14:paraId="473A0EC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t>
      </w:r>
      <w:proofErr w:type="spellStart"/>
      <w:r w:rsidRPr="00130981">
        <w:rPr>
          <w:rFonts w:ascii="Courier New" w:eastAsia="Times New Roman" w:hAnsi="Courier New" w:cs="Courier New"/>
          <w:color w:val="000000"/>
          <w:sz w:val="20"/>
          <w:szCs w:val="20"/>
        </w:rPr>
        <w:t>isobject</w:t>
      </w:r>
      <w:proofErr w:type="spellEnd"/>
      <w:r w:rsidRPr="00130981">
        <w:rPr>
          <w:rFonts w:ascii="Courier New" w:eastAsia="Times New Roman" w:hAnsi="Courier New" w:cs="Courier New"/>
          <w:color w:val="000000"/>
          <w:sz w:val="20"/>
          <w:szCs w:val="20"/>
        </w:rPr>
        <w:t>/-/isobject-3.0.1.tgz",</w:t>
      </w:r>
    </w:p>
    <w:p w14:paraId="19557B1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"sha512-WhB9zCku7EGTj/HQQRz5aUQEUeoQZH2bWcltRErOpymJ4boYE6wL9Tbr23krRPSZ+C5zqNSrSw+Cc7sZZ4b7vg==",</w:t>
      </w:r>
    </w:p>
    <w:p w14:paraId="7F605E9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2F1AF33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37F1961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isstream</w:t>
      </w:r>
      <w:proofErr w:type="spellEnd"/>
      <w:r w:rsidRPr="00130981">
        <w:rPr>
          <w:rFonts w:ascii="Courier New" w:eastAsia="Times New Roman" w:hAnsi="Courier New" w:cs="Courier New"/>
          <w:color w:val="000000"/>
          <w:sz w:val="20"/>
          <w:szCs w:val="20"/>
        </w:rPr>
        <w:t>": {</w:t>
      </w:r>
    </w:p>
    <w:p w14:paraId="4A18D08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"0.1.2",</w:t>
      </w:r>
    </w:p>
    <w:p w14:paraId="35044D1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t>
      </w:r>
      <w:proofErr w:type="spellStart"/>
      <w:r w:rsidRPr="00130981">
        <w:rPr>
          <w:rFonts w:ascii="Courier New" w:eastAsia="Times New Roman" w:hAnsi="Courier New" w:cs="Courier New"/>
          <w:color w:val="000000"/>
          <w:sz w:val="20"/>
          <w:szCs w:val="20"/>
        </w:rPr>
        <w:t>isstream</w:t>
      </w:r>
      <w:proofErr w:type="spellEnd"/>
      <w:r w:rsidRPr="00130981">
        <w:rPr>
          <w:rFonts w:ascii="Courier New" w:eastAsia="Times New Roman" w:hAnsi="Courier New" w:cs="Courier New"/>
          <w:color w:val="000000"/>
          <w:sz w:val="20"/>
          <w:szCs w:val="20"/>
        </w:rPr>
        <w:t>/-/isstream-0.1.2.tgz",</w:t>
      </w:r>
    </w:p>
    <w:p w14:paraId="010D5B5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"sha512-Yljz7ffyPbrLpLngrMtZ7NduUgVvi6wG9RJ9IUcyCd59YQ911PBJphODUcbOVbqYfxe1wuYf/LJ8PauMRwsM/g==",</w:t>
      </w:r>
    </w:p>
    <w:p w14:paraId="7876147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64FBD65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2C5BE84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istanbul</w:t>
      </w:r>
      <w:proofErr w:type="spellEnd"/>
      <w:proofErr w:type="gramEnd"/>
      <w:r w:rsidRPr="00130981">
        <w:rPr>
          <w:rFonts w:ascii="Courier New" w:eastAsia="Times New Roman" w:hAnsi="Courier New" w:cs="Courier New"/>
          <w:color w:val="000000"/>
          <w:sz w:val="20"/>
          <w:szCs w:val="20"/>
        </w:rPr>
        <w:t>-lib-coverage": {</w:t>
      </w:r>
    </w:p>
    <w:p w14:paraId="5CEAEFF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"3.2.0",</w:t>
      </w:r>
    </w:p>
    <w:p w14:paraId="3C04C07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"https://registry.npmjs.org/istanbul-lib-coverage/-/istanbul-lib-coverage-3.2.0.tgz",</w:t>
      </w:r>
    </w:p>
    <w:p w14:paraId="1D58074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"sha512-eOeJ5BHCmHYvQK7xt9GkdHuzuCGS1Y6g9Gvnx3Ym33fz/HpLRYxiS0wHNr+m/MBC8B647Xt608vCDEvhl9c6Mw==",</w:t>
      </w:r>
    </w:p>
    <w:p w14:paraId="551CAA5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47BF297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0BA58E2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istanbul</w:t>
      </w:r>
      <w:proofErr w:type="spellEnd"/>
      <w:proofErr w:type="gramEnd"/>
      <w:r w:rsidRPr="00130981">
        <w:rPr>
          <w:rFonts w:ascii="Courier New" w:eastAsia="Times New Roman" w:hAnsi="Courier New" w:cs="Courier New"/>
          <w:color w:val="000000"/>
          <w:sz w:val="20"/>
          <w:szCs w:val="20"/>
        </w:rPr>
        <w:t>-lib-instrument": {</w:t>
      </w:r>
    </w:p>
    <w:p w14:paraId="694A0C5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"4.0.3",</w:t>
      </w:r>
    </w:p>
    <w:p w14:paraId="58C8073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"https://registry.npmjs.org/istanbul-lib-instrument/-/istanbul-lib-instrument-4.0.3.tgz",</w:t>
      </w:r>
    </w:p>
    <w:p w14:paraId="0CCAEB1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"sha512-BXgQl9kf4WTCPCCpmFGoJkz/+uhvm7h7PFKUYxh7qarQd3ER33vHG//qaE8eN25l07YqZPpHXU9I09l/RD5aGQ==",</w:t>
      </w:r>
    </w:p>
    <w:p w14:paraId="5FA94D6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7D0A90C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1960020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"@babel/core": "^7.7.5",</w:t>
      </w:r>
    </w:p>
    <w:p w14:paraId="133A65C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istanbuljs</w:t>
      </w:r>
      <w:proofErr w:type="spellEnd"/>
      <w:r w:rsidRPr="00130981">
        <w:rPr>
          <w:rFonts w:ascii="Courier New" w:eastAsia="Times New Roman" w:hAnsi="Courier New" w:cs="Courier New"/>
          <w:color w:val="000000"/>
          <w:sz w:val="20"/>
          <w:szCs w:val="20"/>
        </w:rPr>
        <w:t>/schema": "^0.1.2",</w:t>
      </w:r>
    </w:p>
    <w:p w14:paraId="425FC66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istanbul</w:t>
      </w:r>
      <w:proofErr w:type="spellEnd"/>
      <w:proofErr w:type="gramEnd"/>
      <w:r w:rsidRPr="00130981">
        <w:rPr>
          <w:rFonts w:ascii="Courier New" w:eastAsia="Times New Roman" w:hAnsi="Courier New" w:cs="Courier New"/>
          <w:color w:val="000000"/>
          <w:sz w:val="20"/>
          <w:szCs w:val="20"/>
        </w:rPr>
        <w:t>-lib-coverage": "^3.0.0",</w:t>
      </w:r>
    </w:p>
    <w:p w14:paraId="6F4B5D5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semver</w:t>
      </w:r>
      <w:proofErr w:type="spellEnd"/>
      <w:r w:rsidRPr="00130981">
        <w:rPr>
          <w:rFonts w:ascii="Courier New" w:eastAsia="Times New Roman" w:hAnsi="Courier New" w:cs="Courier New"/>
          <w:color w:val="000000"/>
          <w:sz w:val="20"/>
          <w:szCs w:val="20"/>
        </w:rPr>
        <w:t>": "^6.3.0"</w:t>
      </w:r>
    </w:p>
    <w:p w14:paraId="3947EEF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17A6CA4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"dependencies": {</w:t>
      </w:r>
    </w:p>
    <w:p w14:paraId="74ABC6A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semver</w:t>
      </w:r>
      <w:proofErr w:type="spellEnd"/>
      <w:r w:rsidRPr="00130981">
        <w:rPr>
          <w:rFonts w:ascii="Courier New" w:eastAsia="Times New Roman" w:hAnsi="Courier New" w:cs="Courier New"/>
          <w:color w:val="000000"/>
          <w:sz w:val="20"/>
          <w:szCs w:val="20"/>
        </w:rPr>
        <w:t>": {</w:t>
      </w:r>
    </w:p>
    <w:p w14:paraId="7CF02CC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"6.3.0",</w:t>
      </w:r>
    </w:p>
    <w:p w14:paraId="24F3FA0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t>
      </w:r>
      <w:proofErr w:type="spellStart"/>
      <w:r w:rsidRPr="00130981">
        <w:rPr>
          <w:rFonts w:ascii="Courier New" w:eastAsia="Times New Roman" w:hAnsi="Courier New" w:cs="Courier New"/>
          <w:color w:val="000000"/>
          <w:sz w:val="20"/>
          <w:szCs w:val="20"/>
        </w:rPr>
        <w:t>semver</w:t>
      </w:r>
      <w:proofErr w:type="spellEnd"/>
      <w:r w:rsidRPr="00130981">
        <w:rPr>
          <w:rFonts w:ascii="Courier New" w:eastAsia="Times New Roman" w:hAnsi="Courier New" w:cs="Courier New"/>
          <w:color w:val="000000"/>
          <w:sz w:val="20"/>
          <w:szCs w:val="20"/>
        </w:rPr>
        <w:t>/-/semver-6.3.0.tgz",</w:t>
      </w:r>
    </w:p>
    <w:p w14:paraId="3ECCEAD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"sha512-b39TBaTSfV6yBrapU89p5fKekE2m/NwnDocOVruQFS1/veMgdzuPcnOM34M6CwxW8jH/lxEa5rBoDeUwu5HHTw==",</w:t>
      </w:r>
    </w:p>
    <w:p w14:paraId="565A085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56FE70A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7A33C2D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2EC61FE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01C28F2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istanbul</w:t>
      </w:r>
      <w:proofErr w:type="spellEnd"/>
      <w:proofErr w:type="gramEnd"/>
      <w:r w:rsidRPr="00130981">
        <w:rPr>
          <w:rFonts w:ascii="Courier New" w:eastAsia="Times New Roman" w:hAnsi="Courier New" w:cs="Courier New"/>
          <w:color w:val="000000"/>
          <w:sz w:val="20"/>
          <w:szCs w:val="20"/>
        </w:rPr>
        <w:t>-lib-report": {</w:t>
      </w:r>
    </w:p>
    <w:p w14:paraId="1FFA816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"3.0.0",</w:t>
      </w:r>
    </w:p>
    <w:p w14:paraId="6843ACD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"https://registry.npmjs.org/istanbul-lib-report/-/istanbul-lib-report-3.0.0.tgz",</w:t>
      </w:r>
    </w:p>
    <w:p w14:paraId="074A326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"sha512-wcdi+uAKzfiGT2abPpKZ0hSU1rGQjUQnLvtY5MpQ7QCTahD3VODhcu4wcfY1YtkGaDD5yuydOLINXsfbus9ROw==",</w:t>
      </w:r>
    </w:p>
    <w:p w14:paraId="447BAC9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lastRenderedPageBreak/>
        <w:t xml:space="preserve">      "dev": true,</w:t>
      </w:r>
    </w:p>
    <w:p w14:paraId="579A337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51B6398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istanbul</w:t>
      </w:r>
      <w:proofErr w:type="spellEnd"/>
      <w:proofErr w:type="gramEnd"/>
      <w:r w:rsidRPr="00130981">
        <w:rPr>
          <w:rFonts w:ascii="Courier New" w:eastAsia="Times New Roman" w:hAnsi="Courier New" w:cs="Courier New"/>
          <w:color w:val="000000"/>
          <w:sz w:val="20"/>
          <w:szCs w:val="20"/>
        </w:rPr>
        <w:t>-lib-coverage": "^3.0.0",</w:t>
      </w:r>
    </w:p>
    <w:p w14:paraId="56CA825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make</w:t>
      </w:r>
      <w:proofErr w:type="gramEnd"/>
      <w:r w:rsidRPr="00130981">
        <w:rPr>
          <w:rFonts w:ascii="Courier New" w:eastAsia="Times New Roman" w:hAnsi="Courier New" w:cs="Courier New"/>
          <w:color w:val="000000"/>
          <w:sz w:val="20"/>
          <w:szCs w:val="20"/>
        </w:rPr>
        <w:t>-</w:t>
      </w:r>
      <w:proofErr w:type="spellStart"/>
      <w:r w:rsidRPr="00130981">
        <w:rPr>
          <w:rFonts w:ascii="Courier New" w:eastAsia="Times New Roman" w:hAnsi="Courier New" w:cs="Courier New"/>
          <w:color w:val="000000"/>
          <w:sz w:val="20"/>
          <w:szCs w:val="20"/>
        </w:rPr>
        <w:t>dir</w:t>
      </w:r>
      <w:proofErr w:type="spellEnd"/>
      <w:r w:rsidRPr="00130981">
        <w:rPr>
          <w:rFonts w:ascii="Courier New" w:eastAsia="Times New Roman" w:hAnsi="Courier New" w:cs="Courier New"/>
          <w:color w:val="000000"/>
          <w:sz w:val="20"/>
          <w:szCs w:val="20"/>
        </w:rPr>
        <w:t>": "^3.0.0",</w:t>
      </w:r>
    </w:p>
    <w:p w14:paraId="31F7B66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supports</w:t>
      </w:r>
      <w:proofErr w:type="gramEnd"/>
      <w:r w:rsidRPr="00130981">
        <w:rPr>
          <w:rFonts w:ascii="Courier New" w:eastAsia="Times New Roman" w:hAnsi="Courier New" w:cs="Courier New"/>
          <w:color w:val="000000"/>
          <w:sz w:val="20"/>
          <w:szCs w:val="20"/>
        </w:rPr>
        <w:t>-color": "^7.1.0"</w:t>
      </w:r>
    </w:p>
    <w:p w14:paraId="071C482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308103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"dependencies": {</w:t>
      </w:r>
    </w:p>
    <w:p w14:paraId="47634CA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has</w:t>
      </w:r>
      <w:proofErr w:type="gramEnd"/>
      <w:r w:rsidRPr="00130981">
        <w:rPr>
          <w:rFonts w:ascii="Courier New" w:eastAsia="Times New Roman" w:hAnsi="Courier New" w:cs="Courier New"/>
          <w:color w:val="000000"/>
          <w:sz w:val="20"/>
          <w:szCs w:val="20"/>
        </w:rPr>
        <w:t>-flag": {</w:t>
      </w:r>
    </w:p>
    <w:p w14:paraId="478146E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"4.0.0",</w:t>
      </w:r>
    </w:p>
    <w:p w14:paraId="45895B9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"https://registry.npmjs.org/has-flag/-/has-flag-4.0.0.tgz",</w:t>
      </w:r>
    </w:p>
    <w:p w14:paraId="418B83A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"sha512-EykJT/Q1KjTWctppgIAgfSO0tKVuZUjhgMr17kqTumMl6Afv3EISleU7qZUzoXDFTAHTDC4NOoG/ZxU3EvlMPQ==",</w:t>
      </w:r>
    </w:p>
    <w:p w14:paraId="20456DD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2292927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C0A9BA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make</w:t>
      </w:r>
      <w:proofErr w:type="gramEnd"/>
      <w:r w:rsidRPr="00130981">
        <w:rPr>
          <w:rFonts w:ascii="Courier New" w:eastAsia="Times New Roman" w:hAnsi="Courier New" w:cs="Courier New"/>
          <w:color w:val="000000"/>
          <w:sz w:val="20"/>
          <w:szCs w:val="20"/>
        </w:rPr>
        <w:t>-</w:t>
      </w:r>
      <w:proofErr w:type="spellStart"/>
      <w:r w:rsidRPr="00130981">
        <w:rPr>
          <w:rFonts w:ascii="Courier New" w:eastAsia="Times New Roman" w:hAnsi="Courier New" w:cs="Courier New"/>
          <w:color w:val="000000"/>
          <w:sz w:val="20"/>
          <w:szCs w:val="20"/>
        </w:rPr>
        <w:t>dir</w:t>
      </w:r>
      <w:proofErr w:type="spellEnd"/>
      <w:r w:rsidRPr="00130981">
        <w:rPr>
          <w:rFonts w:ascii="Courier New" w:eastAsia="Times New Roman" w:hAnsi="Courier New" w:cs="Courier New"/>
          <w:color w:val="000000"/>
          <w:sz w:val="20"/>
          <w:szCs w:val="20"/>
        </w:rPr>
        <w:t>": {</w:t>
      </w:r>
    </w:p>
    <w:p w14:paraId="6E02322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"3.1.0",</w:t>
      </w:r>
    </w:p>
    <w:p w14:paraId="6549FB8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"https://registry.npmjs.org/make-</w:t>
      </w:r>
      <w:proofErr w:type="spellStart"/>
      <w:r w:rsidRPr="00130981">
        <w:rPr>
          <w:rFonts w:ascii="Courier New" w:eastAsia="Times New Roman" w:hAnsi="Courier New" w:cs="Courier New"/>
          <w:color w:val="000000"/>
          <w:sz w:val="20"/>
          <w:szCs w:val="20"/>
        </w:rPr>
        <w:t>dir</w:t>
      </w:r>
      <w:proofErr w:type="spellEnd"/>
      <w:r w:rsidRPr="00130981">
        <w:rPr>
          <w:rFonts w:ascii="Courier New" w:eastAsia="Times New Roman" w:hAnsi="Courier New" w:cs="Courier New"/>
          <w:color w:val="000000"/>
          <w:sz w:val="20"/>
          <w:szCs w:val="20"/>
        </w:rPr>
        <w:t>/-/make-dir-3.1.0.tgz",</w:t>
      </w:r>
    </w:p>
    <w:p w14:paraId="62430DE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"sha512-g3FeP20LNwhALb/6Cz6Dd4F2ngze0jz7tbzrD2wAV+o9FeNHe4rL+yK2md0J/fiSf1sa1ADhXqi5+oVwOM/eGw==",</w:t>
      </w:r>
    </w:p>
    <w:p w14:paraId="417A63E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0F56E20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132A8D0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semver</w:t>
      </w:r>
      <w:proofErr w:type="spellEnd"/>
      <w:r w:rsidRPr="00130981">
        <w:rPr>
          <w:rFonts w:ascii="Courier New" w:eastAsia="Times New Roman" w:hAnsi="Courier New" w:cs="Courier New"/>
          <w:color w:val="000000"/>
          <w:sz w:val="20"/>
          <w:szCs w:val="20"/>
        </w:rPr>
        <w:t>": "^6.0.0"</w:t>
      </w:r>
    </w:p>
    <w:p w14:paraId="6270EE8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217B989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1D99DA1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semver</w:t>
      </w:r>
      <w:proofErr w:type="spellEnd"/>
      <w:r w:rsidRPr="00130981">
        <w:rPr>
          <w:rFonts w:ascii="Courier New" w:eastAsia="Times New Roman" w:hAnsi="Courier New" w:cs="Courier New"/>
          <w:color w:val="000000"/>
          <w:sz w:val="20"/>
          <w:szCs w:val="20"/>
        </w:rPr>
        <w:t>": {</w:t>
      </w:r>
    </w:p>
    <w:p w14:paraId="3251245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"6.3.0",</w:t>
      </w:r>
    </w:p>
    <w:p w14:paraId="6DEAD71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t>
      </w:r>
      <w:proofErr w:type="spellStart"/>
      <w:r w:rsidRPr="00130981">
        <w:rPr>
          <w:rFonts w:ascii="Courier New" w:eastAsia="Times New Roman" w:hAnsi="Courier New" w:cs="Courier New"/>
          <w:color w:val="000000"/>
          <w:sz w:val="20"/>
          <w:szCs w:val="20"/>
        </w:rPr>
        <w:t>semver</w:t>
      </w:r>
      <w:proofErr w:type="spellEnd"/>
      <w:r w:rsidRPr="00130981">
        <w:rPr>
          <w:rFonts w:ascii="Courier New" w:eastAsia="Times New Roman" w:hAnsi="Courier New" w:cs="Courier New"/>
          <w:color w:val="000000"/>
          <w:sz w:val="20"/>
          <w:szCs w:val="20"/>
        </w:rPr>
        <w:t>/-/semver-6.3.0.tgz",</w:t>
      </w:r>
    </w:p>
    <w:p w14:paraId="654B93B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"sha512-b39TBaTSfV6yBrapU89p5fKekE2m/NwnDocOVruQFS1/veMgdzuPcnOM34M6CwxW8jH/lxEa5rBoDeUwu5HHTw==",</w:t>
      </w:r>
    </w:p>
    <w:p w14:paraId="1F6F544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0D00545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0AFC0A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supports</w:t>
      </w:r>
      <w:proofErr w:type="gramEnd"/>
      <w:r w:rsidRPr="00130981">
        <w:rPr>
          <w:rFonts w:ascii="Courier New" w:eastAsia="Times New Roman" w:hAnsi="Courier New" w:cs="Courier New"/>
          <w:color w:val="000000"/>
          <w:sz w:val="20"/>
          <w:szCs w:val="20"/>
        </w:rPr>
        <w:t>-color": {</w:t>
      </w:r>
    </w:p>
    <w:p w14:paraId="517EB1F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"7.2.0",</w:t>
      </w:r>
    </w:p>
    <w:p w14:paraId="047E2EC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"https://registry.npmjs.org/supports-color/-/supports-color-7.2.0.tgz",</w:t>
      </w:r>
    </w:p>
    <w:p w14:paraId="77D4ED7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"sha512-qpCAvRl9stuOHveKsn7HncJRvv501qIacKzQlO/+Lwxc9+0q2wLyv4Dfvt80/DPn2pqOBsJdDiogXGR9+OvwRw==",</w:t>
      </w:r>
    </w:p>
    <w:p w14:paraId="3EA6ED6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24EDABE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4CE7CA6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has</w:t>
      </w:r>
      <w:proofErr w:type="gramEnd"/>
      <w:r w:rsidRPr="00130981">
        <w:rPr>
          <w:rFonts w:ascii="Courier New" w:eastAsia="Times New Roman" w:hAnsi="Courier New" w:cs="Courier New"/>
          <w:color w:val="000000"/>
          <w:sz w:val="20"/>
          <w:szCs w:val="20"/>
        </w:rPr>
        <w:t>-flag": "^4.0.0"</w:t>
      </w:r>
    </w:p>
    <w:p w14:paraId="734DA2D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046C295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47B649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CCF019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3C7C1C8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istanbul</w:t>
      </w:r>
      <w:proofErr w:type="spellEnd"/>
      <w:proofErr w:type="gramEnd"/>
      <w:r w:rsidRPr="00130981">
        <w:rPr>
          <w:rFonts w:ascii="Courier New" w:eastAsia="Times New Roman" w:hAnsi="Courier New" w:cs="Courier New"/>
          <w:color w:val="000000"/>
          <w:sz w:val="20"/>
          <w:szCs w:val="20"/>
        </w:rPr>
        <w:t>-lib-source-maps": {</w:t>
      </w:r>
    </w:p>
    <w:p w14:paraId="005F1C6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"3.0.6",</w:t>
      </w:r>
    </w:p>
    <w:p w14:paraId="5BD10EC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"https://registry.npmjs.org/istanbul-lib-source-maps/-/istanbul-lib-source-maps-3.0.6.tgz",</w:t>
      </w:r>
    </w:p>
    <w:p w14:paraId="7E2FE79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"sha512-R47KzMtDJH6X4/YW9XTx+jrLnZnscW4VpNN+1PViSYTejLVPWv7oov+Duf8YQSPyVRUvueQqz1TcsC6mooZTXw==",</w:t>
      </w:r>
    </w:p>
    <w:p w14:paraId="0ED38BA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64A167B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1F1601A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lastRenderedPageBreak/>
        <w:t xml:space="preserve">        "debug": "^4.1.1",</w:t>
      </w:r>
    </w:p>
    <w:p w14:paraId="2A4B03E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istanbul</w:t>
      </w:r>
      <w:proofErr w:type="spellEnd"/>
      <w:proofErr w:type="gramEnd"/>
      <w:r w:rsidRPr="00130981">
        <w:rPr>
          <w:rFonts w:ascii="Courier New" w:eastAsia="Times New Roman" w:hAnsi="Courier New" w:cs="Courier New"/>
          <w:color w:val="000000"/>
          <w:sz w:val="20"/>
          <w:szCs w:val="20"/>
        </w:rPr>
        <w:t>-lib-coverage": "^2.0.5",</w:t>
      </w:r>
    </w:p>
    <w:p w14:paraId="1AE21F7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make</w:t>
      </w:r>
      <w:proofErr w:type="gramEnd"/>
      <w:r w:rsidRPr="00130981">
        <w:rPr>
          <w:rFonts w:ascii="Courier New" w:eastAsia="Times New Roman" w:hAnsi="Courier New" w:cs="Courier New"/>
          <w:color w:val="000000"/>
          <w:sz w:val="20"/>
          <w:szCs w:val="20"/>
        </w:rPr>
        <w:t>-</w:t>
      </w:r>
      <w:proofErr w:type="spellStart"/>
      <w:r w:rsidRPr="00130981">
        <w:rPr>
          <w:rFonts w:ascii="Courier New" w:eastAsia="Times New Roman" w:hAnsi="Courier New" w:cs="Courier New"/>
          <w:color w:val="000000"/>
          <w:sz w:val="20"/>
          <w:szCs w:val="20"/>
        </w:rPr>
        <w:t>dir</w:t>
      </w:r>
      <w:proofErr w:type="spellEnd"/>
      <w:r w:rsidRPr="00130981">
        <w:rPr>
          <w:rFonts w:ascii="Courier New" w:eastAsia="Times New Roman" w:hAnsi="Courier New" w:cs="Courier New"/>
          <w:color w:val="000000"/>
          <w:sz w:val="20"/>
          <w:szCs w:val="20"/>
        </w:rPr>
        <w:t>": "^2.1.0",</w:t>
      </w:r>
    </w:p>
    <w:p w14:paraId="6FDD206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rimraf</w:t>
      </w:r>
      <w:proofErr w:type="spellEnd"/>
      <w:r w:rsidRPr="00130981">
        <w:rPr>
          <w:rFonts w:ascii="Courier New" w:eastAsia="Times New Roman" w:hAnsi="Courier New" w:cs="Courier New"/>
          <w:color w:val="000000"/>
          <w:sz w:val="20"/>
          <w:szCs w:val="20"/>
        </w:rPr>
        <w:t>": "^2.6.3",</w:t>
      </w:r>
    </w:p>
    <w:p w14:paraId="1131981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source</w:t>
      </w:r>
      <w:proofErr w:type="gramEnd"/>
      <w:r w:rsidRPr="00130981">
        <w:rPr>
          <w:rFonts w:ascii="Courier New" w:eastAsia="Times New Roman" w:hAnsi="Courier New" w:cs="Courier New"/>
          <w:color w:val="000000"/>
          <w:sz w:val="20"/>
          <w:szCs w:val="20"/>
        </w:rPr>
        <w:t>-map": "^0.6.1"</w:t>
      </w:r>
    </w:p>
    <w:p w14:paraId="36A38CE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3B626E9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"dependencies": {</w:t>
      </w:r>
    </w:p>
    <w:p w14:paraId="4A3A42F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istanbul</w:t>
      </w:r>
      <w:proofErr w:type="spellEnd"/>
      <w:proofErr w:type="gramEnd"/>
      <w:r w:rsidRPr="00130981">
        <w:rPr>
          <w:rFonts w:ascii="Courier New" w:eastAsia="Times New Roman" w:hAnsi="Courier New" w:cs="Courier New"/>
          <w:color w:val="000000"/>
          <w:sz w:val="20"/>
          <w:szCs w:val="20"/>
        </w:rPr>
        <w:t>-lib-coverage": {</w:t>
      </w:r>
    </w:p>
    <w:p w14:paraId="3827037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"2.0.5",</w:t>
      </w:r>
    </w:p>
    <w:p w14:paraId="4BBC1BD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"https://registry.npmjs.org/istanbul-lib-coverage/-/istanbul-lib-coverage-2.0.5.tgz",</w:t>
      </w:r>
    </w:p>
    <w:p w14:paraId="0A84980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"sha512-8aXznuEPCJvGnMSRft4udDRDtb1V3pkQkMMI5LI+6HuQz5oQ4J2UFn1H82raA3qJtyOLkkwVqICBQkjnGtn5mA==",</w:t>
      </w:r>
    </w:p>
    <w:p w14:paraId="1BC9936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1F295D4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10EBDB0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rimraf</w:t>
      </w:r>
      <w:proofErr w:type="spellEnd"/>
      <w:r w:rsidRPr="00130981">
        <w:rPr>
          <w:rFonts w:ascii="Courier New" w:eastAsia="Times New Roman" w:hAnsi="Courier New" w:cs="Courier New"/>
          <w:color w:val="000000"/>
          <w:sz w:val="20"/>
          <w:szCs w:val="20"/>
        </w:rPr>
        <w:t>": {</w:t>
      </w:r>
    </w:p>
    <w:p w14:paraId="433EC03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"2.7.1",</w:t>
      </w:r>
    </w:p>
    <w:p w14:paraId="5961A11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t>
      </w:r>
      <w:proofErr w:type="spellStart"/>
      <w:r w:rsidRPr="00130981">
        <w:rPr>
          <w:rFonts w:ascii="Courier New" w:eastAsia="Times New Roman" w:hAnsi="Courier New" w:cs="Courier New"/>
          <w:color w:val="000000"/>
          <w:sz w:val="20"/>
          <w:szCs w:val="20"/>
        </w:rPr>
        <w:t>rimraf</w:t>
      </w:r>
      <w:proofErr w:type="spellEnd"/>
      <w:r w:rsidRPr="00130981">
        <w:rPr>
          <w:rFonts w:ascii="Courier New" w:eastAsia="Times New Roman" w:hAnsi="Courier New" w:cs="Courier New"/>
          <w:color w:val="000000"/>
          <w:sz w:val="20"/>
          <w:szCs w:val="20"/>
        </w:rPr>
        <w:t>/-/rimraf-2.7.1.tgz",</w:t>
      </w:r>
    </w:p>
    <w:p w14:paraId="116D499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"sha512-uWjbaKIK3T1OSVptzX7Nl6PvQ3qAGtKEtVRjRuazjfL3Bx5eI409VZSqgND+4UNnmzLVdPj9FqFJNPqBZFve4w==",</w:t>
      </w:r>
    </w:p>
    <w:p w14:paraId="28AD111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1275035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2E0DB04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"glob": "^7.1.3"</w:t>
      </w:r>
    </w:p>
    <w:p w14:paraId="5E2FF91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7174DA9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2AF4071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source</w:t>
      </w:r>
      <w:proofErr w:type="gramEnd"/>
      <w:r w:rsidRPr="00130981">
        <w:rPr>
          <w:rFonts w:ascii="Courier New" w:eastAsia="Times New Roman" w:hAnsi="Courier New" w:cs="Courier New"/>
          <w:color w:val="000000"/>
          <w:sz w:val="20"/>
          <w:szCs w:val="20"/>
        </w:rPr>
        <w:t>-map": {</w:t>
      </w:r>
    </w:p>
    <w:p w14:paraId="6EC0C49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"0.6.1",</w:t>
      </w:r>
    </w:p>
    <w:p w14:paraId="74438AE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"https://registry.npmjs.org/source-map/-/source-map-0.6.1.tgz",</w:t>
      </w:r>
    </w:p>
    <w:p w14:paraId="5E34D86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"sha512-UjgapumWlbMhkBgzT7Ykc5YXUT46F0iKu8SGXq0bcwP5dz/h0Plj6enJqjz1Zbq2l5WaqYnrVbwWOWMyF3F47g==",</w:t>
      </w:r>
    </w:p>
    <w:p w14:paraId="2C5E8D1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42582CA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BB61FC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24EE84C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D681AC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istanbul</w:t>
      </w:r>
      <w:proofErr w:type="spellEnd"/>
      <w:proofErr w:type="gramEnd"/>
      <w:r w:rsidRPr="00130981">
        <w:rPr>
          <w:rFonts w:ascii="Courier New" w:eastAsia="Times New Roman" w:hAnsi="Courier New" w:cs="Courier New"/>
          <w:color w:val="000000"/>
          <w:sz w:val="20"/>
          <w:szCs w:val="20"/>
        </w:rPr>
        <w:t>-reports": {</w:t>
      </w:r>
    </w:p>
    <w:p w14:paraId="4DD7703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"3.1.5",</w:t>
      </w:r>
    </w:p>
    <w:p w14:paraId="5CF91C5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"https://registry.npmjs.org/istanbul-reports/-/istanbul-reports-3.1.5.tgz",</w:t>
      </w:r>
    </w:p>
    <w:p w14:paraId="5BC1031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"sha512-nUsEMa9pBt/NOHqbcbeJEgqIlY/K7rVWUX6Lql2orY5e9roQOthbR3vtY4zzf2orPELg80fnxxk9zUyPlgwD1w==",</w:t>
      </w:r>
    </w:p>
    <w:p w14:paraId="16A00F6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157C976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67C9E75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html</w:t>
      </w:r>
      <w:proofErr w:type="gramEnd"/>
      <w:r w:rsidRPr="00130981">
        <w:rPr>
          <w:rFonts w:ascii="Courier New" w:eastAsia="Times New Roman" w:hAnsi="Courier New" w:cs="Courier New"/>
          <w:color w:val="000000"/>
          <w:sz w:val="20"/>
          <w:szCs w:val="20"/>
        </w:rPr>
        <w:t>-escaper": "^2.0.0",</w:t>
      </w:r>
    </w:p>
    <w:p w14:paraId="47BDF8E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istanbul</w:t>
      </w:r>
      <w:proofErr w:type="spellEnd"/>
      <w:proofErr w:type="gramEnd"/>
      <w:r w:rsidRPr="00130981">
        <w:rPr>
          <w:rFonts w:ascii="Courier New" w:eastAsia="Times New Roman" w:hAnsi="Courier New" w:cs="Courier New"/>
          <w:color w:val="000000"/>
          <w:sz w:val="20"/>
          <w:szCs w:val="20"/>
        </w:rPr>
        <w:t>-lib-report": "^3.0.0"</w:t>
      </w:r>
    </w:p>
    <w:p w14:paraId="5E01D9F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081450E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0E702B7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"jasmine": {</w:t>
      </w:r>
    </w:p>
    <w:p w14:paraId="003F8E7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"2.8.0",</w:t>
      </w:r>
    </w:p>
    <w:p w14:paraId="2149C4E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"https://registry.npmjs.org/jasmine/-/jasmine-2.8.0.tgz",</w:t>
      </w:r>
    </w:p>
    <w:p w14:paraId="2613789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"sha512-KbdGQTf5jbZgltoHs31XGiChAPumMSY64OZMWLNYnEnMfG5uwGBhffePwuskexjT+/Jea/gU3qAU8344hNohSw==",</w:t>
      </w:r>
    </w:p>
    <w:p w14:paraId="5405C9D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7D1E060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03DA96E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lastRenderedPageBreak/>
        <w:t xml:space="preserve">        "exit": "^0.1.2",</w:t>
      </w:r>
    </w:p>
    <w:p w14:paraId="73DC240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"glob": "^7.0.6",</w:t>
      </w:r>
    </w:p>
    <w:p w14:paraId="5F60553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jasmine</w:t>
      </w:r>
      <w:proofErr w:type="gramEnd"/>
      <w:r w:rsidRPr="00130981">
        <w:rPr>
          <w:rFonts w:ascii="Courier New" w:eastAsia="Times New Roman" w:hAnsi="Courier New" w:cs="Courier New"/>
          <w:color w:val="000000"/>
          <w:sz w:val="20"/>
          <w:szCs w:val="20"/>
        </w:rPr>
        <w:t>-core": "~2.8.0"</w:t>
      </w:r>
    </w:p>
    <w:p w14:paraId="0DB25CA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0E9835B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"dependencies": {</w:t>
      </w:r>
    </w:p>
    <w:p w14:paraId="0050EA2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jasmine</w:t>
      </w:r>
      <w:proofErr w:type="gramEnd"/>
      <w:r w:rsidRPr="00130981">
        <w:rPr>
          <w:rFonts w:ascii="Courier New" w:eastAsia="Times New Roman" w:hAnsi="Courier New" w:cs="Courier New"/>
          <w:color w:val="000000"/>
          <w:sz w:val="20"/>
          <w:szCs w:val="20"/>
        </w:rPr>
        <w:t>-core": {</w:t>
      </w:r>
    </w:p>
    <w:p w14:paraId="3B3275C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"2.8.0",</w:t>
      </w:r>
    </w:p>
    <w:p w14:paraId="19DD87A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"https://registry.npmjs.org/jasmine-core/-/jasmine-core-2.8.0.tgz",</w:t>
      </w:r>
    </w:p>
    <w:p w14:paraId="62A9B52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"sha512-SNkOkS+/jMZvLhuSx1fjhcNWUC/KG6oVyFUGkSBEr9n1axSNduWU8GlI7suaHXr4yxjet6KjrUZxUTE5WzzWwQ==",</w:t>
      </w:r>
    </w:p>
    <w:p w14:paraId="2398A9A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32B18D3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083422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268CF35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085EF93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jasmine</w:t>
      </w:r>
      <w:proofErr w:type="gramEnd"/>
      <w:r w:rsidRPr="00130981">
        <w:rPr>
          <w:rFonts w:ascii="Courier New" w:eastAsia="Times New Roman" w:hAnsi="Courier New" w:cs="Courier New"/>
          <w:color w:val="000000"/>
          <w:sz w:val="20"/>
          <w:szCs w:val="20"/>
        </w:rPr>
        <w:t>-core": {</w:t>
      </w:r>
    </w:p>
    <w:p w14:paraId="3E8A77F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"3.6.0",</w:t>
      </w:r>
    </w:p>
    <w:p w14:paraId="6128E3D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"https://registry.npmjs.org/jasmine-core/-/jasmine-core-3.6.0.tgz",</w:t>
      </w:r>
    </w:p>
    <w:p w14:paraId="78B8C5C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"sha512-8uQYa7zJN8hq9z+g8z1bqCfdC8eoDAeVnM5sfqs7KHv9/ifoJ500m018fpFc7RDaO6SWCLCXwo/wPSNcdYTgcw==",</w:t>
      </w:r>
    </w:p>
    <w:p w14:paraId="63876E7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5DA637C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CB6B7F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jasmine</w:t>
      </w:r>
      <w:proofErr w:type="gramEnd"/>
      <w:r w:rsidRPr="00130981">
        <w:rPr>
          <w:rFonts w:ascii="Courier New" w:eastAsia="Times New Roman" w:hAnsi="Courier New" w:cs="Courier New"/>
          <w:color w:val="000000"/>
          <w:sz w:val="20"/>
          <w:szCs w:val="20"/>
        </w:rPr>
        <w:t>-spec-reporter": {</w:t>
      </w:r>
    </w:p>
    <w:p w14:paraId="18BD57E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"5.0.2",</w:t>
      </w:r>
    </w:p>
    <w:p w14:paraId="32E2F1F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"https://registry.npmjs.org/jasmine-spec-reporter/-/jasmine-spec-reporter-5.0.2.tgz",</w:t>
      </w:r>
    </w:p>
    <w:p w14:paraId="47698CE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"sha512-6gP1LbVgJ+d7PKksQBc2H0oDGNRQI3gKUsWlswKaQ2fif9X5gzhQcgM5+kiJGCQVurOG09jqNhk7payggyp5+g==",</w:t>
      </w:r>
    </w:p>
    <w:p w14:paraId="374EB97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622E756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2B5BDD5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"colors": "1.4.0"</w:t>
      </w:r>
    </w:p>
    <w:p w14:paraId="7E465CE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C66895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34AED73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"jasminewd2": {</w:t>
      </w:r>
    </w:p>
    <w:p w14:paraId="3284583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"2.2.0",</w:t>
      </w:r>
    </w:p>
    <w:p w14:paraId="1A39F98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"https://registry.npmjs.org/jasminewd2/-/jasminewd2-2.2.0.tgz",</w:t>
      </w:r>
    </w:p>
    <w:p w14:paraId="3D26499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"sha512-Rn0nZe4rfDhzA63Al3ZGh0E+JTmM6ESZYXJGKuqKGZObsAB9fwXPD03GjtIEvJBDOhN94T5MzbwZSqzFHSQPzg==",</w:t>
      </w:r>
    </w:p>
    <w:p w14:paraId="00E223B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7E81C32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5327AF0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jest</w:t>
      </w:r>
      <w:proofErr w:type="gramEnd"/>
      <w:r w:rsidRPr="00130981">
        <w:rPr>
          <w:rFonts w:ascii="Courier New" w:eastAsia="Times New Roman" w:hAnsi="Courier New" w:cs="Courier New"/>
          <w:color w:val="000000"/>
          <w:sz w:val="20"/>
          <w:szCs w:val="20"/>
        </w:rPr>
        <w:t>-worker": {</w:t>
      </w:r>
    </w:p>
    <w:p w14:paraId="3473072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"26.3.0",</w:t>
      </w:r>
    </w:p>
    <w:p w14:paraId="3BE6019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"https://registry.npmjs.org/jest-worker/-/jest-worker-26.3.0.tgz",</w:t>
      </w:r>
    </w:p>
    <w:p w14:paraId="01D7CDF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"sha512-Vmpn2F6IASefL+DVBhPzI2J9/GJUsqzomdeN+P+dK8/jKxbh8R3BtFnx3FIta7wYlPU62cpJMJQo4kuOowcMnw==",</w:t>
      </w:r>
    </w:p>
    <w:p w14:paraId="4F04EA2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0A978BD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72DCDEB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"@types/node": "*",</w:t>
      </w:r>
    </w:p>
    <w:p w14:paraId="1E591F5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merge</w:t>
      </w:r>
      <w:proofErr w:type="gramEnd"/>
      <w:r w:rsidRPr="00130981">
        <w:rPr>
          <w:rFonts w:ascii="Courier New" w:eastAsia="Times New Roman" w:hAnsi="Courier New" w:cs="Courier New"/>
          <w:color w:val="000000"/>
          <w:sz w:val="20"/>
          <w:szCs w:val="20"/>
        </w:rPr>
        <w:t>-stream": "^2.0.0",</w:t>
      </w:r>
    </w:p>
    <w:p w14:paraId="5C145F6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supports</w:t>
      </w:r>
      <w:proofErr w:type="gramEnd"/>
      <w:r w:rsidRPr="00130981">
        <w:rPr>
          <w:rFonts w:ascii="Courier New" w:eastAsia="Times New Roman" w:hAnsi="Courier New" w:cs="Courier New"/>
          <w:color w:val="000000"/>
          <w:sz w:val="20"/>
          <w:szCs w:val="20"/>
        </w:rPr>
        <w:t>-color": "^7.0.0"</w:t>
      </w:r>
    </w:p>
    <w:p w14:paraId="149C52C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C21434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lastRenderedPageBreak/>
        <w:t xml:space="preserve">      "dependencies": {</w:t>
      </w:r>
    </w:p>
    <w:p w14:paraId="331F25E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has</w:t>
      </w:r>
      <w:proofErr w:type="gramEnd"/>
      <w:r w:rsidRPr="00130981">
        <w:rPr>
          <w:rFonts w:ascii="Courier New" w:eastAsia="Times New Roman" w:hAnsi="Courier New" w:cs="Courier New"/>
          <w:color w:val="000000"/>
          <w:sz w:val="20"/>
          <w:szCs w:val="20"/>
        </w:rPr>
        <w:t>-flag": {</w:t>
      </w:r>
    </w:p>
    <w:p w14:paraId="4CFEF03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"4.0.0",</w:t>
      </w:r>
    </w:p>
    <w:p w14:paraId="6B51E57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"https://registry.npmjs.org/has-flag/-/has-flag-4.0.0.tgz",</w:t>
      </w:r>
    </w:p>
    <w:p w14:paraId="3FDBDEC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"sha512-EykJT/Q1KjTWctppgIAgfSO0tKVuZUjhgMr17kqTumMl6Afv3EISleU7qZUzoXDFTAHTDC4NOoG/ZxU3EvlMPQ==",</w:t>
      </w:r>
    </w:p>
    <w:p w14:paraId="70FDE06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5696385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5BFC3D8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supports</w:t>
      </w:r>
      <w:proofErr w:type="gramEnd"/>
      <w:r w:rsidRPr="00130981">
        <w:rPr>
          <w:rFonts w:ascii="Courier New" w:eastAsia="Times New Roman" w:hAnsi="Courier New" w:cs="Courier New"/>
          <w:color w:val="000000"/>
          <w:sz w:val="20"/>
          <w:szCs w:val="20"/>
        </w:rPr>
        <w:t>-color": {</w:t>
      </w:r>
    </w:p>
    <w:p w14:paraId="76D1D27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"7.2.0",</w:t>
      </w:r>
    </w:p>
    <w:p w14:paraId="6A83F85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"https://registry.npmjs.org/supports-color/-/supports-color-7.2.0.tgz",</w:t>
      </w:r>
    </w:p>
    <w:p w14:paraId="63DA3A9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"sha512-qpCAvRl9stuOHveKsn7HncJRvv501qIacKzQlO/+Lwxc9+0q2wLyv4Dfvt80/DPn2pqOBsJdDiogXGR9+OvwRw==",</w:t>
      </w:r>
    </w:p>
    <w:p w14:paraId="460622F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747870D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4B8CCAE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has</w:t>
      </w:r>
      <w:proofErr w:type="gramEnd"/>
      <w:r w:rsidRPr="00130981">
        <w:rPr>
          <w:rFonts w:ascii="Courier New" w:eastAsia="Times New Roman" w:hAnsi="Courier New" w:cs="Courier New"/>
          <w:color w:val="000000"/>
          <w:sz w:val="20"/>
          <w:szCs w:val="20"/>
        </w:rPr>
        <w:t>-flag": "^4.0.0"</w:t>
      </w:r>
    </w:p>
    <w:p w14:paraId="7350FD1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050B7C1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24A4FCB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880ABD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2B4D0E0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js</w:t>
      </w:r>
      <w:proofErr w:type="spellEnd"/>
      <w:proofErr w:type="gramEnd"/>
      <w:r w:rsidRPr="00130981">
        <w:rPr>
          <w:rFonts w:ascii="Courier New" w:eastAsia="Times New Roman" w:hAnsi="Courier New" w:cs="Courier New"/>
          <w:color w:val="000000"/>
          <w:sz w:val="20"/>
          <w:szCs w:val="20"/>
        </w:rPr>
        <w:t>-tokens": {</w:t>
      </w:r>
    </w:p>
    <w:p w14:paraId="462001D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"4.0.0",</w:t>
      </w:r>
    </w:p>
    <w:p w14:paraId="54F3E3D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t>
      </w:r>
      <w:proofErr w:type="spellStart"/>
      <w:r w:rsidRPr="00130981">
        <w:rPr>
          <w:rFonts w:ascii="Courier New" w:eastAsia="Times New Roman" w:hAnsi="Courier New" w:cs="Courier New"/>
          <w:color w:val="000000"/>
          <w:sz w:val="20"/>
          <w:szCs w:val="20"/>
        </w:rPr>
        <w:t>js</w:t>
      </w:r>
      <w:proofErr w:type="spellEnd"/>
      <w:r w:rsidRPr="00130981">
        <w:rPr>
          <w:rFonts w:ascii="Courier New" w:eastAsia="Times New Roman" w:hAnsi="Courier New" w:cs="Courier New"/>
          <w:color w:val="000000"/>
          <w:sz w:val="20"/>
          <w:szCs w:val="20"/>
        </w:rPr>
        <w:t>-tokens/-/js-tokens-4.0.0.tgz",</w:t>
      </w:r>
    </w:p>
    <w:p w14:paraId="2B7841D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"sha512-RdJUflcE3cUzKiMqQgsCu06FPu9UdIJO0beYbPhHN4k6apgJtifcoCtT9bcxOpYBtpD2kCM6Sbzg4CausW/PKQ=="</w:t>
      </w:r>
    </w:p>
    <w:p w14:paraId="3F82985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101A32A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js</w:t>
      </w:r>
      <w:proofErr w:type="gramEnd"/>
      <w:r w:rsidRPr="00130981">
        <w:rPr>
          <w:rFonts w:ascii="Courier New" w:eastAsia="Times New Roman" w:hAnsi="Courier New" w:cs="Courier New"/>
          <w:color w:val="000000"/>
          <w:sz w:val="20"/>
          <w:szCs w:val="20"/>
        </w:rPr>
        <w:t>-yaml</w:t>
      </w:r>
      <w:proofErr w:type="spellEnd"/>
      <w:r w:rsidRPr="00130981">
        <w:rPr>
          <w:rFonts w:ascii="Courier New" w:eastAsia="Times New Roman" w:hAnsi="Courier New" w:cs="Courier New"/>
          <w:color w:val="000000"/>
          <w:sz w:val="20"/>
          <w:szCs w:val="20"/>
        </w:rPr>
        <w:t>": {</w:t>
      </w:r>
    </w:p>
    <w:p w14:paraId="5815A7E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"3.14.1",</w:t>
      </w:r>
    </w:p>
    <w:p w14:paraId="51D7191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t>
      </w:r>
      <w:proofErr w:type="spellStart"/>
      <w:r w:rsidRPr="00130981">
        <w:rPr>
          <w:rFonts w:ascii="Courier New" w:eastAsia="Times New Roman" w:hAnsi="Courier New" w:cs="Courier New"/>
          <w:color w:val="000000"/>
          <w:sz w:val="20"/>
          <w:szCs w:val="20"/>
        </w:rPr>
        <w:t>js-yaml</w:t>
      </w:r>
      <w:proofErr w:type="spellEnd"/>
      <w:r w:rsidRPr="00130981">
        <w:rPr>
          <w:rFonts w:ascii="Courier New" w:eastAsia="Times New Roman" w:hAnsi="Courier New" w:cs="Courier New"/>
          <w:color w:val="000000"/>
          <w:sz w:val="20"/>
          <w:szCs w:val="20"/>
        </w:rPr>
        <w:t>/-/js-yaml-3.14.1.tgz",</w:t>
      </w:r>
    </w:p>
    <w:p w14:paraId="43EA6ED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"sha512-okMH7OXXJ7YrN9Ok3/SXrnu4iX9yOk+25nqX4imS2npuvTYDmo/QEZoqwZkYaIDk3jVvBOTOIEgEhaLOynBS9g==",</w:t>
      </w:r>
    </w:p>
    <w:p w14:paraId="13AAB54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16FA0F3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1227367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argparse</w:t>
      </w:r>
      <w:proofErr w:type="spellEnd"/>
      <w:r w:rsidRPr="00130981">
        <w:rPr>
          <w:rFonts w:ascii="Courier New" w:eastAsia="Times New Roman" w:hAnsi="Courier New" w:cs="Courier New"/>
          <w:color w:val="000000"/>
          <w:sz w:val="20"/>
          <w:szCs w:val="20"/>
        </w:rPr>
        <w:t>": "^1.0.7",</w:t>
      </w:r>
    </w:p>
    <w:p w14:paraId="0561E3A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esprima</w:t>
      </w:r>
      <w:proofErr w:type="spellEnd"/>
      <w:r w:rsidRPr="00130981">
        <w:rPr>
          <w:rFonts w:ascii="Courier New" w:eastAsia="Times New Roman" w:hAnsi="Courier New" w:cs="Courier New"/>
          <w:color w:val="000000"/>
          <w:sz w:val="20"/>
          <w:szCs w:val="20"/>
        </w:rPr>
        <w:t>": "^4.0.0"</w:t>
      </w:r>
    </w:p>
    <w:p w14:paraId="1768394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1469C23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384D848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jsbn</w:t>
      </w:r>
      <w:proofErr w:type="spellEnd"/>
      <w:r w:rsidRPr="00130981">
        <w:rPr>
          <w:rFonts w:ascii="Courier New" w:eastAsia="Times New Roman" w:hAnsi="Courier New" w:cs="Courier New"/>
          <w:color w:val="000000"/>
          <w:sz w:val="20"/>
          <w:szCs w:val="20"/>
        </w:rPr>
        <w:t>": {</w:t>
      </w:r>
    </w:p>
    <w:p w14:paraId="10E1741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"0.1.1",</w:t>
      </w:r>
    </w:p>
    <w:p w14:paraId="342ED89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t>
      </w:r>
      <w:proofErr w:type="spellStart"/>
      <w:r w:rsidRPr="00130981">
        <w:rPr>
          <w:rFonts w:ascii="Courier New" w:eastAsia="Times New Roman" w:hAnsi="Courier New" w:cs="Courier New"/>
          <w:color w:val="000000"/>
          <w:sz w:val="20"/>
          <w:szCs w:val="20"/>
        </w:rPr>
        <w:t>jsbn</w:t>
      </w:r>
      <w:proofErr w:type="spellEnd"/>
      <w:r w:rsidRPr="00130981">
        <w:rPr>
          <w:rFonts w:ascii="Courier New" w:eastAsia="Times New Roman" w:hAnsi="Courier New" w:cs="Courier New"/>
          <w:color w:val="000000"/>
          <w:sz w:val="20"/>
          <w:szCs w:val="20"/>
        </w:rPr>
        <w:t>/-/jsbn-0.1.1.tgz",</w:t>
      </w:r>
    </w:p>
    <w:p w14:paraId="0438E57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"sha512-UVU9dibq2JcFWxQPA6KCqj5O42VOmAY3zQUfEKxU0KpTGXwNoCjkX1e13eHNvw/xPynt6pU0rZ1htjWTNTSXsg==",</w:t>
      </w:r>
    </w:p>
    <w:p w14:paraId="15C7C55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2BE9B26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3F6D1A0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jsesc</w:t>
      </w:r>
      <w:proofErr w:type="spellEnd"/>
      <w:r w:rsidRPr="00130981">
        <w:rPr>
          <w:rFonts w:ascii="Courier New" w:eastAsia="Times New Roman" w:hAnsi="Courier New" w:cs="Courier New"/>
          <w:color w:val="000000"/>
          <w:sz w:val="20"/>
          <w:szCs w:val="20"/>
        </w:rPr>
        <w:t>": {</w:t>
      </w:r>
    </w:p>
    <w:p w14:paraId="578CD39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"2.5.2",</w:t>
      </w:r>
    </w:p>
    <w:p w14:paraId="509D24A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t>
      </w:r>
      <w:proofErr w:type="spellStart"/>
      <w:r w:rsidRPr="00130981">
        <w:rPr>
          <w:rFonts w:ascii="Courier New" w:eastAsia="Times New Roman" w:hAnsi="Courier New" w:cs="Courier New"/>
          <w:color w:val="000000"/>
          <w:sz w:val="20"/>
          <w:szCs w:val="20"/>
        </w:rPr>
        <w:t>jsesc</w:t>
      </w:r>
      <w:proofErr w:type="spellEnd"/>
      <w:r w:rsidRPr="00130981">
        <w:rPr>
          <w:rFonts w:ascii="Courier New" w:eastAsia="Times New Roman" w:hAnsi="Courier New" w:cs="Courier New"/>
          <w:color w:val="000000"/>
          <w:sz w:val="20"/>
          <w:szCs w:val="20"/>
        </w:rPr>
        <w:t>/-/jsesc-2.5.2.tgz",</w:t>
      </w:r>
    </w:p>
    <w:p w14:paraId="3794501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"sha512-OYu7XEzjkCQ3C5Ps3QIZsQfNpqoJyZZA99wd9aWd05NCtC5pWOkShK2mkL6HXQR6/Cy2lbNdPlZBpuQHXE63gA=="</w:t>
      </w:r>
    </w:p>
    <w:p w14:paraId="4FD092D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0F9EF75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lastRenderedPageBreak/>
        <w:t xml:space="preserve">    "</w:t>
      </w:r>
      <w:proofErr w:type="spellStart"/>
      <w:proofErr w:type="gramStart"/>
      <w:r w:rsidRPr="00130981">
        <w:rPr>
          <w:rFonts w:ascii="Courier New" w:eastAsia="Times New Roman" w:hAnsi="Courier New" w:cs="Courier New"/>
          <w:color w:val="000000"/>
          <w:sz w:val="20"/>
          <w:szCs w:val="20"/>
        </w:rPr>
        <w:t>json</w:t>
      </w:r>
      <w:proofErr w:type="spellEnd"/>
      <w:proofErr w:type="gramEnd"/>
      <w:r w:rsidRPr="00130981">
        <w:rPr>
          <w:rFonts w:ascii="Courier New" w:eastAsia="Times New Roman" w:hAnsi="Courier New" w:cs="Courier New"/>
          <w:color w:val="000000"/>
          <w:sz w:val="20"/>
          <w:szCs w:val="20"/>
        </w:rPr>
        <w:t>-parse-better-errors": {</w:t>
      </w:r>
    </w:p>
    <w:p w14:paraId="608369E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"1.0.2",</w:t>
      </w:r>
    </w:p>
    <w:p w14:paraId="2C8347B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"https://registry.npmjs.org/json-parse-better-errors/-/json-parse-better-errors-1.0.2.tgz",</w:t>
      </w:r>
    </w:p>
    <w:p w14:paraId="4364290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"sha512-mrqyZKfX5EhL7hvqcV6WG1yYjnjeuYDzDhhcAAUrq8Po85NBQBJP+ZDUT75qZQ98IkUoBqdkExkukOU7Ts2wrw==",</w:t>
      </w:r>
    </w:p>
    <w:p w14:paraId="7486C5A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715ACA1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308274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json</w:t>
      </w:r>
      <w:proofErr w:type="spellEnd"/>
      <w:proofErr w:type="gramEnd"/>
      <w:r w:rsidRPr="00130981">
        <w:rPr>
          <w:rFonts w:ascii="Courier New" w:eastAsia="Times New Roman" w:hAnsi="Courier New" w:cs="Courier New"/>
          <w:color w:val="000000"/>
          <w:sz w:val="20"/>
          <w:szCs w:val="20"/>
        </w:rPr>
        <w:t>-parse-even-better-errors": {</w:t>
      </w:r>
    </w:p>
    <w:p w14:paraId="2AD7B4E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"2.3.1",</w:t>
      </w:r>
    </w:p>
    <w:p w14:paraId="30448B5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"https://registry.npmjs.org/json-parse-even-better-errors/-/json-parse-even-better-errors-2.3.1.tgz",</w:t>
      </w:r>
    </w:p>
    <w:p w14:paraId="50A1642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"sha512-xyFwyhro/JEof6Ghe2iz2NcXoj2sloNsWr/XsERDK/oiPCfaNhl5ONfp+jQdAZRQQ0IJWNzH9zIZF7li91kh2w==",</w:t>
      </w:r>
    </w:p>
    <w:p w14:paraId="5A8B780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3388217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0878E7A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json</w:t>
      </w:r>
      <w:proofErr w:type="spellEnd"/>
      <w:proofErr w:type="gramEnd"/>
      <w:r w:rsidRPr="00130981">
        <w:rPr>
          <w:rFonts w:ascii="Courier New" w:eastAsia="Times New Roman" w:hAnsi="Courier New" w:cs="Courier New"/>
          <w:color w:val="000000"/>
          <w:sz w:val="20"/>
          <w:szCs w:val="20"/>
        </w:rPr>
        <w:t>-schema": {</w:t>
      </w:r>
    </w:p>
    <w:p w14:paraId="215B396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"0.4.0",</w:t>
      </w:r>
    </w:p>
    <w:p w14:paraId="43B5C81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"https://registry.npmjs.org/json-schema/-/json-schema-0.4.0.tgz",</w:t>
      </w:r>
    </w:p>
    <w:p w14:paraId="2FC9B92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"sha512-es94M3nTIfsEPisRafak+HDLfHXnKBhV3vU5eqPcS3flIWqcxJWgXHXiey3YrpaNsanY5ei1VoYEbOzijuq9BA==",</w:t>
      </w:r>
    </w:p>
    <w:p w14:paraId="68D0D9B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2F3E404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023530C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json</w:t>
      </w:r>
      <w:proofErr w:type="spellEnd"/>
      <w:proofErr w:type="gramEnd"/>
      <w:r w:rsidRPr="00130981">
        <w:rPr>
          <w:rFonts w:ascii="Courier New" w:eastAsia="Times New Roman" w:hAnsi="Courier New" w:cs="Courier New"/>
          <w:color w:val="000000"/>
          <w:sz w:val="20"/>
          <w:szCs w:val="20"/>
        </w:rPr>
        <w:t>-schema-traverse": {</w:t>
      </w:r>
    </w:p>
    <w:p w14:paraId="4D9DDAC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"0.4.1",</w:t>
      </w:r>
    </w:p>
    <w:p w14:paraId="3BDDCD0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"https://registry.npmjs.org/json-schema-traverse/-/json-schema-traverse-0.4.1.tgz",</w:t>
      </w:r>
    </w:p>
    <w:p w14:paraId="470F1E6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"sha512-xbbCH5dCYU5T8LcEhhuh7HJ88HXuW3qsI3Y0zOZFKfZEHcpWiHU/Jxzk629Brsab/mMiHQti9wMP+845RPe3Vg==",</w:t>
      </w:r>
    </w:p>
    <w:p w14:paraId="2A0ED46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15F72B9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65108B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json</w:t>
      </w:r>
      <w:proofErr w:type="spellEnd"/>
      <w:proofErr w:type="gramEnd"/>
      <w:r w:rsidRPr="00130981">
        <w:rPr>
          <w:rFonts w:ascii="Courier New" w:eastAsia="Times New Roman" w:hAnsi="Courier New" w:cs="Courier New"/>
          <w:color w:val="000000"/>
          <w:sz w:val="20"/>
          <w:szCs w:val="20"/>
        </w:rPr>
        <w:t>-</w:t>
      </w:r>
      <w:proofErr w:type="spellStart"/>
      <w:r w:rsidRPr="00130981">
        <w:rPr>
          <w:rFonts w:ascii="Courier New" w:eastAsia="Times New Roman" w:hAnsi="Courier New" w:cs="Courier New"/>
          <w:color w:val="000000"/>
          <w:sz w:val="20"/>
          <w:szCs w:val="20"/>
        </w:rPr>
        <w:t>stringify</w:t>
      </w:r>
      <w:proofErr w:type="spellEnd"/>
      <w:r w:rsidRPr="00130981">
        <w:rPr>
          <w:rFonts w:ascii="Courier New" w:eastAsia="Times New Roman" w:hAnsi="Courier New" w:cs="Courier New"/>
          <w:color w:val="000000"/>
          <w:sz w:val="20"/>
          <w:szCs w:val="20"/>
        </w:rPr>
        <w:t>-safe": {</w:t>
      </w:r>
    </w:p>
    <w:p w14:paraId="2DC836C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"5.0.1",</w:t>
      </w:r>
    </w:p>
    <w:p w14:paraId="74EAA2D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"https://registry.npmjs.org/json-stringify-safe/-/json-stringify-safe-5.0.1.tgz",</w:t>
      </w:r>
    </w:p>
    <w:p w14:paraId="687632E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"sha512-ZClg6AaYvamvYEE82d3Iyd3vSSIjQ+odgjaTzRuO3s7toCdFKczob2i0zCh7JE8kWn17yvAWhUVxvqGwUalsRA==",</w:t>
      </w:r>
    </w:p>
    <w:p w14:paraId="198B9A4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1BA9EE1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11F6B2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"json3": {</w:t>
      </w:r>
    </w:p>
    <w:p w14:paraId="0D5DA01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"3.3.3",</w:t>
      </w:r>
    </w:p>
    <w:p w14:paraId="5BD44B2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"https://registry.npmjs.org/json3/-/json3-3.3.3.tgz",</w:t>
      </w:r>
    </w:p>
    <w:p w14:paraId="7A550AF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"sha512-c7/8mbUsKigAbLkD5B010BK4D9LZm7A1pNItkEwiUZRpIN66exu/e7YQWysGun+TRKaJp8MhemM+VkfWv42aCA==",</w:t>
      </w:r>
    </w:p>
    <w:p w14:paraId="2B9264B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2A2FC41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05824B8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"json5": {</w:t>
      </w:r>
    </w:p>
    <w:p w14:paraId="72980AC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"2.2.3",</w:t>
      </w:r>
    </w:p>
    <w:p w14:paraId="4DE154F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"https://registry.npmjs.org/json5/-/json5-2.2.3.tgz",</w:t>
      </w:r>
    </w:p>
    <w:p w14:paraId="58868E2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"sha512-XmOWe7eyHYH14cLdVPoyg+GOH3rYX++KpzrylJwSW98t3Nk+U8XOl8FWKOgwtzdb8lXGf6zYwDUzeHMWfxasyg=="</w:t>
      </w:r>
    </w:p>
    <w:p w14:paraId="3D0968D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lastRenderedPageBreak/>
        <w:t xml:space="preserve">    },</w:t>
      </w:r>
    </w:p>
    <w:p w14:paraId="2D0873D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jsonc</w:t>
      </w:r>
      <w:proofErr w:type="spellEnd"/>
      <w:proofErr w:type="gramEnd"/>
      <w:r w:rsidRPr="00130981">
        <w:rPr>
          <w:rFonts w:ascii="Courier New" w:eastAsia="Times New Roman" w:hAnsi="Courier New" w:cs="Courier New"/>
          <w:color w:val="000000"/>
          <w:sz w:val="20"/>
          <w:szCs w:val="20"/>
        </w:rPr>
        <w:t>-parser": {</w:t>
      </w:r>
    </w:p>
    <w:p w14:paraId="385120F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"2.3.0",</w:t>
      </w:r>
    </w:p>
    <w:p w14:paraId="1B69F14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"https://registry.npmjs.org/jsonc-parser/-/jsonc-parser-2.3.0.tgz",</w:t>
      </w:r>
    </w:p>
    <w:p w14:paraId="4A5B0DC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"sha512-b0EBt8SWFNnixVdvoR2ZtEGa9ZqLhbJnOjezn+WP+8kspFm+PFYDN8Z4Bc7pRlDjvuVcADSUkroIuTWWn/YiIA==",</w:t>
      </w:r>
    </w:p>
    <w:p w14:paraId="222D9B3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4AA743D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0DE3AE2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jsonfile</w:t>
      </w:r>
      <w:proofErr w:type="spellEnd"/>
      <w:r w:rsidRPr="00130981">
        <w:rPr>
          <w:rFonts w:ascii="Courier New" w:eastAsia="Times New Roman" w:hAnsi="Courier New" w:cs="Courier New"/>
          <w:color w:val="000000"/>
          <w:sz w:val="20"/>
          <w:szCs w:val="20"/>
        </w:rPr>
        <w:t>": {</w:t>
      </w:r>
    </w:p>
    <w:p w14:paraId="729C2C4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"4.0.0",</w:t>
      </w:r>
    </w:p>
    <w:p w14:paraId="6C5CCA5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t>
      </w:r>
      <w:proofErr w:type="spellStart"/>
      <w:r w:rsidRPr="00130981">
        <w:rPr>
          <w:rFonts w:ascii="Courier New" w:eastAsia="Times New Roman" w:hAnsi="Courier New" w:cs="Courier New"/>
          <w:color w:val="000000"/>
          <w:sz w:val="20"/>
          <w:szCs w:val="20"/>
        </w:rPr>
        <w:t>jsonfile</w:t>
      </w:r>
      <w:proofErr w:type="spellEnd"/>
      <w:r w:rsidRPr="00130981">
        <w:rPr>
          <w:rFonts w:ascii="Courier New" w:eastAsia="Times New Roman" w:hAnsi="Courier New" w:cs="Courier New"/>
          <w:color w:val="000000"/>
          <w:sz w:val="20"/>
          <w:szCs w:val="20"/>
        </w:rPr>
        <w:t>/-/jsonfile-4.0.0.tgz",</w:t>
      </w:r>
    </w:p>
    <w:p w14:paraId="3ECC086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"sha512-m6F1R3z8jjlf2imQHS2Qez5sjKWQzbuuhuJ/FKYFRZvPE3PuHcSMVZzfsLhGVOkfd20obL5SWEBew5ShlquNxg==",</w:t>
      </w:r>
    </w:p>
    <w:p w14:paraId="346B67A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177464C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674A405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graceful</w:t>
      </w:r>
      <w:proofErr w:type="gramEnd"/>
      <w:r w:rsidRPr="00130981">
        <w:rPr>
          <w:rFonts w:ascii="Courier New" w:eastAsia="Times New Roman" w:hAnsi="Courier New" w:cs="Courier New"/>
          <w:color w:val="000000"/>
          <w:sz w:val="20"/>
          <w:szCs w:val="20"/>
        </w:rPr>
        <w:t>-fs": "^4.1.6"</w:t>
      </w:r>
    </w:p>
    <w:p w14:paraId="2692351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520BD97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2BA2C52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jsonparse</w:t>
      </w:r>
      <w:proofErr w:type="spellEnd"/>
      <w:r w:rsidRPr="00130981">
        <w:rPr>
          <w:rFonts w:ascii="Courier New" w:eastAsia="Times New Roman" w:hAnsi="Courier New" w:cs="Courier New"/>
          <w:color w:val="000000"/>
          <w:sz w:val="20"/>
          <w:szCs w:val="20"/>
        </w:rPr>
        <w:t>": {</w:t>
      </w:r>
    </w:p>
    <w:p w14:paraId="1E7367D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"1.3.1",</w:t>
      </w:r>
    </w:p>
    <w:p w14:paraId="4C62FBF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t>
      </w:r>
      <w:proofErr w:type="spellStart"/>
      <w:r w:rsidRPr="00130981">
        <w:rPr>
          <w:rFonts w:ascii="Courier New" w:eastAsia="Times New Roman" w:hAnsi="Courier New" w:cs="Courier New"/>
          <w:color w:val="000000"/>
          <w:sz w:val="20"/>
          <w:szCs w:val="20"/>
        </w:rPr>
        <w:t>jsonparse</w:t>
      </w:r>
      <w:proofErr w:type="spellEnd"/>
      <w:r w:rsidRPr="00130981">
        <w:rPr>
          <w:rFonts w:ascii="Courier New" w:eastAsia="Times New Roman" w:hAnsi="Courier New" w:cs="Courier New"/>
          <w:color w:val="000000"/>
          <w:sz w:val="20"/>
          <w:szCs w:val="20"/>
        </w:rPr>
        <w:t>/-/jsonparse-1.3.1.tgz",</w:t>
      </w:r>
    </w:p>
    <w:p w14:paraId="0C6A202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"sha512-POQXvpdL69+CluYsillJ7SUhKvytYjW9vG/GKpnf+xP8UWgYEM/RaMzHHofbALDiKbbP1W8UEYmgGl39WkPZsg==",</w:t>
      </w:r>
    </w:p>
    <w:p w14:paraId="5E60730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352A8F5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3CCAD43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jsprim</w:t>
      </w:r>
      <w:proofErr w:type="spellEnd"/>
      <w:r w:rsidRPr="00130981">
        <w:rPr>
          <w:rFonts w:ascii="Courier New" w:eastAsia="Times New Roman" w:hAnsi="Courier New" w:cs="Courier New"/>
          <w:color w:val="000000"/>
          <w:sz w:val="20"/>
          <w:szCs w:val="20"/>
        </w:rPr>
        <w:t>": {</w:t>
      </w:r>
    </w:p>
    <w:p w14:paraId="4C3C8F0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"1.4.2",</w:t>
      </w:r>
    </w:p>
    <w:p w14:paraId="4A49120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t>
      </w:r>
      <w:proofErr w:type="spellStart"/>
      <w:r w:rsidRPr="00130981">
        <w:rPr>
          <w:rFonts w:ascii="Courier New" w:eastAsia="Times New Roman" w:hAnsi="Courier New" w:cs="Courier New"/>
          <w:color w:val="000000"/>
          <w:sz w:val="20"/>
          <w:szCs w:val="20"/>
        </w:rPr>
        <w:t>jsprim</w:t>
      </w:r>
      <w:proofErr w:type="spellEnd"/>
      <w:r w:rsidRPr="00130981">
        <w:rPr>
          <w:rFonts w:ascii="Courier New" w:eastAsia="Times New Roman" w:hAnsi="Courier New" w:cs="Courier New"/>
          <w:color w:val="000000"/>
          <w:sz w:val="20"/>
          <w:szCs w:val="20"/>
        </w:rPr>
        <w:t>/-/jsprim-1.4.2.tgz",</w:t>
      </w:r>
    </w:p>
    <w:p w14:paraId="70469A9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"sha512-P2bSOMAc/ciLz6DzgjVlGJP9+BrJWu5UDGK70C2iweC5QBIeFf0ZXRvGjEj2uYgrY2MkAAhsSWHDWlFtEroZWw==",</w:t>
      </w:r>
    </w:p>
    <w:p w14:paraId="5FA5AE8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722668C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468FA44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assert</w:t>
      </w:r>
      <w:proofErr w:type="gramEnd"/>
      <w:r w:rsidRPr="00130981">
        <w:rPr>
          <w:rFonts w:ascii="Courier New" w:eastAsia="Times New Roman" w:hAnsi="Courier New" w:cs="Courier New"/>
          <w:color w:val="000000"/>
          <w:sz w:val="20"/>
          <w:szCs w:val="20"/>
        </w:rPr>
        <w:t>-plus": "1.0.0",</w:t>
      </w:r>
    </w:p>
    <w:p w14:paraId="0F9DA13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extsprintf</w:t>
      </w:r>
      <w:proofErr w:type="spellEnd"/>
      <w:r w:rsidRPr="00130981">
        <w:rPr>
          <w:rFonts w:ascii="Courier New" w:eastAsia="Times New Roman" w:hAnsi="Courier New" w:cs="Courier New"/>
          <w:color w:val="000000"/>
          <w:sz w:val="20"/>
          <w:szCs w:val="20"/>
        </w:rPr>
        <w:t>": "1.3.0",</w:t>
      </w:r>
    </w:p>
    <w:p w14:paraId="2D3F878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json</w:t>
      </w:r>
      <w:proofErr w:type="spellEnd"/>
      <w:proofErr w:type="gramEnd"/>
      <w:r w:rsidRPr="00130981">
        <w:rPr>
          <w:rFonts w:ascii="Courier New" w:eastAsia="Times New Roman" w:hAnsi="Courier New" w:cs="Courier New"/>
          <w:color w:val="000000"/>
          <w:sz w:val="20"/>
          <w:szCs w:val="20"/>
        </w:rPr>
        <w:t>-schema": "0.4.0",</w:t>
      </w:r>
    </w:p>
    <w:p w14:paraId="793E8B1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verror</w:t>
      </w:r>
      <w:proofErr w:type="spellEnd"/>
      <w:r w:rsidRPr="00130981">
        <w:rPr>
          <w:rFonts w:ascii="Courier New" w:eastAsia="Times New Roman" w:hAnsi="Courier New" w:cs="Courier New"/>
          <w:color w:val="000000"/>
          <w:sz w:val="20"/>
          <w:szCs w:val="20"/>
        </w:rPr>
        <w:t>": "1.10.0"</w:t>
      </w:r>
    </w:p>
    <w:p w14:paraId="6F6A339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584AF47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E91386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jszip</w:t>
      </w:r>
      <w:proofErr w:type="spellEnd"/>
      <w:r w:rsidRPr="00130981">
        <w:rPr>
          <w:rFonts w:ascii="Courier New" w:eastAsia="Times New Roman" w:hAnsi="Courier New" w:cs="Courier New"/>
          <w:color w:val="000000"/>
          <w:sz w:val="20"/>
          <w:szCs w:val="20"/>
        </w:rPr>
        <w:t>": {</w:t>
      </w:r>
    </w:p>
    <w:p w14:paraId="342D594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"3.10.1",</w:t>
      </w:r>
    </w:p>
    <w:p w14:paraId="4AC5CEE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t>
      </w:r>
      <w:proofErr w:type="spellStart"/>
      <w:r w:rsidRPr="00130981">
        <w:rPr>
          <w:rFonts w:ascii="Courier New" w:eastAsia="Times New Roman" w:hAnsi="Courier New" w:cs="Courier New"/>
          <w:color w:val="000000"/>
          <w:sz w:val="20"/>
          <w:szCs w:val="20"/>
        </w:rPr>
        <w:t>jszip</w:t>
      </w:r>
      <w:proofErr w:type="spellEnd"/>
      <w:r w:rsidRPr="00130981">
        <w:rPr>
          <w:rFonts w:ascii="Courier New" w:eastAsia="Times New Roman" w:hAnsi="Courier New" w:cs="Courier New"/>
          <w:color w:val="000000"/>
          <w:sz w:val="20"/>
          <w:szCs w:val="20"/>
        </w:rPr>
        <w:t>/-/jszip-3.10.1.tgz",</w:t>
      </w:r>
    </w:p>
    <w:p w14:paraId="21A062C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"sha512-xXDvecyTpGLrqFrvkrUSoxxfJI5AH7U8zxxtVclpsUtMCq4JQ290LY8AW5c7Ggnr/Y/oK+bQMbqK2qmtk3pN4g==",</w:t>
      </w:r>
    </w:p>
    <w:p w14:paraId="20F9DF0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2CEE09F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43018E0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"lie": "~3.3.0",</w:t>
      </w:r>
    </w:p>
    <w:p w14:paraId="2DB2134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pako</w:t>
      </w:r>
      <w:proofErr w:type="spellEnd"/>
      <w:r w:rsidRPr="00130981">
        <w:rPr>
          <w:rFonts w:ascii="Courier New" w:eastAsia="Times New Roman" w:hAnsi="Courier New" w:cs="Courier New"/>
          <w:color w:val="000000"/>
          <w:sz w:val="20"/>
          <w:szCs w:val="20"/>
        </w:rPr>
        <w:t>": "~1.0.2",</w:t>
      </w:r>
    </w:p>
    <w:p w14:paraId="2399A2B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readable</w:t>
      </w:r>
      <w:proofErr w:type="gramEnd"/>
      <w:r w:rsidRPr="00130981">
        <w:rPr>
          <w:rFonts w:ascii="Courier New" w:eastAsia="Times New Roman" w:hAnsi="Courier New" w:cs="Courier New"/>
          <w:color w:val="000000"/>
          <w:sz w:val="20"/>
          <w:szCs w:val="20"/>
        </w:rPr>
        <w:t>-stream": "~2.3.6",</w:t>
      </w:r>
    </w:p>
    <w:p w14:paraId="58043B3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setimmediate</w:t>
      </w:r>
      <w:proofErr w:type="spellEnd"/>
      <w:r w:rsidRPr="00130981">
        <w:rPr>
          <w:rFonts w:ascii="Courier New" w:eastAsia="Times New Roman" w:hAnsi="Courier New" w:cs="Courier New"/>
          <w:color w:val="000000"/>
          <w:sz w:val="20"/>
          <w:szCs w:val="20"/>
        </w:rPr>
        <w:t>": "^1.0.5"</w:t>
      </w:r>
    </w:p>
    <w:p w14:paraId="3560AD0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58DAF60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31C65F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"karma": {</w:t>
      </w:r>
    </w:p>
    <w:p w14:paraId="5381B51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lastRenderedPageBreak/>
        <w:t xml:space="preserve">      "version": "5.0.9",</w:t>
      </w:r>
    </w:p>
    <w:p w14:paraId="320DEC5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"https://registry.npmjs.org/karma/-/karma-5.0.9.tgz",</w:t>
      </w:r>
    </w:p>
    <w:p w14:paraId="5B3047B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"sha512-dUA5z7Lo7G4FRSe1ZAXqOINEEWxmCjDBbfRBmU/wYlSMwxUQJP/tEEP90yJt3Uqo03s9rCgVnxtlfq+uDhxSPg==",</w:t>
      </w:r>
    </w:p>
    <w:p w14:paraId="663BA18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18B0896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47948B6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body</w:t>
      </w:r>
      <w:proofErr w:type="gramEnd"/>
      <w:r w:rsidRPr="00130981">
        <w:rPr>
          <w:rFonts w:ascii="Courier New" w:eastAsia="Times New Roman" w:hAnsi="Courier New" w:cs="Courier New"/>
          <w:color w:val="000000"/>
          <w:sz w:val="20"/>
          <w:szCs w:val="20"/>
        </w:rPr>
        <w:t>-parser": "^1.19.0",</w:t>
      </w:r>
    </w:p>
    <w:p w14:paraId="28B433A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"braces": "^3.0.2",</w:t>
      </w:r>
    </w:p>
    <w:p w14:paraId="242F3E1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chokidar</w:t>
      </w:r>
      <w:proofErr w:type="spellEnd"/>
      <w:r w:rsidRPr="00130981">
        <w:rPr>
          <w:rFonts w:ascii="Courier New" w:eastAsia="Times New Roman" w:hAnsi="Courier New" w:cs="Courier New"/>
          <w:color w:val="000000"/>
          <w:sz w:val="20"/>
          <w:szCs w:val="20"/>
        </w:rPr>
        <w:t>": "^3.0.0",</w:t>
      </w:r>
    </w:p>
    <w:p w14:paraId="436E458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"colors": "^1.4.0",</w:t>
      </w:r>
    </w:p>
    <w:p w14:paraId="786D72C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"connect": "^3.7.0",</w:t>
      </w:r>
    </w:p>
    <w:p w14:paraId="19DA15D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"di": "^0.0.1",</w:t>
      </w:r>
    </w:p>
    <w:p w14:paraId="5E858EA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dom</w:t>
      </w:r>
      <w:proofErr w:type="spellEnd"/>
      <w:proofErr w:type="gramEnd"/>
      <w:r w:rsidRPr="00130981">
        <w:rPr>
          <w:rFonts w:ascii="Courier New" w:eastAsia="Times New Roman" w:hAnsi="Courier New" w:cs="Courier New"/>
          <w:color w:val="000000"/>
          <w:sz w:val="20"/>
          <w:szCs w:val="20"/>
        </w:rPr>
        <w:t>-serialize": "^2.2.1",</w:t>
      </w:r>
    </w:p>
    <w:p w14:paraId="44BDC46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"flatted": "^2.0.2",</w:t>
      </w:r>
    </w:p>
    <w:p w14:paraId="3F247E4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"glob": "^7.1.6",</w:t>
      </w:r>
    </w:p>
    <w:p w14:paraId="760E5CD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graceful</w:t>
      </w:r>
      <w:proofErr w:type="gramEnd"/>
      <w:r w:rsidRPr="00130981">
        <w:rPr>
          <w:rFonts w:ascii="Courier New" w:eastAsia="Times New Roman" w:hAnsi="Courier New" w:cs="Courier New"/>
          <w:color w:val="000000"/>
          <w:sz w:val="20"/>
          <w:szCs w:val="20"/>
        </w:rPr>
        <w:t>-fs": "^4.2.4",</w:t>
      </w:r>
    </w:p>
    <w:p w14:paraId="200C6A2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http</w:t>
      </w:r>
      <w:proofErr w:type="gramEnd"/>
      <w:r w:rsidRPr="00130981">
        <w:rPr>
          <w:rFonts w:ascii="Courier New" w:eastAsia="Times New Roman" w:hAnsi="Courier New" w:cs="Courier New"/>
          <w:color w:val="000000"/>
          <w:sz w:val="20"/>
          <w:szCs w:val="20"/>
        </w:rPr>
        <w:t>-proxy": "^1.18.1",</w:t>
      </w:r>
    </w:p>
    <w:p w14:paraId="1751A0C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isbinaryfile</w:t>
      </w:r>
      <w:proofErr w:type="spellEnd"/>
      <w:r w:rsidRPr="00130981">
        <w:rPr>
          <w:rFonts w:ascii="Courier New" w:eastAsia="Times New Roman" w:hAnsi="Courier New" w:cs="Courier New"/>
          <w:color w:val="000000"/>
          <w:sz w:val="20"/>
          <w:szCs w:val="20"/>
        </w:rPr>
        <w:t>": "^4.0.6",</w:t>
      </w:r>
    </w:p>
    <w:p w14:paraId="3192C69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lodash</w:t>
      </w:r>
      <w:proofErr w:type="spellEnd"/>
      <w:r w:rsidRPr="00130981">
        <w:rPr>
          <w:rFonts w:ascii="Courier New" w:eastAsia="Times New Roman" w:hAnsi="Courier New" w:cs="Courier New"/>
          <w:color w:val="000000"/>
          <w:sz w:val="20"/>
          <w:szCs w:val="20"/>
        </w:rPr>
        <w:t>": "^4.17.15",</w:t>
      </w:r>
    </w:p>
    <w:p w14:paraId="66DA75A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"log4js": "^6.2.1",</w:t>
      </w:r>
    </w:p>
    <w:p w14:paraId="65E1B60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"mime": "^2.4.5",</w:t>
      </w:r>
    </w:p>
    <w:p w14:paraId="1F121E1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minimatch</w:t>
      </w:r>
      <w:proofErr w:type="spellEnd"/>
      <w:r w:rsidRPr="00130981">
        <w:rPr>
          <w:rFonts w:ascii="Courier New" w:eastAsia="Times New Roman" w:hAnsi="Courier New" w:cs="Courier New"/>
          <w:color w:val="000000"/>
          <w:sz w:val="20"/>
          <w:szCs w:val="20"/>
        </w:rPr>
        <w:t>": "^3.0.4",</w:t>
      </w:r>
    </w:p>
    <w:p w14:paraId="151A0F0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qjobs</w:t>
      </w:r>
      <w:proofErr w:type="spellEnd"/>
      <w:r w:rsidRPr="00130981">
        <w:rPr>
          <w:rFonts w:ascii="Courier New" w:eastAsia="Times New Roman" w:hAnsi="Courier New" w:cs="Courier New"/>
          <w:color w:val="000000"/>
          <w:sz w:val="20"/>
          <w:szCs w:val="20"/>
        </w:rPr>
        <w:t>": "^1.2.0",</w:t>
      </w:r>
    </w:p>
    <w:p w14:paraId="23BE9CB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range</w:t>
      </w:r>
      <w:proofErr w:type="gramEnd"/>
      <w:r w:rsidRPr="00130981">
        <w:rPr>
          <w:rFonts w:ascii="Courier New" w:eastAsia="Times New Roman" w:hAnsi="Courier New" w:cs="Courier New"/>
          <w:color w:val="000000"/>
          <w:sz w:val="20"/>
          <w:szCs w:val="20"/>
        </w:rPr>
        <w:t>-parser": "^1.2.1",</w:t>
      </w:r>
    </w:p>
    <w:p w14:paraId="628EDBE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rimraf</w:t>
      </w:r>
      <w:proofErr w:type="spellEnd"/>
      <w:r w:rsidRPr="00130981">
        <w:rPr>
          <w:rFonts w:ascii="Courier New" w:eastAsia="Times New Roman" w:hAnsi="Courier New" w:cs="Courier New"/>
          <w:color w:val="000000"/>
          <w:sz w:val="20"/>
          <w:szCs w:val="20"/>
        </w:rPr>
        <w:t>": "^3.0.2",</w:t>
      </w:r>
    </w:p>
    <w:p w14:paraId="1D978C2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"socket.io": "^2.3.0",</w:t>
      </w:r>
    </w:p>
    <w:p w14:paraId="59E7ABF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source</w:t>
      </w:r>
      <w:proofErr w:type="gramEnd"/>
      <w:r w:rsidRPr="00130981">
        <w:rPr>
          <w:rFonts w:ascii="Courier New" w:eastAsia="Times New Roman" w:hAnsi="Courier New" w:cs="Courier New"/>
          <w:color w:val="000000"/>
          <w:sz w:val="20"/>
          <w:szCs w:val="20"/>
        </w:rPr>
        <w:t>-map": "^0.6.1",</w:t>
      </w:r>
    </w:p>
    <w:p w14:paraId="27BC5A9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tmp</w:t>
      </w:r>
      <w:proofErr w:type="spellEnd"/>
      <w:r w:rsidRPr="00130981">
        <w:rPr>
          <w:rFonts w:ascii="Courier New" w:eastAsia="Times New Roman" w:hAnsi="Courier New" w:cs="Courier New"/>
          <w:color w:val="000000"/>
          <w:sz w:val="20"/>
          <w:szCs w:val="20"/>
        </w:rPr>
        <w:t>": "0.2.1",</w:t>
      </w:r>
    </w:p>
    <w:p w14:paraId="7FEB964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ua</w:t>
      </w:r>
      <w:proofErr w:type="spellEnd"/>
      <w:proofErr w:type="gramEnd"/>
      <w:r w:rsidRPr="00130981">
        <w:rPr>
          <w:rFonts w:ascii="Courier New" w:eastAsia="Times New Roman" w:hAnsi="Courier New" w:cs="Courier New"/>
          <w:color w:val="000000"/>
          <w:sz w:val="20"/>
          <w:szCs w:val="20"/>
        </w:rPr>
        <w:t>-parser-</w:t>
      </w:r>
      <w:proofErr w:type="spellStart"/>
      <w:r w:rsidRPr="00130981">
        <w:rPr>
          <w:rFonts w:ascii="Courier New" w:eastAsia="Times New Roman" w:hAnsi="Courier New" w:cs="Courier New"/>
          <w:color w:val="000000"/>
          <w:sz w:val="20"/>
          <w:szCs w:val="20"/>
        </w:rPr>
        <w:t>js</w:t>
      </w:r>
      <w:proofErr w:type="spellEnd"/>
      <w:r w:rsidRPr="00130981">
        <w:rPr>
          <w:rFonts w:ascii="Courier New" w:eastAsia="Times New Roman" w:hAnsi="Courier New" w:cs="Courier New"/>
          <w:color w:val="000000"/>
          <w:sz w:val="20"/>
          <w:szCs w:val="20"/>
        </w:rPr>
        <w:t>": "0.7.21",</w:t>
      </w:r>
    </w:p>
    <w:p w14:paraId="0BF25DE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yargs</w:t>
      </w:r>
      <w:proofErr w:type="spellEnd"/>
      <w:r w:rsidRPr="00130981">
        <w:rPr>
          <w:rFonts w:ascii="Courier New" w:eastAsia="Times New Roman" w:hAnsi="Courier New" w:cs="Courier New"/>
          <w:color w:val="000000"/>
          <w:sz w:val="20"/>
          <w:szCs w:val="20"/>
        </w:rPr>
        <w:t>": "^15.3.1"</w:t>
      </w:r>
    </w:p>
    <w:p w14:paraId="6C08E42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2C2543F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"dependencies": {</w:t>
      </w:r>
    </w:p>
    <w:p w14:paraId="2CAE5E7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ansi</w:t>
      </w:r>
      <w:proofErr w:type="spellEnd"/>
      <w:proofErr w:type="gramEnd"/>
      <w:r w:rsidRPr="00130981">
        <w:rPr>
          <w:rFonts w:ascii="Courier New" w:eastAsia="Times New Roman" w:hAnsi="Courier New" w:cs="Courier New"/>
          <w:color w:val="000000"/>
          <w:sz w:val="20"/>
          <w:szCs w:val="20"/>
        </w:rPr>
        <w:t>-regex": {</w:t>
      </w:r>
    </w:p>
    <w:p w14:paraId="386B948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"5.0.1",</w:t>
      </w:r>
    </w:p>
    <w:p w14:paraId="122D3AC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t>
      </w:r>
      <w:proofErr w:type="spellStart"/>
      <w:r w:rsidRPr="00130981">
        <w:rPr>
          <w:rFonts w:ascii="Courier New" w:eastAsia="Times New Roman" w:hAnsi="Courier New" w:cs="Courier New"/>
          <w:color w:val="000000"/>
          <w:sz w:val="20"/>
          <w:szCs w:val="20"/>
        </w:rPr>
        <w:t>ansi</w:t>
      </w:r>
      <w:proofErr w:type="spellEnd"/>
      <w:r w:rsidRPr="00130981">
        <w:rPr>
          <w:rFonts w:ascii="Courier New" w:eastAsia="Times New Roman" w:hAnsi="Courier New" w:cs="Courier New"/>
          <w:color w:val="000000"/>
          <w:sz w:val="20"/>
          <w:szCs w:val="20"/>
        </w:rPr>
        <w:t>-regex/-/ansi-regex-5.0.1.tgz",</w:t>
      </w:r>
    </w:p>
    <w:p w14:paraId="6C34F8A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"sha512-quJQXlTSUGL2LH9SUXo8VwsY4soanhgo6LNSm84E1LBcE8s3O0wpdiRzyR9z/ZZJMlMWv37qOOb9pdJlMUEKFQ==",</w:t>
      </w:r>
    </w:p>
    <w:p w14:paraId="4733EB0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2DCBFC4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0599108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ansi</w:t>
      </w:r>
      <w:proofErr w:type="spellEnd"/>
      <w:proofErr w:type="gramEnd"/>
      <w:r w:rsidRPr="00130981">
        <w:rPr>
          <w:rFonts w:ascii="Courier New" w:eastAsia="Times New Roman" w:hAnsi="Courier New" w:cs="Courier New"/>
          <w:color w:val="000000"/>
          <w:sz w:val="20"/>
          <w:szCs w:val="20"/>
        </w:rPr>
        <w:t>-styles": {</w:t>
      </w:r>
    </w:p>
    <w:p w14:paraId="5C1AAB8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"4.3.0",</w:t>
      </w:r>
    </w:p>
    <w:p w14:paraId="0633609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"https://registry.npmjs.org/ansi-styles/-/ansi-styles-4.3.0.tgz",</w:t>
      </w:r>
    </w:p>
    <w:p w14:paraId="7C0E499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"sha512-zbB9rCJAT1rbjiVDb2hqKFHNYLxgtk8NURxZ3IZwD3F6NtxbXZQCnnSi1Lkx+IDohdPlFp222wVALIheZJQSEg==",</w:t>
      </w:r>
    </w:p>
    <w:p w14:paraId="4B29140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01F2D83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5C5D973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color</w:t>
      </w:r>
      <w:proofErr w:type="gramEnd"/>
      <w:r w:rsidRPr="00130981">
        <w:rPr>
          <w:rFonts w:ascii="Courier New" w:eastAsia="Times New Roman" w:hAnsi="Courier New" w:cs="Courier New"/>
          <w:color w:val="000000"/>
          <w:sz w:val="20"/>
          <w:szCs w:val="20"/>
        </w:rPr>
        <w:t>-convert": "^2.0.1"</w:t>
      </w:r>
    </w:p>
    <w:p w14:paraId="0D7FD02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7B618CE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868971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camelcase</w:t>
      </w:r>
      <w:proofErr w:type="spellEnd"/>
      <w:r w:rsidRPr="00130981">
        <w:rPr>
          <w:rFonts w:ascii="Courier New" w:eastAsia="Times New Roman" w:hAnsi="Courier New" w:cs="Courier New"/>
          <w:color w:val="000000"/>
          <w:sz w:val="20"/>
          <w:szCs w:val="20"/>
        </w:rPr>
        <w:t>": {</w:t>
      </w:r>
    </w:p>
    <w:p w14:paraId="0F787D4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"5.3.1",</w:t>
      </w:r>
    </w:p>
    <w:p w14:paraId="1C6A202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t>
      </w:r>
      <w:proofErr w:type="spellStart"/>
      <w:r w:rsidRPr="00130981">
        <w:rPr>
          <w:rFonts w:ascii="Courier New" w:eastAsia="Times New Roman" w:hAnsi="Courier New" w:cs="Courier New"/>
          <w:color w:val="000000"/>
          <w:sz w:val="20"/>
          <w:szCs w:val="20"/>
        </w:rPr>
        <w:t>camelcase</w:t>
      </w:r>
      <w:proofErr w:type="spellEnd"/>
      <w:r w:rsidRPr="00130981">
        <w:rPr>
          <w:rFonts w:ascii="Courier New" w:eastAsia="Times New Roman" w:hAnsi="Courier New" w:cs="Courier New"/>
          <w:color w:val="000000"/>
          <w:sz w:val="20"/>
          <w:szCs w:val="20"/>
        </w:rPr>
        <w:t>/-/camelcase-5.3.1.tgz",</w:t>
      </w:r>
    </w:p>
    <w:p w14:paraId="2E601D1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lastRenderedPageBreak/>
        <w:t xml:space="preserve">          "integrity": "sha512-L28STB170nwWS63UjtlEOE3dldQApaJXZkOI1uMFfzf3rRuPegHaHesyee+YxQ+W6SvRDQV6UrdOdRiR153wJg==",</w:t>
      </w:r>
    </w:p>
    <w:p w14:paraId="384983B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774E63A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1551367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cliui</w:t>
      </w:r>
      <w:proofErr w:type="spellEnd"/>
      <w:r w:rsidRPr="00130981">
        <w:rPr>
          <w:rFonts w:ascii="Courier New" w:eastAsia="Times New Roman" w:hAnsi="Courier New" w:cs="Courier New"/>
          <w:color w:val="000000"/>
          <w:sz w:val="20"/>
          <w:szCs w:val="20"/>
        </w:rPr>
        <w:t>": {</w:t>
      </w:r>
    </w:p>
    <w:p w14:paraId="67A41DF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"6.0.0",</w:t>
      </w:r>
    </w:p>
    <w:p w14:paraId="1E1E94A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t>
      </w:r>
      <w:proofErr w:type="spellStart"/>
      <w:r w:rsidRPr="00130981">
        <w:rPr>
          <w:rFonts w:ascii="Courier New" w:eastAsia="Times New Roman" w:hAnsi="Courier New" w:cs="Courier New"/>
          <w:color w:val="000000"/>
          <w:sz w:val="20"/>
          <w:szCs w:val="20"/>
        </w:rPr>
        <w:t>cliui</w:t>
      </w:r>
      <w:proofErr w:type="spellEnd"/>
      <w:r w:rsidRPr="00130981">
        <w:rPr>
          <w:rFonts w:ascii="Courier New" w:eastAsia="Times New Roman" w:hAnsi="Courier New" w:cs="Courier New"/>
          <w:color w:val="000000"/>
          <w:sz w:val="20"/>
          <w:szCs w:val="20"/>
        </w:rPr>
        <w:t>/-/cliui-6.0.0.tgz",</w:t>
      </w:r>
    </w:p>
    <w:p w14:paraId="1639912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"sha512-t6wbgtoCXvAzst7QgXxJYqPt0usEfbgQdftEPbLL/cvv6HPE5VgvqCuAIDR0NgU52ds6rFwqrgakNLrHEjCbrQ==",</w:t>
      </w:r>
    </w:p>
    <w:p w14:paraId="3983424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7B91F92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2A102DD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string</w:t>
      </w:r>
      <w:proofErr w:type="gramEnd"/>
      <w:r w:rsidRPr="00130981">
        <w:rPr>
          <w:rFonts w:ascii="Courier New" w:eastAsia="Times New Roman" w:hAnsi="Courier New" w:cs="Courier New"/>
          <w:color w:val="000000"/>
          <w:sz w:val="20"/>
          <w:szCs w:val="20"/>
        </w:rPr>
        <w:t>-width": "^4.2.0",</w:t>
      </w:r>
    </w:p>
    <w:p w14:paraId="49BADDC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strip</w:t>
      </w:r>
      <w:proofErr w:type="gramEnd"/>
      <w:r w:rsidRPr="00130981">
        <w:rPr>
          <w:rFonts w:ascii="Courier New" w:eastAsia="Times New Roman" w:hAnsi="Courier New" w:cs="Courier New"/>
          <w:color w:val="000000"/>
          <w:sz w:val="20"/>
          <w:szCs w:val="20"/>
        </w:rPr>
        <w:t>-</w:t>
      </w:r>
      <w:proofErr w:type="spellStart"/>
      <w:r w:rsidRPr="00130981">
        <w:rPr>
          <w:rFonts w:ascii="Courier New" w:eastAsia="Times New Roman" w:hAnsi="Courier New" w:cs="Courier New"/>
          <w:color w:val="000000"/>
          <w:sz w:val="20"/>
          <w:szCs w:val="20"/>
        </w:rPr>
        <w:t>ansi</w:t>
      </w:r>
      <w:proofErr w:type="spellEnd"/>
      <w:r w:rsidRPr="00130981">
        <w:rPr>
          <w:rFonts w:ascii="Courier New" w:eastAsia="Times New Roman" w:hAnsi="Courier New" w:cs="Courier New"/>
          <w:color w:val="000000"/>
          <w:sz w:val="20"/>
          <w:szCs w:val="20"/>
        </w:rPr>
        <w:t>": "^6.0.0",</w:t>
      </w:r>
    </w:p>
    <w:p w14:paraId="20DB0B3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wrap</w:t>
      </w:r>
      <w:proofErr w:type="gramEnd"/>
      <w:r w:rsidRPr="00130981">
        <w:rPr>
          <w:rFonts w:ascii="Courier New" w:eastAsia="Times New Roman" w:hAnsi="Courier New" w:cs="Courier New"/>
          <w:color w:val="000000"/>
          <w:sz w:val="20"/>
          <w:szCs w:val="20"/>
        </w:rPr>
        <w:t>-</w:t>
      </w:r>
      <w:proofErr w:type="spellStart"/>
      <w:r w:rsidRPr="00130981">
        <w:rPr>
          <w:rFonts w:ascii="Courier New" w:eastAsia="Times New Roman" w:hAnsi="Courier New" w:cs="Courier New"/>
          <w:color w:val="000000"/>
          <w:sz w:val="20"/>
          <w:szCs w:val="20"/>
        </w:rPr>
        <w:t>ansi</w:t>
      </w:r>
      <w:proofErr w:type="spellEnd"/>
      <w:r w:rsidRPr="00130981">
        <w:rPr>
          <w:rFonts w:ascii="Courier New" w:eastAsia="Times New Roman" w:hAnsi="Courier New" w:cs="Courier New"/>
          <w:color w:val="000000"/>
          <w:sz w:val="20"/>
          <w:szCs w:val="20"/>
        </w:rPr>
        <w:t>": "^6.2.0"</w:t>
      </w:r>
    </w:p>
    <w:p w14:paraId="0E4AE4E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A3B245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79ED011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color</w:t>
      </w:r>
      <w:proofErr w:type="gramEnd"/>
      <w:r w:rsidRPr="00130981">
        <w:rPr>
          <w:rFonts w:ascii="Courier New" w:eastAsia="Times New Roman" w:hAnsi="Courier New" w:cs="Courier New"/>
          <w:color w:val="000000"/>
          <w:sz w:val="20"/>
          <w:szCs w:val="20"/>
        </w:rPr>
        <w:t>-convert": {</w:t>
      </w:r>
    </w:p>
    <w:p w14:paraId="144F4B5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"2.0.1",</w:t>
      </w:r>
    </w:p>
    <w:p w14:paraId="4108F70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"https://registry.npmjs.org/color-convert/-/color-convert-2.0.1.tgz",</w:t>
      </w:r>
    </w:p>
    <w:p w14:paraId="0FF9C5E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"sha512-RRECPsj7iu/xb5oKYcsFHSppFNnsj/52OVTRKb4zP5onXwVF3zVmmToNcOfGC+CRDpfK/U584fMg38ZHCaElKQ==",</w:t>
      </w:r>
    </w:p>
    <w:p w14:paraId="7C28DF4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470B0D9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0E14854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color</w:t>
      </w:r>
      <w:proofErr w:type="gramEnd"/>
      <w:r w:rsidRPr="00130981">
        <w:rPr>
          <w:rFonts w:ascii="Courier New" w:eastAsia="Times New Roman" w:hAnsi="Courier New" w:cs="Courier New"/>
          <w:color w:val="000000"/>
          <w:sz w:val="20"/>
          <w:szCs w:val="20"/>
        </w:rPr>
        <w:t>-name": "~1.1.4"</w:t>
      </w:r>
    </w:p>
    <w:p w14:paraId="4449326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71F9C2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22B6F60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color</w:t>
      </w:r>
      <w:proofErr w:type="gramEnd"/>
      <w:r w:rsidRPr="00130981">
        <w:rPr>
          <w:rFonts w:ascii="Courier New" w:eastAsia="Times New Roman" w:hAnsi="Courier New" w:cs="Courier New"/>
          <w:color w:val="000000"/>
          <w:sz w:val="20"/>
          <w:szCs w:val="20"/>
        </w:rPr>
        <w:t>-name": {</w:t>
      </w:r>
    </w:p>
    <w:p w14:paraId="60099DF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"1.1.4",</w:t>
      </w:r>
    </w:p>
    <w:p w14:paraId="6BFF1A9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"https://registry.npmjs.org/color-name/-/color-name-1.1.4.tgz",</w:t>
      </w:r>
    </w:p>
    <w:p w14:paraId="34AC4D0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"sha512-dOy+3AuW3a2wNbZHIuMZpTcgjGuLU/uBL/ubcZF9OXbDo8ff4O8yVp5Bf0efS8uEoYo5q4Fx7dY9OgQGXgAsQA==",</w:t>
      </w:r>
    </w:p>
    <w:p w14:paraId="5114D41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27199DE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1CCB39B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emoji</w:t>
      </w:r>
      <w:proofErr w:type="gramEnd"/>
      <w:r w:rsidRPr="00130981">
        <w:rPr>
          <w:rFonts w:ascii="Courier New" w:eastAsia="Times New Roman" w:hAnsi="Courier New" w:cs="Courier New"/>
          <w:color w:val="000000"/>
          <w:sz w:val="20"/>
          <w:szCs w:val="20"/>
        </w:rPr>
        <w:t>-regex": {</w:t>
      </w:r>
    </w:p>
    <w:p w14:paraId="3B725EC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"8.0.0",</w:t>
      </w:r>
    </w:p>
    <w:p w14:paraId="2DA9BED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"https://registry.npmjs.org/emoji-regex/-/emoji-regex-8.0.0.tgz",</w:t>
      </w:r>
    </w:p>
    <w:p w14:paraId="640B4F2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"sha512-MSjYzcWNOA0ewAHpz0MxpYFvwg6yjy1NG3xteoqz644VCo/RPgnr1/GGt+ic3iJTzQ8Eu3TdM14SawnVUmGE6A==",</w:t>
      </w:r>
    </w:p>
    <w:p w14:paraId="20E8F14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237CDD4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0842A8C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find</w:t>
      </w:r>
      <w:proofErr w:type="gramEnd"/>
      <w:r w:rsidRPr="00130981">
        <w:rPr>
          <w:rFonts w:ascii="Courier New" w:eastAsia="Times New Roman" w:hAnsi="Courier New" w:cs="Courier New"/>
          <w:color w:val="000000"/>
          <w:sz w:val="20"/>
          <w:szCs w:val="20"/>
        </w:rPr>
        <w:t>-up": {</w:t>
      </w:r>
    </w:p>
    <w:p w14:paraId="0051403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"4.1.0",</w:t>
      </w:r>
    </w:p>
    <w:p w14:paraId="4819761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"https://registry.npmjs.org/find-up/-/find-up-4.1.0.tgz",</w:t>
      </w:r>
    </w:p>
    <w:p w14:paraId="13D430B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"sha512-PpOwAdQ/YlXQ2vj8a3h8IipDuYRi3wceVQQGYWxNINccq40Anw7BlsEXCMbt1Zt+OLA6Fq9suIpIWD0OsnISlw==",</w:t>
      </w:r>
    </w:p>
    <w:p w14:paraId="4E5DB4F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7BF47BC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6D3DCB3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locate</w:t>
      </w:r>
      <w:proofErr w:type="gramEnd"/>
      <w:r w:rsidRPr="00130981">
        <w:rPr>
          <w:rFonts w:ascii="Courier New" w:eastAsia="Times New Roman" w:hAnsi="Courier New" w:cs="Courier New"/>
          <w:color w:val="000000"/>
          <w:sz w:val="20"/>
          <w:szCs w:val="20"/>
        </w:rPr>
        <w:t>-path": "^5.0.0",</w:t>
      </w:r>
    </w:p>
    <w:p w14:paraId="76AA37A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path</w:t>
      </w:r>
      <w:proofErr w:type="gramEnd"/>
      <w:r w:rsidRPr="00130981">
        <w:rPr>
          <w:rFonts w:ascii="Courier New" w:eastAsia="Times New Roman" w:hAnsi="Courier New" w:cs="Courier New"/>
          <w:color w:val="000000"/>
          <w:sz w:val="20"/>
          <w:szCs w:val="20"/>
        </w:rPr>
        <w:t>-exists": "^4.0.0"</w:t>
      </w:r>
    </w:p>
    <w:p w14:paraId="7B24E0F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lastRenderedPageBreak/>
        <w:t xml:space="preserve">          }</w:t>
      </w:r>
    </w:p>
    <w:p w14:paraId="50D68C7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51D68D8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is</w:t>
      </w:r>
      <w:proofErr w:type="gramEnd"/>
      <w:r w:rsidRPr="00130981">
        <w:rPr>
          <w:rFonts w:ascii="Courier New" w:eastAsia="Times New Roman" w:hAnsi="Courier New" w:cs="Courier New"/>
          <w:color w:val="000000"/>
          <w:sz w:val="20"/>
          <w:szCs w:val="20"/>
        </w:rPr>
        <w:t>-fullwidth-code-point": {</w:t>
      </w:r>
    </w:p>
    <w:p w14:paraId="2EFFB8D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"3.0.0",</w:t>
      </w:r>
    </w:p>
    <w:p w14:paraId="23634A0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"https://registry.npmjs.org/is-fullwidth-code-point/-/is-fullwidth-code-point-3.0.0.tgz",</w:t>
      </w:r>
    </w:p>
    <w:p w14:paraId="331AD4C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"sha512-zymm5+u+sCsSWyD9qNaejV3DFvhCKclKdizYaJUuHA83RLjb7nSuGnddCHGv0hk+KY7BMAlsWeK4Ueg6EV6XQg==",</w:t>
      </w:r>
    </w:p>
    <w:p w14:paraId="27622DB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7C80814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8EC325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locate</w:t>
      </w:r>
      <w:proofErr w:type="gramEnd"/>
      <w:r w:rsidRPr="00130981">
        <w:rPr>
          <w:rFonts w:ascii="Courier New" w:eastAsia="Times New Roman" w:hAnsi="Courier New" w:cs="Courier New"/>
          <w:color w:val="000000"/>
          <w:sz w:val="20"/>
          <w:szCs w:val="20"/>
        </w:rPr>
        <w:t>-path": {</w:t>
      </w:r>
    </w:p>
    <w:p w14:paraId="4853502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"5.0.0",</w:t>
      </w:r>
    </w:p>
    <w:p w14:paraId="3F37A6C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"https://registry.npmjs.org/locate-path/-/locate-path-5.0.0.tgz",</w:t>
      </w:r>
    </w:p>
    <w:p w14:paraId="55056D9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"sha512-t7hw9pI+WvuwNJXwk5zVHpyhIqzg2qTlklJOf0mVxGSbe3Fp2VieZcduNYjaLDoy6p9uGpQEGWG87WpMKlNq8g==",</w:t>
      </w:r>
    </w:p>
    <w:p w14:paraId="4C492EA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2E8F10B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417FF1E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"p-locate": "^4.1.</w:t>
      </w:r>
      <w:proofErr w:type="gramStart"/>
      <w:r w:rsidRPr="00130981">
        <w:rPr>
          <w:rFonts w:ascii="Courier New" w:eastAsia="Times New Roman" w:hAnsi="Courier New" w:cs="Courier New"/>
          <w:color w:val="000000"/>
          <w:sz w:val="20"/>
          <w:szCs w:val="20"/>
        </w:rPr>
        <w:t>0</w:t>
      </w:r>
      <w:proofErr w:type="gramEnd"/>
      <w:r w:rsidRPr="00130981">
        <w:rPr>
          <w:rFonts w:ascii="Courier New" w:eastAsia="Times New Roman" w:hAnsi="Courier New" w:cs="Courier New"/>
          <w:color w:val="000000"/>
          <w:sz w:val="20"/>
          <w:szCs w:val="20"/>
        </w:rPr>
        <w:t>"</w:t>
      </w:r>
    </w:p>
    <w:p w14:paraId="646EF23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0F4F320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C3DF3C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"mime": {</w:t>
      </w:r>
    </w:p>
    <w:p w14:paraId="1FBEFC7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"2.6.0",</w:t>
      </w:r>
    </w:p>
    <w:p w14:paraId="7CE7C71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"https://registry.npmjs.org/mime/-/mime-2.6.0.tgz",</w:t>
      </w:r>
    </w:p>
    <w:p w14:paraId="62CD3B6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"sha512-USPkMeET31rOMiarsBNIHZKLGgvKc/LrjofAnBlOttf5ajRvqiRA8QsenbcooctK6d6Ts6aqZXBA+XbkKthiQg==",</w:t>
      </w:r>
    </w:p>
    <w:p w14:paraId="766CE96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4B4338C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CE74B1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"p-locate": {</w:t>
      </w:r>
    </w:p>
    <w:p w14:paraId="0039A9A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"4.1.0",</w:t>
      </w:r>
    </w:p>
    <w:p w14:paraId="3F2E009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"https://registry.npmjs.org/p-locate/-/p-locate-4.1.0.tgz",</w:t>
      </w:r>
    </w:p>
    <w:p w14:paraId="62D8D4E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"sha512-R79ZZ/0wAxKGu3oYMlz8jy/kbhsNrS7SKZ7PxEHBgJ5+F2mtFW2fK2cOtBh1cHYkQsbzFV7I+EoRKe6Yt0oK7A==",</w:t>
      </w:r>
    </w:p>
    <w:p w14:paraId="336B9CE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426FD3C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571BCB5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"p-limit": "^2.2.0"</w:t>
      </w:r>
    </w:p>
    <w:p w14:paraId="60557B5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A6A6AB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F8BBBD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path</w:t>
      </w:r>
      <w:proofErr w:type="gramEnd"/>
      <w:r w:rsidRPr="00130981">
        <w:rPr>
          <w:rFonts w:ascii="Courier New" w:eastAsia="Times New Roman" w:hAnsi="Courier New" w:cs="Courier New"/>
          <w:color w:val="000000"/>
          <w:sz w:val="20"/>
          <w:szCs w:val="20"/>
        </w:rPr>
        <w:t>-exists": {</w:t>
      </w:r>
    </w:p>
    <w:p w14:paraId="5EB272D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"4.0.0",</w:t>
      </w:r>
    </w:p>
    <w:p w14:paraId="7EEC511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"https://registry.npmjs.org/path-exists/-/path-exists-4.0.0.tgz",</w:t>
      </w:r>
    </w:p>
    <w:p w14:paraId="4AEF8E8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"sha512-ak9Qy5Q7jYb2Wwcey5Fpvg2KoAc/ZIhLSLOSBmRmygPsGwkVVt0fZa0qrtMz+m6tJTAHfZQ8FnmB4MG4LWy7/w==",</w:t>
      </w:r>
    </w:p>
    <w:p w14:paraId="633CEE9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3399431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19AF79F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source</w:t>
      </w:r>
      <w:proofErr w:type="gramEnd"/>
      <w:r w:rsidRPr="00130981">
        <w:rPr>
          <w:rFonts w:ascii="Courier New" w:eastAsia="Times New Roman" w:hAnsi="Courier New" w:cs="Courier New"/>
          <w:color w:val="000000"/>
          <w:sz w:val="20"/>
          <w:szCs w:val="20"/>
        </w:rPr>
        <w:t>-map": {</w:t>
      </w:r>
    </w:p>
    <w:p w14:paraId="7BE78DF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"0.6.1",</w:t>
      </w:r>
    </w:p>
    <w:p w14:paraId="7D3E194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"https://registry.npmjs.org/source-map/-/source-map-0.6.1.tgz",</w:t>
      </w:r>
    </w:p>
    <w:p w14:paraId="525C2C2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"sha512-UjgapumWlbMhkBgzT7Ykc5YXUT46F0iKu8SGXq0bcwP5dz/h0Plj6enJqjz1Zbq2l5WaqYnrVbwWOWMyF3F47g==",</w:t>
      </w:r>
    </w:p>
    <w:p w14:paraId="3515D38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lastRenderedPageBreak/>
        <w:t xml:space="preserve">          "dev": true</w:t>
      </w:r>
    </w:p>
    <w:p w14:paraId="21604D8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068A7D4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string</w:t>
      </w:r>
      <w:proofErr w:type="gramEnd"/>
      <w:r w:rsidRPr="00130981">
        <w:rPr>
          <w:rFonts w:ascii="Courier New" w:eastAsia="Times New Roman" w:hAnsi="Courier New" w:cs="Courier New"/>
          <w:color w:val="000000"/>
          <w:sz w:val="20"/>
          <w:szCs w:val="20"/>
        </w:rPr>
        <w:t>-width": {</w:t>
      </w:r>
    </w:p>
    <w:p w14:paraId="09F4A26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"4.2.3",</w:t>
      </w:r>
    </w:p>
    <w:p w14:paraId="0905FC5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"https://registry.npmjs.org/string-width/-/string-width-4.2.3.tgz",</w:t>
      </w:r>
    </w:p>
    <w:p w14:paraId="45AE69A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"sha512-wKyQRQpjJ0sIp62ErSZdGsjMJWsap5oRNihHhu6G7JVO/9jIB6UyevL+tXuOqrng8j/cxKTWyWUwvSTriiZz/g==",</w:t>
      </w:r>
    </w:p>
    <w:p w14:paraId="4F18E40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08F15DC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2EA8593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emoji</w:t>
      </w:r>
      <w:proofErr w:type="gramEnd"/>
      <w:r w:rsidRPr="00130981">
        <w:rPr>
          <w:rFonts w:ascii="Courier New" w:eastAsia="Times New Roman" w:hAnsi="Courier New" w:cs="Courier New"/>
          <w:color w:val="000000"/>
          <w:sz w:val="20"/>
          <w:szCs w:val="20"/>
        </w:rPr>
        <w:t>-regex": "^8.0.0",</w:t>
      </w:r>
    </w:p>
    <w:p w14:paraId="0B73615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is</w:t>
      </w:r>
      <w:proofErr w:type="gramEnd"/>
      <w:r w:rsidRPr="00130981">
        <w:rPr>
          <w:rFonts w:ascii="Courier New" w:eastAsia="Times New Roman" w:hAnsi="Courier New" w:cs="Courier New"/>
          <w:color w:val="000000"/>
          <w:sz w:val="20"/>
          <w:szCs w:val="20"/>
        </w:rPr>
        <w:t>-fullwidth-code-point": "^3.0.0",</w:t>
      </w:r>
    </w:p>
    <w:p w14:paraId="646AB9B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strip</w:t>
      </w:r>
      <w:proofErr w:type="gramEnd"/>
      <w:r w:rsidRPr="00130981">
        <w:rPr>
          <w:rFonts w:ascii="Courier New" w:eastAsia="Times New Roman" w:hAnsi="Courier New" w:cs="Courier New"/>
          <w:color w:val="000000"/>
          <w:sz w:val="20"/>
          <w:szCs w:val="20"/>
        </w:rPr>
        <w:t>-</w:t>
      </w:r>
      <w:proofErr w:type="spellStart"/>
      <w:r w:rsidRPr="00130981">
        <w:rPr>
          <w:rFonts w:ascii="Courier New" w:eastAsia="Times New Roman" w:hAnsi="Courier New" w:cs="Courier New"/>
          <w:color w:val="000000"/>
          <w:sz w:val="20"/>
          <w:szCs w:val="20"/>
        </w:rPr>
        <w:t>ansi</w:t>
      </w:r>
      <w:proofErr w:type="spellEnd"/>
      <w:r w:rsidRPr="00130981">
        <w:rPr>
          <w:rFonts w:ascii="Courier New" w:eastAsia="Times New Roman" w:hAnsi="Courier New" w:cs="Courier New"/>
          <w:color w:val="000000"/>
          <w:sz w:val="20"/>
          <w:szCs w:val="20"/>
        </w:rPr>
        <w:t>": "^6.0.1"</w:t>
      </w:r>
    </w:p>
    <w:p w14:paraId="6D64BE7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CEC7CA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2777ECC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strip</w:t>
      </w:r>
      <w:proofErr w:type="gramEnd"/>
      <w:r w:rsidRPr="00130981">
        <w:rPr>
          <w:rFonts w:ascii="Courier New" w:eastAsia="Times New Roman" w:hAnsi="Courier New" w:cs="Courier New"/>
          <w:color w:val="000000"/>
          <w:sz w:val="20"/>
          <w:szCs w:val="20"/>
        </w:rPr>
        <w:t>-</w:t>
      </w:r>
      <w:proofErr w:type="spellStart"/>
      <w:r w:rsidRPr="00130981">
        <w:rPr>
          <w:rFonts w:ascii="Courier New" w:eastAsia="Times New Roman" w:hAnsi="Courier New" w:cs="Courier New"/>
          <w:color w:val="000000"/>
          <w:sz w:val="20"/>
          <w:szCs w:val="20"/>
        </w:rPr>
        <w:t>ansi</w:t>
      </w:r>
      <w:proofErr w:type="spellEnd"/>
      <w:r w:rsidRPr="00130981">
        <w:rPr>
          <w:rFonts w:ascii="Courier New" w:eastAsia="Times New Roman" w:hAnsi="Courier New" w:cs="Courier New"/>
          <w:color w:val="000000"/>
          <w:sz w:val="20"/>
          <w:szCs w:val="20"/>
        </w:rPr>
        <w:t>": {</w:t>
      </w:r>
    </w:p>
    <w:p w14:paraId="3EC2CE9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"6.0.1",</w:t>
      </w:r>
    </w:p>
    <w:p w14:paraId="527CDB0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"https://registry.npmjs.org/strip-</w:t>
      </w:r>
      <w:proofErr w:type="spellStart"/>
      <w:r w:rsidRPr="00130981">
        <w:rPr>
          <w:rFonts w:ascii="Courier New" w:eastAsia="Times New Roman" w:hAnsi="Courier New" w:cs="Courier New"/>
          <w:color w:val="000000"/>
          <w:sz w:val="20"/>
          <w:szCs w:val="20"/>
        </w:rPr>
        <w:t>ansi</w:t>
      </w:r>
      <w:proofErr w:type="spellEnd"/>
      <w:r w:rsidRPr="00130981">
        <w:rPr>
          <w:rFonts w:ascii="Courier New" w:eastAsia="Times New Roman" w:hAnsi="Courier New" w:cs="Courier New"/>
          <w:color w:val="000000"/>
          <w:sz w:val="20"/>
          <w:szCs w:val="20"/>
        </w:rPr>
        <w:t>/-/strip-ansi-6.0.1.tgz",</w:t>
      </w:r>
    </w:p>
    <w:p w14:paraId="1AEADF9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"sha512-Y38VPSHcqkFrCpFnQ9vuSXmquuv5oXOKpGeT6aGrr3o3Gc9AlVa6JBfUSOCnbxGGZF+/0ooI7KrPuUSztUdU5A==",</w:t>
      </w:r>
    </w:p>
    <w:p w14:paraId="3F90E4C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34A6356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675AD12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ansi</w:t>
      </w:r>
      <w:proofErr w:type="spellEnd"/>
      <w:proofErr w:type="gramEnd"/>
      <w:r w:rsidRPr="00130981">
        <w:rPr>
          <w:rFonts w:ascii="Courier New" w:eastAsia="Times New Roman" w:hAnsi="Courier New" w:cs="Courier New"/>
          <w:color w:val="000000"/>
          <w:sz w:val="20"/>
          <w:szCs w:val="20"/>
        </w:rPr>
        <w:t>-regex": "^5.0.1"</w:t>
      </w:r>
    </w:p>
    <w:p w14:paraId="2217D71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07A326C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1912AA0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tmp</w:t>
      </w:r>
      <w:proofErr w:type="spellEnd"/>
      <w:r w:rsidRPr="00130981">
        <w:rPr>
          <w:rFonts w:ascii="Courier New" w:eastAsia="Times New Roman" w:hAnsi="Courier New" w:cs="Courier New"/>
          <w:color w:val="000000"/>
          <w:sz w:val="20"/>
          <w:szCs w:val="20"/>
        </w:rPr>
        <w:t>": {</w:t>
      </w:r>
    </w:p>
    <w:p w14:paraId="7C12C32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"0.2.1",</w:t>
      </w:r>
    </w:p>
    <w:p w14:paraId="76D5E13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t>
      </w:r>
      <w:proofErr w:type="spellStart"/>
      <w:r w:rsidRPr="00130981">
        <w:rPr>
          <w:rFonts w:ascii="Courier New" w:eastAsia="Times New Roman" w:hAnsi="Courier New" w:cs="Courier New"/>
          <w:color w:val="000000"/>
          <w:sz w:val="20"/>
          <w:szCs w:val="20"/>
        </w:rPr>
        <w:t>tmp</w:t>
      </w:r>
      <w:proofErr w:type="spellEnd"/>
      <w:r w:rsidRPr="00130981">
        <w:rPr>
          <w:rFonts w:ascii="Courier New" w:eastAsia="Times New Roman" w:hAnsi="Courier New" w:cs="Courier New"/>
          <w:color w:val="000000"/>
          <w:sz w:val="20"/>
          <w:szCs w:val="20"/>
        </w:rPr>
        <w:t>/-/tmp-0.2.1.tgz",</w:t>
      </w:r>
    </w:p>
    <w:p w14:paraId="062D2B3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"sha512-76SUhtfqR2Ijn+xllcI5P1oyannHNHByD80W1q447gU3mp9G9PSpGdWmjUOHRDPiHYacIk66W7ubDTuPF3BEtQ==",</w:t>
      </w:r>
    </w:p>
    <w:p w14:paraId="0DDE72D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29E8172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47CD928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rimraf</w:t>
      </w:r>
      <w:proofErr w:type="spellEnd"/>
      <w:r w:rsidRPr="00130981">
        <w:rPr>
          <w:rFonts w:ascii="Courier New" w:eastAsia="Times New Roman" w:hAnsi="Courier New" w:cs="Courier New"/>
          <w:color w:val="000000"/>
          <w:sz w:val="20"/>
          <w:szCs w:val="20"/>
        </w:rPr>
        <w:t>": "^3.0.0"</w:t>
      </w:r>
    </w:p>
    <w:p w14:paraId="347B30F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7511569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353455F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wrap</w:t>
      </w:r>
      <w:proofErr w:type="gramEnd"/>
      <w:r w:rsidRPr="00130981">
        <w:rPr>
          <w:rFonts w:ascii="Courier New" w:eastAsia="Times New Roman" w:hAnsi="Courier New" w:cs="Courier New"/>
          <w:color w:val="000000"/>
          <w:sz w:val="20"/>
          <w:szCs w:val="20"/>
        </w:rPr>
        <w:t>-</w:t>
      </w:r>
      <w:proofErr w:type="spellStart"/>
      <w:r w:rsidRPr="00130981">
        <w:rPr>
          <w:rFonts w:ascii="Courier New" w:eastAsia="Times New Roman" w:hAnsi="Courier New" w:cs="Courier New"/>
          <w:color w:val="000000"/>
          <w:sz w:val="20"/>
          <w:szCs w:val="20"/>
        </w:rPr>
        <w:t>ansi</w:t>
      </w:r>
      <w:proofErr w:type="spellEnd"/>
      <w:r w:rsidRPr="00130981">
        <w:rPr>
          <w:rFonts w:ascii="Courier New" w:eastAsia="Times New Roman" w:hAnsi="Courier New" w:cs="Courier New"/>
          <w:color w:val="000000"/>
          <w:sz w:val="20"/>
          <w:szCs w:val="20"/>
        </w:rPr>
        <w:t>": {</w:t>
      </w:r>
    </w:p>
    <w:p w14:paraId="33D2E70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"6.2.0",</w:t>
      </w:r>
    </w:p>
    <w:p w14:paraId="3CF5F2E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"https://registry.npmjs.org/wrap-</w:t>
      </w:r>
      <w:proofErr w:type="spellStart"/>
      <w:r w:rsidRPr="00130981">
        <w:rPr>
          <w:rFonts w:ascii="Courier New" w:eastAsia="Times New Roman" w:hAnsi="Courier New" w:cs="Courier New"/>
          <w:color w:val="000000"/>
          <w:sz w:val="20"/>
          <w:szCs w:val="20"/>
        </w:rPr>
        <w:t>ansi</w:t>
      </w:r>
      <w:proofErr w:type="spellEnd"/>
      <w:r w:rsidRPr="00130981">
        <w:rPr>
          <w:rFonts w:ascii="Courier New" w:eastAsia="Times New Roman" w:hAnsi="Courier New" w:cs="Courier New"/>
          <w:color w:val="000000"/>
          <w:sz w:val="20"/>
          <w:szCs w:val="20"/>
        </w:rPr>
        <w:t>/-/wrap-ansi-6.2.0.tgz",</w:t>
      </w:r>
    </w:p>
    <w:p w14:paraId="4273547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"sha512-r6lPcBGxZXlIcymEu7InxDMhdW0KDxpLgoFLcguasxCaJ/SOIZwINatK9KY/tf+ZrlywOKU0UDj3ATXUBfxJXA==",</w:t>
      </w:r>
    </w:p>
    <w:p w14:paraId="5D7C31F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0094ED2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6C5ABBA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ansi</w:t>
      </w:r>
      <w:proofErr w:type="spellEnd"/>
      <w:proofErr w:type="gramEnd"/>
      <w:r w:rsidRPr="00130981">
        <w:rPr>
          <w:rFonts w:ascii="Courier New" w:eastAsia="Times New Roman" w:hAnsi="Courier New" w:cs="Courier New"/>
          <w:color w:val="000000"/>
          <w:sz w:val="20"/>
          <w:szCs w:val="20"/>
        </w:rPr>
        <w:t>-styles": "^4.0.0",</w:t>
      </w:r>
    </w:p>
    <w:p w14:paraId="6FDD97E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string</w:t>
      </w:r>
      <w:proofErr w:type="gramEnd"/>
      <w:r w:rsidRPr="00130981">
        <w:rPr>
          <w:rFonts w:ascii="Courier New" w:eastAsia="Times New Roman" w:hAnsi="Courier New" w:cs="Courier New"/>
          <w:color w:val="000000"/>
          <w:sz w:val="20"/>
          <w:szCs w:val="20"/>
        </w:rPr>
        <w:t>-width": "^4.1.0",</w:t>
      </w:r>
    </w:p>
    <w:p w14:paraId="2319AB7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strip</w:t>
      </w:r>
      <w:proofErr w:type="gramEnd"/>
      <w:r w:rsidRPr="00130981">
        <w:rPr>
          <w:rFonts w:ascii="Courier New" w:eastAsia="Times New Roman" w:hAnsi="Courier New" w:cs="Courier New"/>
          <w:color w:val="000000"/>
          <w:sz w:val="20"/>
          <w:szCs w:val="20"/>
        </w:rPr>
        <w:t>-</w:t>
      </w:r>
      <w:proofErr w:type="spellStart"/>
      <w:r w:rsidRPr="00130981">
        <w:rPr>
          <w:rFonts w:ascii="Courier New" w:eastAsia="Times New Roman" w:hAnsi="Courier New" w:cs="Courier New"/>
          <w:color w:val="000000"/>
          <w:sz w:val="20"/>
          <w:szCs w:val="20"/>
        </w:rPr>
        <w:t>ansi</w:t>
      </w:r>
      <w:proofErr w:type="spellEnd"/>
      <w:r w:rsidRPr="00130981">
        <w:rPr>
          <w:rFonts w:ascii="Courier New" w:eastAsia="Times New Roman" w:hAnsi="Courier New" w:cs="Courier New"/>
          <w:color w:val="000000"/>
          <w:sz w:val="20"/>
          <w:szCs w:val="20"/>
        </w:rPr>
        <w:t>": "^6.0.0"</w:t>
      </w:r>
    </w:p>
    <w:p w14:paraId="2AD4151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253A5F9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B72C35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yargs</w:t>
      </w:r>
      <w:proofErr w:type="spellEnd"/>
      <w:r w:rsidRPr="00130981">
        <w:rPr>
          <w:rFonts w:ascii="Courier New" w:eastAsia="Times New Roman" w:hAnsi="Courier New" w:cs="Courier New"/>
          <w:color w:val="000000"/>
          <w:sz w:val="20"/>
          <w:szCs w:val="20"/>
        </w:rPr>
        <w:t>": {</w:t>
      </w:r>
    </w:p>
    <w:p w14:paraId="0CBD522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"15.4.1",</w:t>
      </w:r>
    </w:p>
    <w:p w14:paraId="5606533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t>
      </w:r>
      <w:proofErr w:type="spellStart"/>
      <w:r w:rsidRPr="00130981">
        <w:rPr>
          <w:rFonts w:ascii="Courier New" w:eastAsia="Times New Roman" w:hAnsi="Courier New" w:cs="Courier New"/>
          <w:color w:val="000000"/>
          <w:sz w:val="20"/>
          <w:szCs w:val="20"/>
        </w:rPr>
        <w:t>yargs</w:t>
      </w:r>
      <w:proofErr w:type="spellEnd"/>
      <w:r w:rsidRPr="00130981">
        <w:rPr>
          <w:rFonts w:ascii="Courier New" w:eastAsia="Times New Roman" w:hAnsi="Courier New" w:cs="Courier New"/>
          <w:color w:val="000000"/>
          <w:sz w:val="20"/>
          <w:szCs w:val="20"/>
        </w:rPr>
        <w:t>/-/yargs-15.4.1.tgz",</w:t>
      </w:r>
    </w:p>
    <w:p w14:paraId="4BB2B6F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"sha512-aePbxDmcYW++PaqBsJ+HYUFwCdv4LVvdnhBy78E57PIor8/OVvhMrADFFEDh8DHDFRv/O9i3lPhsENjO7QX0+A==",</w:t>
      </w:r>
    </w:p>
    <w:p w14:paraId="22225A6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lastRenderedPageBreak/>
        <w:t xml:space="preserve">          "dev": true,</w:t>
      </w:r>
    </w:p>
    <w:p w14:paraId="1AF3FDF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1D63861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cliui</w:t>
      </w:r>
      <w:proofErr w:type="spellEnd"/>
      <w:r w:rsidRPr="00130981">
        <w:rPr>
          <w:rFonts w:ascii="Courier New" w:eastAsia="Times New Roman" w:hAnsi="Courier New" w:cs="Courier New"/>
          <w:color w:val="000000"/>
          <w:sz w:val="20"/>
          <w:szCs w:val="20"/>
        </w:rPr>
        <w:t>": "^6.0.0",</w:t>
      </w:r>
    </w:p>
    <w:p w14:paraId="0E1BD62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decamelize</w:t>
      </w:r>
      <w:proofErr w:type="spellEnd"/>
      <w:r w:rsidRPr="00130981">
        <w:rPr>
          <w:rFonts w:ascii="Courier New" w:eastAsia="Times New Roman" w:hAnsi="Courier New" w:cs="Courier New"/>
          <w:color w:val="000000"/>
          <w:sz w:val="20"/>
          <w:szCs w:val="20"/>
        </w:rPr>
        <w:t>": "^1.2.0",</w:t>
      </w:r>
    </w:p>
    <w:p w14:paraId="5CF3800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find</w:t>
      </w:r>
      <w:proofErr w:type="gramEnd"/>
      <w:r w:rsidRPr="00130981">
        <w:rPr>
          <w:rFonts w:ascii="Courier New" w:eastAsia="Times New Roman" w:hAnsi="Courier New" w:cs="Courier New"/>
          <w:color w:val="000000"/>
          <w:sz w:val="20"/>
          <w:szCs w:val="20"/>
        </w:rPr>
        <w:t>-up": "^4.1.0",</w:t>
      </w:r>
    </w:p>
    <w:p w14:paraId="0483F2B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get</w:t>
      </w:r>
      <w:proofErr w:type="gramEnd"/>
      <w:r w:rsidRPr="00130981">
        <w:rPr>
          <w:rFonts w:ascii="Courier New" w:eastAsia="Times New Roman" w:hAnsi="Courier New" w:cs="Courier New"/>
          <w:color w:val="000000"/>
          <w:sz w:val="20"/>
          <w:szCs w:val="20"/>
        </w:rPr>
        <w:t>-caller-file": "^2.0.1",</w:t>
      </w:r>
    </w:p>
    <w:p w14:paraId="55037D0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require</w:t>
      </w:r>
      <w:proofErr w:type="gramEnd"/>
      <w:r w:rsidRPr="00130981">
        <w:rPr>
          <w:rFonts w:ascii="Courier New" w:eastAsia="Times New Roman" w:hAnsi="Courier New" w:cs="Courier New"/>
          <w:color w:val="000000"/>
          <w:sz w:val="20"/>
          <w:szCs w:val="20"/>
        </w:rPr>
        <w:t>-directory": "^2.1.1",</w:t>
      </w:r>
    </w:p>
    <w:p w14:paraId="01E1070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require</w:t>
      </w:r>
      <w:proofErr w:type="gramEnd"/>
      <w:r w:rsidRPr="00130981">
        <w:rPr>
          <w:rFonts w:ascii="Courier New" w:eastAsia="Times New Roman" w:hAnsi="Courier New" w:cs="Courier New"/>
          <w:color w:val="000000"/>
          <w:sz w:val="20"/>
          <w:szCs w:val="20"/>
        </w:rPr>
        <w:t>-main-filename": "^2.0.0",</w:t>
      </w:r>
    </w:p>
    <w:p w14:paraId="30D7974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set</w:t>
      </w:r>
      <w:proofErr w:type="gramEnd"/>
      <w:r w:rsidRPr="00130981">
        <w:rPr>
          <w:rFonts w:ascii="Courier New" w:eastAsia="Times New Roman" w:hAnsi="Courier New" w:cs="Courier New"/>
          <w:color w:val="000000"/>
          <w:sz w:val="20"/>
          <w:szCs w:val="20"/>
        </w:rPr>
        <w:t>-blocking": "^2.0.0",</w:t>
      </w:r>
    </w:p>
    <w:p w14:paraId="59D40CD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string</w:t>
      </w:r>
      <w:proofErr w:type="gramEnd"/>
      <w:r w:rsidRPr="00130981">
        <w:rPr>
          <w:rFonts w:ascii="Courier New" w:eastAsia="Times New Roman" w:hAnsi="Courier New" w:cs="Courier New"/>
          <w:color w:val="000000"/>
          <w:sz w:val="20"/>
          <w:szCs w:val="20"/>
        </w:rPr>
        <w:t>-width": "^4.2.0",</w:t>
      </w:r>
    </w:p>
    <w:p w14:paraId="36FD508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which</w:t>
      </w:r>
      <w:proofErr w:type="gramEnd"/>
      <w:r w:rsidRPr="00130981">
        <w:rPr>
          <w:rFonts w:ascii="Courier New" w:eastAsia="Times New Roman" w:hAnsi="Courier New" w:cs="Courier New"/>
          <w:color w:val="000000"/>
          <w:sz w:val="20"/>
          <w:szCs w:val="20"/>
        </w:rPr>
        <w:t>-module": "^2.0.0",</w:t>
      </w:r>
    </w:p>
    <w:p w14:paraId="2F06016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"y18n": "^4.0.0",</w:t>
      </w:r>
    </w:p>
    <w:p w14:paraId="1470FAD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yargs</w:t>
      </w:r>
      <w:proofErr w:type="spellEnd"/>
      <w:proofErr w:type="gramEnd"/>
      <w:r w:rsidRPr="00130981">
        <w:rPr>
          <w:rFonts w:ascii="Courier New" w:eastAsia="Times New Roman" w:hAnsi="Courier New" w:cs="Courier New"/>
          <w:color w:val="000000"/>
          <w:sz w:val="20"/>
          <w:szCs w:val="20"/>
        </w:rPr>
        <w:t>-parser": "^18.1.2"</w:t>
      </w:r>
    </w:p>
    <w:p w14:paraId="4D5451A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36CCCF4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A37BFC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yargs</w:t>
      </w:r>
      <w:proofErr w:type="spellEnd"/>
      <w:proofErr w:type="gramEnd"/>
      <w:r w:rsidRPr="00130981">
        <w:rPr>
          <w:rFonts w:ascii="Courier New" w:eastAsia="Times New Roman" w:hAnsi="Courier New" w:cs="Courier New"/>
          <w:color w:val="000000"/>
          <w:sz w:val="20"/>
          <w:szCs w:val="20"/>
        </w:rPr>
        <w:t>-parser": {</w:t>
      </w:r>
    </w:p>
    <w:p w14:paraId="77C6682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"18.1.3",</w:t>
      </w:r>
    </w:p>
    <w:p w14:paraId="1197697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"https://registry.npmjs.org/yargs-parser/-/yargs-parser-18.1.3.tgz",</w:t>
      </w:r>
    </w:p>
    <w:p w14:paraId="78B6532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"sha512-o50j0JeToy/4K6OZcaQmW6lyXXKhq7csREXcDwk2omFPJEwUNOVtJKvmDr9EI1fAJZUyZcRF7kxGBWmRXudrCQ==",</w:t>
      </w:r>
    </w:p>
    <w:p w14:paraId="05A0ACE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0014DFB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3BD7879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camelcase</w:t>
      </w:r>
      <w:proofErr w:type="spellEnd"/>
      <w:r w:rsidRPr="00130981">
        <w:rPr>
          <w:rFonts w:ascii="Courier New" w:eastAsia="Times New Roman" w:hAnsi="Courier New" w:cs="Courier New"/>
          <w:color w:val="000000"/>
          <w:sz w:val="20"/>
          <w:szCs w:val="20"/>
        </w:rPr>
        <w:t>": "^5.0.0",</w:t>
      </w:r>
    </w:p>
    <w:p w14:paraId="567954F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decamelize</w:t>
      </w:r>
      <w:proofErr w:type="spellEnd"/>
      <w:r w:rsidRPr="00130981">
        <w:rPr>
          <w:rFonts w:ascii="Courier New" w:eastAsia="Times New Roman" w:hAnsi="Courier New" w:cs="Courier New"/>
          <w:color w:val="000000"/>
          <w:sz w:val="20"/>
          <w:szCs w:val="20"/>
        </w:rPr>
        <w:t>": "^1.2.0"</w:t>
      </w:r>
    </w:p>
    <w:p w14:paraId="07BE710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30033B2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07018C6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173421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1DBAAEC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karma</w:t>
      </w:r>
      <w:proofErr w:type="gramEnd"/>
      <w:r w:rsidRPr="00130981">
        <w:rPr>
          <w:rFonts w:ascii="Courier New" w:eastAsia="Times New Roman" w:hAnsi="Courier New" w:cs="Courier New"/>
          <w:color w:val="000000"/>
          <w:sz w:val="20"/>
          <w:szCs w:val="20"/>
        </w:rPr>
        <w:t>-chrome-launcher": {</w:t>
      </w:r>
    </w:p>
    <w:p w14:paraId="1DCF633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"3.1.1",</w:t>
      </w:r>
    </w:p>
    <w:p w14:paraId="381D9F1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"https://registry.npmjs.org/karma-chrome-launcher/-/karma-chrome-launcher-3.1.1.tgz",</w:t>
      </w:r>
    </w:p>
    <w:p w14:paraId="636D80C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"sha512-hsIglcq1vtboGPAN+DGCISCFOxW+ZVnIqhDQcCMqqCp+4dmJ0Qpq5QAjkbA0X2L9Mi6OBkHi2Srrbmm7pUKkzQ==",</w:t>
      </w:r>
    </w:p>
    <w:p w14:paraId="7AF27EC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43F6776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614E8B0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"which": "^1.2.1"</w:t>
      </w:r>
    </w:p>
    <w:p w14:paraId="1D3917C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32525E5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1CFA5E7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karma</w:t>
      </w:r>
      <w:proofErr w:type="gramEnd"/>
      <w:r w:rsidRPr="00130981">
        <w:rPr>
          <w:rFonts w:ascii="Courier New" w:eastAsia="Times New Roman" w:hAnsi="Courier New" w:cs="Courier New"/>
          <w:color w:val="000000"/>
          <w:sz w:val="20"/>
          <w:szCs w:val="20"/>
        </w:rPr>
        <w:t>-coverage-</w:t>
      </w:r>
      <w:proofErr w:type="spellStart"/>
      <w:r w:rsidRPr="00130981">
        <w:rPr>
          <w:rFonts w:ascii="Courier New" w:eastAsia="Times New Roman" w:hAnsi="Courier New" w:cs="Courier New"/>
          <w:color w:val="000000"/>
          <w:sz w:val="20"/>
          <w:szCs w:val="20"/>
        </w:rPr>
        <w:t>istanbul</w:t>
      </w:r>
      <w:proofErr w:type="spellEnd"/>
      <w:r w:rsidRPr="00130981">
        <w:rPr>
          <w:rFonts w:ascii="Courier New" w:eastAsia="Times New Roman" w:hAnsi="Courier New" w:cs="Courier New"/>
          <w:color w:val="000000"/>
          <w:sz w:val="20"/>
          <w:szCs w:val="20"/>
        </w:rPr>
        <w:t>-reporter": {</w:t>
      </w:r>
    </w:p>
    <w:p w14:paraId="4C07B94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"3.0.3",</w:t>
      </w:r>
    </w:p>
    <w:p w14:paraId="5F5C9B4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"https://registry.npmjs.org/karma-coverage-istanbul-reporter/-/karma-coverage-istanbul-reporter-3.0.3.tgz",</w:t>
      </w:r>
    </w:p>
    <w:p w14:paraId="7EBE10F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"sha512-wE4VFhG/QZv2Y4CdAYWDbMmcAHeS926ZIji4z+FkB2aF/EposRb6DP6G5ncT/wXhqUfAb/d7kZrNKPonbvsATw==",</w:t>
      </w:r>
    </w:p>
    <w:p w14:paraId="5C9DBE9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2AA50E8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192A436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istanbul</w:t>
      </w:r>
      <w:proofErr w:type="spellEnd"/>
      <w:proofErr w:type="gramEnd"/>
      <w:r w:rsidRPr="00130981">
        <w:rPr>
          <w:rFonts w:ascii="Courier New" w:eastAsia="Times New Roman" w:hAnsi="Courier New" w:cs="Courier New"/>
          <w:color w:val="000000"/>
          <w:sz w:val="20"/>
          <w:szCs w:val="20"/>
        </w:rPr>
        <w:t>-lib-coverage": "^3.0.0",</w:t>
      </w:r>
    </w:p>
    <w:p w14:paraId="0569A14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istanbul</w:t>
      </w:r>
      <w:proofErr w:type="spellEnd"/>
      <w:proofErr w:type="gramEnd"/>
      <w:r w:rsidRPr="00130981">
        <w:rPr>
          <w:rFonts w:ascii="Courier New" w:eastAsia="Times New Roman" w:hAnsi="Courier New" w:cs="Courier New"/>
          <w:color w:val="000000"/>
          <w:sz w:val="20"/>
          <w:szCs w:val="20"/>
        </w:rPr>
        <w:t>-lib-report": "^3.0.0",</w:t>
      </w:r>
    </w:p>
    <w:p w14:paraId="405C5A1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istanbul</w:t>
      </w:r>
      <w:proofErr w:type="spellEnd"/>
      <w:proofErr w:type="gramEnd"/>
      <w:r w:rsidRPr="00130981">
        <w:rPr>
          <w:rFonts w:ascii="Courier New" w:eastAsia="Times New Roman" w:hAnsi="Courier New" w:cs="Courier New"/>
          <w:color w:val="000000"/>
          <w:sz w:val="20"/>
          <w:szCs w:val="20"/>
        </w:rPr>
        <w:t>-lib-source-maps": "^3.0.6",</w:t>
      </w:r>
    </w:p>
    <w:p w14:paraId="31F7DFA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istanbul</w:t>
      </w:r>
      <w:proofErr w:type="spellEnd"/>
      <w:proofErr w:type="gramEnd"/>
      <w:r w:rsidRPr="00130981">
        <w:rPr>
          <w:rFonts w:ascii="Courier New" w:eastAsia="Times New Roman" w:hAnsi="Courier New" w:cs="Courier New"/>
          <w:color w:val="000000"/>
          <w:sz w:val="20"/>
          <w:szCs w:val="20"/>
        </w:rPr>
        <w:t>-reports": "^3.0.2",</w:t>
      </w:r>
    </w:p>
    <w:p w14:paraId="0D4C846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minimatch</w:t>
      </w:r>
      <w:proofErr w:type="spellEnd"/>
      <w:r w:rsidRPr="00130981">
        <w:rPr>
          <w:rFonts w:ascii="Courier New" w:eastAsia="Times New Roman" w:hAnsi="Courier New" w:cs="Courier New"/>
          <w:color w:val="000000"/>
          <w:sz w:val="20"/>
          <w:szCs w:val="20"/>
        </w:rPr>
        <w:t>": "^3.0.4"</w:t>
      </w:r>
    </w:p>
    <w:p w14:paraId="4B7F4E3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DE93B3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2790E07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karma</w:t>
      </w:r>
      <w:proofErr w:type="gramEnd"/>
      <w:r w:rsidRPr="00130981">
        <w:rPr>
          <w:rFonts w:ascii="Courier New" w:eastAsia="Times New Roman" w:hAnsi="Courier New" w:cs="Courier New"/>
          <w:color w:val="000000"/>
          <w:sz w:val="20"/>
          <w:szCs w:val="20"/>
        </w:rPr>
        <w:t>-jasmine": {</w:t>
      </w:r>
    </w:p>
    <w:p w14:paraId="7C00972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lastRenderedPageBreak/>
        <w:t xml:space="preserve">      "version": "4.0.2",</w:t>
      </w:r>
    </w:p>
    <w:p w14:paraId="3DB30C5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"https://registry.npmjs.org/karma-jasmine/-/karma-jasmine-4.0.2.tgz",</w:t>
      </w:r>
    </w:p>
    <w:p w14:paraId="18EDD59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"sha512-ggi84RMNQffSDmWSyyt4zxzh2CQGwsxvYYsprgyR1j8ikzIduEdOlcLvXjZGwXG/0j41KUXOWsUCBfbEHPWP9g==",</w:t>
      </w:r>
    </w:p>
    <w:p w14:paraId="772846E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5F35744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20BA5F3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jasmine</w:t>
      </w:r>
      <w:proofErr w:type="gramEnd"/>
      <w:r w:rsidRPr="00130981">
        <w:rPr>
          <w:rFonts w:ascii="Courier New" w:eastAsia="Times New Roman" w:hAnsi="Courier New" w:cs="Courier New"/>
          <w:color w:val="000000"/>
          <w:sz w:val="20"/>
          <w:szCs w:val="20"/>
        </w:rPr>
        <w:t>-core": "^3.6.0"</w:t>
      </w:r>
    </w:p>
    <w:p w14:paraId="28E4C81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BDD93F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2E81601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karma</w:t>
      </w:r>
      <w:proofErr w:type="gramEnd"/>
      <w:r w:rsidRPr="00130981">
        <w:rPr>
          <w:rFonts w:ascii="Courier New" w:eastAsia="Times New Roman" w:hAnsi="Courier New" w:cs="Courier New"/>
          <w:color w:val="000000"/>
          <w:sz w:val="20"/>
          <w:szCs w:val="20"/>
        </w:rPr>
        <w:t>-jasmine-html-reporter": {</w:t>
      </w:r>
    </w:p>
    <w:p w14:paraId="3451112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"1.7.0",</w:t>
      </w:r>
    </w:p>
    <w:p w14:paraId="250CC09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"https://registry.npmjs.org/karma-jasmine-html-reporter/-/karma-jasmine-html-reporter-1.7.0.tgz",</w:t>
      </w:r>
    </w:p>
    <w:p w14:paraId="75463BF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"sha512-pzum1TL7j90DTE86eFt48/s12hqwQuiD+e5aXx2Dc9wDEn2LfGq6RoAxEZZjFiN0RDSCOnosEKRZWxbQ+iMpQQ==",</w:t>
      </w:r>
    </w:p>
    <w:p w14:paraId="2278943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06DB792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2CC4496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karma</w:t>
      </w:r>
      <w:proofErr w:type="gramEnd"/>
      <w:r w:rsidRPr="00130981">
        <w:rPr>
          <w:rFonts w:ascii="Courier New" w:eastAsia="Times New Roman" w:hAnsi="Courier New" w:cs="Courier New"/>
          <w:color w:val="000000"/>
          <w:sz w:val="20"/>
          <w:szCs w:val="20"/>
        </w:rPr>
        <w:t>-source-map-support": {</w:t>
      </w:r>
    </w:p>
    <w:p w14:paraId="013FD12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"1.4.0",</w:t>
      </w:r>
    </w:p>
    <w:p w14:paraId="0847808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"https://registry.npmjs.org/karma-source-map-support/-/karma-source-map-support-1.4.0.tgz",</w:t>
      </w:r>
    </w:p>
    <w:p w14:paraId="3A19F60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"sha512-RsBECncGO17KAoJCYXjv+ckIz+Ii9NCi+9enk+rq6XC81ezYkb4/RHE6CTXdA7IOJqoF3wcaLfVG0CPmE5ca6A==",</w:t>
      </w:r>
    </w:p>
    <w:p w14:paraId="1100917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5DD8A03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5A87946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source</w:t>
      </w:r>
      <w:proofErr w:type="gramEnd"/>
      <w:r w:rsidRPr="00130981">
        <w:rPr>
          <w:rFonts w:ascii="Courier New" w:eastAsia="Times New Roman" w:hAnsi="Courier New" w:cs="Courier New"/>
          <w:color w:val="000000"/>
          <w:sz w:val="20"/>
          <w:szCs w:val="20"/>
        </w:rPr>
        <w:t>-map-support": "^0.5.5"</w:t>
      </w:r>
    </w:p>
    <w:p w14:paraId="1E56251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9DAAB9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04F69D5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"killable": {</w:t>
      </w:r>
    </w:p>
    <w:p w14:paraId="03FE333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"1.0.1",</w:t>
      </w:r>
    </w:p>
    <w:p w14:paraId="49FFE2C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"https://registry.npmjs.org/killable/-/killable-1.0.1.tgz",</w:t>
      </w:r>
    </w:p>
    <w:p w14:paraId="78ABDAA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"sha512-LzqtLKlUwirEUyl/nicirVmNiPvYs7l5n8wOPP7fyJVpUPkvCnW/vuiXGpylGUlnPDnB7311rARzAt3Mhswpjg==",</w:t>
      </w:r>
    </w:p>
    <w:p w14:paraId="73F0749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6AB58D9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520681E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kind</w:t>
      </w:r>
      <w:proofErr w:type="gramEnd"/>
      <w:r w:rsidRPr="00130981">
        <w:rPr>
          <w:rFonts w:ascii="Courier New" w:eastAsia="Times New Roman" w:hAnsi="Courier New" w:cs="Courier New"/>
          <w:color w:val="000000"/>
          <w:sz w:val="20"/>
          <w:szCs w:val="20"/>
        </w:rPr>
        <w:t>-of": {</w:t>
      </w:r>
    </w:p>
    <w:p w14:paraId="5EB2216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"6.0.3",</w:t>
      </w:r>
    </w:p>
    <w:p w14:paraId="72B960B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"https://registry.npmjs.org/kind-of/-/kind-of-6.0.3.tgz",</w:t>
      </w:r>
    </w:p>
    <w:p w14:paraId="4CC0FC1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"sha512-dcS1ul+9tmeD95T+x28/ehLgd9mENa3LsvDTtzm3vyBEO7RPptvAD+t44WVXaUjTBRcrpFeFlC8WCruUR456hw==",</w:t>
      </w:r>
    </w:p>
    <w:p w14:paraId="2293D87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1CE5475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22EDDDB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klona</w:t>
      </w:r>
      <w:proofErr w:type="spellEnd"/>
      <w:r w:rsidRPr="00130981">
        <w:rPr>
          <w:rFonts w:ascii="Courier New" w:eastAsia="Times New Roman" w:hAnsi="Courier New" w:cs="Courier New"/>
          <w:color w:val="000000"/>
          <w:sz w:val="20"/>
          <w:szCs w:val="20"/>
        </w:rPr>
        <w:t>": {</w:t>
      </w:r>
    </w:p>
    <w:p w14:paraId="1A5EC56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"2.0.6",</w:t>
      </w:r>
    </w:p>
    <w:p w14:paraId="40C74AF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t>
      </w:r>
      <w:proofErr w:type="spellStart"/>
      <w:r w:rsidRPr="00130981">
        <w:rPr>
          <w:rFonts w:ascii="Courier New" w:eastAsia="Times New Roman" w:hAnsi="Courier New" w:cs="Courier New"/>
          <w:color w:val="000000"/>
          <w:sz w:val="20"/>
          <w:szCs w:val="20"/>
        </w:rPr>
        <w:t>klona</w:t>
      </w:r>
      <w:proofErr w:type="spellEnd"/>
      <w:r w:rsidRPr="00130981">
        <w:rPr>
          <w:rFonts w:ascii="Courier New" w:eastAsia="Times New Roman" w:hAnsi="Courier New" w:cs="Courier New"/>
          <w:color w:val="000000"/>
          <w:sz w:val="20"/>
          <w:szCs w:val="20"/>
        </w:rPr>
        <w:t>/-/klona-2.0.6.tgz",</w:t>
      </w:r>
    </w:p>
    <w:p w14:paraId="3894DEE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"sha512-dhG34DXATL5hSxJbIexCft8FChFXtmskoZYnoPWjXQuebWYCNkVeV3KkGegCK9CP1oswI/vQibS2GY7Em/sJJA==",</w:t>
      </w:r>
    </w:p>
    <w:p w14:paraId="4238C5B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17070B3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0445831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"less": {</w:t>
      </w:r>
    </w:p>
    <w:p w14:paraId="79C1C6F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"3.13.1",</w:t>
      </w:r>
    </w:p>
    <w:p w14:paraId="19FBD15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"https://registry.npmjs.org/less/-/less-3.13.1.tgz",</w:t>
      </w:r>
    </w:p>
    <w:p w14:paraId="6C9BEDE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lastRenderedPageBreak/>
        <w:t xml:space="preserve">      "integrity": "sha512-SwA1aQXGUvp+P5XdZslUOhhLnClSLIjWvJhmd+Vgib5BFIr9lMNlQwmwUNOjXThF/A0x+MCYYPeWEfeWiLRnTw==",</w:t>
      </w:r>
    </w:p>
    <w:p w14:paraId="35034A5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5A4853C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23C4025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copy</w:t>
      </w:r>
      <w:proofErr w:type="gramEnd"/>
      <w:r w:rsidRPr="00130981">
        <w:rPr>
          <w:rFonts w:ascii="Courier New" w:eastAsia="Times New Roman" w:hAnsi="Courier New" w:cs="Courier New"/>
          <w:color w:val="000000"/>
          <w:sz w:val="20"/>
          <w:szCs w:val="20"/>
        </w:rPr>
        <w:t>-anything": "^2.0.1",</w:t>
      </w:r>
    </w:p>
    <w:p w14:paraId="319BA5A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errno</w:t>
      </w:r>
      <w:proofErr w:type="spellEnd"/>
      <w:r w:rsidRPr="00130981">
        <w:rPr>
          <w:rFonts w:ascii="Courier New" w:eastAsia="Times New Roman" w:hAnsi="Courier New" w:cs="Courier New"/>
          <w:color w:val="000000"/>
          <w:sz w:val="20"/>
          <w:szCs w:val="20"/>
        </w:rPr>
        <w:t>": "^0.1.1",</w:t>
      </w:r>
    </w:p>
    <w:p w14:paraId="3B2E681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graceful</w:t>
      </w:r>
      <w:proofErr w:type="gramEnd"/>
      <w:r w:rsidRPr="00130981">
        <w:rPr>
          <w:rFonts w:ascii="Courier New" w:eastAsia="Times New Roman" w:hAnsi="Courier New" w:cs="Courier New"/>
          <w:color w:val="000000"/>
          <w:sz w:val="20"/>
          <w:szCs w:val="20"/>
        </w:rPr>
        <w:t>-fs": "^4.1.2",</w:t>
      </w:r>
    </w:p>
    <w:p w14:paraId="7E5BCFD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image</w:t>
      </w:r>
      <w:proofErr w:type="gramEnd"/>
      <w:r w:rsidRPr="00130981">
        <w:rPr>
          <w:rFonts w:ascii="Courier New" w:eastAsia="Times New Roman" w:hAnsi="Courier New" w:cs="Courier New"/>
          <w:color w:val="000000"/>
          <w:sz w:val="20"/>
          <w:szCs w:val="20"/>
        </w:rPr>
        <w:t>-size": "~0.5.0",</w:t>
      </w:r>
    </w:p>
    <w:p w14:paraId="234209C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make</w:t>
      </w:r>
      <w:proofErr w:type="gramEnd"/>
      <w:r w:rsidRPr="00130981">
        <w:rPr>
          <w:rFonts w:ascii="Courier New" w:eastAsia="Times New Roman" w:hAnsi="Courier New" w:cs="Courier New"/>
          <w:color w:val="000000"/>
          <w:sz w:val="20"/>
          <w:szCs w:val="20"/>
        </w:rPr>
        <w:t>-</w:t>
      </w:r>
      <w:proofErr w:type="spellStart"/>
      <w:r w:rsidRPr="00130981">
        <w:rPr>
          <w:rFonts w:ascii="Courier New" w:eastAsia="Times New Roman" w:hAnsi="Courier New" w:cs="Courier New"/>
          <w:color w:val="000000"/>
          <w:sz w:val="20"/>
          <w:szCs w:val="20"/>
        </w:rPr>
        <w:t>dir</w:t>
      </w:r>
      <w:proofErr w:type="spellEnd"/>
      <w:r w:rsidRPr="00130981">
        <w:rPr>
          <w:rFonts w:ascii="Courier New" w:eastAsia="Times New Roman" w:hAnsi="Courier New" w:cs="Courier New"/>
          <w:color w:val="000000"/>
          <w:sz w:val="20"/>
          <w:szCs w:val="20"/>
        </w:rPr>
        <w:t>": "^2.1.0",</w:t>
      </w:r>
    </w:p>
    <w:p w14:paraId="377E15F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"mime": "^1.4.1",</w:t>
      </w:r>
    </w:p>
    <w:p w14:paraId="7B1EB76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native</w:t>
      </w:r>
      <w:proofErr w:type="gramEnd"/>
      <w:r w:rsidRPr="00130981">
        <w:rPr>
          <w:rFonts w:ascii="Courier New" w:eastAsia="Times New Roman" w:hAnsi="Courier New" w:cs="Courier New"/>
          <w:color w:val="000000"/>
          <w:sz w:val="20"/>
          <w:szCs w:val="20"/>
        </w:rPr>
        <w:t>-request": "^1.0.5",</w:t>
      </w:r>
    </w:p>
    <w:p w14:paraId="646E7CC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source</w:t>
      </w:r>
      <w:proofErr w:type="gramEnd"/>
      <w:r w:rsidRPr="00130981">
        <w:rPr>
          <w:rFonts w:ascii="Courier New" w:eastAsia="Times New Roman" w:hAnsi="Courier New" w:cs="Courier New"/>
          <w:color w:val="000000"/>
          <w:sz w:val="20"/>
          <w:szCs w:val="20"/>
        </w:rPr>
        <w:t>-map": "~0.6.0",</w:t>
      </w:r>
    </w:p>
    <w:p w14:paraId="7DB5A51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tslib</w:t>
      </w:r>
      <w:proofErr w:type="spellEnd"/>
      <w:r w:rsidRPr="00130981">
        <w:rPr>
          <w:rFonts w:ascii="Courier New" w:eastAsia="Times New Roman" w:hAnsi="Courier New" w:cs="Courier New"/>
          <w:color w:val="000000"/>
          <w:sz w:val="20"/>
          <w:szCs w:val="20"/>
        </w:rPr>
        <w:t>": "^1.10.0"</w:t>
      </w:r>
    </w:p>
    <w:p w14:paraId="3C8BA2D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53F4295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"dependencies": {</w:t>
      </w:r>
    </w:p>
    <w:p w14:paraId="58E2D0C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source</w:t>
      </w:r>
      <w:proofErr w:type="gramEnd"/>
      <w:r w:rsidRPr="00130981">
        <w:rPr>
          <w:rFonts w:ascii="Courier New" w:eastAsia="Times New Roman" w:hAnsi="Courier New" w:cs="Courier New"/>
          <w:color w:val="000000"/>
          <w:sz w:val="20"/>
          <w:szCs w:val="20"/>
        </w:rPr>
        <w:t>-map": {</w:t>
      </w:r>
    </w:p>
    <w:p w14:paraId="106FA0B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"0.6.1",</w:t>
      </w:r>
    </w:p>
    <w:p w14:paraId="2576023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"https://registry.npmjs.org/source-map/-/source-map-0.6.1.tgz",</w:t>
      </w:r>
    </w:p>
    <w:p w14:paraId="3B40FC5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"sha512-UjgapumWlbMhkBgzT7Ykc5YXUT46F0iKu8SGXq0bcwP5dz/h0Plj6enJqjz1Zbq2l5WaqYnrVbwWOWMyF3F47g==",</w:t>
      </w:r>
    </w:p>
    <w:p w14:paraId="471D33B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4656412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"optional": true</w:t>
      </w:r>
    </w:p>
    <w:p w14:paraId="760E8C8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2731C73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tslib</w:t>
      </w:r>
      <w:proofErr w:type="spellEnd"/>
      <w:r w:rsidRPr="00130981">
        <w:rPr>
          <w:rFonts w:ascii="Courier New" w:eastAsia="Times New Roman" w:hAnsi="Courier New" w:cs="Courier New"/>
          <w:color w:val="000000"/>
          <w:sz w:val="20"/>
          <w:szCs w:val="20"/>
        </w:rPr>
        <w:t>": {</w:t>
      </w:r>
    </w:p>
    <w:p w14:paraId="3BB4A7C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"1.14.1",</w:t>
      </w:r>
    </w:p>
    <w:p w14:paraId="1C946CF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t>
      </w:r>
      <w:proofErr w:type="spellStart"/>
      <w:r w:rsidRPr="00130981">
        <w:rPr>
          <w:rFonts w:ascii="Courier New" w:eastAsia="Times New Roman" w:hAnsi="Courier New" w:cs="Courier New"/>
          <w:color w:val="000000"/>
          <w:sz w:val="20"/>
          <w:szCs w:val="20"/>
        </w:rPr>
        <w:t>tslib</w:t>
      </w:r>
      <w:proofErr w:type="spellEnd"/>
      <w:r w:rsidRPr="00130981">
        <w:rPr>
          <w:rFonts w:ascii="Courier New" w:eastAsia="Times New Roman" w:hAnsi="Courier New" w:cs="Courier New"/>
          <w:color w:val="000000"/>
          <w:sz w:val="20"/>
          <w:szCs w:val="20"/>
        </w:rPr>
        <w:t>/-/tslib-1.14.1.tgz",</w:t>
      </w:r>
    </w:p>
    <w:p w14:paraId="0525B92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"sha512-Xni35NKzjgMrwevysHTCArtLDpPvye8zV/0E4EyYn43P7/7qvQwPh9BGkHewbMulVntbigmcT7rdX3BNo9wRJg==",</w:t>
      </w:r>
    </w:p>
    <w:p w14:paraId="133D744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37A1759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82A1B5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1267DCD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359087E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less</w:t>
      </w:r>
      <w:proofErr w:type="gramEnd"/>
      <w:r w:rsidRPr="00130981">
        <w:rPr>
          <w:rFonts w:ascii="Courier New" w:eastAsia="Times New Roman" w:hAnsi="Courier New" w:cs="Courier New"/>
          <w:color w:val="000000"/>
          <w:sz w:val="20"/>
          <w:szCs w:val="20"/>
        </w:rPr>
        <w:t>-loader": {</w:t>
      </w:r>
    </w:p>
    <w:p w14:paraId="04B9F08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"6.2.0",</w:t>
      </w:r>
    </w:p>
    <w:p w14:paraId="6C4C1A9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"https://registry.npmjs.org/less-loader/-/less-loader-6.2.0.tgz",</w:t>
      </w:r>
    </w:p>
    <w:p w14:paraId="3EA5069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"sha512-Cl5h95/Pz/PWub/tCBgT1oNMFeH1WTD33piG80jn5jr12T4XbxZcjThwNXDQ7AG649WEynuIzO4b0+2Tn9Qolg==",</w:t>
      </w:r>
    </w:p>
    <w:p w14:paraId="5BFBCDA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660DCCA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3A71BB2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"clone": "^2.1.2",</w:t>
      </w:r>
    </w:p>
    <w:p w14:paraId="38248FE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"less": "^3.11.3",</w:t>
      </w:r>
    </w:p>
    <w:p w14:paraId="6DB112C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loader</w:t>
      </w:r>
      <w:proofErr w:type="gramEnd"/>
      <w:r w:rsidRPr="00130981">
        <w:rPr>
          <w:rFonts w:ascii="Courier New" w:eastAsia="Times New Roman" w:hAnsi="Courier New" w:cs="Courier New"/>
          <w:color w:val="000000"/>
          <w:sz w:val="20"/>
          <w:szCs w:val="20"/>
        </w:rPr>
        <w:t>-utils": "^2.0.0",</w:t>
      </w:r>
    </w:p>
    <w:p w14:paraId="3D2ABDF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schema</w:t>
      </w:r>
      <w:proofErr w:type="gramEnd"/>
      <w:r w:rsidRPr="00130981">
        <w:rPr>
          <w:rFonts w:ascii="Courier New" w:eastAsia="Times New Roman" w:hAnsi="Courier New" w:cs="Courier New"/>
          <w:color w:val="000000"/>
          <w:sz w:val="20"/>
          <w:szCs w:val="20"/>
        </w:rPr>
        <w:t>-utils": "^2.7.0"</w:t>
      </w:r>
    </w:p>
    <w:p w14:paraId="2BC6FD8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0BFA135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13C4D9E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leven</w:t>
      </w:r>
      <w:proofErr w:type="spellEnd"/>
      <w:r w:rsidRPr="00130981">
        <w:rPr>
          <w:rFonts w:ascii="Courier New" w:eastAsia="Times New Roman" w:hAnsi="Courier New" w:cs="Courier New"/>
          <w:color w:val="000000"/>
          <w:sz w:val="20"/>
          <w:szCs w:val="20"/>
        </w:rPr>
        <w:t>": {</w:t>
      </w:r>
    </w:p>
    <w:p w14:paraId="01E76E7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"3.1.0",</w:t>
      </w:r>
    </w:p>
    <w:p w14:paraId="2684DFD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t>
      </w:r>
      <w:proofErr w:type="spellStart"/>
      <w:r w:rsidRPr="00130981">
        <w:rPr>
          <w:rFonts w:ascii="Courier New" w:eastAsia="Times New Roman" w:hAnsi="Courier New" w:cs="Courier New"/>
          <w:color w:val="000000"/>
          <w:sz w:val="20"/>
          <w:szCs w:val="20"/>
        </w:rPr>
        <w:t>leven</w:t>
      </w:r>
      <w:proofErr w:type="spellEnd"/>
      <w:r w:rsidRPr="00130981">
        <w:rPr>
          <w:rFonts w:ascii="Courier New" w:eastAsia="Times New Roman" w:hAnsi="Courier New" w:cs="Courier New"/>
          <w:color w:val="000000"/>
          <w:sz w:val="20"/>
          <w:szCs w:val="20"/>
        </w:rPr>
        <w:t>/-/leven-3.1.0.tgz",</w:t>
      </w:r>
    </w:p>
    <w:p w14:paraId="528CC99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"sha512-qsda+H8jTaUaN/x5vzW2rzc+8Rw4TAQ/4KjB46IwK5VH+IlVeeeje/EoZRpiXvIqjFgK84QffqPztGI3VBLG1A==",</w:t>
      </w:r>
    </w:p>
    <w:p w14:paraId="7E1ED8C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006F679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CE509B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lastRenderedPageBreak/>
        <w:t xml:space="preserve">    "</w:t>
      </w:r>
      <w:proofErr w:type="spellStart"/>
      <w:r w:rsidRPr="00130981">
        <w:rPr>
          <w:rFonts w:ascii="Courier New" w:eastAsia="Times New Roman" w:hAnsi="Courier New" w:cs="Courier New"/>
          <w:color w:val="000000"/>
          <w:sz w:val="20"/>
          <w:szCs w:val="20"/>
        </w:rPr>
        <w:t>levenary</w:t>
      </w:r>
      <w:proofErr w:type="spellEnd"/>
      <w:r w:rsidRPr="00130981">
        <w:rPr>
          <w:rFonts w:ascii="Courier New" w:eastAsia="Times New Roman" w:hAnsi="Courier New" w:cs="Courier New"/>
          <w:color w:val="000000"/>
          <w:sz w:val="20"/>
          <w:szCs w:val="20"/>
        </w:rPr>
        <w:t>": {</w:t>
      </w:r>
    </w:p>
    <w:p w14:paraId="09B22B0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"1.1.1",</w:t>
      </w:r>
    </w:p>
    <w:p w14:paraId="1329EC1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t>
      </w:r>
      <w:proofErr w:type="spellStart"/>
      <w:r w:rsidRPr="00130981">
        <w:rPr>
          <w:rFonts w:ascii="Courier New" w:eastAsia="Times New Roman" w:hAnsi="Courier New" w:cs="Courier New"/>
          <w:color w:val="000000"/>
          <w:sz w:val="20"/>
          <w:szCs w:val="20"/>
        </w:rPr>
        <w:t>levenary</w:t>
      </w:r>
      <w:proofErr w:type="spellEnd"/>
      <w:r w:rsidRPr="00130981">
        <w:rPr>
          <w:rFonts w:ascii="Courier New" w:eastAsia="Times New Roman" w:hAnsi="Courier New" w:cs="Courier New"/>
          <w:color w:val="000000"/>
          <w:sz w:val="20"/>
          <w:szCs w:val="20"/>
        </w:rPr>
        <w:t>/-/levenary-1.1.1.tgz",</w:t>
      </w:r>
    </w:p>
    <w:p w14:paraId="4A53C0F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"sha512-mkAdOIt79FD6irqjYSs4rdbnlT5vRonMEvBVPVb3XmevfS8kgRXwfes0dhPdEtzTWD/1eNE/Bm/G1iRt6DcnQQ==",</w:t>
      </w:r>
    </w:p>
    <w:p w14:paraId="0A1EB8E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57A8EC8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0686089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leven</w:t>
      </w:r>
      <w:proofErr w:type="spellEnd"/>
      <w:r w:rsidRPr="00130981">
        <w:rPr>
          <w:rFonts w:ascii="Courier New" w:eastAsia="Times New Roman" w:hAnsi="Courier New" w:cs="Courier New"/>
          <w:color w:val="000000"/>
          <w:sz w:val="20"/>
          <w:szCs w:val="20"/>
        </w:rPr>
        <w:t>": "^3.1.0"</w:t>
      </w:r>
    </w:p>
    <w:p w14:paraId="5F04B97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534BC29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1C74720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license</w:t>
      </w:r>
      <w:proofErr w:type="gramEnd"/>
      <w:r w:rsidRPr="00130981">
        <w:rPr>
          <w:rFonts w:ascii="Courier New" w:eastAsia="Times New Roman" w:hAnsi="Courier New" w:cs="Courier New"/>
          <w:color w:val="000000"/>
          <w:sz w:val="20"/>
          <w:szCs w:val="20"/>
        </w:rPr>
        <w:t>-webpack-plugin": {</w:t>
      </w:r>
    </w:p>
    <w:p w14:paraId="3A4703E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"2.3.0",</w:t>
      </w:r>
    </w:p>
    <w:p w14:paraId="516CB55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"https://registry.npmjs.org/license-webpack-plugin/-/license-webpack-plugin-2.3.0.tgz",</w:t>
      </w:r>
    </w:p>
    <w:p w14:paraId="5274B17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"sha512-JK/DXrtN6UeYQSgkg5q1+pgJ8aiKPL9tnz9Wzw+Ikkf+8mJxG56x6t8O+OH/tAeF/5NREnelTEMyFtbJNkjH4w==",</w:t>
      </w:r>
    </w:p>
    <w:p w14:paraId="61C87E7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63A968F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752C804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"@types/webpack-sources": "^0.1.5",</w:t>
      </w:r>
    </w:p>
    <w:p w14:paraId="4741241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webpack</w:t>
      </w:r>
      <w:proofErr w:type="gramEnd"/>
      <w:r w:rsidRPr="00130981">
        <w:rPr>
          <w:rFonts w:ascii="Courier New" w:eastAsia="Times New Roman" w:hAnsi="Courier New" w:cs="Courier New"/>
          <w:color w:val="000000"/>
          <w:sz w:val="20"/>
          <w:szCs w:val="20"/>
        </w:rPr>
        <w:t>-sources": "^1.2.0"</w:t>
      </w:r>
    </w:p>
    <w:p w14:paraId="291358F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648827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06C2432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"lie": {</w:t>
      </w:r>
    </w:p>
    <w:p w14:paraId="65964DC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"3.3.0",</w:t>
      </w:r>
    </w:p>
    <w:p w14:paraId="5232069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"https://registry.npmjs.org/lie/-/lie-3.3.0.tgz",</w:t>
      </w:r>
    </w:p>
    <w:p w14:paraId="64336CA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"sha512-UaiMJzeWRlEujzAuw5LokY1L5ecNQYZKfmyZ9L7wDHb/p5etKaxXhohBcrw0EYby+G/NA52vRSN4N39dxHAIwQ==",</w:t>
      </w:r>
    </w:p>
    <w:p w14:paraId="23DD0DE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726C183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37E9A4A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"immediate": "~3.0.5"</w:t>
      </w:r>
    </w:p>
    <w:p w14:paraId="195EC78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419619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3CC24FC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loader</w:t>
      </w:r>
      <w:proofErr w:type="gramEnd"/>
      <w:r w:rsidRPr="00130981">
        <w:rPr>
          <w:rFonts w:ascii="Courier New" w:eastAsia="Times New Roman" w:hAnsi="Courier New" w:cs="Courier New"/>
          <w:color w:val="000000"/>
          <w:sz w:val="20"/>
          <w:szCs w:val="20"/>
        </w:rPr>
        <w:t>-runner": {</w:t>
      </w:r>
    </w:p>
    <w:p w14:paraId="057C32C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"2.4.0",</w:t>
      </w:r>
    </w:p>
    <w:p w14:paraId="08B5DFA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"https://registry.npmjs.org/loader-runner/-/loader-runner-2.4.0.tgz",</w:t>
      </w:r>
    </w:p>
    <w:p w14:paraId="4452DDB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"sha512-Jsmr89RcXGIwivFY21FcRrisYZfvLMTWx5kOLc+JTxtpBOG6xML0vzbc6SEQG2FO9/4Fc3wW4LVcB5DmGflaRw==",</w:t>
      </w:r>
    </w:p>
    <w:p w14:paraId="3A0FB41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077C48D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604522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loader</w:t>
      </w:r>
      <w:proofErr w:type="gramEnd"/>
      <w:r w:rsidRPr="00130981">
        <w:rPr>
          <w:rFonts w:ascii="Courier New" w:eastAsia="Times New Roman" w:hAnsi="Courier New" w:cs="Courier New"/>
          <w:color w:val="000000"/>
          <w:sz w:val="20"/>
          <w:szCs w:val="20"/>
        </w:rPr>
        <w:t>-utils": {</w:t>
      </w:r>
    </w:p>
    <w:p w14:paraId="2ED166E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"2.0.0",</w:t>
      </w:r>
    </w:p>
    <w:p w14:paraId="3265B4F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"https://registry.npmjs.org/loader-utils/-/loader-utils-2.0.0.tgz",</w:t>
      </w:r>
    </w:p>
    <w:p w14:paraId="02DC23A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"sha512-rP4F0h2RaWSvPEkD7BLDFQnvSf+nK+wr3ESUjNTyAGobqrijmW92zc+SO6d4p4B1wh7+B/Jg1mkQe5NYUEHtHQ==",</w:t>
      </w:r>
    </w:p>
    <w:p w14:paraId="5251635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175BC82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3719A98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"big.js": "^5.2.2",</w:t>
      </w:r>
    </w:p>
    <w:p w14:paraId="6E8A60F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emojis</w:t>
      </w:r>
      <w:proofErr w:type="gramEnd"/>
      <w:r w:rsidRPr="00130981">
        <w:rPr>
          <w:rFonts w:ascii="Courier New" w:eastAsia="Times New Roman" w:hAnsi="Courier New" w:cs="Courier New"/>
          <w:color w:val="000000"/>
          <w:sz w:val="20"/>
          <w:szCs w:val="20"/>
        </w:rPr>
        <w:t>-list": "^3.0.0",</w:t>
      </w:r>
    </w:p>
    <w:p w14:paraId="4DB695E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"json5": "^2.1.2"</w:t>
      </w:r>
    </w:p>
    <w:p w14:paraId="70A2C04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2EB71E1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20A181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locate</w:t>
      </w:r>
      <w:proofErr w:type="gramEnd"/>
      <w:r w:rsidRPr="00130981">
        <w:rPr>
          <w:rFonts w:ascii="Courier New" w:eastAsia="Times New Roman" w:hAnsi="Courier New" w:cs="Courier New"/>
          <w:color w:val="000000"/>
          <w:sz w:val="20"/>
          <w:szCs w:val="20"/>
        </w:rPr>
        <w:t>-path": {</w:t>
      </w:r>
    </w:p>
    <w:p w14:paraId="184C26D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lastRenderedPageBreak/>
        <w:t xml:space="preserve">      "version": "3.0.0",</w:t>
      </w:r>
    </w:p>
    <w:p w14:paraId="3C7AEE2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"https://registry.npmjs.org/locate-path/-/locate-path-3.0.0.tgz",</w:t>
      </w:r>
    </w:p>
    <w:p w14:paraId="5310400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"sha512-7AO748wWnIhNqAuaty2ZWHkQHRSNfPVIsPIfwEOWO22AmaoVrWavlOcMR5nzTLNYvp36X220/maaRsrec1G65A==",</w:t>
      </w:r>
    </w:p>
    <w:p w14:paraId="3174A31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62A231D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035F596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"p-locate": "^3.0.0",</w:t>
      </w:r>
    </w:p>
    <w:p w14:paraId="7BF4A84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path</w:t>
      </w:r>
      <w:proofErr w:type="gramEnd"/>
      <w:r w:rsidRPr="00130981">
        <w:rPr>
          <w:rFonts w:ascii="Courier New" w:eastAsia="Times New Roman" w:hAnsi="Courier New" w:cs="Courier New"/>
          <w:color w:val="000000"/>
          <w:sz w:val="20"/>
          <w:szCs w:val="20"/>
        </w:rPr>
        <w:t>-exists": "^3.0.0"</w:t>
      </w:r>
    </w:p>
    <w:p w14:paraId="73E8243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2BC291B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25D392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lodash</w:t>
      </w:r>
      <w:proofErr w:type="spellEnd"/>
      <w:r w:rsidRPr="00130981">
        <w:rPr>
          <w:rFonts w:ascii="Courier New" w:eastAsia="Times New Roman" w:hAnsi="Courier New" w:cs="Courier New"/>
          <w:color w:val="000000"/>
          <w:sz w:val="20"/>
          <w:szCs w:val="20"/>
        </w:rPr>
        <w:t>": {</w:t>
      </w:r>
    </w:p>
    <w:p w14:paraId="2D6669E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"4.17.21",</w:t>
      </w:r>
    </w:p>
    <w:p w14:paraId="4CFAA45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t>
      </w:r>
      <w:proofErr w:type="spellStart"/>
      <w:r w:rsidRPr="00130981">
        <w:rPr>
          <w:rFonts w:ascii="Courier New" w:eastAsia="Times New Roman" w:hAnsi="Courier New" w:cs="Courier New"/>
          <w:color w:val="000000"/>
          <w:sz w:val="20"/>
          <w:szCs w:val="20"/>
        </w:rPr>
        <w:t>lodash</w:t>
      </w:r>
      <w:proofErr w:type="spellEnd"/>
      <w:r w:rsidRPr="00130981">
        <w:rPr>
          <w:rFonts w:ascii="Courier New" w:eastAsia="Times New Roman" w:hAnsi="Courier New" w:cs="Courier New"/>
          <w:color w:val="000000"/>
          <w:sz w:val="20"/>
          <w:szCs w:val="20"/>
        </w:rPr>
        <w:t>/-/lodash-4.17.21.tgz",</w:t>
      </w:r>
    </w:p>
    <w:p w14:paraId="4680092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"sha512-v2kDEe57lecTulaDIuNTPy3Ry4gLGJ6Z1O3vE1krgXZNrsQ+LFTGHVxVjcXPs17LhbZVGedAJv8XZ1tvj5FvSg=="</w:t>
      </w:r>
    </w:p>
    <w:p w14:paraId="38ED068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782104B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lodash.clonedeep</w:t>
      </w:r>
      <w:proofErr w:type="spellEnd"/>
      <w:proofErr w:type="gramEnd"/>
      <w:r w:rsidRPr="00130981">
        <w:rPr>
          <w:rFonts w:ascii="Courier New" w:eastAsia="Times New Roman" w:hAnsi="Courier New" w:cs="Courier New"/>
          <w:color w:val="000000"/>
          <w:sz w:val="20"/>
          <w:szCs w:val="20"/>
        </w:rPr>
        <w:t>": {</w:t>
      </w:r>
    </w:p>
    <w:p w14:paraId="25BEFB3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"4.5.0",</w:t>
      </w:r>
    </w:p>
    <w:p w14:paraId="2AB7FD8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"https://registry.npmjs.org/lodash.clonedeep/-/lodash.clonedeep-4.5.0.tgz",</w:t>
      </w:r>
    </w:p>
    <w:p w14:paraId="6F86767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"sha512-H5ZhCF25riFd9uB5UCkVKo61m3S/xZk1x4wA6yp/L3RFP6Z/eHH1ymQcGLo7J3GMPfm0V/7m1tryHuGVxpqEBQ==",</w:t>
      </w:r>
    </w:p>
    <w:p w14:paraId="147AA8B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40A6477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610B72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lodash.memoize</w:t>
      </w:r>
      <w:proofErr w:type="spellEnd"/>
      <w:proofErr w:type="gramEnd"/>
      <w:r w:rsidRPr="00130981">
        <w:rPr>
          <w:rFonts w:ascii="Courier New" w:eastAsia="Times New Roman" w:hAnsi="Courier New" w:cs="Courier New"/>
          <w:color w:val="000000"/>
          <w:sz w:val="20"/>
          <w:szCs w:val="20"/>
        </w:rPr>
        <w:t>": {</w:t>
      </w:r>
    </w:p>
    <w:p w14:paraId="0A4E8CD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"4.1.2",</w:t>
      </w:r>
    </w:p>
    <w:p w14:paraId="027CCBE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"https://registry.npmjs.org/lodash.memoize/-/lodash.memoize-4.1.2.tgz",</w:t>
      </w:r>
    </w:p>
    <w:p w14:paraId="08A7033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"sha512-t7j+NzmgnQzTAYXcsHYLgimltOV1MXHtlOWf6GjL9Kj8GK5FInw5JotxvbOs+IvV1/Dzo04/fCGfLVs7aXb4Ag==",</w:t>
      </w:r>
    </w:p>
    <w:p w14:paraId="0A32DB2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5C0D476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04796E3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lodash.uniq</w:t>
      </w:r>
      <w:proofErr w:type="spellEnd"/>
      <w:proofErr w:type="gramEnd"/>
      <w:r w:rsidRPr="00130981">
        <w:rPr>
          <w:rFonts w:ascii="Courier New" w:eastAsia="Times New Roman" w:hAnsi="Courier New" w:cs="Courier New"/>
          <w:color w:val="000000"/>
          <w:sz w:val="20"/>
          <w:szCs w:val="20"/>
        </w:rPr>
        <w:t>": {</w:t>
      </w:r>
    </w:p>
    <w:p w14:paraId="4185726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"4.5.0",</w:t>
      </w:r>
    </w:p>
    <w:p w14:paraId="37834F2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"https://registry.npmjs.org/lodash.uniq/-/lodash.uniq-4.5.0.tgz",</w:t>
      </w:r>
    </w:p>
    <w:p w14:paraId="43818F8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"sha512-xfBaXQd9ryd9dlSDvnvI0lvxfLJlYAZzXomUYzLKtUeOQvOP5piqAWuGtrhWeqaXK9hhoM/iyJc5AV+XfsX3HQ==",</w:t>
      </w:r>
    </w:p>
    <w:p w14:paraId="5C6BCC2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2E8441D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22DEEC7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log</w:t>
      </w:r>
      <w:proofErr w:type="gramEnd"/>
      <w:r w:rsidRPr="00130981">
        <w:rPr>
          <w:rFonts w:ascii="Courier New" w:eastAsia="Times New Roman" w:hAnsi="Courier New" w:cs="Courier New"/>
          <w:color w:val="000000"/>
          <w:sz w:val="20"/>
          <w:szCs w:val="20"/>
        </w:rPr>
        <w:t>-symbols": {</w:t>
      </w:r>
    </w:p>
    <w:p w14:paraId="5D22416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"4.1.0",</w:t>
      </w:r>
    </w:p>
    <w:p w14:paraId="06342B1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"https://registry.npmjs.org/log-symbols/-/log-symbols-4.1.0.tgz",</w:t>
      </w:r>
    </w:p>
    <w:p w14:paraId="1A66ECC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"sha512-8XPvpAA8uyhfteu8pIvQxpJZ7SYYdpUivZpGy6sFsBuKRY/7rQGavedeB8aK+Zkyq6upMFVL/9AW6vOYzfRyLg==",</w:t>
      </w:r>
    </w:p>
    <w:p w14:paraId="7997323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386E353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76FCFCC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"chalk": "^4.1.0",</w:t>
      </w:r>
    </w:p>
    <w:p w14:paraId="6279A6F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is</w:t>
      </w:r>
      <w:proofErr w:type="gramEnd"/>
      <w:r w:rsidRPr="00130981">
        <w:rPr>
          <w:rFonts w:ascii="Courier New" w:eastAsia="Times New Roman" w:hAnsi="Courier New" w:cs="Courier New"/>
          <w:color w:val="000000"/>
          <w:sz w:val="20"/>
          <w:szCs w:val="20"/>
        </w:rPr>
        <w:t>-</w:t>
      </w:r>
      <w:proofErr w:type="spellStart"/>
      <w:r w:rsidRPr="00130981">
        <w:rPr>
          <w:rFonts w:ascii="Courier New" w:eastAsia="Times New Roman" w:hAnsi="Courier New" w:cs="Courier New"/>
          <w:color w:val="000000"/>
          <w:sz w:val="20"/>
          <w:szCs w:val="20"/>
        </w:rPr>
        <w:t>unicode</w:t>
      </w:r>
      <w:proofErr w:type="spellEnd"/>
      <w:r w:rsidRPr="00130981">
        <w:rPr>
          <w:rFonts w:ascii="Courier New" w:eastAsia="Times New Roman" w:hAnsi="Courier New" w:cs="Courier New"/>
          <w:color w:val="000000"/>
          <w:sz w:val="20"/>
          <w:szCs w:val="20"/>
        </w:rPr>
        <w:t>-supported": "^0.1.0"</w:t>
      </w:r>
    </w:p>
    <w:p w14:paraId="70085CA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0BD8431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"dependencies": {</w:t>
      </w:r>
    </w:p>
    <w:p w14:paraId="0292DF7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lastRenderedPageBreak/>
        <w:t xml:space="preserve">        "</w:t>
      </w:r>
      <w:proofErr w:type="spellStart"/>
      <w:proofErr w:type="gramStart"/>
      <w:r w:rsidRPr="00130981">
        <w:rPr>
          <w:rFonts w:ascii="Courier New" w:eastAsia="Times New Roman" w:hAnsi="Courier New" w:cs="Courier New"/>
          <w:color w:val="000000"/>
          <w:sz w:val="20"/>
          <w:szCs w:val="20"/>
        </w:rPr>
        <w:t>ansi</w:t>
      </w:r>
      <w:proofErr w:type="spellEnd"/>
      <w:proofErr w:type="gramEnd"/>
      <w:r w:rsidRPr="00130981">
        <w:rPr>
          <w:rFonts w:ascii="Courier New" w:eastAsia="Times New Roman" w:hAnsi="Courier New" w:cs="Courier New"/>
          <w:color w:val="000000"/>
          <w:sz w:val="20"/>
          <w:szCs w:val="20"/>
        </w:rPr>
        <w:t>-styles": {</w:t>
      </w:r>
    </w:p>
    <w:p w14:paraId="57929ED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"4.3.0",</w:t>
      </w:r>
    </w:p>
    <w:p w14:paraId="2EE5293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"https://registry.npmjs.org/ansi-styles/-/ansi-styles-4.3.0.tgz",</w:t>
      </w:r>
    </w:p>
    <w:p w14:paraId="286B759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"sha512-zbB9rCJAT1rbjiVDb2hqKFHNYLxgtk8NURxZ3IZwD3F6NtxbXZQCnnSi1Lkx+IDohdPlFp222wVALIheZJQSEg==",</w:t>
      </w:r>
    </w:p>
    <w:p w14:paraId="3D8B857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2C8CDF8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3367429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color</w:t>
      </w:r>
      <w:proofErr w:type="gramEnd"/>
      <w:r w:rsidRPr="00130981">
        <w:rPr>
          <w:rFonts w:ascii="Courier New" w:eastAsia="Times New Roman" w:hAnsi="Courier New" w:cs="Courier New"/>
          <w:color w:val="000000"/>
          <w:sz w:val="20"/>
          <w:szCs w:val="20"/>
        </w:rPr>
        <w:t>-convert": "^2.0.1"</w:t>
      </w:r>
    </w:p>
    <w:p w14:paraId="1B715AF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6BB889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37451B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"chalk": {</w:t>
      </w:r>
    </w:p>
    <w:p w14:paraId="607098A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"4.1.2",</w:t>
      </w:r>
    </w:p>
    <w:p w14:paraId="5A9DF69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"https://registry.npmjs.org/chalk/-/chalk-4.1.2.tgz",</w:t>
      </w:r>
    </w:p>
    <w:p w14:paraId="790A059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"sha512-oKnbhFyRIXpUuez8iBMmyEa4nbj4IOQyuhc/wy9kY7/WVPcwIO9VA668Pu8RkO7+0G76SLROeyw9CpQ061i4mA==",</w:t>
      </w:r>
    </w:p>
    <w:p w14:paraId="1084C8D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511ADF3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0EF2106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ansi</w:t>
      </w:r>
      <w:proofErr w:type="spellEnd"/>
      <w:proofErr w:type="gramEnd"/>
      <w:r w:rsidRPr="00130981">
        <w:rPr>
          <w:rFonts w:ascii="Courier New" w:eastAsia="Times New Roman" w:hAnsi="Courier New" w:cs="Courier New"/>
          <w:color w:val="000000"/>
          <w:sz w:val="20"/>
          <w:szCs w:val="20"/>
        </w:rPr>
        <w:t>-styles": "^4.1.0",</w:t>
      </w:r>
    </w:p>
    <w:p w14:paraId="776C2DE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supports</w:t>
      </w:r>
      <w:proofErr w:type="gramEnd"/>
      <w:r w:rsidRPr="00130981">
        <w:rPr>
          <w:rFonts w:ascii="Courier New" w:eastAsia="Times New Roman" w:hAnsi="Courier New" w:cs="Courier New"/>
          <w:color w:val="000000"/>
          <w:sz w:val="20"/>
          <w:szCs w:val="20"/>
        </w:rPr>
        <w:t>-color": "^7.1.0"</w:t>
      </w:r>
    </w:p>
    <w:p w14:paraId="0C2B26F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E8245A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16B7819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color</w:t>
      </w:r>
      <w:proofErr w:type="gramEnd"/>
      <w:r w:rsidRPr="00130981">
        <w:rPr>
          <w:rFonts w:ascii="Courier New" w:eastAsia="Times New Roman" w:hAnsi="Courier New" w:cs="Courier New"/>
          <w:color w:val="000000"/>
          <w:sz w:val="20"/>
          <w:szCs w:val="20"/>
        </w:rPr>
        <w:t>-convert": {</w:t>
      </w:r>
    </w:p>
    <w:p w14:paraId="18F3815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"2.0.1",</w:t>
      </w:r>
    </w:p>
    <w:p w14:paraId="50B6516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"https://registry.npmjs.org/color-convert/-/color-convert-2.0.1.tgz",</w:t>
      </w:r>
    </w:p>
    <w:p w14:paraId="7D5ECCD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"sha512-RRECPsj7iu/xb5oKYcsFHSppFNnsj/52OVTRKb4zP5onXwVF3zVmmToNcOfGC+CRDpfK/U584fMg38ZHCaElKQ==",</w:t>
      </w:r>
    </w:p>
    <w:p w14:paraId="38E532D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4BDB462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36202CC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color</w:t>
      </w:r>
      <w:proofErr w:type="gramEnd"/>
      <w:r w:rsidRPr="00130981">
        <w:rPr>
          <w:rFonts w:ascii="Courier New" w:eastAsia="Times New Roman" w:hAnsi="Courier New" w:cs="Courier New"/>
          <w:color w:val="000000"/>
          <w:sz w:val="20"/>
          <w:szCs w:val="20"/>
        </w:rPr>
        <w:t>-name": "~1.1.4"</w:t>
      </w:r>
    </w:p>
    <w:p w14:paraId="0B628E8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5F01DE4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5B832F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color</w:t>
      </w:r>
      <w:proofErr w:type="gramEnd"/>
      <w:r w:rsidRPr="00130981">
        <w:rPr>
          <w:rFonts w:ascii="Courier New" w:eastAsia="Times New Roman" w:hAnsi="Courier New" w:cs="Courier New"/>
          <w:color w:val="000000"/>
          <w:sz w:val="20"/>
          <w:szCs w:val="20"/>
        </w:rPr>
        <w:t>-name": {</w:t>
      </w:r>
    </w:p>
    <w:p w14:paraId="6687EEE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"1.1.4",</w:t>
      </w:r>
    </w:p>
    <w:p w14:paraId="07E5884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"https://registry.npmjs.org/color-name/-/color-name-1.1.4.tgz",</w:t>
      </w:r>
    </w:p>
    <w:p w14:paraId="0BA9327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"sha512-dOy+3AuW3a2wNbZHIuMZpTcgjGuLU/uBL/ubcZF9OXbDo8ff4O8yVp5Bf0efS8uEoYo5q4Fx7dY9OgQGXgAsQA==",</w:t>
      </w:r>
    </w:p>
    <w:p w14:paraId="75025EB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76F9727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5AAA331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has</w:t>
      </w:r>
      <w:proofErr w:type="gramEnd"/>
      <w:r w:rsidRPr="00130981">
        <w:rPr>
          <w:rFonts w:ascii="Courier New" w:eastAsia="Times New Roman" w:hAnsi="Courier New" w:cs="Courier New"/>
          <w:color w:val="000000"/>
          <w:sz w:val="20"/>
          <w:szCs w:val="20"/>
        </w:rPr>
        <w:t>-flag": {</w:t>
      </w:r>
    </w:p>
    <w:p w14:paraId="4E77328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"4.0.0",</w:t>
      </w:r>
    </w:p>
    <w:p w14:paraId="4DD9525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"https://registry.npmjs.org/has-flag/-/has-flag-4.0.0.tgz",</w:t>
      </w:r>
    </w:p>
    <w:p w14:paraId="25386E0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"sha512-EykJT/Q1KjTWctppgIAgfSO0tKVuZUjhgMr17kqTumMl6Afv3EISleU7qZUzoXDFTAHTDC4NOoG/ZxU3EvlMPQ==",</w:t>
      </w:r>
    </w:p>
    <w:p w14:paraId="00E2ED8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1CBDF5E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3E8EA34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supports</w:t>
      </w:r>
      <w:proofErr w:type="gramEnd"/>
      <w:r w:rsidRPr="00130981">
        <w:rPr>
          <w:rFonts w:ascii="Courier New" w:eastAsia="Times New Roman" w:hAnsi="Courier New" w:cs="Courier New"/>
          <w:color w:val="000000"/>
          <w:sz w:val="20"/>
          <w:szCs w:val="20"/>
        </w:rPr>
        <w:t>-color": {</w:t>
      </w:r>
    </w:p>
    <w:p w14:paraId="011B181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"7.2.0",</w:t>
      </w:r>
    </w:p>
    <w:p w14:paraId="077860E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"https://registry.npmjs.org/supports-color/-/supports-color-7.2.0.tgz",</w:t>
      </w:r>
    </w:p>
    <w:p w14:paraId="302983D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lastRenderedPageBreak/>
        <w:t xml:space="preserve">          "integrity": "sha512-qpCAvRl9stuOHveKsn7HncJRvv501qIacKzQlO/+Lwxc9+0q2wLyv4Dfvt80/DPn2pqOBsJdDiogXGR9+OvwRw==",</w:t>
      </w:r>
    </w:p>
    <w:p w14:paraId="43B4786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7D7B278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78A9033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has</w:t>
      </w:r>
      <w:proofErr w:type="gramEnd"/>
      <w:r w:rsidRPr="00130981">
        <w:rPr>
          <w:rFonts w:ascii="Courier New" w:eastAsia="Times New Roman" w:hAnsi="Courier New" w:cs="Courier New"/>
          <w:color w:val="000000"/>
          <w:sz w:val="20"/>
          <w:szCs w:val="20"/>
        </w:rPr>
        <w:t>-flag": "^4.0.0"</w:t>
      </w:r>
    </w:p>
    <w:p w14:paraId="06ED61C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5BCCA81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55597F4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574A97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796694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"log4js": {</w:t>
      </w:r>
    </w:p>
    <w:p w14:paraId="7051152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"6.9.1",</w:t>
      </w:r>
    </w:p>
    <w:p w14:paraId="71A5E6B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"https://registry.npmjs.org/log4js/-/log4js-6.9.1.tgz",</w:t>
      </w:r>
    </w:p>
    <w:p w14:paraId="048FE6A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"sha512-1somDdy9sChrr9/f4UlzhdaGfDR2c/SaD2a4T7qEkG4jTS57/B3qmnjLYePwQ8cqWnUHZI0iAKxMBpCZICiZ2g==",</w:t>
      </w:r>
    </w:p>
    <w:p w14:paraId="1F9039C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7B049DF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7B2C17E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date</w:t>
      </w:r>
      <w:proofErr w:type="gramEnd"/>
      <w:r w:rsidRPr="00130981">
        <w:rPr>
          <w:rFonts w:ascii="Courier New" w:eastAsia="Times New Roman" w:hAnsi="Courier New" w:cs="Courier New"/>
          <w:color w:val="000000"/>
          <w:sz w:val="20"/>
          <w:szCs w:val="20"/>
        </w:rPr>
        <w:t>-format": "^4.0.14",</w:t>
      </w:r>
    </w:p>
    <w:p w14:paraId="659E657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"debug": "^4.3.4",</w:t>
      </w:r>
    </w:p>
    <w:p w14:paraId="08A7710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"flatted": "^3.2.7",</w:t>
      </w:r>
    </w:p>
    <w:p w14:paraId="1AA706F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rfdc</w:t>
      </w:r>
      <w:proofErr w:type="spellEnd"/>
      <w:r w:rsidRPr="00130981">
        <w:rPr>
          <w:rFonts w:ascii="Courier New" w:eastAsia="Times New Roman" w:hAnsi="Courier New" w:cs="Courier New"/>
          <w:color w:val="000000"/>
          <w:sz w:val="20"/>
          <w:szCs w:val="20"/>
        </w:rPr>
        <w:t>": "^1.3.0",</w:t>
      </w:r>
    </w:p>
    <w:p w14:paraId="14C3C04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streamroller</w:t>
      </w:r>
      <w:proofErr w:type="spellEnd"/>
      <w:r w:rsidRPr="00130981">
        <w:rPr>
          <w:rFonts w:ascii="Courier New" w:eastAsia="Times New Roman" w:hAnsi="Courier New" w:cs="Courier New"/>
          <w:color w:val="000000"/>
          <w:sz w:val="20"/>
          <w:szCs w:val="20"/>
        </w:rPr>
        <w:t>": "^3.1.5"</w:t>
      </w:r>
    </w:p>
    <w:p w14:paraId="34B4F9C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1DDF1CC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"dependencies": {</w:t>
      </w:r>
    </w:p>
    <w:p w14:paraId="13602E8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"flatted": {</w:t>
      </w:r>
    </w:p>
    <w:p w14:paraId="6BE5ACE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"3.2.7",</w:t>
      </w:r>
    </w:p>
    <w:p w14:paraId="6527458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"https://registry.npmjs.org/flatted/-/flatted-3.2.7.tgz",</w:t>
      </w:r>
    </w:p>
    <w:p w14:paraId="2EA23E3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"sha512-5nqDSxl8nn5BSNxyR3n4I6eDmbolI6WT+QqR547RwxQapgjQBmtktdP+HTBb/a/zLsbzERTONyUB5pefh5TtjQ==",</w:t>
      </w:r>
    </w:p>
    <w:p w14:paraId="213930A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2A0C2F6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3082D61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265AE94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08B3E48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loglevel</w:t>
      </w:r>
      <w:proofErr w:type="spellEnd"/>
      <w:r w:rsidRPr="00130981">
        <w:rPr>
          <w:rFonts w:ascii="Courier New" w:eastAsia="Times New Roman" w:hAnsi="Courier New" w:cs="Courier New"/>
          <w:color w:val="000000"/>
          <w:sz w:val="20"/>
          <w:szCs w:val="20"/>
        </w:rPr>
        <w:t>": {</w:t>
      </w:r>
    </w:p>
    <w:p w14:paraId="78527DB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"1.8.1",</w:t>
      </w:r>
    </w:p>
    <w:p w14:paraId="0FAE70B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t>
      </w:r>
      <w:proofErr w:type="spellStart"/>
      <w:r w:rsidRPr="00130981">
        <w:rPr>
          <w:rFonts w:ascii="Courier New" w:eastAsia="Times New Roman" w:hAnsi="Courier New" w:cs="Courier New"/>
          <w:color w:val="000000"/>
          <w:sz w:val="20"/>
          <w:szCs w:val="20"/>
        </w:rPr>
        <w:t>loglevel</w:t>
      </w:r>
      <w:proofErr w:type="spellEnd"/>
      <w:r w:rsidRPr="00130981">
        <w:rPr>
          <w:rFonts w:ascii="Courier New" w:eastAsia="Times New Roman" w:hAnsi="Courier New" w:cs="Courier New"/>
          <w:color w:val="000000"/>
          <w:sz w:val="20"/>
          <w:szCs w:val="20"/>
        </w:rPr>
        <w:t>/-/loglevel-1.8.1.tgz",</w:t>
      </w:r>
    </w:p>
    <w:p w14:paraId="3226C0A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"sha512-tCRIJM51SHjAayKwC+QAg8hT8vg6z7GSgLJKGvzuPb1Wc+hLzqtuVLxp6/HzSPOozuK+8ErAhy7U/sVzw8Dgfg==",</w:t>
      </w:r>
    </w:p>
    <w:p w14:paraId="13BA561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6E84538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585CA0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loose</w:t>
      </w:r>
      <w:proofErr w:type="gramEnd"/>
      <w:r w:rsidRPr="00130981">
        <w:rPr>
          <w:rFonts w:ascii="Courier New" w:eastAsia="Times New Roman" w:hAnsi="Courier New" w:cs="Courier New"/>
          <w:color w:val="000000"/>
          <w:sz w:val="20"/>
          <w:szCs w:val="20"/>
        </w:rPr>
        <w:t>-</w:t>
      </w:r>
      <w:proofErr w:type="spellStart"/>
      <w:r w:rsidRPr="00130981">
        <w:rPr>
          <w:rFonts w:ascii="Courier New" w:eastAsia="Times New Roman" w:hAnsi="Courier New" w:cs="Courier New"/>
          <w:color w:val="000000"/>
          <w:sz w:val="20"/>
          <w:szCs w:val="20"/>
        </w:rPr>
        <w:t>envify</w:t>
      </w:r>
      <w:proofErr w:type="spellEnd"/>
      <w:r w:rsidRPr="00130981">
        <w:rPr>
          <w:rFonts w:ascii="Courier New" w:eastAsia="Times New Roman" w:hAnsi="Courier New" w:cs="Courier New"/>
          <w:color w:val="000000"/>
          <w:sz w:val="20"/>
          <w:szCs w:val="20"/>
        </w:rPr>
        <w:t>": {</w:t>
      </w:r>
    </w:p>
    <w:p w14:paraId="58A4097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"1.4.0",</w:t>
      </w:r>
    </w:p>
    <w:p w14:paraId="280B15E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"https://registry.npmjs.org/loose-envify/-/loose-envify-1.4.0.tgz",</w:t>
      </w:r>
    </w:p>
    <w:p w14:paraId="4C5447A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"sha512-lyuxPGr/Wfhrlem2CL/UcnUc1zcqKAImBDzukY7Y5F/yQiNdko6+fRLevlw1HgMySw7f611UIY408EtxRSoK3Q==",</w:t>
      </w:r>
    </w:p>
    <w:p w14:paraId="584E0B3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451026C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17AB665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js</w:t>
      </w:r>
      <w:proofErr w:type="spellEnd"/>
      <w:proofErr w:type="gramEnd"/>
      <w:r w:rsidRPr="00130981">
        <w:rPr>
          <w:rFonts w:ascii="Courier New" w:eastAsia="Times New Roman" w:hAnsi="Courier New" w:cs="Courier New"/>
          <w:color w:val="000000"/>
          <w:sz w:val="20"/>
          <w:szCs w:val="20"/>
        </w:rPr>
        <w:t>-tokens": "^3.0.0 || ^4.0.0"</w:t>
      </w:r>
    </w:p>
    <w:p w14:paraId="2581381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950F40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1AEF3E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lru</w:t>
      </w:r>
      <w:proofErr w:type="spellEnd"/>
      <w:proofErr w:type="gramEnd"/>
      <w:r w:rsidRPr="00130981">
        <w:rPr>
          <w:rFonts w:ascii="Courier New" w:eastAsia="Times New Roman" w:hAnsi="Courier New" w:cs="Courier New"/>
          <w:color w:val="000000"/>
          <w:sz w:val="20"/>
          <w:szCs w:val="20"/>
        </w:rPr>
        <w:t>-cache": {</w:t>
      </w:r>
    </w:p>
    <w:p w14:paraId="0FCEED3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"5.1.1",</w:t>
      </w:r>
    </w:p>
    <w:p w14:paraId="106DF3E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lastRenderedPageBreak/>
        <w:t xml:space="preserve">      "resolved": "https://registry.npmjs.org/</w:t>
      </w:r>
      <w:proofErr w:type="spellStart"/>
      <w:r w:rsidRPr="00130981">
        <w:rPr>
          <w:rFonts w:ascii="Courier New" w:eastAsia="Times New Roman" w:hAnsi="Courier New" w:cs="Courier New"/>
          <w:color w:val="000000"/>
          <w:sz w:val="20"/>
          <w:szCs w:val="20"/>
        </w:rPr>
        <w:t>lru</w:t>
      </w:r>
      <w:proofErr w:type="spellEnd"/>
      <w:r w:rsidRPr="00130981">
        <w:rPr>
          <w:rFonts w:ascii="Courier New" w:eastAsia="Times New Roman" w:hAnsi="Courier New" w:cs="Courier New"/>
          <w:color w:val="000000"/>
          <w:sz w:val="20"/>
          <w:szCs w:val="20"/>
        </w:rPr>
        <w:t>-cache/-/lru-cache-5.1.1.tgz",</w:t>
      </w:r>
    </w:p>
    <w:p w14:paraId="65319D0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"sha512-KpNARQA3Iwv+jTA0utUVVbrh+Jlrr1Fv0e56GGzAFOXN7dk/FviaDW8LHmK52DlcH4WP2n6gI8vN1aesBFgo9w==",</w:t>
      </w:r>
    </w:p>
    <w:p w14:paraId="3B613E4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1C9E060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7559054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yallist</w:t>
      </w:r>
      <w:proofErr w:type="spellEnd"/>
      <w:r w:rsidRPr="00130981">
        <w:rPr>
          <w:rFonts w:ascii="Courier New" w:eastAsia="Times New Roman" w:hAnsi="Courier New" w:cs="Courier New"/>
          <w:color w:val="000000"/>
          <w:sz w:val="20"/>
          <w:szCs w:val="20"/>
        </w:rPr>
        <w:t>": "^3.0.2"</w:t>
      </w:r>
    </w:p>
    <w:p w14:paraId="732CD92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1A945F6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91CB3F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magic</w:t>
      </w:r>
      <w:proofErr w:type="gramEnd"/>
      <w:r w:rsidRPr="00130981">
        <w:rPr>
          <w:rFonts w:ascii="Courier New" w:eastAsia="Times New Roman" w:hAnsi="Courier New" w:cs="Courier New"/>
          <w:color w:val="000000"/>
          <w:sz w:val="20"/>
          <w:szCs w:val="20"/>
        </w:rPr>
        <w:t>-string": {</w:t>
      </w:r>
    </w:p>
    <w:p w14:paraId="6D317B8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"0.25.7",</w:t>
      </w:r>
    </w:p>
    <w:p w14:paraId="1E5DA21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"https://registry.npmjs.org/magic-string/-/magic-string-0.25.7.tgz",</w:t>
      </w:r>
    </w:p>
    <w:p w14:paraId="0921474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"sha512-4CrMT5DOHTDk4HYDlzmwu4FVCcIYI8gauveasrdCu2IKIFOJ3f0v/8MDGJCDL9oD2ppz/Av1b0Nj345H9M+XIA==",</w:t>
      </w:r>
    </w:p>
    <w:p w14:paraId="5CB7EAE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16BB425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28EBB8D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sourcemap</w:t>
      </w:r>
      <w:proofErr w:type="spellEnd"/>
      <w:proofErr w:type="gramEnd"/>
      <w:r w:rsidRPr="00130981">
        <w:rPr>
          <w:rFonts w:ascii="Courier New" w:eastAsia="Times New Roman" w:hAnsi="Courier New" w:cs="Courier New"/>
          <w:color w:val="000000"/>
          <w:sz w:val="20"/>
          <w:szCs w:val="20"/>
        </w:rPr>
        <w:t>-codec": "^1.4.4"</w:t>
      </w:r>
    </w:p>
    <w:p w14:paraId="761F491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2944565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3DB1370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make</w:t>
      </w:r>
      <w:proofErr w:type="gramEnd"/>
      <w:r w:rsidRPr="00130981">
        <w:rPr>
          <w:rFonts w:ascii="Courier New" w:eastAsia="Times New Roman" w:hAnsi="Courier New" w:cs="Courier New"/>
          <w:color w:val="000000"/>
          <w:sz w:val="20"/>
          <w:szCs w:val="20"/>
        </w:rPr>
        <w:t>-</w:t>
      </w:r>
      <w:proofErr w:type="spellStart"/>
      <w:r w:rsidRPr="00130981">
        <w:rPr>
          <w:rFonts w:ascii="Courier New" w:eastAsia="Times New Roman" w:hAnsi="Courier New" w:cs="Courier New"/>
          <w:color w:val="000000"/>
          <w:sz w:val="20"/>
          <w:szCs w:val="20"/>
        </w:rPr>
        <w:t>dir</w:t>
      </w:r>
      <w:proofErr w:type="spellEnd"/>
      <w:r w:rsidRPr="00130981">
        <w:rPr>
          <w:rFonts w:ascii="Courier New" w:eastAsia="Times New Roman" w:hAnsi="Courier New" w:cs="Courier New"/>
          <w:color w:val="000000"/>
          <w:sz w:val="20"/>
          <w:szCs w:val="20"/>
        </w:rPr>
        <w:t>": {</w:t>
      </w:r>
    </w:p>
    <w:p w14:paraId="5298BED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"2.1.0",</w:t>
      </w:r>
    </w:p>
    <w:p w14:paraId="48DE19E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"https://registry.npmjs.org/make-</w:t>
      </w:r>
      <w:proofErr w:type="spellStart"/>
      <w:r w:rsidRPr="00130981">
        <w:rPr>
          <w:rFonts w:ascii="Courier New" w:eastAsia="Times New Roman" w:hAnsi="Courier New" w:cs="Courier New"/>
          <w:color w:val="000000"/>
          <w:sz w:val="20"/>
          <w:szCs w:val="20"/>
        </w:rPr>
        <w:t>dir</w:t>
      </w:r>
      <w:proofErr w:type="spellEnd"/>
      <w:r w:rsidRPr="00130981">
        <w:rPr>
          <w:rFonts w:ascii="Courier New" w:eastAsia="Times New Roman" w:hAnsi="Courier New" w:cs="Courier New"/>
          <w:color w:val="000000"/>
          <w:sz w:val="20"/>
          <w:szCs w:val="20"/>
        </w:rPr>
        <w:t>/-/make-dir-2.1.0.tgz",</w:t>
      </w:r>
    </w:p>
    <w:p w14:paraId="0B942D3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"sha512-LS9X+dc8KLxXCb8dni79fLIIUA5VyZoyjSMCwTluaXA0o27cCK0bhXkpgw+sTXVpPy/lSO57ilRixqk0vDmtRA==",</w:t>
      </w:r>
    </w:p>
    <w:p w14:paraId="4E97C50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2F6EE89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4CDE18D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pify</w:t>
      </w:r>
      <w:proofErr w:type="spellEnd"/>
      <w:r w:rsidRPr="00130981">
        <w:rPr>
          <w:rFonts w:ascii="Courier New" w:eastAsia="Times New Roman" w:hAnsi="Courier New" w:cs="Courier New"/>
          <w:color w:val="000000"/>
          <w:sz w:val="20"/>
          <w:szCs w:val="20"/>
        </w:rPr>
        <w:t>": "^4.0.1",</w:t>
      </w:r>
    </w:p>
    <w:p w14:paraId="7F6CA39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semver</w:t>
      </w:r>
      <w:proofErr w:type="spellEnd"/>
      <w:r w:rsidRPr="00130981">
        <w:rPr>
          <w:rFonts w:ascii="Courier New" w:eastAsia="Times New Roman" w:hAnsi="Courier New" w:cs="Courier New"/>
          <w:color w:val="000000"/>
          <w:sz w:val="20"/>
          <w:szCs w:val="20"/>
        </w:rPr>
        <w:t>": "^5.6.0"</w:t>
      </w:r>
    </w:p>
    <w:p w14:paraId="05CD82E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3823625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"dependencies": {</w:t>
      </w:r>
    </w:p>
    <w:p w14:paraId="40803A3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semver</w:t>
      </w:r>
      <w:proofErr w:type="spellEnd"/>
      <w:r w:rsidRPr="00130981">
        <w:rPr>
          <w:rFonts w:ascii="Courier New" w:eastAsia="Times New Roman" w:hAnsi="Courier New" w:cs="Courier New"/>
          <w:color w:val="000000"/>
          <w:sz w:val="20"/>
          <w:szCs w:val="20"/>
        </w:rPr>
        <w:t>": {</w:t>
      </w:r>
    </w:p>
    <w:p w14:paraId="1246E41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"5.7.1",</w:t>
      </w:r>
    </w:p>
    <w:p w14:paraId="44A92D7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t>
      </w:r>
      <w:proofErr w:type="spellStart"/>
      <w:r w:rsidRPr="00130981">
        <w:rPr>
          <w:rFonts w:ascii="Courier New" w:eastAsia="Times New Roman" w:hAnsi="Courier New" w:cs="Courier New"/>
          <w:color w:val="000000"/>
          <w:sz w:val="20"/>
          <w:szCs w:val="20"/>
        </w:rPr>
        <w:t>semver</w:t>
      </w:r>
      <w:proofErr w:type="spellEnd"/>
      <w:r w:rsidRPr="00130981">
        <w:rPr>
          <w:rFonts w:ascii="Courier New" w:eastAsia="Times New Roman" w:hAnsi="Courier New" w:cs="Courier New"/>
          <w:color w:val="000000"/>
          <w:sz w:val="20"/>
          <w:szCs w:val="20"/>
        </w:rPr>
        <w:t>/-/semver-5.7.1.tgz",</w:t>
      </w:r>
    </w:p>
    <w:p w14:paraId="2941B8F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"sha512-sauaDf/PZdVgrLTNYHRtpXa1iRiKcaebiKQ1BJdpQlWH2lCvexQdX55snPFyK7QzpudqbCI0qXFfOasHdyNDGQ==",</w:t>
      </w:r>
    </w:p>
    <w:p w14:paraId="5960F4C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779B607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1ED09DD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443BDB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75D2A87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make</w:t>
      </w:r>
      <w:proofErr w:type="gramEnd"/>
      <w:r w:rsidRPr="00130981">
        <w:rPr>
          <w:rFonts w:ascii="Courier New" w:eastAsia="Times New Roman" w:hAnsi="Courier New" w:cs="Courier New"/>
          <w:color w:val="000000"/>
          <w:sz w:val="20"/>
          <w:szCs w:val="20"/>
        </w:rPr>
        <w:t>-error": {</w:t>
      </w:r>
    </w:p>
    <w:p w14:paraId="2D95CEE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"1.3.6",</w:t>
      </w:r>
    </w:p>
    <w:p w14:paraId="672F162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"https://registry.npmjs.org/make-error/-/make-error-1.3.6.tgz",</w:t>
      </w:r>
    </w:p>
    <w:p w14:paraId="1471FD1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"sha512-s8UhlNe7vPKomQhC1qFelMokr/Sc3AgNbso3n74mVPA5LTZwkB9NlXf4XPamLxJE8h0gh73rM94xvwRT2CVInw==",</w:t>
      </w:r>
    </w:p>
    <w:p w14:paraId="7407E95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6E8ED9E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794B9C6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make</w:t>
      </w:r>
      <w:proofErr w:type="gramEnd"/>
      <w:r w:rsidRPr="00130981">
        <w:rPr>
          <w:rFonts w:ascii="Courier New" w:eastAsia="Times New Roman" w:hAnsi="Courier New" w:cs="Courier New"/>
          <w:color w:val="000000"/>
          <w:sz w:val="20"/>
          <w:szCs w:val="20"/>
        </w:rPr>
        <w:t>-fetch-happen": {</w:t>
      </w:r>
    </w:p>
    <w:p w14:paraId="64BD3CD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"5.0.2",</w:t>
      </w:r>
    </w:p>
    <w:p w14:paraId="4AD4014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"https://registry.npmjs.org/make-fetch-happen/-/make-fetch-happen-5.0.2.tgz",</w:t>
      </w:r>
    </w:p>
    <w:p w14:paraId="4243218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lastRenderedPageBreak/>
        <w:t xml:space="preserve">      "integrity": "sha512-07JHC0r1ykIoruKO8ifMXu+xEU8qOXDFETylktdug6vJDACnP+HKevOu3PXyNPzFyTSlz8vrBYlBO1JZRe8Cag==",</w:t>
      </w:r>
    </w:p>
    <w:p w14:paraId="246AB64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2CDF810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1565F57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agentkeepalive</w:t>
      </w:r>
      <w:proofErr w:type="spellEnd"/>
      <w:r w:rsidRPr="00130981">
        <w:rPr>
          <w:rFonts w:ascii="Courier New" w:eastAsia="Times New Roman" w:hAnsi="Courier New" w:cs="Courier New"/>
          <w:color w:val="000000"/>
          <w:sz w:val="20"/>
          <w:szCs w:val="20"/>
        </w:rPr>
        <w:t>": "^3.4.1",</w:t>
      </w:r>
    </w:p>
    <w:p w14:paraId="038581E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cacache</w:t>
      </w:r>
      <w:proofErr w:type="spellEnd"/>
      <w:r w:rsidRPr="00130981">
        <w:rPr>
          <w:rFonts w:ascii="Courier New" w:eastAsia="Times New Roman" w:hAnsi="Courier New" w:cs="Courier New"/>
          <w:color w:val="000000"/>
          <w:sz w:val="20"/>
          <w:szCs w:val="20"/>
        </w:rPr>
        <w:t>": "^12.0.0",</w:t>
      </w:r>
    </w:p>
    <w:p w14:paraId="33D49DC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http</w:t>
      </w:r>
      <w:proofErr w:type="gramEnd"/>
      <w:r w:rsidRPr="00130981">
        <w:rPr>
          <w:rFonts w:ascii="Courier New" w:eastAsia="Times New Roman" w:hAnsi="Courier New" w:cs="Courier New"/>
          <w:color w:val="000000"/>
          <w:sz w:val="20"/>
          <w:szCs w:val="20"/>
        </w:rPr>
        <w:t>-cache-semantics": "^3.8.1",</w:t>
      </w:r>
    </w:p>
    <w:p w14:paraId="7EB5E3F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http</w:t>
      </w:r>
      <w:proofErr w:type="gramEnd"/>
      <w:r w:rsidRPr="00130981">
        <w:rPr>
          <w:rFonts w:ascii="Courier New" w:eastAsia="Times New Roman" w:hAnsi="Courier New" w:cs="Courier New"/>
          <w:color w:val="000000"/>
          <w:sz w:val="20"/>
          <w:szCs w:val="20"/>
        </w:rPr>
        <w:t>-proxy-agent": "^2.1.0",</w:t>
      </w:r>
    </w:p>
    <w:p w14:paraId="22F73A3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https</w:t>
      </w:r>
      <w:proofErr w:type="gramEnd"/>
      <w:r w:rsidRPr="00130981">
        <w:rPr>
          <w:rFonts w:ascii="Courier New" w:eastAsia="Times New Roman" w:hAnsi="Courier New" w:cs="Courier New"/>
          <w:color w:val="000000"/>
          <w:sz w:val="20"/>
          <w:szCs w:val="20"/>
        </w:rPr>
        <w:t>-proxy-agent": "^2.2.3",</w:t>
      </w:r>
    </w:p>
    <w:p w14:paraId="0180645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lru</w:t>
      </w:r>
      <w:proofErr w:type="spellEnd"/>
      <w:proofErr w:type="gramEnd"/>
      <w:r w:rsidRPr="00130981">
        <w:rPr>
          <w:rFonts w:ascii="Courier New" w:eastAsia="Times New Roman" w:hAnsi="Courier New" w:cs="Courier New"/>
          <w:color w:val="000000"/>
          <w:sz w:val="20"/>
          <w:szCs w:val="20"/>
        </w:rPr>
        <w:t>-cache": "^5.1.1",</w:t>
      </w:r>
    </w:p>
    <w:p w14:paraId="359503D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mississippi</w:t>
      </w:r>
      <w:proofErr w:type="spellEnd"/>
      <w:r w:rsidRPr="00130981">
        <w:rPr>
          <w:rFonts w:ascii="Courier New" w:eastAsia="Times New Roman" w:hAnsi="Courier New" w:cs="Courier New"/>
          <w:color w:val="000000"/>
          <w:sz w:val="20"/>
          <w:szCs w:val="20"/>
        </w:rPr>
        <w:t>": "^3.0.0",</w:t>
      </w:r>
    </w:p>
    <w:p w14:paraId="30C214F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node</w:t>
      </w:r>
      <w:proofErr w:type="gramEnd"/>
      <w:r w:rsidRPr="00130981">
        <w:rPr>
          <w:rFonts w:ascii="Courier New" w:eastAsia="Times New Roman" w:hAnsi="Courier New" w:cs="Courier New"/>
          <w:color w:val="000000"/>
          <w:sz w:val="20"/>
          <w:szCs w:val="20"/>
        </w:rPr>
        <w:t>-fetch-</w:t>
      </w:r>
      <w:proofErr w:type="spellStart"/>
      <w:r w:rsidRPr="00130981">
        <w:rPr>
          <w:rFonts w:ascii="Courier New" w:eastAsia="Times New Roman" w:hAnsi="Courier New" w:cs="Courier New"/>
          <w:color w:val="000000"/>
          <w:sz w:val="20"/>
          <w:szCs w:val="20"/>
        </w:rPr>
        <w:t>npm</w:t>
      </w:r>
      <w:proofErr w:type="spellEnd"/>
      <w:r w:rsidRPr="00130981">
        <w:rPr>
          <w:rFonts w:ascii="Courier New" w:eastAsia="Times New Roman" w:hAnsi="Courier New" w:cs="Courier New"/>
          <w:color w:val="000000"/>
          <w:sz w:val="20"/>
          <w:szCs w:val="20"/>
        </w:rPr>
        <w:t>": "^2.0.2",</w:t>
      </w:r>
    </w:p>
    <w:p w14:paraId="20AB51A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promise</w:t>
      </w:r>
      <w:proofErr w:type="gramEnd"/>
      <w:r w:rsidRPr="00130981">
        <w:rPr>
          <w:rFonts w:ascii="Courier New" w:eastAsia="Times New Roman" w:hAnsi="Courier New" w:cs="Courier New"/>
          <w:color w:val="000000"/>
          <w:sz w:val="20"/>
          <w:szCs w:val="20"/>
        </w:rPr>
        <w:t>-retry": "^1.1.1",</w:t>
      </w:r>
    </w:p>
    <w:p w14:paraId="67691CA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socks</w:t>
      </w:r>
      <w:proofErr w:type="gramEnd"/>
      <w:r w:rsidRPr="00130981">
        <w:rPr>
          <w:rFonts w:ascii="Courier New" w:eastAsia="Times New Roman" w:hAnsi="Courier New" w:cs="Courier New"/>
          <w:color w:val="000000"/>
          <w:sz w:val="20"/>
          <w:szCs w:val="20"/>
        </w:rPr>
        <w:t>-proxy-agent": "^4.0.0",</w:t>
      </w:r>
    </w:p>
    <w:p w14:paraId="467E405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ssri</w:t>
      </w:r>
      <w:proofErr w:type="spellEnd"/>
      <w:r w:rsidRPr="00130981">
        <w:rPr>
          <w:rFonts w:ascii="Courier New" w:eastAsia="Times New Roman" w:hAnsi="Courier New" w:cs="Courier New"/>
          <w:color w:val="000000"/>
          <w:sz w:val="20"/>
          <w:szCs w:val="20"/>
        </w:rPr>
        <w:t>": "^6.0.0"</w:t>
      </w:r>
    </w:p>
    <w:p w14:paraId="747615A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71288FC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"dependencies": {</w:t>
      </w:r>
    </w:p>
    <w:p w14:paraId="3C210B2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cacache</w:t>
      </w:r>
      <w:proofErr w:type="spellEnd"/>
      <w:r w:rsidRPr="00130981">
        <w:rPr>
          <w:rFonts w:ascii="Courier New" w:eastAsia="Times New Roman" w:hAnsi="Courier New" w:cs="Courier New"/>
          <w:color w:val="000000"/>
          <w:sz w:val="20"/>
          <w:szCs w:val="20"/>
        </w:rPr>
        <w:t>": {</w:t>
      </w:r>
    </w:p>
    <w:p w14:paraId="5AB6B29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"12.0.4",</w:t>
      </w:r>
    </w:p>
    <w:p w14:paraId="2DEEEEC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t>
      </w:r>
      <w:proofErr w:type="spellStart"/>
      <w:r w:rsidRPr="00130981">
        <w:rPr>
          <w:rFonts w:ascii="Courier New" w:eastAsia="Times New Roman" w:hAnsi="Courier New" w:cs="Courier New"/>
          <w:color w:val="000000"/>
          <w:sz w:val="20"/>
          <w:szCs w:val="20"/>
        </w:rPr>
        <w:t>cacache</w:t>
      </w:r>
      <w:proofErr w:type="spellEnd"/>
      <w:r w:rsidRPr="00130981">
        <w:rPr>
          <w:rFonts w:ascii="Courier New" w:eastAsia="Times New Roman" w:hAnsi="Courier New" w:cs="Courier New"/>
          <w:color w:val="000000"/>
          <w:sz w:val="20"/>
          <w:szCs w:val="20"/>
        </w:rPr>
        <w:t>/-/cacache-12.0.4.tgz",</w:t>
      </w:r>
    </w:p>
    <w:p w14:paraId="424B158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"sha512-a0tMB40oefvuInr4Cwb3GerbL9xTj1D5yg0T5xrjGCGyfvbxseIXX7BAO/u/hIXdafzOI5JC3wDwHyf24buOAQ==",</w:t>
      </w:r>
    </w:p>
    <w:p w14:paraId="558659C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1E2DF5F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6440D43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"bluebird": "^3.5.5",</w:t>
      </w:r>
    </w:p>
    <w:p w14:paraId="2619847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chownr</w:t>
      </w:r>
      <w:proofErr w:type="spellEnd"/>
      <w:r w:rsidRPr="00130981">
        <w:rPr>
          <w:rFonts w:ascii="Courier New" w:eastAsia="Times New Roman" w:hAnsi="Courier New" w:cs="Courier New"/>
          <w:color w:val="000000"/>
          <w:sz w:val="20"/>
          <w:szCs w:val="20"/>
        </w:rPr>
        <w:t>": "^1.1.1",</w:t>
      </w:r>
    </w:p>
    <w:p w14:paraId="3BFB9E3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figgy</w:t>
      </w:r>
      <w:proofErr w:type="gramEnd"/>
      <w:r w:rsidRPr="00130981">
        <w:rPr>
          <w:rFonts w:ascii="Courier New" w:eastAsia="Times New Roman" w:hAnsi="Courier New" w:cs="Courier New"/>
          <w:color w:val="000000"/>
          <w:sz w:val="20"/>
          <w:szCs w:val="20"/>
        </w:rPr>
        <w:t>-pudding": "^3.5.1",</w:t>
      </w:r>
    </w:p>
    <w:p w14:paraId="3EF0E39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"glob": "^7.1.4",</w:t>
      </w:r>
    </w:p>
    <w:p w14:paraId="3A58FD1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graceful</w:t>
      </w:r>
      <w:proofErr w:type="gramEnd"/>
      <w:r w:rsidRPr="00130981">
        <w:rPr>
          <w:rFonts w:ascii="Courier New" w:eastAsia="Times New Roman" w:hAnsi="Courier New" w:cs="Courier New"/>
          <w:color w:val="000000"/>
          <w:sz w:val="20"/>
          <w:szCs w:val="20"/>
        </w:rPr>
        <w:t>-fs": "^4.1.15",</w:t>
      </w:r>
    </w:p>
    <w:p w14:paraId="02F31DC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infer</w:t>
      </w:r>
      <w:proofErr w:type="gramEnd"/>
      <w:r w:rsidRPr="00130981">
        <w:rPr>
          <w:rFonts w:ascii="Courier New" w:eastAsia="Times New Roman" w:hAnsi="Courier New" w:cs="Courier New"/>
          <w:color w:val="000000"/>
          <w:sz w:val="20"/>
          <w:szCs w:val="20"/>
        </w:rPr>
        <w:t>-owner": "^1.0.3",</w:t>
      </w:r>
    </w:p>
    <w:p w14:paraId="43C9FF6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lru</w:t>
      </w:r>
      <w:proofErr w:type="spellEnd"/>
      <w:proofErr w:type="gramEnd"/>
      <w:r w:rsidRPr="00130981">
        <w:rPr>
          <w:rFonts w:ascii="Courier New" w:eastAsia="Times New Roman" w:hAnsi="Courier New" w:cs="Courier New"/>
          <w:color w:val="000000"/>
          <w:sz w:val="20"/>
          <w:szCs w:val="20"/>
        </w:rPr>
        <w:t>-cache": "^5.1.1",</w:t>
      </w:r>
    </w:p>
    <w:p w14:paraId="375827C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mississippi</w:t>
      </w:r>
      <w:proofErr w:type="spellEnd"/>
      <w:r w:rsidRPr="00130981">
        <w:rPr>
          <w:rFonts w:ascii="Courier New" w:eastAsia="Times New Roman" w:hAnsi="Courier New" w:cs="Courier New"/>
          <w:color w:val="000000"/>
          <w:sz w:val="20"/>
          <w:szCs w:val="20"/>
        </w:rPr>
        <w:t>": "^3.0.0",</w:t>
      </w:r>
    </w:p>
    <w:p w14:paraId="4BF9E1F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mkdirp</w:t>
      </w:r>
      <w:proofErr w:type="spellEnd"/>
      <w:r w:rsidRPr="00130981">
        <w:rPr>
          <w:rFonts w:ascii="Courier New" w:eastAsia="Times New Roman" w:hAnsi="Courier New" w:cs="Courier New"/>
          <w:color w:val="000000"/>
          <w:sz w:val="20"/>
          <w:szCs w:val="20"/>
        </w:rPr>
        <w:t>": "^0.5.1",</w:t>
      </w:r>
    </w:p>
    <w:p w14:paraId="4C5EAC2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move</w:t>
      </w:r>
      <w:proofErr w:type="gramEnd"/>
      <w:r w:rsidRPr="00130981">
        <w:rPr>
          <w:rFonts w:ascii="Courier New" w:eastAsia="Times New Roman" w:hAnsi="Courier New" w:cs="Courier New"/>
          <w:color w:val="000000"/>
          <w:sz w:val="20"/>
          <w:szCs w:val="20"/>
        </w:rPr>
        <w:t>-concurrently": "^1.0.1",</w:t>
      </w:r>
    </w:p>
    <w:p w14:paraId="6700265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promise</w:t>
      </w:r>
      <w:proofErr w:type="gramEnd"/>
      <w:r w:rsidRPr="00130981">
        <w:rPr>
          <w:rFonts w:ascii="Courier New" w:eastAsia="Times New Roman" w:hAnsi="Courier New" w:cs="Courier New"/>
          <w:color w:val="000000"/>
          <w:sz w:val="20"/>
          <w:szCs w:val="20"/>
        </w:rPr>
        <w:t>-inflight": "^1.0.1",</w:t>
      </w:r>
    </w:p>
    <w:p w14:paraId="0BCAE7D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rimraf</w:t>
      </w:r>
      <w:proofErr w:type="spellEnd"/>
      <w:r w:rsidRPr="00130981">
        <w:rPr>
          <w:rFonts w:ascii="Courier New" w:eastAsia="Times New Roman" w:hAnsi="Courier New" w:cs="Courier New"/>
          <w:color w:val="000000"/>
          <w:sz w:val="20"/>
          <w:szCs w:val="20"/>
        </w:rPr>
        <w:t>": "^2.6.3",</w:t>
      </w:r>
    </w:p>
    <w:p w14:paraId="022BF01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ssri</w:t>
      </w:r>
      <w:proofErr w:type="spellEnd"/>
      <w:r w:rsidRPr="00130981">
        <w:rPr>
          <w:rFonts w:ascii="Courier New" w:eastAsia="Times New Roman" w:hAnsi="Courier New" w:cs="Courier New"/>
          <w:color w:val="000000"/>
          <w:sz w:val="20"/>
          <w:szCs w:val="20"/>
        </w:rPr>
        <w:t>": "^6.0.1",</w:t>
      </w:r>
    </w:p>
    <w:p w14:paraId="6AA6F19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unique</w:t>
      </w:r>
      <w:proofErr w:type="gramEnd"/>
      <w:r w:rsidRPr="00130981">
        <w:rPr>
          <w:rFonts w:ascii="Courier New" w:eastAsia="Times New Roman" w:hAnsi="Courier New" w:cs="Courier New"/>
          <w:color w:val="000000"/>
          <w:sz w:val="20"/>
          <w:szCs w:val="20"/>
        </w:rPr>
        <w:t>-filename": "^1.1.1",</w:t>
      </w:r>
    </w:p>
    <w:p w14:paraId="218FB13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"y18n": "^4.0.0"</w:t>
      </w:r>
    </w:p>
    <w:p w14:paraId="208D3BC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53C1E9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E6F192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chownr</w:t>
      </w:r>
      <w:proofErr w:type="spellEnd"/>
      <w:r w:rsidRPr="00130981">
        <w:rPr>
          <w:rFonts w:ascii="Courier New" w:eastAsia="Times New Roman" w:hAnsi="Courier New" w:cs="Courier New"/>
          <w:color w:val="000000"/>
          <w:sz w:val="20"/>
          <w:szCs w:val="20"/>
        </w:rPr>
        <w:t>": {</w:t>
      </w:r>
    </w:p>
    <w:p w14:paraId="17255FF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"1.1.4",</w:t>
      </w:r>
    </w:p>
    <w:p w14:paraId="0FDE417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t>
      </w:r>
      <w:proofErr w:type="spellStart"/>
      <w:r w:rsidRPr="00130981">
        <w:rPr>
          <w:rFonts w:ascii="Courier New" w:eastAsia="Times New Roman" w:hAnsi="Courier New" w:cs="Courier New"/>
          <w:color w:val="000000"/>
          <w:sz w:val="20"/>
          <w:szCs w:val="20"/>
        </w:rPr>
        <w:t>chownr</w:t>
      </w:r>
      <w:proofErr w:type="spellEnd"/>
      <w:r w:rsidRPr="00130981">
        <w:rPr>
          <w:rFonts w:ascii="Courier New" w:eastAsia="Times New Roman" w:hAnsi="Courier New" w:cs="Courier New"/>
          <w:color w:val="000000"/>
          <w:sz w:val="20"/>
          <w:szCs w:val="20"/>
        </w:rPr>
        <w:t>/-/chownr-1.1.4.tgz",</w:t>
      </w:r>
    </w:p>
    <w:p w14:paraId="5C81824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"sha512-jJ0bqzaylmJtVnNgzTeSOs8DPavpbYgEr/b0YL8/2GO3xJEhInFmhKMUnEJQjZumK7KXGFhUy89PrsJWlakBVg==",</w:t>
      </w:r>
    </w:p>
    <w:p w14:paraId="6F701C7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3B01A57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93515E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rimraf</w:t>
      </w:r>
      <w:proofErr w:type="spellEnd"/>
      <w:r w:rsidRPr="00130981">
        <w:rPr>
          <w:rFonts w:ascii="Courier New" w:eastAsia="Times New Roman" w:hAnsi="Courier New" w:cs="Courier New"/>
          <w:color w:val="000000"/>
          <w:sz w:val="20"/>
          <w:szCs w:val="20"/>
        </w:rPr>
        <w:t>": {</w:t>
      </w:r>
    </w:p>
    <w:p w14:paraId="149612B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"2.7.1",</w:t>
      </w:r>
    </w:p>
    <w:p w14:paraId="5C57C69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t>
      </w:r>
      <w:proofErr w:type="spellStart"/>
      <w:r w:rsidRPr="00130981">
        <w:rPr>
          <w:rFonts w:ascii="Courier New" w:eastAsia="Times New Roman" w:hAnsi="Courier New" w:cs="Courier New"/>
          <w:color w:val="000000"/>
          <w:sz w:val="20"/>
          <w:szCs w:val="20"/>
        </w:rPr>
        <w:t>rimraf</w:t>
      </w:r>
      <w:proofErr w:type="spellEnd"/>
      <w:r w:rsidRPr="00130981">
        <w:rPr>
          <w:rFonts w:ascii="Courier New" w:eastAsia="Times New Roman" w:hAnsi="Courier New" w:cs="Courier New"/>
          <w:color w:val="000000"/>
          <w:sz w:val="20"/>
          <w:szCs w:val="20"/>
        </w:rPr>
        <w:t>/-/rimraf-2.7.1.tgz",</w:t>
      </w:r>
    </w:p>
    <w:p w14:paraId="2E6BB60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"sha512-uWjbaKIK3T1OSVptzX7Nl6PvQ3qAGtKEtVRjRuazjfL3Bx5eI409VZSqgND+4UNnmzLVdPj9FqFJNPqBZFve4w==",</w:t>
      </w:r>
    </w:p>
    <w:p w14:paraId="7533E6F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63306E3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lastRenderedPageBreak/>
        <w:t xml:space="preserve">          "requires": {</w:t>
      </w:r>
    </w:p>
    <w:p w14:paraId="54002D5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"glob": "^7.1.3"</w:t>
      </w:r>
    </w:p>
    <w:p w14:paraId="25D8066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B7B305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FF9F13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ssri</w:t>
      </w:r>
      <w:proofErr w:type="spellEnd"/>
      <w:r w:rsidRPr="00130981">
        <w:rPr>
          <w:rFonts w:ascii="Courier New" w:eastAsia="Times New Roman" w:hAnsi="Courier New" w:cs="Courier New"/>
          <w:color w:val="000000"/>
          <w:sz w:val="20"/>
          <w:szCs w:val="20"/>
        </w:rPr>
        <w:t>": {</w:t>
      </w:r>
    </w:p>
    <w:p w14:paraId="62A797A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"6.0.2",</w:t>
      </w:r>
    </w:p>
    <w:p w14:paraId="5270F4C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t>
      </w:r>
      <w:proofErr w:type="spellStart"/>
      <w:r w:rsidRPr="00130981">
        <w:rPr>
          <w:rFonts w:ascii="Courier New" w:eastAsia="Times New Roman" w:hAnsi="Courier New" w:cs="Courier New"/>
          <w:color w:val="000000"/>
          <w:sz w:val="20"/>
          <w:szCs w:val="20"/>
        </w:rPr>
        <w:t>ssri</w:t>
      </w:r>
      <w:proofErr w:type="spellEnd"/>
      <w:r w:rsidRPr="00130981">
        <w:rPr>
          <w:rFonts w:ascii="Courier New" w:eastAsia="Times New Roman" w:hAnsi="Courier New" w:cs="Courier New"/>
          <w:color w:val="000000"/>
          <w:sz w:val="20"/>
          <w:szCs w:val="20"/>
        </w:rPr>
        <w:t>/-/ssri-6.0.2.tgz",</w:t>
      </w:r>
    </w:p>
    <w:p w14:paraId="526C12D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"sha512-cepbSq/neFK7xB6A50KHN0xHDotYzq58wWCa5LeWqnPrHG8GzfEjO/4O8kpmcGW+oaxkvhEJCWgbgNk4/ZV93Q==",</w:t>
      </w:r>
    </w:p>
    <w:p w14:paraId="171CC9E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467A9B6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68A89B4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figgy</w:t>
      </w:r>
      <w:proofErr w:type="gramEnd"/>
      <w:r w:rsidRPr="00130981">
        <w:rPr>
          <w:rFonts w:ascii="Courier New" w:eastAsia="Times New Roman" w:hAnsi="Courier New" w:cs="Courier New"/>
          <w:color w:val="000000"/>
          <w:sz w:val="20"/>
          <w:szCs w:val="20"/>
        </w:rPr>
        <w:t>-pudding": "^3.5.1"</w:t>
      </w:r>
    </w:p>
    <w:p w14:paraId="2758E87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18DB5E5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32BE4D0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99CD15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2017D65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map</w:t>
      </w:r>
      <w:proofErr w:type="gramEnd"/>
      <w:r w:rsidRPr="00130981">
        <w:rPr>
          <w:rFonts w:ascii="Courier New" w:eastAsia="Times New Roman" w:hAnsi="Courier New" w:cs="Courier New"/>
          <w:color w:val="000000"/>
          <w:sz w:val="20"/>
          <w:szCs w:val="20"/>
        </w:rPr>
        <w:t>-cache": {</w:t>
      </w:r>
    </w:p>
    <w:p w14:paraId="4D878CD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"0.2.2",</w:t>
      </w:r>
    </w:p>
    <w:p w14:paraId="64340DB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"https://registry.npmjs.org/map-cache/-/map-cache-0.2.2.tgz",</w:t>
      </w:r>
    </w:p>
    <w:p w14:paraId="3C001DD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"sha512-8y/eV9QQZCiyn1SprXSrCmqJN0yNRATe+PO8ztwqrvrbdRLA3eYJF0yaR0YayLWkMbsQSKWS9N2gPcGEc4UsZg==",</w:t>
      </w:r>
    </w:p>
    <w:p w14:paraId="6B85CFE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07864C2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6244FA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map</w:t>
      </w:r>
      <w:proofErr w:type="gramEnd"/>
      <w:r w:rsidRPr="00130981">
        <w:rPr>
          <w:rFonts w:ascii="Courier New" w:eastAsia="Times New Roman" w:hAnsi="Courier New" w:cs="Courier New"/>
          <w:color w:val="000000"/>
          <w:sz w:val="20"/>
          <w:szCs w:val="20"/>
        </w:rPr>
        <w:t>-visit": {</w:t>
      </w:r>
    </w:p>
    <w:p w14:paraId="7A10B18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"1.0.0",</w:t>
      </w:r>
    </w:p>
    <w:p w14:paraId="6D78600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"https://registry.npmjs.org/map-visit/-/map-visit-1.0.0.tgz",</w:t>
      </w:r>
    </w:p>
    <w:p w14:paraId="3E09362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"sha512-4y7uGv8bd2WdM9vpQsiQNo41Ln1NvhvDRuVt0k2JZQ+ezN2uaQes7lZeZ+QQUHOLQAtDaBJ+7wCbi+ab/KFs+w==",</w:t>
      </w:r>
    </w:p>
    <w:p w14:paraId="02702E6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24B0AE9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292583F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object</w:t>
      </w:r>
      <w:proofErr w:type="gramEnd"/>
      <w:r w:rsidRPr="00130981">
        <w:rPr>
          <w:rFonts w:ascii="Courier New" w:eastAsia="Times New Roman" w:hAnsi="Courier New" w:cs="Courier New"/>
          <w:color w:val="000000"/>
          <w:sz w:val="20"/>
          <w:szCs w:val="20"/>
        </w:rPr>
        <w:t>-visit": "^1.0.0"</w:t>
      </w:r>
    </w:p>
    <w:p w14:paraId="1F434C7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73D8D5C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08F2D9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"md5.js": {</w:t>
      </w:r>
    </w:p>
    <w:p w14:paraId="6FD5713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"1.3.5",</w:t>
      </w:r>
    </w:p>
    <w:p w14:paraId="6A64557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"https://registry.npmjs.org/md5.js/-/md5.js-1.3.5.tgz",</w:t>
      </w:r>
    </w:p>
    <w:p w14:paraId="2630A3C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"sha512-xitP+WxNPcTTOgnTJcrhM0xvdPepipPSf3I8EIpGKeFLjt3PlJLIDG3u8EX53ZIubkb+5U2+3rELYpEhHhzdkg==",</w:t>
      </w:r>
    </w:p>
    <w:p w14:paraId="3308F84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7A2A22A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3D80062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hash</w:t>
      </w:r>
      <w:proofErr w:type="gramEnd"/>
      <w:r w:rsidRPr="00130981">
        <w:rPr>
          <w:rFonts w:ascii="Courier New" w:eastAsia="Times New Roman" w:hAnsi="Courier New" w:cs="Courier New"/>
          <w:color w:val="000000"/>
          <w:sz w:val="20"/>
          <w:szCs w:val="20"/>
        </w:rPr>
        <w:t>-base": "^3.0.0",</w:t>
      </w:r>
    </w:p>
    <w:p w14:paraId="7378194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"inherits": "^2.0.1",</w:t>
      </w:r>
    </w:p>
    <w:p w14:paraId="616F555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safe</w:t>
      </w:r>
      <w:proofErr w:type="gramEnd"/>
      <w:r w:rsidRPr="00130981">
        <w:rPr>
          <w:rFonts w:ascii="Courier New" w:eastAsia="Times New Roman" w:hAnsi="Courier New" w:cs="Courier New"/>
          <w:color w:val="000000"/>
          <w:sz w:val="20"/>
          <w:szCs w:val="20"/>
        </w:rPr>
        <w:t>-buffer": "^5.1.2"</w:t>
      </w:r>
    </w:p>
    <w:p w14:paraId="072AF28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15A811A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BB9BB8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mdn</w:t>
      </w:r>
      <w:proofErr w:type="spellEnd"/>
      <w:proofErr w:type="gramEnd"/>
      <w:r w:rsidRPr="00130981">
        <w:rPr>
          <w:rFonts w:ascii="Courier New" w:eastAsia="Times New Roman" w:hAnsi="Courier New" w:cs="Courier New"/>
          <w:color w:val="000000"/>
          <w:sz w:val="20"/>
          <w:szCs w:val="20"/>
        </w:rPr>
        <w:t>-data": {</w:t>
      </w:r>
    </w:p>
    <w:p w14:paraId="4F5C536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"2.0.4",</w:t>
      </w:r>
    </w:p>
    <w:p w14:paraId="23F79D9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t>
      </w:r>
      <w:proofErr w:type="spellStart"/>
      <w:r w:rsidRPr="00130981">
        <w:rPr>
          <w:rFonts w:ascii="Courier New" w:eastAsia="Times New Roman" w:hAnsi="Courier New" w:cs="Courier New"/>
          <w:color w:val="000000"/>
          <w:sz w:val="20"/>
          <w:szCs w:val="20"/>
        </w:rPr>
        <w:t>mdn</w:t>
      </w:r>
      <w:proofErr w:type="spellEnd"/>
      <w:r w:rsidRPr="00130981">
        <w:rPr>
          <w:rFonts w:ascii="Courier New" w:eastAsia="Times New Roman" w:hAnsi="Courier New" w:cs="Courier New"/>
          <w:color w:val="000000"/>
          <w:sz w:val="20"/>
          <w:szCs w:val="20"/>
        </w:rPr>
        <w:t>-data/-/mdn-data-2.0.4.tgz",</w:t>
      </w:r>
    </w:p>
    <w:p w14:paraId="6D64514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"sha512-iV3XNKw06j5Q7mi6h+9vbx23Tv7JkjEVgKHW4pimwyDGWm0OIQntJJ+u1C6mg6mK1EaTv42XQ7w76yuzH7M2cA==",</w:t>
      </w:r>
    </w:p>
    <w:p w14:paraId="3C90462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05E002C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7DD7B0D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lastRenderedPageBreak/>
        <w:t xml:space="preserve">    "</w:t>
      </w:r>
      <w:proofErr w:type="gramStart"/>
      <w:r w:rsidRPr="00130981">
        <w:rPr>
          <w:rFonts w:ascii="Courier New" w:eastAsia="Times New Roman" w:hAnsi="Courier New" w:cs="Courier New"/>
          <w:color w:val="000000"/>
          <w:sz w:val="20"/>
          <w:szCs w:val="20"/>
        </w:rPr>
        <w:t>media</w:t>
      </w:r>
      <w:proofErr w:type="gramEnd"/>
      <w:r w:rsidRPr="00130981">
        <w:rPr>
          <w:rFonts w:ascii="Courier New" w:eastAsia="Times New Roman" w:hAnsi="Courier New" w:cs="Courier New"/>
          <w:color w:val="000000"/>
          <w:sz w:val="20"/>
          <w:szCs w:val="20"/>
        </w:rPr>
        <w:t>-</w:t>
      </w:r>
      <w:proofErr w:type="spellStart"/>
      <w:r w:rsidRPr="00130981">
        <w:rPr>
          <w:rFonts w:ascii="Courier New" w:eastAsia="Times New Roman" w:hAnsi="Courier New" w:cs="Courier New"/>
          <w:color w:val="000000"/>
          <w:sz w:val="20"/>
          <w:szCs w:val="20"/>
        </w:rPr>
        <w:t>typer</w:t>
      </w:r>
      <w:proofErr w:type="spellEnd"/>
      <w:r w:rsidRPr="00130981">
        <w:rPr>
          <w:rFonts w:ascii="Courier New" w:eastAsia="Times New Roman" w:hAnsi="Courier New" w:cs="Courier New"/>
          <w:color w:val="000000"/>
          <w:sz w:val="20"/>
          <w:szCs w:val="20"/>
        </w:rPr>
        <w:t>": {</w:t>
      </w:r>
    </w:p>
    <w:p w14:paraId="56A7D71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"0.3.0",</w:t>
      </w:r>
    </w:p>
    <w:p w14:paraId="7FF33CA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"https://registry.npmjs.org/media-typer/-/media-typer-0.3.0.tgz",</w:t>
      </w:r>
    </w:p>
    <w:p w14:paraId="316A044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"sha512-dq+qelQ9akHpcOl/gUVRTxVIOkAJ1wR3QAvb4RsVjS8oVoFjDGTc679wJYmUmknUF5HwMLOgb5O+a3KxfWapPQ==",</w:t>
      </w:r>
    </w:p>
    <w:p w14:paraId="4B338B6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13771C2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5B7FA6B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memory</w:t>
      </w:r>
      <w:proofErr w:type="gramEnd"/>
      <w:r w:rsidRPr="00130981">
        <w:rPr>
          <w:rFonts w:ascii="Courier New" w:eastAsia="Times New Roman" w:hAnsi="Courier New" w:cs="Courier New"/>
          <w:color w:val="000000"/>
          <w:sz w:val="20"/>
          <w:szCs w:val="20"/>
        </w:rPr>
        <w:t>-fs": {</w:t>
      </w:r>
    </w:p>
    <w:p w14:paraId="4B2B63D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"0.5.0",</w:t>
      </w:r>
    </w:p>
    <w:p w14:paraId="5AA2132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"https://registry.npmjs.org/memory-fs/-/memory-fs-0.5.0.tgz",</w:t>
      </w:r>
    </w:p>
    <w:p w14:paraId="16C4EC0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"sha512-jA0rdU5KoQMC0e6ppoNRtpp6vjFq6+NY7r8hywnC7V+1Xj/MtHwGIbB1QaK/dunyjWteJzmkpd7ooeWg10T7GA==",</w:t>
      </w:r>
    </w:p>
    <w:p w14:paraId="1B9E7E0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2A5513E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1CE9647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errno</w:t>
      </w:r>
      <w:proofErr w:type="spellEnd"/>
      <w:r w:rsidRPr="00130981">
        <w:rPr>
          <w:rFonts w:ascii="Courier New" w:eastAsia="Times New Roman" w:hAnsi="Courier New" w:cs="Courier New"/>
          <w:color w:val="000000"/>
          <w:sz w:val="20"/>
          <w:szCs w:val="20"/>
        </w:rPr>
        <w:t>": "^0.1.3",</w:t>
      </w:r>
    </w:p>
    <w:p w14:paraId="40BF805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readable</w:t>
      </w:r>
      <w:proofErr w:type="gramEnd"/>
      <w:r w:rsidRPr="00130981">
        <w:rPr>
          <w:rFonts w:ascii="Courier New" w:eastAsia="Times New Roman" w:hAnsi="Courier New" w:cs="Courier New"/>
          <w:color w:val="000000"/>
          <w:sz w:val="20"/>
          <w:szCs w:val="20"/>
        </w:rPr>
        <w:t>-stream": "^2.0.1"</w:t>
      </w:r>
    </w:p>
    <w:p w14:paraId="0DAA9CE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55174C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00FAA92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merge</w:t>
      </w:r>
      <w:proofErr w:type="gramEnd"/>
      <w:r w:rsidRPr="00130981">
        <w:rPr>
          <w:rFonts w:ascii="Courier New" w:eastAsia="Times New Roman" w:hAnsi="Courier New" w:cs="Courier New"/>
          <w:color w:val="000000"/>
          <w:sz w:val="20"/>
          <w:szCs w:val="20"/>
        </w:rPr>
        <w:t>-descriptors": {</w:t>
      </w:r>
    </w:p>
    <w:p w14:paraId="2B37037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"1.0.1",</w:t>
      </w:r>
    </w:p>
    <w:p w14:paraId="788DF4E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"https://registry.npmjs.org/merge-descriptors/-/merge-descriptors-1.0.1.tgz",</w:t>
      </w:r>
    </w:p>
    <w:p w14:paraId="78FA32F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"sha512-cCi6g3/Zr1iqQi6ySbseM1Xvooa98N0w31jzUYrXPX2xqObmFGHJ0tQ5u74H3mVh7wLouTseZyYIq39g8cNp1w==",</w:t>
      </w:r>
    </w:p>
    <w:p w14:paraId="3182814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76A56BC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323E6D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merge</w:t>
      </w:r>
      <w:proofErr w:type="gramEnd"/>
      <w:r w:rsidRPr="00130981">
        <w:rPr>
          <w:rFonts w:ascii="Courier New" w:eastAsia="Times New Roman" w:hAnsi="Courier New" w:cs="Courier New"/>
          <w:color w:val="000000"/>
          <w:sz w:val="20"/>
          <w:szCs w:val="20"/>
        </w:rPr>
        <w:t>-source-map": {</w:t>
      </w:r>
    </w:p>
    <w:p w14:paraId="535AA4C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"1.1.0",</w:t>
      </w:r>
    </w:p>
    <w:p w14:paraId="57708A1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"https://registry.npmjs.org/merge-source-map/-/merge-source-map-1.1.0.tgz",</w:t>
      </w:r>
    </w:p>
    <w:p w14:paraId="136E4A6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"sha512-Qkcp7P2ygktpMPh2mCQZaf3jhN6D3Z/qVZHSdWvQ+2Ef5HgRAPBO57A77+ENm0CPx2+1Ce/MYKi3ymqdfuqibw==",</w:t>
      </w:r>
    </w:p>
    <w:p w14:paraId="092843A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68B8446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0024B1A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source</w:t>
      </w:r>
      <w:proofErr w:type="gramEnd"/>
      <w:r w:rsidRPr="00130981">
        <w:rPr>
          <w:rFonts w:ascii="Courier New" w:eastAsia="Times New Roman" w:hAnsi="Courier New" w:cs="Courier New"/>
          <w:color w:val="000000"/>
          <w:sz w:val="20"/>
          <w:szCs w:val="20"/>
        </w:rPr>
        <w:t>-map": "^0.6.1"</w:t>
      </w:r>
    </w:p>
    <w:p w14:paraId="1AC0412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5C8FC40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"dependencies": {</w:t>
      </w:r>
    </w:p>
    <w:p w14:paraId="125FAFB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source</w:t>
      </w:r>
      <w:proofErr w:type="gramEnd"/>
      <w:r w:rsidRPr="00130981">
        <w:rPr>
          <w:rFonts w:ascii="Courier New" w:eastAsia="Times New Roman" w:hAnsi="Courier New" w:cs="Courier New"/>
          <w:color w:val="000000"/>
          <w:sz w:val="20"/>
          <w:szCs w:val="20"/>
        </w:rPr>
        <w:t>-map": {</w:t>
      </w:r>
    </w:p>
    <w:p w14:paraId="7BE3AB6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"0.6.1",</w:t>
      </w:r>
    </w:p>
    <w:p w14:paraId="6834998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"https://registry.npmjs.org/source-map/-/source-map-0.6.1.tgz",</w:t>
      </w:r>
    </w:p>
    <w:p w14:paraId="44F22ED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"sha512-UjgapumWlbMhkBgzT7Ykc5YXUT46F0iKu8SGXq0bcwP5dz/h0Plj6enJqjz1Zbq2l5WaqYnrVbwWOWMyF3F47g==",</w:t>
      </w:r>
    </w:p>
    <w:p w14:paraId="19FC292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79C298D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396EB01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6658A7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07DCE9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merge</w:t>
      </w:r>
      <w:proofErr w:type="gramEnd"/>
      <w:r w:rsidRPr="00130981">
        <w:rPr>
          <w:rFonts w:ascii="Courier New" w:eastAsia="Times New Roman" w:hAnsi="Courier New" w:cs="Courier New"/>
          <w:color w:val="000000"/>
          <w:sz w:val="20"/>
          <w:szCs w:val="20"/>
        </w:rPr>
        <w:t>-stream": {</w:t>
      </w:r>
    </w:p>
    <w:p w14:paraId="556B957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"2.0.0",</w:t>
      </w:r>
    </w:p>
    <w:p w14:paraId="1B52579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"https://registry.npmjs.org/merge-stream/-/merge-stream-2.0.0.tgz",</w:t>
      </w:r>
    </w:p>
    <w:p w14:paraId="40F80A4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lastRenderedPageBreak/>
        <w:t xml:space="preserve">      "integrity": "sha512-abv/qOcuPfk3URPfDzmZU1LKmuw8kT+0nIHvKrKgFrwifol/doWcdA4ZqsWQ8ENrFKkd67Mfpo/LovbIUsbt3w==",</w:t>
      </w:r>
    </w:p>
    <w:p w14:paraId="06AE793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6E6D1AC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AA84DE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"merge2": {</w:t>
      </w:r>
    </w:p>
    <w:p w14:paraId="55C1976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"1.4.1",</w:t>
      </w:r>
    </w:p>
    <w:p w14:paraId="7EDAD16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"https://registry.npmjs.org/merge2/-/merge2-1.4.1.tgz",</w:t>
      </w:r>
    </w:p>
    <w:p w14:paraId="2BA0BEC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"sha512-8q7VEgMJW4J8tcfVPy8g09NcQwZdbwFEqhe/WZkoIzjn/3TGDwtOCYtXGxA3O8tPzpczCCDgv+P2P5y00ZJOOg==",</w:t>
      </w:r>
    </w:p>
    <w:p w14:paraId="50C3A81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7D14655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1281163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"methods": {</w:t>
      </w:r>
    </w:p>
    <w:p w14:paraId="7D3E4B2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"1.1.2",</w:t>
      </w:r>
    </w:p>
    <w:p w14:paraId="59D68EE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"https://registry.npmjs.org/methods/-/methods-1.1.2.tgz",</w:t>
      </w:r>
    </w:p>
    <w:p w14:paraId="17343B1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"sha512-iclAHeNqNm68zFtnZ0e+1L2yUIdvzNoauKU4WBA3VvH/vPFieF7qfRlwUZU+DA9P9bPXIS90ulxoUoCH23sV2w==",</w:t>
      </w:r>
    </w:p>
    <w:p w14:paraId="49CA88D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79EF6FA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719B163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micromatch</w:t>
      </w:r>
      <w:proofErr w:type="spellEnd"/>
      <w:r w:rsidRPr="00130981">
        <w:rPr>
          <w:rFonts w:ascii="Courier New" w:eastAsia="Times New Roman" w:hAnsi="Courier New" w:cs="Courier New"/>
          <w:color w:val="000000"/>
          <w:sz w:val="20"/>
          <w:szCs w:val="20"/>
        </w:rPr>
        <w:t>": {</w:t>
      </w:r>
    </w:p>
    <w:p w14:paraId="65AFE67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"4.0.5",</w:t>
      </w:r>
    </w:p>
    <w:p w14:paraId="28293CC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t>
      </w:r>
      <w:proofErr w:type="spellStart"/>
      <w:r w:rsidRPr="00130981">
        <w:rPr>
          <w:rFonts w:ascii="Courier New" w:eastAsia="Times New Roman" w:hAnsi="Courier New" w:cs="Courier New"/>
          <w:color w:val="000000"/>
          <w:sz w:val="20"/>
          <w:szCs w:val="20"/>
        </w:rPr>
        <w:t>micromatch</w:t>
      </w:r>
      <w:proofErr w:type="spellEnd"/>
      <w:r w:rsidRPr="00130981">
        <w:rPr>
          <w:rFonts w:ascii="Courier New" w:eastAsia="Times New Roman" w:hAnsi="Courier New" w:cs="Courier New"/>
          <w:color w:val="000000"/>
          <w:sz w:val="20"/>
          <w:szCs w:val="20"/>
        </w:rPr>
        <w:t>/-/micromatch-4.0.5.tgz",</w:t>
      </w:r>
    </w:p>
    <w:p w14:paraId="510D2DB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"sha512-DMy+ERcEW2q8Z2Po+WNXuw3c5YaUSFjAO5GsJqfEl7UjvtIuFKO6ZrKvcItdy98dwFI2N1tg3zNIdKaQT+aNdA==",</w:t>
      </w:r>
    </w:p>
    <w:p w14:paraId="01A0227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77563C2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424E0AE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"braces": "^3.0.2",</w:t>
      </w:r>
    </w:p>
    <w:p w14:paraId="4705B6A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picomatch</w:t>
      </w:r>
      <w:proofErr w:type="spellEnd"/>
      <w:r w:rsidRPr="00130981">
        <w:rPr>
          <w:rFonts w:ascii="Courier New" w:eastAsia="Times New Roman" w:hAnsi="Courier New" w:cs="Courier New"/>
          <w:color w:val="000000"/>
          <w:sz w:val="20"/>
          <w:szCs w:val="20"/>
        </w:rPr>
        <w:t>": "^2.3.1"</w:t>
      </w:r>
    </w:p>
    <w:p w14:paraId="413D2A5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28E273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028454F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miller</w:t>
      </w:r>
      <w:proofErr w:type="gramEnd"/>
      <w:r w:rsidRPr="00130981">
        <w:rPr>
          <w:rFonts w:ascii="Courier New" w:eastAsia="Times New Roman" w:hAnsi="Courier New" w:cs="Courier New"/>
          <w:color w:val="000000"/>
          <w:sz w:val="20"/>
          <w:szCs w:val="20"/>
        </w:rPr>
        <w:t>-</w:t>
      </w:r>
      <w:proofErr w:type="spellStart"/>
      <w:r w:rsidRPr="00130981">
        <w:rPr>
          <w:rFonts w:ascii="Courier New" w:eastAsia="Times New Roman" w:hAnsi="Courier New" w:cs="Courier New"/>
          <w:color w:val="000000"/>
          <w:sz w:val="20"/>
          <w:szCs w:val="20"/>
        </w:rPr>
        <w:t>rabin</w:t>
      </w:r>
      <w:proofErr w:type="spellEnd"/>
      <w:r w:rsidRPr="00130981">
        <w:rPr>
          <w:rFonts w:ascii="Courier New" w:eastAsia="Times New Roman" w:hAnsi="Courier New" w:cs="Courier New"/>
          <w:color w:val="000000"/>
          <w:sz w:val="20"/>
          <w:szCs w:val="20"/>
        </w:rPr>
        <w:t>": {</w:t>
      </w:r>
    </w:p>
    <w:p w14:paraId="29BD0AC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"4.0.1",</w:t>
      </w:r>
    </w:p>
    <w:p w14:paraId="54528BB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"https://registry.npmjs.org/miller-rabin/-/miller-rabin-4.0.1.tgz",</w:t>
      </w:r>
    </w:p>
    <w:p w14:paraId="7DC606A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"sha512-115fLhvZVqWwHPbClyntxEVfVDfl9DLLTuJvq3g2O/Oxi8AiNouAHvDSzHS0viUJc+V5vm3eq91Xwqn9dp4jRA==",</w:t>
      </w:r>
    </w:p>
    <w:p w14:paraId="30F9159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5EBE509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4626B20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"bn.js": "^4.0.0",</w:t>
      </w:r>
    </w:p>
    <w:p w14:paraId="5588BC7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brorand</w:t>
      </w:r>
      <w:proofErr w:type="spellEnd"/>
      <w:r w:rsidRPr="00130981">
        <w:rPr>
          <w:rFonts w:ascii="Courier New" w:eastAsia="Times New Roman" w:hAnsi="Courier New" w:cs="Courier New"/>
          <w:color w:val="000000"/>
          <w:sz w:val="20"/>
          <w:szCs w:val="20"/>
        </w:rPr>
        <w:t>": "^1.0.1"</w:t>
      </w:r>
    </w:p>
    <w:p w14:paraId="79B2053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3D7F7B8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"dependencies": {</w:t>
      </w:r>
    </w:p>
    <w:p w14:paraId="5EB2D4D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"bn.js": {</w:t>
      </w:r>
    </w:p>
    <w:p w14:paraId="0D9B298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"4.12.0",</w:t>
      </w:r>
    </w:p>
    <w:p w14:paraId="1495AE9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"https://registry.npmjs.org/bn.js/-/bn.js-4.12.0.tgz",</w:t>
      </w:r>
    </w:p>
    <w:p w14:paraId="4D586CD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"sha512-c98Bf3tPniI+scsdk237ku1Dc3ujXQTSgyiPUDEOe7tRkhrqridvh8klBv0HCEso1OLOYcHuCv/cS6DNxKH+ZA==",</w:t>
      </w:r>
    </w:p>
    <w:p w14:paraId="5454499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4098561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2F2B6C3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2FE3A59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B5383D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"mime": {</w:t>
      </w:r>
    </w:p>
    <w:p w14:paraId="5DF6AD7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"1.6.0",</w:t>
      </w:r>
    </w:p>
    <w:p w14:paraId="5B69BBE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lastRenderedPageBreak/>
        <w:t xml:space="preserve">      "resolved": "https://registry.npmjs.org/mime/-/mime-1.6.0.tgz",</w:t>
      </w:r>
    </w:p>
    <w:p w14:paraId="025B12B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"sha512-x0Vn8spI+wuJ1O6S7gnbaQg8Pxh4NNHb7KSINmEWKiPE4RKOplvijn+NkmYmmRgP68mc70j2EbeTFRsrswaQeg==",</w:t>
      </w:r>
    </w:p>
    <w:p w14:paraId="7AE9E95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7AA9C04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5D41E5D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mime</w:t>
      </w:r>
      <w:proofErr w:type="gramEnd"/>
      <w:r w:rsidRPr="00130981">
        <w:rPr>
          <w:rFonts w:ascii="Courier New" w:eastAsia="Times New Roman" w:hAnsi="Courier New" w:cs="Courier New"/>
          <w:color w:val="000000"/>
          <w:sz w:val="20"/>
          <w:szCs w:val="20"/>
        </w:rPr>
        <w:t>-</w:t>
      </w:r>
      <w:proofErr w:type="spellStart"/>
      <w:r w:rsidRPr="00130981">
        <w:rPr>
          <w:rFonts w:ascii="Courier New" w:eastAsia="Times New Roman" w:hAnsi="Courier New" w:cs="Courier New"/>
          <w:color w:val="000000"/>
          <w:sz w:val="20"/>
          <w:szCs w:val="20"/>
        </w:rPr>
        <w:t>db</w:t>
      </w:r>
      <w:proofErr w:type="spellEnd"/>
      <w:r w:rsidRPr="00130981">
        <w:rPr>
          <w:rFonts w:ascii="Courier New" w:eastAsia="Times New Roman" w:hAnsi="Courier New" w:cs="Courier New"/>
          <w:color w:val="000000"/>
          <w:sz w:val="20"/>
          <w:szCs w:val="20"/>
        </w:rPr>
        <w:t>": {</w:t>
      </w:r>
    </w:p>
    <w:p w14:paraId="441A592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"1.52.0",</w:t>
      </w:r>
    </w:p>
    <w:p w14:paraId="41DBA31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"https://registry.npmjs.org/mime-</w:t>
      </w:r>
      <w:proofErr w:type="spellStart"/>
      <w:r w:rsidRPr="00130981">
        <w:rPr>
          <w:rFonts w:ascii="Courier New" w:eastAsia="Times New Roman" w:hAnsi="Courier New" w:cs="Courier New"/>
          <w:color w:val="000000"/>
          <w:sz w:val="20"/>
          <w:szCs w:val="20"/>
        </w:rPr>
        <w:t>db</w:t>
      </w:r>
      <w:proofErr w:type="spellEnd"/>
      <w:r w:rsidRPr="00130981">
        <w:rPr>
          <w:rFonts w:ascii="Courier New" w:eastAsia="Times New Roman" w:hAnsi="Courier New" w:cs="Courier New"/>
          <w:color w:val="000000"/>
          <w:sz w:val="20"/>
          <w:szCs w:val="20"/>
        </w:rPr>
        <w:t>/-/mime-db-1.52.0.tgz",</w:t>
      </w:r>
    </w:p>
    <w:p w14:paraId="220C3C0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"sha512-sPU4uV7dYlvtWJxwwxHD0PuihVNiE7TyAbQ5SWxDCB9mUYvOgroQOwYQQOKPJ8CIbE+1ETVlOoK1UC2nU3gYvg==",</w:t>
      </w:r>
    </w:p>
    <w:p w14:paraId="4A6721B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7184850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03EF3AF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mime</w:t>
      </w:r>
      <w:proofErr w:type="gramEnd"/>
      <w:r w:rsidRPr="00130981">
        <w:rPr>
          <w:rFonts w:ascii="Courier New" w:eastAsia="Times New Roman" w:hAnsi="Courier New" w:cs="Courier New"/>
          <w:color w:val="000000"/>
          <w:sz w:val="20"/>
          <w:szCs w:val="20"/>
        </w:rPr>
        <w:t>-types": {</w:t>
      </w:r>
    </w:p>
    <w:p w14:paraId="0BB5502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"2.1.35",</w:t>
      </w:r>
    </w:p>
    <w:p w14:paraId="45CF98E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"https://registry.npmjs.org/mime-types/-/mime-types-2.1.35.tgz",</w:t>
      </w:r>
    </w:p>
    <w:p w14:paraId="482A392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"sha512-ZDY+bPm5zTTF+YpCrAU9nK0UgICYPT0QtT1NZWFv4s++TNkcgVaT0g6+4R2uI4MjQjzysHB1zxuWL50hzaeXiw==",</w:t>
      </w:r>
    </w:p>
    <w:p w14:paraId="16E049F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358261A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65E9CE4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mime</w:t>
      </w:r>
      <w:proofErr w:type="gramEnd"/>
      <w:r w:rsidRPr="00130981">
        <w:rPr>
          <w:rFonts w:ascii="Courier New" w:eastAsia="Times New Roman" w:hAnsi="Courier New" w:cs="Courier New"/>
          <w:color w:val="000000"/>
          <w:sz w:val="20"/>
          <w:szCs w:val="20"/>
        </w:rPr>
        <w:t>-</w:t>
      </w:r>
      <w:proofErr w:type="spellStart"/>
      <w:r w:rsidRPr="00130981">
        <w:rPr>
          <w:rFonts w:ascii="Courier New" w:eastAsia="Times New Roman" w:hAnsi="Courier New" w:cs="Courier New"/>
          <w:color w:val="000000"/>
          <w:sz w:val="20"/>
          <w:szCs w:val="20"/>
        </w:rPr>
        <w:t>db</w:t>
      </w:r>
      <w:proofErr w:type="spellEnd"/>
      <w:r w:rsidRPr="00130981">
        <w:rPr>
          <w:rFonts w:ascii="Courier New" w:eastAsia="Times New Roman" w:hAnsi="Courier New" w:cs="Courier New"/>
          <w:color w:val="000000"/>
          <w:sz w:val="20"/>
          <w:szCs w:val="20"/>
        </w:rPr>
        <w:t>": "1.52.0"</w:t>
      </w:r>
    </w:p>
    <w:p w14:paraId="559AC4D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2D7D760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1256D7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mimic</w:t>
      </w:r>
      <w:proofErr w:type="gramEnd"/>
      <w:r w:rsidRPr="00130981">
        <w:rPr>
          <w:rFonts w:ascii="Courier New" w:eastAsia="Times New Roman" w:hAnsi="Courier New" w:cs="Courier New"/>
          <w:color w:val="000000"/>
          <w:sz w:val="20"/>
          <w:szCs w:val="20"/>
        </w:rPr>
        <w:t>-</w:t>
      </w:r>
      <w:proofErr w:type="spellStart"/>
      <w:r w:rsidRPr="00130981">
        <w:rPr>
          <w:rFonts w:ascii="Courier New" w:eastAsia="Times New Roman" w:hAnsi="Courier New" w:cs="Courier New"/>
          <w:color w:val="000000"/>
          <w:sz w:val="20"/>
          <w:szCs w:val="20"/>
        </w:rPr>
        <w:t>fn</w:t>
      </w:r>
      <w:proofErr w:type="spellEnd"/>
      <w:r w:rsidRPr="00130981">
        <w:rPr>
          <w:rFonts w:ascii="Courier New" w:eastAsia="Times New Roman" w:hAnsi="Courier New" w:cs="Courier New"/>
          <w:color w:val="000000"/>
          <w:sz w:val="20"/>
          <w:szCs w:val="20"/>
        </w:rPr>
        <w:t>": {</w:t>
      </w:r>
    </w:p>
    <w:p w14:paraId="53E54B4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"2.1.0",</w:t>
      </w:r>
    </w:p>
    <w:p w14:paraId="1E8646A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"https://registry.npmjs.org/mimic-</w:t>
      </w:r>
      <w:proofErr w:type="spellStart"/>
      <w:r w:rsidRPr="00130981">
        <w:rPr>
          <w:rFonts w:ascii="Courier New" w:eastAsia="Times New Roman" w:hAnsi="Courier New" w:cs="Courier New"/>
          <w:color w:val="000000"/>
          <w:sz w:val="20"/>
          <w:szCs w:val="20"/>
        </w:rPr>
        <w:t>fn</w:t>
      </w:r>
      <w:proofErr w:type="spellEnd"/>
      <w:r w:rsidRPr="00130981">
        <w:rPr>
          <w:rFonts w:ascii="Courier New" w:eastAsia="Times New Roman" w:hAnsi="Courier New" w:cs="Courier New"/>
          <w:color w:val="000000"/>
          <w:sz w:val="20"/>
          <w:szCs w:val="20"/>
        </w:rPr>
        <w:t>/-/mimic-fn-2.1.0.tgz",</w:t>
      </w:r>
    </w:p>
    <w:p w14:paraId="2051364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"sha512-OqbOk5oEQeAZ8WXWydlu9HJjz9WVdEIvamMCcXmuqUYjTknH/sqsWvhQ3vgwKFRR1HpjvNBKQ37nbJgYzGqGcg==",</w:t>
      </w:r>
    </w:p>
    <w:p w14:paraId="669D2CA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36C7904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20F622A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mini</w:t>
      </w:r>
      <w:proofErr w:type="gramEnd"/>
      <w:r w:rsidRPr="00130981">
        <w:rPr>
          <w:rFonts w:ascii="Courier New" w:eastAsia="Times New Roman" w:hAnsi="Courier New" w:cs="Courier New"/>
          <w:color w:val="000000"/>
          <w:sz w:val="20"/>
          <w:szCs w:val="20"/>
        </w:rPr>
        <w:t>-</w:t>
      </w:r>
      <w:proofErr w:type="spellStart"/>
      <w:r w:rsidRPr="00130981">
        <w:rPr>
          <w:rFonts w:ascii="Courier New" w:eastAsia="Times New Roman" w:hAnsi="Courier New" w:cs="Courier New"/>
          <w:color w:val="000000"/>
          <w:sz w:val="20"/>
          <w:szCs w:val="20"/>
        </w:rPr>
        <w:t>css</w:t>
      </w:r>
      <w:proofErr w:type="spellEnd"/>
      <w:r w:rsidRPr="00130981">
        <w:rPr>
          <w:rFonts w:ascii="Courier New" w:eastAsia="Times New Roman" w:hAnsi="Courier New" w:cs="Courier New"/>
          <w:color w:val="000000"/>
          <w:sz w:val="20"/>
          <w:szCs w:val="20"/>
        </w:rPr>
        <w:t>-extract-plugin": {</w:t>
      </w:r>
    </w:p>
    <w:p w14:paraId="1D9BF8A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"0.10.0",</w:t>
      </w:r>
    </w:p>
    <w:p w14:paraId="039EB09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"https://registry.npmjs.org/mini-css-extract-plugin/-/mini-css-extract-plugin-0.10.0.tgz",</w:t>
      </w:r>
    </w:p>
    <w:p w14:paraId="79E8E10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"sha512-QgKgJBjaJhxVPwrLNqqwNS0AGkuQQ31Hp4xGXEK/P7wehEg6qmNtReHKai3zRXqY60wGVWLYcOMJK2b98aGc3A==",</w:t>
      </w:r>
    </w:p>
    <w:p w14:paraId="760E8DE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2766E38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3134BC8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loader</w:t>
      </w:r>
      <w:proofErr w:type="gramEnd"/>
      <w:r w:rsidRPr="00130981">
        <w:rPr>
          <w:rFonts w:ascii="Courier New" w:eastAsia="Times New Roman" w:hAnsi="Courier New" w:cs="Courier New"/>
          <w:color w:val="000000"/>
          <w:sz w:val="20"/>
          <w:szCs w:val="20"/>
        </w:rPr>
        <w:t>-utils": "^1.1.0",</w:t>
      </w:r>
    </w:p>
    <w:p w14:paraId="4F31E0E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normalize</w:t>
      </w:r>
      <w:proofErr w:type="gramEnd"/>
      <w:r w:rsidRPr="00130981">
        <w:rPr>
          <w:rFonts w:ascii="Courier New" w:eastAsia="Times New Roman" w:hAnsi="Courier New" w:cs="Courier New"/>
          <w:color w:val="000000"/>
          <w:sz w:val="20"/>
          <w:szCs w:val="20"/>
        </w:rPr>
        <w:t>-</w:t>
      </w:r>
      <w:proofErr w:type="spellStart"/>
      <w:r w:rsidRPr="00130981">
        <w:rPr>
          <w:rFonts w:ascii="Courier New" w:eastAsia="Times New Roman" w:hAnsi="Courier New" w:cs="Courier New"/>
          <w:color w:val="000000"/>
          <w:sz w:val="20"/>
          <w:szCs w:val="20"/>
        </w:rPr>
        <w:t>url</w:t>
      </w:r>
      <w:proofErr w:type="spellEnd"/>
      <w:r w:rsidRPr="00130981">
        <w:rPr>
          <w:rFonts w:ascii="Courier New" w:eastAsia="Times New Roman" w:hAnsi="Courier New" w:cs="Courier New"/>
          <w:color w:val="000000"/>
          <w:sz w:val="20"/>
          <w:szCs w:val="20"/>
        </w:rPr>
        <w:t>": "1.9.1",</w:t>
      </w:r>
    </w:p>
    <w:p w14:paraId="478F12C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schema</w:t>
      </w:r>
      <w:proofErr w:type="gramEnd"/>
      <w:r w:rsidRPr="00130981">
        <w:rPr>
          <w:rFonts w:ascii="Courier New" w:eastAsia="Times New Roman" w:hAnsi="Courier New" w:cs="Courier New"/>
          <w:color w:val="000000"/>
          <w:sz w:val="20"/>
          <w:szCs w:val="20"/>
        </w:rPr>
        <w:t>-utils": "^1.0.0",</w:t>
      </w:r>
    </w:p>
    <w:p w14:paraId="56CF5F7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webpack</w:t>
      </w:r>
      <w:proofErr w:type="gramEnd"/>
      <w:r w:rsidRPr="00130981">
        <w:rPr>
          <w:rFonts w:ascii="Courier New" w:eastAsia="Times New Roman" w:hAnsi="Courier New" w:cs="Courier New"/>
          <w:color w:val="000000"/>
          <w:sz w:val="20"/>
          <w:szCs w:val="20"/>
        </w:rPr>
        <w:t>-sources": "^1.1.0"</w:t>
      </w:r>
    </w:p>
    <w:p w14:paraId="6C8E1A8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229D16D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"dependencies": {</w:t>
      </w:r>
    </w:p>
    <w:p w14:paraId="7F81455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"json5": {</w:t>
      </w:r>
    </w:p>
    <w:p w14:paraId="1D4DE64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"1.0.2",</w:t>
      </w:r>
    </w:p>
    <w:p w14:paraId="508843A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"https://registry.npmjs.org/json5/-/json5-1.0.2.tgz",</w:t>
      </w:r>
    </w:p>
    <w:p w14:paraId="169936C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"sha512-g1MWMLBiz8FKi1e4w0UyVL3w+iJceWAFBAaBnnGKOpNa5f8TLktkbre1+s6oICydWAm+HRUGTmI+//xv2hvXYA==",</w:t>
      </w:r>
    </w:p>
    <w:p w14:paraId="0ED7AF4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036C5D7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6F4943F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minimist</w:t>
      </w:r>
      <w:proofErr w:type="spellEnd"/>
      <w:r w:rsidRPr="00130981">
        <w:rPr>
          <w:rFonts w:ascii="Courier New" w:eastAsia="Times New Roman" w:hAnsi="Courier New" w:cs="Courier New"/>
          <w:color w:val="000000"/>
          <w:sz w:val="20"/>
          <w:szCs w:val="20"/>
        </w:rPr>
        <w:t>": "^1.2.0"</w:t>
      </w:r>
    </w:p>
    <w:p w14:paraId="68C12FF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565B3EC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lastRenderedPageBreak/>
        <w:t xml:space="preserve">        },</w:t>
      </w:r>
    </w:p>
    <w:p w14:paraId="058321E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loader</w:t>
      </w:r>
      <w:proofErr w:type="gramEnd"/>
      <w:r w:rsidRPr="00130981">
        <w:rPr>
          <w:rFonts w:ascii="Courier New" w:eastAsia="Times New Roman" w:hAnsi="Courier New" w:cs="Courier New"/>
          <w:color w:val="000000"/>
          <w:sz w:val="20"/>
          <w:szCs w:val="20"/>
        </w:rPr>
        <w:t>-utils": {</w:t>
      </w:r>
    </w:p>
    <w:p w14:paraId="12B909D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"1.4.2",</w:t>
      </w:r>
    </w:p>
    <w:p w14:paraId="5FBC46C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"https://registry.npmjs.org/loader-utils/-/loader-utils-1.4.2.tgz",</w:t>
      </w:r>
    </w:p>
    <w:p w14:paraId="54F4959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"sha512-I5d00Pd/jwMD2QCduo657+YM/6L3KZu++pmX9VFncxaxvHcru9jx1lBaFft+r4Mt2jK0Yhp41XlRAihzPxHNCg==",</w:t>
      </w:r>
    </w:p>
    <w:p w14:paraId="461C86E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4F6FD76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10A69C6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"big.js": "^5.2.2",</w:t>
      </w:r>
    </w:p>
    <w:p w14:paraId="62CBC28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emojis</w:t>
      </w:r>
      <w:proofErr w:type="gramEnd"/>
      <w:r w:rsidRPr="00130981">
        <w:rPr>
          <w:rFonts w:ascii="Courier New" w:eastAsia="Times New Roman" w:hAnsi="Courier New" w:cs="Courier New"/>
          <w:color w:val="000000"/>
          <w:sz w:val="20"/>
          <w:szCs w:val="20"/>
        </w:rPr>
        <w:t>-list": "^3.0.0",</w:t>
      </w:r>
    </w:p>
    <w:p w14:paraId="3DF3D44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"json5": "^1.0.1"</w:t>
      </w:r>
    </w:p>
    <w:p w14:paraId="4E24341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5DF0017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5B7536A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normalize</w:t>
      </w:r>
      <w:proofErr w:type="gramEnd"/>
      <w:r w:rsidRPr="00130981">
        <w:rPr>
          <w:rFonts w:ascii="Courier New" w:eastAsia="Times New Roman" w:hAnsi="Courier New" w:cs="Courier New"/>
          <w:color w:val="000000"/>
          <w:sz w:val="20"/>
          <w:szCs w:val="20"/>
        </w:rPr>
        <w:t>-</w:t>
      </w:r>
      <w:proofErr w:type="spellStart"/>
      <w:r w:rsidRPr="00130981">
        <w:rPr>
          <w:rFonts w:ascii="Courier New" w:eastAsia="Times New Roman" w:hAnsi="Courier New" w:cs="Courier New"/>
          <w:color w:val="000000"/>
          <w:sz w:val="20"/>
          <w:szCs w:val="20"/>
        </w:rPr>
        <w:t>url</w:t>
      </w:r>
      <w:proofErr w:type="spellEnd"/>
      <w:r w:rsidRPr="00130981">
        <w:rPr>
          <w:rFonts w:ascii="Courier New" w:eastAsia="Times New Roman" w:hAnsi="Courier New" w:cs="Courier New"/>
          <w:color w:val="000000"/>
          <w:sz w:val="20"/>
          <w:szCs w:val="20"/>
        </w:rPr>
        <w:t>": {</w:t>
      </w:r>
    </w:p>
    <w:p w14:paraId="3ABD96C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"1.9.1",</w:t>
      </w:r>
    </w:p>
    <w:p w14:paraId="164D42E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"https://registry.npmjs.org/normalize-url/-/normalize-url-1.9.1.tgz",</w:t>
      </w:r>
    </w:p>
    <w:p w14:paraId="2D0C7B2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"sha512-A48My/mtCklowHBlI8Fq2jFWK4tX4lJ5E6ytFsSOq1fzpvT0SQSgKhSg7lN5c2uYFOrUAOQp6zhhJnpp1eMloQ==",</w:t>
      </w:r>
    </w:p>
    <w:p w14:paraId="52DC40F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66B5CC8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67742DB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object</w:t>
      </w:r>
      <w:proofErr w:type="gramEnd"/>
      <w:r w:rsidRPr="00130981">
        <w:rPr>
          <w:rFonts w:ascii="Courier New" w:eastAsia="Times New Roman" w:hAnsi="Courier New" w:cs="Courier New"/>
          <w:color w:val="000000"/>
          <w:sz w:val="20"/>
          <w:szCs w:val="20"/>
        </w:rPr>
        <w:t>-assign": "^4.0.1",</w:t>
      </w:r>
    </w:p>
    <w:p w14:paraId="6F0B653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prepend</w:t>
      </w:r>
      <w:proofErr w:type="gramEnd"/>
      <w:r w:rsidRPr="00130981">
        <w:rPr>
          <w:rFonts w:ascii="Courier New" w:eastAsia="Times New Roman" w:hAnsi="Courier New" w:cs="Courier New"/>
          <w:color w:val="000000"/>
          <w:sz w:val="20"/>
          <w:szCs w:val="20"/>
        </w:rPr>
        <w:t>-http": "^1.0.0",</w:t>
      </w:r>
    </w:p>
    <w:p w14:paraId="233668E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query</w:t>
      </w:r>
      <w:proofErr w:type="gramEnd"/>
      <w:r w:rsidRPr="00130981">
        <w:rPr>
          <w:rFonts w:ascii="Courier New" w:eastAsia="Times New Roman" w:hAnsi="Courier New" w:cs="Courier New"/>
          <w:color w:val="000000"/>
          <w:sz w:val="20"/>
          <w:szCs w:val="20"/>
        </w:rPr>
        <w:t>-string": "^4.1.0",</w:t>
      </w:r>
    </w:p>
    <w:p w14:paraId="7963979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sort</w:t>
      </w:r>
      <w:proofErr w:type="gramEnd"/>
      <w:r w:rsidRPr="00130981">
        <w:rPr>
          <w:rFonts w:ascii="Courier New" w:eastAsia="Times New Roman" w:hAnsi="Courier New" w:cs="Courier New"/>
          <w:color w:val="000000"/>
          <w:sz w:val="20"/>
          <w:szCs w:val="20"/>
        </w:rPr>
        <w:t>-keys": "^1.0.0"</w:t>
      </w:r>
    </w:p>
    <w:p w14:paraId="7CBAAF9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20EE9E3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7D37F7D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schema</w:t>
      </w:r>
      <w:proofErr w:type="gramEnd"/>
      <w:r w:rsidRPr="00130981">
        <w:rPr>
          <w:rFonts w:ascii="Courier New" w:eastAsia="Times New Roman" w:hAnsi="Courier New" w:cs="Courier New"/>
          <w:color w:val="000000"/>
          <w:sz w:val="20"/>
          <w:szCs w:val="20"/>
        </w:rPr>
        <w:t>-utils": {</w:t>
      </w:r>
    </w:p>
    <w:p w14:paraId="672C1A3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"1.0.0",</w:t>
      </w:r>
    </w:p>
    <w:p w14:paraId="21F5CC6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"https://registry.npmjs.org/schema-utils/-/schema-utils-1.0.0.tgz",</w:t>
      </w:r>
    </w:p>
    <w:p w14:paraId="6DAF55E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"sha512-i27Mic4KovM/lnGsy8whRCHhc7VicJajAjTrYg11K9zfZXnYIt4k5F+kZkwjnrhKzLic/HLU4j11mjsz2G/75g==",</w:t>
      </w:r>
    </w:p>
    <w:p w14:paraId="7A7F212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7A27FC2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6B026C4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ajv</w:t>
      </w:r>
      <w:proofErr w:type="spellEnd"/>
      <w:r w:rsidRPr="00130981">
        <w:rPr>
          <w:rFonts w:ascii="Courier New" w:eastAsia="Times New Roman" w:hAnsi="Courier New" w:cs="Courier New"/>
          <w:color w:val="000000"/>
          <w:sz w:val="20"/>
          <w:szCs w:val="20"/>
        </w:rPr>
        <w:t>": "^6.1.0",</w:t>
      </w:r>
    </w:p>
    <w:p w14:paraId="57005AC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ajv</w:t>
      </w:r>
      <w:proofErr w:type="spellEnd"/>
      <w:proofErr w:type="gramEnd"/>
      <w:r w:rsidRPr="00130981">
        <w:rPr>
          <w:rFonts w:ascii="Courier New" w:eastAsia="Times New Roman" w:hAnsi="Courier New" w:cs="Courier New"/>
          <w:color w:val="000000"/>
          <w:sz w:val="20"/>
          <w:szCs w:val="20"/>
        </w:rPr>
        <w:t>-errors": "^1.0.0",</w:t>
      </w:r>
    </w:p>
    <w:p w14:paraId="43A7315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ajv</w:t>
      </w:r>
      <w:proofErr w:type="spellEnd"/>
      <w:proofErr w:type="gramEnd"/>
      <w:r w:rsidRPr="00130981">
        <w:rPr>
          <w:rFonts w:ascii="Courier New" w:eastAsia="Times New Roman" w:hAnsi="Courier New" w:cs="Courier New"/>
          <w:color w:val="000000"/>
          <w:sz w:val="20"/>
          <w:szCs w:val="20"/>
        </w:rPr>
        <w:t>-keywords": "^3.1.0"</w:t>
      </w:r>
    </w:p>
    <w:p w14:paraId="001C1D5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519F34F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3BF490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3C60CE2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8D2AF9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minimalistic</w:t>
      </w:r>
      <w:proofErr w:type="gramEnd"/>
      <w:r w:rsidRPr="00130981">
        <w:rPr>
          <w:rFonts w:ascii="Courier New" w:eastAsia="Times New Roman" w:hAnsi="Courier New" w:cs="Courier New"/>
          <w:color w:val="000000"/>
          <w:sz w:val="20"/>
          <w:szCs w:val="20"/>
        </w:rPr>
        <w:t>-assert": {</w:t>
      </w:r>
    </w:p>
    <w:p w14:paraId="75A7683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"1.0.1",</w:t>
      </w:r>
    </w:p>
    <w:p w14:paraId="32559B1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"https://registry.npmjs.org/minimalistic-assert/-/minimalistic-assert-1.0.1.tgz",</w:t>
      </w:r>
    </w:p>
    <w:p w14:paraId="192C63B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"sha512-UtJcAD4yEaGtjPezWuO9wC4nwUnVH/8/Im3yEHQP4b67cXlD/Qr9hdITCU1xDbSEXg2XKNaP8jsReV7vQd00/A==",</w:t>
      </w:r>
    </w:p>
    <w:p w14:paraId="56F9C4C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46FE348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2132B22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minimalistic</w:t>
      </w:r>
      <w:proofErr w:type="gramEnd"/>
      <w:r w:rsidRPr="00130981">
        <w:rPr>
          <w:rFonts w:ascii="Courier New" w:eastAsia="Times New Roman" w:hAnsi="Courier New" w:cs="Courier New"/>
          <w:color w:val="000000"/>
          <w:sz w:val="20"/>
          <w:szCs w:val="20"/>
        </w:rPr>
        <w:t>-crypto-utils": {</w:t>
      </w:r>
    </w:p>
    <w:p w14:paraId="30EA67F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"1.0.1",</w:t>
      </w:r>
    </w:p>
    <w:p w14:paraId="2BA2BBE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"https://registry.npmjs.org/minimalistic-crypto-utils/-/minimalistic-crypto-utils-1.0.1.tgz",</w:t>
      </w:r>
    </w:p>
    <w:p w14:paraId="1D106D7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lastRenderedPageBreak/>
        <w:t xml:space="preserve">      "integrity": "sha512-JIYlbt6g8i5jKfJ3xz7rF0LXmv2TkDxBLUkiBeZ7bAx4GnnNMr8xFpGnOxn6GhTEHx3SjRrZEoU+j04prX1ktg==",</w:t>
      </w:r>
    </w:p>
    <w:p w14:paraId="1A43ECB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3ADDA9D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4CA344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minimatch</w:t>
      </w:r>
      <w:proofErr w:type="spellEnd"/>
      <w:r w:rsidRPr="00130981">
        <w:rPr>
          <w:rFonts w:ascii="Courier New" w:eastAsia="Times New Roman" w:hAnsi="Courier New" w:cs="Courier New"/>
          <w:color w:val="000000"/>
          <w:sz w:val="20"/>
          <w:szCs w:val="20"/>
        </w:rPr>
        <w:t>": {</w:t>
      </w:r>
    </w:p>
    <w:p w14:paraId="3C44CCC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"3.0.4",</w:t>
      </w:r>
    </w:p>
    <w:p w14:paraId="3670DC9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t>
      </w:r>
      <w:proofErr w:type="spellStart"/>
      <w:r w:rsidRPr="00130981">
        <w:rPr>
          <w:rFonts w:ascii="Courier New" w:eastAsia="Times New Roman" w:hAnsi="Courier New" w:cs="Courier New"/>
          <w:color w:val="000000"/>
          <w:sz w:val="20"/>
          <w:szCs w:val="20"/>
        </w:rPr>
        <w:t>minimatch</w:t>
      </w:r>
      <w:proofErr w:type="spellEnd"/>
      <w:r w:rsidRPr="00130981">
        <w:rPr>
          <w:rFonts w:ascii="Courier New" w:eastAsia="Times New Roman" w:hAnsi="Courier New" w:cs="Courier New"/>
          <w:color w:val="000000"/>
          <w:sz w:val="20"/>
          <w:szCs w:val="20"/>
        </w:rPr>
        <w:t>/-/minimatch-3.0.4.tgz",</w:t>
      </w:r>
    </w:p>
    <w:p w14:paraId="22CB4EB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"sha512-yJHVQEhyqPLUTgt9B83PXu6W3rx4MvvHvSUvToogpwoGDOUQ+yDrR0HRot+yOCdCO7u4hX3pWft6kWBBcqh0UA==",</w:t>
      </w:r>
    </w:p>
    <w:p w14:paraId="6C97B5B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13233B9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brace</w:t>
      </w:r>
      <w:proofErr w:type="gramEnd"/>
      <w:r w:rsidRPr="00130981">
        <w:rPr>
          <w:rFonts w:ascii="Courier New" w:eastAsia="Times New Roman" w:hAnsi="Courier New" w:cs="Courier New"/>
          <w:color w:val="000000"/>
          <w:sz w:val="20"/>
          <w:szCs w:val="20"/>
        </w:rPr>
        <w:t>-expansion": "^1.1.7"</w:t>
      </w:r>
    </w:p>
    <w:p w14:paraId="49B30C4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74EA6DC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083879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minimist</w:t>
      </w:r>
      <w:proofErr w:type="spellEnd"/>
      <w:r w:rsidRPr="00130981">
        <w:rPr>
          <w:rFonts w:ascii="Courier New" w:eastAsia="Times New Roman" w:hAnsi="Courier New" w:cs="Courier New"/>
          <w:color w:val="000000"/>
          <w:sz w:val="20"/>
          <w:szCs w:val="20"/>
        </w:rPr>
        <w:t>": {</w:t>
      </w:r>
    </w:p>
    <w:p w14:paraId="30F6CE7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"1.2.8",</w:t>
      </w:r>
    </w:p>
    <w:p w14:paraId="075C17D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t>
      </w:r>
      <w:proofErr w:type="spellStart"/>
      <w:r w:rsidRPr="00130981">
        <w:rPr>
          <w:rFonts w:ascii="Courier New" w:eastAsia="Times New Roman" w:hAnsi="Courier New" w:cs="Courier New"/>
          <w:color w:val="000000"/>
          <w:sz w:val="20"/>
          <w:szCs w:val="20"/>
        </w:rPr>
        <w:t>minimist</w:t>
      </w:r>
      <w:proofErr w:type="spellEnd"/>
      <w:r w:rsidRPr="00130981">
        <w:rPr>
          <w:rFonts w:ascii="Courier New" w:eastAsia="Times New Roman" w:hAnsi="Courier New" w:cs="Courier New"/>
          <w:color w:val="000000"/>
          <w:sz w:val="20"/>
          <w:szCs w:val="20"/>
        </w:rPr>
        <w:t>/-/minimist-1.2.8.tgz",</w:t>
      </w:r>
    </w:p>
    <w:p w14:paraId="730BF7D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"sha512-2yyAR8qBkN3YuheJanUpWC5U3bb5osDywNB8RzDVlDwDHbocAJveqqj1u8+SVD7jkWT4yvsHCpWqqWqAxb0zCA==",</w:t>
      </w:r>
    </w:p>
    <w:p w14:paraId="2D30A1D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3DBCA22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08A6444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minipass</w:t>
      </w:r>
      <w:proofErr w:type="spellEnd"/>
      <w:r w:rsidRPr="00130981">
        <w:rPr>
          <w:rFonts w:ascii="Courier New" w:eastAsia="Times New Roman" w:hAnsi="Courier New" w:cs="Courier New"/>
          <w:color w:val="000000"/>
          <w:sz w:val="20"/>
          <w:szCs w:val="20"/>
        </w:rPr>
        <w:t>": {</w:t>
      </w:r>
    </w:p>
    <w:p w14:paraId="6D955C6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"3.3.6",</w:t>
      </w:r>
    </w:p>
    <w:p w14:paraId="1606159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t>
      </w:r>
      <w:proofErr w:type="spellStart"/>
      <w:r w:rsidRPr="00130981">
        <w:rPr>
          <w:rFonts w:ascii="Courier New" w:eastAsia="Times New Roman" w:hAnsi="Courier New" w:cs="Courier New"/>
          <w:color w:val="000000"/>
          <w:sz w:val="20"/>
          <w:szCs w:val="20"/>
        </w:rPr>
        <w:t>minipass</w:t>
      </w:r>
      <w:proofErr w:type="spellEnd"/>
      <w:r w:rsidRPr="00130981">
        <w:rPr>
          <w:rFonts w:ascii="Courier New" w:eastAsia="Times New Roman" w:hAnsi="Courier New" w:cs="Courier New"/>
          <w:color w:val="000000"/>
          <w:sz w:val="20"/>
          <w:szCs w:val="20"/>
        </w:rPr>
        <w:t>/-/minipass-3.3.6.tgz",</w:t>
      </w:r>
    </w:p>
    <w:p w14:paraId="0276EA3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"sha512-DxiNidxSEK+tHG6zOIklvNOwm3hvCrbUrdtzY74U6HKTJxvIDfOUL5W5P2Ghd3DTkhhKPYGqeNUIh5qcM4YBfw==",</w:t>
      </w:r>
    </w:p>
    <w:p w14:paraId="270522B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0B10B5C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1B1B274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yallist</w:t>
      </w:r>
      <w:proofErr w:type="spellEnd"/>
      <w:r w:rsidRPr="00130981">
        <w:rPr>
          <w:rFonts w:ascii="Courier New" w:eastAsia="Times New Roman" w:hAnsi="Courier New" w:cs="Courier New"/>
          <w:color w:val="000000"/>
          <w:sz w:val="20"/>
          <w:szCs w:val="20"/>
        </w:rPr>
        <w:t>": "^4.0.0"</w:t>
      </w:r>
    </w:p>
    <w:p w14:paraId="7BBDC1C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39BFCEF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"dependencies": {</w:t>
      </w:r>
    </w:p>
    <w:p w14:paraId="0E74250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yallist</w:t>
      </w:r>
      <w:proofErr w:type="spellEnd"/>
      <w:r w:rsidRPr="00130981">
        <w:rPr>
          <w:rFonts w:ascii="Courier New" w:eastAsia="Times New Roman" w:hAnsi="Courier New" w:cs="Courier New"/>
          <w:color w:val="000000"/>
          <w:sz w:val="20"/>
          <w:szCs w:val="20"/>
        </w:rPr>
        <w:t>": {</w:t>
      </w:r>
    </w:p>
    <w:p w14:paraId="18BCB5E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"4.0.0",</w:t>
      </w:r>
    </w:p>
    <w:p w14:paraId="1A9B92F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t>
      </w:r>
      <w:proofErr w:type="spellStart"/>
      <w:r w:rsidRPr="00130981">
        <w:rPr>
          <w:rFonts w:ascii="Courier New" w:eastAsia="Times New Roman" w:hAnsi="Courier New" w:cs="Courier New"/>
          <w:color w:val="000000"/>
          <w:sz w:val="20"/>
          <w:szCs w:val="20"/>
        </w:rPr>
        <w:t>yallist</w:t>
      </w:r>
      <w:proofErr w:type="spellEnd"/>
      <w:r w:rsidRPr="00130981">
        <w:rPr>
          <w:rFonts w:ascii="Courier New" w:eastAsia="Times New Roman" w:hAnsi="Courier New" w:cs="Courier New"/>
          <w:color w:val="000000"/>
          <w:sz w:val="20"/>
          <w:szCs w:val="20"/>
        </w:rPr>
        <w:t>/-/yallist-4.0.0.tgz",</w:t>
      </w:r>
    </w:p>
    <w:p w14:paraId="5D62207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"sha512-3wdGidZyq5PB084XLES5TpOSRA3wjXAlIWMhum2kRcv/41Sn2emQ0dycQW4uZXLejwKvg6EsvbdlVL+FYEct7A==",</w:t>
      </w:r>
    </w:p>
    <w:p w14:paraId="18835B8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025C1B8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22989B5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538CA3F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557B042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minipass</w:t>
      </w:r>
      <w:proofErr w:type="spellEnd"/>
      <w:proofErr w:type="gramEnd"/>
      <w:r w:rsidRPr="00130981">
        <w:rPr>
          <w:rFonts w:ascii="Courier New" w:eastAsia="Times New Roman" w:hAnsi="Courier New" w:cs="Courier New"/>
          <w:color w:val="000000"/>
          <w:sz w:val="20"/>
          <w:szCs w:val="20"/>
        </w:rPr>
        <w:t>-collect": {</w:t>
      </w:r>
    </w:p>
    <w:p w14:paraId="6B5B730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"1.0.2",</w:t>
      </w:r>
    </w:p>
    <w:p w14:paraId="2E58E77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"https://registry.npmjs.org/minipass-collect/-/minipass-collect-1.0.2.tgz",</w:t>
      </w:r>
    </w:p>
    <w:p w14:paraId="23B4163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"sha512-6T6lH0H8OG9kITm/Jm6tdooIbogG9e0tLgpY6mphXSm/A9u8Nq1ryBG+Qspiub9LjWlBPsPS3tWQ/Botq4FdxA==",</w:t>
      </w:r>
    </w:p>
    <w:p w14:paraId="4EC459D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5DB6CF7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4940E91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minipass</w:t>
      </w:r>
      <w:proofErr w:type="spellEnd"/>
      <w:r w:rsidRPr="00130981">
        <w:rPr>
          <w:rFonts w:ascii="Courier New" w:eastAsia="Times New Roman" w:hAnsi="Courier New" w:cs="Courier New"/>
          <w:color w:val="000000"/>
          <w:sz w:val="20"/>
          <w:szCs w:val="20"/>
        </w:rPr>
        <w:t>": "^3.0.0"</w:t>
      </w:r>
    </w:p>
    <w:p w14:paraId="5A3AABF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17E3D45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1A55A42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minipass</w:t>
      </w:r>
      <w:proofErr w:type="spellEnd"/>
      <w:proofErr w:type="gramEnd"/>
      <w:r w:rsidRPr="00130981">
        <w:rPr>
          <w:rFonts w:ascii="Courier New" w:eastAsia="Times New Roman" w:hAnsi="Courier New" w:cs="Courier New"/>
          <w:color w:val="000000"/>
          <w:sz w:val="20"/>
          <w:szCs w:val="20"/>
        </w:rPr>
        <w:t>-flush": {</w:t>
      </w:r>
    </w:p>
    <w:p w14:paraId="6287863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lastRenderedPageBreak/>
        <w:t xml:space="preserve">      "version": "1.0.5",</w:t>
      </w:r>
    </w:p>
    <w:p w14:paraId="0434FD9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"https://registry.npmjs.org/minipass-flush/-/minipass-flush-1.0.5.tgz",</w:t>
      </w:r>
    </w:p>
    <w:p w14:paraId="7FF07AB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"sha512-JmQSYYpPUqX5Jyn1mXaRwOda1uQ8HP5KAT/oDSLCzt1BYRhQU0/hDtsB1ufZfEEzMZ9aAVmsBw8+FWsIXlClWw==",</w:t>
      </w:r>
    </w:p>
    <w:p w14:paraId="47A1A76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1FA03FA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61B6178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minipass</w:t>
      </w:r>
      <w:proofErr w:type="spellEnd"/>
      <w:r w:rsidRPr="00130981">
        <w:rPr>
          <w:rFonts w:ascii="Courier New" w:eastAsia="Times New Roman" w:hAnsi="Courier New" w:cs="Courier New"/>
          <w:color w:val="000000"/>
          <w:sz w:val="20"/>
          <w:szCs w:val="20"/>
        </w:rPr>
        <w:t>": "^3.0.0"</w:t>
      </w:r>
    </w:p>
    <w:p w14:paraId="21B22CB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B69BCD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327F9BC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minipass</w:t>
      </w:r>
      <w:proofErr w:type="spellEnd"/>
      <w:proofErr w:type="gramEnd"/>
      <w:r w:rsidRPr="00130981">
        <w:rPr>
          <w:rFonts w:ascii="Courier New" w:eastAsia="Times New Roman" w:hAnsi="Courier New" w:cs="Courier New"/>
          <w:color w:val="000000"/>
          <w:sz w:val="20"/>
          <w:szCs w:val="20"/>
        </w:rPr>
        <w:t>-pipeline": {</w:t>
      </w:r>
    </w:p>
    <w:p w14:paraId="648879F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"1.2.4",</w:t>
      </w:r>
    </w:p>
    <w:p w14:paraId="62BC9E1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"https://registry.npmjs.org/minipass-pipeline/-/minipass-pipeline-1.2.4.tgz",</w:t>
      </w:r>
    </w:p>
    <w:p w14:paraId="79091D7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"sha512-xuIq7cIOt09RPRJ19gdi4b+RiNvDFYe5JH+ggNvBqGqpQXcru3PcRmOZuHBKWK1Txf9+cQ+HMVN4d6z46LZP7A==",</w:t>
      </w:r>
    </w:p>
    <w:p w14:paraId="6DBC1A8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64534F3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6B13C40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minipass</w:t>
      </w:r>
      <w:proofErr w:type="spellEnd"/>
      <w:r w:rsidRPr="00130981">
        <w:rPr>
          <w:rFonts w:ascii="Courier New" w:eastAsia="Times New Roman" w:hAnsi="Courier New" w:cs="Courier New"/>
          <w:color w:val="000000"/>
          <w:sz w:val="20"/>
          <w:szCs w:val="20"/>
        </w:rPr>
        <w:t>": "^3.0.0"</w:t>
      </w:r>
    </w:p>
    <w:p w14:paraId="70543DD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AD4961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788F442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minizlib</w:t>
      </w:r>
      <w:proofErr w:type="spellEnd"/>
      <w:r w:rsidRPr="00130981">
        <w:rPr>
          <w:rFonts w:ascii="Courier New" w:eastAsia="Times New Roman" w:hAnsi="Courier New" w:cs="Courier New"/>
          <w:color w:val="000000"/>
          <w:sz w:val="20"/>
          <w:szCs w:val="20"/>
        </w:rPr>
        <w:t>": {</w:t>
      </w:r>
    </w:p>
    <w:p w14:paraId="2B375F5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"2.1.2",</w:t>
      </w:r>
    </w:p>
    <w:p w14:paraId="06527E1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t>
      </w:r>
      <w:proofErr w:type="spellStart"/>
      <w:r w:rsidRPr="00130981">
        <w:rPr>
          <w:rFonts w:ascii="Courier New" w:eastAsia="Times New Roman" w:hAnsi="Courier New" w:cs="Courier New"/>
          <w:color w:val="000000"/>
          <w:sz w:val="20"/>
          <w:szCs w:val="20"/>
        </w:rPr>
        <w:t>minizlib</w:t>
      </w:r>
      <w:proofErr w:type="spellEnd"/>
      <w:r w:rsidRPr="00130981">
        <w:rPr>
          <w:rFonts w:ascii="Courier New" w:eastAsia="Times New Roman" w:hAnsi="Courier New" w:cs="Courier New"/>
          <w:color w:val="000000"/>
          <w:sz w:val="20"/>
          <w:szCs w:val="20"/>
        </w:rPr>
        <w:t>/-/minizlib-2.1.2.tgz",</w:t>
      </w:r>
    </w:p>
    <w:p w14:paraId="25BB927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"sha512-bAxsR8BVfj60DWXHE3u30oHzfl4G7khkSuPW+qvpd7jFRHm7dLxOjUk1EHACJ/hxLY8phGJ0YhYHZo7jil7Qdg==",</w:t>
      </w:r>
    </w:p>
    <w:p w14:paraId="27EDD65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6A44808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61047CD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minipass</w:t>
      </w:r>
      <w:proofErr w:type="spellEnd"/>
      <w:r w:rsidRPr="00130981">
        <w:rPr>
          <w:rFonts w:ascii="Courier New" w:eastAsia="Times New Roman" w:hAnsi="Courier New" w:cs="Courier New"/>
          <w:color w:val="000000"/>
          <w:sz w:val="20"/>
          <w:szCs w:val="20"/>
        </w:rPr>
        <w:t>": "^3.0.0",</w:t>
      </w:r>
    </w:p>
    <w:p w14:paraId="0436E36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yallist</w:t>
      </w:r>
      <w:proofErr w:type="spellEnd"/>
      <w:r w:rsidRPr="00130981">
        <w:rPr>
          <w:rFonts w:ascii="Courier New" w:eastAsia="Times New Roman" w:hAnsi="Courier New" w:cs="Courier New"/>
          <w:color w:val="000000"/>
          <w:sz w:val="20"/>
          <w:szCs w:val="20"/>
        </w:rPr>
        <w:t>": "^4.0.0"</w:t>
      </w:r>
    </w:p>
    <w:p w14:paraId="48BDE9D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38BFA7C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"dependencies": {</w:t>
      </w:r>
    </w:p>
    <w:p w14:paraId="2B94679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yallist</w:t>
      </w:r>
      <w:proofErr w:type="spellEnd"/>
      <w:r w:rsidRPr="00130981">
        <w:rPr>
          <w:rFonts w:ascii="Courier New" w:eastAsia="Times New Roman" w:hAnsi="Courier New" w:cs="Courier New"/>
          <w:color w:val="000000"/>
          <w:sz w:val="20"/>
          <w:szCs w:val="20"/>
        </w:rPr>
        <w:t>": {</w:t>
      </w:r>
    </w:p>
    <w:p w14:paraId="7757E89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"4.0.0",</w:t>
      </w:r>
    </w:p>
    <w:p w14:paraId="0282108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t>
      </w:r>
      <w:proofErr w:type="spellStart"/>
      <w:r w:rsidRPr="00130981">
        <w:rPr>
          <w:rFonts w:ascii="Courier New" w:eastAsia="Times New Roman" w:hAnsi="Courier New" w:cs="Courier New"/>
          <w:color w:val="000000"/>
          <w:sz w:val="20"/>
          <w:szCs w:val="20"/>
        </w:rPr>
        <w:t>yallist</w:t>
      </w:r>
      <w:proofErr w:type="spellEnd"/>
      <w:r w:rsidRPr="00130981">
        <w:rPr>
          <w:rFonts w:ascii="Courier New" w:eastAsia="Times New Roman" w:hAnsi="Courier New" w:cs="Courier New"/>
          <w:color w:val="000000"/>
          <w:sz w:val="20"/>
          <w:szCs w:val="20"/>
        </w:rPr>
        <w:t>/-/yallist-4.0.0.tgz",</w:t>
      </w:r>
    </w:p>
    <w:p w14:paraId="52C06BF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"sha512-3wdGidZyq5PB084XLES5TpOSRA3wjXAlIWMhum2kRcv/41Sn2emQ0dycQW4uZXLejwKvg6EsvbdlVL+FYEct7A==",</w:t>
      </w:r>
    </w:p>
    <w:p w14:paraId="3AFA148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26F197C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1D59150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7D89401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156C2D7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mississippi</w:t>
      </w:r>
      <w:proofErr w:type="spellEnd"/>
      <w:r w:rsidRPr="00130981">
        <w:rPr>
          <w:rFonts w:ascii="Courier New" w:eastAsia="Times New Roman" w:hAnsi="Courier New" w:cs="Courier New"/>
          <w:color w:val="000000"/>
          <w:sz w:val="20"/>
          <w:szCs w:val="20"/>
        </w:rPr>
        <w:t>": {</w:t>
      </w:r>
    </w:p>
    <w:p w14:paraId="7219CF6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"3.0.0",</w:t>
      </w:r>
    </w:p>
    <w:p w14:paraId="6335943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"https://registry.npmjs.org/mississippi/-/mississippi-3.0.0.tgz",</w:t>
      </w:r>
    </w:p>
    <w:p w14:paraId="1983725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"sha512-x471SsVjUtBRtcvd4BzKE9kFC+/2TeWgKCgw0bZcw1b9l2X3QX5vCWgF+KaZaYm87Ss//rHnWryupDrgLvmSkA==",</w:t>
      </w:r>
    </w:p>
    <w:p w14:paraId="62C58F0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500DC8B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3BD9793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concat</w:t>
      </w:r>
      <w:proofErr w:type="spellEnd"/>
      <w:proofErr w:type="gramEnd"/>
      <w:r w:rsidRPr="00130981">
        <w:rPr>
          <w:rFonts w:ascii="Courier New" w:eastAsia="Times New Roman" w:hAnsi="Courier New" w:cs="Courier New"/>
          <w:color w:val="000000"/>
          <w:sz w:val="20"/>
          <w:szCs w:val="20"/>
        </w:rPr>
        <w:t>-stream": "^1.5.0",</w:t>
      </w:r>
    </w:p>
    <w:p w14:paraId="210BBB9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duplexify</w:t>
      </w:r>
      <w:proofErr w:type="spellEnd"/>
      <w:r w:rsidRPr="00130981">
        <w:rPr>
          <w:rFonts w:ascii="Courier New" w:eastAsia="Times New Roman" w:hAnsi="Courier New" w:cs="Courier New"/>
          <w:color w:val="000000"/>
          <w:sz w:val="20"/>
          <w:szCs w:val="20"/>
        </w:rPr>
        <w:t>": "^3.4.2",</w:t>
      </w:r>
    </w:p>
    <w:p w14:paraId="5A28B22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end</w:t>
      </w:r>
      <w:proofErr w:type="gramEnd"/>
      <w:r w:rsidRPr="00130981">
        <w:rPr>
          <w:rFonts w:ascii="Courier New" w:eastAsia="Times New Roman" w:hAnsi="Courier New" w:cs="Courier New"/>
          <w:color w:val="000000"/>
          <w:sz w:val="20"/>
          <w:szCs w:val="20"/>
        </w:rPr>
        <w:t>-of-stream": "^1.1.0",</w:t>
      </w:r>
    </w:p>
    <w:p w14:paraId="6647464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flush</w:t>
      </w:r>
      <w:proofErr w:type="gramEnd"/>
      <w:r w:rsidRPr="00130981">
        <w:rPr>
          <w:rFonts w:ascii="Courier New" w:eastAsia="Times New Roman" w:hAnsi="Courier New" w:cs="Courier New"/>
          <w:color w:val="000000"/>
          <w:sz w:val="20"/>
          <w:szCs w:val="20"/>
        </w:rPr>
        <w:t>-write-stream": "^1.0.0",</w:t>
      </w:r>
    </w:p>
    <w:p w14:paraId="575FEFE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lastRenderedPageBreak/>
        <w:t xml:space="preserve">        "from2": "^2.1.0",</w:t>
      </w:r>
    </w:p>
    <w:p w14:paraId="1683502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parallel</w:t>
      </w:r>
      <w:proofErr w:type="gramEnd"/>
      <w:r w:rsidRPr="00130981">
        <w:rPr>
          <w:rFonts w:ascii="Courier New" w:eastAsia="Times New Roman" w:hAnsi="Courier New" w:cs="Courier New"/>
          <w:color w:val="000000"/>
          <w:sz w:val="20"/>
          <w:szCs w:val="20"/>
        </w:rPr>
        <w:t>-transform": "^1.1.0",</w:t>
      </w:r>
    </w:p>
    <w:p w14:paraId="46A6BCD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"pump": "^3.0.0",</w:t>
      </w:r>
    </w:p>
    <w:p w14:paraId="05A7415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pumpify</w:t>
      </w:r>
      <w:proofErr w:type="spellEnd"/>
      <w:r w:rsidRPr="00130981">
        <w:rPr>
          <w:rFonts w:ascii="Courier New" w:eastAsia="Times New Roman" w:hAnsi="Courier New" w:cs="Courier New"/>
          <w:color w:val="000000"/>
          <w:sz w:val="20"/>
          <w:szCs w:val="20"/>
        </w:rPr>
        <w:t>": "^1.3.3",</w:t>
      </w:r>
    </w:p>
    <w:p w14:paraId="7C81CFF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stream</w:t>
      </w:r>
      <w:proofErr w:type="gramEnd"/>
      <w:r w:rsidRPr="00130981">
        <w:rPr>
          <w:rFonts w:ascii="Courier New" w:eastAsia="Times New Roman" w:hAnsi="Courier New" w:cs="Courier New"/>
          <w:color w:val="000000"/>
          <w:sz w:val="20"/>
          <w:szCs w:val="20"/>
        </w:rPr>
        <w:t>-each": "^1.1.0",</w:t>
      </w:r>
    </w:p>
    <w:p w14:paraId="1B14F7A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"through2": "^2.0.0"</w:t>
      </w:r>
    </w:p>
    <w:p w14:paraId="0E6D73F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1805E02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347639A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mixin</w:t>
      </w:r>
      <w:proofErr w:type="spellEnd"/>
      <w:proofErr w:type="gramEnd"/>
      <w:r w:rsidRPr="00130981">
        <w:rPr>
          <w:rFonts w:ascii="Courier New" w:eastAsia="Times New Roman" w:hAnsi="Courier New" w:cs="Courier New"/>
          <w:color w:val="000000"/>
          <w:sz w:val="20"/>
          <w:szCs w:val="20"/>
        </w:rPr>
        <w:t>-deep": {</w:t>
      </w:r>
    </w:p>
    <w:p w14:paraId="368F6A1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"1.3.2",</w:t>
      </w:r>
    </w:p>
    <w:p w14:paraId="36E55F0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t>
      </w:r>
      <w:proofErr w:type="spellStart"/>
      <w:r w:rsidRPr="00130981">
        <w:rPr>
          <w:rFonts w:ascii="Courier New" w:eastAsia="Times New Roman" w:hAnsi="Courier New" w:cs="Courier New"/>
          <w:color w:val="000000"/>
          <w:sz w:val="20"/>
          <w:szCs w:val="20"/>
        </w:rPr>
        <w:t>mixin</w:t>
      </w:r>
      <w:proofErr w:type="spellEnd"/>
      <w:r w:rsidRPr="00130981">
        <w:rPr>
          <w:rFonts w:ascii="Courier New" w:eastAsia="Times New Roman" w:hAnsi="Courier New" w:cs="Courier New"/>
          <w:color w:val="000000"/>
          <w:sz w:val="20"/>
          <w:szCs w:val="20"/>
        </w:rPr>
        <w:t>-deep/-/mixin-deep-1.3.2.tgz",</w:t>
      </w:r>
    </w:p>
    <w:p w14:paraId="187A65C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"sha512-WRoDn//mXBiJ1H40rqa3vH0toePwSsGb45iInWlTySa+Uu4k3tYUSxa2v1KqAiLtvlrSzaExqS1gtk96A9zvEA==",</w:t>
      </w:r>
    </w:p>
    <w:p w14:paraId="2A9E866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1E9665A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0AC74BE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for</w:t>
      </w:r>
      <w:proofErr w:type="gramEnd"/>
      <w:r w:rsidRPr="00130981">
        <w:rPr>
          <w:rFonts w:ascii="Courier New" w:eastAsia="Times New Roman" w:hAnsi="Courier New" w:cs="Courier New"/>
          <w:color w:val="000000"/>
          <w:sz w:val="20"/>
          <w:szCs w:val="20"/>
        </w:rPr>
        <w:t>-in": "^1.0.2",</w:t>
      </w:r>
    </w:p>
    <w:p w14:paraId="1AB8B82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is</w:t>
      </w:r>
      <w:proofErr w:type="gramEnd"/>
      <w:r w:rsidRPr="00130981">
        <w:rPr>
          <w:rFonts w:ascii="Courier New" w:eastAsia="Times New Roman" w:hAnsi="Courier New" w:cs="Courier New"/>
          <w:color w:val="000000"/>
          <w:sz w:val="20"/>
          <w:szCs w:val="20"/>
        </w:rPr>
        <w:t>-extendable": "^1.0.1"</w:t>
      </w:r>
    </w:p>
    <w:p w14:paraId="3B7CE5E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18D1B9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"dependencies": {</w:t>
      </w:r>
    </w:p>
    <w:p w14:paraId="5D6985E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is</w:t>
      </w:r>
      <w:proofErr w:type="gramEnd"/>
      <w:r w:rsidRPr="00130981">
        <w:rPr>
          <w:rFonts w:ascii="Courier New" w:eastAsia="Times New Roman" w:hAnsi="Courier New" w:cs="Courier New"/>
          <w:color w:val="000000"/>
          <w:sz w:val="20"/>
          <w:szCs w:val="20"/>
        </w:rPr>
        <w:t>-extendable": {</w:t>
      </w:r>
    </w:p>
    <w:p w14:paraId="3442619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"1.0.1",</w:t>
      </w:r>
    </w:p>
    <w:p w14:paraId="71A65E3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"https://registry.npmjs.org/is-extendable/-/is-extendable-1.0.1.tgz",</w:t>
      </w:r>
    </w:p>
    <w:p w14:paraId="1679D3C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"sha512-arnXMxT1hhoKo9k1LZdmlNyJdDDfy2v0fXjFlmok4+i8ul/6WlbVge9bhM74OpNPQPMGUToDtz+KXa1PneJxOA==",</w:t>
      </w:r>
    </w:p>
    <w:p w14:paraId="5ABD502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2BB9CFF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126C667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is</w:t>
      </w:r>
      <w:proofErr w:type="gramEnd"/>
      <w:r w:rsidRPr="00130981">
        <w:rPr>
          <w:rFonts w:ascii="Courier New" w:eastAsia="Times New Roman" w:hAnsi="Courier New" w:cs="Courier New"/>
          <w:color w:val="000000"/>
          <w:sz w:val="20"/>
          <w:szCs w:val="20"/>
        </w:rPr>
        <w:t>-plain-object": "^2.0.4"</w:t>
      </w:r>
    </w:p>
    <w:p w14:paraId="63A2AE8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730D603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330A6D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5C7CB0E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369BC6B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mkdirp</w:t>
      </w:r>
      <w:proofErr w:type="spellEnd"/>
      <w:r w:rsidRPr="00130981">
        <w:rPr>
          <w:rFonts w:ascii="Courier New" w:eastAsia="Times New Roman" w:hAnsi="Courier New" w:cs="Courier New"/>
          <w:color w:val="000000"/>
          <w:sz w:val="20"/>
          <w:szCs w:val="20"/>
        </w:rPr>
        <w:t>": {</w:t>
      </w:r>
    </w:p>
    <w:p w14:paraId="11224B4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"0.5.6",</w:t>
      </w:r>
    </w:p>
    <w:p w14:paraId="6BAF51A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t>
      </w:r>
      <w:proofErr w:type="spellStart"/>
      <w:r w:rsidRPr="00130981">
        <w:rPr>
          <w:rFonts w:ascii="Courier New" w:eastAsia="Times New Roman" w:hAnsi="Courier New" w:cs="Courier New"/>
          <w:color w:val="000000"/>
          <w:sz w:val="20"/>
          <w:szCs w:val="20"/>
        </w:rPr>
        <w:t>mkdirp</w:t>
      </w:r>
      <w:proofErr w:type="spellEnd"/>
      <w:r w:rsidRPr="00130981">
        <w:rPr>
          <w:rFonts w:ascii="Courier New" w:eastAsia="Times New Roman" w:hAnsi="Courier New" w:cs="Courier New"/>
          <w:color w:val="000000"/>
          <w:sz w:val="20"/>
          <w:szCs w:val="20"/>
        </w:rPr>
        <w:t>/-/mkdirp-0.5.6.tgz",</w:t>
      </w:r>
    </w:p>
    <w:p w14:paraId="3FDCC34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"sha512-FP+p8RB8OWpF3YZBCrP5gtADmtXApB5AMLn+vdyA+PyxCjrCs00mjyUozssO33cwDeT3wNGdLxJ5M//YqtHAJw==",</w:t>
      </w:r>
    </w:p>
    <w:p w14:paraId="133CFAA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25697DF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5B1137C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minimist</w:t>
      </w:r>
      <w:proofErr w:type="spellEnd"/>
      <w:r w:rsidRPr="00130981">
        <w:rPr>
          <w:rFonts w:ascii="Courier New" w:eastAsia="Times New Roman" w:hAnsi="Courier New" w:cs="Courier New"/>
          <w:color w:val="000000"/>
          <w:sz w:val="20"/>
          <w:szCs w:val="20"/>
        </w:rPr>
        <w:t>": "^1.2.6"</w:t>
      </w:r>
    </w:p>
    <w:p w14:paraId="3E95B41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102ADEA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57AC6FA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move</w:t>
      </w:r>
      <w:proofErr w:type="gramEnd"/>
      <w:r w:rsidRPr="00130981">
        <w:rPr>
          <w:rFonts w:ascii="Courier New" w:eastAsia="Times New Roman" w:hAnsi="Courier New" w:cs="Courier New"/>
          <w:color w:val="000000"/>
          <w:sz w:val="20"/>
          <w:szCs w:val="20"/>
        </w:rPr>
        <w:t>-concurrently": {</w:t>
      </w:r>
    </w:p>
    <w:p w14:paraId="0D44425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"1.0.1",</w:t>
      </w:r>
    </w:p>
    <w:p w14:paraId="0EB1FA4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"https://registry.npmjs.org/move-concurrently/-/move-concurrently-1.0.1.tgz",</w:t>
      </w:r>
    </w:p>
    <w:p w14:paraId="5CDBDE4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"sha512-hdrFxZOycD/g6A6SoI2bB5NA/5NEqD0569+S47WZhPvm46sD50ZHdYaFmnua5lndde9rCHGjmfK7Z8BuCt/PcQ==",</w:t>
      </w:r>
    </w:p>
    <w:p w14:paraId="79EBD54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67623CE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3EC6DBE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aproba</w:t>
      </w:r>
      <w:proofErr w:type="spellEnd"/>
      <w:r w:rsidRPr="00130981">
        <w:rPr>
          <w:rFonts w:ascii="Courier New" w:eastAsia="Times New Roman" w:hAnsi="Courier New" w:cs="Courier New"/>
          <w:color w:val="000000"/>
          <w:sz w:val="20"/>
          <w:szCs w:val="20"/>
        </w:rPr>
        <w:t>": "^1.1.1",</w:t>
      </w:r>
    </w:p>
    <w:p w14:paraId="6DEF2E6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copy</w:t>
      </w:r>
      <w:proofErr w:type="gramEnd"/>
      <w:r w:rsidRPr="00130981">
        <w:rPr>
          <w:rFonts w:ascii="Courier New" w:eastAsia="Times New Roman" w:hAnsi="Courier New" w:cs="Courier New"/>
          <w:color w:val="000000"/>
          <w:sz w:val="20"/>
          <w:szCs w:val="20"/>
        </w:rPr>
        <w:t>-concurrently": "^1.0.0",</w:t>
      </w:r>
    </w:p>
    <w:p w14:paraId="0BD3ADB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fs</w:t>
      </w:r>
      <w:proofErr w:type="gramEnd"/>
      <w:r w:rsidRPr="00130981">
        <w:rPr>
          <w:rFonts w:ascii="Courier New" w:eastAsia="Times New Roman" w:hAnsi="Courier New" w:cs="Courier New"/>
          <w:color w:val="000000"/>
          <w:sz w:val="20"/>
          <w:szCs w:val="20"/>
        </w:rPr>
        <w:t>-write-stream-atomic": "^1.0.8",</w:t>
      </w:r>
    </w:p>
    <w:p w14:paraId="52BCE56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mkdirp</w:t>
      </w:r>
      <w:proofErr w:type="spellEnd"/>
      <w:r w:rsidRPr="00130981">
        <w:rPr>
          <w:rFonts w:ascii="Courier New" w:eastAsia="Times New Roman" w:hAnsi="Courier New" w:cs="Courier New"/>
          <w:color w:val="000000"/>
          <w:sz w:val="20"/>
          <w:szCs w:val="20"/>
        </w:rPr>
        <w:t>": "^0.5.1",</w:t>
      </w:r>
    </w:p>
    <w:p w14:paraId="33BA888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lastRenderedPageBreak/>
        <w:t xml:space="preserve">        "</w:t>
      </w:r>
      <w:proofErr w:type="spellStart"/>
      <w:r w:rsidRPr="00130981">
        <w:rPr>
          <w:rFonts w:ascii="Courier New" w:eastAsia="Times New Roman" w:hAnsi="Courier New" w:cs="Courier New"/>
          <w:color w:val="000000"/>
          <w:sz w:val="20"/>
          <w:szCs w:val="20"/>
        </w:rPr>
        <w:t>rimraf</w:t>
      </w:r>
      <w:proofErr w:type="spellEnd"/>
      <w:r w:rsidRPr="00130981">
        <w:rPr>
          <w:rFonts w:ascii="Courier New" w:eastAsia="Times New Roman" w:hAnsi="Courier New" w:cs="Courier New"/>
          <w:color w:val="000000"/>
          <w:sz w:val="20"/>
          <w:szCs w:val="20"/>
        </w:rPr>
        <w:t>": "^2.5.4",</w:t>
      </w:r>
    </w:p>
    <w:p w14:paraId="1614552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run</w:t>
      </w:r>
      <w:proofErr w:type="gramEnd"/>
      <w:r w:rsidRPr="00130981">
        <w:rPr>
          <w:rFonts w:ascii="Courier New" w:eastAsia="Times New Roman" w:hAnsi="Courier New" w:cs="Courier New"/>
          <w:color w:val="000000"/>
          <w:sz w:val="20"/>
          <w:szCs w:val="20"/>
        </w:rPr>
        <w:t>-queue": "^1.0.3"</w:t>
      </w:r>
    </w:p>
    <w:p w14:paraId="2514405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14F43A4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"dependencies": {</w:t>
      </w:r>
    </w:p>
    <w:p w14:paraId="786C308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rimraf</w:t>
      </w:r>
      <w:proofErr w:type="spellEnd"/>
      <w:r w:rsidRPr="00130981">
        <w:rPr>
          <w:rFonts w:ascii="Courier New" w:eastAsia="Times New Roman" w:hAnsi="Courier New" w:cs="Courier New"/>
          <w:color w:val="000000"/>
          <w:sz w:val="20"/>
          <w:szCs w:val="20"/>
        </w:rPr>
        <w:t>": {</w:t>
      </w:r>
    </w:p>
    <w:p w14:paraId="698F4FA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"2.7.1",</w:t>
      </w:r>
    </w:p>
    <w:p w14:paraId="39EF05E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t>
      </w:r>
      <w:proofErr w:type="spellStart"/>
      <w:r w:rsidRPr="00130981">
        <w:rPr>
          <w:rFonts w:ascii="Courier New" w:eastAsia="Times New Roman" w:hAnsi="Courier New" w:cs="Courier New"/>
          <w:color w:val="000000"/>
          <w:sz w:val="20"/>
          <w:szCs w:val="20"/>
        </w:rPr>
        <w:t>rimraf</w:t>
      </w:r>
      <w:proofErr w:type="spellEnd"/>
      <w:r w:rsidRPr="00130981">
        <w:rPr>
          <w:rFonts w:ascii="Courier New" w:eastAsia="Times New Roman" w:hAnsi="Courier New" w:cs="Courier New"/>
          <w:color w:val="000000"/>
          <w:sz w:val="20"/>
          <w:szCs w:val="20"/>
        </w:rPr>
        <w:t>/-/rimraf-2.7.1.tgz",</w:t>
      </w:r>
    </w:p>
    <w:p w14:paraId="21C1E85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"sha512-uWjbaKIK3T1OSVptzX7Nl6PvQ3qAGtKEtVRjRuazjfL3Bx5eI409VZSqgND+4UNnmzLVdPj9FqFJNPqBZFve4w==",</w:t>
      </w:r>
    </w:p>
    <w:p w14:paraId="26FA929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75D68DE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430F026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"glob": "^7.1.3"</w:t>
      </w:r>
    </w:p>
    <w:p w14:paraId="31DD074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076C4BE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0A8264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2DD1FB7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BA9C7F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ms</w:t>
      </w:r>
      <w:proofErr w:type="spellEnd"/>
      <w:r w:rsidRPr="00130981">
        <w:rPr>
          <w:rFonts w:ascii="Courier New" w:eastAsia="Times New Roman" w:hAnsi="Courier New" w:cs="Courier New"/>
          <w:color w:val="000000"/>
          <w:sz w:val="20"/>
          <w:szCs w:val="20"/>
        </w:rPr>
        <w:t>": {</w:t>
      </w:r>
    </w:p>
    <w:p w14:paraId="6B6A567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"2.1.2",</w:t>
      </w:r>
    </w:p>
    <w:p w14:paraId="698391A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t>
      </w:r>
      <w:proofErr w:type="spellStart"/>
      <w:r w:rsidRPr="00130981">
        <w:rPr>
          <w:rFonts w:ascii="Courier New" w:eastAsia="Times New Roman" w:hAnsi="Courier New" w:cs="Courier New"/>
          <w:color w:val="000000"/>
          <w:sz w:val="20"/>
          <w:szCs w:val="20"/>
        </w:rPr>
        <w:t>ms</w:t>
      </w:r>
      <w:proofErr w:type="spellEnd"/>
      <w:r w:rsidRPr="00130981">
        <w:rPr>
          <w:rFonts w:ascii="Courier New" w:eastAsia="Times New Roman" w:hAnsi="Courier New" w:cs="Courier New"/>
          <w:color w:val="000000"/>
          <w:sz w:val="20"/>
          <w:szCs w:val="20"/>
        </w:rPr>
        <w:t>/-/ms-2.1.2.tgz",</w:t>
      </w:r>
    </w:p>
    <w:p w14:paraId="7777BB0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"sha512-sGkPx+VjMtmA6MX27oA4FBFELFCZZ4S4XqeGOXCv68tT+jb3vk/RyaKWP0PTKyWtmLSM0b+adUTEvbs1PEaH2w=="</w:t>
      </w:r>
    </w:p>
    <w:p w14:paraId="4750374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B651F9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multicast</w:t>
      </w:r>
      <w:proofErr w:type="gramEnd"/>
      <w:r w:rsidRPr="00130981">
        <w:rPr>
          <w:rFonts w:ascii="Courier New" w:eastAsia="Times New Roman" w:hAnsi="Courier New" w:cs="Courier New"/>
          <w:color w:val="000000"/>
          <w:sz w:val="20"/>
          <w:szCs w:val="20"/>
        </w:rPr>
        <w:t>-</w:t>
      </w:r>
      <w:proofErr w:type="spellStart"/>
      <w:r w:rsidRPr="00130981">
        <w:rPr>
          <w:rFonts w:ascii="Courier New" w:eastAsia="Times New Roman" w:hAnsi="Courier New" w:cs="Courier New"/>
          <w:color w:val="000000"/>
          <w:sz w:val="20"/>
          <w:szCs w:val="20"/>
        </w:rPr>
        <w:t>dns</w:t>
      </w:r>
      <w:proofErr w:type="spellEnd"/>
      <w:r w:rsidRPr="00130981">
        <w:rPr>
          <w:rFonts w:ascii="Courier New" w:eastAsia="Times New Roman" w:hAnsi="Courier New" w:cs="Courier New"/>
          <w:color w:val="000000"/>
          <w:sz w:val="20"/>
          <w:szCs w:val="20"/>
        </w:rPr>
        <w:t>": {</w:t>
      </w:r>
    </w:p>
    <w:p w14:paraId="217ACA2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"6.2.3",</w:t>
      </w:r>
    </w:p>
    <w:p w14:paraId="7EAA781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"https://registry.npmjs.org/multicast-dns/-/multicast-dns-6.2.3.tgz",</w:t>
      </w:r>
    </w:p>
    <w:p w14:paraId="6CCEB59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"sha512-ji6J5enbMyGRHIAkAOu3WdV8nggqviKCEKtXcOqfphZZtQrmHKycfynJ2V7eVPUA4NhJ6V7Wf4TmGbTwKE9B6g==",</w:t>
      </w:r>
    </w:p>
    <w:p w14:paraId="511A5A8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7B0F7E5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1C6F1AF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dns</w:t>
      </w:r>
      <w:proofErr w:type="spellEnd"/>
      <w:proofErr w:type="gramEnd"/>
      <w:r w:rsidRPr="00130981">
        <w:rPr>
          <w:rFonts w:ascii="Courier New" w:eastAsia="Times New Roman" w:hAnsi="Courier New" w:cs="Courier New"/>
          <w:color w:val="000000"/>
          <w:sz w:val="20"/>
          <w:szCs w:val="20"/>
        </w:rPr>
        <w:t>-packet": "^1.3.1",</w:t>
      </w:r>
    </w:p>
    <w:p w14:paraId="6D6A284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thunky</w:t>
      </w:r>
      <w:proofErr w:type="spellEnd"/>
      <w:r w:rsidRPr="00130981">
        <w:rPr>
          <w:rFonts w:ascii="Courier New" w:eastAsia="Times New Roman" w:hAnsi="Courier New" w:cs="Courier New"/>
          <w:color w:val="000000"/>
          <w:sz w:val="20"/>
          <w:szCs w:val="20"/>
        </w:rPr>
        <w:t>": "^1.0.2"</w:t>
      </w:r>
    </w:p>
    <w:p w14:paraId="1C99297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3AD911F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34926EF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multicast</w:t>
      </w:r>
      <w:proofErr w:type="gramEnd"/>
      <w:r w:rsidRPr="00130981">
        <w:rPr>
          <w:rFonts w:ascii="Courier New" w:eastAsia="Times New Roman" w:hAnsi="Courier New" w:cs="Courier New"/>
          <w:color w:val="000000"/>
          <w:sz w:val="20"/>
          <w:szCs w:val="20"/>
        </w:rPr>
        <w:t>-</w:t>
      </w:r>
      <w:proofErr w:type="spellStart"/>
      <w:r w:rsidRPr="00130981">
        <w:rPr>
          <w:rFonts w:ascii="Courier New" w:eastAsia="Times New Roman" w:hAnsi="Courier New" w:cs="Courier New"/>
          <w:color w:val="000000"/>
          <w:sz w:val="20"/>
          <w:szCs w:val="20"/>
        </w:rPr>
        <w:t>dns</w:t>
      </w:r>
      <w:proofErr w:type="spellEnd"/>
      <w:r w:rsidRPr="00130981">
        <w:rPr>
          <w:rFonts w:ascii="Courier New" w:eastAsia="Times New Roman" w:hAnsi="Courier New" w:cs="Courier New"/>
          <w:color w:val="000000"/>
          <w:sz w:val="20"/>
          <w:szCs w:val="20"/>
        </w:rPr>
        <w:t>-service-types": {</w:t>
      </w:r>
    </w:p>
    <w:p w14:paraId="70B7015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"1.1.0",</w:t>
      </w:r>
    </w:p>
    <w:p w14:paraId="37BA849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"https://registry.npmjs.org/multicast-dns-service-types/-/multicast-dns-service-types-1.1.0.tgz",</w:t>
      </w:r>
    </w:p>
    <w:p w14:paraId="097DCB4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"sha512-cnAsSVxIDsYt0v7HmC0hWZFwwXSh+E6PgCrREDuN/EsjgLwA5XRmlMHhSiDPrt6HxY1gTivEa/Zh7GtODoLevQ==",</w:t>
      </w:r>
    </w:p>
    <w:p w14:paraId="39ED547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60CF217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0544AFB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mute</w:t>
      </w:r>
      <w:proofErr w:type="gramEnd"/>
      <w:r w:rsidRPr="00130981">
        <w:rPr>
          <w:rFonts w:ascii="Courier New" w:eastAsia="Times New Roman" w:hAnsi="Courier New" w:cs="Courier New"/>
          <w:color w:val="000000"/>
          <w:sz w:val="20"/>
          <w:szCs w:val="20"/>
        </w:rPr>
        <w:t>-stream": {</w:t>
      </w:r>
    </w:p>
    <w:p w14:paraId="3715201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"0.0.8",</w:t>
      </w:r>
    </w:p>
    <w:p w14:paraId="407D302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"https://registry.npmjs.org/mute-stream/-/mute-stream-0.0.8.tgz",</w:t>
      </w:r>
    </w:p>
    <w:p w14:paraId="1DAD368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"sha512-nnbWWOkoWyUsTjKrhgD0dcz22mdkSnpYqbEjIm2nhwhuxlSkpywJmBo8h0ZqJdkp73mb90SssHkN4rsRaBAfAA==",</w:t>
      </w:r>
    </w:p>
    <w:p w14:paraId="191214F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65BB107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54744D3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nanomatch</w:t>
      </w:r>
      <w:proofErr w:type="spellEnd"/>
      <w:r w:rsidRPr="00130981">
        <w:rPr>
          <w:rFonts w:ascii="Courier New" w:eastAsia="Times New Roman" w:hAnsi="Courier New" w:cs="Courier New"/>
          <w:color w:val="000000"/>
          <w:sz w:val="20"/>
          <w:szCs w:val="20"/>
        </w:rPr>
        <w:t>": {</w:t>
      </w:r>
    </w:p>
    <w:p w14:paraId="0CC2637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"1.2.13",</w:t>
      </w:r>
    </w:p>
    <w:p w14:paraId="186D853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t>
      </w:r>
      <w:proofErr w:type="spellStart"/>
      <w:r w:rsidRPr="00130981">
        <w:rPr>
          <w:rFonts w:ascii="Courier New" w:eastAsia="Times New Roman" w:hAnsi="Courier New" w:cs="Courier New"/>
          <w:color w:val="000000"/>
          <w:sz w:val="20"/>
          <w:szCs w:val="20"/>
        </w:rPr>
        <w:t>nanomatch</w:t>
      </w:r>
      <w:proofErr w:type="spellEnd"/>
      <w:r w:rsidRPr="00130981">
        <w:rPr>
          <w:rFonts w:ascii="Courier New" w:eastAsia="Times New Roman" w:hAnsi="Courier New" w:cs="Courier New"/>
          <w:color w:val="000000"/>
          <w:sz w:val="20"/>
          <w:szCs w:val="20"/>
        </w:rPr>
        <w:t>/-/nanomatch-1.2.13.tgz",</w:t>
      </w:r>
    </w:p>
    <w:p w14:paraId="3C9CA4C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lastRenderedPageBreak/>
        <w:t xml:space="preserve">      "integrity": "sha512-fpoe2T0RbHwBTBUOftAfBPaDEi06ufaUai0mE6Yn1kacc3SnTErfb/h+X94VXzI64rKFHYImXSvdwGGCmwOqCA==",</w:t>
      </w:r>
    </w:p>
    <w:p w14:paraId="6069AA8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50BECC4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42AFF9E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arr</w:t>
      </w:r>
      <w:proofErr w:type="spellEnd"/>
      <w:proofErr w:type="gramEnd"/>
      <w:r w:rsidRPr="00130981">
        <w:rPr>
          <w:rFonts w:ascii="Courier New" w:eastAsia="Times New Roman" w:hAnsi="Courier New" w:cs="Courier New"/>
          <w:color w:val="000000"/>
          <w:sz w:val="20"/>
          <w:szCs w:val="20"/>
        </w:rPr>
        <w:t>-diff": "^4.0.0",</w:t>
      </w:r>
    </w:p>
    <w:p w14:paraId="7413675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array</w:t>
      </w:r>
      <w:proofErr w:type="gramEnd"/>
      <w:r w:rsidRPr="00130981">
        <w:rPr>
          <w:rFonts w:ascii="Courier New" w:eastAsia="Times New Roman" w:hAnsi="Courier New" w:cs="Courier New"/>
          <w:color w:val="000000"/>
          <w:sz w:val="20"/>
          <w:szCs w:val="20"/>
        </w:rPr>
        <w:t>-unique": "^0.3.2",</w:t>
      </w:r>
    </w:p>
    <w:p w14:paraId="27704C9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define</w:t>
      </w:r>
      <w:proofErr w:type="gramEnd"/>
      <w:r w:rsidRPr="00130981">
        <w:rPr>
          <w:rFonts w:ascii="Courier New" w:eastAsia="Times New Roman" w:hAnsi="Courier New" w:cs="Courier New"/>
          <w:color w:val="000000"/>
          <w:sz w:val="20"/>
          <w:szCs w:val="20"/>
        </w:rPr>
        <w:t>-property": "^2.0.2",</w:t>
      </w:r>
    </w:p>
    <w:p w14:paraId="1A36607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extend</w:t>
      </w:r>
      <w:proofErr w:type="gramEnd"/>
      <w:r w:rsidRPr="00130981">
        <w:rPr>
          <w:rFonts w:ascii="Courier New" w:eastAsia="Times New Roman" w:hAnsi="Courier New" w:cs="Courier New"/>
          <w:color w:val="000000"/>
          <w:sz w:val="20"/>
          <w:szCs w:val="20"/>
        </w:rPr>
        <w:t>-shallow": "^3.0.2",</w:t>
      </w:r>
    </w:p>
    <w:p w14:paraId="331FB6D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fragment</w:t>
      </w:r>
      <w:proofErr w:type="gramEnd"/>
      <w:r w:rsidRPr="00130981">
        <w:rPr>
          <w:rFonts w:ascii="Courier New" w:eastAsia="Times New Roman" w:hAnsi="Courier New" w:cs="Courier New"/>
          <w:color w:val="000000"/>
          <w:sz w:val="20"/>
          <w:szCs w:val="20"/>
        </w:rPr>
        <w:t>-cache": "^0.2.1",</w:t>
      </w:r>
    </w:p>
    <w:p w14:paraId="62B6D28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is</w:t>
      </w:r>
      <w:proofErr w:type="gramEnd"/>
      <w:r w:rsidRPr="00130981">
        <w:rPr>
          <w:rFonts w:ascii="Courier New" w:eastAsia="Times New Roman" w:hAnsi="Courier New" w:cs="Courier New"/>
          <w:color w:val="000000"/>
          <w:sz w:val="20"/>
          <w:szCs w:val="20"/>
        </w:rPr>
        <w:t>-windows": "^1.0.2",</w:t>
      </w:r>
    </w:p>
    <w:p w14:paraId="1AB7CFF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kind</w:t>
      </w:r>
      <w:proofErr w:type="gramEnd"/>
      <w:r w:rsidRPr="00130981">
        <w:rPr>
          <w:rFonts w:ascii="Courier New" w:eastAsia="Times New Roman" w:hAnsi="Courier New" w:cs="Courier New"/>
          <w:color w:val="000000"/>
          <w:sz w:val="20"/>
          <w:szCs w:val="20"/>
        </w:rPr>
        <w:t>-of": "^6.0.2",</w:t>
      </w:r>
    </w:p>
    <w:p w14:paraId="18B172A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object.pick</w:t>
      </w:r>
      <w:proofErr w:type="spellEnd"/>
      <w:proofErr w:type="gramEnd"/>
      <w:r w:rsidRPr="00130981">
        <w:rPr>
          <w:rFonts w:ascii="Courier New" w:eastAsia="Times New Roman" w:hAnsi="Courier New" w:cs="Courier New"/>
          <w:color w:val="000000"/>
          <w:sz w:val="20"/>
          <w:szCs w:val="20"/>
        </w:rPr>
        <w:t>": "^1.3.0",</w:t>
      </w:r>
    </w:p>
    <w:p w14:paraId="6A87135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regex</w:t>
      </w:r>
      <w:proofErr w:type="gramEnd"/>
      <w:r w:rsidRPr="00130981">
        <w:rPr>
          <w:rFonts w:ascii="Courier New" w:eastAsia="Times New Roman" w:hAnsi="Courier New" w:cs="Courier New"/>
          <w:color w:val="000000"/>
          <w:sz w:val="20"/>
          <w:szCs w:val="20"/>
        </w:rPr>
        <w:t>-not": "^1.0.0",</w:t>
      </w:r>
    </w:p>
    <w:p w14:paraId="5AFD67F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"snapdragon": "^0.8.1",</w:t>
      </w:r>
    </w:p>
    <w:p w14:paraId="468B330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to</w:t>
      </w:r>
      <w:proofErr w:type="gramEnd"/>
      <w:r w:rsidRPr="00130981">
        <w:rPr>
          <w:rFonts w:ascii="Courier New" w:eastAsia="Times New Roman" w:hAnsi="Courier New" w:cs="Courier New"/>
          <w:color w:val="000000"/>
          <w:sz w:val="20"/>
          <w:szCs w:val="20"/>
        </w:rPr>
        <w:t>-regex": "^3.0.1"</w:t>
      </w:r>
    </w:p>
    <w:p w14:paraId="6531260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298D956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37A900E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native</w:t>
      </w:r>
      <w:proofErr w:type="gramEnd"/>
      <w:r w:rsidRPr="00130981">
        <w:rPr>
          <w:rFonts w:ascii="Courier New" w:eastAsia="Times New Roman" w:hAnsi="Courier New" w:cs="Courier New"/>
          <w:color w:val="000000"/>
          <w:sz w:val="20"/>
          <w:szCs w:val="20"/>
        </w:rPr>
        <w:t>-request": {</w:t>
      </w:r>
    </w:p>
    <w:p w14:paraId="6994AD7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"1.1.0",</w:t>
      </w:r>
    </w:p>
    <w:p w14:paraId="07D0226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"https://registry.npmjs.org/native-request/-/native-request-1.1.0.tgz",</w:t>
      </w:r>
    </w:p>
    <w:p w14:paraId="56C561C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"sha512-uZ5rQaeRn15XmpgE0xoPL8YWqcX90VtCFglYwAgkvKM5e8fog+vePLAhHxuuv/gRkrQxIeh5U3q9sMNUrENqWw==",</w:t>
      </w:r>
    </w:p>
    <w:p w14:paraId="6D45C3C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287455A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"optional": true</w:t>
      </w:r>
    </w:p>
    <w:p w14:paraId="1206AF8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258888F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"negotiator": {</w:t>
      </w:r>
    </w:p>
    <w:p w14:paraId="01FA303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"0.6.3",</w:t>
      </w:r>
    </w:p>
    <w:p w14:paraId="7617627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"https://registry.npmjs.org/negotiator/-/negotiator-0.6.3.tgz",</w:t>
      </w:r>
    </w:p>
    <w:p w14:paraId="7A29AF4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"sha512-+EUsqGPLsM+j/zdChZjsnX51g4XrHFOIXwfnCVPGlQk/k5giakcKsuxCObBRu6DSm9opw/O6slWbJdghQM4bBg==",</w:t>
      </w:r>
    </w:p>
    <w:p w14:paraId="2C35EFD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2C3DE13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5CF6E9D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"neo-async": {</w:t>
      </w:r>
    </w:p>
    <w:p w14:paraId="07754FD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"2.6.2",</w:t>
      </w:r>
    </w:p>
    <w:p w14:paraId="3A84E58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"https://registry.npmjs.org/neo-async/-/neo-async-2.6.2.tgz",</w:t>
      </w:r>
    </w:p>
    <w:p w14:paraId="1766B15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"sha512-Yd3UES5mWCSqR+qNT93S3UoYUkqAZ9lLg8a7g9rimsWmYGK8cVToA4/sF3RrshdyV3sAGMXVUmpMYOw+dLpOuw==",</w:t>
      </w:r>
    </w:p>
    <w:p w14:paraId="59ADC75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7AC46C8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5C846BC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next</w:t>
      </w:r>
      <w:proofErr w:type="gramEnd"/>
      <w:r w:rsidRPr="00130981">
        <w:rPr>
          <w:rFonts w:ascii="Courier New" w:eastAsia="Times New Roman" w:hAnsi="Courier New" w:cs="Courier New"/>
          <w:color w:val="000000"/>
          <w:sz w:val="20"/>
          <w:szCs w:val="20"/>
        </w:rPr>
        <w:t>-tick": {</w:t>
      </w:r>
    </w:p>
    <w:p w14:paraId="5F27B17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"1.1.0",</w:t>
      </w:r>
    </w:p>
    <w:p w14:paraId="10D126D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"https://registry.npmjs.org/next-tick/-/next-tick-1.1.0.tgz",</w:t>
      </w:r>
    </w:p>
    <w:p w14:paraId="42CAAC9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"sha512-CXdUiJembsNjuToQvxayPZF9Vqht7hewsvy2sOWafLvi2awflj9mOC6bHIg50orX8IJvWKY9wYQ/zB2kogPslQ==",</w:t>
      </w:r>
    </w:p>
    <w:p w14:paraId="744BEB1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1F86506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7EC68BA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nice</w:t>
      </w:r>
      <w:proofErr w:type="gramEnd"/>
      <w:r w:rsidRPr="00130981">
        <w:rPr>
          <w:rFonts w:ascii="Courier New" w:eastAsia="Times New Roman" w:hAnsi="Courier New" w:cs="Courier New"/>
          <w:color w:val="000000"/>
          <w:sz w:val="20"/>
          <w:szCs w:val="20"/>
        </w:rPr>
        <w:t>-try": {</w:t>
      </w:r>
    </w:p>
    <w:p w14:paraId="21E86D8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"1.0.5",</w:t>
      </w:r>
    </w:p>
    <w:p w14:paraId="6CBE57D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"https://registry.npmjs.org/nice-try/-/nice-try-1.0.5.tgz",</w:t>
      </w:r>
    </w:p>
    <w:p w14:paraId="5D3D9D3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lastRenderedPageBreak/>
        <w:t xml:space="preserve">      "integrity": "sha512-1nh45deeb5olNY7eX82BkPO7SSxR5SSYJiPTrTdFUVYwAl8CKMA5N9PjTYkHiRjisVcxcQ1HXdLhx2qxxJzLNQ==",</w:t>
      </w:r>
    </w:p>
    <w:p w14:paraId="1FC612F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0CD347F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207D3A6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node</w:t>
      </w:r>
      <w:proofErr w:type="gramEnd"/>
      <w:r w:rsidRPr="00130981">
        <w:rPr>
          <w:rFonts w:ascii="Courier New" w:eastAsia="Times New Roman" w:hAnsi="Courier New" w:cs="Courier New"/>
          <w:color w:val="000000"/>
          <w:sz w:val="20"/>
          <w:szCs w:val="20"/>
        </w:rPr>
        <w:t>-fetch-</w:t>
      </w:r>
      <w:proofErr w:type="spellStart"/>
      <w:r w:rsidRPr="00130981">
        <w:rPr>
          <w:rFonts w:ascii="Courier New" w:eastAsia="Times New Roman" w:hAnsi="Courier New" w:cs="Courier New"/>
          <w:color w:val="000000"/>
          <w:sz w:val="20"/>
          <w:szCs w:val="20"/>
        </w:rPr>
        <w:t>npm</w:t>
      </w:r>
      <w:proofErr w:type="spellEnd"/>
      <w:r w:rsidRPr="00130981">
        <w:rPr>
          <w:rFonts w:ascii="Courier New" w:eastAsia="Times New Roman" w:hAnsi="Courier New" w:cs="Courier New"/>
          <w:color w:val="000000"/>
          <w:sz w:val="20"/>
          <w:szCs w:val="20"/>
        </w:rPr>
        <w:t>": {</w:t>
      </w:r>
    </w:p>
    <w:p w14:paraId="7F357F0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"2.0.4",</w:t>
      </w:r>
    </w:p>
    <w:p w14:paraId="4257A0B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"https://registry.npmjs.org/node-fetch-npm/-/node-fetch-npm-2.0.4.tgz",</w:t>
      </w:r>
    </w:p>
    <w:p w14:paraId="36BE411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"sha512-iOuIQDWDyjhv9qSDrj9aq/klt6F9z1p2otB3AV7v3zBDcL/x+OfGsvGQZZCcMZbUf4Ujw1xGNQkjvGnVT22cKg==",</w:t>
      </w:r>
    </w:p>
    <w:p w14:paraId="3BD4AFD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696A3DF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2BD91B4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"encoding": "^0.1.11",</w:t>
      </w:r>
    </w:p>
    <w:p w14:paraId="42F8631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json</w:t>
      </w:r>
      <w:proofErr w:type="spellEnd"/>
      <w:proofErr w:type="gramEnd"/>
      <w:r w:rsidRPr="00130981">
        <w:rPr>
          <w:rFonts w:ascii="Courier New" w:eastAsia="Times New Roman" w:hAnsi="Courier New" w:cs="Courier New"/>
          <w:color w:val="000000"/>
          <w:sz w:val="20"/>
          <w:szCs w:val="20"/>
        </w:rPr>
        <w:t>-parse-better-errors": "^1.0.0",</w:t>
      </w:r>
    </w:p>
    <w:p w14:paraId="4DFF0DB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safe</w:t>
      </w:r>
      <w:proofErr w:type="gramEnd"/>
      <w:r w:rsidRPr="00130981">
        <w:rPr>
          <w:rFonts w:ascii="Courier New" w:eastAsia="Times New Roman" w:hAnsi="Courier New" w:cs="Courier New"/>
          <w:color w:val="000000"/>
          <w:sz w:val="20"/>
          <w:szCs w:val="20"/>
        </w:rPr>
        <w:t>-buffer": "^5.1.1"</w:t>
      </w:r>
    </w:p>
    <w:p w14:paraId="4CBE694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3FD9479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0D9C6FA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node</w:t>
      </w:r>
      <w:proofErr w:type="gramEnd"/>
      <w:r w:rsidRPr="00130981">
        <w:rPr>
          <w:rFonts w:ascii="Courier New" w:eastAsia="Times New Roman" w:hAnsi="Courier New" w:cs="Courier New"/>
          <w:color w:val="000000"/>
          <w:sz w:val="20"/>
          <w:szCs w:val="20"/>
        </w:rPr>
        <w:t>-forge": {</w:t>
      </w:r>
    </w:p>
    <w:p w14:paraId="457446E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"0.10.0",</w:t>
      </w:r>
    </w:p>
    <w:p w14:paraId="18D1526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"https://registry.npmjs.org/node-forge/-/node-forge-0.10.0.tgz",</w:t>
      </w:r>
    </w:p>
    <w:p w14:paraId="315319A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"sha512-PPmu8eEeG9saEUvI97fm4OYxXVB6bFvyNTyiUOBichBpFG8A1Ljw3bY62+5oOjDEMHRnd0Y7HQ+x7uzxOzC6JA==",</w:t>
      </w:r>
    </w:p>
    <w:p w14:paraId="5C0AF1A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2AE58E6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394CD2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node</w:t>
      </w:r>
      <w:proofErr w:type="gramEnd"/>
      <w:r w:rsidRPr="00130981">
        <w:rPr>
          <w:rFonts w:ascii="Courier New" w:eastAsia="Times New Roman" w:hAnsi="Courier New" w:cs="Courier New"/>
          <w:color w:val="000000"/>
          <w:sz w:val="20"/>
          <w:szCs w:val="20"/>
        </w:rPr>
        <w:t>-libs-browser": {</w:t>
      </w:r>
    </w:p>
    <w:p w14:paraId="3E8E17F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"2.2.1",</w:t>
      </w:r>
    </w:p>
    <w:p w14:paraId="6C39782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"https://registry.npmjs.org/node-libs-browser/-/node-libs-browser-2.2.1.tgz",</w:t>
      </w:r>
    </w:p>
    <w:p w14:paraId="73C356D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"sha512-h/zcD8H9kaDZ9ALUWwlBUDo6TKF8a7qBSCSEGfjTVIYeqsioSKaAX+BN7NgiMGp6iSIXZ3PxgCu8KS3b71YK5Q==",</w:t>
      </w:r>
    </w:p>
    <w:p w14:paraId="27E68A6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52599D9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52FE83F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"assert": "^1.1.1",</w:t>
      </w:r>
    </w:p>
    <w:p w14:paraId="09196EB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browserify</w:t>
      </w:r>
      <w:proofErr w:type="gramEnd"/>
      <w:r w:rsidRPr="00130981">
        <w:rPr>
          <w:rFonts w:ascii="Courier New" w:eastAsia="Times New Roman" w:hAnsi="Courier New" w:cs="Courier New"/>
          <w:color w:val="000000"/>
          <w:sz w:val="20"/>
          <w:szCs w:val="20"/>
        </w:rPr>
        <w:t>-zlib</w:t>
      </w:r>
      <w:proofErr w:type="spellEnd"/>
      <w:r w:rsidRPr="00130981">
        <w:rPr>
          <w:rFonts w:ascii="Courier New" w:eastAsia="Times New Roman" w:hAnsi="Courier New" w:cs="Courier New"/>
          <w:color w:val="000000"/>
          <w:sz w:val="20"/>
          <w:szCs w:val="20"/>
        </w:rPr>
        <w:t>": "^0.2.0",</w:t>
      </w:r>
    </w:p>
    <w:p w14:paraId="2FB9A0C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"buffer": "^4.3.0",</w:t>
      </w:r>
    </w:p>
    <w:p w14:paraId="7F5A9A0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console</w:t>
      </w:r>
      <w:proofErr w:type="gramEnd"/>
      <w:r w:rsidRPr="00130981">
        <w:rPr>
          <w:rFonts w:ascii="Courier New" w:eastAsia="Times New Roman" w:hAnsi="Courier New" w:cs="Courier New"/>
          <w:color w:val="000000"/>
          <w:sz w:val="20"/>
          <w:szCs w:val="20"/>
        </w:rPr>
        <w:t>-</w:t>
      </w:r>
      <w:proofErr w:type="spellStart"/>
      <w:r w:rsidRPr="00130981">
        <w:rPr>
          <w:rFonts w:ascii="Courier New" w:eastAsia="Times New Roman" w:hAnsi="Courier New" w:cs="Courier New"/>
          <w:color w:val="000000"/>
          <w:sz w:val="20"/>
          <w:szCs w:val="20"/>
        </w:rPr>
        <w:t>browserify</w:t>
      </w:r>
      <w:proofErr w:type="spellEnd"/>
      <w:r w:rsidRPr="00130981">
        <w:rPr>
          <w:rFonts w:ascii="Courier New" w:eastAsia="Times New Roman" w:hAnsi="Courier New" w:cs="Courier New"/>
          <w:color w:val="000000"/>
          <w:sz w:val="20"/>
          <w:szCs w:val="20"/>
        </w:rPr>
        <w:t>": "^1.1.0",</w:t>
      </w:r>
    </w:p>
    <w:p w14:paraId="51D422A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constants</w:t>
      </w:r>
      <w:proofErr w:type="gramEnd"/>
      <w:r w:rsidRPr="00130981">
        <w:rPr>
          <w:rFonts w:ascii="Courier New" w:eastAsia="Times New Roman" w:hAnsi="Courier New" w:cs="Courier New"/>
          <w:color w:val="000000"/>
          <w:sz w:val="20"/>
          <w:szCs w:val="20"/>
        </w:rPr>
        <w:t>-</w:t>
      </w:r>
      <w:proofErr w:type="spellStart"/>
      <w:r w:rsidRPr="00130981">
        <w:rPr>
          <w:rFonts w:ascii="Courier New" w:eastAsia="Times New Roman" w:hAnsi="Courier New" w:cs="Courier New"/>
          <w:color w:val="000000"/>
          <w:sz w:val="20"/>
          <w:szCs w:val="20"/>
        </w:rPr>
        <w:t>browserify</w:t>
      </w:r>
      <w:proofErr w:type="spellEnd"/>
      <w:r w:rsidRPr="00130981">
        <w:rPr>
          <w:rFonts w:ascii="Courier New" w:eastAsia="Times New Roman" w:hAnsi="Courier New" w:cs="Courier New"/>
          <w:color w:val="000000"/>
          <w:sz w:val="20"/>
          <w:szCs w:val="20"/>
        </w:rPr>
        <w:t>": "^1.0.0",</w:t>
      </w:r>
    </w:p>
    <w:p w14:paraId="5241994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crypto</w:t>
      </w:r>
      <w:proofErr w:type="gramEnd"/>
      <w:r w:rsidRPr="00130981">
        <w:rPr>
          <w:rFonts w:ascii="Courier New" w:eastAsia="Times New Roman" w:hAnsi="Courier New" w:cs="Courier New"/>
          <w:color w:val="000000"/>
          <w:sz w:val="20"/>
          <w:szCs w:val="20"/>
        </w:rPr>
        <w:t>-</w:t>
      </w:r>
      <w:proofErr w:type="spellStart"/>
      <w:r w:rsidRPr="00130981">
        <w:rPr>
          <w:rFonts w:ascii="Courier New" w:eastAsia="Times New Roman" w:hAnsi="Courier New" w:cs="Courier New"/>
          <w:color w:val="000000"/>
          <w:sz w:val="20"/>
          <w:szCs w:val="20"/>
        </w:rPr>
        <w:t>browserify</w:t>
      </w:r>
      <w:proofErr w:type="spellEnd"/>
      <w:r w:rsidRPr="00130981">
        <w:rPr>
          <w:rFonts w:ascii="Courier New" w:eastAsia="Times New Roman" w:hAnsi="Courier New" w:cs="Courier New"/>
          <w:color w:val="000000"/>
          <w:sz w:val="20"/>
          <w:szCs w:val="20"/>
        </w:rPr>
        <w:t>": "^3.11.0",</w:t>
      </w:r>
    </w:p>
    <w:p w14:paraId="39A1753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domain</w:t>
      </w:r>
      <w:proofErr w:type="gramEnd"/>
      <w:r w:rsidRPr="00130981">
        <w:rPr>
          <w:rFonts w:ascii="Courier New" w:eastAsia="Times New Roman" w:hAnsi="Courier New" w:cs="Courier New"/>
          <w:color w:val="000000"/>
          <w:sz w:val="20"/>
          <w:szCs w:val="20"/>
        </w:rPr>
        <w:t>-browser": "^1.1.1",</w:t>
      </w:r>
    </w:p>
    <w:p w14:paraId="021A523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"events": "^3.0.0",</w:t>
      </w:r>
    </w:p>
    <w:p w14:paraId="46D1BBC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https</w:t>
      </w:r>
      <w:proofErr w:type="gramEnd"/>
      <w:r w:rsidRPr="00130981">
        <w:rPr>
          <w:rFonts w:ascii="Courier New" w:eastAsia="Times New Roman" w:hAnsi="Courier New" w:cs="Courier New"/>
          <w:color w:val="000000"/>
          <w:sz w:val="20"/>
          <w:szCs w:val="20"/>
        </w:rPr>
        <w:t>-</w:t>
      </w:r>
      <w:proofErr w:type="spellStart"/>
      <w:r w:rsidRPr="00130981">
        <w:rPr>
          <w:rFonts w:ascii="Courier New" w:eastAsia="Times New Roman" w:hAnsi="Courier New" w:cs="Courier New"/>
          <w:color w:val="000000"/>
          <w:sz w:val="20"/>
          <w:szCs w:val="20"/>
        </w:rPr>
        <w:t>browserify</w:t>
      </w:r>
      <w:proofErr w:type="spellEnd"/>
      <w:r w:rsidRPr="00130981">
        <w:rPr>
          <w:rFonts w:ascii="Courier New" w:eastAsia="Times New Roman" w:hAnsi="Courier New" w:cs="Courier New"/>
          <w:color w:val="000000"/>
          <w:sz w:val="20"/>
          <w:szCs w:val="20"/>
        </w:rPr>
        <w:t>": "^1.0.0",</w:t>
      </w:r>
    </w:p>
    <w:p w14:paraId="771DEEC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os</w:t>
      </w:r>
      <w:proofErr w:type="gramEnd"/>
      <w:r w:rsidRPr="00130981">
        <w:rPr>
          <w:rFonts w:ascii="Courier New" w:eastAsia="Times New Roman" w:hAnsi="Courier New" w:cs="Courier New"/>
          <w:color w:val="000000"/>
          <w:sz w:val="20"/>
          <w:szCs w:val="20"/>
        </w:rPr>
        <w:t>-browserify</w:t>
      </w:r>
      <w:proofErr w:type="spellEnd"/>
      <w:r w:rsidRPr="00130981">
        <w:rPr>
          <w:rFonts w:ascii="Courier New" w:eastAsia="Times New Roman" w:hAnsi="Courier New" w:cs="Courier New"/>
          <w:color w:val="000000"/>
          <w:sz w:val="20"/>
          <w:szCs w:val="20"/>
        </w:rPr>
        <w:t>": "^0.3.0",</w:t>
      </w:r>
    </w:p>
    <w:p w14:paraId="525D3FB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path</w:t>
      </w:r>
      <w:proofErr w:type="gramEnd"/>
      <w:r w:rsidRPr="00130981">
        <w:rPr>
          <w:rFonts w:ascii="Courier New" w:eastAsia="Times New Roman" w:hAnsi="Courier New" w:cs="Courier New"/>
          <w:color w:val="000000"/>
          <w:sz w:val="20"/>
          <w:szCs w:val="20"/>
        </w:rPr>
        <w:t>-</w:t>
      </w:r>
      <w:proofErr w:type="spellStart"/>
      <w:r w:rsidRPr="00130981">
        <w:rPr>
          <w:rFonts w:ascii="Courier New" w:eastAsia="Times New Roman" w:hAnsi="Courier New" w:cs="Courier New"/>
          <w:color w:val="000000"/>
          <w:sz w:val="20"/>
          <w:szCs w:val="20"/>
        </w:rPr>
        <w:t>browserify</w:t>
      </w:r>
      <w:proofErr w:type="spellEnd"/>
      <w:r w:rsidRPr="00130981">
        <w:rPr>
          <w:rFonts w:ascii="Courier New" w:eastAsia="Times New Roman" w:hAnsi="Courier New" w:cs="Courier New"/>
          <w:color w:val="000000"/>
          <w:sz w:val="20"/>
          <w:szCs w:val="20"/>
        </w:rPr>
        <w:t>": "0.0.1",</w:t>
      </w:r>
    </w:p>
    <w:p w14:paraId="5E618AE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"process": "^0.11.10",</w:t>
      </w:r>
    </w:p>
    <w:p w14:paraId="5F1B51D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punycode</w:t>
      </w:r>
      <w:proofErr w:type="spellEnd"/>
      <w:r w:rsidRPr="00130981">
        <w:rPr>
          <w:rFonts w:ascii="Courier New" w:eastAsia="Times New Roman" w:hAnsi="Courier New" w:cs="Courier New"/>
          <w:color w:val="000000"/>
          <w:sz w:val="20"/>
          <w:szCs w:val="20"/>
        </w:rPr>
        <w:t>": "^1.2.4",</w:t>
      </w:r>
    </w:p>
    <w:p w14:paraId="36201B6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querystring</w:t>
      </w:r>
      <w:proofErr w:type="gramEnd"/>
      <w:r w:rsidRPr="00130981">
        <w:rPr>
          <w:rFonts w:ascii="Courier New" w:eastAsia="Times New Roman" w:hAnsi="Courier New" w:cs="Courier New"/>
          <w:color w:val="000000"/>
          <w:sz w:val="20"/>
          <w:szCs w:val="20"/>
        </w:rPr>
        <w:t>-es3": "^0.2.0",</w:t>
      </w:r>
    </w:p>
    <w:p w14:paraId="08C7CD8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readable</w:t>
      </w:r>
      <w:proofErr w:type="gramEnd"/>
      <w:r w:rsidRPr="00130981">
        <w:rPr>
          <w:rFonts w:ascii="Courier New" w:eastAsia="Times New Roman" w:hAnsi="Courier New" w:cs="Courier New"/>
          <w:color w:val="000000"/>
          <w:sz w:val="20"/>
          <w:szCs w:val="20"/>
        </w:rPr>
        <w:t>-stream": "^2.3.3",</w:t>
      </w:r>
    </w:p>
    <w:p w14:paraId="74258E9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stream</w:t>
      </w:r>
      <w:proofErr w:type="gramEnd"/>
      <w:r w:rsidRPr="00130981">
        <w:rPr>
          <w:rFonts w:ascii="Courier New" w:eastAsia="Times New Roman" w:hAnsi="Courier New" w:cs="Courier New"/>
          <w:color w:val="000000"/>
          <w:sz w:val="20"/>
          <w:szCs w:val="20"/>
        </w:rPr>
        <w:t>-</w:t>
      </w:r>
      <w:proofErr w:type="spellStart"/>
      <w:r w:rsidRPr="00130981">
        <w:rPr>
          <w:rFonts w:ascii="Courier New" w:eastAsia="Times New Roman" w:hAnsi="Courier New" w:cs="Courier New"/>
          <w:color w:val="000000"/>
          <w:sz w:val="20"/>
          <w:szCs w:val="20"/>
        </w:rPr>
        <w:t>browserify</w:t>
      </w:r>
      <w:proofErr w:type="spellEnd"/>
      <w:r w:rsidRPr="00130981">
        <w:rPr>
          <w:rFonts w:ascii="Courier New" w:eastAsia="Times New Roman" w:hAnsi="Courier New" w:cs="Courier New"/>
          <w:color w:val="000000"/>
          <w:sz w:val="20"/>
          <w:szCs w:val="20"/>
        </w:rPr>
        <w:t>": "^2.0.1",</w:t>
      </w:r>
    </w:p>
    <w:p w14:paraId="5FDBEDB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stream</w:t>
      </w:r>
      <w:proofErr w:type="gramEnd"/>
      <w:r w:rsidRPr="00130981">
        <w:rPr>
          <w:rFonts w:ascii="Courier New" w:eastAsia="Times New Roman" w:hAnsi="Courier New" w:cs="Courier New"/>
          <w:color w:val="000000"/>
          <w:sz w:val="20"/>
          <w:szCs w:val="20"/>
        </w:rPr>
        <w:t>-http": "^2.7.2",</w:t>
      </w:r>
    </w:p>
    <w:p w14:paraId="133AEAB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string</w:t>
      </w:r>
      <w:proofErr w:type="gramEnd"/>
      <w:r w:rsidRPr="00130981">
        <w:rPr>
          <w:rFonts w:ascii="Courier New" w:eastAsia="Times New Roman" w:hAnsi="Courier New" w:cs="Courier New"/>
          <w:color w:val="000000"/>
          <w:sz w:val="20"/>
          <w:szCs w:val="20"/>
        </w:rPr>
        <w:t>_decoder</w:t>
      </w:r>
      <w:proofErr w:type="spellEnd"/>
      <w:r w:rsidRPr="00130981">
        <w:rPr>
          <w:rFonts w:ascii="Courier New" w:eastAsia="Times New Roman" w:hAnsi="Courier New" w:cs="Courier New"/>
          <w:color w:val="000000"/>
          <w:sz w:val="20"/>
          <w:szCs w:val="20"/>
        </w:rPr>
        <w:t>": "^1.0.0",</w:t>
      </w:r>
    </w:p>
    <w:p w14:paraId="564BE7B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timers</w:t>
      </w:r>
      <w:proofErr w:type="gramEnd"/>
      <w:r w:rsidRPr="00130981">
        <w:rPr>
          <w:rFonts w:ascii="Courier New" w:eastAsia="Times New Roman" w:hAnsi="Courier New" w:cs="Courier New"/>
          <w:color w:val="000000"/>
          <w:sz w:val="20"/>
          <w:szCs w:val="20"/>
        </w:rPr>
        <w:t>-</w:t>
      </w:r>
      <w:proofErr w:type="spellStart"/>
      <w:r w:rsidRPr="00130981">
        <w:rPr>
          <w:rFonts w:ascii="Courier New" w:eastAsia="Times New Roman" w:hAnsi="Courier New" w:cs="Courier New"/>
          <w:color w:val="000000"/>
          <w:sz w:val="20"/>
          <w:szCs w:val="20"/>
        </w:rPr>
        <w:t>browserify</w:t>
      </w:r>
      <w:proofErr w:type="spellEnd"/>
      <w:r w:rsidRPr="00130981">
        <w:rPr>
          <w:rFonts w:ascii="Courier New" w:eastAsia="Times New Roman" w:hAnsi="Courier New" w:cs="Courier New"/>
          <w:color w:val="000000"/>
          <w:sz w:val="20"/>
          <w:szCs w:val="20"/>
        </w:rPr>
        <w:t>": "^2.0.4",</w:t>
      </w:r>
    </w:p>
    <w:p w14:paraId="3904506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tty</w:t>
      </w:r>
      <w:proofErr w:type="gramEnd"/>
      <w:r w:rsidRPr="00130981">
        <w:rPr>
          <w:rFonts w:ascii="Courier New" w:eastAsia="Times New Roman" w:hAnsi="Courier New" w:cs="Courier New"/>
          <w:color w:val="000000"/>
          <w:sz w:val="20"/>
          <w:szCs w:val="20"/>
        </w:rPr>
        <w:t>-browserify</w:t>
      </w:r>
      <w:proofErr w:type="spellEnd"/>
      <w:r w:rsidRPr="00130981">
        <w:rPr>
          <w:rFonts w:ascii="Courier New" w:eastAsia="Times New Roman" w:hAnsi="Courier New" w:cs="Courier New"/>
          <w:color w:val="000000"/>
          <w:sz w:val="20"/>
          <w:szCs w:val="20"/>
        </w:rPr>
        <w:t>": "0.0.0",</w:t>
      </w:r>
    </w:p>
    <w:p w14:paraId="758CACB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url</w:t>
      </w:r>
      <w:proofErr w:type="spellEnd"/>
      <w:r w:rsidRPr="00130981">
        <w:rPr>
          <w:rFonts w:ascii="Courier New" w:eastAsia="Times New Roman" w:hAnsi="Courier New" w:cs="Courier New"/>
          <w:color w:val="000000"/>
          <w:sz w:val="20"/>
          <w:szCs w:val="20"/>
        </w:rPr>
        <w:t>": "^0.11.0",</w:t>
      </w:r>
    </w:p>
    <w:p w14:paraId="30CA147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"util": "^0.11.0",</w:t>
      </w:r>
    </w:p>
    <w:p w14:paraId="5380C19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lastRenderedPageBreak/>
        <w:t xml:space="preserve">        "</w:t>
      </w:r>
      <w:proofErr w:type="spellStart"/>
      <w:proofErr w:type="gramStart"/>
      <w:r w:rsidRPr="00130981">
        <w:rPr>
          <w:rFonts w:ascii="Courier New" w:eastAsia="Times New Roman" w:hAnsi="Courier New" w:cs="Courier New"/>
          <w:color w:val="000000"/>
          <w:sz w:val="20"/>
          <w:szCs w:val="20"/>
        </w:rPr>
        <w:t>vm</w:t>
      </w:r>
      <w:proofErr w:type="gramEnd"/>
      <w:r w:rsidRPr="00130981">
        <w:rPr>
          <w:rFonts w:ascii="Courier New" w:eastAsia="Times New Roman" w:hAnsi="Courier New" w:cs="Courier New"/>
          <w:color w:val="000000"/>
          <w:sz w:val="20"/>
          <w:szCs w:val="20"/>
        </w:rPr>
        <w:t>-browserify</w:t>
      </w:r>
      <w:proofErr w:type="spellEnd"/>
      <w:r w:rsidRPr="00130981">
        <w:rPr>
          <w:rFonts w:ascii="Courier New" w:eastAsia="Times New Roman" w:hAnsi="Courier New" w:cs="Courier New"/>
          <w:color w:val="000000"/>
          <w:sz w:val="20"/>
          <w:szCs w:val="20"/>
        </w:rPr>
        <w:t>": "^1.0.1"</w:t>
      </w:r>
    </w:p>
    <w:p w14:paraId="0D8EE6C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3E38AAA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"dependencies": {</w:t>
      </w:r>
    </w:p>
    <w:p w14:paraId="1EF879C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punycode</w:t>
      </w:r>
      <w:proofErr w:type="spellEnd"/>
      <w:r w:rsidRPr="00130981">
        <w:rPr>
          <w:rFonts w:ascii="Courier New" w:eastAsia="Times New Roman" w:hAnsi="Courier New" w:cs="Courier New"/>
          <w:color w:val="000000"/>
          <w:sz w:val="20"/>
          <w:szCs w:val="20"/>
        </w:rPr>
        <w:t>": {</w:t>
      </w:r>
    </w:p>
    <w:p w14:paraId="3D64935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"1.4.1",</w:t>
      </w:r>
    </w:p>
    <w:p w14:paraId="56757ED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t>
      </w:r>
      <w:proofErr w:type="spellStart"/>
      <w:r w:rsidRPr="00130981">
        <w:rPr>
          <w:rFonts w:ascii="Courier New" w:eastAsia="Times New Roman" w:hAnsi="Courier New" w:cs="Courier New"/>
          <w:color w:val="000000"/>
          <w:sz w:val="20"/>
          <w:szCs w:val="20"/>
        </w:rPr>
        <w:t>punycode</w:t>
      </w:r>
      <w:proofErr w:type="spellEnd"/>
      <w:r w:rsidRPr="00130981">
        <w:rPr>
          <w:rFonts w:ascii="Courier New" w:eastAsia="Times New Roman" w:hAnsi="Courier New" w:cs="Courier New"/>
          <w:color w:val="000000"/>
          <w:sz w:val="20"/>
          <w:szCs w:val="20"/>
        </w:rPr>
        <w:t>/-/punycode-1.4.1.tgz",</w:t>
      </w:r>
    </w:p>
    <w:p w14:paraId="748F0EA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"sha512-jmYNElW7yvO7TV33CjSmvSiE2yco3bV2czu/OzDKdMNVZQWfxCblURLhf+47syQRBntjfLdd/H0egrzIG+oaFQ==",</w:t>
      </w:r>
    </w:p>
    <w:p w14:paraId="2F334BF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5DF5BD8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377602B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552482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00A6995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node</w:t>
      </w:r>
      <w:proofErr w:type="gramEnd"/>
      <w:r w:rsidRPr="00130981">
        <w:rPr>
          <w:rFonts w:ascii="Courier New" w:eastAsia="Times New Roman" w:hAnsi="Courier New" w:cs="Courier New"/>
          <w:color w:val="000000"/>
          <w:sz w:val="20"/>
          <w:szCs w:val="20"/>
        </w:rPr>
        <w:t>-releases": {</w:t>
      </w:r>
    </w:p>
    <w:p w14:paraId="1255A00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"2.0.10",</w:t>
      </w:r>
    </w:p>
    <w:p w14:paraId="79E83AC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"https://registry.npmjs.org/node-releases/-/node-releases-2.0.10.tgz",</w:t>
      </w:r>
    </w:p>
    <w:p w14:paraId="5D24BA2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"sha512-5GFldHPXVG/YZmFzJvKK2zDSzPKhEp0+ZR5SVaoSag9fsL5YgHbUHDfnG5494ISANDcK4KwPXAx2xqVEydmd7w==",</w:t>
      </w:r>
    </w:p>
    <w:p w14:paraId="65064D2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3DCA829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1D01E31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normalize</w:t>
      </w:r>
      <w:proofErr w:type="gramEnd"/>
      <w:r w:rsidRPr="00130981">
        <w:rPr>
          <w:rFonts w:ascii="Courier New" w:eastAsia="Times New Roman" w:hAnsi="Courier New" w:cs="Courier New"/>
          <w:color w:val="000000"/>
          <w:sz w:val="20"/>
          <w:szCs w:val="20"/>
        </w:rPr>
        <w:t>-package-data": {</w:t>
      </w:r>
    </w:p>
    <w:p w14:paraId="6C72586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"2.5.0",</w:t>
      </w:r>
    </w:p>
    <w:p w14:paraId="79B5455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"https://registry.npmjs.org/normalize-package-data/-/normalize-package-data-2.5.0.tgz",</w:t>
      </w:r>
    </w:p>
    <w:p w14:paraId="3A32458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"sha512-/5CMN3T0R4XTj4DcGaexo+roZSdSFW/0AOOTROrjxzCG1wrWXEsGbRKevjlIL+ZDE4sZlJr5ED4YW0yqmkK+eA==",</w:t>
      </w:r>
    </w:p>
    <w:p w14:paraId="35A1BF3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193211F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30E7771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hosted</w:t>
      </w:r>
      <w:proofErr w:type="gramEnd"/>
      <w:r w:rsidRPr="00130981">
        <w:rPr>
          <w:rFonts w:ascii="Courier New" w:eastAsia="Times New Roman" w:hAnsi="Courier New" w:cs="Courier New"/>
          <w:color w:val="000000"/>
          <w:sz w:val="20"/>
          <w:szCs w:val="20"/>
        </w:rPr>
        <w:t>-git-info": "^2.1.4",</w:t>
      </w:r>
    </w:p>
    <w:p w14:paraId="3AD1533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 "^1.10.0",</w:t>
      </w:r>
    </w:p>
    <w:p w14:paraId="0B729AA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semver</w:t>
      </w:r>
      <w:proofErr w:type="spellEnd"/>
      <w:r w:rsidRPr="00130981">
        <w:rPr>
          <w:rFonts w:ascii="Courier New" w:eastAsia="Times New Roman" w:hAnsi="Courier New" w:cs="Courier New"/>
          <w:color w:val="000000"/>
          <w:sz w:val="20"/>
          <w:szCs w:val="20"/>
        </w:rPr>
        <w:t>": "2 || 3 || 4 || 5",</w:t>
      </w:r>
    </w:p>
    <w:p w14:paraId="46A4F16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validate</w:t>
      </w:r>
      <w:proofErr w:type="gramEnd"/>
      <w:r w:rsidRPr="00130981">
        <w:rPr>
          <w:rFonts w:ascii="Courier New" w:eastAsia="Times New Roman" w:hAnsi="Courier New" w:cs="Courier New"/>
          <w:color w:val="000000"/>
          <w:sz w:val="20"/>
          <w:szCs w:val="20"/>
        </w:rPr>
        <w:t>-</w:t>
      </w:r>
      <w:proofErr w:type="spellStart"/>
      <w:r w:rsidRPr="00130981">
        <w:rPr>
          <w:rFonts w:ascii="Courier New" w:eastAsia="Times New Roman" w:hAnsi="Courier New" w:cs="Courier New"/>
          <w:color w:val="000000"/>
          <w:sz w:val="20"/>
          <w:szCs w:val="20"/>
        </w:rPr>
        <w:t>npm</w:t>
      </w:r>
      <w:proofErr w:type="spellEnd"/>
      <w:r w:rsidRPr="00130981">
        <w:rPr>
          <w:rFonts w:ascii="Courier New" w:eastAsia="Times New Roman" w:hAnsi="Courier New" w:cs="Courier New"/>
          <w:color w:val="000000"/>
          <w:sz w:val="20"/>
          <w:szCs w:val="20"/>
        </w:rPr>
        <w:t>-package-license": "^3.0.1"</w:t>
      </w:r>
    </w:p>
    <w:p w14:paraId="40CE07B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3B0A9E4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"dependencies": {</w:t>
      </w:r>
    </w:p>
    <w:p w14:paraId="2167808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hosted</w:t>
      </w:r>
      <w:proofErr w:type="gramEnd"/>
      <w:r w:rsidRPr="00130981">
        <w:rPr>
          <w:rFonts w:ascii="Courier New" w:eastAsia="Times New Roman" w:hAnsi="Courier New" w:cs="Courier New"/>
          <w:color w:val="000000"/>
          <w:sz w:val="20"/>
          <w:szCs w:val="20"/>
        </w:rPr>
        <w:t>-git-info": {</w:t>
      </w:r>
    </w:p>
    <w:p w14:paraId="1ABAC0B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"2.8.9",</w:t>
      </w:r>
    </w:p>
    <w:p w14:paraId="0980081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"https://registry.npmjs.org/hosted-git-info/-/hosted-git-info-2.8.9.tgz",</w:t>
      </w:r>
    </w:p>
    <w:p w14:paraId="0FC4465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"sha512-mxIDAb9Lsm6DoOJ7xH+5+X4y1LU/4Hi50L9C5sIswK3JzULS4bwk1FvjdBgvYR4bzT4tuUQiC15FE2f5HbLvYw==",</w:t>
      </w:r>
    </w:p>
    <w:p w14:paraId="77CBFAA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675AF01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26B8A68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semver</w:t>
      </w:r>
      <w:proofErr w:type="spellEnd"/>
      <w:r w:rsidRPr="00130981">
        <w:rPr>
          <w:rFonts w:ascii="Courier New" w:eastAsia="Times New Roman" w:hAnsi="Courier New" w:cs="Courier New"/>
          <w:color w:val="000000"/>
          <w:sz w:val="20"/>
          <w:szCs w:val="20"/>
        </w:rPr>
        <w:t>": {</w:t>
      </w:r>
    </w:p>
    <w:p w14:paraId="14D84CA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"5.7.1",</w:t>
      </w:r>
    </w:p>
    <w:p w14:paraId="490249F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t>
      </w:r>
      <w:proofErr w:type="spellStart"/>
      <w:r w:rsidRPr="00130981">
        <w:rPr>
          <w:rFonts w:ascii="Courier New" w:eastAsia="Times New Roman" w:hAnsi="Courier New" w:cs="Courier New"/>
          <w:color w:val="000000"/>
          <w:sz w:val="20"/>
          <w:szCs w:val="20"/>
        </w:rPr>
        <w:t>semver</w:t>
      </w:r>
      <w:proofErr w:type="spellEnd"/>
      <w:r w:rsidRPr="00130981">
        <w:rPr>
          <w:rFonts w:ascii="Courier New" w:eastAsia="Times New Roman" w:hAnsi="Courier New" w:cs="Courier New"/>
          <w:color w:val="000000"/>
          <w:sz w:val="20"/>
          <w:szCs w:val="20"/>
        </w:rPr>
        <w:t>/-/semver-5.7.1.tgz",</w:t>
      </w:r>
    </w:p>
    <w:p w14:paraId="77DC364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"sha512-sauaDf/PZdVgrLTNYHRtpXa1iRiKcaebiKQ1BJdpQlWH2lCvexQdX55snPFyK7QzpudqbCI0qXFfOasHdyNDGQ==",</w:t>
      </w:r>
    </w:p>
    <w:p w14:paraId="561B792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7703463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53A8F07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131EBCD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1D40086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normalize</w:t>
      </w:r>
      <w:proofErr w:type="gramEnd"/>
      <w:r w:rsidRPr="00130981">
        <w:rPr>
          <w:rFonts w:ascii="Courier New" w:eastAsia="Times New Roman" w:hAnsi="Courier New" w:cs="Courier New"/>
          <w:color w:val="000000"/>
          <w:sz w:val="20"/>
          <w:szCs w:val="20"/>
        </w:rPr>
        <w:t>-path": {</w:t>
      </w:r>
    </w:p>
    <w:p w14:paraId="3C8F585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"3.0.0",</w:t>
      </w:r>
    </w:p>
    <w:p w14:paraId="623DFF2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lastRenderedPageBreak/>
        <w:t xml:space="preserve">      "resolved": "https://registry.npmjs.org/normalize-path/-/normalize-path-3.0.0.tgz",</w:t>
      </w:r>
    </w:p>
    <w:p w14:paraId="7F71DE9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"sha512-6eZs5Ls3WtCisHWp9S2GUy8dqkpGi4BVSz3GaqiE6ezub0512ESztXUwUB6C6IKbQkY2Pnb/mD4WYojCRwcwLA==",</w:t>
      </w:r>
    </w:p>
    <w:p w14:paraId="4E764BB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2B443A5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737F340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normalize</w:t>
      </w:r>
      <w:proofErr w:type="gramEnd"/>
      <w:r w:rsidRPr="00130981">
        <w:rPr>
          <w:rFonts w:ascii="Courier New" w:eastAsia="Times New Roman" w:hAnsi="Courier New" w:cs="Courier New"/>
          <w:color w:val="000000"/>
          <w:sz w:val="20"/>
          <w:szCs w:val="20"/>
        </w:rPr>
        <w:t>-range": {</w:t>
      </w:r>
    </w:p>
    <w:p w14:paraId="71FB1C1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"0.1.2",</w:t>
      </w:r>
    </w:p>
    <w:p w14:paraId="4971D02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"https://registry.npmjs.org/normalize-range/-/normalize-range-0.1.2.tgz",</w:t>
      </w:r>
    </w:p>
    <w:p w14:paraId="2E4B901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"sha512-bdok/XvKII3nUpklnV6P2hxtMNrCboOjAcyBuQnWEhO665FwrSNRxU+AqpsyvO6LgGYPspN+lu5CLtw4jPRKNA==",</w:t>
      </w:r>
    </w:p>
    <w:p w14:paraId="23E351A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62BFDC8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757B88E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normalize</w:t>
      </w:r>
      <w:proofErr w:type="gramEnd"/>
      <w:r w:rsidRPr="00130981">
        <w:rPr>
          <w:rFonts w:ascii="Courier New" w:eastAsia="Times New Roman" w:hAnsi="Courier New" w:cs="Courier New"/>
          <w:color w:val="000000"/>
          <w:sz w:val="20"/>
          <w:szCs w:val="20"/>
        </w:rPr>
        <w:t>-</w:t>
      </w:r>
      <w:proofErr w:type="spellStart"/>
      <w:r w:rsidRPr="00130981">
        <w:rPr>
          <w:rFonts w:ascii="Courier New" w:eastAsia="Times New Roman" w:hAnsi="Courier New" w:cs="Courier New"/>
          <w:color w:val="000000"/>
          <w:sz w:val="20"/>
          <w:szCs w:val="20"/>
        </w:rPr>
        <w:t>url</w:t>
      </w:r>
      <w:proofErr w:type="spellEnd"/>
      <w:r w:rsidRPr="00130981">
        <w:rPr>
          <w:rFonts w:ascii="Courier New" w:eastAsia="Times New Roman" w:hAnsi="Courier New" w:cs="Courier New"/>
          <w:color w:val="000000"/>
          <w:sz w:val="20"/>
          <w:szCs w:val="20"/>
        </w:rPr>
        <w:t>": {</w:t>
      </w:r>
    </w:p>
    <w:p w14:paraId="1F409ED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"3.3.0",</w:t>
      </w:r>
    </w:p>
    <w:p w14:paraId="0D19DD7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"https://registry.npmjs.org/normalize-url/-/normalize-url-3.3.0.tgz",</w:t>
      </w:r>
    </w:p>
    <w:p w14:paraId="34511B4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"sha512-U+JJi7duF1o+u2pynbp2zXDW2/PADgC30f0GsHZtRh+HOcXHnw137TrNlyxxRvWW5fjKd3bcLHPxofWuCjaeZg==",</w:t>
      </w:r>
    </w:p>
    <w:p w14:paraId="268F795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692EA13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3CEBDE6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npm</w:t>
      </w:r>
      <w:proofErr w:type="spellEnd"/>
      <w:proofErr w:type="gramEnd"/>
      <w:r w:rsidRPr="00130981">
        <w:rPr>
          <w:rFonts w:ascii="Courier New" w:eastAsia="Times New Roman" w:hAnsi="Courier New" w:cs="Courier New"/>
          <w:color w:val="000000"/>
          <w:sz w:val="20"/>
          <w:szCs w:val="20"/>
        </w:rPr>
        <w:t>-bundled": {</w:t>
      </w:r>
    </w:p>
    <w:p w14:paraId="3FBFCEF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"1.1.2",</w:t>
      </w:r>
    </w:p>
    <w:p w14:paraId="3C73A06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"https://registry.npmjs.org/npm-bundled/-/npm-bundled-1.1.2.tgz",</w:t>
      </w:r>
    </w:p>
    <w:p w14:paraId="3ADCDAD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"sha512-x5DHup0SuyQcmL3s7Rx/YQ8sbw/Hzg0rj48eN0dV7hf5cmQq5PXIeioroH3raV1QC1yh3uTYuMThvEQF3iKgGQ==",</w:t>
      </w:r>
    </w:p>
    <w:p w14:paraId="45C3707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75BF998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5272486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npm</w:t>
      </w:r>
      <w:proofErr w:type="spellEnd"/>
      <w:proofErr w:type="gramEnd"/>
      <w:r w:rsidRPr="00130981">
        <w:rPr>
          <w:rFonts w:ascii="Courier New" w:eastAsia="Times New Roman" w:hAnsi="Courier New" w:cs="Courier New"/>
          <w:color w:val="000000"/>
          <w:sz w:val="20"/>
          <w:szCs w:val="20"/>
        </w:rPr>
        <w:t>-normalize-package-bin": "^1.0.1"</w:t>
      </w:r>
    </w:p>
    <w:p w14:paraId="0551833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2322E9D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0D7173F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npm</w:t>
      </w:r>
      <w:proofErr w:type="spellEnd"/>
      <w:proofErr w:type="gramEnd"/>
      <w:r w:rsidRPr="00130981">
        <w:rPr>
          <w:rFonts w:ascii="Courier New" w:eastAsia="Times New Roman" w:hAnsi="Courier New" w:cs="Courier New"/>
          <w:color w:val="000000"/>
          <w:sz w:val="20"/>
          <w:szCs w:val="20"/>
        </w:rPr>
        <w:t>-install-checks": {</w:t>
      </w:r>
    </w:p>
    <w:p w14:paraId="547A673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"4.0.0",</w:t>
      </w:r>
    </w:p>
    <w:p w14:paraId="76D610A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"https://registry.npmjs.org/npm-install-checks/-/npm-install-checks-4.0.0.tgz",</w:t>
      </w:r>
    </w:p>
    <w:p w14:paraId="0D48C90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"sha512-09OmyDkNLYwqKPOnbI8exiOZU2GVVmQp7tgez2BPi5OZC8M82elDAps7sxC4l//uSUtotWqoEIDwjRvWH4qz8w==",</w:t>
      </w:r>
    </w:p>
    <w:p w14:paraId="3C55EC8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4760246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4E624F9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semver</w:t>
      </w:r>
      <w:proofErr w:type="spellEnd"/>
      <w:r w:rsidRPr="00130981">
        <w:rPr>
          <w:rFonts w:ascii="Courier New" w:eastAsia="Times New Roman" w:hAnsi="Courier New" w:cs="Courier New"/>
          <w:color w:val="000000"/>
          <w:sz w:val="20"/>
          <w:szCs w:val="20"/>
        </w:rPr>
        <w:t>": "^7.1.1"</w:t>
      </w:r>
    </w:p>
    <w:p w14:paraId="2C939C6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35E4321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0E62CDA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npm</w:t>
      </w:r>
      <w:proofErr w:type="spellEnd"/>
      <w:proofErr w:type="gramEnd"/>
      <w:r w:rsidRPr="00130981">
        <w:rPr>
          <w:rFonts w:ascii="Courier New" w:eastAsia="Times New Roman" w:hAnsi="Courier New" w:cs="Courier New"/>
          <w:color w:val="000000"/>
          <w:sz w:val="20"/>
          <w:szCs w:val="20"/>
        </w:rPr>
        <w:t>-normalize-package-bin": {</w:t>
      </w:r>
    </w:p>
    <w:p w14:paraId="7F77B6E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"1.0.1",</w:t>
      </w:r>
    </w:p>
    <w:p w14:paraId="2EB0FA8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"https://registry.npmjs.org/npm-normalize-package-bin/-/npm-normalize-package-bin-1.0.1.tgz",</w:t>
      </w:r>
    </w:p>
    <w:p w14:paraId="5688373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"sha512-EPfafl6JL5/rU+ot6P3gRSCpPDW5VmIzX959Ob1+ySFUuuYHWHekXpwdUZcKP5C+DS4GEtdJluwBjnsNDl+fSA==",</w:t>
      </w:r>
    </w:p>
    <w:p w14:paraId="42BAB32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0F77191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70B276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npm</w:t>
      </w:r>
      <w:proofErr w:type="spellEnd"/>
      <w:proofErr w:type="gramEnd"/>
      <w:r w:rsidRPr="00130981">
        <w:rPr>
          <w:rFonts w:ascii="Courier New" w:eastAsia="Times New Roman" w:hAnsi="Courier New" w:cs="Courier New"/>
          <w:color w:val="000000"/>
          <w:sz w:val="20"/>
          <w:szCs w:val="20"/>
        </w:rPr>
        <w:t>-package-</w:t>
      </w:r>
      <w:proofErr w:type="spellStart"/>
      <w:r w:rsidRPr="00130981">
        <w:rPr>
          <w:rFonts w:ascii="Courier New" w:eastAsia="Times New Roman" w:hAnsi="Courier New" w:cs="Courier New"/>
          <w:color w:val="000000"/>
          <w:sz w:val="20"/>
          <w:szCs w:val="20"/>
        </w:rPr>
        <w:t>arg</w:t>
      </w:r>
      <w:proofErr w:type="spellEnd"/>
      <w:r w:rsidRPr="00130981">
        <w:rPr>
          <w:rFonts w:ascii="Courier New" w:eastAsia="Times New Roman" w:hAnsi="Courier New" w:cs="Courier New"/>
          <w:color w:val="000000"/>
          <w:sz w:val="20"/>
          <w:szCs w:val="20"/>
        </w:rPr>
        <w:t>": {</w:t>
      </w:r>
    </w:p>
    <w:p w14:paraId="31F296C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lastRenderedPageBreak/>
        <w:t xml:space="preserve">      "version": "8.0.1",</w:t>
      </w:r>
    </w:p>
    <w:p w14:paraId="428ED7F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"https://registry.npmjs.org/npm-package-arg/-/npm-package-arg-8.0.1.tgz",</w:t>
      </w:r>
    </w:p>
    <w:p w14:paraId="7CFED9E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"sha512-/h5Fm6a/exByzFSTm7jAyHbgOqErl9qSNJDQF32Si/ZzgwT2TERVxRxn3Jurw1wflgyVVAxnFR4fRHPM7y1ClQ==",</w:t>
      </w:r>
    </w:p>
    <w:p w14:paraId="57F9F98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2BE5EFD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2F2E7EA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hosted</w:t>
      </w:r>
      <w:proofErr w:type="gramEnd"/>
      <w:r w:rsidRPr="00130981">
        <w:rPr>
          <w:rFonts w:ascii="Courier New" w:eastAsia="Times New Roman" w:hAnsi="Courier New" w:cs="Courier New"/>
          <w:color w:val="000000"/>
          <w:sz w:val="20"/>
          <w:szCs w:val="20"/>
        </w:rPr>
        <w:t>-git-info": "^3.0.2",</w:t>
      </w:r>
    </w:p>
    <w:p w14:paraId="25BE3A1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semver</w:t>
      </w:r>
      <w:proofErr w:type="spellEnd"/>
      <w:r w:rsidRPr="00130981">
        <w:rPr>
          <w:rFonts w:ascii="Courier New" w:eastAsia="Times New Roman" w:hAnsi="Courier New" w:cs="Courier New"/>
          <w:color w:val="000000"/>
          <w:sz w:val="20"/>
          <w:szCs w:val="20"/>
        </w:rPr>
        <w:t>": "^7.0.0",</w:t>
      </w:r>
    </w:p>
    <w:p w14:paraId="0DC85C2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validate</w:t>
      </w:r>
      <w:proofErr w:type="gramEnd"/>
      <w:r w:rsidRPr="00130981">
        <w:rPr>
          <w:rFonts w:ascii="Courier New" w:eastAsia="Times New Roman" w:hAnsi="Courier New" w:cs="Courier New"/>
          <w:color w:val="000000"/>
          <w:sz w:val="20"/>
          <w:szCs w:val="20"/>
        </w:rPr>
        <w:t>-</w:t>
      </w:r>
      <w:proofErr w:type="spellStart"/>
      <w:r w:rsidRPr="00130981">
        <w:rPr>
          <w:rFonts w:ascii="Courier New" w:eastAsia="Times New Roman" w:hAnsi="Courier New" w:cs="Courier New"/>
          <w:color w:val="000000"/>
          <w:sz w:val="20"/>
          <w:szCs w:val="20"/>
        </w:rPr>
        <w:t>npm</w:t>
      </w:r>
      <w:proofErr w:type="spellEnd"/>
      <w:r w:rsidRPr="00130981">
        <w:rPr>
          <w:rFonts w:ascii="Courier New" w:eastAsia="Times New Roman" w:hAnsi="Courier New" w:cs="Courier New"/>
          <w:color w:val="000000"/>
          <w:sz w:val="20"/>
          <w:szCs w:val="20"/>
        </w:rPr>
        <w:t>-package-name": "^3.0.0"</w:t>
      </w:r>
    </w:p>
    <w:p w14:paraId="5A831F8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735E3B9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0120E1C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npm</w:t>
      </w:r>
      <w:proofErr w:type="gramEnd"/>
      <w:r w:rsidRPr="00130981">
        <w:rPr>
          <w:rFonts w:ascii="Courier New" w:eastAsia="Times New Roman" w:hAnsi="Courier New" w:cs="Courier New"/>
          <w:color w:val="000000"/>
          <w:sz w:val="20"/>
          <w:szCs w:val="20"/>
        </w:rPr>
        <w:t>-packlist</w:t>
      </w:r>
      <w:proofErr w:type="spellEnd"/>
      <w:r w:rsidRPr="00130981">
        <w:rPr>
          <w:rFonts w:ascii="Courier New" w:eastAsia="Times New Roman" w:hAnsi="Courier New" w:cs="Courier New"/>
          <w:color w:val="000000"/>
          <w:sz w:val="20"/>
          <w:szCs w:val="20"/>
        </w:rPr>
        <w:t>": {</w:t>
      </w:r>
    </w:p>
    <w:p w14:paraId="6581711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"1.4.8",</w:t>
      </w:r>
    </w:p>
    <w:p w14:paraId="31DD7B1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"https://registry.npmjs.org/npm-packlist/-/npm-packlist-1.4.8.tgz",</w:t>
      </w:r>
    </w:p>
    <w:p w14:paraId="18C81BF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"sha512-5+AZgwru5IevF5ZdnFglB5wNlHG1AOOuw28WhUq8/8emhBmLv6jX5by4WJCh7lW0uSYZYS6DXqIsyZVIXRZU9A==",</w:t>
      </w:r>
    </w:p>
    <w:p w14:paraId="4FE4A65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11CD735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11CF1C3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ignore</w:t>
      </w:r>
      <w:proofErr w:type="gramEnd"/>
      <w:r w:rsidRPr="00130981">
        <w:rPr>
          <w:rFonts w:ascii="Courier New" w:eastAsia="Times New Roman" w:hAnsi="Courier New" w:cs="Courier New"/>
          <w:color w:val="000000"/>
          <w:sz w:val="20"/>
          <w:szCs w:val="20"/>
        </w:rPr>
        <w:t>-walk": "^3.0.1",</w:t>
      </w:r>
    </w:p>
    <w:p w14:paraId="517924C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npm</w:t>
      </w:r>
      <w:proofErr w:type="spellEnd"/>
      <w:proofErr w:type="gramEnd"/>
      <w:r w:rsidRPr="00130981">
        <w:rPr>
          <w:rFonts w:ascii="Courier New" w:eastAsia="Times New Roman" w:hAnsi="Courier New" w:cs="Courier New"/>
          <w:color w:val="000000"/>
          <w:sz w:val="20"/>
          <w:szCs w:val="20"/>
        </w:rPr>
        <w:t>-bundled": "^1.0.1",</w:t>
      </w:r>
    </w:p>
    <w:p w14:paraId="2F84706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npm</w:t>
      </w:r>
      <w:proofErr w:type="spellEnd"/>
      <w:proofErr w:type="gramEnd"/>
      <w:r w:rsidRPr="00130981">
        <w:rPr>
          <w:rFonts w:ascii="Courier New" w:eastAsia="Times New Roman" w:hAnsi="Courier New" w:cs="Courier New"/>
          <w:color w:val="000000"/>
          <w:sz w:val="20"/>
          <w:szCs w:val="20"/>
        </w:rPr>
        <w:t>-normalize-package-bin": "^1.0.1"</w:t>
      </w:r>
    </w:p>
    <w:p w14:paraId="06D933A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559E65E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38B8348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npm</w:t>
      </w:r>
      <w:proofErr w:type="spellEnd"/>
      <w:proofErr w:type="gramEnd"/>
      <w:r w:rsidRPr="00130981">
        <w:rPr>
          <w:rFonts w:ascii="Courier New" w:eastAsia="Times New Roman" w:hAnsi="Courier New" w:cs="Courier New"/>
          <w:color w:val="000000"/>
          <w:sz w:val="20"/>
          <w:szCs w:val="20"/>
        </w:rPr>
        <w:t>-pick-manifest": {</w:t>
      </w:r>
    </w:p>
    <w:p w14:paraId="0DC3B7D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"6.1.0",</w:t>
      </w:r>
    </w:p>
    <w:p w14:paraId="2870B80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"https://registry.npmjs.org/npm-pick-manifest/-/npm-pick-manifest-6.1.0.tgz",</w:t>
      </w:r>
    </w:p>
    <w:p w14:paraId="0750C73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"sha512-ygs4k6f54ZxJXrzT0x34NybRlLeZ4+6nECAIbr2i0foTnijtS1TJiyzpqtuUAJOps/hO0tNDr8fRV5g+BtRlTw==",</w:t>
      </w:r>
    </w:p>
    <w:p w14:paraId="40F7B80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7A5B30E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17707B7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npm</w:t>
      </w:r>
      <w:proofErr w:type="spellEnd"/>
      <w:proofErr w:type="gramEnd"/>
      <w:r w:rsidRPr="00130981">
        <w:rPr>
          <w:rFonts w:ascii="Courier New" w:eastAsia="Times New Roman" w:hAnsi="Courier New" w:cs="Courier New"/>
          <w:color w:val="000000"/>
          <w:sz w:val="20"/>
          <w:szCs w:val="20"/>
        </w:rPr>
        <w:t>-install-checks": "^4.0.0",</w:t>
      </w:r>
    </w:p>
    <w:p w14:paraId="513C706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npm</w:t>
      </w:r>
      <w:proofErr w:type="spellEnd"/>
      <w:proofErr w:type="gramEnd"/>
      <w:r w:rsidRPr="00130981">
        <w:rPr>
          <w:rFonts w:ascii="Courier New" w:eastAsia="Times New Roman" w:hAnsi="Courier New" w:cs="Courier New"/>
          <w:color w:val="000000"/>
          <w:sz w:val="20"/>
          <w:szCs w:val="20"/>
        </w:rPr>
        <w:t>-package-</w:t>
      </w:r>
      <w:proofErr w:type="spellStart"/>
      <w:r w:rsidRPr="00130981">
        <w:rPr>
          <w:rFonts w:ascii="Courier New" w:eastAsia="Times New Roman" w:hAnsi="Courier New" w:cs="Courier New"/>
          <w:color w:val="000000"/>
          <w:sz w:val="20"/>
          <w:szCs w:val="20"/>
        </w:rPr>
        <w:t>arg</w:t>
      </w:r>
      <w:proofErr w:type="spellEnd"/>
      <w:r w:rsidRPr="00130981">
        <w:rPr>
          <w:rFonts w:ascii="Courier New" w:eastAsia="Times New Roman" w:hAnsi="Courier New" w:cs="Courier New"/>
          <w:color w:val="000000"/>
          <w:sz w:val="20"/>
          <w:szCs w:val="20"/>
        </w:rPr>
        <w:t>": "^8.0.0",</w:t>
      </w:r>
    </w:p>
    <w:p w14:paraId="16B0C46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semver</w:t>
      </w:r>
      <w:proofErr w:type="spellEnd"/>
      <w:r w:rsidRPr="00130981">
        <w:rPr>
          <w:rFonts w:ascii="Courier New" w:eastAsia="Times New Roman" w:hAnsi="Courier New" w:cs="Courier New"/>
          <w:color w:val="000000"/>
          <w:sz w:val="20"/>
          <w:szCs w:val="20"/>
        </w:rPr>
        <w:t>": "^7.0.0"</w:t>
      </w:r>
    </w:p>
    <w:p w14:paraId="166CA5D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1225EC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7E9ACAE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npm</w:t>
      </w:r>
      <w:proofErr w:type="spellEnd"/>
      <w:proofErr w:type="gramEnd"/>
      <w:r w:rsidRPr="00130981">
        <w:rPr>
          <w:rFonts w:ascii="Courier New" w:eastAsia="Times New Roman" w:hAnsi="Courier New" w:cs="Courier New"/>
          <w:color w:val="000000"/>
          <w:sz w:val="20"/>
          <w:szCs w:val="20"/>
        </w:rPr>
        <w:t>-registry-fetch": {</w:t>
      </w:r>
    </w:p>
    <w:p w14:paraId="1368407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"4.0.7",</w:t>
      </w:r>
    </w:p>
    <w:p w14:paraId="217CEE3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"https://registry.npmjs.org/npm-registry-fetch/-/npm-registry-fetch-4.0.7.tgz",</w:t>
      </w:r>
    </w:p>
    <w:p w14:paraId="50CB928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"sha512-cny9v0+Mq6Tjz+e0erFAB+RYJ/AVGzkjnISiobqP8OWj9c9FLoZZu8/SPSKJWE17F1tk4018wfjV+ZbIbqC7fQ==",</w:t>
      </w:r>
    </w:p>
    <w:p w14:paraId="2CC19AD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1A5CFFD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7CD0CD7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JSONStream</w:t>
      </w:r>
      <w:proofErr w:type="spellEnd"/>
      <w:r w:rsidRPr="00130981">
        <w:rPr>
          <w:rFonts w:ascii="Courier New" w:eastAsia="Times New Roman" w:hAnsi="Courier New" w:cs="Courier New"/>
          <w:color w:val="000000"/>
          <w:sz w:val="20"/>
          <w:szCs w:val="20"/>
        </w:rPr>
        <w:t>": "^1.3.4",</w:t>
      </w:r>
    </w:p>
    <w:p w14:paraId="7167956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"bluebird": "^3.5.1",</w:t>
      </w:r>
    </w:p>
    <w:p w14:paraId="2DDAEFA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figgy</w:t>
      </w:r>
      <w:proofErr w:type="gramEnd"/>
      <w:r w:rsidRPr="00130981">
        <w:rPr>
          <w:rFonts w:ascii="Courier New" w:eastAsia="Times New Roman" w:hAnsi="Courier New" w:cs="Courier New"/>
          <w:color w:val="000000"/>
          <w:sz w:val="20"/>
          <w:szCs w:val="20"/>
        </w:rPr>
        <w:t>-pudding": "^3.4.1",</w:t>
      </w:r>
    </w:p>
    <w:p w14:paraId="43298B4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lru</w:t>
      </w:r>
      <w:proofErr w:type="spellEnd"/>
      <w:proofErr w:type="gramEnd"/>
      <w:r w:rsidRPr="00130981">
        <w:rPr>
          <w:rFonts w:ascii="Courier New" w:eastAsia="Times New Roman" w:hAnsi="Courier New" w:cs="Courier New"/>
          <w:color w:val="000000"/>
          <w:sz w:val="20"/>
          <w:szCs w:val="20"/>
        </w:rPr>
        <w:t>-cache": "^5.1.1",</w:t>
      </w:r>
    </w:p>
    <w:p w14:paraId="2BD1DF7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make</w:t>
      </w:r>
      <w:proofErr w:type="gramEnd"/>
      <w:r w:rsidRPr="00130981">
        <w:rPr>
          <w:rFonts w:ascii="Courier New" w:eastAsia="Times New Roman" w:hAnsi="Courier New" w:cs="Courier New"/>
          <w:color w:val="000000"/>
          <w:sz w:val="20"/>
          <w:szCs w:val="20"/>
        </w:rPr>
        <w:t>-fetch-happen": "^5.0.0",</w:t>
      </w:r>
    </w:p>
    <w:p w14:paraId="2D75BD0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npm</w:t>
      </w:r>
      <w:proofErr w:type="spellEnd"/>
      <w:proofErr w:type="gramEnd"/>
      <w:r w:rsidRPr="00130981">
        <w:rPr>
          <w:rFonts w:ascii="Courier New" w:eastAsia="Times New Roman" w:hAnsi="Courier New" w:cs="Courier New"/>
          <w:color w:val="000000"/>
          <w:sz w:val="20"/>
          <w:szCs w:val="20"/>
        </w:rPr>
        <w:t>-package-</w:t>
      </w:r>
      <w:proofErr w:type="spellStart"/>
      <w:r w:rsidRPr="00130981">
        <w:rPr>
          <w:rFonts w:ascii="Courier New" w:eastAsia="Times New Roman" w:hAnsi="Courier New" w:cs="Courier New"/>
          <w:color w:val="000000"/>
          <w:sz w:val="20"/>
          <w:szCs w:val="20"/>
        </w:rPr>
        <w:t>arg</w:t>
      </w:r>
      <w:proofErr w:type="spellEnd"/>
      <w:r w:rsidRPr="00130981">
        <w:rPr>
          <w:rFonts w:ascii="Courier New" w:eastAsia="Times New Roman" w:hAnsi="Courier New" w:cs="Courier New"/>
          <w:color w:val="000000"/>
          <w:sz w:val="20"/>
          <w:szCs w:val="20"/>
        </w:rPr>
        <w:t>": "^6.1.0",</w:t>
      </w:r>
    </w:p>
    <w:p w14:paraId="18E2951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safe</w:t>
      </w:r>
      <w:proofErr w:type="gramEnd"/>
      <w:r w:rsidRPr="00130981">
        <w:rPr>
          <w:rFonts w:ascii="Courier New" w:eastAsia="Times New Roman" w:hAnsi="Courier New" w:cs="Courier New"/>
          <w:color w:val="000000"/>
          <w:sz w:val="20"/>
          <w:szCs w:val="20"/>
        </w:rPr>
        <w:t>-buffer": "^5.2.0"</w:t>
      </w:r>
    </w:p>
    <w:p w14:paraId="477F108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70AA4EE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"dependencies": {</w:t>
      </w:r>
    </w:p>
    <w:p w14:paraId="50A1ECC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lastRenderedPageBreak/>
        <w:t xml:space="preserve">        "</w:t>
      </w:r>
      <w:proofErr w:type="gramStart"/>
      <w:r w:rsidRPr="00130981">
        <w:rPr>
          <w:rFonts w:ascii="Courier New" w:eastAsia="Times New Roman" w:hAnsi="Courier New" w:cs="Courier New"/>
          <w:color w:val="000000"/>
          <w:sz w:val="20"/>
          <w:szCs w:val="20"/>
        </w:rPr>
        <w:t>hosted</w:t>
      </w:r>
      <w:proofErr w:type="gramEnd"/>
      <w:r w:rsidRPr="00130981">
        <w:rPr>
          <w:rFonts w:ascii="Courier New" w:eastAsia="Times New Roman" w:hAnsi="Courier New" w:cs="Courier New"/>
          <w:color w:val="000000"/>
          <w:sz w:val="20"/>
          <w:szCs w:val="20"/>
        </w:rPr>
        <w:t>-git-info": {</w:t>
      </w:r>
    </w:p>
    <w:p w14:paraId="6F0567A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"2.8.9",</w:t>
      </w:r>
    </w:p>
    <w:p w14:paraId="3D6772C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"https://registry.npmjs.org/hosted-git-info/-/hosted-git-info-2.8.9.tgz",</w:t>
      </w:r>
    </w:p>
    <w:p w14:paraId="44ABEE3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"sha512-mxIDAb9Lsm6DoOJ7xH+5+X4y1LU/4Hi50L9C5sIswK3JzULS4bwk1FvjdBgvYR4bzT4tuUQiC15FE2f5HbLvYw==",</w:t>
      </w:r>
    </w:p>
    <w:p w14:paraId="12DEF30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0E1EF43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548CC30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npm</w:t>
      </w:r>
      <w:proofErr w:type="spellEnd"/>
      <w:proofErr w:type="gramEnd"/>
      <w:r w:rsidRPr="00130981">
        <w:rPr>
          <w:rFonts w:ascii="Courier New" w:eastAsia="Times New Roman" w:hAnsi="Courier New" w:cs="Courier New"/>
          <w:color w:val="000000"/>
          <w:sz w:val="20"/>
          <w:szCs w:val="20"/>
        </w:rPr>
        <w:t>-package-</w:t>
      </w:r>
      <w:proofErr w:type="spellStart"/>
      <w:r w:rsidRPr="00130981">
        <w:rPr>
          <w:rFonts w:ascii="Courier New" w:eastAsia="Times New Roman" w:hAnsi="Courier New" w:cs="Courier New"/>
          <w:color w:val="000000"/>
          <w:sz w:val="20"/>
          <w:szCs w:val="20"/>
        </w:rPr>
        <w:t>arg</w:t>
      </w:r>
      <w:proofErr w:type="spellEnd"/>
      <w:r w:rsidRPr="00130981">
        <w:rPr>
          <w:rFonts w:ascii="Courier New" w:eastAsia="Times New Roman" w:hAnsi="Courier New" w:cs="Courier New"/>
          <w:color w:val="000000"/>
          <w:sz w:val="20"/>
          <w:szCs w:val="20"/>
        </w:rPr>
        <w:t>": {</w:t>
      </w:r>
    </w:p>
    <w:p w14:paraId="372352A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"6.1.1",</w:t>
      </w:r>
    </w:p>
    <w:p w14:paraId="612628A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"https://registry.npmjs.org/npm-package-arg/-/npm-package-arg-6.1.1.tgz",</w:t>
      </w:r>
    </w:p>
    <w:p w14:paraId="0FF28F0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"sha512-qBpssaL3IOZWi5vEKUKW0cO7kzLeT+EQO9W8RsLOZf76KF9E/K9+wH0C7t06HXPpaH8WH5xF1MExLuCwbTqRUg==",</w:t>
      </w:r>
    </w:p>
    <w:p w14:paraId="6765926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3EAF30B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61EDDE5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hosted</w:t>
      </w:r>
      <w:proofErr w:type="gramEnd"/>
      <w:r w:rsidRPr="00130981">
        <w:rPr>
          <w:rFonts w:ascii="Courier New" w:eastAsia="Times New Roman" w:hAnsi="Courier New" w:cs="Courier New"/>
          <w:color w:val="000000"/>
          <w:sz w:val="20"/>
          <w:szCs w:val="20"/>
        </w:rPr>
        <w:t>-git-info": "^2.7.1",</w:t>
      </w:r>
    </w:p>
    <w:p w14:paraId="7D785A7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osenv</w:t>
      </w:r>
      <w:proofErr w:type="spellEnd"/>
      <w:r w:rsidRPr="00130981">
        <w:rPr>
          <w:rFonts w:ascii="Courier New" w:eastAsia="Times New Roman" w:hAnsi="Courier New" w:cs="Courier New"/>
          <w:color w:val="000000"/>
          <w:sz w:val="20"/>
          <w:szCs w:val="20"/>
        </w:rPr>
        <w:t>": "^0.1.5",</w:t>
      </w:r>
    </w:p>
    <w:p w14:paraId="0D34834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semver</w:t>
      </w:r>
      <w:proofErr w:type="spellEnd"/>
      <w:r w:rsidRPr="00130981">
        <w:rPr>
          <w:rFonts w:ascii="Courier New" w:eastAsia="Times New Roman" w:hAnsi="Courier New" w:cs="Courier New"/>
          <w:color w:val="000000"/>
          <w:sz w:val="20"/>
          <w:szCs w:val="20"/>
        </w:rPr>
        <w:t>": "^5.6.0",</w:t>
      </w:r>
    </w:p>
    <w:p w14:paraId="329CAC5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validate</w:t>
      </w:r>
      <w:proofErr w:type="gramEnd"/>
      <w:r w:rsidRPr="00130981">
        <w:rPr>
          <w:rFonts w:ascii="Courier New" w:eastAsia="Times New Roman" w:hAnsi="Courier New" w:cs="Courier New"/>
          <w:color w:val="000000"/>
          <w:sz w:val="20"/>
          <w:szCs w:val="20"/>
        </w:rPr>
        <w:t>-</w:t>
      </w:r>
      <w:proofErr w:type="spellStart"/>
      <w:r w:rsidRPr="00130981">
        <w:rPr>
          <w:rFonts w:ascii="Courier New" w:eastAsia="Times New Roman" w:hAnsi="Courier New" w:cs="Courier New"/>
          <w:color w:val="000000"/>
          <w:sz w:val="20"/>
          <w:szCs w:val="20"/>
        </w:rPr>
        <w:t>npm</w:t>
      </w:r>
      <w:proofErr w:type="spellEnd"/>
      <w:r w:rsidRPr="00130981">
        <w:rPr>
          <w:rFonts w:ascii="Courier New" w:eastAsia="Times New Roman" w:hAnsi="Courier New" w:cs="Courier New"/>
          <w:color w:val="000000"/>
          <w:sz w:val="20"/>
          <w:szCs w:val="20"/>
        </w:rPr>
        <w:t>-package-name": "^3.0.0"</w:t>
      </w:r>
    </w:p>
    <w:p w14:paraId="3F8C108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7B63924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35EF188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safe</w:t>
      </w:r>
      <w:proofErr w:type="gramEnd"/>
      <w:r w:rsidRPr="00130981">
        <w:rPr>
          <w:rFonts w:ascii="Courier New" w:eastAsia="Times New Roman" w:hAnsi="Courier New" w:cs="Courier New"/>
          <w:color w:val="000000"/>
          <w:sz w:val="20"/>
          <w:szCs w:val="20"/>
        </w:rPr>
        <w:t>-buffer": {</w:t>
      </w:r>
    </w:p>
    <w:p w14:paraId="308C435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"5.2.1",</w:t>
      </w:r>
    </w:p>
    <w:p w14:paraId="0FFF393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"https://registry.npmjs.org/safe-buffer/-/safe-buffer-5.2.1.tgz",</w:t>
      </w:r>
    </w:p>
    <w:p w14:paraId="4D42D51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"sha512-rp3So07KcdmmKbGvgaNxQSJr7bGVSVk5S9Eq1F+ppbRo70+YeaDxkw5Dd8NPN+GD6bjnYm2VuPuCXmpuYvmCXQ==",</w:t>
      </w:r>
    </w:p>
    <w:p w14:paraId="17F497B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1D6DE7B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1C5FC20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semver</w:t>
      </w:r>
      <w:proofErr w:type="spellEnd"/>
      <w:r w:rsidRPr="00130981">
        <w:rPr>
          <w:rFonts w:ascii="Courier New" w:eastAsia="Times New Roman" w:hAnsi="Courier New" w:cs="Courier New"/>
          <w:color w:val="000000"/>
          <w:sz w:val="20"/>
          <w:szCs w:val="20"/>
        </w:rPr>
        <w:t>": {</w:t>
      </w:r>
    </w:p>
    <w:p w14:paraId="20A28EB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"5.7.1",</w:t>
      </w:r>
    </w:p>
    <w:p w14:paraId="174A8B2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t>
      </w:r>
      <w:proofErr w:type="spellStart"/>
      <w:r w:rsidRPr="00130981">
        <w:rPr>
          <w:rFonts w:ascii="Courier New" w:eastAsia="Times New Roman" w:hAnsi="Courier New" w:cs="Courier New"/>
          <w:color w:val="000000"/>
          <w:sz w:val="20"/>
          <w:szCs w:val="20"/>
        </w:rPr>
        <w:t>semver</w:t>
      </w:r>
      <w:proofErr w:type="spellEnd"/>
      <w:r w:rsidRPr="00130981">
        <w:rPr>
          <w:rFonts w:ascii="Courier New" w:eastAsia="Times New Roman" w:hAnsi="Courier New" w:cs="Courier New"/>
          <w:color w:val="000000"/>
          <w:sz w:val="20"/>
          <w:szCs w:val="20"/>
        </w:rPr>
        <w:t>/-/semver-5.7.1.tgz",</w:t>
      </w:r>
    </w:p>
    <w:p w14:paraId="21C839B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"sha512-sauaDf/PZdVgrLTNYHRtpXa1iRiKcaebiKQ1BJdpQlWH2lCvexQdX55snPFyK7QzpudqbCI0qXFfOasHdyNDGQ==",</w:t>
      </w:r>
    </w:p>
    <w:p w14:paraId="195C162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7CCB824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2650E38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0834E1A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FC1549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npm</w:t>
      </w:r>
      <w:proofErr w:type="spellEnd"/>
      <w:proofErr w:type="gramEnd"/>
      <w:r w:rsidRPr="00130981">
        <w:rPr>
          <w:rFonts w:ascii="Courier New" w:eastAsia="Times New Roman" w:hAnsi="Courier New" w:cs="Courier New"/>
          <w:color w:val="000000"/>
          <w:sz w:val="20"/>
          <w:szCs w:val="20"/>
        </w:rPr>
        <w:t>-run-path": {</w:t>
      </w:r>
    </w:p>
    <w:p w14:paraId="66D773B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"2.0.2",</w:t>
      </w:r>
    </w:p>
    <w:p w14:paraId="727FBA6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"https://registry.npmjs.org/npm-run-path/-/npm-run-path-2.0.2.tgz",</w:t>
      </w:r>
    </w:p>
    <w:p w14:paraId="291EE9B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"sha512-lJxZYlT4DW/bRUtFh1MQIWqmLwQfAxnqWG4HhEdjMlkrJYnJn0Jrr2u3mgxqaWsdiBc76TYkTG/mhrnYTuzfHw==",</w:t>
      </w:r>
    </w:p>
    <w:p w14:paraId="21F90BB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6A42429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0B018B0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path</w:t>
      </w:r>
      <w:proofErr w:type="gramEnd"/>
      <w:r w:rsidRPr="00130981">
        <w:rPr>
          <w:rFonts w:ascii="Courier New" w:eastAsia="Times New Roman" w:hAnsi="Courier New" w:cs="Courier New"/>
          <w:color w:val="000000"/>
          <w:sz w:val="20"/>
          <w:szCs w:val="20"/>
        </w:rPr>
        <w:t>-key": "^2.0.0"</w:t>
      </w:r>
    </w:p>
    <w:p w14:paraId="553F3BC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75E5DA0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0DEAEF8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nth</w:t>
      </w:r>
      <w:proofErr w:type="gramEnd"/>
      <w:r w:rsidRPr="00130981">
        <w:rPr>
          <w:rFonts w:ascii="Courier New" w:eastAsia="Times New Roman" w:hAnsi="Courier New" w:cs="Courier New"/>
          <w:color w:val="000000"/>
          <w:sz w:val="20"/>
          <w:szCs w:val="20"/>
        </w:rPr>
        <w:t>-check": {</w:t>
      </w:r>
    </w:p>
    <w:p w14:paraId="08F2E62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"1.0.2",</w:t>
      </w:r>
    </w:p>
    <w:p w14:paraId="697357A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"https://registry.npmjs.org/nth-check/-/nth-check-1.0.2.tgz",</w:t>
      </w:r>
    </w:p>
    <w:p w14:paraId="08F68F7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lastRenderedPageBreak/>
        <w:t xml:space="preserve">      "integrity": "sha512-WeBOdju8SnzPN5vTUJYxYUxLeXpCaVP5i5e0LF8fg7WORF2Wd7wFX/pk0tYZk7s8T+J7VLy0Da6J1+wCT0AtHg==",</w:t>
      </w:r>
    </w:p>
    <w:p w14:paraId="75E9997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1DB286D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64EC8B2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boolbase</w:t>
      </w:r>
      <w:proofErr w:type="spellEnd"/>
      <w:r w:rsidRPr="00130981">
        <w:rPr>
          <w:rFonts w:ascii="Courier New" w:eastAsia="Times New Roman" w:hAnsi="Courier New" w:cs="Courier New"/>
          <w:color w:val="000000"/>
          <w:sz w:val="20"/>
          <w:szCs w:val="20"/>
        </w:rPr>
        <w:t>": "~1.0.0"</w:t>
      </w:r>
    </w:p>
    <w:p w14:paraId="61A319D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923B35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79A4B13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"num2fraction": {</w:t>
      </w:r>
    </w:p>
    <w:p w14:paraId="3E2FF1F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"1.2.2",</w:t>
      </w:r>
    </w:p>
    <w:p w14:paraId="50632A6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"https://registry.npmjs.org/num2fraction/-/num2fraction-1.2.2.tgz",</w:t>
      </w:r>
    </w:p>
    <w:p w14:paraId="075DE9A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"sha512-Y1wZESM7VUThYY+4W+X4ySH2maqcA+p7UR+w8VWNWVAd6lwuXXWz/w/Cz43J/dI2I+PS6wD5N+bJUF+gjWvIqg==",</w:t>
      </w:r>
    </w:p>
    <w:p w14:paraId="38D8EB9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74D3678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D37BE8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oauth</w:t>
      </w:r>
      <w:proofErr w:type="spellEnd"/>
      <w:proofErr w:type="gramEnd"/>
      <w:r w:rsidRPr="00130981">
        <w:rPr>
          <w:rFonts w:ascii="Courier New" w:eastAsia="Times New Roman" w:hAnsi="Courier New" w:cs="Courier New"/>
          <w:color w:val="000000"/>
          <w:sz w:val="20"/>
          <w:szCs w:val="20"/>
        </w:rPr>
        <w:t>-sign": {</w:t>
      </w:r>
    </w:p>
    <w:p w14:paraId="0E94E6B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"0.9.0",</w:t>
      </w:r>
    </w:p>
    <w:p w14:paraId="01647BD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t>
      </w:r>
      <w:proofErr w:type="spellStart"/>
      <w:r w:rsidRPr="00130981">
        <w:rPr>
          <w:rFonts w:ascii="Courier New" w:eastAsia="Times New Roman" w:hAnsi="Courier New" w:cs="Courier New"/>
          <w:color w:val="000000"/>
          <w:sz w:val="20"/>
          <w:szCs w:val="20"/>
        </w:rPr>
        <w:t>oauth</w:t>
      </w:r>
      <w:proofErr w:type="spellEnd"/>
      <w:r w:rsidRPr="00130981">
        <w:rPr>
          <w:rFonts w:ascii="Courier New" w:eastAsia="Times New Roman" w:hAnsi="Courier New" w:cs="Courier New"/>
          <w:color w:val="000000"/>
          <w:sz w:val="20"/>
          <w:szCs w:val="20"/>
        </w:rPr>
        <w:t>-sign/-/oauth-sign-0.9.0.tgz",</w:t>
      </w:r>
    </w:p>
    <w:p w14:paraId="06F07E4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"sha512-fexhUFFPTGV8ybAtSIGbV6gOkSv8UtRbDBnAyLQw4QPKkgNlsH2ByPGtMUqdWkos6YCRmAqViwgZrJc/mRDzZQ==",</w:t>
      </w:r>
    </w:p>
    <w:p w14:paraId="5329AEC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0123021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3713FCD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object</w:t>
      </w:r>
      <w:proofErr w:type="gramEnd"/>
      <w:r w:rsidRPr="00130981">
        <w:rPr>
          <w:rFonts w:ascii="Courier New" w:eastAsia="Times New Roman" w:hAnsi="Courier New" w:cs="Courier New"/>
          <w:color w:val="000000"/>
          <w:sz w:val="20"/>
          <w:szCs w:val="20"/>
        </w:rPr>
        <w:t>-assign": {</w:t>
      </w:r>
    </w:p>
    <w:p w14:paraId="14D72E0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"4.1.1",</w:t>
      </w:r>
    </w:p>
    <w:p w14:paraId="1E0CAB4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"https://registry.npmjs.org/object-assign/-/object-assign-4.1.1.tgz",</w:t>
      </w:r>
    </w:p>
    <w:p w14:paraId="67130D7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"sha512-rJgTQnkUnH1sFw8yT6VSU3zD3sWmu6sZhIseY8VX+GRu3P6F7Fu+JNDoXfklElbLJSnc3FUQHVe4cU5hj+BcUg==",</w:t>
      </w:r>
    </w:p>
    <w:p w14:paraId="60F79BA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161BAD0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3EC9274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object</w:t>
      </w:r>
      <w:proofErr w:type="gramEnd"/>
      <w:r w:rsidRPr="00130981">
        <w:rPr>
          <w:rFonts w:ascii="Courier New" w:eastAsia="Times New Roman" w:hAnsi="Courier New" w:cs="Courier New"/>
          <w:color w:val="000000"/>
          <w:sz w:val="20"/>
          <w:szCs w:val="20"/>
        </w:rPr>
        <w:t>-copy": {</w:t>
      </w:r>
    </w:p>
    <w:p w14:paraId="45F4AAC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"0.1.0",</w:t>
      </w:r>
    </w:p>
    <w:p w14:paraId="56497CC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"https://registry.npmjs.org/object-copy/-/object-copy-0.1.0.tgz",</w:t>
      </w:r>
    </w:p>
    <w:p w14:paraId="5C448CE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"sha512-79LYn6VAb63zgtmAteVOWo9Vdj71ZVBy3Pbse+VqxDpEP83XuujMrGqHIwAXJ5I/aM0zU7dIyIAhifVTPrNItQ==",</w:t>
      </w:r>
    </w:p>
    <w:p w14:paraId="4CDE2CA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02638EA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40649F4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copy</w:t>
      </w:r>
      <w:proofErr w:type="gramEnd"/>
      <w:r w:rsidRPr="00130981">
        <w:rPr>
          <w:rFonts w:ascii="Courier New" w:eastAsia="Times New Roman" w:hAnsi="Courier New" w:cs="Courier New"/>
          <w:color w:val="000000"/>
          <w:sz w:val="20"/>
          <w:szCs w:val="20"/>
        </w:rPr>
        <w:t>-descriptor": "^0.1.0",</w:t>
      </w:r>
    </w:p>
    <w:p w14:paraId="6F3EE48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define</w:t>
      </w:r>
      <w:proofErr w:type="gramEnd"/>
      <w:r w:rsidRPr="00130981">
        <w:rPr>
          <w:rFonts w:ascii="Courier New" w:eastAsia="Times New Roman" w:hAnsi="Courier New" w:cs="Courier New"/>
          <w:color w:val="000000"/>
          <w:sz w:val="20"/>
          <w:szCs w:val="20"/>
        </w:rPr>
        <w:t>-property": "^0.2.5",</w:t>
      </w:r>
    </w:p>
    <w:p w14:paraId="5AD2AE7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kind</w:t>
      </w:r>
      <w:proofErr w:type="gramEnd"/>
      <w:r w:rsidRPr="00130981">
        <w:rPr>
          <w:rFonts w:ascii="Courier New" w:eastAsia="Times New Roman" w:hAnsi="Courier New" w:cs="Courier New"/>
          <w:color w:val="000000"/>
          <w:sz w:val="20"/>
          <w:szCs w:val="20"/>
        </w:rPr>
        <w:t>-of": "^3.0.3"</w:t>
      </w:r>
    </w:p>
    <w:p w14:paraId="5F7C02B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3382020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"dependencies": {</w:t>
      </w:r>
    </w:p>
    <w:p w14:paraId="1D937EB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define</w:t>
      </w:r>
      <w:proofErr w:type="gramEnd"/>
      <w:r w:rsidRPr="00130981">
        <w:rPr>
          <w:rFonts w:ascii="Courier New" w:eastAsia="Times New Roman" w:hAnsi="Courier New" w:cs="Courier New"/>
          <w:color w:val="000000"/>
          <w:sz w:val="20"/>
          <w:szCs w:val="20"/>
        </w:rPr>
        <w:t>-property": {</w:t>
      </w:r>
    </w:p>
    <w:p w14:paraId="3E70D53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"0.2.5",</w:t>
      </w:r>
    </w:p>
    <w:p w14:paraId="09B1B68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"https://registry.npmjs.org/define-property/-/define-property-0.2.5.tgz",</w:t>
      </w:r>
    </w:p>
    <w:p w14:paraId="01B3BDA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"sha512-Rr7ADjQZenceVOAKop6ALkkRAmH1A4Gx9hV/7ZujPUN2rkATqFO0JZLZInbAjpZYoJ1gUx8MRMQVkYemcbMSTA==",</w:t>
      </w:r>
    </w:p>
    <w:p w14:paraId="677E442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720A036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053293B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is</w:t>
      </w:r>
      <w:proofErr w:type="gramEnd"/>
      <w:r w:rsidRPr="00130981">
        <w:rPr>
          <w:rFonts w:ascii="Courier New" w:eastAsia="Times New Roman" w:hAnsi="Courier New" w:cs="Courier New"/>
          <w:color w:val="000000"/>
          <w:sz w:val="20"/>
          <w:szCs w:val="20"/>
        </w:rPr>
        <w:t>-descriptor": "^0.1.0"</w:t>
      </w:r>
    </w:p>
    <w:p w14:paraId="0058A32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lastRenderedPageBreak/>
        <w:t xml:space="preserve">          }</w:t>
      </w:r>
    </w:p>
    <w:p w14:paraId="6378BFD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2A63F0A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kind</w:t>
      </w:r>
      <w:proofErr w:type="gramEnd"/>
      <w:r w:rsidRPr="00130981">
        <w:rPr>
          <w:rFonts w:ascii="Courier New" w:eastAsia="Times New Roman" w:hAnsi="Courier New" w:cs="Courier New"/>
          <w:color w:val="000000"/>
          <w:sz w:val="20"/>
          <w:szCs w:val="20"/>
        </w:rPr>
        <w:t>-of": {</w:t>
      </w:r>
    </w:p>
    <w:p w14:paraId="5712EC5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"3.2.2",</w:t>
      </w:r>
    </w:p>
    <w:p w14:paraId="0C02752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"https://registry.npmjs.org/kind-of/-/kind-of-3.2.2.tgz",</w:t>
      </w:r>
    </w:p>
    <w:p w14:paraId="5554B93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"sha512-NOW9QQXMoZGg/oqnVNoNTTIFEIid1627WCffUBJEdMxYApq7mNE7CpzucIPc+ZQg25Phej7IJSmX3hO+oblOtQ==",</w:t>
      </w:r>
    </w:p>
    <w:p w14:paraId="2E53978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57E9EB1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43EDB12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is</w:t>
      </w:r>
      <w:proofErr w:type="gramEnd"/>
      <w:r w:rsidRPr="00130981">
        <w:rPr>
          <w:rFonts w:ascii="Courier New" w:eastAsia="Times New Roman" w:hAnsi="Courier New" w:cs="Courier New"/>
          <w:color w:val="000000"/>
          <w:sz w:val="20"/>
          <w:szCs w:val="20"/>
        </w:rPr>
        <w:t>-buffer": "^1.1.5"</w:t>
      </w:r>
    </w:p>
    <w:p w14:paraId="10B1AAB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0AEEF2E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0BE8E87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012A528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FACDB3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object</w:t>
      </w:r>
      <w:proofErr w:type="gramEnd"/>
      <w:r w:rsidRPr="00130981">
        <w:rPr>
          <w:rFonts w:ascii="Courier New" w:eastAsia="Times New Roman" w:hAnsi="Courier New" w:cs="Courier New"/>
          <w:color w:val="000000"/>
          <w:sz w:val="20"/>
          <w:szCs w:val="20"/>
        </w:rPr>
        <w:t>-inspect": {</w:t>
      </w:r>
    </w:p>
    <w:p w14:paraId="35627C1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"1.12.3",</w:t>
      </w:r>
    </w:p>
    <w:p w14:paraId="1E402D2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"https://registry.npmjs.org/object-inspect/-/object-inspect-1.12.3.tgz",</w:t>
      </w:r>
    </w:p>
    <w:p w14:paraId="1F10984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"sha512-geUvdk7c+eizMNUDkRpW1wJwgfOiOeHbxBR/hLXK1aT6zmVSO0jsQcs7fj6MGw89jC/cjGfLcNOrtMYtGqm81g==",</w:t>
      </w:r>
    </w:p>
    <w:p w14:paraId="5AAF436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10B964D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335E5C3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object</w:t>
      </w:r>
      <w:proofErr w:type="gramEnd"/>
      <w:r w:rsidRPr="00130981">
        <w:rPr>
          <w:rFonts w:ascii="Courier New" w:eastAsia="Times New Roman" w:hAnsi="Courier New" w:cs="Courier New"/>
          <w:color w:val="000000"/>
          <w:sz w:val="20"/>
          <w:szCs w:val="20"/>
        </w:rPr>
        <w:t>-is": {</w:t>
      </w:r>
    </w:p>
    <w:p w14:paraId="4604176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"1.1.5",</w:t>
      </w:r>
    </w:p>
    <w:p w14:paraId="26027C1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"https://registry.npmjs.org/object-is/-/object-is-1.1.5.tgz",</w:t>
      </w:r>
    </w:p>
    <w:p w14:paraId="485F8EF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"sha512-3cyDsyHgtmi7I7DfSSI2LDp6SK2lwvtbg0p0R1e0RvTqF5ceGx+K2dfSjm1bKDMVCFEDAQvy+o8c6a7VujOddw==",</w:t>
      </w:r>
    </w:p>
    <w:p w14:paraId="14FC894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372C143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311008C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call</w:t>
      </w:r>
      <w:proofErr w:type="gramEnd"/>
      <w:r w:rsidRPr="00130981">
        <w:rPr>
          <w:rFonts w:ascii="Courier New" w:eastAsia="Times New Roman" w:hAnsi="Courier New" w:cs="Courier New"/>
          <w:color w:val="000000"/>
          <w:sz w:val="20"/>
          <w:szCs w:val="20"/>
        </w:rPr>
        <w:t>-bind": "^1.0.2",</w:t>
      </w:r>
    </w:p>
    <w:p w14:paraId="4F2E684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define</w:t>
      </w:r>
      <w:proofErr w:type="gramEnd"/>
      <w:r w:rsidRPr="00130981">
        <w:rPr>
          <w:rFonts w:ascii="Courier New" w:eastAsia="Times New Roman" w:hAnsi="Courier New" w:cs="Courier New"/>
          <w:color w:val="000000"/>
          <w:sz w:val="20"/>
          <w:szCs w:val="20"/>
        </w:rPr>
        <w:t>-properties": "^1.1.3"</w:t>
      </w:r>
    </w:p>
    <w:p w14:paraId="42625FE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5305F60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26BC9E4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object</w:t>
      </w:r>
      <w:proofErr w:type="gramEnd"/>
      <w:r w:rsidRPr="00130981">
        <w:rPr>
          <w:rFonts w:ascii="Courier New" w:eastAsia="Times New Roman" w:hAnsi="Courier New" w:cs="Courier New"/>
          <w:color w:val="000000"/>
          <w:sz w:val="20"/>
          <w:szCs w:val="20"/>
        </w:rPr>
        <w:t>-keys": {</w:t>
      </w:r>
    </w:p>
    <w:p w14:paraId="2D119A1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"1.1.1",</w:t>
      </w:r>
    </w:p>
    <w:p w14:paraId="1750F49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"https://registry.npmjs.org/object-keys/-/object-keys-1.1.1.tgz",</w:t>
      </w:r>
    </w:p>
    <w:p w14:paraId="17C514D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"sha512-NuAESUOUMrlIXOfHKzD6bpPu3tYt3xvjNdRIQ+FeT0lNb4K8WR70CaDxhuNguS2XG+GjkyMwOzsN5ZktImfhLA==",</w:t>
      </w:r>
    </w:p>
    <w:p w14:paraId="7EBD1B7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37D4DB7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7BF40F5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object</w:t>
      </w:r>
      <w:proofErr w:type="gramEnd"/>
      <w:r w:rsidRPr="00130981">
        <w:rPr>
          <w:rFonts w:ascii="Courier New" w:eastAsia="Times New Roman" w:hAnsi="Courier New" w:cs="Courier New"/>
          <w:color w:val="000000"/>
          <w:sz w:val="20"/>
          <w:szCs w:val="20"/>
        </w:rPr>
        <w:t>-visit": {</w:t>
      </w:r>
    </w:p>
    <w:p w14:paraId="5CFC5AE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"1.0.1",</w:t>
      </w:r>
    </w:p>
    <w:p w14:paraId="5838776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"https://registry.npmjs.org/object-visit/-/object-visit-1.0.1.tgz",</w:t>
      </w:r>
    </w:p>
    <w:p w14:paraId="0948C32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"sha512-GBaMwwAVK9qbQN3Scdo0OyvgPW7l3lnaVMj84uTOZlswkX0KpF6fyDBJhtTthf7pymztoN36/KEr1DyhF96zEA==",</w:t>
      </w:r>
    </w:p>
    <w:p w14:paraId="477416E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4BA02E7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5B23065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isobject</w:t>
      </w:r>
      <w:proofErr w:type="spellEnd"/>
      <w:r w:rsidRPr="00130981">
        <w:rPr>
          <w:rFonts w:ascii="Courier New" w:eastAsia="Times New Roman" w:hAnsi="Courier New" w:cs="Courier New"/>
          <w:color w:val="000000"/>
          <w:sz w:val="20"/>
          <w:szCs w:val="20"/>
        </w:rPr>
        <w:t>": "^3.0.0"</w:t>
      </w:r>
    </w:p>
    <w:p w14:paraId="69B7D8A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D005C3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21DE44A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lastRenderedPageBreak/>
        <w:t xml:space="preserve">    "</w:t>
      </w:r>
      <w:proofErr w:type="spellStart"/>
      <w:proofErr w:type="gramStart"/>
      <w:r w:rsidRPr="00130981">
        <w:rPr>
          <w:rFonts w:ascii="Courier New" w:eastAsia="Times New Roman" w:hAnsi="Courier New" w:cs="Courier New"/>
          <w:color w:val="000000"/>
          <w:sz w:val="20"/>
          <w:szCs w:val="20"/>
        </w:rPr>
        <w:t>object.assign</w:t>
      </w:r>
      <w:proofErr w:type="spellEnd"/>
      <w:proofErr w:type="gramEnd"/>
      <w:r w:rsidRPr="00130981">
        <w:rPr>
          <w:rFonts w:ascii="Courier New" w:eastAsia="Times New Roman" w:hAnsi="Courier New" w:cs="Courier New"/>
          <w:color w:val="000000"/>
          <w:sz w:val="20"/>
          <w:szCs w:val="20"/>
        </w:rPr>
        <w:t>": {</w:t>
      </w:r>
    </w:p>
    <w:p w14:paraId="66FCADF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"4.1.4",</w:t>
      </w:r>
    </w:p>
    <w:p w14:paraId="06AB64E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"https://registry.npmjs.org/object.assign/-/object.assign-4.1.4.tgz",</w:t>
      </w:r>
    </w:p>
    <w:p w14:paraId="784BC3C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"sha512-1mxKf0e58bvyjSCtKYY4sRe9itRk3PJpquJOjeIkz885CczcI4IvJJDLPS72oowuSh+pBxUFROpX+TU++hxhZQ==",</w:t>
      </w:r>
    </w:p>
    <w:p w14:paraId="0DA2371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2327E44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4C6DC58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call</w:t>
      </w:r>
      <w:proofErr w:type="gramEnd"/>
      <w:r w:rsidRPr="00130981">
        <w:rPr>
          <w:rFonts w:ascii="Courier New" w:eastAsia="Times New Roman" w:hAnsi="Courier New" w:cs="Courier New"/>
          <w:color w:val="000000"/>
          <w:sz w:val="20"/>
          <w:szCs w:val="20"/>
        </w:rPr>
        <w:t>-bind": "^1.0.2",</w:t>
      </w:r>
    </w:p>
    <w:p w14:paraId="2A405D7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define</w:t>
      </w:r>
      <w:proofErr w:type="gramEnd"/>
      <w:r w:rsidRPr="00130981">
        <w:rPr>
          <w:rFonts w:ascii="Courier New" w:eastAsia="Times New Roman" w:hAnsi="Courier New" w:cs="Courier New"/>
          <w:color w:val="000000"/>
          <w:sz w:val="20"/>
          <w:szCs w:val="20"/>
        </w:rPr>
        <w:t>-properties": "^1.1.4",</w:t>
      </w:r>
    </w:p>
    <w:p w14:paraId="024E23E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has</w:t>
      </w:r>
      <w:proofErr w:type="gramEnd"/>
      <w:r w:rsidRPr="00130981">
        <w:rPr>
          <w:rFonts w:ascii="Courier New" w:eastAsia="Times New Roman" w:hAnsi="Courier New" w:cs="Courier New"/>
          <w:color w:val="000000"/>
          <w:sz w:val="20"/>
          <w:szCs w:val="20"/>
        </w:rPr>
        <w:t>-symbols": "^1.0.3",</w:t>
      </w:r>
    </w:p>
    <w:p w14:paraId="0AC50D7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object</w:t>
      </w:r>
      <w:proofErr w:type="gramEnd"/>
      <w:r w:rsidRPr="00130981">
        <w:rPr>
          <w:rFonts w:ascii="Courier New" w:eastAsia="Times New Roman" w:hAnsi="Courier New" w:cs="Courier New"/>
          <w:color w:val="000000"/>
          <w:sz w:val="20"/>
          <w:szCs w:val="20"/>
        </w:rPr>
        <w:t>-keys": "^1.1.1"</w:t>
      </w:r>
    </w:p>
    <w:p w14:paraId="44A199C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0695E73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3FD4EC4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object.getownpropertydescriptors</w:t>
      </w:r>
      <w:proofErr w:type="spellEnd"/>
      <w:proofErr w:type="gramEnd"/>
      <w:r w:rsidRPr="00130981">
        <w:rPr>
          <w:rFonts w:ascii="Courier New" w:eastAsia="Times New Roman" w:hAnsi="Courier New" w:cs="Courier New"/>
          <w:color w:val="000000"/>
          <w:sz w:val="20"/>
          <w:szCs w:val="20"/>
        </w:rPr>
        <w:t>": {</w:t>
      </w:r>
    </w:p>
    <w:p w14:paraId="6679F0F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"2.1.5",</w:t>
      </w:r>
    </w:p>
    <w:p w14:paraId="6F1EB10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"https://registry.npmjs.org/object.getownpropertydescriptors/-/object.getownpropertydescriptors-2.1.5.tgz",</w:t>
      </w:r>
    </w:p>
    <w:p w14:paraId="077B918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"sha512-yDNzckpM6ntyQiGTik1fKV1DcVDRS+w8bvpWNCBanvH5LfRX9O8WTHqQzG4RZwRAM4I0oU7TV11Lj5v0g20ibw==",</w:t>
      </w:r>
    </w:p>
    <w:p w14:paraId="2A8A8BE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202729E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197ED00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array.prototype</w:t>
      </w:r>
      <w:proofErr w:type="gramEnd"/>
      <w:r w:rsidRPr="00130981">
        <w:rPr>
          <w:rFonts w:ascii="Courier New" w:eastAsia="Times New Roman" w:hAnsi="Courier New" w:cs="Courier New"/>
          <w:color w:val="000000"/>
          <w:sz w:val="20"/>
          <w:szCs w:val="20"/>
        </w:rPr>
        <w:t>.reduce</w:t>
      </w:r>
      <w:proofErr w:type="spellEnd"/>
      <w:r w:rsidRPr="00130981">
        <w:rPr>
          <w:rFonts w:ascii="Courier New" w:eastAsia="Times New Roman" w:hAnsi="Courier New" w:cs="Courier New"/>
          <w:color w:val="000000"/>
          <w:sz w:val="20"/>
          <w:szCs w:val="20"/>
        </w:rPr>
        <w:t>": "^1.0.5",</w:t>
      </w:r>
    </w:p>
    <w:p w14:paraId="3100030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call</w:t>
      </w:r>
      <w:proofErr w:type="gramEnd"/>
      <w:r w:rsidRPr="00130981">
        <w:rPr>
          <w:rFonts w:ascii="Courier New" w:eastAsia="Times New Roman" w:hAnsi="Courier New" w:cs="Courier New"/>
          <w:color w:val="000000"/>
          <w:sz w:val="20"/>
          <w:szCs w:val="20"/>
        </w:rPr>
        <w:t>-bind": "^1.0.2",</w:t>
      </w:r>
    </w:p>
    <w:p w14:paraId="6880CC8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define</w:t>
      </w:r>
      <w:proofErr w:type="gramEnd"/>
      <w:r w:rsidRPr="00130981">
        <w:rPr>
          <w:rFonts w:ascii="Courier New" w:eastAsia="Times New Roman" w:hAnsi="Courier New" w:cs="Courier New"/>
          <w:color w:val="000000"/>
          <w:sz w:val="20"/>
          <w:szCs w:val="20"/>
        </w:rPr>
        <w:t>-properties": "^1.1.4",</w:t>
      </w:r>
    </w:p>
    <w:p w14:paraId="30333E9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es</w:t>
      </w:r>
      <w:proofErr w:type="gramEnd"/>
      <w:r w:rsidRPr="00130981">
        <w:rPr>
          <w:rFonts w:ascii="Courier New" w:eastAsia="Times New Roman" w:hAnsi="Courier New" w:cs="Courier New"/>
          <w:color w:val="000000"/>
          <w:sz w:val="20"/>
          <w:szCs w:val="20"/>
        </w:rPr>
        <w:t>-abstract": "^1.20.4"</w:t>
      </w:r>
    </w:p>
    <w:p w14:paraId="38F5281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30107A5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0331152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object.pick</w:t>
      </w:r>
      <w:proofErr w:type="spellEnd"/>
      <w:proofErr w:type="gramEnd"/>
      <w:r w:rsidRPr="00130981">
        <w:rPr>
          <w:rFonts w:ascii="Courier New" w:eastAsia="Times New Roman" w:hAnsi="Courier New" w:cs="Courier New"/>
          <w:color w:val="000000"/>
          <w:sz w:val="20"/>
          <w:szCs w:val="20"/>
        </w:rPr>
        <w:t>": {</w:t>
      </w:r>
    </w:p>
    <w:p w14:paraId="0D0419B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"1.3.0",</w:t>
      </w:r>
    </w:p>
    <w:p w14:paraId="715C021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"https://registry.npmjs.org/object.pick/-/object.pick-1.3.0.tgz",</w:t>
      </w:r>
    </w:p>
    <w:p w14:paraId="71C9E19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"sha512-tqa/UMy/CCoYmj+H5qc07qvSL9dqcs/WZENZ1JbtWBlATP+iVOe778gE6MSijnyCnORzDuX6hU+LA4SZ09YjFQ==",</w:t>
      </w:r>
    </w:p>
    <w:p w14:paraId="68DFA73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671F72C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3C82144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isobject</w:t>
      </w:r>
      <w:proofErr w:type="spellEnd"/>
      <w:r w:rsidRPr="00130981">
        <w:rPr>
          <w:rFonts w:ascii="Courier New" w:eastAsia="Times New Roman" w:hAnsi="Courier New" w:cs="Courier New"/>
          <w:color w:val="000000"/>
          <w:sz w:val="20"/>
          <w:szCs w:val="20"/>
        </w:rPr>
        <w:t>": "^3.0.1"</w:t>
      </w:r>
    </w:p>
    <w:p w14:paraId="6551C50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0D00B5C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F4B308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object.values</w:t>
      </w:r>
      <w:proofErr w:type="spellEnd"/>
      <w:proofErr w:type="gramEnd"/>
      <w:r w:rsidRPr="00130981">
        <w:rPr>
          <w:rFonts w:ascii="Courier New" w:eastAsia="Times New Roman" w:hAnsi="Courier New" w:cs="Courier New"/>
          <w:color w:val="000000"/>
          <w:sz w:val="20"/>
          <w:szCs w:val="20"/>
        </w:rPr>
        <w:t>": {</w:t>
      </w:r>
    </w:p>
    <w:p w14:paraId="329231B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"1.1.6",</w:t>
      </w:r>
    </w:p>
    <w:p w14:paraId="2D8B199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"https://registry.npmjs.org/object.values/-/object.values-1.1.6.tgz",</w:t>
      </w:r>
    </w:p>
    <w:p w14:paraId="4C60BDD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"sha512-FVVTkD1vENCsAcwNs9k6jea2uHC/X0+JcjG8YA60FN5CMaJmG95wT9jek/xX9nornqGRrBkKtzuAu2wuHpKqvw==",</w:t>
      </w:r>
    </w:p>
    <w:p w14:paraId="365EFB9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74E631E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3E14922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call</w:t>
      </w:r>
      <w:proofErr w:type="gramEnd"/>
      <w:r w:rsidRPr="00130981">
        <w:rPr>
          <w:rFonts w:ascii="Courier New" w:eastAsia="Times New Roman" w:hAnsi="Courier New" w:cs="Courier New"/>
          <w:color w:val="000000"/>
          <w:sz w:val="20"/>
          <w:szCs w:val="20"/>
        </w:rPr>
        <w:t>-bind": "^1.0.2",</w:t>
      </w:r>
    </w:p>
    <w:p w14:paraId="3636CC8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define</w:t>
      </w:r>
      <w:proofErr w:type="gramEnd"/>
      <w:r w:rsidRPr="00130981">
        <w:rPr>
          <w:rFonts w:ascii="Courier New" w:eastAsia="Times New Roman" w:hAnsi="Courier New" w:cs="Courier New"/>
          <w:color w:val="000000"/>
          <w:sz w:val="20"/>
          <w:szCs w:val="20"/>
        </w:rPr>
        <w:t>-properties": "^1.1.4",</w:t>
      </w:r>
    </w:p>
    <w:p w14:paraId="6F5187B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es</w:t>
      </w:r>
      <w:proofErr w:type="gramEnd"/>
      <w:r w:rsidRPr="00130981">
        <w:rPr>
          <w:rFonts w:ascii="Courier New" w:eastAsia="Times New Roman" w:hAnsi="Courier New" w:cs="Courier New"/>
          <w:color w:val="000000"/>
          <w:sz w:val="20"/>
          <w:szCs w:val="20"/>
        </w:rPr>
        <w:t>-abstract": "^1.20.4"</w:t>
      </w:r>
    </w:p>
    <w:p w14:paraId="25D0A9E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51122FA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1BBBAE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obuf</w:t>
      </w:r>
      <w:proofErr w:type="spellEnd"/>
      <w:r w:rsidRPr="00130981">
        <w:rPr>
          <w:rFonts w:ascii="Courier New" w:eastAsia="Times New Roman" w:hAnsi="Courier New" w:cs="Courier New"/>
          <w:color w:val="000000"/>
          <w:sz w:val="20"/>
          <w:szCs w:val="20"/>
        </w:rPr>
        <w:t>": {</w:t>
      </w:r>
    </w:p>
    <w:p w14:paraId="59FD9BC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"1.1.2",</w:t>
      </w:r>
    </w:p>
    <w:p w14:paraId="714D66F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lastRenderedPageBreak/>
        <w:t xml:space="preserve">      "resolved": "https://registry.npmjs.org/</w:t>
      </w:r>
      <w:proofErr w:type="spellStart"/>
      <w:r w:rsidRPr="00130981">
        <w:rPr>
          <w:rFonts w:ascii="Courier New" w:eastAsia="Times New Roman" w:hAnsi="Courier New" w:cs="Courier New"/>
          <w:color w:val="000000"/>
          <w:sz w:val="20"/>
          <w:szCs w:val="20"/>
        </w:rPr>
        <w:t>obuf</w:t>
      </w:r>
      <w:proofErr w:type="spellEnd"/>
      <w:r w:rsidRPr="00130981">
        <w:rPr>
          <w:rFonts w:ascii="Courier New" w:eastAsia="Times New Roman" w:hAnsi="Courier New" w:cs="Courier New"/>
          <w:color w:val="000000"/>
          <w:sz w:val="20"/>
          <w:szCs w:val="20"/>
        </w:rPr>
        <w:t>/-/obuf-1.1.2.tgz",</w:t>
      </w:r>
    </w:p>
    <w:p w14:paraId="417538B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"sha512-PX1wu0AmAdPqOL1mWhqmlOd8kOIZQwGZw6rh7uby9fTc5lhaOWFLX3I6R1hrF9k3zUY40e6igsLGkDXK92LJNg==",</w:t>
      </w:r>
    </w:p>
    <w:p w14:paraId="490D12C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1597324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47034D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on</w:t>
      </w:r>
      <w:proofErr w:type="gramEnd"/>
      <w:r w:rsidRPr="00130981">
        <w:rPr>
          <w:rFonts w:ascii="Courier New" w:eastAsia="Times New Roman" w:hAnsi="Courier New" w:cs="Courier New"/>
          <w:color w:val="000000"/>
          <w:sz w:val="20"/>
          <w:szCs w:val="20"/>
        </w:rPr>
        <w:t>-finished": {</w:t>
      </w:r>
    </w:p>
    <w:p w14:paraId="3FA809A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"2.4.1",</w:t>
      </w:r>
    </w:p>
    <w:p w14:paraId="2C87149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"https://registry.npmjs.org/on-finished/-/on-finished-2.4.1.tgz",</w:t>
      </w:r>
    </w:p>
    <w:p w14:paraId="552D1B2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"sha512-oVlzkg3ENAhCk2zdv7IJwd/QUD4z2RxRwpkcGY8psCVcCYZNq4wYnVWALHM+brtuJjePWiYF/ClmuDr8Ch5+kg==",</w:t>
      </w:r>
    </w:p>
    <w:p w14:paraId="3E767EA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62E5B95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22031A7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ee</w:t>
      </w:r>
      <w:proofErr w:type="spellEnd"/>
      <w:proofErr w:type="gramEnd"/>
      <w:r w:rsidRPr="00130981">
        <w:rPr>
          <w:rFonts w:ascii="Courier New" w:eastAsia="Times New Roman" w:hAnsi="Courier New" w:cs="Courier New"/>
          <w:color w:val="000000"/>
          <w:sz w:val="20"/>
          <w:szCs w:val="20"/>
        </w:rPr>
        <w:t>-first": "1.1.1"</w:t>
      </w:r>
    </w:p>
    <w:p w14:paraId="6C1A158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3FB7AF0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04C2B68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on</w:t>
      </w:r>
      <w:proofErr w:type="gramEnd"/>
      <w:r w:rsidRPr="00130981">
        <w:rPr>
          <w:rFonts w:ascii="Courier New" w:eastAsia="Times New Roman" w:hAnsi="Courier New" w:cs="Courier New"/>
          <w:color w:val="000000"/>
          <w:sz w:val="20"/>
          <w:szCs w:val="20"/>
        </w:rPr>
        <w:t>-headers": {</w:t>
      </w:r>
    </w:p>
    <w:p w14:paraId="3CE10CB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"1.0.2",</w:t>
      </w:r>
    </w:p>
    <w:p w14:paraId="20B2BB9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"https://registry.npmjs.org/on-headers/-/on-headers-1.0.2.tgz",</w:t>
      </w:r>
    </w:p>
    <w:p w14:paraId="03D3CFF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"sha512-pZAE+FJLoyITytdqK0U5s+FIpjN0JP3OzFi/u8Rx+EV5/W+JTWGXG8xFzevE7AjBfDqHv/8vL8qQsIhHnqRkrA==",</w:t>
      </w:r>
    </w:p>
    <w:p w14:paraId="6FDE52C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3F1B906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1F7F010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"once": {</w:t>
      </w:r>
    </w:p>
    <w:p w14:paraId="6656517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"1.4.0",</w:t>
      </w:r>
    </w:p>
    <w:p w14:paraId="187F19D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"https://registry.npmjs.org/once/-/once-1.4.0.tgz",</w:t>
      </w:r>
    </w:p>
    <w:p w14:paraId="5F102DD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"sha512-lNaJgI+2Q5URQBkccEKHTQOPaXdUxnZZElQTZY0MFUAuaEqe1E+Nyvgdz/aIyNi6Z9MzO5dv1H8n58/GELp3+w==",</w:t>
      </w:r>
    </w:p>
    <w:p w14:paraId="0ABC7DC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7C323D3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wrappy</w:t>
      </w:r>
      <w:proofErr w:type="spellEnd"/>
      <w:r w:rsidRPr="00130981">
        <w:rPr>
          <w:rFonts w:ascii="Courier New" w:eastAsia="Times New Roman" w:hAnsi="Courier New" w:cs="Courier New"/>
          <w:color w:val="000000"/>
          <w:sz w:val="20"/>
          <w:szCs w:val="20"/>
        </w:rPr>
        <w:t>": "1"</w:t>
      </w:r>
    </w:p>
    <w:p w14:paraId="2E6365D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36468A2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B2EB19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"onetime": {</w:t>
      </w:r>
    </w:p>
    <w:p w14:paraId="5960BDC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"5.1.2",</w:t>
      </w:r>
    </w:p>
    <w:p w14:paraId="6F5CA0A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"https://registry.npmjs.org/onetime/-/onetime-5.1.2.tgz",</w:t>
      </w:r>
    </w:p>
    <w:p w14:paraId="4F8B229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"sha512-kbpaSSGJTWdAY5KPVeMOKXSrPtr8C8C7wodJbcsd51jRnmD+GZu8Y0VoU6Dm5Z4vWr0Ig/1NKuWRKf7j5aaYSg==",</w:t>
      </w:r>
    </w:p>
    <w:p w14:paraId="27BA0C0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276C9CA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0CC33F7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mimic</w:t>
      </w:r>
      <w:proofErr w:type="gramEnd"/>
      <w:r w:rsidRPr="00130981">
        <w:rPr>
          <w:rFonts w:ascii="Courier New" w:eastAsia="Times New Roman" w:hAnsi="Courier New" w:cs="Courier New"/>
          <w:color w:val="000000"/>
          <w:sz w:val="20"/>
          <w:szCs w:val="20"/>
        </w:rPr>
        <w:t>-</w:t>
      </w:r>
      <w:proofErr w:type="spellStart"/>
      <w:r w:rsidRPr="00130981">
        <w:rPr>
          <w:rFonts w:ascii="Courier New" w:eastAsia="Times New Roman" w:hAnsi="Courier New" w:cs="Courier New"/>
          <w:color w:val="000000"/>
          <w:sz w:val="20"/>
          <w:szCs w:val="20"/>
        </w:rPr>
        <w:t>fn</w:t>
      </w:r>
      <w:proofErr w:type="spellEnd"/>
      <w:r w:rsidRPr="00130981">
        <w:rPr>
          <w:rFonts w:ascii="Courier New" w:eastAsia="Times New Roman" w:hAnsi="Courier New" w:cs="Courier New"/>
          <w:color w:val="000000"/>
          <w:sz w:val="20"/>
          <w:szCs w:val="20"/>
        </w:rPr>
        <w:t>": "^2.1.0"</w:t>
      </w:r>
    </w:p>
    <w:p w14:paraId="3965741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04229BD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3EC1AE5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"open": {</w:t>
      </w:r>
    </w:p>
    <w:p w14:paraId="274A4FF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"7.2.0",</w:t>
      </w:r>
    </w:p>
    <w:p w14:paraId="68EB9DE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"https://registry.npmjs.org/open/-/open-7.2.0.tgz",</w:t>
      </w:r>
    </w:p>
    <w:p w14:paraId="3216D1C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"sha512-4HeyhxCvBTI5uBePsAdi55C5fmqnWZ2e2MlmvWi5KW5tdH5rxoiv/aMtbeVxKZc3eWkT1GymMnLG8XC4Rq4TDQ==",</w:t>
      </w:r>
    </w:p>
    <w:p w14:paraId="307ADE7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74B4676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47EF7F6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is</w:t>
      </w:r>
      <w:proofErr w:type="gramEnd"/>
      <w:r w:rsidRPr="00130981">
        <w:rPr>
          <w:rFonts w:ascii="Courier New" w:eastAsia="Times New Roman" w:hAnsi="Courier New" w:cs="Courier New"/>
          <w:color w:val="000000"/>
          <w:sz w:val="20"/>
          <w:szCs w:val="20"/>
        </w:rPr>
        <w:t>-docker": "^2.0.0",</w:t>
      </w:r>
    </w:p>
    <w:p w14:paraId="49F894F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is</w:t>
      </w:r>
      <w:proofErr w:type="gramEnd"/>
      <w:r w:rsidRPr="00130981">
        <w:rPr>
          <w:rFonts w:ascii="Courier New" w:eastAsia="Times New Roman" w:hAnsi="Courier New" w:cs="Courier New"/>
          <w:color w:val="000000"/>
          <w:sz w:val="20"/>
          <w:szCs w:val="20"/>
        </w:rPr>
        <w:t>-</w:t>
      </w:r>
      <w:proofErr w:type="spellStart"/>
      <w:r w:rsidRPr="00130981">
        <w:rPr>
          <w:rFonts w:ascii="Courier New" w:eastAsia="Times New Roman" w:hAnsi="Courier New" w:cs="Courier New"/>
          <w:color w:val="000000"/>
          <w:sz w:val="20"/>
          <w:szCs w:val="20"/>
        </w:rPr>
        <w:t>wsl</w:t>
      </w:r>
      <w:proofErr w:type="spellEnd"/>
      <w:r w:rsidRPr="00130981">
        <w:rPr>
          <w:rFonts w:ascii="Courier New" w:eastAsia="Times New Roman" w:hAnsi="Courier New" w:cs="Courier New"/>
          <w:color w:val="000000"/>
          <w:sz w:val="20"/>
          <w:szCs w:val="20"/>
        </w:rPr>
        <w:t>": "^2.1.1"</w:t>
      </w:r>
    </w:p>
    <w:p w14:paraId="6077F18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747945B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lastRenderedPageBreak/>
        <w:t xml:space="preserve">    },</w:t>
      </w:r>
    </w:p>
    <w:p w14:paraId="6B748BD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opn</w:t>
      </w:r>
      <w:proofErr w:type="spellEnd"/>
      <w:r w:rsidRPr="00130981">
        <w:rPr>
          <w:rFonts w:ascii="Courier New" w:eastAsia="Times New Roman" w:hAnsi="Courier New" w:cs="Courier New"/>
          <w:color w:val="000000"/>
          <w:sz w:val="20"/>
          <w:szCs w:val="20"/>
        </w:rPr>
        <w:t>": {</w:t>
      </w:r>
    </w:p>
    <w:p w14:paraId="7125BBC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"5.5.0",</w:t>
      </w:r>
    </w:p>
    <w:p w14:paraId="4FA29BB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t>
      </w:r>
      <w:proofErr w:type="spellStart"/>
      <w:r w:rsidRPr="00130981">
        <w:rPr>
          <w:rFonts w:ascii="Courier New" w:eastAsia="Times New Roman" w:hAnsi="Courier New" w:cs="Courier New"/>
          <w:color w:val="000000"/>
          <w:sz w:val="20"/>
          <w:szCs w:val="20"/>
        </w:rPr>
        <w:t>opn</w:t>
      </w:r>
      <w:proofErr w:type="spellEnd"/>
      <w:r w:rsidRPr="00130981">
        <w:rPr>
          <w:rFonts w:ascii="Courier New" w:eastAsia="Times New Roman" w:hAnsi="Courier New" w:cs="Courier New"/>
          <w:color w:val="000000"/>
          <w:sz w:val="20"/>
          <w:szCs w:val="20"/>
        </w:rPr>
        <w:t>/-/opn-5.5.0.tgz",</w:t>
      </w:r>
    </w:p>
    <w:p w14:paraId="2C3B7E4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"sha512-PqHpggC9bLV0VeWcdKhkpxY+3JTzetLSqTCWL/z/tFIbI6G8JCjondXklT1JinczLz2Xib62sSp0T/gKT4KksA==",</w:t>
      </w:r>
    </w:p>
    <w:p w14:paraId="01689E1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2584F36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787B831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is</w:t>
      </w:r>
      <w:proofErr w:type="gramEnd"/>
      <w:r w:rsidRPr="00130981">
        <w:rPr>
          <w:rFonts w:ascii="Courier New" w:eastAsia="Times New Roman" w:hAnsi="Courier New" w:cs="Courier New"/>
          <w:color w:val="000000"/>
          <w:sz w:val="20"/>
          <w:szCs w:val="20"/>
        </w:rPr>
        <w:t>-</w:t>
      </w:r>
      <w:proofErr w:type="spellStart"/>
      <w:r w:rsidRPr="00130981">
        <w:rPr>
          <w:rFonts w:ascii="Courier New" w:eastAsia="Times New Roman" w:hAnsi="Courier New" w:cs="Courier New"/>
          <w:color w:val="000000"/>
          <w:sz w:val="20"/>
          <w:szCs w:val="20"/>
        </w:rPr>
        <w:t>wsl</w:t>
      </w:r>
      <w:proofErr w:type="spellEnd"/>
      <w:r w:rsidRPr="00130981">
        <w:rPr>
          <w:rFonts w:ascii="Courier New" w:eastAsia="Times New Roman" w:hAnsi="Courier New" w:cs="Courier New"/>
          <w:color w:val="000000"/>
          <w:sz w:val="20"/>
          <w:szCs w:val="20"/>
        </w:rPr>
        <w:t>": "^1.1.0"</w:t>
      </w:r>
    </w:p>
    <w:p w14:paraId="35614E0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70FA5E9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"dependencies": {</w:t>
      </w:r>
    </w:p>
    <w:p w14:paraId="500BCC1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is</w:t>
      </w:r>
      <w:proofErr w:type="gramEnd"/>
      <w:r w:rsidRPr="00130981">
        <w:rPr>
          <w:rFonts w:ascii="Courier New" w:eastAsia="Times New Roman" w:hAnsi="Courier New" w:cs="Courier New"/>
          <w:color w:val="000000"/>
          <w:sz w:val="20"/>
          <w:szCs w:val="20"/>
        </w:rPr>
        <w:t>-</w:t>
      </w:r>
      <w:proofErr w:type="spellStart"/>
      <w:r w:rsidRPr="00130981">
        <w:rPr>
          <w:rFonts w:ascii="Courier New" w:eastAsia="Times New Roman" w:hAnsi="Courier New" w:cs="Courier New"/>
          <w:color w:val="000000"/>
          <w:sz w:val="20"/>
          <w:szCs w:val="20"/>
        </w:rPr>
        <w:t>wsl</w:t>
      </w:r>
      <w:proofErr w:type="spellEnd"/>
      <w:r w:rsidRPr="00130981">
        <w:rPr>
          <w:rFonts w:ascii="Courier New" w:eastAsia="Times New Roman" w:hAnsi="Courier New" w:cs="Courier New"/>
          <w:color w:val="000000"/>
          <w:sz w:val="20"/>
          <w:szCs w:val="20"/>
        </w:rPr>
        <w:t>": {</w:t>
      </w:r>
    </w:p>
    <w:p w14:paraId="6FA0F39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"1.1.0",</w:t>
      </w:r>
    </w:p>
    <w:p w14:paraId="0CAE611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"https://registry.npmjs.org/is-</w:t>
      </w:r>
      <w:proofErr w:type="spellStart"/>
      <w:r w:rsidRPr="00130981">
        <w:rPr>
          <w:rFonts w:ascii="Courier New" w:eastAsia="Times New Roman" w:hAnsi="Courier New" w:cs="Courier New"/>
          <w:color w:val="000000"/>
          <w:sz w:val="20"/>
          <w:szCs w:val="20"/>
        </w:rPr>
        <w:t>wsl</w:t>
      </w:r>
      <w:proofErr w:type="spellEnd"/>
      <w:r w:rsidRPr="00130981">
        <w:rPr>
          <w:rFonts w:ascii="Courier New" w:eastAsia="Times New Roman" w:hAnsi="Courier New" w:cs="Courier New"/>
          <w:color w:val="000000"/>
          <w:sz w:val="20"/>
          <w:szCs w:val="20"/>
        </w:rPr>
        <w:t>/-/is-wsl-1.1.0.tgz",</w:t>
      </w:r>
    </w:p>
    <w:p w14:paraId="18CEA86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"sha512-gfygJYZ2gLTDlmbWMI0CE2MwnFzSN/2SZfkMlItC4K/JBlsWVDB0bO6XhqcY13YXE7iMcAJnzTCJjPiTeJJ0Mw==",</w:t>
      </w:r>
    </w:p>
    <w:p w14:paraId="4B1F98D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1636472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3B54194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245A938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1DAA0F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ora</w:t>
      </w:r>
      <w:proofErr w:type="spellEnd"/>
      <w:r w:rsidRPr="00130981">
        <w:rPr>
          <w:rFonts w:ascii="Courier New" w:eastAsia="Times New Roman" w:hAnsi="Courier New" w:cs="Courier New"/>
          <w:color w:val="000000"/>
          <w:sz w:val="20"/>
          <w:szCs w:val="20"/>
        </w:rPr>
        <w:t>": {</w:t>
      </w:r>
    </w:p>
    <w:p w14:paraId="7B5E3EC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"5.0.0",</w:t>
      </w:r>
    </w:p>
    <w:p w14:paraId="699A6B3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t>
      </w:r>
      <w:proofErr w:type="spellStart"/>
      <w:r w:rsidRPr="00130981">
        <w:rPr>
          <w:rFonts w:ascii="Courier New" w:eastAsia="Times New Roman" w:hAnsi="Courier New" w:cs="Courier New"/>
          <w:color w:val="000000"/>
          <w:sz w:val="20"/>
          <w:szCs w:val="20"/>
        </w:rPr>
        <w:t>ora</w:t>
      </w:r>
      <w:proofErr w:type="spellEnd"/>
      <w:r w:rsidRPr="00130981">
        <w:rPr>
          <w:rFonts w:ascii="Courier New" w:eastAsia="Times New Roman" w:hAnsi="Courier New" w:cs="Courier New"/>
          <w:color w:val="000000"/>
          <w:sz w:val="20"/>
          <w:szCs w:val="20"/>
        </w:rPr>
        <w:t>/-/ora-5.0.0.tgz",</w:t>
      </w:r>
    </w:p>
    <w:p w14:paraId="640F4B6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"sha512-s26qdWqke2kjN/wC4dy+IQPBIMWBJlSU/0JZhk30ZDBLelW25rv66yutUWARMigpGPzcXHb+Nac5pNhN/WsARw==",</w:t>
      </w:r>
    </w:p>
    <w:p w14:paraId="39CBCFD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5AF1FBE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105A4DC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"chalk": "^4.1.0",</w:t>
      </w:r>
    </w:p>
    <w:p w14:paraId="736671E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cli</w:t>
      </w:r>
      <w:proofErr w:type="gramEnd"/>
      <w:r w:rsidRPr="00130981">
        <w:rPr>
          <w:rFonts w:ascii="Courier New" w:eastAsia="Times New Roman" w:hAnsi="Courier New" w:cs="Courier New"/>
          <w:color w:val="000000"/>
          <w:sz w:val="20"/>
          <w:szCs w:val="20"/>
        </w:rPr>
        <w:t>-cursor": "^3.1.0",</w:t>
      </w:r>
    </w:p>
    <w:p w14:paraId="3C2BB37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cli</w:t>
      </w:r>
      <w:proofErr w:type="gramEnd"/>
      <w:r w:rsidRPr="00130981">
        <w:rPr>
          <w:rFonts w:ascii="Courier New" w:eastAsia="Times New Roman" w:hAnsi="Courier New" w:cs="Courier New"/>
          <w:color w:val="000000"/>
          <w:sz w:val="20"/>
          <w:szCs w:val="20"/>
        </w:rPr>
        <w:t>-spinners": "^2.4.0",</w:t>
      </w:r>
    </w:p>
    <w:p w14:paraId="7391618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is</w:t>
      </w:r>
      <w:proofErr w:type="gramEnd"/>
      <w:r w:rsidRPr="00130981">
        <w:rPr>
          <w:rFonts w:ascii="Courier New" w:eastAsia="Times New Roman" w:hAnsi="Courier New" w:cs="Courier New"/>
          <w:color w:val="000000"/>
          <w:sz w:val="20"/>
          <w:szCs w:val="20"/>
        </w:rPr>
        <w:t>-interactive": "^1.0.0",</w:t>
      </w:r>
    </w:p>
    <w:p w14:paraId="2B567A5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log</w:t>
      </w:r>
      <w:proofErr w:type="gramEnd"/>
      <w:r w:rsidRPr="00130981">
        <w:rPr>
          <w:rFonts w:ascii="Courier New" w:eastAsia="Times New Roman" w:hAnsi="Courier New" w:cs="Courier New"/>
          <w:color w:val="000000"/>
          <w:sz w:val="20"/>
          <w:szCs w:val="20"/>
        </w:rPr>
        <w:t>-symbols": "^4.0.0",</w:t>
      </w:r>
    </w:p>
    <w:p w14:paraId="2F9F30F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mute</w:t>
      </w:r>
      <w:proofErr w:type="gramEnd"/>
      <w:r w:rsidRPr="00130981">
        <w:rPr>
          <w:rFonts w:ascii="Courier New" w:eastAsia="Times New Roman" w:hAnsi="Courier New" w:cs="Courier New"/>
          <w:color w:val="000000"/>
          <w:sz w:val="20"/>
          <w:szCs w:val="20"/>
        </w:rPr>
        <w:t>-stream": "0.0.8",</w:t>
      </w:r>
    </w:p>
    <w:p w14:paraId="092769A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strip</w:t>
      </w:r>
      <w:proofErr w:type="gramEnd"/>
      <w:r w:rsidRPr="00130981">
        <w:rPr>
          <w:rFonts w:ascii="Courier New" w:eastAsia="Times New Roman" w:hAnsi="Courier New" w:cs="Courier New"/>
          <w:color w:val="000000"/>
          <w:sz w:val="20"/>
          <w:szCs w:val="20"/>
        </w:rPr>
        <w:t>-</w:t>
      </w:r>
      <w:proofErr w:type="spellStart"/>
      <w:r w:rsidRPr="00130981">
        <w:rPr>
          <w:rFonts w:ascii="Courier New" w:eastAsia="Times New Roman" w:hAnsi="Courier New" w:cs="Courier New"/>
          <w:color w:val="000000"/>
          <w:sz w:val="20"/>
          <w:szCs w:val="20"/>
        </w:rPr>
        <w:t>ansi</w:t>
      </w:r>
      <w:proofErr w:type="spellEnd"/>
      <w:r w:rsidRPr="00130981">
        <w:rPr>
          <w:rFonts w:ascii="Courier New" w:eastAsia="Times New Roman" w:hAnsi="Courier New" w:cs="Courier New"/>
          <w:color w:val="000000"/>
          <w:sz w:val="20"/>
          <w:szCs w:val="20"/>
        </w:rPr>
        <w:t>": "^6.0.0",</w:t>
      </w:r>
    </w:p>
    <w:p w14:paraId="480BE17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wcwidth</w:t>
      </w:r>
      <w:proofErr w:type="spellEnd"/>
      <w:r w:rsidRPr="00130981">
        <w:rPr>
          <w:rFonts w:ascii="Courier New" w:eastAsia="Times New Roman" w:hAnsi="Courier New" w:cs="Courier New"/>
          <w:color w:val="000000"/>
          <w:sz w:val="20"/>
          <w:szCs w:val="20"/>
        </w:rPr>
        <w:t>": "^1.0.1"</w:t>
      </w:r>
    </w:p>
    <w:p w14:paraId="0AD4560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0EF4802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"dependencies": {</w:t>
      </w:r>
    </w:p>
    <w:p w14:paraId="54E4B0C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ansi</w:t>
      </w:r>
      <w:proofErr w:type="spellEnd"/>
      <w:proofErr w:type="gramEnd"/>
      <w:r w:rsidRPr="00130981">
        <w:rPr>
          <w:rFonts w:ascii="Courier New" w:eastAsia="Times New Roman" w:hAnsi="Courier New" w:cs="Courier New"/>
          <w:color w:val="000000"/>
          <w:sz w:val="20"/>
          <w:szCs w:val="20"/>
        </w:rPr>
        <w:t>-regex": {</w:t>
      </w:r>
    </w:p>
    <w:p w14:paraId="645DC77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"5.0.1",</w:t>
      </w:r>
    </w:p>
    <w:p w14:paraId="7CBAC50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t>
      </w:r>
      <w:proofErr w:type="spellStart"/>
      <w:r w:rsidRPr="00130981">
        <w:rPr>
          <w:rFonts w:ascii="Courier New" w:eastAsia="Times New Roman" w:hAnsi="Courier New" w:cs="Courier New"/>
          <w:color w:val="000000"/>
          <w:sz w:val="20"/>
          <w:szCs w:val="20"/>
        </w:rPr>
        <w:t>ansi</w:t>
      </w:r>
      <w:proofErr w:type="spellEnd"/>
      <w:r w:rsidRPr="00130981">
        <w:rPr>
          <w:rFonts w:ascii="Courier New" w:eastAsia="Times New Roman" w:hAnsi="Courier New" w:cs="Courier New"/>
          <w:color w:val="000000"/>
          <w:sz w:val="20"/>
          <w:szCs w:val="20"/>
        </w:rPr>
        <w:t>-regex/-/ansi-regex-5.0.1.tgz",</w:t>
      </w:r>
    </w:p>
    <w:p w14:paraId="242657D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"sha512-quJQXlTSUGL2LH9SUXo8VwsY4soanhgo6LNSm84E1LBcE8s3O0wpdiRzyR9z/ZZJMlMWv37qOOb9pdJlMUEKFQ==",</w:t>
      </w:r>
    </w:p>
    <w:p w14:paraId="6E05B8E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6C92C31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55542A0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ansi</w:t>
      </w:r>
      <w:proofErr w:type="spellEnd"/>
      <w:proofErr w:type="gramEnd"/>
      <w:r w:rsidRPr="00130981">
        <w:rPr>
          <w:rFonts w:ascii="Courier New" w:eastAsia="Times New Roman" w:hAnsi="Courier New" w:cs="Courier New"/>
          <w:color w:val="000000"/>
          <w:sz w:val="20"/>
          <w:szCs w:val="20"/>
        </w:rPr>
        <w:t>-styles": {</w:t>
      </w:r>
    </w:p>
    <w:p w14:paraId="18DDC13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"4.3.0",</w:t>
      </w:r>
    </w:p>
    <w:p w14:paraId="0E4B017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"https://registry.npmjs.org/ansi-styles/-/ansi-styles-4.3.0.tgz",</w:t>
      </w:r>
    </w:p>
    <w:p w14:paraId="6E836CC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"sha512-zbB9rCJAT1rbjiVDb2hqKFHNYLxgtk8NURxZ3IZwD3F6NtxbXZQCnnSi1Lkx+IDohdPlFp222wVALIheZJQSEg==",</w:t>
      </w:r>
    </w:p>
    <w:p w14:paraId="42F0B32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2715ED7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0F4378E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color</w:t>
      </w:r>
      <w:proofErr w:type="gramEnd"/>
      <w:r w:rsidRPr="00130981">
        <w:rPr>
          <w:rFonts w:ascii="Courier New" w:eastAsia="Times New Roman" w:hAnsi="Courier New" w:cs="Courier New"/>
          <w:color w:val="000000"/>
          <w:sz w:val="20"/>
          <w:szCs w:val="20"/>
        </w:rPr>
        <w:t>-convert": "^2.0.1"</w:t>
      </w:r>
    </w:p>
    <w:p w14:paraId="2A80D4E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lastRenderedPageBreak/>
        <w:t xml:space="preserve">          }</w:t>
      </w:r>
    </w:p>
    <w:p w14:paraId="2B74B69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378D0DA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"chalk": {</w:t>
      </w:r>
    </w:p>
    <w:p w14:paraId="3950A65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"4.1.2",</w:t>
      </w:r>
    </w:p>
    <w:p w14:paraId="660B258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"https://registry.npmjs.org/chalk/-/chalk-4.1.2.tgz",</w:t>
      </w:r>
    </w:p>
    <w:p w14:paraId="54ACCEB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"sha512-oKnbhFyRIXpUuez8iBMmyEa4nbj4IOQyuhc/wy9kY7/WVPcwIO9VA668Pu8RkO7+0G76SLROeyw9CpQ061i4mA==",</w:t>
      </w:r>
    </w:p>
    <w:p w14:paraId="0484292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5D2BF77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7AC072F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ansi</w:t>
      </w:r>
      <w:proofErr w:type="spellEnd"/>
      <w:proofErr w:type="gramEnd"/>
      <w:r w:rsidRPr="00130981">
        <w:rPr>
          <w:rFonts w:ascii="Courier New" w:eastAsia="Times New Roman" w:hAnsi="Courier New" w:cs="Courier New"/>
          <w:color w:val="000000"/>
          <w:sz w:val="20"/>
          <w:szCs w:val="20"/>
        </w:rPr>
        <w:t>-styles": "^4.1.0",</w:t>
      </w:r>
    </w:p>
    <w:p w14:paraId="4406F0B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supports</w:t>
      </w:r>
      <w:proofErr w:type="gramEnd"/>
      <w:r w:rsidRPr="00130981">
        <w:rPr>
          <w:rFonts w:ascii="Courier New" w:eastAsia="Times New Roman" w:hAnsi="Courier New" w:cs="Courier New"/>
          <w:color w:val="000000"/>
          <w:sz w:val="20"/>
          <w:szCs w:val="20"/>
        </w:rPr>
        <w:t>-color": "^7.1.0"</w:t>
      </w:r>
    </w:p>
    <w:p w14:paraId="594DF39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1E87213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112967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color</w:t>
      </w:r>
      <w:proofErr w:type="gramEnd"/>
      <w:r w:rsidRPr="00130981">
        <w:rPr>
          <w:rFonts w:ascii="Courier New" w:eastAsia="Times New Roman" w:hAnsi="Courier New" w:cs="Courier New"/>
          <w:color w:val="000000"/>
          <w:sz w:val="20"/>
          <w:szCs w:val="20"/>
        </w:rPr>
        <w:t>-convert": {</w:t>
      </w:r>
    </w:p>
    <w:p w14:paraId="01226E3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"2.0.1",</w:t>
      </w:r>
    </w:p>
    <w:p w14:paraId="20EB869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"https://registry.npmjs.org/color-convert/-/color-convert-2.0.1.tgz",</w:t>
      </w:r>
    </w:p>
    <w:p w14:paraId="0697B27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"sha512-RRECPsj7iu/xb5oKYcsFHSppFNnsj/52OVTRKb4zP5onXwVF3zVmmToNcOfGC+CRDpfK/U584fMg38ZHCaElKQ==",</w:t>
      </w:r>
    </w:p>
    <w:p w14:paraId="04A7440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1FE8D3B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420EBA2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color</w:t>
      </w:r>
      <w:proofErr w:type="gramEnd"/>
      <w:r w:rsidRPr="00130981">
        <w:rPr>
          <w:rFonts w:ascii="Courier New" w:eastAsia="Times New Roman" w:hAnsi="Courier New" w:cs="Courier New"/>
          <w:color w:val="000000"/>
          <w:sz w:val="20"/>
          <w:szCs w:val="20"/>
        </w:rPr>
        <w:t>-name": "~1.1.4"</w:t>
      </w:r>
    </w:p>
    <w:p w14:paraId="4A095CB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4371DD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3180ABE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color</w:t>
      </w:r>
      <w:proofErr w:type="gramEnd"/>
      <w:r w:rsidRPr="00130981">
        <w:rPr>
          <w:rFonts w:ascii="Courier New" w:eastAsia="Times New Roman" w:hAnsi="Courier New" w:cs="Courier New"/>
          <w:color w:val="000000"/>
          <w:sz w:val="20"/>
          <w:szCs w:val="20"/>
        </w:rPr>
        <w:t>-name": {</w:t>
      </w:r>
    </w:p>
    <w:p w14:paraId="304EAA5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"1.1.4",</w:t>
      </w:r>
    </w:p>
    <w:p w14:paraId="54EA5A2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"https://registry.npmjs.org/color-name/-/color-name-1.1.4.tgz",</w:t>
      </w:r>
    </w:p>
    <w:p w14:paraId="3D92202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"sha512-dOy+3AuW3a2wNbZHIuMZpTcgjGuLU/uBL/ubcZF9OXbDo8ff4O8yVp5Bf0efS8uEoYo5q4Fx7dY9OgQGXgAsQA==",</w:t>
      </w:r>
    </w:p>
    <w:p w14:paraId="29E84DA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4FF82FE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7F526CC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has</w:t>
      </w:r>
      <w:proofErr w:type="gramEnd"/>
      <w:r w:rsidRPr="00130981">
        <w:rPr>
          <w:rFonts w:ascii="Courier New" w:eastAsia="Times New Roman" w:hAnsi="Courier New" w:cs="Courier New"/>
          <w:color w:val="000000"/>
          <w:sz w:val="20"/>
          <w:szCs w:val="20"/>
        </w:rPr>
        <w:t>-flag": {</w:t>
      </w:r>
    </w:p>
    <w:p w14:paraId="182439E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"4.0.0",</w:t>
      </w:r>
    </w:p>
    <w:p w14:paraId="40CD451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"https://registry.npmjs.org/has-flag/-/has-flag-4.0.0.tgz",</w:t>
      </w:r>
    </w:p>
    <w:p w14:paraId="1DDFF00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"sha512-EykJT/Q1KjTWctppgIAgfSO0tKVuZUjhgMr17kqTumMl6Afv3EISleU7qZUzoXDFTAHTDC4NOoG/ZxU3EvlMPQ==",</w:t>
      </w:r>
    </w:p>
    <w:p w14:paraId="3307F54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5358F86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173FA62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strip</w:t>
      </w:r>
      <w:proofErr w:type="gramEnd"/>
      <w:r w:rsidRPr="00130981">
        <w:rPr>
          <w:rFonts w:ascii="Courier New" w:eastAsia="Times New Roman" w:hAnsi="Courier New" w:cs="Courier New"/>
          <w:color w:val="000000"/>
          <w:sz w:val="20"/>
          <w:szCs w:val="20"/>
        </w:rPr>
        <w:t>-</w:t>
      </w:r>
      <w:proofErr w:type="spellStart"/>
      <w:r w:rsidRPr="00130981">
        <w:rPr>
          <w:rFonts w:ascii="Courier New" w:eastAsia="Times New Roman" w:hAnsi="Courier New" w:cs="Courier New"/>
          <w:color w:val="000000"/>
          <w:sz w:val="20"/>
          <w:szCs w:val="20"/>
        </w:rPr>
        <w:t>ansi</w:t>
      </w:r>
      <w:proofErr w:type="spellEnd"/>
      <w:r w:rsidRPr="00130981">
        <w:rPr>
          <w:rFonts w:ascii="Courier New" w:eastAsia="Times New Roman" w:hAnsi="Courier New" w:cs="Courier New"/>
          <w:color w:val="000000"/>
          <w:sz w:val="20"/>
          <w:szCs w:val="20"/>
        </w:rPr>
        <w:t>": {</w:t>
      </w:r>
    </w:p>
    <w:p w14:paraId="7FD5C1E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"6.0.1",</w:t>
      </w:r>
    </w:p>
    <w:p w14:paraId="467C299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"https://registry.npmjs.org/strip-</w:t>
      </w:r>
      <w:proofErr w:type="spellStart"/>
      <w:r w:rsidRPr="00130981">
        <w:rPr>
          <w:rFonts w:ascii="Courier New" w:eastAsia="Times New Roman" w:hAnsi="Courier New" w:cs="Courier New"/>
          <w:color w:val="000000"/>
          <w:sz w:val="20"/>
          <w:szCs w:val="20"/>
        </w:rPr>
        <w:t>ansi</w:t>
      </w:r>
      <w:proofErr w:type="spellEnd"/>
      <w:r w:rsidRPr="00130981">
        <w:rPr>
          <w:rFonts w:ascii="Courier New" w:eastAsia="Times New Roman" w:hAnsi="Courier New" w:cs="Courier New"/>
          <w:color w:val="000000"/>
          <w:sz w:val="20"/>
          <w:szCs w:val="20"/>
        </w:rPr>
        <w:t>/-/strip-ansi-6.0.1.tgz",</w:t>
      </w:r>
    </w:p>
    <w:p w14:paraId="2455212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"sha512-Y38VPSHcqkFrCpFnQ9vuSXmquuv5oXOKpGeT6aGrr3o3Gc9AlVa6JBfUSOCnbxGGZF+/0ooI7KrPuUSztUdU5A==",</w:t>
      </w:r>
    </w:p>
    <w:p w14:paraId="70E5F36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40B81B5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71FD15B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ansi</w:t>
      </w:r>
      <w:proofErr w:type="spellEnd"/>
      <w:proofErr w:type="gramEnd"/>
      <w:r w:rsidRPr="00130981">
        <w:rPr>
          <w:rFonts w:ascii="Courier New" w:eastAsia="Times New Roman" w:hAnsi="Courier New" w:cs="Courier New"/>
          <w:color w:val="000000"/>
          <w:sz w:val="20"/>
          <w:szCs w:val="20"/>
        </w:rPr>
        <w:t>-regex": "^5.0.1"</w:t>
      </w:r>
    </w:p>
    <w:p w14:paraId="15361FA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58687F4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3BE71F6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supports</w:t>
      </w:r>
      <w:proofErr w:type="gramEnd"/>
      <w:r w:rsidRPr="00130981">
        <w:rPr>
          <w:rFonts w:ascii="Courier New" w:eastAsia="Times New Roman" w:hAnsi="Courier New" w:cs="Courier New"/>
          <w:color w:val="000000"/>
          <w:sz w:val="20"/>
          <w:szCs w:val="20"/>
        </w:rPr>
        <w:t>-color": {</w:t>
      </w:r>
    </w:p>
    <w:p w14:paraId="2CABB79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"7.2.0",</w:t>
      </w:r>
    </w:p>
    <w:p w14:paraId="52AFC0A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lastRenderedPageBreak/>
        <w:t xml:space="preserve">          "resolved": "https://registry.npmjs.org/supports-color/-/supports-color-7.2.0.tgz",</w:t>
      </w:r>
    </w:p>
    <w:p w14:paraId="3B7F80F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"sha512-qpCAvRl9stuOHveKsn7HncJRvv501qIacKzQlO/+Lwxc9+0q2wLyv4Dfvt80/DPn2pqOBsJdDiogXGR9+OvwRw==",</w:t>
      </w:r>
    </w:p>
    <w:p w14:paraId="2584697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63CDCD5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694C8DA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has</w:t>
      </w:r>
      <w:proofErr w:type="gramEnd"/>
      <w:r w:rsidRPr="00130981">
        <w:rPr>
          <w:rFonts w:ascii="Courier New" w:eastAsia="Times New Roman" w:hAnsi="Courier New" w:cs="Courier New"/>
          <w:color w:val="000000"/>
          <w:sz w:val="20"/>
          <w:szCs w:val="20"/>
        </w:rPr>
        <w:t>-flag": "^4.0.0"</w:t>
      </w:r>
    </w:p>
    <w:p w14:paraId="38E2245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5699090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7FD23B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554F33B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5A7EC07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os</w:t>
      </w:r>
      <w:proofErr w:type="gramEnd"/>
      <w:r w:rsidRPr="00130981">
        <w:rPr>
          <w:rFonts w:ascii="Courier New" w:eastAsia="Times New Roman" w:hAnsi="Courier New" w:cs="Courier New"/>
          <w:color w:val="000000"/>
          <w:sz w:val="20"/>
          <w:szCs w:val="20"/>
        </w:rPr>
        <w:t>-browserify</w:t>
      </w:r>
      <w:proofErr w:type="spellEnd"/>
      <w:r w:rsidRPr="00130981">
        <w:rPr>
          <w:rFonts w:ascii="Courier New" w:eastAsia="Times New Roman" w:hAnsi="Courier New" w:cs="Courier New"/>
          <w:color w:val="000000"/>
          <w:sz w:val="20"/>
          <w:szCs w:val="20"/>
        </w:rPr>
        <w:t>": {</w:t>
      </w:r>
    </w:p>
    <w:p w14:paraId="4BAAE47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"0.3.0",</w:t>
      </w:r>
    </w:p>
    <w:p w14:paraId="760C2C8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"https://registry.npmjs.org/os-browserify/-/os-browserify-0.3.0.tgz",</w:t>
      </w:r>
    </w:p>
    <w:p w14:paraId="4C1636A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"sha512-gjcpUc3clBf9+210TRaDWbf+rZZZEshZ+DlXMRCeAjp0xhTrnQsKHypIy1J3d5hKdUzj69t708EHtU8P6bUn0A==",</w:t>
      </w:r>
    </w:p>
    <w:p w14:paraId="0B3C64B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26EF859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DE58B1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os</w:t>
      </w:r>
      <w:proofErr w:type="gramEnd"/>
      <w:r w:rsidRPr="00130981">
        <w:rPr>
          <w:rFonts w:ascii="Courier New" w:eastAsia="Times New Roman" w:hAnsi="Courier New" w:cs="Courier New"/>
          <w:color w:val="000000"/>
          <w:sz w:val="20"/>
          <w:szCs w:val="20"/>
        </w:rPr>
        <w:t>-homedir</w:t>
      </w:r>
      <w:proofErr w:type="spellEnd"/>
      <w:r w:rsidRPr="00130981">
        <w:rPr>
          <w:rFonts w:ascii="Courier New" w:eastAsia="Times New Roman" w:hAnsi="Courier New" w:cs="Courier New"/>
          <w:color w:val="000000"/>
          <w:sz w:val="20"/>
          <w:szCs w:val="20"/>
        </w:rPr>
        <w:t>": {</w:t>
      </w:r>
    </w:p>
    <w:p w14:paraId="7A14B30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"1.0.2",</w:t>
      </w:r>
    </w:p>
    <w:p w14:paraId="0725526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t>
      </w:r>
      <w:proofErr w:type="spellStart"/>
      <w:r w:rsidRPr="00130981">
        <w:rPr>
          <w:rFonts w:ascii="Courier New" w:eastAsia="Times New Roman" w:hAnsi="Courier New" w:cs="Courier New"/>
          <w:color w:val="000000"/>
          <w:sz w:val="20"/>
          <w:szCs w:val="20"/>
        </w:rPr>
        <w:t>os-homedir</w:t>
      </w:r>
      <w:proofErr w:type="spellEnd"/>
      <w:r w:rsidRPr="00130981">
        <w:rPr>
          <w:rFonts w:ascii="Courier New" w:eastAsia="Times New Roman" w:hAnsi="Courier New" w:cs="Courier New"/>
          <w:color w:val="000000"/>
          <w:sz w:val="20"/>
          <w:szCs w:val="20"/>
        </w:rPr>
        <w:t>/-/os-homedir-1.0.2.tgz",</w:t>
      </w:r>
    </w:p>
    <w:p w14:paraId="3DD66C0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"sha512-B5JU3cabzk8c67mRRd3ECmROafjYMXbuzlwtqdM8IbS8ktlTix8aFGb2bAGKrSRIlnfKwovGUUr72JUPyOb6kQ==",</w:t>
      </w:r>
    </w:p>
    <w:p w14:paraId="65FABD4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5F3D29B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876E75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os</w:t>
      </w:r>
      <w:proofErr w:type="gramEnd"/>
      <w:r w:rsidRPr="00130981">
        <w:rPr>
          <w:rFonts w:ascii="Courier New" w:eastAsia="Times New Roman" w:hAnsi="Courier New" w:cs="Courier New"/>
          <w:color w:val="000000"/>
          <w:sz w:val="20"/>
          <w:szCs w:val="20"/>
        </w:rPr>
        <w:t>-tmpdir</w:t>
      </w:r>
      <w:proofErr w:type="spellEnd"/>
      <w:r w:rsidRPr="00130981">
        <w:rPr>
          <w:rFonts w:ascii="Courier New" w:eastAsia="Times New Roman" w:hAnsi="Courier New" w:cs="Courier New"/>
          <w:color w:val="000000"/>
          <w:sz w:val="20"/>
          <w:szCs w:val="20"/>
        </w:rPr>
        <w:t>": {</w:t>
      </w:r>
    </w:p>
    <w:p w14:paraId="1494D5F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"1.0.2",</w:t>
      </w:r>
    </w:p>
    <w:p w14:paraId="2CE1E9E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t>
      </w:r>
      <w:proofErr w:type="spellStart"/>
      <w:r w:rsidRPr="00130981">
        <w:rPr>
          <w:rFonts w:ascii="Courier New" w:eastAsia="Times New Roman" w:hAnsi="Courier New" w:cs="Courier New"/>
          <w:color w:val="000000"/>
          <w:sz w:val="20"/>
          <w:szCs w:val="20"/>
        </w:rPr>
        <w:t>os-tmpdir</w:t>
      </w:r>
      <w:proofErr w:type="spellEnd"/>
      <w:r w:rsidRPr="00130981">
        <w:rPr>
          <w:rFonts w:ascii="Courier New" w:eastAsia="Times New Roman" w:hAnsi="Courier New" w:cs="Courier New"/>
          <w:color w:val="000000"/>
          <w:sz w:val="20"/>
          <w:szCs w:val="20"/>
        </w:rPr>
        <w:t>/-/os-tmpdir-1.0.2.tgz",</w:t>
      </w:r>
    </w:p>
    <w:p w14:paraId="71D830F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"sha512-D2FR03Vir7FIu45XBY20mTb+/ZSWB00sjU9jdQXt83gDrI4Ztz5Fs7/yy74g2N5SVQY4xY1qDr4rNddwYRVX0g==",</w:t>
      </w:r>
    </w:p>
    <w:p w14:paraId="0DDA737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108C042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68926C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osenv</w:t>
      </w:r>
      <w:proofErr w:type="spellEnd"/>
      <w:r w:rsidRPr="00130981">
        <w:rPr>
          <w:rFonts w:ascii="Courier New" w:eastAsia="Times New Roman" w:hAnsi="Courier New" w:cs="Courier New"/>
          <w:color w:val="000000"/>
          <w:sz w:val="20"/>
          <w:szCs w:val="20"/>
        </w:rPr>
        <w:t>": {</w:t>
      </w:r>
    </w:p>
    <w:p w14:paraId="36A1D13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"0.1.5",</w:t>
      </w:r>
    </w:p>
    <w:p w14:paraId="78E365B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t>
      </w:r>
      <w:proofErr w:type="spellStart"/>
      <w:r w:rsidRPr="00130981">
        <w:rPr>
          <w:rFonts w:ascii="Courier New" w:eastAsia="Times New Roman" w:hAnsi="Courier New" w:cs="Courier New"/>
          <w:color w:val="000000"/>
          <w:sz w:val="20"/>
          <w:szCs w:val="20"/>
        </w:rPr>
        <w:t>osenv</w:t>
      </w:r>
      <w:proofErr w:type="spellEnd"/>
      <w:r w:rsidRPr="00130981">
        <w:rPr>
          <w:rFonts w:ascii="Courier New" w:eastAsia="Times New Roman" w:hAnsi="Courier New" w:cs="Courier New"/>
          <w:color w:val="000000"/>
          <w:sz w:val="20"/>
          <w:szCs w:val="20"/>
        </w:rPr>
        <w:t>/-/osenv-0.1.5.tgz",</w:t>
      </w:r>
    </w:p>
    <w:p w14:paraId="46C3308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"sha512-0CWcCECdMVc2Rw3U5w9ZjqX6ga6ubk1xDVKxtBQPK7wis/0F2r9T6k4ydGYhecl7YUBxBVxhL5oisPsNxAPe2g==",</w:t>
      </w:r>
    </w:p>
    <w:p w14:paraId="492939F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4DA1251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3A1919A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os</w:t>
      </w:r>
      <w:proofErr w:type="gramEnd"/>
      <w:r w:rsidRPr="00130981">
        <w:rPr>
          <w:rFonts w:ascii="Courier New" w:eastAsia="Times New Roman" w:hAnsi="Courier New" w:cs="Courier New"/>
          <w:color w:val="000000"/>
          <w:sz w:val="20"/>
          <w:szCs w:val="20"/>
        </w:rPr>
        <w:t>-homedir</w:t>
      </w:r>
      <w:proofErr w:type="spellEnd"/>
      <w:r w:rsidRPr="00130981">
        <w:rPr>
          <w:rFonts w:ascii="Courier New" w:eastAsia="Times New Roman" w:hAnsi="Courier New" w:cs="Courier New"/>
          <w:color w:val="000000"/>
          <w:sz w:val="20"/>
          <w:szCs w:val="20"/>
        </w:rPr>
        <w:t>": "^1.0.0",</w:t>
      </w:r>
    </w:p>
    <w:p w14:paraId="6FFA193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os</w:t>
      </w:r>
      <w:proofErr w:type="gramEnd"/>
      <w:r w:rsidRPr="00130981">
        <w:rPr>
          <w:rFonts w:ascii="Courier New" w:eastAsia="Times New Roman" w:hAnsi="Courier New" w:cs="Courier New"/>
          <w:color w:val="000000"/>
          <w:sz w:val="20"/>
          <w:szCs w:val="20"/>
        </w:rPr>
        <w:t>-tmpdir</w:t>
      </w:r>
      <w:proofErr w:type="spellEnd"/>
      <w:r w:rsidRPr="00130981">
        <w:rPr>
          <w:rFonts w:ascii="Courier New" w:eastAsia="Times New Roman" w:hAnsi="Courier New" w:cs="Courier New"/>
          <w:color w:val="000000"/>
          <w:sz w:val="20"/>
          <w:szCs w:val="20"/>
        </w:rPr>
        <w:t>": "^1.0.0"</w:t>
      </w:r>
    </w:p>
    <w:p w14:paraId="68A7703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7A8897D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536E7B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"p-finally": {</w:t>
      </w:r>
    </w:p>
    <w:p w14:paraId="0664C0E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"1.0.0",</w:t>
      </w:r>
    </w:p>
    <w:p w14:paraId="624870A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"https://registry.npmjs.org/p-finally/-/p-finally-1.0.0.tgz",</w:t>
      </w:r>
    </w:p>
    <w:p w14:paraId="101756C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"sha512-LICb2p9CB7FS+0eR1oqWnHhp0FljGLZCWBE9aix0Uye9W8LTQPwMTYVGWQWIw9RdQiDg4+epXQODwIYJtSJaow==",</w:t>
      </w:r>
    </w:p>
    <w:p w14:paraId="6A6886B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470477A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lastRenderedPageBreak/>
        <w:t xml:space="preserve">    },</w:t>
      </w:r>
    </w:p>
    <w:p w14:paraId="116E96A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"p-limit": {</w:t>
      </w:r>
    </w:p>
    <w:p w14:paraId="5A96A13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"2.3.0",</w:t>
      </w:r>
    </w:p>
    <w:p w14:paraId="5FB2BFC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"https://registry.npmjs.org/p-limit/-/p-limit-2.3.0.tgz",</w:t>
      </w:r>
    </w:p>
    <w:p w14:paraId="6774DDA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"sha512-//88mFWSJx8lxCzwdAABTJL2MyWB12+eIY7MDL2SqLmAkeKU9qxRvWuSyTjm3FUmpBEMuFfckAIqEaVGUDxb6w==",</w:t>
      </w:r>
    </w:p>
    <w:p w14:paraId="0967789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618A833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19D9861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"p-try": "^2.0.0"</w:t>
      </w:r>
    </w:p>
    <w:p w14:paraId="48F9EC6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36EF39A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1282CC4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"p-locate": {</w:t>
      </w:r>
    </w:p>
    <w:p w14:paraId="3EE2894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"3.0.0",</w:t>
      </w:r>
    </w:p>
    <w:p w14:paraId="13B8E3A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"https://registry.npmjs.org/p-locate/-/p-locate-3.0.0.tgz",</w:t>
      </w:r>
    </w:p>
    <w:p w14:paraId="3701368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"sha512-x+12w/To+4GFfgJhBEpiDcLozRJGegY+Ei7/z0tSLkMmxGZNybVMSfWj9aJn8Z5Fc7dBUNJOOVgPv2H7IwulSQ==",</w:t>
      </w:r>
    </w:p>
    <w:p w14:paraId="4494FAB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2262D7A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44F8231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"p-limit": "^2.0.0"</w:t>
      </w:r>
    </w:p>
    <w:p w14:paraId="7E66379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3270663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1D0E204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"p-map": {</w:t>
      </w:r>
    </w:p>
    <w:p w14:paraId="41F9048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"4.0.0",</w:t>
      </w:r>
    </w:p>
    <w:p w14:paraId="092FACD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"https://registry.npmjs.org/p-map/-/p-map-4.0.0.tgz",</w:t>
      </w:r>
    </w:p>
    <w:p w14:paraId="0506D9B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"sha512-/bjOqmgETBYB5BoEeGVea8dmvHb2m9GLy1E9W43yeyfP6QQCZGFNa+XRceJEuDB6zqr+gKpIAmlLebMpykw/MQ==",</w:t>
      </w:r>
    </w:p>
    <w:p w14:paraId="72DA6BD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4067D95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6B09CE5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aggregate</w:t>
      </w:r>
      <w:proofErr w:type="gramEnd"/>
      <w:r w:rsidRPr="00130981">
        <w:rPr>
          <w:rFonts w:ascii="Courier New" w:eastAsia="Times New Roman" w:hAnsi="Courier New" w:cs="Courier New"/>
          <w:color w:val="000000"/>
          <w:sz w:val="20"/>
          <w:szCs w:val="20"/>
        </w:rPr>
        <w:t>-error": "^3.0.0"</w:t>
      </w:r>
    </w:p>
    <w:p w14:paraId="723D195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2D01509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267E20D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"p-retry": {</w:t>
      </w:r>
    </w:p>
    <w:p w14:paraId="4FBF1D2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"3.0.1",</w:t>
      </w:r>
    </w:p>
    <w:p w14:paraId="71CEC98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"https://registry.npmjs.org/p-retry/-/p-retry-3.0.1.tgz",</w:t>
      </w:r>
    </w:p>
    <w:p w14:paraId="2515D76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"sha512-XE6G4+YTTkT2a0UWb2kjZe8xNwf8bIbnqpc/IS/idOBVhyves0mK5OJgeocjx7q5pvX/6m23xuzVPYT1uGM73w==",</w:t>
      </w:r>
    </w:p>
    <w:p w14:paraId="51F6177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68EFD44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53B0692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"retry": "^0.12.</w:t>
      </w:r>
      <w:proofErr w:type="gramStart"/>
      <w:r w:rsidRPr="00130981">
        <w:rPr>
          <w:rFonts w:ascii="Courier New" w:eastAsia="Times New Roman" w:hAnsi="Courier New" w:cs="Courier New"/>
          <w:color w:val="000000"/>
          <w:sz w:val="20"/>
          <w:szCs w:val="20"/>
        </w:rPr>
        <w:t>0"</w:t>
      </w:r>
      <w:proofErr w:type="gramEnd"/>
    </w:p>
    <w:p w14:paraId="31BF25E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0D1E113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5587665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"p-try": {</w:t>
      </w:r>
    </w:p>
    <w:p w14:paraId="466CE42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"2.2.0",</w:t>
      </w:r>
    </w:p>
    <w:p w14:paraId="5A7984E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"https://registry.npmjs.org/p-try/-/p-try-2.2.0.tgz",</w:t>
      </w:r>
    </w:p>
    <w:p w14:paraId="02EBAE5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"sha512-R4nPAVTAU0B9D35/Gk3uJf/7XYbQcyohSKdvAxIRSNghFl4e71hVoGnBNQz9cWaXxO2I10KTC+3jMdvvoKw6dQ==",</w:t>
      </w:r>
    </w:p>
    <w:p w14:paraId="268C0A1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656BB69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7048FCC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pacote</w:t>
      </w:r>
      <w:proofErr w:type="spellEnd"/>
      <w:r w:rsidRPr="00130981">
        <w:rPr>
          <w:rFonts w:ascii="Courier New" w:eastAsia="Times New Roman" w:hAnsi="Courier New" w:cs="Courier New"/>
          <w:color w:val="000000"/>
          <w:sz w:val="20"/>
          <w:szCs w:val="20"/>
        </w:rPr>
        <w:t>": {</w:t>
      </w:r>
    </w:p>
    <w:p w14:paraId="3B17098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"9.5.12",</w:t>
      </w:r>
    </w:p>
    <w:p w14:paraId="7DD678B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t>
      </w:r>
      <w:proofErr w:type="spellStart"/>
      <w:r w:rsidRPr="00130981">
        <w:rPr>
          <w:rFonts w:ascii="Courier New" w:eastAsia="Times New Roman" w:hAnsi="Courier New" w:cs="Courier New"/>
          <w:color w:val="000000"/>
          <w:sz w:val="20"/>
          <w:szCs w:val="20"/>
        </w:rPr>
        <w:t>pacote</w:t>
      </w:r>
      <w:proofErr w:type="spellEnd"/>
      <w:r w:rsidRPr="00130981">
        <w:rPr>
          <w:rFonts w:ascii="Courier New" w:eastAsia="Times New Roman" w:hAnsi="Courier New" w:cs="Courier New"/>
          <w:color w:val="000000"/>
          <w:sz w:val="20"/>
          <w:szCs w:val="20"/>
        </w:rPr>
        <w:t>/-/pacote-9.5.12.tgz",</w:t>
      </w:r>
    </w:p>
    <w:p w14:paraId="27E195B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"sha512-BUIj/4kKbwWg4RtnBncXPJd15piFSVNpTzY0rysSr3VnMowTYgkGKcaHrbReepAkjTr8lH2CVWRi58Spg2CicQ==",</w:t>
      </w:r>
    </w:p>
    <w:p w14:paraId="14395EE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lastRenderedPageBreak/>
        <w:t xml:space="preserve">      "dev": true,</w:t>
      </w:r>
    </w:p>
    <w:p w14:paraId="77FB94F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098DE28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"bluebird": "^3.5.3",</w:t>
      </w:r>
    </w:p>
    <w:p w14:paraId="2337399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cacache</w:t>
      </w:r>
      <w:proofErr w:type="spellEnd"/>
      <w:r w:rsidRPr="00130981">
        <w:rPr>
          <w:rFonts w:ascii="Courier New" w:eastAsia="Times New Roman" w:hAnsi="Courier New" w:cs="Courier New"/>
          <w:color w:val="000000"/>
          <w:sz w:val="20"/>
          <w:szCs w:val="20"/>
        </w:rPr>
        <w:t>": "^12.0.2",</w:t>
      </w:r>
    </w:p>
    <w:p w14:paraId="18A84D3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chownr</w:t>
      </w:r>
      <w:proofErr w:type="spellEnd"/>
      <w:r w:rsidRPr="00130981">
        <w:rPr>
          <w:rFonts w:ascii="Courier New" w:eastAsia="Times New Roman" w:hAnsi="Courier New" w:cs="Courier New"/>
          <w:color w:val="000000"/>
          <w:sz w:val="20"/>
          <w:szCs w:val="20"/>
        </w:rPr>
        <w:t>": "^1.1.2",</w:t>
      </w:r>
    </w:p>
    <w:p w14:paraId="0BA5F84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figgy</w:t>
      </w:r>
      <w:proofErr w:type="gramEnd"/>
      <w:r w:rsidRPr="00130981">
        <w:rPr>
          <w:rFonts w:ascii="Courier New" w:eastAsia="Times New Roman" w:hAnsi="Courier New" w:cs="Courier New"/>
          <w:color w:val="000000"/>
          <w:sz w:val="20"/>
          <w:szCs w:val="20"/>
        </w:rPr>
        <w:t>-pudding": "^3.5.1",</w:t>
      </w:r>
    </w:p>
    <w:p w14:paraId="7932FE2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get</w:t>
      </w:r>
      <w:proofErr w:type="gramEnd"/>
      <w:r w:rsidRPr="00130981">
        <w:rPr>
          <w:rFonts w:ascii="Courier New" w:eastAsia="Times New Roman" w:hAnsi="Courier New" w:cs="Courier New"/>
          <w:color w:val="000000"/>
          <w:sz w:val="20"/>
          <w:szCs w:val="20"/>
        </w:rPr>
        <w:t>-stream": "^4.1.0",</w:t>
      </w:r>
    </w:p>
    <w:p w14:paraId="344D251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"glob": "^7.1.3",</w:t>
      </w:r>
    </w:p>
    <w:p w14:paraId="0E95A89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infer</w:t>
      </w:r>
      <w:proofErr w:type="gramEnd"/>
      <w:r w:rsidRPr="00130981">
        <w:rPr>
          <w:rFonts w:ascii="Courier New" w:eastAsia="Times New Roman" w:hAnsi="Courier New" w:cs="Courier New"/>
          <w:color w:val="000000"/>
          <w:sz w:val="20"/>
          <w:szCs w:val="20"/>
        </w:rPr>
        <w:t>-owner": "^1.0.4",</w:t>
      </w:r>
    </w:p>
    <w:p w14:paraId="1E72A27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lru</w:t>
      </w:r>
      <w:proofErr w:type="spellEnd"/>
      <w:proofErr w:type="gramEnd"/>
      <w:r w:rsidRPr="00130981">
        <w:rPr>
          <w:rFonts w:ascii="Courier New" w:eastAsia="Times New Roman" w:hAnsi="Courier New" w:cs="Courier New"/>
          <w:color w:val="000000"/>
          <w:sz w:val="20"/>
          <w:szCs w:val="20"/>
        </w:rPr>
        <w:t>-cache": "^5.1.1",</w:t>
      </w:r>
    </w:p>
    <w:p w14:paraId="2ED0A79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make</w:t>
      </w:r>
      <w:proofErr w:type="gramEnd"/>
      <w:r w:rsidRPr="00130981">
        <w:rPr>
          <w:rFonts w:ascii="Courier New" w:eastAsia="Times New Roman" w:hAnsi="Courier New" w:cs="Courier New"/>
          <w:color w:val="000000"/>
          <w:sz w:val="20"/>
          <w:szCs w:val="20"/>
        </w:rPr>
        <w:t>-fetch-happen": "^5.0.0",</w:t>
      </w:r>
    </w:p>
    <w:p w14:paraId="15BA5AA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minimatch</w:t>
      </w:r>
      <w:proofErr w:type="spellEnd"/>
      <w:r w:rsidRPr="00130981">
        <w:rPr>
          <w:rFonts w:ascii="Courier New" w:eastAsia="Times New Roman" w:hAnsi="Courier New" w:cs="Courier New"/>
          <w:color w:val="000000"/>
          <w:sz w:val="20"/>
          <w:szCs w:val="20"/>
        </w:rPr>
        <w:t>": "^3.0.4",</w:t>
      </w:r>
    </w:p>
    <w:p w14:paraId="293533E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minipass</w:t>
      </w:r>
      <w:proofErr w:type="spellEnd"/>
      <w:r w:rsidRPr="00130981">
        <w:rPr>
          <w:rFonts w:ascii="Courier New" w:eastAsia="Times New Roman" w:hAnsi="Courier New" w:cs="Courier New"/>
          <w:color w:val="000000"/>
          <w:sz w:val="20"/>
          <w:szCs w:val="20"/>
        </w:rPr>
        <w:t>": "^2.3.5",</w:t>
      </w:r>
    </w:p>
    <w:p w14:paraId="7915005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mississippi</w:t>
      </w:r>
      <w:proofErr w:type="spellEnd"/>
      <w:r w:rsidRPr="00130981">
        <w:rPr>
          <w:rFonts w:ascii="Courier New" w:eastAsia="Times New Roman" w:hAnsi="Courier New" w:cs="Courier New"/>
          <w:color w:val="000000"/>
          <w:sz w:val="20"/>
          <w:szCs w:val="20"/>
        </w:rPr>
        <w:t>": "^3.0.0",</w:t>
      </w:r>
    </w:p>
    <w:p w14:paraId="35BA876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mkdirp</w:t>
      </w:r>
      <w:proofErr w:type="spellEnd"/>
      <w:r w:rsidRPr="00130981">
        <w:rPr>
          <w:rFonts w:ascii="Courier New" w:eastAsia="Times New Roman" w:hAnsi="Courier New" w:cs="Courier New"/>
          <w:color w:val="000000"/>
          <w:sz w:val="20"/>
          <w:szCs w:val="20"/>
        </w:rPr>
        <w:t>": "^0.5.1",</w:t>
      </w:r>
    </w:p>
    <w:p w14:paraId="4FEA7CF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normalize</w:t>
      </w:r>
      <w:proofErr w:type="gramEnd"/>
      <w:r w:rsidRPr="00130981">
        <w:rPr>
          <w:rFonts w:ascii="Courier New" w:eastAsia="Times New Roman" w:hAnsi="Courier New" w:cs="Courier New"/>
          <w:color w:val="000000"/>
          <w:sz w:val="20"/>
          <w:szCs w:val="20"/>
        </w:rPr>
        <w:t>-package-data": "^2.4.0",</w:t>
      </w:r>
    </w:p>
    <w:p w14:paraId="71C9398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npm</w:t>
      </w:r>
      <w:proofErr w:type="spellEnd"/>
      <w:proofErr w:type="gramEnd"/>
      <w:r w:rsidRPr="00130981">
        <w:rPr>
          <w:rFonts w:ascii="Courier New" w:eastAsia="Times New Roman" w:hAnsi="Courier New" w:cs="Courier New"/>
          <w:color w:val="000000"/>
          <w:sz w:val="20"/>
          <w:szCs w:val="20"/>
        </w:rPr>
        <w:t>-normalize-package-bin": "^1.0.0",</w:t>
      </w:r>
    </w:p>
    <w:p w14:paraId="4FB06DB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npm</w:t>
      </w:r>
      <w:proofErr w:type="spellEnd"/>
      <w:proofErr w:type="gramEnd"/>
      <w:r w:rsidRPr="00130981">
        <w:rPr>
          <w:rFonts w:ascii="Courier New" w:eastAsia="Times New Roman" w:hAnsi="Courier New" w:cs="Courier New"/>
          <w:color w:val="000000"/>
          <w:sz w:val="20"/>
          <w:szCs w:val="20"/>
        </w:rPr>
        <w:t>-package-</w:t>
      </w:r>
      <w:proofErr w:type="spellStart"/>
      <w:r w:rsidRPr="00130981">
        <w:rPr>
          <w:rFonts w:ascii="Courier New" w:eastAsia="Times New Roman" w:hAnsi="Courier New" w:cs="Courier New"/>
          <w:color w:val="000000"/>
          <w:sz w:val="20"/>
          <w:szCs w:val="20"/>
        </w:rPr>
        <w:t>arg</w:t>
      </w:r>
      <w:proofErr w:type="spellEnd"/>
      <w:r w:rsidRPr="00130981">
        <w:rPr>
          <w:rFonts w:ascii="Courier New" w:eastAsia="Times New Roman" w:hAnsi="Courier New" w:cs="Courier New"/>
          <w:color w:val="000000"/>
          <w:sz w:val="20"/>
          <w:szCs w:val="20"/>
        </w:rPr>
        <w:t>": "^6.1.0",</w:t>
      </w:r>
    </w:p>
    <w:p w14:paraId="3E6E13E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npm</w:t>
      </w:r>
      <w:proofErr w:type="gramEnd"/>
      <w:r w:rsidRPr="00130981">
        <w:rPr>
          <w:rFonts w:ascii="Courier New" w:eastAsia="Times New Roman" w:hAnsi="Courier New" w:cs="Courier New"/>
          <w:color w:val="000000"/>
          <w:sz w:val="20"/>
          <w:szCs w:val="20"/>
        </w:rPr>
        <w:t>-packlist</w:t>
      </w:r>
      <w:proofErr w:type="spellEnd"/>
      <w:r w:rsidRPr="00130981">
        <w:rPr>
          <w:rFonts w:ascii="Courier New" w:eastAsia="Times New Roman" w:hAnsi="Courier New" w:cs="Courier New"/>
          <w:color w:val="000000"/>
          <w:sz w:val="20"/>
          <w:szCs w:val="20"/>
        </w:rPr>
        <w:t>": "^1.1.12",</w:t>
      </w:r>
    </w:p>
    <w:p w14:paraId="1FFF03A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npm</w:t>
      </w:r>
      <w:proofErr w:type="spellEnd"/>
      <w:proofErr w:type="gramEnd"/>
      <w:r w:rsidRPr="00130981">
        <w:rPr>
          <w:rFonts w:ascii="Courier New" w:eastAsia="Times New Roman" w:hAnsi="Courier New" w:cs="Courier New"/>
          <w:color w:val="000000"/>
          <w:sz w:val="20"/>
          <w:szCs w:val="20"/>
        </w:rPr>
        <w:t>-pick-manifest": "^3.0.0",</w:t>
      </w:r>
    </w:p>
    <w:p w14:paraId="153CCD8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npm</w:t>
      </w:r>
      <w:proofErr w:type="spellEnd"/>
      <w:proofErr w:type="gramEnd"/>
      <w:r w:rsidRPr="00130981">
        <w:rPr>
          <w:rFonts w:ascii="Courier New" w:eastAsia="Times New Roman" w:hAnsi="Courier New" w:cs="Courier New"/>
          <w:color w:val="000000"/>
          <w:sz w:val="20"/>
          <w:szCs w:val="20"/>
        </w:rPr>
        <w:t>-registry-fetch": "^4.0.0",</w:t>
      </w:r>
    </w:p>
    <w:p w14:paraId="58A4968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osenv</w:t>
      </w:r>
      <w:proofErr w:type="spellEnd"/>
      <w:r w:rsidRPr="00130981">
        <w:rPr>
          <w:rFonts w:ascii="Courier New" w:eastAsia="Times New Roman" w:hAnsi="Courier New" w:cs="Courier New"/>
          <w:color w:val="000000"/>
          <w:sz w:val="20"/>
          <w:szCs w:val="20"/>
        </w:rPr>
        <w:t>": "^0.1.5",</w:t>
      </w:r>
    </w:p>
    <w:p w14:paraId="3D3033A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promise</w:t>
      </w:r>
      <w:proofErr w:type="gramEnd"/>
      <w:r w:rsidRPr="00130981">
        <w:rPr>
          <w:rFonts w:ascii="Courier New" w:eastAsia="Times New Roman" w:hAnsi="Courier New" w:cs="Courier New"/>
          <w:color w:val="000000"/>
          <w:sz w:val="20"/>
          <w:szCs w:val="20"/>
        </w:rPr>
        <w:t>-inflight": "^1.0.1",</w:t>
      </w:r>
    </w:p>
    <w:p w14:paraId="7D3B643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promise</w:t>
      </w:r>
      <w:proofErr w:type="gramEnd"/>
      <w:r w:rsidRPr="00130981">
        <w:rPr>
          <w:rFonts w:ascii="Courier New" w:eastAsia="Times New Roman" w:hAnsi="Courier New" w:cs="Courier New"/>
          <w:color w:val="000000"/>
          <w:sz w:val="20"/>
          <w:szCs w:val="20"/>
        </w:rPr>
        <w:t>-retry": "^1.1.1",</w:t>
      </w:r>
    </w:p>
    <w:p w14:paraId="6A8163A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protoduck</w:t>
      </w:r>
      <w:proofErr w:type="spellEnd"/>
      <w:r w:rsidRPr="00130981">
        <w:rPr>
          <w:rFonts w:ascii="Courier New" w:eastAsia="Times New Roman" w:hAnsi="Courier New" w:cs="Courier New"/>
          <w:color w:val="000000"/>
          <w:sz w:val="20"/>
          <w:szCs w:val="20"/>
        </w:rPr>
        <w:t>": "^5.0.1",</w:t>
      </w:r>
    </w:p>
    <w:p w14:paraId="00D9FD3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rimraf</w:t>
      </w:r>
      <w:proofErr w:type="spellEnd"/>
      <w:r w:rsidRPr="00130981">
        <w:rPr>
          <w:rFonts w:ascii="Courier New" w:eastAsia="Times New Roman" w:hAnsi="Courier New" w:cs="Courier New"/>
          <w:color w:val="000000"/>
          <w:sz w:val="20"/>
          <w:szCs w:val="20"/>
        </w:rPr>
        <w:t>": "^2.6.2",</w:t>
      </w:r>
    </w:p>
    <w:p w14:paraId="45D46CF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safe</w:t>
      </w:r>
      <w:proofErr w:type="gramEnd"/>
      <w:r w:rsidRPr="00130981">
        <w:rPr>
          <w:rFonts w:ascii="Courier New" w:eastAsia="Times New Roman" w:hAnsi="Courier New" w:cs="Courier New"/>
          <w:color w:val="000000"/>
          <w:sz w:val="20"/>
          <w:szCs w:val="20"/>
        </w:rPr>
        <w:t>-buffer": "^5.1.2",</w:t>
      </w:r>
    </w:p>
    <w:p w14:paraId="01642F5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semver</w:t>
      </w:r>
      <w:proofErr w:type="spellEnd"/>
      <w:r w:rsidRPr="00130981">
        <w:rPr>
          <w:rFonts w:ascii="Courier New" w:eastAsia="Times New Roman" w:hAnsi="Courier New" w:cs="Courier New"/>
          <w:color w:val="000000"/>
          <w:sz w:val="20"/>
          <w:szCs w:val="20"/>
        </w:rPr>
        <w:t>": "^5.6.0",</w:t>
      </w:r>
    </w:p>
    <w:p w14:paraId="7B79277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ssri</w:t>
      </w:r>
      <w:proofErr w:type="spellEnd"/>
      <w:r w:rsidRPr="00130981">
        <w:rPr>
          <w:rFonts w:ascii="Courier New" w:eastAsia="Times New Roman" w:hAnsi="Courier New" w:cs="Courier New"/>
          <w:color w:val="000000"/>
          <w:sz w:val="20"/>
          <w:szCs w:val="20"/>
        </w:rPr>
        <w:t>": "^6.0.1",</w:t>
      </w:r>
    </w:p>
    <w:p w14:paraId="71EB308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"tar": "^4.4.10",</w:t>
      </w:r>
    </w:p>
    <w:p w14:paraId="66B0C66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unique</w:t>
      </w:r>
      <w:proofErr w:type="gramEnd"/>
      <w:r w:rsidRPr="00130981">
        <w:rPr>
          <w:rFonts w:ascii="Courier New" w:eastAsia="Times New Roman" w:hAnsi="Courier New" w:cs="Courier New"/>
          <w:color w:val="000000"/>
          <w:sz w:val="20"/>
          <w:szCs w:val="20"/>
        </w:rPr>
        <w:t>-filename": "^1.1.1",</w:t>
      </w:r>
    </w:p>
    <w:p w14:paraId="26B8AC9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"which": "^1.3.1"</w:t>
      </w:r>
    </w:p>
    <w:p w14:paraId="15C2262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543D6A7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"dependencies": {</w:t>
      </w:r>
    </w:p>
    <w:p w14:paraId="532A7D6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cacache</w:t>
      </w:r>
      <w:proofErr w:type="spellEnd"/>
      <w:r w:rsidRPr="00130981">
        <w:rPr>
          <w:rFonts w:ascii="Courier New" w:eastAsia="Times New Roman" w:hAnsi="Courier New" w:cs="Courier New"/>
          <w:color w:val="000000"/>
          <w:sz w:val="20"/>
          <w:szCs w:val="20"/>
        </w:rPr>
        <w:t>": {</w:t>
      </w:r>
    </w:p>
    <w:p w14:paraId="201A6D6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"12.0.4",</w:t>
      </w:r>
    </w:p>
    <w:p w14:paraId="30E4DC9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t>
      </w:r>
      <w:proofErr w:type="spellStart"/>
      <w:r w:rsidRPr="00130981">
        <w:rPr>
          <w:rFonts w:ascii="Courier New" w:eastAsia="Times New Roman" w:hAnsi="Courier New" w:cs="Courier New"/>
          <w:color w:val="000000"/>
          <w:sz w:val="20"/>
          <w:szCs w:val="20"/>
        </w:rPr>
        <w:t>cacache</w:t>
      </w:r>
      <w:proofErr w:type="spellEnd"/>
      <w:r w:rsidRPr="00130981">
        <w:rPr>
          <w:rFonts w:ascii="Courier New" w:eastAsia="Times New Roman" w:hAnsi="Courier New" w:cs="Courier New"/>
          <w:color w:val="000000"/>
          <w:sz w:val="20"/>
          <w:szCs w:val="20"/>
        </w:rPr>
        <w:t>/-/cacache-12.0.4.tgz",</w:t>
      </w:r>
    </w:p>
    <w:p w14:paraId="56EF7F9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"sha512-a0tMB40oefvuInr4Cwb3GerbL9xTj1D5yg0T5xrjGCGyfvbxseIXX7BAO/u/hIXdafzOI5JC3wDwHyf24buOAQ==",</w:t>
      </w:r>
    </w:p>
    <w:p w14:paraId="3CFDE16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72BCEC5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54C3506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"bluebird": "^3.5.5",</w:t>
      </w:r>
    </w:p>
    <w:p w14:paraId="63F0128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chownr</w:t>
      </w:r>
      <w:proofErr w:type="spellEnd"/>
      <w:r w:rsidRPr="00130981">
        <w:rPr>
          <w:rFonts w:ascii="Courier New" w:eastAsia="Times New Roman" w:hAnsi="Courier New" w:cs="Courier New"/>
          <w:color w:val="000000"/>
          <w:sz w:val="20"/>
          <w:szCs w:val="20"/>
        </w:rPr>
        <w:t>": "^1.1.1",</w:t>
      </w:r>
    </w:p>
    <w:p w14:paraId="0C0384B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figgy</w:t>
      </w:r>
      <w:proofErr w:type="gramEnd"/>
      <w:r w:rsidRPr="00130981">
        <w:rPr>
          <w:rFonts w:ascii="Courier New" w:eastAsia="Times New Roman" w:hAnsi="Courier New" w:cs="Courier New"/>
          <w:color w:val="000000"/>
          <w:sz w:val="20"/>
          <w:szCs w:val="20"/>
        </w:rPr>
        <w:t>-pudding": "^3.5.1",</w:t>
      </w:r>
    </w:p>
    <w:p w14:paraId="7E07E2E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"glob": "^7.1.4",</w:t>
      </w:r>
    </w:p>
    <w:p w14:paraId="0F98CA7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graceful</w:t>
      </w:r>
      <w:proofErr w:type="gramEnd"/>
      <w:r w:rsidRPr="00130981">
        <w:rPr>
          <w:rFonts w:ascii="Courier New" w:eastAsia="Times New Roman" w:hAnsi="Courier New" w:cs="Courier New"/>
          <w:color w:val="000000"/>
          <w:sz w:val="20"/>
          <w:szCs w:val="20"/>
        </w:rPr>
        <w:t>-fs": "^4.1.15",</w:t>
      </w:r>
    </w:p>
    <w:p w14:paraId="739C8F3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infer</w:t>
      </w:r>
      <w:proofErr w:type="gramEnd"/>
      <w:r w:rsidRPr="00130981">
        <w:rPr>
          <w:rFonts w:ascii="Courier New" w:eastAsia="Times New Roman" w:hAnsi="Courier New" w:cs="Courier New"/>
          <w:color w:val="000000"/>
          <w:sz w:val="20"/>
          <w:szCs w:val="20"/>
        </w:rPr>
        <w:t>-owner": "^1.0.3",</w:t>
      </w:r>
    </w:p>
    <w:p w14:paraId="5830576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lru</w:t>
      </w:r>
      <w:proofErr w:type="spellEnd"/>
      <w:proofErr w:type="gramEnd"/>
      <w:r w:rsidRPr="00130981">
        <w:rPr>
          <w:rFonts w:ascii="Courier New" w:eastAsia="Times New Roman" w:hAnsi="Courier New" w:cs="Courier New"/>
          <w:color w:val="000000"/>
          <w:sz w:val="20"/>
          <w:szCs w:val="20"/>
        </w:rPr>
        <w:t>-cache": "^5.1.1",</w:t>
      </w:r>
    </w:p>
    <w:p w14:paraId="5196CE0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mississippi</w:t>
      </w:r>
      <w:proofErr w:type="spellEnd"/>
      <w:r w:rsidRPr="00130981">
        <w:rPr>
          <w:rFonts w:ascii="Courier New" w:eastAsia="Times New Roman" w:hAnsi="Courier New" w:cs="Courier New"/>
          <w:color w:val="000000"/>
          <w:sz w:val="20"/>
          <w:szCs w:val="20"/>
        </w:rPr>
        <w:t>": "^3.0.0",</w:t>
      </w:r>
    </w:p>
    <w:p w14:paraId="216AF62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mkdirp</w:t>
      </w:r>
      <w:proofErr w:type="spellEnd"/>
      <w:r w:rsidRPr="00130981">
        <w:rPr>
          <w:rFonts w:ascii="Courier New" w:eastAsia="Times New Roman" w:hAnsi="Courier New" w:cs="Courier New"/>
          <w:color w:val="000000"/>
          <w:sz w:val="20"/>
          <w:szCs w:val="20"/>
        </w:rPr>
        <w:t>": "^0.5.1",</w:t>
      </w:r>
    </w:p>
    <w:p w14:paraId="1F72099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move</w:t>
      </w:r>
      <w:proofErr w:type="gramEnd"/>
      <w:r w:rsidRPr="00130981">
        <w:rPr>
          <w:rFonts w:ascii="Courier New" w:eastAsia="Times New Roman" w:hAnsi="Courier New" w:cs="Courier New"/>
          <w:color w:val="000000"/>
          <w:sz w:val="20"/>
          <w:szCs w:val="20"/>
        </w:rPr>
        <w:t>-concurrently": "^1.0.1",</w:t>
      </w:r>
    </w:p>
    <w:p w14:paraId="74E5B98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promise</w:t>
      </w:r>
      <w:proofErr w:type="gramEnd"/>
      <w:r w:rsidRPr="00130981">
        <w:rPr>
          <w:rFonts w:ascii="Courier New" w:eastAsia="Times New Roman" w:hAnsi="Courier New" w:cs="Courier New"/>
          <w:color w:val="000000"/>
          <w:sz w:val="20"/>
          <w:szCs w:val="20"/>
        </w:rPr>
        <w:t>-inflight": "^1.0.1",</w:t>
      </w:r>
    </w:p>
    <w:p w14:paraId="2C0B05D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rimraf</w:t>
      </w:r>
      <w:proofErr w:type="spellEnd"/>
      <w:r w:rsidRPr="00130981">
        <w:rPr>
          <w:rFonts w:ascii="Courier New" w:eastAsia="Times New Roman" w:hAnsi="Courier New" w:cs="Courier New"/>
          <w:color w:val="000000"/>
          <w:sz w:val="20"/>
          <w:szCs w:val="20"/>
        </w:rPr>
        <w:t>": "^2.6.3",</w:t>
      </w:r>
    </w:p>
    <w:p w14:paraId="3DEC2A4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ssri</w:t>
      </w:r>
      <w:proofErr w:type="spellEnd"/>
      <w:r w:rsidRPr="00130981">
        <w:rPr>
          <w:rFonts w:ascii="Courier New" w:eastAsia="Times New Roman" w:hAnsi="Courier New" w:cs="Courier New"/>
          <w:color w:val="000000"/>
          <w:sz w:val="20"/>
          <w:szCs w:val="20"/>
        </w:rPr>
        <w:t>": "^6.0.1",</w:t>
      </w:r>
    </w:p>
    <w:p w14:paraId="281EB47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unique</w:t>
      </w:r>
      <w:proofErr w:type="gramEnd"/>
      <w:r w:rsidRPr="00130981">
        <w:rPr>
          <w:rFonts w:ascii="Courier New" w:eastAsia="Times New Roman" w:hAnsi="Courier New" w:cs="Courier New"/>
          <w:color w:val="000000"/>
          <w:sz w:val="20"/>
          <w:szCs w:val="20"/>
        </w:rPr>
        <w:t>-filename": "^1.1.1",</w:t>
      </w:r>
    </w:p>
    <w:p w14:paraId="3CFE2EC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"y18n": "^4.0.0"</w:t>
      </w:r>
    </w:p>
    <w:p w14:paraId="7E55FB5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398DB8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lastRenderedPageBreak/>
        <w:t xml:space="preserve">        },</w:t>
      </w:r>
    </w:p>
    <w:p w14:paraId="5A2B960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chownr</w:t>
      </w:r>
      <w:proofErr w:type="spellEnd"/>
      <w:r w:rsidRPr="00130981">
        <w:rPr>
          <w:rFonts w:ascii="Courier New" w:eastAsia="Times New Roman" w:hAnsi="Courier New" w:cs="Courier New"/>
          <w:color w:val="000000"/>
          <w:sz w:val="20"/>
          <w:szCs w:val="20"/>
        </w:rPr>
        <w:t>": {</w:t>
      </w:r>
    </w:p>
    <w:p w14:paraId="552844C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"1.1.4",</w:t>
      </w:r>
    </w:p>
    <w:p w14:paraId="04E3F1F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t>
      </w:r>
      <w:proofErr w:type="spellStart"/>
      <w:r w:rsidRPr="00130981">
        <w:rPr>
          <w:rFonts w:ascii="Courier New" w:eastAsia="Times New Roman" w:hAnsi="Courier New" w:cs="Courier New"/>
          <w:color w:val="000000"/>
          <w:sz w:val="20"/>
          <w:szCs w:val="20"/>
        </w:rPr>
        <w:t>chownr</w:t>
      </w:r>
      <w:proofErr w:type="spellEnd"/>
      <w:r w:rsidRPr="00130981">
        <w:rPr>
          <w:rFonts w:ascii="Courier New" w:eastAsia="Times New Roman" w:hAnsi="Courier New" w:cs="Courier New"/>
          <w:color w:val="000000"/>
          <w:sz w:val="20"/>
          <w:szCs w:val="20"/>
        </w:rPr>
        <w:t>/-/chownr-1.1.4.tgz",</w:t>
      </w:r>
    </w:p>
    <w:p w14:paraId="37C58E5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"sha512-jJ0bqzaylmJtVnNgzTeSOs8DPavpbYgEr/b0YL8/2GO3xJEhInFmhKMUnEJQjZumK7KXGFhUy89PrsJWlakBVg==",</w:t>
      </w:r>
    </w:p>
    <w:p w14:paraId="30F310C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77D856D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1889C8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fs</w:t>
      </w:r>
      <w:proofErr w:type="gramEnd"/>
      <w:r w:rsidRPr="00130981">
        <w:rPr>
          <w:rFonts w:ascii="Courier New" w:eastAsia="Times New Roman" w:hAnsi="Courier New" w:cs="Courier New"/>
          <w:color w:val="000000"/>
          <w:sz w:val="20"/>
          <w:szCs w:val="20"/>
        </w:rPr>
        <w:t>-</w:t>
      </w:r>
      <w:proofErr w:type="spellStart"/>
      <w:r w:rsidRPr="00130981">
        <w:rPr>
          <w:rFonts w:ascii="Courier New" w:eastAsia="Times New Roman" w:hAnsi="Courier New" w:cs="Courier New"/>
          <w:color w:val="000000"/>
          <w:sz w:val="20"/>
          <w:szCs w:val="20"/>
        </w:rPr>
        <w:t>minipass</w:t>
      </w:r>
      <w:proofErr w:type="spellEnd"/>
      <w:r w:rsidRPr="00130981">
        <w:rPr>
          <w:rFonts w:ascii="Courier New" w:eastAsia="Times New Roman" w:hAnsi="Courier New" w:cs="Courier New"/>
          <w:color w:val="000000"/>
          <w:sz w:val="20"/>
          <w:szCs w:val="20"/>
        </w:rPr>
        <w:t>": {</w:t>
      </w:r>
    </w:p>
    <w:p w14:paraId="30E9847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"1.2.7",</w:t>
      </w:r>
    </w:p>
    <w:p w14:paraId="098C980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"https://registry.npmjs.org/fs-minipass/-/fs-minipass-1.2.7.tgz",</w:t>
      </w:r>
    </w:p>
    <w:p w14:paraId="71B0747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"sha512-GWSSJGFy4e9GUeCcbIkED+bgAoFyj7XF1mV8rma3QW4NIqX9Kyx79N/PF61H5udOV3aY1IaMLs6pGbH71nlCTA==",</w:t>
      </w:r>
    </w:p>
    <w:p w14:paraId="19700C9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7A9FA1F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5914976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minipass</w:t>
      </w:r>
      <w:proofErr w:type="spellEnd"/>
      <w:r w:rsidRPr="00130981">
        <w:rPr>
          <w:rFonts w:ascii="Courier New" w:eastAsia="Times New Roman" w:hAnsi="Courier New" w:cs="Courier New"/>
          <w:color w:val="000000"/>
          <w:sz w:val="20"/>
          <w:szCs w:val="20"/>
        </w:rPr>
        <w:t>": "^2.6.0"</w:t>
      </w:r>
    </w:p>
    <w:p w14:paraId="060055C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55E6AE1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0DB0C40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hosted</w:t>
      </w:r>
      <w:proofErr w:type="gramEnd"/>
      <w:r w:rsidRPr="00130981">
        <w:rPr>
          <w:rFonts w:ascii="Courier New" w:eastAsia="Times New Roman" w:hAnsi="Courier New" w:cs="Courier New"/>
          <w:color w:val="000000"/>
          <w:sz w:val="20"/>
          <w:szCs w:val="20"/>
        </w:rPr>
        <w:t>-git-info": {</w:t>
      </w:r>
    </w:p>
    <w:p w14:paraId="515D121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"2.8.9",</w:t>
      </w:r>
    </w:p>
    <w:p w14:paraId="7A8AE1A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"https://registry.npmjs.org/hosted-git-info/-/hosted-git-info-2.8.9.tgz",</w:t>
      </w:r>
    </w:p>
    <w:p w14:paraId="3CFEB3F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"sha512-mxIDAb9Lsm6DoOJ7xH+5+X4y1LU/4Hi50L9C5sIswK3JzULS4bwk1FvjdBgvYR4bzT4tuUQiC15FE2f5HbLvYw==",</w:t>
      </w:r>
    </w:p>
    <w:p w14:paraId="124A892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507CA47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58BF2AE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minipass</w:t>
      </w:r>
      <w:proofErr w:type="spellEnd"/>
      <w:r w:rsidRPr="00130981">
        <w:rPr>
          <w:rFonts w:ascii="Courier New" w:eastAsia="Times New Roman" w:hAnsi="Courier New" w:cs="Courier New"/>
          <w:color w:val="000000"/>
          <w:sz w:val="20"/>
          <w:szCs w:val="20"/>
        </w:rPr>
        <w:t>": {</w:t>
      </w:r>
    </w:p>
    <w:p w14:paraId="38DD8B1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"2.9.0",</w:t>
      </w:r>
    </w:p>
    <w:p w14:paraId="262D49B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t>
      </w:r>
      <w:proofErr w:type="spellStart"/>
      <w:r w:rsidRPr="00130981">
        <w:rPr>
          <w:rFonts w:ascii="Courier New" w:eastAsia="Times New Roman" w:hAnsi="Courier New" w:cs="Courier New"/>
          <w:color w:val="000000"/>
          <w:sz w:val="20"/>
          <w:szCs w:val="20"/>
        </w:rPr>
        <w:t>minipass</w:t>
      </w:r>
      <w:proofErr w:type="spellEnd"/>
      <w:r w:rsidRPr="00130981">
        <w:rPr>
          <w:rFonts w:ascii="Courier New" w:eastAsia="Times New Roman" w:hAnsi="Courier New" w:cs="Courier New"/>
          <w:color w:val="000000"/>
          <w:sz w:val="20"/>
          <w:szCs w:val="20"/>
        </w:rPr>
        <w:t>/-/minipass-2.9.0.tgz",</w:t>
      </w:r>
    </w:p>
    <w:p w14:paraId="3271EE5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"sha512-wxfUjg9WebH+CUDX/CdbRlh5SmfZiy/hpkxaRI16Y9W56Pa75sWgd/rvFilSgrauD9NyFymP/+JFV3KwzIsJeg==",</w:t>
      </w:r>
    </w:p>
    <w:p w14:paraId="57D03E1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6AE9E53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2A0A92E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safe</w:t>
      </w:r>
      <w:proofErr w:type="gramEnd"/>
      <w:r w:rsidRPr="00130981">
        <w:rPr>
          <w:rFonts w:ascii="Courier New" w:eastAsia="Times New Roman" w:hAnsi="Courier New" w:cs="Courier New"/>
          <w:color w:val="000000"/>
          <w:sz w:val="20"/>
          <w:szCs w:val="20"/>
        </w:rPr>
        <w:t>-buffer": "^5.1.2",</w:t>
      </w:r>
    </w:p>
    <w:p w14:paraId="72B22C0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yallist</w:t>
      </w:r>
      <w:proofErr w:type="spellEnd"/>
      <w:r w:rsidRPr="00130981">
        <w:rPr>
          <w:rFonts w:ascii="Courier New" w:eastAsia="Times New Roman" w:hAnsi="Courier New" w:cs="Courier New"/>
          <w:color w:val="000000"/>
          <w:sz w:val="20"/>
          <w:szCs w:val="20"/>
        </w:rPr>
        <w:t>": "^3.0.0"</w:t>
      </w:r>
    </w:p>
    <w:p w14:paraId="3850551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7CDD756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56EEAC2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minizlib</w:t>
      </w:r>
      <w:proofErr w:type="spellEnd"/>
      <w:r w:rsidRPr="00130981">
        <w:rPr>
          <w:rFonts w:ascii="Courier New" w:eastAsia="Times New Roman" w:hAnsi="Courier New" w:cs="Courier New"/>
          <w:color w:val="000000"/>
          <w:sz w:val="20"/>
          <w:szCs w:val="20"/>
        </w:rPr>
        <w:t>": {</w:t>
      </w:r>
    </w:p>
    <w:p w14:paraId="1D4FB1E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"1.3.3",</w:t>
      </w:r>
    </w:p>
    <w:p w14:paraId="1567F0C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t>
      </w:r>
      <w:proofErr w:type="spellStart"/>
      <w:r w:rsidRPr="00130981">
        <w:rPr>
          <w:rFonts w:ascii="Courier New" w:eastAsia="Times New Roman" w:hAnsi="Courier New" w:cs="Courier New"/>
          <w:color w:val="000000"/>
          <w:sz w:val="20"/>
          <w:szCs w:val="20"/>
        </w:rPr>
        <w:t>minizlib</w:t>
      </w:r>
      <w:proofErr w:type="spellEnd"/>
      <w:r w:rsidRPr="00130981">
        <w:rPr>
          <w:rFonts w:ascii="Courier New" w:eastAsia="Times New Roman" w:hAnsi="Courier New" w:cs="Courier New"/>
          <w:color w:val="000000"/>
          <w:sz w:val="20"/>
          <w:szCs w:val="20"/>
        </w:rPr>
        <w:t>/-/minizlib-1.3.3.tgz",</w:t>
      </w:r>
    </w:p>
    <w:p w14:paraId="4F8D260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"sha512-6ZYMOEnmVsdCeTJVE0W9ZD+pVnE8h9Hma/iOwwRDsdQoePpoX56/8B6z3P9VNwppJuBKNRuFDRNRqRWexT9G9Q==",</w:t>
      </w:r>
    </w:p>
    <w:p w14:paraId="74F8168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6C8455C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2BDB004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minipass</w:t>
      </w:r>
      <w:proofErr w:type="spellEnd"/>
      <w:r w:rsidRPr="00130981">
        <w:rPr>
          <w:rFonts w:ascii="Courier New" w:eastAsia="Times New Roman" w:hAnsi="Courier New" w:cs="Courier New"/>
          <w:color w:val="000000"/>
          <w:sz w:val="20"/>
          <w:szCs w:val="20"/>
        </w:rPr>
        <w:t>": "^2.9.0"</w:t>
      </w:r>
    </w:p>
    <w:p w14:paraId="0BA6163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7DAFB3F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5898F9F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npm</w:t>
      </w:r>
      <w:proofErr w:type="spellEnd"/>
      <w:proofErr w:type="gramEnd"/>
      <w:r w:rsidRPr="00130981">
        <w:rPr>
          <w:rFonts w:ascii="Courier New" w:eastAsia="Times New Roman" w:hAnsi="Courier New" w:cs="Courier New"/>
          <w:color w:val="000000"/>
          <w:sz w:val="20"/>
          <w:szCs w:val="20"/>
        </w:rPr>
        <w:t>-package-</w:t>
      </w:r>
      <w:proofErr w:type="spellStart"/>
      <w:r w:rsidRPr="00130981">
        <w:rPr>
          <w:rFonts w:ascii="Courier New" w:eastAsia="Times New Roman" w:hAnsi="Courier New" w:cs="Courier New"/>
          <w:color w:val="000000"/>
          <w:sz w:val="20"/>
          <w:szCs w:val="20"/>
        </w:rPr>
        <w:t>arg</w:t>
      </w:r>
      <w:proofErr w:type="spellEnd"/>
      <w:r w:rsidRPr="00130981">
        <w:rPr>
          <w:rFonts w:ascii="Courier New" w:eastAsia="Times New Roman" w:hAnsi="Courier New" w:cs="Courier New"/>
          <w:color w:val="000000"/>
          <w:sz w:val="20"/>
          <w:szCs w:val="20"/>
        </w:rPr>
        <w:t>": {</w:t>
      </w:r>
    </w:p>
    <w:p w14:paraId="7FB9E80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"6.1.1",</w:t>
      </w:r>
    </w:p>
    <w:p w14:paraId="1A06F49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"https://registry.npmjs.org/npm-package-arg/-/npm-package-arg-6.1.1.tgz",</w:t>
      </w:r>
    </w:p>
    <w:p w14:paraId="17E2FAF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lastRenderedPageBreak/>
        <w:t xml:space="preserve">          "integrity": "sha512-qBpssaL3IOZWi5vEKUKW0cO7kzLeT+EQO9W8RsLOZf76KF9E/K9+wH0C7t06HXPpaH8WH5xF1MExLuCwbTqRUg==",</w:t>
      </w:r>
    </w:p>
    <w:p w14:paraId="79C3681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587E272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7AB1F94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hosted</w:t>
      </w:r>
      <w:proofErr w:type="gramEnd"/>
      <w:r w:rsidRPr="00130981">
        <w:rPr>
          <w:rFonts w:ascii="Courier New" w:eastAsia="Times New Roman" w:hAnsi="Courier New" w:cs="Courier New"/>
          <w:color w:val="000000"/>
          <w:sz w:val="20"/>
          <w:szCs w:val="20"/>
        </w:rPr>
        <w:t>-git-info": "^2.7.1",</w:t>
      </w:r>
    </w:p>
    <w:p w14:paraId="18B53CB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osenv</w:t>
      </w:r>
      <w:proofErr w:type="spellEnd"/>
      <w:r w:rsidRPr="00130981">
        <w:rPr>
          <w:rFonts w:ascii="Courier New" w:eastAsia="Times New Roman" w:hAnsi="Courier New" w:cs="Courier New"/>
          <w:color w:val="000000"/>
          <w:sz w:val="20"/>
          <w:szCs w:val="20"/>
        </w:rPr>
        <w:t>": "^0.1.5",</w:t>
      </w:r>
    </w:p>
    <w:p w14:paraId="7BE7E29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semver</w:t>
      </w:r>
      <w:proofErr w:type="spellEnd"/>
      <w:r w:rsidRPr="00130981">
        <w:rPr>
          <w:rFonts w:ascii="Courier New" w:eastAsia="Times New Roman" w:hAnsi="Courier New" w:cs="Courier New"/>
          <w:color w:val="000000"/>
          <w:sz w:val="20"/>
          <w:szCs w:val="20"/>
        </w:rPr>
        <w:t>": "^5.6.0",</w:t>
      </w:r>
    </w:p>
    <w:p w14:paraId="09EDBDF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validate</w:t>
      </w:r>
      <w:proofErr w:type="gramEnd"/>
      <w:r w:rsidRPr="00130981">
        <w:rPr>
          <w:rFonts w:ascii="Courier New" w:eastAsia="Times New Roman" w:hAnsi="Courier New" w:cs="Courier New"/>
          <w:color w:val="000000"/>
          <w:sz w:val="20"/>
          <w:szCs w:val="20"/>
        </w:rPr>
        <w:t>-</w:t>
      </w:r>
      <w:proofErr w:type="spellStart"/>
      <w:r w:rsidRPr="00130981">
        <w:rPr>
          <w:rFonts w:ascii="Courier New" w:eastAsia="Times New Roman" w:hAnsi="Courier New" w:cs="Courier New"/>
          <w:color w:val="000000"/>
          <w:sz w:val="20"/>
          <w:szCs w:val="20"/>
        </w:rPr>
        <w:t>npm</w:t>
      </w:r>
      <w:proofErr w:type="spellEnd"/>
      <w:r w:rsidRPr="00130981">
        <w:rPr>
          <w:rFonts w:ascii="Courier New" w:eastAsia="Times New Roman" w:hAnsi="Courier New" w:cs="Courier New"/>
          <w:color w:val="000000"/>
          <w:sz w:val="20"/>
          <w:szCs w:val="20"/>
        </w:rPr>
        <w:t>-package-name": "^3.0.0"</w:t>
      </w:r>
    </w:p>
    <w:p w14:paraId="009C617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0A535AA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3AC8DB3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npm</w:t>
      </w:r>
      <w:proofErr w:type="spellEnd"/>
      <w:proofErr w:type="gramEnd"/>
      <w:r w:rsidRPr="00130981">
        <w:rPr>
          <w:rFonts w:ascii="Courier New" w:eastAsia="Times New Roman" w:hAnsi="Courier New" w:cs="Courier New"/>
          <w:color w:val="000000"/>
          <w:sz w:val="20"/>
          <w:szCs w:val="20"/>
        </w:rPr>
        <w:t>-pick-manifest": {</w:t>
      </w:r>
    </w:p>
    <w:p w14:paraId="468F5EB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"3.0.2",</w:t>
      </w:r>
    </w:p>
    <w:p w14:paraId="05320A7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"https://registry.npmjs.org/npm-pick-manifest/-/npm-pick-manifest-3.0.2.tgz",</w:t>
      </w:r>
    </w:p>
    <w:p w14:paraId="6BC9667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"sha512-wNprTNg+X5nf+tDi+hbjdHhM4bX+mKqv6XmPh7B5eG+QY9VARfQPfCEH013H5GqfNj6ee8Ij2fg8yk0mzps1Vw==",</w:t>
      </w:r>
    </w:p>
    <w:p w14:paraId="286C527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5EA3C53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4BD2AF9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figgy</w:t>
      </w:r>
      <w:proofErr w:type="gramEnd"/>
      <w:r w:rsidRPr="00130981">
        <w:rPr>
          <w:rFonts w:ascii="Courier New" w:eastAsia="Times New Roman" w:hAnsi="Courier New" w:cs="Courier New"/>
          <w:color w:val="000000"/>
          <w:sz w:val="20"/>
          <w:szCs w:val="20"/>
        </w:rPr>
        <w:t>-pudding": "^3.5.1",</w:t>
      </w:r>
    </w:p>
    <w:p w14:paraId="6CA72C6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npm</w:t>
      </w:r>
      <w:proofErr w:type="spellEnd"/>
      <w:proofErr w:type="gramEnd"/>
      <w:r w:rsidRPr="00130981">
        <w:rPr>
          <w:rFonts w:ascii="Courier New" w:eastAsia="Times New Roman" w:hAnsi="Courier New" w:cs="Courier New"/>
          <w:color w:val="000000"/>
          <w:sz w:val="20"/>
          <w:szCs w:val="20"/>
        </w:rPr>
        <w:t>-package-</w:t>
      </w:r>
      <w:proofErr w:type="spellStart"/>
      <w:r w:rsidRPr="00130981">
        <w:rPr>
          <w:rFonts w:ascii="Courier New" w:eastAsia="Times New Roman" w:hAnsi="Courier New" w:cs="Courier New"/>
          <w:color w:val="000000"/>
          <w:sz w:val="20"/>
          <w:szCs w:val="20"/>
        </w:rPr>
        <w:t>arg</w:t>
      </w:r>
      <w:proofErr w:type="spellEnd"/>
      <w:r w:rsidRPr="00130981">
        <w:rPr>
          <w:rFonts w:ascii="Courier New" w:eastAsia="Times New Roman" w:hAnsi="Courier New" w:cs="Courier New"/>
          <w:color w:val="000000"/>
          <w:sz w:val="20"/>
          <w:szCs w:val="20"/>
        </w:rPr>
        <w:t>": "^6.0.0",</w:t>
      </w:r>
    </w:p>
    <w:p w14:paraId="645FC24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semver</w:t>
      </w:r>
      <w:proofErr w:type="spellEnd"/>
      <w:r w:rsidRPr="00130981">
        <w:rPr>
          <w:rFonts w:ascii="Courier New" w:eastAsia="Times New Roman" w:hAnsi="Courier New" w:cs="Courier New"/>
          <w:color w:val="000000"/>
          <w:sz w:val="20"/>
          <w:szCs w:val="20"/>
        </w:rPr>
        <w:t>": "^5.4.1"</w:t>
      </w:r>
    </w:p>
    <w:p w14:paraId="48AE4EC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212033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812084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rimraf</w:t>
      </w:r>
      <w:proofErr w:type="spellEnd"/>
      <w:r w:rsidRPr="00130981">
        <w:rPr>
          <w:rFonts w:ascii="Courier New" w:eastAsia="Times New Roman" w:hAnsi="Courier New" w:cs="Courier New"/>
          <w:color w:val="000000"/>
          <w:sz w:val="20"/>
          <w:szCs w:val="20"/>
        </w:rPr>
        <w:t>": {</w:t>
      </w:r>
    </w:p>
    <w:p w14:paraId="16D5827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"2.7.1",</w:t>
      </w:r>
    </w:p>
    <w:p w14:paraId="17F9BDF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t>
      </w:r>
      <w:proofErr w:type="spellStart"/>
      <w:r w:rsidRPr="00130981">
        <w:rPr>
          <w:rFonts w:ascii="Courier New" w:eastAsia="Times New Roman" w:hAnsi="Courier New" w:cs="Courier New"/>
          <w:color w:val="000000"/>
          <w:sz w:val="20"/>
          <w:szCs w:val="20"/>
        </w:rPr>
        <w:t>rimraf</w:t>
      </w:r>
      <w:proofErr w:type="spellEnd"/>
      <w:r w:rsidRPr="00130981">
        <w:rPr>
          <w:rFonts w:ascii="Courier New" w:eastAsia="Times New Roman" w:hAnsi="Courier New" w:cs="Courier New"/>
          <w:color w:val="000000"/>
          <w:sz w:val="20"/>
          <w:szCs w:val="20"/>
        </w:rPr>
        <w:t>/-/rimraf-2.7.1.tgz",</w:t>
      </w:r>
    </w:p>
    <w:p w14:paraId="62F92D7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"sha512-uWjbaKIK3T1OSVptzX7Nl6PvQ3qAGtKEtVRjRuazjfL3Bx5eI409VZSqgND+4UNnmzLVdPj9FqFJNPqBZFve4w==",</w:t>
      </w:r>
    </w:p>
    <w:p w14:paraId="0C529A7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57FD2F8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27146B5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"glob": "^7.1.3"</w:t>
      </w:r>
    </w:p>
    <w:p w14:paraId="5567A02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0378026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2E0154D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semver</w:t>
      </w:r>
      <w:proofErr w:type="spellEnd"/>
      <w:r w:rsidRPr="00130981">
        <w:rPr>
          <w:rFonts w:ascii="Courier New" w:eastAsia="Times New Roman" w:hAnsi="Courier New" w:cs="Courier New"/>
          <w:color w:val="000000"/>
          <w:sz w:val="20"/>
          <w:szCs w:val="20"/>
        </w:rPr>
        <w:t>": {</w:t>
      </w:r>
    </w:p>
    <w:p w14:paraId="04211FD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"5.7.1",</w:t>
      </w:r>
    </w:p>
    <w:p w14:paraId="05CE48A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t>
      </w:r>
      <w:proofErr w:type="spellStart"/>
      <w:r w:rsidRPr="00130981">
        <w:rPr>
          <w:rFonts w:ascii="Courier New" w:eastAsia="Times New Roman" w:hAnsi="Courier New" w:cs="Courier New"/>
          <w:color w:val="000000"/>
          <w:sz w:val="20"/>
          <w:szCs w:val="20"/>
        </w:rPr>
        <w:t>semver</w:t>
      </w:r>
      <w:proofErr w:type="spellEnd"/>
      <w:r w:rsidRPr="00130981">
        <w:rPr>
          <w:rFonts w:ascii="Courier New" w:eastAsia="Times New Roman" w:hAnsi="Courier New" w:cs="Courier New"/>
          <w:color w:val="000000"/>
          <w:sz w:val="20"/>
          <w:szCs w:val="20"/>
        </w:rPr>
        <w:t>/-/semver-5.7.1.tgz",</w:t>
      </w:r>
    </w:p>
    <w:p w14:paraId="55C508B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"sha512-sauaDf/PZdVgrLTNYHRtpXa1iRiKcaebiKQ1BJdpQlWH2lCvexQdX55snPFyK7QzpudqbCI0qXFfOasHdyNDGQ==",</w:t>
      </w:r>
    </w:p>
    <w:p w14:paraId="02EBAE6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268F0E3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592161E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ssri</w:t>
      </w:r>
      <w:proofErr w:type="spellEnd"/>
      <w:r w:rsidRPr="00130981">
        <w:rPr>
          <w:rFonts w:ascii="Courier New" w:eastAsia="Times New Roman" w:hAnsi="Courier New" w:cs="Courier New"/>
          <w:color w:val="000000"/>
          <w:sz w:val="20"/>
          <w:szCs w:val="20"/>
        </w:rPr>
        <w:t>": {</w:t>
      </w:r>
    </w:p>
    <w:p w14:paraId="70B5801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"6.0.2",</w:t>
      </w:r>
    </w:p>
    <w:p w14:paraId="7DFF831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t>
      </w:r>
      <w:proofErr w:type="spellStart"/>
      <w:r w:rsidRPr="00130981">
        <w:rPr>
          <w:rFonts w:ascii="Courier New" w:eastAsia="Times New Roman" w:hAnsi="Courier New" w:cs="Courier New"/>
          <w:color w:val="000000"/>
          <w:sz w:val="20"/>
          <w:szCs w:val="20"/>
        </w:rPr>
        <w:t>ssri</w:t>
      </w:r>
      <w:proofErr w:type="spellEnd"/>
      <w:r w:rsidRPr="00130981">
        <w:rPr>
          <w:rFonts w:ascii="Courier New" w:eastAsia="Times New Roman" w:hAnsi="Courier New" w:cs="Courier New"/>
          <w:color w:val="000000"/>
          <w:sz w:val="20"/>
          <w:szCs w:val="20"/>
        </w:rPr>
        <w:t>/-/ssri-6.0.2.tgz",</w:t>
      </w:r>
    </w:p>
    <w:p w14:paraId="4E53EA2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"sha512-cepbSq/neFK7xB6A50KHN0xHDotYzq58wWCa5LeWqnPrHG8GzfEjO/4O8kpmcGW+oaxkvhEJCWgbgNk4/ZV93Q==",</w:t>
      </w:r>
    </w:p>
    <w:p w14:paraId="0449F4C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2440CC7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64EFC37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figgy</w:t>
      </w:r>
      <w:proofErr w:type="gramEnd"/>
      <w:r w:rsidRPr="00130981">
        <w:rPr>
          <w:rFonts w:ascii="Courier New" w:eastAsia="Times New Roman" w:hAnsi="Courier New" w:cs="Courier New"/>
          <w:color w:val="000000"/>
          <w:sz w:val="20"/>
          <w:szCs w:val="20"/>
        </w:rPr>
        <w:t>-pudding": "^3.5.1"</w:t>
      </w:r>
    </w:p>
    <w:p w14:paraId="5D2ACA2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D9B1CA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52A7199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"tar": {</w:t>
      </w:r>
    </w:p>
    <w:p w14:paraId="6F8EB24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"4.4.19",</w:t>
      </w:r>
    </w:p>
    <w:p w14:paraId="5059BBC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"https://registry.npmjs.org/tar/-/tar-4.4.19.tgz",</w:t>
      </w:r>
    </w:p>
    <w:p w14:paraId="1D86DDA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lastRenderedPageBreak/>
        <w:t xml:space="preserve">          "integrity": "sha512-a20gEsvHnWe0ygBY8JbxoM4w3SJdhc7ZAuxkLqh+nvNQN2IOt0B5lLgM490X5Hl8FF0dl0tOf2ewFYAlIFgzVA==",</w:t>
      </w:r>
    </w:p>
    <w:p w14:paraId="59F10C6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0F75BDF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33063BF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chownr</w:t>
      </w:r>
      <w:proofErr w:type="spellEnd"/>
      <w:r w:rsidRPr="00130981">
        <w:rPr>
          <w:rFonts w:ascii="Courier New" w:eastAsia="Times New Roman" w:hAnsi="Courier New" w:cs="Courier New"/>
          <w:color w:val="000000"/>
          <w:sz w:val="20"/>
          <w:szCs w:val="20"/>
        </w:rPr>
        <w:t>": "^1.1.4",</w:t>
      </w:r>
    </w:p>
    <w:p w14:paraId="1137879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fs</w:t>
      </w:r>
      <w:proofErr w:type="gramEnd"/>
      <w:r w:rsidRPr="00130981">
        <w:rPr>
          <w:rFonts w:ascii="Courier New" w:eastAsia="Times New Roman" w:hAnsi="Courier New" w:cs="Courier New"/>
          <w:color w:val="000000"/>
          <w:sz w:val="20"/>
          <w:szCs w:val="20"/>
        </w:rPr>
        <w:t>-</w:t>
      </w:r>
      <w:proofErr w:type="spellStart"/>
      <w:r w:rsidRPr="00130981">
        <w:rPr>
          <w:rFonts w:ascii="Courier New" w:eastAsia="Times New Roman" w:hAnsi="Courier New" w:cs="Courier New"/>
          <w:color w:val="000000"/>
          <w:sz w:val="20"/>
          <w:szCs w:val="20"/>
        </w:rPr>
        <w:t>minipass</w:t>
      </w:r>
      <w:proofErr w:type="spellEnd"/>
      <w:r w:rsidRPr="00130981">
        <w:rPr>
          <w:rFonts w:ascii="Courier New" w:eastAsia="Times New Roman" w:hAnsi="Courier New" w:cs="Courier New"/>
          <w:color w:val="000000"/>
          <w:sz w:val="20"/>
          <w:szCs w:val="20"/>
        </w:rPr>
        <w:t>": "^1.2.7",</w:t>
      </w:r>
    </w:p>
    <w:p w14:paraId="1A5A68C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minipass</w:t>
      </w:r>
      <w:proofErr w:type="spellEnd"/>
      <w:r w:rsidRPr="00130981">
        <w:rPr>
          <w:rFonts w:ascii="Courier New" w:eastAsia="Times New Roman" w:hAnsi="Courier New" w:cs="Courier New"/>
          <w:color w:val="000000"/>
          <w:sz w:val="20"/>
          <w:szCs w:val="20"/>
        </w:rPr>
        <w:t>": "^2.9.0",</w:t>
      </w:r>
    </w:p>
    <w:p w14:paraId="1973675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minizlib</w:t>
      </w:r>
      <w:proofErr w:type="spellEnd"/>
      <w:r w:rsidRPr="00130981">
        <w:rPr>
          <w:rFonts w:ascii="Courier New" w:eastAsia="Times New Roman" w:hAnsi="Courier New" w:cs="Courier New"/>
          <w:color w:val="000000"/>
          <w:sz w:val="20"/>
          <w:szCs w:val="20"/>
        </w:rPr>
        <w:t>": "^1.3.3",</w:t>
      </w:r>
    </w:p>
    <w:p w14:paraId="7B50AA3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mkdirp</w:t>
      </w:r>
      <w:proofErr w:type="spellEnd"/>
      <w:r w:rsidRPr="00130981">
        <w:rPr>
          <w:rFonts w:ascii="Courier New" w:eastAsia="Times New Roman" w:hAnsi="Courier New" w:cs="Courier New"/>
          <w:color w:val="000000"/>
          <w:sz w:val="20"/>
          <w:szCs w:val="20"/>
        </w:rPr>
        <w:t>": "^0.5.5",</w:t>
      </w:r>
    </w:p>
    <w:p w14:paraId="609F7EA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safe</w:t>
      </w:r>
      <w:proofErr w:type="gramEnd"/>
      <w:r w:rsidRPr="00130981">
        <w:rPr>
          <w:rFonts w:ascii="Courier New" w:eastAsia="Times New Roman" w:hAnsi="Courier New" w:cs="Courier New"/>
          <w:color w:val="000000"/>
          <w:sz w:val="20"/>
          <w:szCs w:val="20"/>
        </w:rPr>
        <w:t>-buffer": "^5.2.1",</w:t>
      </w:r>
    </w:p>
    <w:p w14:paraId="61CB028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yallist</w:t>
      </w:r>
      <w:proofErr w:type="spellEnd"/>
      <w:r w:rsidRPr="00130981">
        <w:rPr>
          <w:rFonts w:ascii="Courier New" w:eastAsia="Times New Roman" w:hAnsi="Courier New" w:cs="Courier New"/>
          <w:color w:val="000000"/>
          <w:sz w:val="20"/>
          <w:szCs w:val="20"/>
        </w:rPr>
        <w:t>": "^3.1.1"</w:t>
      </w:r>
    </w:p>
    <w:p w14:paraId="442C7C1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79A134A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"dependencies": {</w:t>
      </w:r>
    </w:p>
    <w:p w14:paraId="386EC52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safe</w:t>
      </w:r>
      <w:proofErr w:type="gramEnd"/>
      <w:r w:rsidRPr="00130981">
        <w:rPr>
          <w:rFonts w:ascii="Courier New" w:eastAsia="Times New Roman" w:hAnsi="Courier New" w:cs="Courier New"/>
          <w:color w:val="000000"/>
          <w:sz w:val="20"/>
          <w:szCs w:val="20"/>
        </w:rPr>
        <w:t>-buffer": {</w:t>
      </w:r>
    </w:p>
    <w:p w14:paraId="0C8DA5F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"5.2.1",</w:t>
      </w:r>
    </w:p>
    <w:p w14:paraId="3124847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"https://registry.npmjs.org/safe-buffer/-/safe-buffer-5.2.1.tgz",</w:t>
      </w:r>
    </w:p>
    <w:p w14:paraId="60FAA89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"sha512-rp3So07KcdmmKbGvgaNxQSJr7bGVSVk5S9Eq1F+ppbRo70+YeaDxkw5Dd8NPN+GD6bjnYm2VuPuCXmpuYvmCXQ==",</w:t>
      </w:r>
    </w:p>
    <w:p w14:paraId="0B2371A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69CB7BE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3E5DA9F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2A4DEFB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0AF17BC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D25206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45A183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pako</w:t>
      </w:r>
      <w:proofErr w:type="spellEnd"/>
      <w:r w:rsidRPr="00130981">
        <w:rPr>
          <w:rFonts w:ascii="Courier New" w:eastAsia="Times New Roman" w:hAnsi="Courier New" w:cs="Courier New"/>
          <w:color w:val="000000"/>
          <w:sz w:val="20"/>
          <w:szCs w:val="20"/>
        </w:rPr>
        <w:t>": {</w:t>
      </w:r>
    </w:p>
    <w:p w14:paraId="4F5EEFE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"1.0.11",</w:t>
      </w:r>
    </w:p>
    <w:p w14:paraId="08277F6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t>
      </w:r>
      <w:proofErr w:type="spellStart"/>
      <w:r w:rsidRPr="00130981">
        <w:rPr>
          <w:rFonts w:ascii="Courier New" w:eastAsia="Times New Roman" w:hAnsi="Courier New" w:cs="Courier New"/>
          <w:color w:val="000000"/>
          <w:sz w:val="20"/>
          <w:szCs w:val="20"/>
        </w:rPr>
        <w:t>pako</w:t>
      </w:r>
      <w:proofErr w:type="spellEnd"/>
      <w:r w:rsidRPr="00130981">
        <w:rPr>
          <w:rFonts w:ascii="Courier New" w:eastAsia="Times New Roman" w:hAnsi="Courier New" w:cs="Courier New"/>
          <w:color w:val="000000"/>
          <w:sz w:val="20"/>
          <w:szCs w:val="20"/>
        </w:rPr>
        <w:t>/-/pako-1.0.11.tgz",</w:t>
      </w:r>
    </w:p>
    <w:p w14:paraId="6E4ED17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"sha512-4hLB8Py4zZce5s4yd9XzopqwVv/yGNhV1Bl8NTmCq1763HeK2+EwVTv+leGeL13Dnh2wfbqowVPXCIO0z4taYw==",</w:t>
      </w:r>
    </w:p>
    <w:p w14:paraId="60C63CD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3018B49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3ED4A5F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parallel</w:t>
      </w:r>
      <w:proofErr w:type="gramEnd"/>
      <w:r w:rsidRPr="00130981">
        <w:rPr>
          <w:rFonts w:ascii="Courier New" w:eastAsia="Times New Roman" w:hAnsi="Courier New" w:cs="Courier New"/>
          <w:color w:val="000000"/>
          <w:sz w:val="20"/>
          <w:szCs w:val="20"/>
        </w:rPr>
        <w:t>-transform": {</w:t>
      </w:r>
    </w:p>
    <w:p w14:paraId="7EF0263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"1.2.0",</w:t>
      </w:r>
    </w:p>
    <w:p w14:paraId="5DF7B16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"https://registry.npmjs.org/parallel-transform/-/parallel-transform-1.2.0.tgz",</w:t>
      </w:r>
    </w:p>
    <w:p w14:paraId="025D7B9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"sha512-P2vSmIu38uIlvdcU7fDkyrxj33gTUy/ABO5ZUbGowxNCopBq/OoD42bP4UmMrJoPyk4Uqf0mu3mtWBhHCZD8yg==",</w:t>
      </w:r>
    </w:p>
    <w:p w14:paraId="575AE1B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5490FF9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59AB49B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"cyclist": "^1.0.1",</w:t>
      </w:r>
    </w:p>
    <w:p w14:paraId="1B37818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"inherits": "^2.0.3",</w:t>
      </w:r>
    </w:p>
    <w:p w14:paraId="3B7079D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readable</w:t>
      </w:r>
      <w:proofErr w:type="gramEnd"/>
      <w:r w:rsidRPr="00130981">
        <w:rPr>
          <w:rFonts w:ascii="Courier New" w:eastAsia="Times New Roman" w:hAnsi="Courier New" w:cs="Courier New"/>
          <w:color w:val="000000"/>
          <w:sz w:val="20"/>
          <w:szCs w:val="20"/>
        </w:rPr>
        <w:t>-stream": "^2.1.5"</w:t>
      </w:r>
    </w:p>
    <w:p w14:paraId="64FF4BF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3111AC7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0E12A03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parse</w:t>
      </w:r>
      <w:proofErr w:type="gramEnd"/>
      <w:r w:rsidRPr="00130981">
        <w:rPr>
          <w:rFonts w:ascii="Courier New" w:eastAsia="Times New Roman" w:hAnsi="Courier New" w:cs="Courier New"/>
          <w:color w:val="000000"/>
          <w:sz w:val="20"/>
          <w:szCs w:val="20"/>
        </w:rPr>
        <w:t>-asn1": {</w:t>
      </w:r>
    </w:p>
    <w:p w14:paraId="7B97F91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"5.1.6",</w:t>
      </w:r>
    </w:p>
    <w:p w14:paraId="103B2B1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"https://registry.npmjs.org/parse-asn1/-/parse-asn1-5.1.6.tgz",</w:t>
      </w:r>
    </w:p>
    <w:p w14:paraId="48F1CFE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"sha512-RnZRo1EPU6JBnra2vGHj0yhp6ebyjBZpmUCLHWiFhxlzvBCCpAuZ7elsBp1PVAbQN0/04VD/19rfzlBSwLstMw==",</w:t>
      </w:r>
    </w:p>
    <w:p w14:paraId="7FC0A42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1C658B7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7EA30E7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"asn1.js": "^5.2.0",</w:t>
      </w:r>
    </w:p>
    <w:p w14:paraId="506FEA9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lastRenderedPageBreak/>
        <w:t xml:space="preserve">        "</w:t>
      </w:r>
      <w:proofErr w:type="spellStart"/>
      <w:proofErr w:type="gramStart"/>
      <w:r w:rsidRPr="00130981">
        <w:rPr>
          <w:rFonts w:ascii="Courier New" w:eastAsia="Times New Roman" w:hAnsi="Courier New" w:cs="Courier New"/>
          <w:color w:val="000000"/>
          <w:sz w:val="20"/>
          <w:szCs w:val="20"/>
        </w:rPr>
        <w:t>browserify</w:t>
      </w:r>
      <w:proofErr w:type="gramEnd"/>
      <w:r w:rsidRPr="00130981">
        <w:rPr>
          <w:rFonts w:ascii="Courier New" w:eastAsia="Times New Roman" w:hAnsi="Courier New" w:cs="Courier New"/>
          <w:color w:val="000000"/>
          <w:sz w:val="20"/>
          <w:szCs w:val="20"/>
        </w:rPr>
        <w:t>-aes</w:t>
      </w:r>
      <w:proofErr w:type="spellEnd"/>
      <w:r w:rsidRPr="00130981">
        <w:rPr>
          <w:rFonts w:ascii="Courier New" w:eastAsia="Times New Roman" w:hAnsi="Courier New" w:cs="Courier New"/>
          <w:color w:val="000000"/>
          <w:sz w:val="20"/>
          <w:szCs w:val="20"/>
        </w:rPr>
        <w:t>": "^1.0.0",</w:t>
      </w:r>
    </w:p>
    <w:p w14:paraId="70867AA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evp</w:t>
      </w:r>
      <w:proofErr w:type="gramEnd"/>
      <w:r w:rsidRPr="00130981">
        <w:rPr>
          <w:rFonts w:ascii="Courier New" w:eastAsia="Times New Roman" w:hAnsi="Courier New" w:cs="Courier New"/>
          <w:color w:val="000000"/>
          <w:sz w:val="20"/>
          <w:szCs w:val="20"/>
        </w:rPr>
        <w:t>_bytestokey</w:t>
      </w:r>
      <w:proofErr w:type="spellEnd"/>
      <w:r w:rsidRPr="00130981">
        <w:rPr>
          <w:rFonts w:ascii="Courier New" w:eastAsia="Times New Roman" w:hAnsi="Courier New" w:cs="Courier New"/>
          <w:color w:val="000000"/>
          <w:sz w:val="20"/>
          <w:szCs w:val="20"/>
        </w:rPr>
        <w:t>": "^1.0.0",</w:t>
      </w:r>
    </w:p>
    <w:p w14:paraId="721BC7B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"pbkdf2": "^3.0.3",</w:t>
      </w:r>
    </w:p>
    <w:p w14:paraId="2ECA4F5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safe</w:t>
      </w:r>
      <w:proofErr w:type="gramEnd"/>
      <w:r w:rsidRPr="00130981">
        <w:rPr>
          <w:rFonts w:ascii="Courier New" w:eastAsia="Times New Roman" w:hAnsi="Courier New" w:cs="Courier New"/>
          <w:color w:val="000000"/>
          <w:sz w:val="20"/>
          <w:szCs w:val="20"/>
        </w:rPr>
        <w:t>-buffer": "^5.1.1"</w:t>
      </w:r>
    </w:p>
    <w:p w14:paraId="2252809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521B0AD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727C0E4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parse</w:t>
      </w:r>
      <w:proofErr w:type="gramEnd"/>
      <w:r w:rsidRPr="00130981">
        <w:rPr>
          <w:rFonts w:ascii="Courier New" w:eastAsia="Times New Roman" w:hAnsi="Courier New" w:cs="Courier New"/>
          <w:color w:val="000000"/>
          <w:sz w:val="20"/>
          <w:szCs w:val="20"/>
        </w:rPr>
        <w:t>-</w:t>
      </w:r>
      <w:proofErr w:type="spellStart"/>
      <w:r w:rsidRPr="00130981">
        <w:rPr>
          <w:rFonts w:ascii="Courier New" w:eastAsia="Times New Roman" w:hAnsi="Courier New" w:cs="Courier New"/>
          <w:color w:val="000000"/>
          <w:sz w:val="20"/>
          <w:szCs w:val="20"/>
        </w:rPr>
        <w:t>json</w:t>
      </w:r>
      <w:proofErr w:type="spellEnd"/>
      <w:r w:rsidRPr="00130981">
        <w:rPr>
          <w:rFonts w:ascii="Courier New" w:eastAsia="Times New Roman" w:hAnsi="Courier New" w:cs="Courier New"/>
          <w:color w:val="000000"/>
          <w:sz w:val="20"/>
          <w:szCs w:val="20"/>
        </w:rPr>
        <w:t>": {</w:t>
      </w:r>
    </w:p>
    <w:p w14:paraId="1C3DC09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"4.0.0",</w:t>
      </w:r>
    </w:p>
    <w:p w14:paraId="0813580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"https://registry.npmjs.org/parse-</w:t>
      </w:r>
      <w:proofErr w:type="spellStart"/>
      <w:r w:rsidRPr="00130981">
        <w:rPr>
          <w:rFonts w:ascii="Courier New" w:eastAsia="Times New Roman" w:hAnsi="Courier New" w:cs="Courier New"/>
          <w:color w:val="000000"/>
          <w:sz w:val="20"/>
          <w:szCs w:val="20"/>
        </w:rPr>
        <w:t>json</w:t>
      </w:r>
      <w:proofErr w:type="spellEnd"/>
      <w:r w:rsidRPr="00130981">
        <w:rPr>
          <w:rFonts w:ascii="Courier New" w:eastAsia="Times New Roman" w:hAnsi="Courier New" w:cs="Courier New"/>
          <w:color w:val="000000"/>
          <w:sz w:val="20"/>
          <w:szCs w:val="20"/>
        </w:rPr>
        <w:t>/-/parse-json-4.0.0.tgz",</w:t>
      </w:r>
    </w:p>
    <w:p w14:paraId="6924A3D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"sha512-aOIos8bujGN93/8Ox/jPLh7RwVnPEysynVFE+fQZyg6jKELEHwzgKdLRFHUgXJL6kylijVSBC4BvN9OmsB48Rw==",</w:t>
      </w:r>
    </w:p>
    <w:p w14:paraId="3DAF2C4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0442753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0497752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error</w:t>
      </w:r>
      <w:proofErr w:type="gramEnd"/>
      <w:r w:rsidRPr="00130981">
        <w:rPr>
          <w:rFonts w:ascii="Courier New" w:eastAsia="Times New Roman" w:hAnsi="Courier New" w:cs="Courier New"/>
          <w:color w:val="000000"/>
          <w:sz w:val="20"/>
          <w:szCs w:val="20"/>
        </w:rPr>
        <w:t>-ex": "^1.3.1",</w:t>
      </w:r>
    </w:p>
    <w:p w14:paraId="41763F8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json</w:t>
      </w:r>
      <w:proofErr w:type="spellEnd"/>
      <w:proofErr w:type="gramEnd"/>
      <w:r w:rsidRPr="00130981">
        <w:rPr>
          <w:rFonts w:ascii="Courier New" w:eastAsia="Times New Roman" w:hAnsi="Courier New" w:cs="Courier New"/>
          <w:color w:val="000000"/>
          <w:sz w:val="20"/>
          <w:szCs w:val="20"/>
        </w:rPr>
        <w:t>-parse-better-errors": "^1.0.1"</w:t>
      </w:r>
    </w:p>
    <w:p w14:paraId="706FAFC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07B8273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3EC41C8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"parse5": {</w:t>
      </w:r>
    </w:p>
    <w:p w14:paraId="04863FF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"6.0.1",</w:t>
      </w:r>
    </w:p>
    <w:p w14:paraId="2D504B3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"https://registry.npmjs.org/parse5/-/parse5-6.0.1.tgz",</w:t>
      </w:r>
    </w:p>
    <w:p w14:paraId="7C62FD3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"sha512-Ofn/CTFzRGTTxwpNEs9PP93gXShHcTq255nzRYSKe8AkVpZY7e1fpmTfOyoIvjP5HG7Z2ZM7VS9PPhQGW2pOpw==",</w:t>
      </w:r>
    </w:p>
    <w:p w14:paraId="7C99C8B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32B670F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1C19AFF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"parse5-htmlparser2-tree-adapter": {</w:t>
      </w:r>
    </w:p>
    <w:p w14:paraId="2081767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"6.0.1",</w:t>
      </w:r>
    </w:p>
    <w:p w14:paraId="21A9BEB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"https://registry.npmjs.org/parse5-htmlparser2-tree-adapter/-/parse5-htmlparser2-tree-adapter-6.0.1.tgz",</w:t>
      </w:r>
    </w:p>
    <w:p w14:paraId="0806616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"sha512-qPuWvbLgvDGilKc5BoicRovlT4MtYT6JfJyBOMDsKoiT+GiuP5qyrPCnR9HcPECIJJmZh5jRndyNThnhhb/vlA==",</w:t>
      </w:r>
    </w:p>
    <w:p w14:paraId="77D2731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5F973E8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4846D25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"parse5": "^6.0.1"</w:t>
      </w:r>
    </w:p>
    <w:p w14:paraId="5FFFC21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71C5196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316CA81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parseqs</w:t>
      </w:r>
      <w:proofErr w:type="spellEnd"/>
      <w:r w:rsidRPr="00130981">
        <w:rPr>
          <w:rFonts w:ascii="Courier New" w:eastAsia="Times New Roman" w:hAnsi="Courier New" w:cs="Courier New"/>
          <w:color w:val="000000"/>
          <w:sz w:val="20"/>
          <w:szCs w:val="20"/>
        </w:rPr>
        <w:t>": {</w:t>
      </w:r>
    </w:p>
    <w:p w14:paraId="30783C4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"0.0.6",</w:t>
      </w:r>
    </w:p>
    <w:p w14:paraId="0FACB70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t>
      </w:r>
      <w:proofErr w:type="spellStart"/>
      <w:r w:rsidRPr="00130981">
        <w:rPr>
          <w:rFonts w:ascii="Courier New" w:eastAsia="Times New Roman" w:hAnsi="Courier New" w:cs="Courier New"/>
          <w:color w:val="000000"/>
          <w:sz w:val="20"/>
          <w:szCs w:val="20"/>
        </w:rPr>
        <w:t>parseqs</w:t>
      </w:r>
      <w:proofErr w:type="spellEnd"/>
      <w:r w:rsidRPr="00130981">
        <w:rPr>
          <w:rFonts w:ascii="Courier New" w:eastAsia="Times New Roman" w:hAnsi="Courier New" w:cs="Courier New"/>
          <w:color w:val="000000"/>
          <w:sz w:val="20"/>
          <w:szCs w:val="20"/>
        </w:rPr>
        <w:t>/-/parseqs-0.0.6.tgz",</w:t>
      </w:r>
    </w:p>
    <w:p w14:paraId="6FF53A9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"sha512-jeAGzMDbfSHHA091hr0r31eYfTig+29g3GKKE/PPbEQ65X0lmMwlEoqmhzu0iztID5uJpZsFlUPDP8ThPL7M8w==",</w:t>
      </w:r>
    </w:p>
    <w:p w14:paraId="2DD67B0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183B1EF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2F1F34D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parseuri</w:t>
      </w:r>
      <w:proofErr w:type="spellEnd"/>
      <w:r w:rsidRPr="00130981">
        <w:rPr>
          <w:rFonts w:ascii="Courier New" w:eastAsia="Times New Roman" w:hAnsi="Courier New" w:cs="Courier New"/>
          <w:color w:val="000000"/>
          <w:sz w:val="20"/>
          <w:szCs w:val="20"/>
        </w:rPr>
        <w:t>": {</w:t>
      </w:r>
    </w:p>
    <w:p w14:paraId="5B3AA01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"0.0.6",</w:t>
      </w:r>
    </w:p>
    <w:p w14:paraId="731BEAC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t>
      </w:r>
      <w:proofErr w:type="spellStart"/>
      <w:r w:rsidRPr="00130981">
        <w:rPr>
          <w:rFonts w:ascii="Courier New" w:eastAsia="Times New Roman" w:hAnsi="Courier New" w:cs="Courier New"/>
          <w:color w:val="000000"/>
          <w:sz w:val="20"/>
          <w:szCs w:val="20"/>
        </w:rPr>
        <w:t>parseuri</w:t>
      </w:r>
      <w:proofErr w:type="spellEnd"/>
      <w:r w:rsidRPr="00130981">
        <w:rPr>
          <w:rFonts w:ascii="Courier New" w:eastAsia="Times New Roman" w:hAnsi="Courier New" w:cs="Courier New"/>
          <w:color w:val="000000"/>
          <w:sz w:val="20"/>
          <w:szCs w:val="20"/>
        </w:rPr>
        <w:t>/-/parseuri-0.0.6.tgz",</w:t>
      </w:r>
    </w:p>
    <w:p w14:paraId="110B4B2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"sha512-AUjen8sAkGgao7UyCX6Ahv0gIK2fABKmYjvP4xmy5JaKvcbTRueIqIPHLAfq30xJddqSE033IOMUSOMCcK3Sow==",</w:t>
      </w:r>
    </w:p>
    <w:p w14:paraId="7950110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0FAA3A4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108A454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parseurl</w:t>
      </w:r>
      <w:proofErr w:type="spellEnd"/>
      <w:r w:rsidRPr="00130981">
        <w:rPr>
          <w:rFonts w:ascii="Courier New" w:eastAsia="Times New Roman" w:hAnsi="Courier New" w:cs="Courier New"/>
          <w:color w:val="000000"/>
          <w:sz w:val="20"/>
          <w:szCs w:val="20"/>
        </w:rPr>
        <w:t>": {</w:t>
      </w:r>
    </w:p>
    <w:p w14:paraId="23918BD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"1.3.3",</w:t>
      </w:r>
    </w:p>
    <w:p w14:paraId="21AD998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t>
      </w:r>
      <w:proofErr w:type="spellStart"/>
      <w:r w:rsidRPr="00130981">
        <w:rPr>
          <w:rFonts w:ascii="Courier New" w:eastAsia="Times New Roman" w:hAnsi="Courier New" w:cs="Courier New"/>
          <w:color w:val="000000"/>
          <w:sz w:val="20"/>
          <w:szCs w:val="20"/>
        </w:rPr>
        <w:t>parseurl</w:t>
      </w:r>
      <w:proofErr w:type="spellEnd"/>
      <w:r w:rsidRPr="00130981">
        <w:rPr>
          <w:rFonts w:ascii="Courier New" w:eastAsia="Times New Roman" w:hAnsi="Courier New" w:cs="Courier New"/>
          <w:color w:val="000000"/>
          <w:sz w:val="20"/>
          <w:szCs w:val="20"/>
        </w:rPr>
        <w:t>/-/parseurl-1.3.3.tgz",</w:t>
      </w:r>
    </w:p>
    <w:p w14:paraId="1BE7D09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lastRenderedPageBreak/>
        <w:t xml:space="preserve">      "integrity": "sha512-CiyeOxFT/JZyN5m0z9PfXw4SCBJ6Sygz1Dpl0wqjlhDEGGBP1GnsUVEL0p63hoG1fcj3fHynXi9NYO4nWOL+qQ==",</w:t>
      </w:r>
    </w:p>
    <w:p w14:paraId="273B31E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24F6A2C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24D015D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pascalcase</w:t>
      </w:r>
      <w:proofErr w:type="spellEnd"/>
      <w:r w:rsidRPr="00130981">
        <w:rPr>
          <w:rFonts w:ascii="Courier New" w:eastAsia="Times New Roman" w:hAnsi="Courier New" w:cs="Courier New"/>
          <w:color w:val="000000"/>
          <w:sz w:val="20"/>
          <w:szCs w:val="20"/>
        </w:rPr>
        <w:t>": {</w:t>
      </w:r>
    </w:p>
    <w:p w14:paraId="5DE2DFF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"0.1.1",</w:t>
      </w:r>
    </w:p>
    <w:p w14:paraId="63B751D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t>
      </w:r>
      <w:proofErr w:type="spellStart"/>
      <w:r w:rsidRPr="00130981">
        <w:rPr>
          <w:rFonts w:ascii="Courier New" w:eastAsia="Times New Roman" w:hAnsi="Courier New" w:cs="Courier New"/>
          <w:color w:val="000000"/>
          <w:sz w:val="20"/>
          <w:szCs w:val="20"/>
        </w:rPr>
        <w:t>pascalcase</w:t>
      </w:r>
      <w:proofErr w:type="spellEnd"/>
      <w:r w:rsidRPr="00130981">
        <w:rPr>
          <w:rFonts w:ascii="Courier New" w:eastAsia="Times New Roman" w:hAnsi="Courier New" w:cs="Courier New"/>
          <w:color w:val="000000"/>
          <w:sz w:val="20"/>
          <w:szCs w:val="20"/>
        </w:rPr>
        <w:t>/-/pascalcase-0.1.1.tgz",</w:t>
      </w:r>
    </w:p>
    <w:p w14:paraId="0ACC4F2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"sha512-XHXfu/yOQRy9vYOtUDVMN60OEJjW013GoObG1o+xwQTpB9eYJX/BjXMsdW13ZDPruFhYYn0AG22w0xgQMwl3Nw==",</w:t>
      </w:r>
    </w:p>
    <w:p w14:paraId="5B06143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1341610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E3469D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path</w:t>
      </w:r>
      <w:proofErr w:type="gramEnd"/>
      <w:r w:rsidRPr="00130981">
        <w:rPr>
          <w:rFonts w:ascii="Courier New" w:eastAsia="Times New Roman" w:hAnsi="Courier New" w:cs="Courier New"/>
          <w:color w:val="000000"/>
          <w:sz w:val="20"/>
          <w:szCs w:val="20"/>
        </w:rPr>
        <w:t>-</w:t>
      </w:r>
      <w:proofErr w:type="spellStart"/>
      <w:r w:rsidRPr="00130981">
        <w:rPr>
          <w:rFonts w:ascii="Courier New" w:eastAsia="Times New Roman" w:hAnsi="Courier New" w:cs="Courier New"/>
          <w:color w:val="000000"/>
          <w:sz w:val="20"/>
          <w:szCs w:val="20"/>
        </w:rPr>
        <w:t>browserify</w:t>
      </w:r>
      <w:proofErr w:type="spellEnd"/>
      <w:r w:rsidRPr="00130981">
        <w:rPr>
          <w:rFonts w:ascii="Courier New" w:eastAsia="Times New Roman" w:hAnsi="Courier New" w:cs="Courier New"/>
          <w:color w:val="000000"/>
          <w:sz w:val="20"/>
          <w:szCs w:val="20"/>
        </w:rPr>
        <w:t>": {</w:t>
      </w:r>
    </w:p>
    <w:p w14:paraId="4BCC3EB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"0.0.1",</w:t>
      </w:r>
    </w:p>
    <w:p w14:paraId="758E800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"https://registry.npmjs.org/path-browserify/-/path-browserify-0.0.1.tgz",</w:t>
      </w:r>
    </w:p>
    <w:p w14:paraId="76D2FB1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"sha512-BapA40NHICOS+USX9SN4tyhq+A2RrN/Ws5F0Z5aMHDp98Fl86lX8Oti8B7uN93L4Ifv4fHOEA+pQw87gmMO/lQ==",</w:t>
      </w:r>
    </w:p>
    <w:p w14:paraId="16F86E9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53B65AD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15C88DE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path</w:t>
      </w:r>
      <w:proofErr w:type="gramEnd"/>
      <w:r w:rsidRPr="00130981">
        <w:rPr>
          <w:rFonts w:ascii="Courier New" w:eastAsia="Times New Roman" w:hAnsi="Courier New" w:cs="Courier New"/>
          <w:color w:val="000000"/>
          <w:sz w:val="20"/>
          <w:szCs w:val="20"/>
        </w:rPr>
        <w:t>-</w:t>
      </w:r>
      <w:proofErr w:type="spellStart"/>
      <w:r w:rsidRPr="00130981">
        <w:rPr>
          <w:rFonts w:ascii="Courier New" w:eastAsia="Times New Roman" w:hAnsi="Courier New" w:cs="Courier New"/>
          <w:color w:val="000000"/>
          <w:sz w:val="20"/>
          <w:szCs w:val="20"/>
        </w:rPr>
        <w:t>dirname</w:t>
      </w:r>
      <w:proofErr w:type="spellEnd"/>
      <w:r w:rsidRPr="00130981">
        <w:rPr>
          <w:rFonts w:ascii="Courier New" w:eastAsia="Times New Roman" w:hAnsi="Courier New" w:cs="Courier New"/>
          <w:color w:val="000000"/>
          <w:sz w:val="20"/>
          <w:szCs w:val="20"/>
        </w:rPr>
        <w:t>": {</w:t>
      </w:r>
    </w:p>
    <w:p w14:paraId="49F7B00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"1.0.2",</w:t>
      </w:r>
    </w:p>
    <w:p w14:paraId="3E29CF3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"https://registry.npmjs.org/path-dirname/-/path-dirname-1.0.2.tgz",</w:t>
      </w:r>
    </w:p>
    <w:p w14:paraId="64FF71C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"sha512-ALzNPpyNq9AqXMBjeymIjFDAkAFH06mHJH/cSBHAgU0s4vfpBn6b2nf8tiRLvagKD8RbTpq2FKTBg7cl9l3c7Q==",</w:t>
      </w:r>
    </w:p>
    <w:p w14:paraId="36BCE8B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08386CE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77B6AB2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path</w:t>
      </w:r>
      <w:proofErr w:type="gramEnd"/>
      <w:r w:rsidRPr="00130981">
        <w:rPr>
          <w:rFonts w:ascii="Courier New" w:eastAsia="Times New Roman" w:hAnsi="Courier New" w:cs="Courier New"/>
          <w:color w:val="000000"/>
          <w:sz w:val="20"/>
          <w:szCs w:val="20"/>
        </w:rPr>
        <w:t>-exists": {</w:t>
      </w:r>
    </w:p>
    <w:p w14:paraId="35D05A0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"3.0.0",</w:t>
      </w:r>
    </w:p>
    <w:p w14:paraId="151A58D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"https://registry.npmjs.org/path-exists/-/path-exists-3.0.0.tgz",</w:t>
      </w:r>
    </w:p>
    <w:p w14:paraId="2ECF26F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"sha512-bpC7GYwiDYQ4wYLe+FA8lhRjhQCMcQGuSgGGqDkg/QerRWw9CmGRT0iSOVRSZJ29NMLZgIzqaljJ63oaL4NIJQ==",</w:t>
      </w:r>
    </w:p>
    <w:p w14:paraId="5C15C88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4ABB199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06D0BBC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path</w:t>
      </w:r>
      <w:proofErr w:type="gramEnd"/>
      <w:r w:rsidRPr="00130981">
        <w:rPr>
          <w:rFonts w:ascii="Courier New" w:eastAsia="Times New Roman" w:hAnsi="Courier New" w:cs="Courier New"/>
          <w:color w:val="000000"/>
          <w:sz w:val="20"/>
          <w:szCs w:val="20"/>
        </w:rPr>
        <w:t>-is-absolute": {</w:t>
      </w:r>
    </w:p>
    <w:p w14:paraId="10C15F1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"1.0.1",</w:t>
      </w:r>
    </w:p>
    <w:p w14:paraId="656906D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"https://registry.npmjs.org/path-is-absolute/-/path-is-absolute-1.0.1.tgz",</w:t>
      </w:r>
    </w:p>
    <w:p w14:paraId="09381CA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"sha512-AVbw3UJ2e9bq64vSaS9Am0fje1Pa8pbGqTTsmXfaIiMpnr5DlDhfJOuLj9Sf95ZPVDAUerDfEk88MPmPe7UCQg=="</w:t>
      </w:r>
    </w:p>
    <w:p w14:paraId="48B0158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2635996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path</w:t>
      </w:r>
      <w:proofErr w:type="gramEnd"/>
      <w:r w:rsidRPr="00130981">
        <w:rPr>
          <w:rFonts w:ascii="Courier New" w:eastAsia="Times New Roman" w:hAnsi="Courier New" w:cs="Courier New"/>
          <w:color w:val="000000"/>
          <w:sz w:val="20"/>
          <w:szCs w:val="20"/>
        </w:rPr>
        <w:t>-is-inside": {</w:t>
      </w:r>
    </w:p>
    <w:p w14:paraId="7149FBD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"1.0.2",</w:t>
      </w:r>
    </w:p>
    <w:p w14:paraId="3E4EA27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"https://registry.npmjs.org/path-is-inside/-/path-is-inside-1.0.2.tgz",</w:t>
      </w:r>
    </w:p>
    <w:p w14:paraId="69BBC71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"sha512-DUWJr3+ULp4zXmol/SZkFf3JGsS9/SIv+Y3Rt93/UjPpDpklB5f1er4O3POIbUuUJ3FXgqte2Q7SrU6zAqwk8w==",</w:t>
      </w:r>
    </w:p>
    <w:p w14:paraId="63D25E2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1871F37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69660D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path</w:t>
      </w:r>
      <w:proofErr w:type="gramEnd"/>
      <w:r w:rsidRPr="00130981">
        <w:rPr>
          <w:rFonts w:ascii="Courier New" w:eastAsia="Times New Roman" w:hAnsi="Courier New" w:cs="Courier New"/>
          <w:color w:val="000000"/>
          <w:sz w:val="20"/>
          <w:szCs w:val="20"/>
        </w:rPr>
        <w:t>-key": {</w:t>
      </w:r>
    </w:p>
    <w:p w14:paraId="320E09E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lastRenderedPageBreak/>
        <w:t xml:space="preserve">      "version": "2.0.1",</w:t>
      </w:r>
    </w:p>
    <w:p w14:paraId="5F9F793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"https://registry.npmjs.org/path-key/-/path-key-2.0.1.tgz",</w:t>
      </w:r>
    </w:p>
    <w:p w14:paraId="03F98AE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"sha512-fEHGKCSmUSDPv4uoj8AlD+joPlq3peND+HRYyxFz4KPw4z926S/b8rIuFs2FYJg3BwsxJf6A9/3eIdLaYC+9Dw==",</w:t>
      </w:r>
    </w:p>
    <w:p w14:paraId="1752463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4A5C695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56424C1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path</w:t>
      </w:r>
      <w:proofErr w:type="gramEnd"/>
      <w:r w:rsidRPr="00130981">
        <w:rPr>
          <w:rFonts w:ascii="Courier New" w:eastAsia="Times New Roman" w:hAnsi="Courier New" w:cs="Courier New"/>
          <w:color w:val="000000"/>
          <w:sz w:val="20"/>
          <w:szCs w:val="20"/>
        </w:rPr>
        <w:t>-parse": {</w:t>
      </w:r>
    </w:p>
    <w:p w14:paraId="486E7A4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"1.0.7",</w:t>
      </w:r>
    </w:p>
    <w:p w14:paraId="5156DBA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"https://registry.npmjs.org/path-parse/-/path-parse-1.0.7.tgz",</w:t>
      </w:r>
    </w:p>
    <w:p w14:paraId="0C355CE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"sha512-LDJzPVEEEPR+y48z93A0Ed0yXb8pAByGWo/k5YYdYgpY2/2EsOsksJrq7lOHxryrVOn1ejG6oAp8ahvOIQD8sw=="</w:t>
      </w:r>
    </w:p>
    <w:p w14:paraId="763ABFF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6E37F0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path</w:t>
      </w:r>
      <w:proofErr w:type="gramEnd"/>
      <w:r w:rsidRPr="00130981">
        <w:rPr>
          <w:rFonts w:ascii="Courier New" w:eastAsia="Times New Roman" w:hAnsi="Courier New" w:cs="Courier New"/>
          <w:color w:val="000000"/>
          <w:sz w:val="20"/>
          <w:szCs w:val="20"/>
        </w:rPr>
        <w:t>-to-</w:t>
      </w:r>
      <w:proofErr w:type="spellStart"/>
      <w:r w:rsidRPr="00130981">
        <w:rPr>
          <w:rFonts w:ascii="Courier New" w:eastAsia="Times New Roman" w:hAnsi="Courier New" w:cs="Courier New"/>
          <w:color w:val="000000"/>
          <w:sz w:val="20"/>
          <w:szCs w:val="20"/>
        </w:rPr>
        <w:t>regexp</w:t>
      </w:r>
      <w:proofErr w:type="spellEnd"/>
      <w:r w:rsidRPr="00130981">
        <w:rPr>
          <w:rFonts w:ascii="Courier New" w:eastAsia="Times New Roman" w:hAnsi="Courier New" w:cs="Courier New"/>
          <w:color w:val="000000"/>
          <w:sz w:val="20"/>
          <w:szCs w:val="20"/>
        </w:rPr>
        <w:t>": {</w:t>
      </w:r>
    </w:p>
    <w:p w14:paraId="208E46E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"0.1.7",</w:t>
      </w:r>
    </w:p>
    <w:p w14:paraId="0D43E23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"https://registry.npmjs.org/path-to-regexp/-/path-to-regexp-0.1.7.tgz",</w:t>
      </w:r>
    </w:p>
    <w:p w14:paraId="0049417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"sha512-5DFkuoqlv1uYQKxy8omFBeJPQcdoE07Kv2sferDCrAq1ohOU+MSDswDIbnx3YAM60qIOnYa53wBhXW0EbMonrQ==",</w:t>
      </w:r>
    </w:p>
    <w:p w14:paraId="1560B5D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3A2CC38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255489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path</w:t>
      </w:r>
      <w:proofErr w:type="gramEnd"/>
      <w:r w:rsidRPr="00130981">
        <w:rPr>
          <w:rFonts w:ascii="Courier New" w:eastAsia="Times New Roman" w:hAnsi="Courier New" w:cs="Courier New"/>
          <w:color w:val="000000"/>
          <w:sz w:val="20"/>
          <w:szCs w:val="20"/>
        </w:rPr>
        <w:t>-type": {</w:t>
      </w:r>
    </w:p>
    <w:p w14:paraId="7CCED09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"4.0.0",</w:t>
      </w:r>
    </w:p>
    <w:p w14:paraId="2526691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"https://registry.npmjs.org/path-type/-/path-type-4.0.0.tgz",</w:t>
      </w:r>
    </w:p>
    <w:p w14:paraId="4D9943A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"sha512-gDKb8aZMDeD/tZWs9P6+q0J9Mwkdl6xMV8TjnGP3qJVJ06bdMgkbBlLU8IdfOsIsFz2BW1rNVT3XuNEl8zPAvw==",</w:t>
      </w:r>
    </w:p>
    <w:p w14:paraId="0BC6653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5526DF1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F49D1A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"pbkdf2": {</w:t>
      </w:r>
    </w:p>
    <w:p w14:paraId="5DFC81A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"3.1.2",</w:t>
      </w:r>
    </w:p>
    <w:p w14:paraId="3B07C8C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"https://registry.npmjs.org/pbkdf2/-/pbkdf2-3.1.2.tgz",</w:t>
      </w:r>
    </w:p>
    <w:p w14:paraId="34AE489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"sha512-iuh7L6jA7JEGu2WxDwtQP1ddOpaJNC4KlDEFfdQajSGgGPNi4OyDc2R7QnbY2bR9QjBVGwgvTdNJZoE7RaxUMA==",</w:t>
      </w:r>
    </w:p>
    <w:p w14:paraId="1D23C1F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7FD4026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036D310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create</w:t>
      </w:r>
      <w:proofErr w:type="gramEnd"/>
      <w:r w:rsidRPr="00130981">
        <w:rPr>
          <w:rFonts w:ascii="Courier New" w:eastAsia="Times New Roman" w:hAnsi="Courier New" w:cs="Courier New"/>
          <w:color w:val="000000"/>
          <w:sz w:val="20"/>
          <w:szCs w:val="20"/>
        </w:rPr>
        <w:t>-hash": "^1.1.2",</w:t>
      </w:r>
    </w:p>
    <w:p w14:paraId="0EFF1DC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create</w:t>
      </w:r>
      <w:proofErr w:type="gramEnd"/>
      <w:r w:rsidRPr="00130981">
        <w:rPr>
          <w:rFonts w:ascii="Courier New" w:eastAsia="Times New Roman" w:hAnsi="Courier New" w:cs="Courier New"/>
          <w:color w:val="000000"/>
          <w:sz w:val="20"/>
          <w:szCs w:val="20"/>
        </w:rPr>
        <w:t>-</w:t>
      </w:r>
      <w:proofErr w:type="spellStart"/>
      <w:r w:rsidRPr="00130981">
        <w:rPr>
          <w:rFonts w:ascii="Courier New" w:eastAsia="Times New Roman" w:hAnsi="Courier New" w:cs="Courier New"/>
          <w:color w:val="000000"/>
          <w:sz w:val="20"/>
          <w:szCs w:val="20"/>
        </w:rPr>
        <w:t>hmac</w:t>
      </w:r>
      <w:proofErr w:type="spellEnd"/>
      <w:r w:rsidRPr="00130981">
        <w:rPr>
          <w:rFonts w:ascii="Courier New" w:eastAsia="Times New Roman" w:hAnsi="Courier New" w:cs="Courier New"/>
          <w:color w:val="000000"/>
          <w:sz w:val="20"/>
          <w:szCs w:val="20"/>
        </w:rPr>
        <w:t>": "^1.1.4",</w:t>
      </w:r>
    </w:p>
    <w:p w14:paraId="6C2650A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"ripemd160": "^2.0.1",</w:t>
      </w:r>
    </w:p>
    <w:p w14:paraId="14F01B9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safe</w:t>
      </w:r>
      <w:proofErr w:type="gramEnd"/>
      <w:r w:rsidRPr="00130981">
        <w:rPr>
          <w:rFonts w:ascii="Courier New" w:eastAsia="Times New Roman" w:hAnsi="Courier New" w:cs="Courier New"/>
          <w:color w:val="000000"/>
          <w:sz w:val="20"/>
          <w:szCs w:val="20"/>
        </w:rPr>
        <w:t>-buffer": "^5.0.1",</w:t>
      </w:r>
    </w:p>
    <w:p w14:paraId="5A5E2C8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"sha.js": "^2.4.8"</w:t>
      </w:r>
    </w:p>
    <w:p w14:paraId="69DEAF8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1F0187C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18C2585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performance</w:t>
      </w:r>
      <w:proofErr w:type="gramEnd"/>
      <w:r w:rsidRPr="00130981">
        <w:rPr>
          <w:rFonts w:ascii="Courier New" w:eastAsia="Times New Roman" w:hAnsi="Courier New" w:cs="Courier New"/>
          <w:color w:val="000000"/>
          <w:sz w:val="20"/>
          <w:szCs w:val="20"/>
        </w:rPr>
        <w:t>-now": {</w:t>
      </w:r>
    </w:p>
    <w:p w14:paraId="72C4289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"2.1.0",</w:t>
      </w:r>
    </w:p>
    <w:p w14:paraId="6A5730E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"https://registry.npmjs.org/performance-now/-/performance-now-2.1.0.tgz",</w:t>
      </w:r>
    </w:p>
    <w:p w14:paraId="2DFB0EC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"sha512-7EAHlyLHI56VEIdK57uwHdHKIaAGbnXPiw0yWbarQZOKaKpvUIgW0jWRVLiatnM+XXlSwsanIBH/hzGMJulMow==",</w:t>
      </w:r>
    </w:p>
    <w:p w14:paraId="137245A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21E7DAD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56C3072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picocolors</w:t>
      </w:r>
      <w:proofErr w:type="spellEnd"/>
      <w:r w:rsidRPr="00130981">
        <w:rPr>
          <w:rFonts w:ascii="Courier New" w:eastAsia="Times New Roman" w:hAnsi="Courier New" w:cs="Courier New"/>
          <w:color w:val="000000"/>
          <w:sz w:val="20"/>
          <w:szCs w:val="20"/>
        </w:rPr>
        <w:t>": {</w:t>
      </w:r>
    </w:p>
    <w:p w14:paraId="12F7357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"1.0.0",</w:t>
      </w:r>
    </w:p>
    <w:p w14:paraId="30CB1A8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lastRenderedPageBreak/>
        <w:t xml:space="preserve">      "resolved": "https://registry.npmjs.org/</w:t>
      </w:r>
      <w:proofErr w:type="spellStart"/>
      <w:r w:rsidRPr="00130981">
        <w:rPr>
          <w:rFonts w:ascii="Courier New" w:eastAsia="Times New Roman" w:hAnsi="Courier New" w:cs="Courier New"/>
          <w:color w:val="000000"/>
          <w:sz w:val="20"/>
          <w:szCs w:val="20"/>
        </w:rPr>
        <w:t>picocolors</w:t>
      </w:r>
      <w:proofErr w:type="spellEnd"/>
      <w:r w:rsidRPr="00130981">
        <w:rPr>
          <w:rFonts w:ascii="Courier New" w:eastAsia="Times New Roman" w:hAnsi="Courier New" w:cs="Courier New"/>
          <w:color w:val="000000"/>
          <w:sz w:val="20"/>
          <w:szCs w:val="20"/>
        </w:rPr>
        <w:t>/-/picocolors-1.0.0.tgz",</w:t>
      </w:r>
    </w:p>
    <w:p w14:paraId="7AC68AE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"sha512-1fygroTLlHu66zi26VoTDv8yRgm0Fccecssto+MhsZ0D/DGW2sm8E8AjW7NU5VVTRt5GxbeZ5qBuJr+HyLYkjQ==",</w:t>
      </w:r>
    </w:p>
    <w:p w14:paraId="2DCADD0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5A8D9EE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06168D9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picomatch</w:t>
      </w:r>
      <w:proofErr w:type="spellEnd"/>
      <w:r w:rsidRPr="00130981">
        <w:rPr>
          <w:rFonts w:ascii="Courier New" w:eastAsia="Times New Roman" w:hAnsi="Courier New" w:cs="Courier New"/>
          <w:color w:val="000000"/>
          <w:sz w:val="20"/>
          <w:szCs w:val="20"/>
        </w:rPr>
        <w:t>": {</w:t>
      </w:r>
    </w:p>
    <w:p w14:paraId="2A439D9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"2.3.1",</w:t>
      </w:r>
    </w:p>
    <w:p w14:paraId="7F02B19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t>
      </w:r>
      <w:proofErr w:type="spellStart"/>
      <w:r w:rsidRPr="00130981">
        <w:rPr>
          <w:rFonts w:ascii="Courier New" w:eastAsia="Times New Roman" w:hAnsi="Courier New" w:cs="Courier New"/>
          <w:color w:val="000000"/>
          <w:sz w:val="20"/>
          <w:szCs w:val="20"/>
        </w:rPr>
        <w:t>picomatch</w:t>
      </w:r>
      <w:proofErr w:type="spellEnd"/>
      <w:r w:rsidRPr="00130981">
        <w:rPr>
          <w:rFonts w:ascii="Courier New" w:eastAsia="Times New Roman" w:hAnsi="Courier New" w:cs="Courier New"/>
          <w:color w:val="000000"/>
          <w:sz w:val="20"/>
          <w:szCs w:val="20"/>
        </w:rPr>
        <w:t>/-/picomatch-2.3.1.tgz",</w:t>
      </w:r>
    </w:p>
    <w:p w14:paraId="25636C4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"sha512-JU3teHTNjmE2VCGFzuY8EXzCDVwEqB2a8fsIvwaStHhAWJEeVd1o1QD80CU6+ZdEXXSLbSsuLwJjkCBWqRQUVA==",</w:t>
      </w:r>
    </w:p>
    <w:p w14:paraId="723DE73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4BDAFEE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2B7164B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pify</w:t>
      </w:r>
      <w:proofErr w:type="spellEnd"/>
      <w:r w:rsidRPr="00130981">
        <w:rPr>
          <w:rFonts w:ascii="Courier New" w:eastAsia="Times New Roman" w:hAnsi="Courier New" w:cs="Courier New"/>
          <w:color w:val="000000"/>
          <w:sz w:val="20"/>
          <w:szCs w:val="20"/>
        </w:rPr>
        <w:t>": {</w:t>
      </w:r>
    </w:p>
    <w:p w14:paraId="3832A6C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"4.0.1",</w:t>
      </w:r>
    </w:p>
    <w:p w14:paraId="0A355E1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t>
      </w:r>
      <w:proofErr w:type="spellStart"/>
      <w:r w:rsidRPr="00130981">
        <w:rPr>
          <w:rFonts w:ascii="Courier New" w:eastAsia="Times New Roman" w:hAnsi="Courier New" w:cs="Courier New"/>
          <w:color w:val="000000"/>
          <w:sz w:val="20"/>
          <w:szCs w:val="20"/>
        </w:rPr>
        <w:t>pify</w:t>
      </w:r>
      <w:proofErr w:type="spellEnd"/>
      <w:r w:rsidRPr="00130981">
        <w:rPr>
          <w:rFonts w:ascii="Courier New" w:eastAsia="Times New Roman" w:hAnsi="Courier New" w:cs="Courier New"/>
          <w:color w:val="000000"/>
          <w:sz w:val="20"/>
          <w:szCs w:val="20"/>
        </w:rPr>
        <w:t>/-/pify-4.0.1.tgz",</w:t>
      </w:r>
    </w:p>
    <w:p w14:paraId="3C674F8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"sha512-uB80kBFb/tfd68bVleG9T5GGsGPjJrLAUpR5PZIrhBnIaRTQRjqdJSsIKkOP6OAIFbj7GOrcudc5pNjZ+geV2g==",</w:t>
      </w:r>
    </w:p>
    <w:p w14:paraId="6261D5B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5E509CC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559A78B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"pinkie": {</w:t>
      </w:r>
    </w:p>
    <w:p w14:paraId="221523A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"2.0.4",</w:t>
      </w:r>
    </w:p>
    <w:p w14:paraId="2006639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"https://registry.npmjs.org/pinkie/-/pinkie-2.0.4.tgz",</w:t>
      </w:r>
    </w:p>
    <w:p w14:paraId="3028479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"sha512-MnUuEycAemtSaeFSjXKW/aroV7akBbY+Sv+RkyqFjgAe73F+MR0TBWKBRDkmfWq/HiFmdavfZ1G7h4SPZXaCSg==",</w:t>
      </w:r>
    </w:p>
    <w:p w14:paraId="14503A1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64D2297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D8DF6F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pinkie</w:t>
      </w:r>
      <w:proofErr w:type="gramEnd"/>
      <w:r w:rsidRPr="00130981">
        <w:rPr>
          <w:rFonts w:ascii="Courier New" w:eastAsia="Times New Roman" w:hAnsi="Courier New" w:cs="Courier New"/>
          <w:color w:val="000000"/>
          <w:sz w:val="20"/>
          <w:szCs w:val="20"/>
        </w:rPr>
        <w:t>-promise": {</w:t>
      </w:r>
    </w:p>
    <w:p w14:paraId="7A489D7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"2.0.1",</w:t>
      </w:r>
    </w:p>
    <w:p w14:paraId="4ECF18D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"https://registry.npmjs.org/pinkie-promise/-/pinkie-promise-2.0.1.tgz",</w:t>
      </w:r>
    </w:p>
    <w:p w14:paraId="79F87B6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"sha512-0Gni6D4UcLTbv9c57DfxDGdr41XfgUjqWZu492f0cIGr16zDU06BWP/RAEvOuo7CQ0CNjHaLlM59YJJFm3NWlw==",</w:t>
      </w:r>
    </w:p>
    <w:p w14:paraId="4CA3A21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3C8F489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5FE1A89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"pinkie": "^2.0.0"</w:t>
      </w:r>
    </w:p>
    <w:p w14:paraId="6F0CB45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556F5C8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2C3C6DB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pkg</w:t>
      </w:r>
      <w:proofErr w:type="gramEnd"/>
      <w:r w:rsidRPr="00130981">
        <w:rPr>
          <w:rFonts w:ascii="Courier New" w:eastAsia="Times New Roman" w:hAnsi="Courier New" w:cs="Courier New"/>
          <w:color w:val="000000"/>
          <w:sz w:val="20"/>
          <w:szCs w:val="20"/>
        </w:rPr>
        <w:t>-</w:t>
      </w:r>
      <w:proofErr w:type="spellStart"/>
      <w:r w:rsidRPr="00130981">
        <w:rPr>
          <w:rFonts w:ascii="Courier New" w:eastAsia="Times New Roman" w:hAnsi="Courier New" w:cs="Courier New"/>
          <w:color w:val="000000"/>
          <w:sz w:val="20"/>
          <w:szCs w:val="20"/>
        </w:rPr>
        <w:t>dir</w:t>
      </w:r>
      <w:proofErr w:type="spellEnd"/>
      <w:r w:rsidRPr="00130981">
        <w:rPr>
          <w:rFonts w:ascii="Courier New" w:eastAsia="Times New Roman" w:hAnsi="Courier New" w:cs="Courier New"/>
          <w:color w:val="000000"/>
          <w:sz w:val="20"/>
          <w:szCs w:val="20"/>
        </w:rPr>
        <w:t>": {</w:t>
      </w:r>
    </w:p>
    <w:p w14:paraId="254B0AA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"3.0.0",</w:t>
      </w:r>
    </w:p>
    <w:p w14:paraId="4AE4B9C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"https://registry.npmjs.org/pkg-</w:t>
      </w:r>
      <w:proofErr w:type="spellStart"/>
      <w:r w:rsidRPr="00130981">
        <w:rPr>
          <w:rFonts w:ascii="Courier New" w:eastAsia="Times New Roman" w:hAnsi="Courier New" w:cs="Courier New"/>
          <w:color w:val="000000"/>
          <w:sz w:val="20"/>
          <w:szCs w:val="20"/>
        </w:rPr>
        <w:t>dir</w:t>
      </w:r>
      <w:proofErr w:type="spellEnd"/>
      <w:r w:rsidRPr="00130981">
        <w:rPr>
          <w:rFonts w:ascii="Courier New" w:eastAsia="Times New Roman" w:hAnsi="Courier New" w:cs="Courier New"/>
          <w:color w:val="000000"/>
          <w:sz w:val="20"/>
          <w:szCs w:val="20"/>
        </w:rPr>
        <w:t>/-/pkg-dir-3.0.0.tgz",</w:t>
      </w:r>
    </w:p>
    <w:p w14:paraId="43B8E77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"sha512-/E57AYkoeQ25qkxMj5PBOVgF8Kiu/h7cYS30Z5+R7WaiCCBfLq58ZI/dSeaEKb9WVJV5n/03QwrN3IeWIFllvw==",</w:t>
      </w:r>
    </w:p>
    <w:p w14:paraId="2794424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7DBE8DC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1252072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find</w:t>
      </w:r>
      <w:proofErr w:type="gramEnd"/>
      <w:r w:rsidRPr="00130981">
        <w:rPr>
          <w:rFonts w:ascii="Courier New" w:eastAsia="Times New Roman" w:hAnsi="Courier New" w:cs="Courier New"/>
          <w:color w:val="000000"/>
          <w:sz w:val="20"/>
          <w:szCs w:val="20"/>
        </w:rPr>
        <w:t>-up": "^3.0.0"</w:t>
      </w:r>
    </w:p>
    <w:p w14:paraId="6FE9206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5D8C38C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76BEB3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pnp</w:t>
      </w:r>
      <w:proofErr w:type="spellEnd"/>
      <w:proofErr w:type="gramEnd"/>
      <w:r w:rsidRPr="00130981">
        <w:rPr>
          <w:rFonts w:ascii="Courier New" w:eastAsia="Times New Roman" w:hAnsi="Courier New" w:cs="Courier New"/>
          <w:color w:val="000000"/>
          <w:sz w:val="20"/>
          <w:szCs w:val="20"/>
        </w:rPr>
        <w:t>-webpack-plugin": {</w:t>
      </w:r>
    </w:p>
    <w:p w14:paraId="322B4F2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"1.6.4",</w:t>
      </w:r>
    </w:p>
    <w:p w14:paraId="42898C6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"https://registry.npmjs.org/pnp-webpack-plugin/-/pnp-webpack-plugin-1.6.4.tgz",</w:t>
      </w:r>
    </w:p>
    <w:p w14:paraId="31DB119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lastRenderedPageBreak/>
        <w:t xml:space="preserve">      "integrity": "sha512-7Wjy+9E3WwLOEL30D+m8TSTF7qJJUJLONBnwQp0518siuMxUQUbgZwssaFX+QKlZkjHZcw/IpZCt/H0srrntSg==",</w:t>
      </w:r>
    </w:p>
    <w:p w14:paraId="3C3EE27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5381C3F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3446EBE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ts</w:t>
      </w:r>
      <w:proofErr w:type="gramEnd"/>
      <w:r w:rsidRPr="00130981">
        <w:rPr>
          <w:rFonts w:ascii="Courier New" w:eastAsia="Times New Roman" w:hAnsi="Courier New" w:cs="Courier New"/>
          <w:color w:val="000000"/>
          <w:sz w:val="20"/>
          <w:szCs w:val="20"/>
        </w:rPr>
        <w:t>-pnp</w:t>
      </w:r>
      <w:proofErr w:type="spellEnd"/>
      <w:r w:rsidRPr="00130981">
        <w:rPr>
          <w:rFonts w:ascii="Courier New" w:eastAsia="Times New Roman" w:hAnsi="Courier New" w:cs="Courier New"/>
          <w:color w:val="000000"/>
          <w:sz w:val="20"/>
          <w:szCs w:val="20"/>
        </w:rPr>
        <w:t>": "^1.1.6"</w:t>
      </w:r>
    </w:p>
    <w:p w14:paraId="1FD5310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50C7664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0CACD37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portfinder</w:t>
      </w:r>
      <w:proofErr w:type="spellEnd"/>
      <w:r w:rsidRPr="00130981">
        <w:rPr>
          <w:rFonts w:ascii="Courier New" w:eastAsia="Times New Roman" w:hAnsi="Courier New" w:cs="Courier New"/>
          <w:color w:val="000000"/>
          <w:sz w:val="20"/>
          <w:szCs w:val="20"/>
        </w:rPr>
        <w:t>": {</w:t>
      </w:r>
    </w:p>
    <w:p w14:paraId="5D3881B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"1.0.32",</w:t>
      </w:r>
    </w:p>
    <w:p w14:paraId="5BD570B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t>
      </w:r>
      <w:proofErr w:type="spellStart"/>
      <w:r w:rsidRPr="00130981">
        <w:rPr>
          <w:rFonts w:ascii="Courier New" w:eastAsia="Times New Roman" w:hAnsi="Courier New" w:cs="Courier New"/>
          <w:color w:val="000000"/>
          <w:sz w:val="20"/>
          <w:szCs w:val="20"/>
        </w:rPr>
        <w:t>portfinder</w:t>
      </w:r>
      <w:proofErr w:type="spellEnd"/>
      <w:r w:rsidRPr="00130981">
        <w:rPr>
          <w:rFonts w:ascii="Courier New" w:eastAsia="Times New Roman" w:hAnsi="Courier New" w:cs="Courier New"/>
          <w:color w:val="000000"/>
          <w:sz w:val="20"/>
          <w:szCs w:val="20"/>
        </w:rPr>
        <w:t>/-/portfinder-1.0.32.tgz",</w:t>
      </w:r>
    </w:p>
    <w:p w14:paraId="26522CD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"sha512-on2ZJVVDXRADWE6jnQaX0ioEylzgBpQk8r55NE4wjXW1ZxO+BgDlY6DXwj20i0V8eB4SenDQ00WEaxfiIQPcxg==",</w:t>
      </w:r>
    </w:p>
    <w:p w14:paraId="39901B5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68749DA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5CD12ED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"async": "^2.6.4",</w:t>
      </w:r>
    </w:p>
    <w:p w14:paraId="5FFDDA4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"debug": "^3.2.7",</w:t>
      </w:r>
    </w:p>
    <w:p w14:paraId="28AB7AC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mkdirp</w:t>
      </w:r>
      <w:proofErr w:type="spellEnd"/>
      <w:r w:rsidRPr="00130981">
        <w:rPr>
          <w:rFonts w:ascii="Courier New" w:eastAsia="Times New Roman" w:hAnsi="Courier New" w:cs="Courier New"/>
          <w:color w:val="000000"/>
          <w:sz w:val="20"/>
          <w:szCs w:val="20"/>
        </w:rPr>
        <w:t>": "^0.5.6"</w:t>
      </w:r>
    </w:p>
    <w:p w14:paraId="559326B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0940702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"dependencies": {</w:t>
      </w:r>
    </w:p>
    <w:p w14:paraId="081B5AD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"debug": {</w:t>
      </w:r>
    </w:p>
    <w:p w14:paraId="1C77C4D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"3.2.7",</w:t>
      </w:r>
    </w:p>
    <w:p w14:paraId="39C644F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"https://registry.npmjs.org/debug/-/debug-3.2.7.tgz",</w:t>
      </w:r>
    </w:p>
    <w:p w14:paraId="064FA22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"sha512-CFjzYYAi4ThfiQvizrFQevTTXHtnCqWfe7x1AhgEscTz6ZbLbfoLRLPugTQyBth6f8ZERVUSyWHFD/7Wu4t1XQ==",</w:t>
      </w:r>
    </w:p>
    <w:p w14:paraId="380D5CE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73B211D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11632B9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ms</w:t>
      </w:r>
      <w:proofErr w:type="spellEnd"/>
      <w:r w:rsidRPr="00130981">
        <w:rPr>
          <w:rFonts w:ascii="Courier New" w:eastAsia="Times New Roman" w:hAnsi="Courier New" w:cs="Courier New"/>
          <w:color w:val="000000"/>
          <w:sz w:val="20"/>
          <w:szCs w:val="20"/>
        </w:rPr>
        <w:t>": "^2.1.1"</w:t>
      </w:r>
    </w:p>
    <w:p w14:paraId="248CFD0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FD3CAF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0B1E1BE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1D21534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22845C8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posix</w:t>
      </w:r>
      <w:proofErr w:type="spellEnd"/>
      <w:proofErr w:type="gramEnd"/>
      <w:r w:rsidRPr="00130981">
        <w:rPr>
          <w:rFonts w:ascii="Courier New" w:eastAsia="Times New Roman" w:hAnsi="Courier New" w:cs="Courier New"/>
          <w:color w:val="000000"/>
          <w:sz w:val="20"/>
          <w:szCs w:val="20"/>
        </w:rPr>
        <w:t>-character-classes": {</w:t>
      </w:r>
    </w:p>
    <w:p w14:paraId="4ADF68E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"0.1.1",</w:t>
      </w:r>
    </w:p>
    <w:p w14:paraId="77C97F4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"https://registry.npmjs.org/posix-character-classes/-/posix-character-classes-0.1.1.tgz",</w:t>
      </w:r>
    </w:p>
    <w:p w14:paraId="08239FB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"sha512-xTgYBc3fuo7Yt7JbiuFxSYGToMoz8fLoE6TC9Wx1P/u+LfeThMOAqmuyECnlBaaJb+u1m9hHiXUEtwW4OzfUJg==",</w:t>
      </w:r>
    </w:p>
    <w:p w14:paraId="59B2942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32E9AAB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9477B4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postcss</w:t>
      </w:r>
      <w:proofErr w:type="spellEnd"/>
      <w:r w:rsidRPr="00130981">
        <w:rPr>
          <w:rFonts w:ascii="Courier New" w:eastAsia="Times New Roman" w:hAnsi="Courier New" w:cs="Courier New"/>
          <w:color w:val="000000"/>
          <w:sz w:val="20"/>
          <w:szCs w:val="20"/>
        </w:rPr>
        <w:t>": {</w:t>
      </w:r>
    </w:p>
    <w:p w14:paraId="56507D1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"7.0.32",</w:t>
      </w:r>
    </w:p>
    <w:p w14:paraId="68DB238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t>
      </w:r>
      <w:proofErr w:type="spellStart"/>
      <w:r w:rsidRPr="00130981">
        <w:rPr>
          <w:rFonts w:ascii="Courier New" w:eastAsia="Times New Roman" w:hAnsi="Courier New" w:cs="Courier New"/>
          <w:color w:val="000000"/>
          <w:sz w:val="20"/>
          <w:szCs w:val="20"/>
        </w:rPr>
        <w:t>postcss</w:t>
      </w:r>
      <w:proofErr w:type="spellEnd"/>
      <w:r w:rsidRPr="00130981">
        <w:rPr>
          <w:rFonts w:ascii="Courier New" w:eastAsia="Times New Roman" w:hAnsi="Courier New" w:cs="Courier New"/>
          <w:color w:val="000000"/>
          <w:sz w:val="20"/>
          <w:szCs w:val="20"/>
        </w:rPr>
        <w:t>/-/postcss-7.0.32.tgz",</w:t>
      </w:r>
    </w:p>
    <w:p w14:paraId="39EF0C3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"sha512-03eXong5NLnNCD05xscnGKGDZ98CyzoqPSMjOe6SuoQY7Z2hIj0Ld1g/O/UQRuOle2aRtiIRDg9tDcTGAkLfKw==",</w:t>
      </w:r>
    </w:p>
    <w:p w14:paraId="22B59FA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2CBBCB6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3B76E53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"chalk": "^2.4.2",</w:t>
      </w:r>
    </w:p>
    <w:p w14:paraId="5B435A2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source</w:t>
      </w:r>
      <w:proofErr w:type="gramEnd"/>
      <w:r w:rsidRPr="00130981">
        <w:rPr>
          <w:rFonts w:ascii="Courier New" w:eastAsia="Times New Roman" w:hAnsi="Courier New" w:cs="Courier New"/>
          <w:color w:val="000000"/>
          <w:sz w:val="20"/>
          <w:szCs w:val="20"/>
        </w:rPr>
        <w:t>-map": "^0.6.1",</w:t>
      </w:r>
    </w:p>
    <w:p w14:paraId="41E72DD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supports</w:t>
      </w:r>
      <w:proofErr w:type="gramEnd"/>
      <w:r w:rsidRPr="00130981">
        <w:rPr>
          <w:rFonts w:ascii="Courier New" w:eastAsia="Times New Roman" w:hAnsi="Courier New" w:cs="Courier New"/>
          <w:color w:val="000000"/>
          <w:sz w:val="20"/>
          <w:szCs w:val="20"/>
        </w:rPr>
        <w:t>-color": "^6.1.0"</w:t>
      </w:r>
    </w:p>
    <w:p w14:paraId="5CD755F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C0AE1E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"dependencies": {</w:t>
      </w:r>
    </w:p>
    <w:p w14:paraId="5888C1E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source</w:t>
      </w:r>
      <w:proofErr w:type="gramEnd"/>
      <w:r w:rsidRPr="00130981">
        <w:rPr>
          <w:rFonts w:ascii="Courier New" w:eastAsia="Times New Roman" w:hAnsi="Courier New" w:cs="Courier New"/>
          <w:color w:val="000000"/>
          <w:sz w:val="20"/>
          <w:szCs w:val="20"/>
        </w:rPr>
        <w:t>-map": {</w:t>
      </w:r>
    </w:p>
    <w:p w14:paraId="11832E6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"0.6.1",</w:t>
      </w:r>
    </w:p>
    <w:p w14:paraId="709818C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lastRenderedPageBreak/>
        <w:t xml:space="preserve">          "resolved": "https://registry.npmjs.org/source-map/-/source-map-0.6.1.tgz",</w:t>
      </w:r>
    </w:p>
    <w:p w14:paraId="15FC8C8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"sha512-UjgapumWlbMhkBgzT7Ykc5YXUT46F0iKu8SGXq0bcwP5dz/h0Plj6enJqjz1Zbq2l5WaqYnrVbwWOWMyF3F47g==",</w:t>
      </w:r>
    </w:p>
    <w:p w14:paraId="14A8BE7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28A07CE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2FE48C4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supports</w:t>
      </w:r>
      <w:proofErr w:type="gramEnd"/>
      <w:r w:rsidRPr="00130981">
        <w:rPr>
          <w:rFonts w:ascii="Courier New" w:eastAsia="Times New Roman" w:hAnsi="Courier New" w:cs="Courier New"/>
          <w:color w:val="000000"/>
          <w:sz w:val="20"/>
          <w:szCs w:val="20"/>
        </w:rPr>
        <w:t>-color": {</w:t>
      </w:r>
    </w:p>
    <w:p w14:paraId="6DE72C6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"6.1.0",</w:t>
      </w:r>
    </w:p>
    <w:p w14:paraId="589F61B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"https://registry.npmjs.org/supports-color/-/supports-color-6.1.0.tgz",</w:t>
      </w:r>
    </w:p>
    <w:p w14:paraId="7575159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"sha512-qe1jfm1Mg7Nq/NSh6XE24gPXROEVsWHxC1LIx//XNlD9iw7YZQGjZNjYN7xGaEG6iKdA8EtNFW6R0gjnVXp+wQ==",</w:t>
      </w:r>
    </w:p>
    <w:p w14:paraId="27C9B60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00589CF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628B27B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has</w:t>
      </w:r>
      <w:proofErr w:type="gramEnd"/>
      <w:r w:rsidRPr="00130981">
        <w:rPr>
          <w:rFonts w:ascii="Courier New" w:eastAsia="Times New Roman" w:hAnsi="Courier New" w:cs="Courier New"/>
          <w:color w:val="000000"/>
          <w:sz w:val="20"/>
          <w:szCs w:val="20"/>
        </w:rPr>
        <w:t>-flag": "^3.0.0"</w:t>
      </w:r>
    </w:p>
    <w:p w14:paraId="0F8086B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50BC981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E233EA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5927BBD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45E67B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postcss</w:t>
      </w:r>
      <w:proofErr w:type="spellEnd"/>
      <w:proofErr w:type="gramEnd"/>
      <w:r w:rsidRPr="00130981">
        <w:rPr>
          <w:rFonts w:ascii="Courier New" w:eastAsia="Times New Roman" w:hAnsi="Courier New" w:cs="Courier New"/>
          <w:color w:val="000000"/>
          <w:sz w:val="20"/>
          <w:szCs w:val="20"/>
        </w:rPr>
        <w:t>-calc": {</w:t>
      </w:r>
    </w:p>
    <w:p w14:paraId="14BEE42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"7.0.5",</w:t>
      </w:r>
    </w:p>
    <w:p w14:paraId="7A4376D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"https://registry.npmjs.org/postcss-calc/-/postcss-calc-7.0.5.tgz",</w:t>
      </w:r>
    </w:p>
    <w:p w14:paraId="0934268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"sha512-1tKHutbGtLtEZF6PT4JSihCHfIVldU72mZ8SdZHIYriIZ9fh9k9aWSppaT8rHsyI3dX+KSR+W+Ix9BMY3AODrg==",</w:t>
      </w:r>
    </w:p>
    <w:p w14:paraId="30B6B08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6B9F20A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52B593C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postcss</w:t>
      </w:r>
      <w:proofErr w:type="spellEnd"/>
      <w:r w:rsidRPr="00130981">
        <w:rPr>
          <w:rFonts w:ascii="Courier New" w:eastAsia="Times New Roman" w:hAnsi="Courier New" w:cs="Courier New"/>
          <w:color w:val="000000"/>
          <w:sz w:val="20"/>
          <w:szCs w:val="20"/>
        </w:rPr>
        <w:t>": "^7.0.27",</w:t>
      </w:r>
    </w:p>
    <w:p w14:paraId="1AF3B1D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postcss</w:t>
      </w:r>
      <w:proofErr w:type="spellEnd"/>
      <w:proofErr w:type="gramEnd"/>
      <w:r w:rsidRPr="00130981">
        <w:rPr>
          <w:rFonts w:ascii="Courier New" w:eastAsia="Times New Roman" w:hAnsi="Courier New" w:cs="Courier New"/>
          <w:color w:val="000000"/>
          <w:sz w:val="20"/>
          <w:szCs w:val="20"/>
        </w:rPr>
        <w:t>-selector-parser": "^6.0.2",</w:t>
      </w:r>
    </w:p>
    <w:p w14:paraId="11F9FF1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postcss</w:t>
      </w:r>
      <w:proofErr w:type="spellEnd"/>
      <w:proofErr w:type="gramEnd"/>
      <w:r w:rsidRPr="00130981">
        <w:rPr>
          <w:rFonts w:ascii="Courier New" w:eastAsia="Times New Roman" w:hAnsi="Courier New" w:cs="Courier New"/>
          <w:color w:val="000000"/>
          <w:sz w:val="20"/>
          <w:szCs w:val="20"/>
        </w:rPr>
        <w:t>-value-parser": "^4.0.2"</w:t>
      </w:r>
    </w:p>
    <w:p w14:paraId="3EBCC0F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A44B8B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96F72F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postcss</w:t>
      </w:r>
      <w:proofErr w:type="gramEnd"/>
      <w:r w:rsidRPr="00130981">
        <w:rPr>
          <w:rFonts w:ascii="Courier New" w:eastAsia="Times New Roman" w:hAnsi="Courier New" w:cs="Courier New"/>
          <w:color w:val="000000"/>
          <w:sz w:val="20"/>
          <w:szCs w:val="20"/>
        </w:rPr>
        <w:t>-colormin</w:t>
      </w:r>
      <w:proofErr w:type="spellEnd"/>
      <w:r w:rsidRPr="00130981">
        <w:rPr>
          <w:rFonts w:ascii="Courier New" w:eastAsia="Times New Roman" w:hAnsi="Courier New" w:cs="Courier New"/>
          <w:color w:val="000000"/>
          <w:sz w:val="20"/>
          <w:szCs w:val="20"/>
        </w:rPr>
        <w:t>": {</w:t>
      </w:r>
    </w:p>
    <w:p w14:paraId="739B2F5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"4.0.3",</w:t>
      </w:r>
    </w:p>
    <w:p w14:paraId="23734DB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"https://registry.npmjs.org/postcss-colormin/-/postcss-colormin-4.0.3.tgz",</w:t>
      </w:r>
    </w:p>
    <w:p w14:paraId="1978E86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"sha512-WyQFAdDZpExQh32j0U0feWisZ0dmOtPl44qYmJKkq9xFWY3p+4qnRzCHeNrkeRhwPHz9bQ3mo0/yVkaply0MNw==",</w:t>
      </w:r>
    </w:p>
    <w:p w14:paraId="4E78947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02E4FD1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25CE1CF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browserslist</w:t>
      </w:r>
      <w:proofErr w:type="spellEnd"/>
      <w:r w:rsidRPr="00130981">
        <w:rPr>
          <w:rFonts w:ascii="Courier New" w:eastAsia="Times New Roman" w:hAnsi="Courier New" w:cs="Courier New"/>
          <w:color w:val="000000"/>
          <w:sz w:val="20"/>
          <w:szCs w:val="20"/>
        </w:rPr>
        <w:t>": "^4.0.0",</w:t>
      </w:r>
    </w:p>
    <w:p w14:paraId="6F3B1A9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"color": "^3.0.0",</w:t>
      </w:r>
    </w:p>
    <w:p w14:paraId="4978B77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"has": "^1.0.0",</w:t>
      </w:r>
    </w:p>
    <w:p w14:paraId="37229C7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postcss</w:t>
      </w:r>
      <w:proofErr w:type="spellEnd"/>
      <w:r w:rsidRPr="00130981">
        <w:rPr>
          <w:rFonts w:ascii="Courier New" w:eastAsia="Times New Roman" w:hAnsi="Courier New" w:cs="Courier New"/>
          <w:color w:val="000000"/>
          <w:sz w:val="20"/>
          <w:szCs w:val="20"/>
        </w:rPr>
        <w:t>": "^7.0.0",</w:t>
      </w:r>
    </w:p>
    <w:p w14:paraId="45D8FAA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postcss</w:t>
      </w:r>
      <w:proofErr w:type="spellEnd"/>
      <w:proofErr w:type="gramEnd"/>
      <w:r w:rsidRPr="00130981">
        <w:rPr>
          <w:rFonts w:ascii="Courier New" w:eastAsia="Times New Roman" w:hAnsi="Courier New" w:cs="Courier New"/>
          <w:color w:val="000000"/>
          <w:sz w:val="20"/>
          <w:szCs w:val="20"/>
        </w:rPr>
        <w:t>-value-parser": "^3.0.0"</w:t>
      </w:r>
    </w:p>
    <w:p w14:paraId="301419A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0E28FEB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"dependencies": {</w:t>
      </w:r>
    </w:p>
    <w:p w14:paraId="55C0DDF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postcss</w:t>
      </w:r>
      <w:proofErr w:type="spellEnd"/>
      <w:proofErr w:type="gramEnd"/>
      <w:r w:rsidRPr="00130981">
        <w:rPr>
          <w:rFonts w:ascii="Courier New" w:eastAsia="Times New Roman" w:hAnsi="Courier New" w:cs="Courier New"/>
          <w:color w:val="000000"/>
          <w:sz w:val="20"/>
          <w:szCs w:val="20"/>
        </w:rPr>
        <w:t>-value-parser": {</w:t>
      </w:r>
    </w:p>
    <w:p w14:paraId="63112A7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"3.3.1",</w:t>
      </w:r>
    </w:p>
    <w:p w14:paraId="2498201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"https://registry.npmjs.org/postcss-value-parser/-/postcss-value-parser-3.3.1.tgz",</w:t>
      </w:r>
    </w:p>
    <w:p w14:paraId="7B13863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"sha512-pISE66AbVkp4fDQ7VHBwRNXzAAKJjw4Vw7nWI/+Q3vuly7SNfgYXvm6i5IgFylHGK5sP/xHAbB7N49OS4gWNyQ==",</w:t>
      </w:r>
    </w:p>
    <w:p w14:paraId="3710DBD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1CCEF50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lastRenderedPageBreak/>
        <w:t xml:space="preserve">        }</w:t>
      </w:r>
    </w:p>
    <w:p w14:paraId="4A9A647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200DAE3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7E0F3D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postcss</w:t>
      </w:r>
      <w:proofErr w:type="spellEnd"/>
      <w:proofErr w:type="gramEnd"/>
      <w:r w:rsidRPr="00130981">
        <w:rPr>
          <w:rFonts w:ascii="Courier New" w:eastAsia="Times New Roman" w:hAnsi="Courier New" w:cs="Courier New"/>
          <w:color w:val="000000"/>
          <w:sz w:val="20"/>
          <w:szCs w:val="20"/>
        </w:rPr>
        <w:t>-convert-values": {</w:t>
      </w:r>
    </w:p>
    <w:p w14:paraId="1BF6FE4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"4.0.1",</w:t>
      </w:r>
    </w:p>
    <w:p w14:paraId="6D85EA1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"https://registry.npmjs.org/postcss-convert-values/-/postcss-convert-values-4.0.1.tgz",</w:t>
      </w:r>
    </w:p>
    <w:p w14:paraId="45718D2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"sha512-Kisdo1y77KUC0Jmn0OXU/COOJbzM8cImvw1ZFsBgBgMgb1iL23Zs/LXRe3r+EZqM3vGYKdQ2YJVQ5VkJI+zEJQ==",</w:t>
      </w:r>
    </w:p>
    <w:p w14:paraId="3041F30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6D1635A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0815322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postcss</w:t>
      </w:r>
      <w:proofErr w:type="spellEnd"/>
      <w:r w:rsidRPr="00130981">
        <w:rPr>
          <w:rFonts w:ascii="Courier New" w:eastAsia="Times New Roman" w:hAnsi="Courier New" w:cs="Courier New"/>
          <w:color w:val="000000"/>
          <w:sz w:val="20"/>
          <w:szCs w:val="20"/>
        </w:rPr>
        <w:t>": "^7.0.0",</w:t>
      </w:r>
    </w:p>
    <w:p w14:paraId="30316D4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postcss</w:t>
      </w:r>
      <w:proofErr w:type="spellEnd"/>
      <w:proofErr w:type="gramEnd"/>
      <w:r w:rsidRPr="00130981">
        <w:rPr>
          <w:rFonts w:ascii="Courier New" w:eastAsia="Times New Roman" w:hAnsi="Courier New" w:cs="Courier New"/>
          <w:color w:val="000000"/>
          <w:sz w:val="20"/>
          <w:szCs w:val="20"/>
        </w:rPr>
        <w:t>-value-parser": "^3.0.0"</w:t>
      </w:r>
    </w:p>
    <w:p w14:paraId="7339898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015E6A0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"dependencies": {</w:t>
      </w:r>
    </w:p>
    <w:p w14:paraId="1E170C0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postcss</w:t>
      </w:r>
      <w:proofErr w:type="spellEnd"/>
      <w:proofErr w:type="gramEnd"/>
      <w:r w:rsidRPr="00130981">
        <w:rPr>
          <w:rFonts w:ascii="Courier New" w:eastAsia="Times New Roman" w:hAnsi="Courier New" w:cs="Courier New"/>
          <w:color w:val="000000"/>
          <w:sz w:val="20"/>
          <w:szCs w:val="20"/>
        </w:rPr>
        <w:t>-value-parser": {</w:t>
      </w:r>
    </w:p>
    <w:p w14:paraId="75352ED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"3.3.1",</w:t>
      </w:r>
    </w:p>
    <w:p w14:paraId="1452488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"https://registry.npmjs.org/postcss-value-parser/-/postcss-value-parser-3.3.1.tgz",</w:t>
      </w:r>
    </w:p>
    <w:p w14:paraId="33B54C9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"sha512-pISE66AbVkp4fDQ7VHBwRNXzAAKJjw4Vw7nWI/+Q3vuly7SNfgYXvm6i5IgFylHGK5sP/xHAbB7N49OS4gWNyQ==",</w:t>
      </w:r>
    </w:p>
    <w:p w14:paraId="4D49209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0975115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B27C69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FFA9CB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7C5A2CA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postcss</w:t>
      </w:r>
      <w:proofErr w:type="spellEnd"/>
      <w:proofErr w:type="gramEnd"/>
      <w:r w:rsidRPr="00130981">
        <w:rPr>
          <w:rFonts w:ascii="Courier New" w:eastAsia="Times New Roman" w:hAnsi="Courier New" w:cs="Courier New"/>
          <w:color w:val="000000"/>
          <w:sz w:val="20"/>
          <w:szCs w:val="20"/>
        </w:rPr>
        <w:t>-discard-comments": {</w:t>
      </w:r>
    </w:p>
    <w:p w14:paraId="2A701AB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"4.0.2",</w:t>
      </w:r>
    </w:p>
    <w:p w14:paraId="29BD0DA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"https://registry.npmjs.org/postcss-discard-comments/-/postcss-discard-comments-4.0.2.tgz",</w:t>
      </w:r>
    </w:p>
    <w:p w14:paraId="54C0DA1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"sha512-RJutN259iuRf3IW7GZyLM5Sw4GLTOH8FmsXBnv8Ab/Tc2k4SR4qbV4DNbyyY4+Sjo362SyDmW2DQ7lBSChrpkg==",</w:t>
      </w:r>
    </w:p>
    <w:p w14:paraId="057A8C5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4966374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7164551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postcss</w:t>
      </w:r>
      <w:proofErr w:type="spellEnd"/>
      <w:r w:rsidRPr="00130981">
        <w:rPr>
          <w:rFonts w:ascii="Courier New" w:eastAsia="Times New Roman" w:hAnsi="Courier New" w:cs="Courier New"/>
          <w:color w:val="000000"/>
          <w:sz w:val="20"/>
          <w:szCs w:val="20"/>
        </w:rPr>
        <w:t>": "^7.0.0"</w:t>
      </w:r>
    </w:p>
    <w:p w14:paraId="3120740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510C86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2FE4DB4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postcss</w:t>
      </w:r>
      <w:proofErr w:type="spellEnd"/>
      <w:proofErr w:type="gramEnd"/>
      <w:r w:rsidRPr="00130981">
        <w:rPr>
          <w:rFonts w:ascii="Courier New" w:eastAsia="Times New Roman" w:hAnsi="Courier New" w:cs="Courier New"/>
          <w:color w:val="000000"/>
          <w:sz w:val="20"/>
          <w:szCs w:val="20"/>
        </w:rPr>
        <w:t>-discard-duplicates": {</w:t>
      </w:r>
    </w:p>
    <w:p w14:paraId="79BE088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"4.0.2",</w:t>
      </w:r>
    </w:p>
    <w:p w14:paraId="0A5A81B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"https://registry.npmjs.org/postcss-discard-duplicates/-/postcss-discard-duplicates-4.0.2.tgz",</w:t>
      </w:r>
    </w:p>
    <w:p w14:paraId="4D2FB67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"sha512-ZNQfR1gPNAiXZhgENFfEglF93pciw0WxMkJeVmw8eF+JZBbMD7jp6C67GqJAXVZP2BWbOztKfbsdmMp/k8c6oQ==",</w:t>
      </w:r>
    </w:p>
    <w:p w14:paraId="3A78547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354D338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6DBE4A6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postcss</w:t>
      </w:r>
      <w:proofErr w:type="spellEnd"/>
      <w:r w:rsidRPr="00130981">
        <w:rPr>
          <w:rFonts w:ascii="Courier New" w:eastAsia="Times New Roman" w:hAnsi="Courier New" w:cs="Courier New"/>
          <w:color w:val="000000"/>
          <w:sz w:val="20"/>
          <w:szCs w:val="20"/>
        </w:rPr>
        <w:t>": "^7.0.0"</w:t>
      </w:r>
    </w:p>
    <w:p w14:paraId="383A6B5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34352C3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76EF2A7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postcss</w:t>
      </w:r>
      <w:proofErr w:type="spellEnd"/>
      <w:proofErr w:type="gramEnd"/>
      <w:r w:rsidRPr="00130981">
        <w:rPr>
          <w:rFonts w:ascii="Courier New" w:eastAsia="Times New Roman" w:hAnsi="Courier New" w:cs="Courier New"/>
          <w:color w:val="000000"/>
          <w:sz w:val="20"/>
          <w:szCs w:val="20"/>
        </w:rPr>
        <w:t>-discard-empty": {</w:t>
      </w:r>
    </w:p>
    <w:p w14:paraId="503D6FF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"4.0.1",</w:t>
      </w:r>
    </w:p>
    <w:p w14:paraId="5FFE763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"https://registry.npmjs.org/postcss-discard-empty/-/postcss-discard-empty-4.0.1.tgz",</w:t>
      </w:r>
    </w:p>
    <w:p w14:paraId="4009B0A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"sha512-B9miTzbznhDjTfjvipfHoqbWKwd0Mj+/fL5s1QOz06wufguil+Xheo4XpOnc4NqKYBCNqqEzgPv2aPBIJLox0w==",</w:t>
      </w:r>
    </w:p>
    <w:p w14:paraId="4ECB225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61F0CFA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lastRenderedPageBreak/>
        <w:t xml:space="preserve">      "requires": {</w:t>
      </w:r>
    </w:p>
    <w:p w14:paraId="6E5BED8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postcss</w:t>
      </w:r>
      <w:proofErr w:type="spellEnd"/>
      <w:r w:rsidRPr="00130981">
        <w:rPr>
          <w:rFonts w:ascii="Courier New" w:eastAsia="Times New Roman" w:hAnsi="Courier New" w:cs="Courier New"/>
          <w:color w:val="000000"/>
          <w:sz w:val="20"/>
          <w:szCs w:val="20"/>
        </w:rPr>
        <w:t>": "^7.0.0"</w:t>
      </w:r>
    </w:p>
    <w:p w14:paraId="57B4FB8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552385C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ECFDB3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postcss</w:t>
      </w:r>
      <w:proofErr w:type="spellEnd"/>
      <w:proofErr w:type="gramEnd"/>
      <w:r w:rsidRPr="00130981">
        <w:rPr>
          <w:rFonts w:ascii="Courier New" w:eastAsia="Times New Roman" w:hAnsi="Courier New" w:cs="Courier New"/>
          <w:color w:val="000000"/>
          <w:sz w:val="20"/>
          <w:szCs w:val="20"/>
        </w:rPr>
        <w:t>-discard-overridden": {</w:t>
      </w:r>
    </w:p>
    <w:p w14:paraId="1718AD9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"4.0.1",</w:t>
      </w:r>
    </w:p>
    <w:p w14:paraId="28C9061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"https://registry.npmjs.org/postcss-discard-overridden/-/postcss-discard-overridden-4.0.1.tgz",</w:t>
      </w:r>
    </w:p>
    <w:p w14:paraId="42FBD16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"sha512-IYY2bEDD7g1XM1IDEsUT4//iEYCxAmP5oDSFMVU/JVvT7gh+l4fmjciLqGgwjdWpQIdb0Che2VX00QObS5+cTg==",</w:t>
      </w:r>
    </w:p>
    <w:p w14:paraId="519D8B4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23F5E0D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2AC05A9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postcss</w:t>
      </w:r>
      <w:proofErr w:type="spellEnd"/>
      <w:r w:rsidRPr="00130981">
        <w:rPr>
          <w:rFonts w:ascii="Courier New" w:eastAsia="Times New Roman" w:hAnsi="Courier New" w:cs="Courier New"/>
          <w:color w:val="000000"/>
          <w:sz w:val="20"/>
          <w:szCs w:val="20"/>
        </w:rPr>
        <w:t>": "^7.0.0"</w:t>
      </w:r>
    </w:p>
    <w:p w14:paraId="3060710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7EDD046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7FFE4AE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postcss</w:t>
      </w:r>
      <w:proofErr w:type="spellEnd"/>
      <w:proofErr w:type="gramEnd"/>
      <w:r w:rsidRPr="00130981">
        <w:rPr>
          <w:rFonts w:ascii="Courier New" w:eastAsia="Times New Roman" w:hAnsi="Courier New" w:cs="Courier New"/>
          <w:color w:val="000000"/>
          <w:sz w:val="20"/>
          <w:szCs w:val="20"/>
        </w:rPr>
        <w:t>-import": {</w:t>
      </w:r>
    </w:p>
    <w:p w14:paraId="598CE41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"12.0.1",</w:t>
      </w:r>
    </w:p>
    <w:p w14:paraId="0D168A7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"https://registry.npmjs.org/postcss-import/-/postcss-import-12.0.1.tgz",</w:t>
      </w:r>
    </w:p>
    <w:p w14:paraId="34CBB23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"sha512-3Gti33dmCjyKBgimqGxL3vcV8w9+bsHwO5UrBawp796+jdardbcFl4RP5w/76BwNL7aGzpKstIfF9I+kdE8pTw==",</w:t>
      </w:r>
    </w:p>
    <w:p w14:paraId="05814C9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4C63F77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3218D24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postcss</w:t>
      </w:r>
      <w:proofErr w:type="spellEnd"/>
      <w:r w:rsidRPr="00130981">
        <w:rPr>
          <w:rFonts w:ascii="Courier New" w:eastAsia="Times New Roman" w:hAnsi="Courier New" w:cs="Courier New"/>
          <w:color w:val="000000"/>
          <w:sz w:val="20"/>
          <w:szCs w:val="20"/>
        </w:rPr>
        <w:t>": "^7.0.1",</w:t>
      </w:r>
    </w:p>
    <w:p w14:paraId="7D474C3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postcss</w:t>
      </w:r>
      <w:proofErr w:type="spellEnd"/>
      <w:proofErr w:type="gramEnd"/>
      <w:r w:rsidRPr="00130981">
        <w:rPr>
          <w:rFonts w:ascii="Courier New" w:eastAsia="Times New Roman" w:hAnsi="Courier New" w:cs="Courier New"/>
          <w:color w:val="000000"/>
          <w:sz w:val="20"/>
          <w:szCs w:val="20"/>
        </w:rPr>
        <w:t>-value-parser": "^3.2.3",</w:t>
      </w:r>
    </w:p>
    <w:p w14:paraId="3344188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read</w:t>
      </w:r>
      <w:proofErr w:type="gramEnd"/>
      <w:r w:rsidRPr="00130981">
        <w:rPr>
          <w:rFonts w:ascii="Courier New" w:eastAsia="Times New Roman" w:hAnsi="Courier New" w:cs="Courier New"/>
          <w:color w:val="000000"/>
          <w:sz w:val="20"/>
          <w:szCs w:val="20"/>
        </w:rPr>
        <w:t>-cache": "^1.0.0",</w:t>
      </w:r>
    </w:p>
    <w:p w14:paraId="566DA33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 "^1.1.7"</w:t>
      </w:r>
    </w:p>
    <w:p w14:paraId="471B93A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07FD491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"dependencies": {</w:t>
      </w:r>
    </w:p>
    <w:p w14:paraId="1AEA9B4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postcss</w:t>
      </w:r>
      <w:proofErr w:type="spellEnd"/>
      <w:proofErr w:type="gramEnd"/>
      <w:r w:rsidRPr="00130981">
        <w:rPr>
          <w:rFonts w:ascii="Courier New" w:eastAsia="Times New Roman" w:hAnsi="Courier New" w:cs="Courier New"/>
          <w:color w:val="000000"/>
          <w:sz w:val="20"/>
          <w:szCs w:val="20"/>
        </w:rPr>
        <w:t>-value-parser": {</w:t>
      </w:r>
    </w:p>
    <w:p w14:paraId="3553C00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"3.3.1",</w:t>
      </w:r>
    </w:p>
    <w:p w14:paraId="68FB4A3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"https://registry.npmjs.org/postcss-value-parser/-/postcss-value-parser-3.3.1.tgz",</w:t>
      </w:r>
    </w:p>
    <w:p w14:paraId="0B5C547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"sha512-pISE66AbVkp4fDQ7VHBwRNXzAAKJjw4Vw7nWI/+Q3vuly7SNfgYXvm6i5IgFylHGK5sP/xHAbB7N49OS4gWNyQ==",</w:t>
      </w:r>
    </w:p>
    <w:p w14:paraId="702028B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1CC636F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7B3776C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19D469F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04F2E3A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postcss</w:t>
      </w:r>
      <w:proofErr w:type="spellEnd"/>
      <w:proofErr w:type="gramEnd"/>
      <w:r w:rsidRPr="00130981">
        <w:rPr>
          <w:rFonts w:ascii="Courier New" w:eastAsia="Times New Roman" w:hAnsi="Courier New" w:cs="Courier New"/>
          <w:color w:val="000000"/>
          <w:sz w:val="20"/>
          <w:szCs w:val="20"/>
        </w:rPr>
        <w:t>-load-config": {</w:t>
      </w:r>
    </w:p>
    <w:p w14:paraId="7514683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"2.1.2",</w:t>
      </w:r>
    </w:p>
    <w:p w14:paraId="2AEEEB0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"https://registry.npmjs.org/postcss-load-config/-/postcss-load-config-2.1.2.tgz",</w:t>
      </w:r>
    </w:p>
    <w:p w14:paraId="2ABC79A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"sha512-/rDeGV6vMUo3mwJZmeHfEDvwnTKKqQ0S7OHUi/kJvvtx3aWtyWG2/0ZWnzCt2keEclwN6Tf0DST2v9kITdOKYw==",</w:t>
      </w:r>
    </w:p>
    <w:p w14:paraId="1B933E3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7AC7130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423108B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cosmiconfig</w:t>
      </w:r>
      <w:proofErr w:type="spellEnd"/>
      <w:r w:rsidRPr="00130981">
        <w:rPr>
          <w:rFonts w:ascii="Courier New" w:eastAsia="Times New Roman" w:hAnsi="Courier New" w:cs="Courier New"/>
          <w:color w:val="000000"/>
          <w:sz w:val="20"/>
          <w:szCs w:val="20"/>
        </w:rPr>
        <w:t>": "^5.0.0",</w:t>
      </w:r>
    </w:p>
    <w:p w14:paraId="6E276DE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import</w:t>
      </w:r>
      <w:proofErr w:type="gramEnd"/>
      <w:r w:rsidRPr="00130981">
        <w:rPr>
          <w:rFonts w:ascii="Courier New" w:eastAsia="Times New Roman" w:hAnsi="Courier New" w:cs="Courier New"/>
          <w:color w:val="000000"/>
          <w:sz w:val="20"/>
          <w:szCs w:val="20"/>
        </w:rPr>
        <w:t>-</w:t>
      </w:r>
      <w:proofErr w:type="spellStart"/>
      <w:r w:rsidRPr="00130981">
        <w:rPr>
          <w:rFonts w:ascii="Courier New" w:eastAsia="Times New Roman" w:hAnsi="Courier New" w:cs="Courier New"/>
          <w:color w:val="000000"/>
          <w:sz w:val="20"/>
          <w:szCs w:val="20"/>
        </w:rPr>
        <w:t>cwd</w:t>
      </w:r>
      <w:proofErr w:type="spellEnd"/>
      <w:r w:rsidRPr="00130981">
        <w:rPr>
          <w:rFonts w:ascii="Courier New" w:eastAsia="Times New Roman" w:hAnsi="Courier New" w:cs="Courier New"/>
          <w:color w:val="000000"/>
          <w:sz w:val="20"/>
          <w:szCs w:val="20"/>
        </w:rPr>
        <w:t>": "^2.0.0"</w:t>
      </w:r>
    </w:p>
    <w:p w14:paraId="79B01D9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746B3E2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513D6A5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postcss</w:t>
      </w:r>
      <w:proofErr w:type="spellEnd"/>
      <w:proofErr w:type="gramEnd"/>
      <w:r w:rsidRPr="00130981">
        <w:rPr>
          <w:rFonts w:ascii="Courier New" w:eastAsia="Times New Roman" w:hAnsi="Courier New" w:cs="Courier New"/>
          <w:color w:val="000000"/>
          <w:sz w:val="20"/>
          <w:szCs w:val="20"/>
        </w:rPr>
        <w:t>-loader": {</w:t>
      </w:r>
    </w:p>
    <w:p w14:paraId="3C2465C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"3.0.0",</w:t>
      </w:r>
    </w:p>
    <w:p w14:paraId="5B61D15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"https://registry.npmjs.org/postcss-loader/-/postcss-loader-3.0.0.tgz",</w:t>
      </w:r>
    </w:p>
    <w:p w14:paraId="52A90A7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lastRenderedPageBreak/>
        <w:t xml:space="preserve">      "integrity": "sha512-cLWoDEY5OwHcAjDnkyRQzAXfs2jrKjXpO/HQFcc5b5u/r7aa471wdmChmwfnv7x2u840iat/wi0lQ5nbRgSkUA==",</w:t>
      </w:r>
    </w:p>
    <w:p w14:paraId="3A0252F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063687C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7502DAC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loader</w:t>
      </w:r>
      <w:proofErr w:type="gramEnd"/>
      <w:r w:rsidRPr="00130981">
        <w:rPr>
          <w:rFonts w:ascii="Courier New" w:eastAsia="Times New Roman" w:hAnsi="Courier New" w:cs="Courier New"/>
          <w:color w:val="000000"/>
          <w:sz w:val="20"/>
          <w:szCs w:val="20"/>
        </w:rPr>
        <w:t>-utils": "^1.1.0",</w:t>
      </w:r>
    </w:p>
    <w:p w14:paraId="098F816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postcss</w:t>
      </w:r>
      <w:proofErr w:type="spellEnd"/>
      <w:r w:rsidRPr="00130981">
        <w:rPr>
          <w:rFonts w:ascii="Courier New" w:eastAsia="Times New Roman" w:hAnsi="Courier New" w:cs="Courier New"/>
          <w:color w:val="000000"/>
          <w:sz w:val="20"/>
          <w:szCs w:val="20"/>
        </w:rPr>
        <w:t>": "^7.0.0",</w:t>
      </w:r>
    </w:p>
    <w:p w14:paraId="6162F03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postcss</w:t>
      </w:r>
      <w:proofErr w:type="spellEnd"/>
      <w:proofErr w:type="gramEnd"/>
      <w:r w:rsidRPr="00130981">
        <w:rPr>
          <w:rFonts w:ascii="Courier New" w:eastAsia="Times New Roman" w:hAnsi="Courier New" w:cs="Courier New"/>
          <w:color w:val="000000"/>
          <w:sz w:val="20"/>
          <w:szCs w:val="20"/>
        </w:rPr>
        <w:t>-load-config": "^2.0.0",</w:t>
      </w:r>
    </w:p>
    <w:p w14:paraId="2BA5DAC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schema</w:t>
      </w:r>
      <w:proofErr w:type="gramEnd"/>
      <w:r w:rsidRPr="00130981">
        <w:rPr>
          <w:rFonts w:ascii="Courier New" w:eastAsia="Times New Roman" w:hAnsi="Courier New" w:cs="Courier New"/>
          <w:color w:val="000000"/>
          <w:sz w:val="20"/>
          <w:szCs w:val="20"/>
        </w:rPr>
        <w:t>-utils": "^1.0.0"</w:t>
      </w:r>
    </w:p>
    <w:p w14:paraId="14C7B12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BE323D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"dependencies": {</w:t>
      </w:r>
    </w:p>
    <w:p w14:paraId="63E2DBA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"json5": {</w:t>
      </w:r>
    </w:p>
    <w:p w14:paraId="11125D4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"1.0.2",</w:t>
      </w:r>
    </w:p>
    <w:p w14:paraId="0890658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"https://registry.npmjs.org/json5/-/json5-1.0.2.tgz",</w:t>
      </w:r>
    </w:p>
    <w:p w14:paraId="26948B0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"sha512-g1MWMLBiz8FKi1e4w0UyVL3w+iJceWAFBAaBnnGKOpNa5f8TLktkbre1+s6oICydWAm+HRUGTmI+//xv2hvXYA==",</w:t>
      </w:r>
    </w:p>
    <w:p w14:paraId="2BA60C8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1C3B0BA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203AEE7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minimist</w:t>
      </w:r>
      <w:proofErr w:type="spellEnd"/>
      <w:r w:rsidRPr="00130981">
        <w:rPr>
          <w:rFonts w:ascii="Courier New" w:eastAsia="Times New Roman" w:hAnsi="Courier New" w:cs="Courier New"/>
          <w:color w:val="000000"/>
          <w:sz w:val="20"/>
          <w:szCs w:val="20"/>
        </w:rPr>
        <w:t>": "^1.2.0"</w:t>
      </w:r>
    </w:p>
    <w:p w14:paraId="0FDC360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0E11BE1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59B5D1B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loader</w:t>
      </w:r>
      <w:proofErr w:type="gramEnd"/>
      <w:r w:rsidRPr="00130981">
        <w:rPr>
          <w:rFonts w:ascii="Courier New" w:eastAsia="Times New Roman" w:hAnsi="Courier New" w:cs="Courier New"/>
          <w:color w:val="000000"/>
          <w:sz w:val="20"/>
          <w:szCs w:val="20"/>
        </w:rPr>
        <w:t>-utils": {</w:t>
      </w:r>
    </w:p>
    <w:p w14:paraId="2F3A57A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"1.4.2",</w:t>
      </w:r>
    </w:p>
    <w:p w14:paraId="6C409DA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"https://registry.npmjs.org/loader-utils/-/loader-utils-1.4.2.tgz",</w:t>
      </w:r>
    </w:p>
    <w:p w14:paraId="05EC9AD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"sha512-I5d00Pd/jwMD2QCduo657+YM/6L3KZu++pmX9VFncxaxvHcru9jx1lBaFft+r4Mt2jK0Yhp41XlRAihzPxHNCg==",</w:t>
      </w:r>
    </w:p>
    <w:p w14:paraId="60FCB9C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5A6F6C9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7FA6D01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"big.js": "^5.2.2",</w:t>
      </w:r>
    </w:p>
    <w:p w14:paraId="3D8B369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emojis</w:t>
      </w:r>
      <w:proofErr w:type="gramEnd"/>
      <w:r w:rsidRPr="00130981">
        <w:rPr>
          <w:rFonts w:ascii="Courier New" w:eastAsia="Times New Roman" w:hAnsi="Courier New" w:cs="Courier New"/>
          <w:color w:val="000000"/>
          <w:sz w:val="20"/>
          <w:szCs w:val="20"/>
        </w:rPr>
        <w:t>-list": "^3.0.0",</w:t>
      </w:r>
    </w:p>
    <w:p w14:paraId="20BA061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"json5": "^1.0.1"</w:t>
      </w:r>
    </w:p>
    <w:p w14:paraId="1B89566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7EC4C5B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5DE314C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schema</w:t>
      </w:r>
      <w:proofErr w:type="gramEnd"/>
      <w:r w:rsidRPr="00130981">
        <w:rPr>
          <w:rFonts w:ascii="Courier New" w:eastAsia="Times New Roman" w:hAnsi="Courier New" w:cs="Courier New"/>
          <w:color w:val="000000"/>
          <w:sz w:val="20"/>
          <w:szCs w:val="20"/>
        </w:rPr>
        <w:t>-utils": {</w:t>
      </w:r>
    </w:p>
    <w:p w14:paraId="6BA1728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"1.0.0",</w:t>
      </w:r>
    </w:p>
    <w:p w14:paraId="2BB2B8F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"https://registry.npmjs.org/schema-utils/-/schema-utils-1.0.0.tgz",</w:t>
      </w:r>
    </w:p>
    <w:p w14:paraId="026FEB7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"sha512-i27Mic4KovM/lnGsy8whRCHhc7VicJajAjTrYg11K9zfZXnYIt4k5F+kZkwjnrhKzLic/HLU4j11mjsz2G/75g==",</w:t>
      </w:r>
    </w:p>
    <w:p w14:paraId="1AA95CD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6E5AB24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2876B51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ajv</w:t>
      </w:r>
      <w:proofErr w:type="spellEnd"/>
      <w:r w:rsidRPr="00130981">
        <w:rPr>
          <w:rFonts w:ascii="Courier New" w:eastAsia="Times New Roman" w:hAnsi="Courier New" w:cs="Courier New"/>
          <w:color w:val="000000"/>
          <w:sz w:val="20"/>
          <w:szCs w:val="20"/>
        </w:rPr>
        <w:t>": "^6.1.0",</w:t>
      </w:r>
    </w:p>
    <w:p w14:paraId="6D0E4F6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ajv</w:t>
      </w:r>
      <w:proofErr w:type="spellEnd"/>
      <w:proofErr w:type="gramEnd"/>
      <w:r w:rsidRPr="00130981">
        <w:rPr>
          <w:rFonts w:ascii="Courier New" w:eastAsia="Times New Roman" w:hAnsi="Courier New" w:cs="Courier New"/>
          <w:color w:val="000000"/>
          <w:sz w:val="20"/>
          <w:szCs w:val="20"/>
        </w:rPr>
        <w:t>-errors": "^1.0.0",</w:t>
      </w:r>
    </w:p>
    <w:p w14:paraId="590A168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ajv</w:t>
      </w:r>
      <w:proofErr w:type="spellEnd"/>
      <w:proofErr w:type="gramEnd"/>
      <w:r w:rsidRPr="00130981">
        <w:rPr>
          <w:rFonts w:ascii="Courier New" w:eastAsia="Times New Roman" w:hAnsi="Courier New" w:cs="Courier New"/>
          <w:color w:val="000000"/>
          <w:sz w:val="20"/>
          <w:szCs w:val="20"/>
        </w:rPr>
        <w:t>-keywords": "^3.1.0"</w:t>
      </w:r>
    </w:p>
    <w:p w14:paraId="730E7AA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0D83409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7F50B8A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56C84DB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5D5AFD5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postcss</w:t>
      </w:r>
      <w:proofErr w:type="spellEnd"/>
      <w:proofErr w:type="gramEnd"/>
      <w:r w:rsidRPr="00130981">
        <w:rPr>
          <w:rFonts w:ascii="Courier New" w:eastAsia="Times New Roman" w:hAnsi="Courier New" w:cs="Courier New"/>
          <w:color w:val="000000"/>
          <w:sz w:val="20"/>
          <w:szCs w:val="20"/>
        </w:rPr>
        <w:t>-merge-longhand": {</w:t>
      </w:r>
    </w:p>
    <w:p w14:paraId="06B5B67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"4.0.11",</w:t>
      </w:r>
    </w:p>
    <w:p w14:paraId="0426C8F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"https://registry.npmjs.org/postcss-merge-longhand/-/postcss-merge-longhand-4.0.11.tgz",</w:t>
      </w:r>
    </w:p>
    <w:p w14:paraId="5EF90A6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"sha512-alx/zmoeXvJjp7L4mxEMjh8lxVlDFX1gqWHzaaQewwMZiVhLo42TEClKaeHbRf6J7j82ZOdTJ808RtN0ZOZwvw==",</w:t>
      </w:r>
    </w:p>
    <w:p w14:paraId="13117E6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lastRenderedPageBreak/>
        <w:t xml:space="preserve">      "dev": true,</w:t>
      </w:r>
    </w:p>
    <w:p w14:paraId="212B96A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203F5EF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css</w:t>
      </w:r>
      <w:proofErr w:type="spellEnd"/>
      <w:proofErr w:type="gramEnd"/>
      <w:r w:rsidRPr="00130981">
        <w:rPr>
          <w:rFonts w:ascii="Courier New" w:eastAsia="Times New Roman" w:hAnsi="Courier New" w:cs="Courier New"/>
          <w:color w:val="000000"/>
          <w:sz w:val="20"/>
          <w:szCs w:val="20"/>
        </w:rPr>
        <w:t>-color-names": "0.0.4",</w:t>
      </w:r>
    </w:p>
    <w:p w14:paraId="3A2AB22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postcss</w:t>
      </w:r>
      <w:proofErr w:type="spellEnd"/>
      <w:r w:rsidRPr="00130981">
        <w:rPr>
          <w:rFonts w:ascii="Courier New" w:eastAsia="Times New Roman" w:hAnsi="Courier New" w:cs="Courier New"/>
          <w:color w:val="000000"/>
          <w:sz w:val="20"/>
          <w:szCs w:val="20"/>
        </w:rPr>
        <w:t>": "^7.0.0",</w:t>
      </w:r>
    </w:p>
    <w:p w14:paraId="1300364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postcss</w:t>
      </w:r>
      <w:proofErr w:type="spellEnd"/>
      <w:proofErr w:type="gramEnd"/>
      <w:r w:rsidRPr="00130981">
        <w:rPr>
          <w:rFonts w:ascii="Courier New" w:eastAsia="Times New Roman" w:hAnsi="Courier New" w:cs="Courier New"/>
          <w:color w:val="000000"/>
          <w:sz w:val="20"/>
          <w:szCs w:val="20"/>
        </w:rPr>
        <w:t>-value-parser": "^3.0.0",</w:t>
      </w:r>
    </w:p>
    <w:p w14:paraId="0A2F855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stylehacks</w:t>
      </w:r>
      <w:proofErr w:type="spellEnd"/>
      <w:r w:rsidRPr="00130981">
        <w:rPr>
          <w:rFonts w:ascii="Courier New" w:eastAsia="Times New Roman" w:hAnsi="Courier New" w:cs="Courier New"/>
          <w:color w:val="000000"/>
          <w:sz w:val="20"/>
          <w:szCs w:val="20"/>
        </w:rPr>
        <w:t>": "^4.0.0"</w:t>
      </w:r>
    </w:p>
    <w:p w14:paraId="5C1BD10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322F7CC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"dependencies": {</w:t>
      </w:r>
    </w:p>
    <w:p w14:paraId="62D363D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postcss</w:t>
      </w:r>
      <w:proofErr w:type="spellEnd"/>
      <w:proofErr w:type="gramEnd"/>
      <w:r w:rsidRPr="00130981">
        <w:rPr>
          <w:rFonts w:ascii="Courier New" w:eastAsia="Times New Roman" w:hAnsi="Courier New" w:cs="Courier New"/>
          <w:color w:val="000000"/>
          <w:sz w:val="20"/>
          <w:szCs w:val="20"/>
        </w:rPr>
        <w:t>-value-parser": {</w:t>
      </w:r>
    </w:p>
    <w:p w14:paraId="62AB199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"3.3.1",</w:t>
      </w:r>
    </w:p>
    <w:p w14:paraId="590246F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"https://registry.npmjs.org/postcss-value-parser/-/postcss-value-parser-3.3.1.tgz",</w:t>
      </w:r>
    </w:p>
    <w:p w14:paraId="4769750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"sha512-pISE66AbVkp4fDQ7VHBwRNXzAAKJjw4Vw7nWI/+Q3vuly7SNfgYXvm6i5IgFylHGK5sP/xHAbB7N49OS4gWNyQ==",</w:t>
      </w:r>
    </w:p>
    <w:p w14:paraId="33BA8A3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16546A0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3F75059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0763F9F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2178AA6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postcss</w:t>
      </w:r>
      <w:proofErr w:type="spellEnd"/>
      <w:proofErr w:type="gramEnd"/>
      <w:r w:rsidRPr="00130981">
        <w:rPr>
          <w:rFonts w:ascii="Courier New" w:eastAsia="Times New Roman" w:hAnsi="Courier New" w:cs="Courier New"/>
          <w:color w:val="000000"/>
          <w:sz w:val="20"/>
          <w:szCs w:val="20"/>
        </w:rPr>
        <w:t>-merge-rules": {</w:t>
      </w:r>
    </w:p>
    <w:p w14:paraId="2D2F1EE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"4.0.3",</w:t>
      </w:r>
    </w:p>
    <w:p w14:paraId="03C1F8D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"https://registry.npmjs.org/postcss-merge-rules/-/postcss-merge-rules-4.0.3.tgz",</w:t>
      </w:r>
    </w:p>
    <w:p w14:paraId="4374E17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"sha512-U7e3r1SbvYzO0Jr3UT/zKBVgYYyhAz0aitvGIYOYK5CPmkNih+WDSsS5tvPrJ8YMQYlEMvsZIiqmn7HdFUaeEQ==",</w:t>
      </w:r>
    </w:p>
    <w:p w14:paraId="75F99DD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042A241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5FB85E0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browserslist</w:t>
      </w:r>
      <w:proofErr w:type="spellEnd"/>
      <w:r w:rsidRPr="00130981">
        <w:rPr>
          <w:rFonts w:ascii="Courier New" w:eastAsia="Times New Roman" w:hAnsi="Courier New" w:cs="Courier New"/>
          <w:color w:val="000000"/>
          <w:sz w:val="20"/>
          <w:szCs w:val="20"/>
        </w:rPr>
        <w:t>": "^4.0.0",</w:t>
      </w:r>
    </w:p>
    <w:p w14:paraId="3EFCF9A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caniuse</w:t>
      </w:r>
      <w:proofErr w:type="gramEnd"/>
      <w:r w:rsidRPr="00130981">
        <w:rPr>
          <w:rFonts w:ascii="Courier New" w:eastAsia="Times New Roman" w:hAnsi="Courier New" w:cs="Courier New"/>
          <w:color w:val="000000"/>
          <w:sz w:val="20"/>
          <w:szCs w:val="20"/>
        </w:rPr>
        <w:t>-api</w:t>
      </w:r>
      <w:proofErr w:type="spellEnd"/>
      <w:r w:rsidRPr="00130981">
        <w:rPr>
          <w:rFonts w:ascii="Courier New" w:eastAsia="Times New Roman" w:hAnsi="Courier New" w:cs="Courier New"/>
          <w:color w:val="000000"/>
          <w:sz w:val="20"/>
          <w:szCs w:val="20"/>
        </w:rPr>
        <w:t>": "^3.0.0",</w:t>
      </w:r>
    </w:p>
    <w:p w14:paraId="0A0363B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cssnano</w:t>
      </w:r>
      <w:proofErr w:type="spellEnd"/>
      <w:proofErr w:type="gramEnd"/>
      <w:r w:rsidRPr="00130981">
        <w:rPr>
          <w:rFonts w:ascii="Courier New" w:eastAsia="Times New Roman" w:hAnsi="Courier New" w:cs="Courier New"/>
          <w:color w:val="000000"/>
          <w:sz w:val="20"/>
          <w:szCs w:val="20"/>
        </w:rPr>
        <w:t>-util-same-parent": "^4.0.0",</w:t>
      </w:r>
    </w:p>
    <w:p w14:paraId="3F149B8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postcss</w:t>
      </w:r>
      <w:proofErr w:type="spellEnd"/>
      <w:r w:rsidRPr="00130981">
        <w:rPr>
          <w:rFonts w:ascii="Courier New" w:eastAsia="Times New Roman" w:hAnsi="Courier New" w:cs="Courier New"/>
          <w:color w:val="000000"/>
          <w:sz w:val="20"/>
          <w:szCs w:val="20"/>
        </w:rPr>
        <w:t>": "^7.0.0",</w:t>
      </w:r>
    </w:p>
    <w:p w14:paraId="14A03BA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postcss</w:t>
      </w:r>
      <w:proofErr w:type="spellEnd"/>
      <w:proofErr w:type="gramEnd"/>
      <w:r w:rsidRPr="00130981">
        <w:rPr>
          <w:rFonts w:ascii="Courier New" w:eastAsia="Times New Roman" w:hAnsi="Courier New" w:cs="Courier New"/>
          <w:color w:val="000000"/>
          <w:sz w:val="20"/>
          <w:szCs w:val="20"/>
        </w:rPr>
        <w:t>-selector-parser": "^3.0.0",</w:t>
      </w:r>
    </w:p>
    <w:p w14:paraId="621E325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"vendors": "^1.0.0"</w:t>
      </w:r>
    </w:p>
    <w:p w14:paraId="3B7D186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91F06F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"dependencies": {</w:t>
      </w:r>
    </w:p>
    <w:p w14:paraId="465BAEE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postcss</w:t>
      </w:r>
      <w:proofErr w:type="spellEnd"/>
      <w:proofErr w:type="gramEnd"/>
      <w:r w:rsidRPr="00130981">
        <w:rPr>
          <w:rFonts w:ascii="Courier New" w:eastAsia="Times New Roman" w:hAnsi="Courier New" w:cs="Courier New"/>
          <w:color w:val="000000"/>
          <w:sz w:val="20"/>
          <w:szCs w:val="20"/>
        </w:rPr>
        <w:t>-selector-parser": {</w:t>
      </w:r>
    </w:p>
    <w:p w14:paraId="465217C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"3.1.2",</w:t>
      </w:r>
    </w:p>
    <w:p w14:paraId="5667262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"https://registry.npmjs.org/postcss-selector-parser/-/postcss-selector-parser-3.1.2.tgz",</w:t>
      </w:r>
    </w:p>
    <w:p w14:paraId="4E2F7F7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"sha512-h7fJ/5uWuRVyOtkO45pnt1Ih40CEleeyCHzipqAZO2e5H20g25Y48uYnFUiShvY4rZWNJ/Bib/KVPmanaCtOhA==",</w:t>
      </w:r>
    </w:p>
    <w:p w14:paraId="0F3A7F4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5232A33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7BAC1A3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dot</w:t>
      </w:r>
      <w:proofErr w:type="gramEnd"/>
      <w:r w:rsidRPr="00130981">
        <w:rPr>
          <w:rFonts w:ascii="Courier New" w:eastAsia="Times New Roman" w:hAnsi="Courier New" w:cs="Courier New"/>
          <w:color w:val="000000"/>
          <w:sz w:val="20"/>
          <w:szCs w:val="20"/>
        </w:rPr>
        <w:t>-prop": "^5.2.0",</w:t>
      </w:r>
    </w:p>
    <w:p w14:paraId="1476BAC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indexes</w:t>
      </w:r>
      <w:proofErr w:type="gramEnd"/>
      <w:r w:rsidRPr="00130981">
        <w:rPr>
          <w:rFonts w:ascii="Courier New" w:eastAsia="Times New Roman" w:hAnsi="Courier New" w:cs="Courier New"/>
          <w:color w:val="000000"/>
          <w:sz w:val="20"/>
          <w:szCs w:val="20"/>
        </w:rPr>
        <w:t>-of": "^1.0.1",</w:t>
      </w:r>
    </w:p>
    <w:p w14:paraId="29E71A8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uniq</w:t>
      </w:r>
      <w:proofErr w:type="spellEnd"/>
      <w:r w:rsidRPr="00130981">
        <w:rPr>
          <w:rFonts w:ascii="Courier New" w:eastAsia="Times New Roman" w:hAnsi="Courier New" w:cs="Courier New"/>
          <w:color w:val="000000"/>
          <w:sz w:val="20"/>
          <w:szCs w:val="20"/>
        </w:rPr>
        <w:t>": "^1.0.1"</w:t>
      </w:r>
    </w:p>
    <w:p w14:paraId="21F0E75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31E8911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213AD1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07E46E5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169429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postcss</w:t>
      </w:r>
      <w:proofErr w:type="spellEnd"/>
      <w:proofErr w:type="gramEnd"/>
      <w:r w:rsidRPr="00130981">
        <w:rPr>
          <w:rFonts w:ascii="Courier New" w:eastAsia="Times New Roman" w:hAnsi="Courier New" w:cs="Courier New"/>
          <w:color w:val="000000"/>
          <w:sz w:val="20"/>
          <w:szCs w:val="20"/>
        </w:rPr>
        <w:t>-minify-font-values": {</w:t>
      </w:r>
    </w:p>
    <w:p w14:paraId="1E2D606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"4.0.2",</w:t>
      </w:r>
    </w:p>
    <w:p w14:paraId="4DD8CB7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"https://registry.npmjs.org/postcss-minify-font-values/-/postcss-minify-font-values-4.0.2.tgz",</w:t>
      </w:r>
    </w:p>
    <w:p w14:paraId="1102E2A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"sha512-j85oO6OnRU9zPf04+PZv1LYIYOprWm6IA6zkXkrJXyRveDEuQggG6tvoy8ir8ZwjLxLuGfNkCZEQG7zan+Hbtg==",</w:t>
      </w:r>
    </w:p>
    <w:p w14:paraId="36BE30F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lastRenderedPageBreak/>
        <w:t xml:space="preserve">      "dev": true,</w:t>
      </w:r>
    </w:p>
    <w:p w14:paraId="3969E0E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2DE4ED7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postcss</w:t>
      </w:r>
      <w:proofErr w:type="spellEnd"/>
      <w:r w:rsidRPr="00130981">
        <w:rPr>
          <w:rFonts w:ascii="Courier New" w:eastAsia="Times New Roman" w:hAnsi="Courier New" w:cs="Courier New"/>
          <w:color w:val="000000"/>
          <w:sz w:val="20"/>
          <w:szCs w:val="20"/>
        </w:rPr>
        <w:t>": "^7.0.0",</w:t>
      </w:r>
    </w:p>
    <w:p w14:paraId="4276738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postcss</w:t>
      </w:r>
      <w:proofErr w:type="spellEnd"/>
      <w:proofErr w:type="gramEnd"/>
      <w:r w:rsidRPr="00130981">
        <w:rPr>
          <w:rFonts w:ascii="Courier New" w:eastAsia="Times New Roman" w:hAnsi="Courier New" w:cs="Courier New"/>
          <w:color w:val="000000"/>
          <w:sz w:val="20"/>
          <w:szCs w:val="20"/>
        </w:rPr>
        <w:t>-value-parser": "^3.0.0"</w:t>
      </w:r>
    </w:p>
    <w:p w14:paraId="553BBE1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FF8585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"dependencies": {</w:t>
      </w:r>
    </w:p>
    <w:p w14:paraId="2561CF3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postcss</w:t>
      </w:r>
      <w:proofErr w:type="spellEnd"/>
      <w:proofErr w:type="gramEnd"/>
      <w:r w:rsidRPr="00130981">
        <w:rPr>
          <w:rFonts w:ascii="Courier New" w:eastAsia="Times New Roman" w:hAnsi="Courier New" w:cs="Courier New"/>
          <w:color w:val="000000"/>
          <w:sz w:val="20"/>
          <w:szCs w:val="20"/>
        </w:rPr>
        <w:t>-value-parser": {</w:t>
      </w:r>
    </w:p>
    <w:p w14:paraId="3457EB2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"3.3.1",</w:t>
      </w:r>
    </w:p>
    <w:p w14:paraId="2BE5973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"https://registry.npmjs.org/postcss-value-parser/-/postcss-value-parser-3.3.1.tgz",</w:t>
      </w:r>
    </w:p>
    <w:p w14:paraId="21E683C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"sha512-pISE66AbVkp4fDQ7VHBwRNXzAAKJjw4Vw7nWI/+Q3vuly7SNfgYXvm6i5IgFylHGK5sP/xHAbB7N49OS4gWNyQ==",</w:t>
      </w:r>
    </w:p>
    <w:p w14:paraId="235A33A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567B3BC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50B1BD3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DB4414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1739A61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postcss</w:t>
      </w:r>
      <w:proofErr w:type="spellEnd"/>
      <w:proofErr w:type="gramEnd"/>
      <w:r w:rsidRPr="00130981">
        <w:rPr>
          <w:rFonts w:ascii="Courier New" w:eastAsia="Times New Roman" w:hAnsi="Courier New" w:cs="Courier New"/>
          <w:color w:val="000000"/>
          <w:sz w:val="20"/>
          <w:szCs w:val="20"/>
        </w:rPr>
        <w:t>-minify-gradients": {</w:t>
      </w:r>
    </w:p>
    <w:p w14:paraId="19A4F9D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"4.0.2",</w:t>
      </w:r>
    </w:p>
    <w:p w14:paraId="6911D69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"https://registry.npmjs.org/postcss-minify-gradients/-/postcss-minify-gradients-4.0.2.tgz",</w:t>
      </w:r>
    </w:p>
    <w:p w14:paraId="6C625A1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"sha512-qKPfwlONdcf/AndP1U8SJ/uzIJtowHlMaSioKzebAXSG4iJthlWC9iSWznQcX4f66gIWX44RSA841HTHj3wK+Q==",</w:t>
      </w:r>
    </w:p>
    <w:p w14:paraId="1427DCA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5848F5D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020D218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cssnano</w:t>
      </w:r>
      <w:proofErr w:type="spellEnd"/>
      <w:proofErr w:type="gramEnd"/>
      <w:r w:rsidRPr="00130981">
        <w:rPr>
          <w:rFonts w:ascii="Courier New" w:eastAsia="Times New Roman" w:hAnsi="Courier New" w:cs="Courier New"/>
          <w:color w:val="000000"/>
          <w:sz w:val="20"/>
          <w:szCs w:val="20"/>
        </w:rPr>
        <w:t>-util-get-arguments": "^4.0.0",</w:t>
      </w:r>
    </w:p>
    <w:p w14:paraId="4CCB6C9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is</w:t>
      </w:r>
      <w:proofErr w:type="gramEnd"/>
      <w:r w:rsidRPr="00130981">
        <w:rPr>
          <w:rFonts w:ascii="Courier New" w:eastAsia="Times New Roman" w:hAnsi="Courier New" w:cs="Courier New"/>
          <w:color w:val="000000"/>
          <w:sz w:val="20"/>
          <w:szCs w:val="20"/>
        </w:rPr>
        <w:t>-color-stop": "^1.0.0",</w:t>
      </w:r>
    </w:p>
    <w:p w14:paraId="3311BA1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postcss</w:t>
      </w:r>
      <w:proofErr w:type="spellEnd"/>
      <w:r w:rsidRPr="00130981">
        <w:rPr>
          <w:rFonts w:ascii="Courier New" w:eastAsia="Times New Roman" w:hAnsi="Courier New" w:cs="Courier New"/>
          <w:color w:val="000000"/>
          <w:sz w:val="20"/>
          <w:szCs w:val="20"/>
        </w:rPr>
        <w:t>": "^7.0.0",</w:t>
      </w:r>
    </w:p>
    <w:p w14:paraId="4A1C0D8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postcss</w:t>
      </w:r>
      <w:proofErr w:type="spellEnd"/>
      <w:proofErr w:type="gramEnd"/>
      <w:r w:rsidRPr="00130981">
        <w:rPr>
          <w:rFonts w:ascii="Courier New" w:eastAsia="Times New Roman" w:hAnsi="Courier New" w:cs="Courier New"/>
          <w:color w:val="000000"/>
          <w:sz w:val="20"/>
          <w:szCs w:val="20"/>
        </w:rPr>
        <w:t>-value-parser": "^3.0.0"</w:t>
      </w:r>
    </w:p>
    <w:p w14:paraId="313F7E0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BD1F2A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"dependencies": {</w:t>
      </w:r>
    </w:p>
    <w:p w14:paraId="70561DD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postcss</w:t>
      </w:r>
      <w:proofErr w:type="spellEnd"/>
      <w:proofErr w:type="gramEnd"/>
      <w:r w:rsidRPr="00130981">
        <w:rPr>
          <w:rFonts w:ascii="Courier New" w:eastAsia="Times New Roman" w:hAnsi="Courier New" w:cs="Courier New"/>
          <w:color w:val="000000"/>
          <w:sz w:val="20"/>
          <w:szCs w:val="20"/>
        </w:rPr>
        <w:t>-value-parser": {</w:t>
      </w:r>
    </w:p>
    <w:p w14:paraId="32C4D8F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"3.3.1",</w:t>
      </w:r>
    </w:p>
    <w:p w14:paraId="44C362C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"https://registry.npmjs.org/postcss-value-parser/-/postcss-value-parser-3.3.1.tgz",</w:t>
      </w:r>
    </w:p>
    <w:p w14:paraId="16B236B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"sha512-pISE66AbVkp4fDQ7VHBwRNXzAAKJjw4Vw7nWI/+Q3vuly7SNfgYXvm6i5IgFylHGK5sP/xHAbB7N49OS4gWNyQ==",</w:t>
      </w:r>
    </w:p>
    <w:p w14:paraId="4DEA58C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325BE67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0AA6255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22F39C4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76C00F0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postcss</w:t>
      </w:r>
      <w:proofErr w:type="spellEnd"/>
      <w:proofErr w:type="gramEnd"/>
      <w:r w:rsidRPr="00130981">
        <w:rPr>
          <w:rFonts w:ascii="Courier New" w:eastAsia="Times New Roman" w:hAnsi="Courier New" w:cs="Courier New"/>
          <w:color w:val="000000"/>
          <w:sz w:val="20"/>
          <w:szCs w:val="20"/>
        </w:rPr>
        <w:t>-minify-params": {</w:t>
      </w:r>
    </w:p>
    <w:p w14:paraId="410EB18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"4.0.2",</w:t>
      </w:r>
    </w:p>
    <w:p w14:paraId="6BBD644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"https://registry.npmjs.org/postcss-minify-params/-/postcss-minify-params-4.0.2.tgz",</w:t>
      </w:r>
    </w:p>
    <w:p w14:paraId="5BBCE8A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"sha512-G7eWyzEx0xL4/wiBBJxJOz48zAKV2WG3iZOqVhPet/9geefm/Px5uo1fzlHu+DOjT+m0Mmiz3jkQzVHe6wxAWg==",</w:t>
      </w:r>
    </w:p>
    <w:p w14:paraId="79357DF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142E7B3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563AE5F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alphanum</w:t>
      </w:r>
      <w:proofErr w:type="spellEnd"/>
      <w:proofErr w:type="gramEnd"/>
      <w:r w:rsidRPr="00130981">
        <w:rPr>
          <w:rFonts w:ascii="Courier New" w:eastAsia="Times New Roman" w:hAnsi="Courier New" w:cs="Courier New"/>
          <w:color w:val="000000"/>
          <w:sz w:val="20"/>
          <w:szCs w:val="20"/>
        </w:rPr>
        <w:t>-sort": "^1.0.0",</w:t>
      </w:r>
    </w:p>
    <w:p w14:paraId="2C94486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browserslist</w:t>
      </w:r>
      <w:proofErr w:type="spellEnd"/>
      <w:r w:rsidRPr="00130981">
        <w:rPr>
          <w:rFonts w:ascii="Courier New" w:eastAsia="Times New Roman" w:hAnsi="Courier New" w:cs="Courier New"/>
          <w:color w:val="000000"/>
          <w:sz w:val="20"/>
          <w:szCs w:val="20"/>
        </w:rPr>
        <w:t>": "^4.0.0",</w:t>
      </w:r>
    </w:p>
    <w:p w14:paraId="4FA9BEC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cssnano</w:t>
      </w:r>
      <w:proofErr w:type="spellEnd"/>
      <w:proofErr w:type="gramEnd"/>
      <w:r w:rsidRPr="00130981">
        <w:rPr>
          <w:rFonts w:ascii="Courier New" w:eastAsia="Times New Roman" w:hAnsi="Courier New" w:cs="Courier New"/>
          <w:color w:val="000000"/>
          <w:sz w:val="20"/>
          <w:szCs w:val="20"/>
        </w:rPr>
        <w:t>-util-get-arguments": "^4.0.0",</w:t>
      </w:r>
    </w:p>
    <w:p w14:paraId="3E08B6B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postcss</w:t>
      </w:r>
      <w:proofErr w:type="spellEnd"/>
      <w:r w:rsidRPr="00130981">
        <w:rPr>
          <w:rFonts w:ascii="Courier New" w:eastAsia="Times New Roman" w:hAnsi="Courier New" w:cs="Courier New"/>
          <w:color w:val="000000"/>
          <w:sz w:val="20"/>
          <w:szCs w:val="20"/>
        </w:rPr>
        <w:t>": "^7.0.0",</w:t>
      </w:r>
    </w:p>
    <w:p w14:paraId="6F55EC2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postcss</w:t>
      </w:r>
      <w:proofErr w:type="spellEnd"/>
      <w:proofErr w:type="gramEnd"/>
      <w:r w:rsidRPr="00130981">
        <w:rPr>
          <w:rFonts w:ascii="Courier New" w:eastAsia="Times New Roman" w:hAnsi="Courier New" w:cs="Courier New"/>
          <w:color w:val="000000"/>
          <w:sz w:val="20"/>
          <w:szCs w:val="20"/>
        </w:rPr>
        <w:t>-value-parser": "^3.0.0",</w:t>
      </w:r>
    </w:p>
    <w:p w14:paraId="4E50BEE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uniqs</w:t>
      </w:r>
      <w:proofErr w:type="spellEnd"/>
      <w:r w:rsidRPr="00130981">
        <w:rPr>
          <w:rFonts w:ascii="Courier New" w:eastAsia="Times New Roman" w:hAnsi="Courier New" w:cs="Courier New"/>
          <w:color w:val="000000"/>
          <w:sz w:val="20"/>
          <w:szCs w:val="20"/>
        </w:rPr>
        <w:t>": "^2.0.0"</w:t>
      </w:r>
    </w:p>
    <w:p w14:paraId="0AB862C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5EB27BB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lastRenderedPageBreak/>
        <w:t xml:space="preserve">      "dependencies": {</w:t>
      </w:r>
    </w:p>
    <w:p w14:paraId="00409B8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postcss</w:t>
      </w:r>
      <w:proofErr w:type="spellEnd"/>
      <w:proofErr w:type="gramEnd"/>
      <w:r w:rsidRPr="00130981">
        <w:rPr>
          <w:rFonts w:ascii="Courier New" w:eastAsia="Times New Roman" w:hAnsi="Courier New" w:cs="Courier New"/>
          <w:color w:val="000000"/>
          <w:sz w:val="20"/>
          <w:szCs w:val="20"/>
        </w:rPr>
        <w:t>-value-parser": {</w:t>
      </w:r>
    </w:p>
    <w:p w14:paraId="499C776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"3.3.1",</w:t>
      </w:r>
    </w:p>
    <w:p w14:paraId="129D2B3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"https://registry.npmjs.org/postcss-value-parser/-/postcss-value-parser-3.3.1.tgz",</w:t>
      </w:r>
    </w:p>
    <w:p w14:paraId="3290D1A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"sha512-pISE66AbVkp4fDQ7VHBwRNXzAAKJjw4Vw7nWI/+Q3vuly7SNfgYXvm6i5IgFylHGK5sP/xHAbB7N49OS4gWNyQ==",</w:t>
      </w:r>
    </w:p>
    <w:p w14:paraId="78C89FC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43A59B0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3388B2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B3EE81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75B093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postcss</w:t>
      </w:r>
      <w:proofErr w:type="spellEnd"/>
      <w:proofErr w:type="gramEnd"/>
      <w:r w:rsidRPr="00130981">
        <w:rPr>
          <w:rFonts w:ascii="Courier New" w:eastAsia="Times New Roman" w:hAnsi="Courier New" w:cs="Courier New"/>
          <w:color w:val="000000"/>
          <w:sz w:val="20"/>
          <w:szCs w:val="20"/>
        </w:rPr>
        <w:t>-minify-selectors": {</w:t>
      </w:r>
    </w:p>
    <w:p w14:paraId="2A7E09E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"4.0.2",</w:t>
      </w:r>
    </w:p>
    <w:p w14:paraId="404ECB3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"https://registry.npmjs.org/postcss-minify-selectors/-/postcss-minify-selectors-4.0.2.tgz",</w:t>
      </w:r>
    </w:p>
    <w:p w14:paraId="29D6F73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"sha512-D5S1iViljXBj9kflQo4YutWnJmwm8VvIsU1GeXJGiG9j8CIg9zs4voPMdQDUmIxetUOh60VilsNzCiAFTOqu3g==",</w:t>
      </w:r>
    </w:p>
    <w:p w14:paraId="36D5D01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439CF28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7710D54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alphanum</w:t>
      </w:r>
      <w:proofErr w:type="spellEnd"/>
      <w:proofErr w:type="gramEnd"/>
      <w:r w:rsidRPr="00130981">
        <w:rPr>
          <w:rFonts w:ascii="Courier New" w:eastAsia="Times New Roman" w:hAnsi="Courier New" w:cs="Courier New"/>
          <w:color w:val="000000"/>
          <w:sz w:val="20"/>
          <w:szCs w:val="20"/>
        </w:rPr>
        <w:t>-sort": "^1.0.0",</w:t>
      </w:r>
    </w:p>
    <w:p w14:paraId="5BD39D8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"has": "^1.0.0",</w:t>
      </w:r>
    </w:p>
    <w:p w14:paraId="604FF51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postcss</w:t>
      </w:r>
      <w:proofErr w:type="spellEnd"/>
      <w:r w:rsidRPr="00130981">
        <w:rPr>
          <w:rFonts w:ascii="Courier New" w:eastAsia="Times New Roman" w:hAnsi="Courier New" w:cs="Courier New"/>
          <w:color w:val="000000"/>
          <w:sz w:val="20"/>
          <w:szCs w:val="20"/>
        </w:rPr>
        <w:t>": "^7.0.0",</w:t>
      </w:r>
    </w:p>
    <w:p w14:paraId="7679C55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postcss</w:t>
      </w:r>
      <w:proofErr w:type="spellEnd"/>
      <w:proofErr w:type="gramEnd"/>
      <w:r w:rsidRPr="00130981">
        <w:rPr>
          <w:rFonts w:ascii="Courier New" w:eastAsia="Times New Roman" w:hAnsi="Courier New" w:cs="Courier New"/>
          <w:color w:val="000000"/>
          <w:sz w:val="20"/>
          <w:szCs w:val="20"/>
        </w:rPr>
        <w:t>-selector-parser": "^3.0.0"</w:t>
      </w:r>
    </w:p>
    <w:p w14:paraId="3894D34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07B276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"dependencies": {</w:t>
      </w:r>
    </w:p>
    <w:p w14:paraId="4FA4ADD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postcss</w:t>
      </w:r>
      <w:proofErr w:type="spellEnd"/>
      <w:proofErr w:type="gramEnd"/>
      <w:r w:rsidRPr="00130981">
        <w:rPr>
          <w:rFonts w:ascii="Courier New" w:eastAsia="Times New Roman" w:hAnsi="Courier New" w:cs="Courier New"/>
          <w:color w:val="000000"/>
          <w:sz w:val="20"/>
          <w:szCs w:val="20"/>
        </w:rPr>
        <w:t>-selector-parser": {</w:t>
      </w:r>
    </w:p>
    <w:p w14:paraId="7BAD9C6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"3.1.2",</w:t>
      </w:r>
    </w:p>
    <w:p w14:paraId="4E569F1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"https://registry.npmjs.org/postcss-selector-parser/-/postcss-selector-parser-3.1.2.tgz",</w:t>
      </w:r>
    </w:p>
    <w:p w14:paraId="6C23319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"sha512-h7fJ/5uWuRVyOtkO45pnt1Ih40CEleeyCHzipqAZO2e5H20g25Y48uYnFUiShvY4rZWNJ/Bib/KVPmanaCtOhA==",</w:t>
      </w:r>
    </w:p>
    <w:p w14:paraId="1D334D9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5433A57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5C60A93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dot</w:t>
      </w:r>
      <w:proofErr w:type="gramEnd"/>
      <w:r w:rsidRPr="00130981">
        <w:rPr>
          <w:rFonts w:ascii="Courier New" w:eastAsia="Times New Roman" w:hAnsi="Courier New" w:cs="Courier New"/>
          <w:color w:val="000000"/>
          <w:sz w:val="20"/>
          <w:szCs w:val="20"/>
        </w:rPr>
        <w:t>-prop": "^5.2.0",</w:t>
      </w:r>
    </w:p>
    <w:p w14:paraId="03497A8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indexes</w:t>
      </w:r>
      <w:proofErr w:type="gramEnd"/>
      <w:r w:rsidRPr="00130981">
        <w:rPr>
          <w:rFonts w:ascii="Courier New" w:eastAsia="Times New Roman" w:hAnsi="Courier New" w:cs="Courier New"/>
          <w:color w:val="000000"/>
          <w:sz w:val="20"/>
          <w:szCs w:val="20"/>
        </w:rPr>
        <w:t>-of": "^1.0.1",</w:t>
      </w:r>
    </w:p>
    <w:p w14:paraId="34EE601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uniq</w:t>
      </w:r>
      <w:proofErr w:type="spellEnd"/>
      <w:r w:rsidRPr="00130981">
        <w:rPr>
          <w:rFonts w:ascii="Courier New" w:eastAsia="Times New Roman" w:hAnsi="Courier New" w:cs="Courier New"/>
          <w:color w:val="000000"/>
          <w:sz w:val="20"/>
          <w:szCs w:val="20"/>
        </w:rPr>
        <w:t>": "^1.0.1"</w:t>
      </w:r>
    </w:p>
    <w:p w14:paraId="37E8298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08EA14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5ACDC3D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22DFA91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796591F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postcss</w:t>
      </w:r>
      <w:proofErr w:type="spellEnd"/>
      <w:proofErr w:type="gramEnd"/>
      <w:r w:rsidRPr="00130981">
        <w:rPr>
          <w:rFonts w:ascii="Courier New" w:eastAsia="Times New Roman" w:hAnsi="Courier New" w:cs="Courier New"/>
          <w:color w:val="000000"/>
          <w:sz w:val="20"/>
          <w:szCs w:val="20"/>
        </w:rPr>
        <w:t>-modules-extract-imports": {</w:t>
      </w:r>
    </w:p>
    <w:p w14:paraId="489EAC8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"2.0.0",</w:t>
      </w:r>
    </w:p>
    <w:p w14:paraId="0A4E204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"https://registry.npmjs.org/postcss-modules-extract-imports/-/postcss-modules-extract-imports-2.0.0.tgz",</w:t>
      </w:r>
    </w:p>
    <w:p w14:paraId="7239C83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"sha512-LaYLDNS4SG8Q5WAWqIJgdHPJrDDr/Lv775rMBFUbgjTz6j34lUznACHcdRWroPvXANP2Vj7yNK57vp9eFqzLWQ==",</w:t>
      </w:r>
    </w:p>
    <w:p w14:paraId="2DC3DB0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4DB7442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0ABF9D5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postcss</w:t>
      </w:r>
      <w:proofErr w:type="spellEnd"/>
      <w:r w:rsidRPr="00130981">
        <w:rPr>
          <w:rFonts w:ascii="Courier New" w:eastAsia="Times New Roman" w:hAnsi="Courier New" w:cs="Courier New"/>
          <w:color w:val="000000"/>
          <w:sz w:val="20"/>
          <w:szCs w:val="20"/>
        </w:rPr>
        <w:t>": "^7.0.5"</w:t>
      </w:r>
    </w:p>
    <w:p w14:paraId="7403B30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CF8C62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7ED6842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postcss</w:t>
      </w:r>
      <w:proofErr w:type="spellEnd"/>
      <w:proofErr w:type="gramEnd"/>
      <w:r w:rsidRPr="00130981">
        <w:rPr>
          <w:rFonts w:ascii="Courier New" w:eastAsia="Times New Roman" w:hAnsi="Courier New" w:cs="Courier New"/>
          <w:color w:val="000000"/>
          <w:sz w:val="20"/>
          <w:szCs w:val="20"/>
        </w:rPr>
        <w:t>-modules-local-by-default": {</w:t>
      </w:r>
    </w:p>
    <w:p w14:paraId="0697EE8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"3.0.3",</w:t>
      </w:r>
    </w:p>
    <w:p w14:paraId="0DA5C94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"https://registry.npmjs.org/postcss-modules-local-by-default/-/postcss-modules-local-by-default-3.0.3.tgz",</w:t>
      </w:r>
    </w:p>
    <w:p w14:paraId="2C271FF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lastRenderedPageBreak/>
        <w:t xml:space="preserve">      "integrity": "sha512-e3xDq+LotiGesympRlKNgaJ0PCzoUIdpH0dj47iWAui/kyTgh3CiAr1qP54uodmJhl6p9rN6BoNcdEDVJx9RDw==",</w:t>
      </w:r>
    </w:p>
    <w:p w14:paraId="74019CD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7CEAF61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5CEEBDB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icss</w:t>
      </w:r>
      <w:proofErr w:type="spellEnd"/>
      <w:proofErr w:type="gramEnd"/>
      <w:r w:rsidRPr="00130981">
        <w:rPr>
          <w:rFonts w:ascii="Courier New" w:eastAsia="Times New Roman" w:hAnsi="Courier New" w:cs="Courier New"/>
          <w:color w:val="000000"/>
          <w:sz w:val="20"/>
          <w:szCs w:val="20"/>
        </w:rPr>
        <w:t>-utils": "^4.1.1",</w:t>
      </w:r>
    </w:p>
    <w:p w14:paraId="4DF12A1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postcss</w:t>
      </w:r>
      <w:proofErr w:type="spellEnd"/>
      <w:r w:rsidRPr="00130981">
        <w:rPr>
          <w:rFonts w:ascii="Courier New" w:eastAsia="Times New Roman" w:hAnsi="Courier New" w:cs="Courier New"/>
          <w:color w:val="000000"/>
          <w:sz w:val="20"/>
          <w:szCs w:val="20"/>
        </w:rPr>
        <w:t>": "^7.0.32",</w:t>
      </w:r>
    </w:p>
    <w:p w14:paraId="37E7891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postcss</w:t>
      </w:r>
      <w:proofErr w:type="spellEnd"/>
      <w:proofErr w:type="gramEnd"/>
      <w:r w:rsidRPr="00130981">
        <w:rPr>
          <w:rFonts w:ascii="Courier New" w:eastAsia="Times New Roman" w:hAnsi="Courier New" w:cs="Courier New"/>
          <w:color w:val="000000"/>
          <w:sz w:val="20"/>
          <w:szCs w:val="20"/>
        </w:rPr>
        <w:t>-selector-parser": "^6.0.2",</w:t>
      </w:r>
    </w:p>
    <w:p w14:paraId="4882488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postcss</w:t>
      </w:r>
      <w:proofErr w:type="spellEnd"/>
      <w:proofErr w:type="gramEnd"/>
      <w:r w:rsidRPr="00130981">
        <w:rPr>
          <w:rFonts w:ascii="Courier New" w:eastAsia="Times New Roman" w:hAnsi="Courier New" w:cs="Courier New"/>
          <w:color w:val="000000"/>
          <w:sz w:val="20"/>
          <w:szCs w:val="20"/>
        </w:rPr>
        <w:t>-value-parser": "^4.1.0"</w:t>
      </w:r>
    </w:p>
    <w:p w14:paraId="4925972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2253FF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2A12A29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postcss</w:t>
      </w:r>
      <w:proofErr w:type="spellEnd"/>
      <w:proofErr w:type="gramEnd"/>
      <w:r w:rsidRPr="00130981">
        <w:rPr>
          <w:rFonts w:ascii="Courier New" w:eastAsia="Times New Roman" w:hAnsi="Courier New" w:cs="Courier New"/>
          <w:color w:val="000000"/>
          <w:sz w:val="20"/>
          <w:szCs w:val="20"/>
        </w:rPr>
        <w:t>-modules-scope": {</w:t>
      </w:r>
    </w:p>
    <w:p w14:paraId="27F3805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"2.2.0",</w:t>
      </w:r>
    </w:p>
    <w:p w14:paraId="438FB0D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"https://registry.npmjs.org/postcss-modules-scope/-/postcss-modules-scope-2.2.0.tgz",</w:t>
      </w:r>
    </w:p>
    <w:p w14:paraId="7A80387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"sha512-YyEgsTMRpNd+HmyC7H/mh3y+MeFWevy7V1evVhJWewmMbjDHIbZbOXICC2y+m1xI1UVfIT1HMW/O04Hxyu9oXQ==",</w:t>
      </w:r>
    </w:p>
    <w:p w14:paraId="2404147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4B90DE6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0FB228A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postcss</w:t>
      </w:r>
      <w:proofErr w:type="spellEnd"/>
      <w:r w:rsidRPr="00130981">
        <w:rPr>
          <w:rFonts w:ascii="Courier New" w:eastAsia="Times New Roman" w:hAnsi="Courier New" w:cs="Courier New"/>
          <w:color w:val="000000"/>
          <w:sz w:val="20"/>
          <w:szCs w:val="20"/>
        </w:rPr>
        <w:t>": "^7.0.6",</w:t>
      </w:r>
    </w:p>
    <w:p w14:paraId="40CF8BA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postcss</w:t>
      </w:r>
      <w:proofErr w:type="spellEnd"/>
      <w:proofErr w:type="gramEnd"/>
      <w:r w:rsidRPr="00130981">
        <w:rPr>
          <w:rFonts w:ascii="Courier New" w:eastAsia="Times New Roman" w:hAnsi="Courier New" w:cs="Courier New"/>
          <w:color w:val="000000"/>
          <w:sz w:val="20"/>
          <w:szCs w:val="20"/>
        </w:rPr>
        <w:t>-selector-parser": "^6.0.0"</w:t>
      </w:r>
    </w:p>
    <w:p w14:paraId="752E5E5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0EE5F81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276A4A2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postcss</w:t>
      </w:r>
      <w:proofErr w:type="spellEnd"/>
      <w:proofErr w:type="gramEnd"/>
      <w:r w:rsidRPr="00130981">
        <w:rPr>
          <w:rFonts w:ascii="Courier New" w:eastAsia="Times New Roman" w:hAnsi="Courier New" w:cs="Courier New"/>
          <w:color w:val="000000"/>
          <w:sz w:val="20"/>
          <w:szCs w:val="20"/>
        </w:rPr>
        <w:t>-modules-values": {</w:t>
      </w:r>
    </w:p>
    <w:p w14:paraId="33AC0A9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"3.0.0",</w:t>
      </w:r>
    </w:p>
    <w:p w14:paraId="6A2035A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"https://registry.npmjs.org/postcss-modules-values/-/postcss-modules-values-3.0.0.tgz",</w:t>
      </w:r>
    </w:p>
    <w:p w14:paraId="70B8055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"sha512-1//E5jCBrZ9DmRX+zCtmQtRSV6PV42Ix7Bzj9GbwJceduuf7IqP8MgeTXuRDHOWj2m0VzZD5+roFWDuU8RQjcg==",</w:t>
      </w:r>
    </w:p>
    <w:p w14:paraId="5EB2A09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05C8B38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7F9C0B9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icss</w:t>
      </w:r>
      <w:proofErr w:type="spellEnd"/>
      <w:proofErr w:type="gramEnd"/>
      <w:r w:rsidRPr="00130981">
        <w:rPr>
          <w:rFonts w:ascii="Courier New" w:eastAsia="Times New Roman" w:hAnsi="Courier New" w:cs="Courier New"/>
          <w:color w:val="000000"/>
          <w:sz w:val="20"/>
          <w:szCs w:val="20"/>
        </w:rPr>
        <w:t>-utils": "^4.0.0",</w:t>
      </w:r>
    </w:p>
    <w:p w14:paraId="2076BAD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postcss</w:t>
      </w:r>
      <w:proofErr w:type="spellEnd"/>
      <w:r w:rsidRPr="00130981">
        <w:rPr>
          <w:rFonts w:ascii="Courier New" w:eastAsia="Times New Roman" w:hAnsi="Courier New" w:cs="Courier New"/>
          <w:color w:val="000000"/>
          <w:sz w:val="20"/>
          <w:szCs w:val="20"/>
        </w:rPr>
        <w:t>": "^7.0.6"</w:t>
      </w:r>
    </w:p>
    <w:p w14:paraId="05EA892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119B3AE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0B2EDB0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postcss</w:t>
      </w:r>
      <w:proofErr w:type="spellEnd"/>
      <w:proofErr w:type="gramEnd"/>
      <w:r w:rsidRPr="00130981">
        <w:rPr>
          <w:rFonts w:ascii="Courier New" w:eastAsia="Times New Roman" w:hAnsi="Courier New" w:cs="Courier New"/>
          <w:color w:val="000000"/>
          <w:sz w:val="20"/>
          <w:szCs w:val="20"/>
        </w:rPr>
        <w:t>-normalize-charset": {</w:t>
      </w:r>
    </w:p>
    <w:p w14:paraId="1F9556B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"4.0.1",</w:t>
      </w:r>
    </w:p>
    <w:p w14:paraId="3F2D572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"https://registry.npmjs.org/postcss-normalize-charset/-/postcss-normalize-charset-4.0.1.tgz",</w:t>
      </w:r>
    </w:p>
    <w:p w14:paraId="4975E38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"sha512-gMXCrrlWh6G27U0hF3vNvR3w8I1s2wOBILvA87iNXaPvSNo5uZAMYsZG7XjCUf1eVxuPfyL4TJ7++SGZLc9A3g==",</w:t>
      </w:r>
    </w:p>
    <w:p w14:paraId="4AA6F39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01DB7BC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5C28B3F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postcss</w:t>
      </w:r>
      <w:proofErr w:type="spellEnd"/>
      <w:r w:rsidRPr="00130981">
        <w:rPr>
          <w:rFonts w:ascii="Courier New" w:eastAsia="Times New Roman" w:hAnsi="Courier New" w:cs="Courier New"/>
          <w:color w:val="000000"/>
          <w:sz w:val="20"/>
          <w:szCs w:val="20"/>
        </w:rPr>
        <w:t>": "^7.0.0"</w:t>
      </w:r>
    </w:p>
    <w:p w14:paraId="208E1FA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0760DDE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2A2D9C0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postcss</w:t>
      </w:r>
      <w:proofErr w:type="spellEnd"/>
      <w:proofErr w:type="gramEnd"/>
      <w:r w:rsidRPr="00130981">
        <w:rPr>
          <w:rFonts w:ascii="Courier New" w:eastAsia="Times New Roman" w:hAnsi="Courier New" w:cs="Courier New"/>
          <w:color w:val="000000"/>
          <w:sz w:val="20"/>
          <w:szCs w:val="20"/>
        </w:rPr>
        <w:t>-normalize-display-values": {</w:t>
      </w:r>
    </w:p>
    <w:p w14:paraId="32C8238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"4.0.2",</w:t>
      </w:r>
    </w:p>
    <w:p w14:paraId="430770C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"https://registry.npmjs.org/postcss-normalize-display-values/-/postcss-normalize-display-values-4.0.2.tgz",</w:t>
      </w:r>
    </w:p>
    <w:p w14:paraId="0F7E0C0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"sha512-3F2jcsaMW7+VtRMAqf/3m4cPFhPD3EFRgNs18u+k3lTJJlVe7d0YPO+bnwqo2xg8YiRpDXJI2u8A0wqJxMsQuQ==",</w:t>
      </w:r>
    </w:p>
    <w:p w14:paraId="71A0804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3565D07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1DFAAF8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cssnano</w:t>
      </w:r>
      <w:proofErr w:type="spellEnd"/>
      <w:proofErr w:type="gramEnd"/>
      <w:r w:rsidRPr="00130981">
        <w:rPr>
          <w:rFonts w:ascii="Courier New" w:eastAsia="Times New Roman" w:hAnsi="Courier New" w:cs="Courier New"/>
          <w:color w:val="000000"/>
          <w:sz w:val="20"/>
          <w:szCs w:val="20"/>
        </w:rPr>
        <w:t>-util-get-match": "^4.0.0",</w:t>
      </w:r>
    </w:p>
    <w:p w14:paraId="352BDF0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lastRenderedPageBreak/>
        <w:t xml:space="preserve">        "</w:t>
      </w:r>
      <w:proofErr w:type="spellStart"/>
      <w:r w:rsidRPr="00130981">
        <w:rPr>
          <w:rFonts w:ascii="Courier New" w:eastAsia="Times New Roman" w:hAnsi="Courier New" w:cs="Courier New"/>
          <w:color w:val="000000"/>
          <w:sz w:val="20"/>
          <w:szCs w:val="20"/>
        </w:rPr>
        <w:t>postcss</w:t>
      </w:r>
      <w:proofErr w:type="spellEnd"/>
      <w:r w:rsidRPr="00130981">
        <w:rPr>
          <w:rFonts w:ascii="Courier New" w:eastAsia="Times New Roman" w:hAnsi="Courier New" w:cs="Courier New"/>
          <w:color w:val="000000"/>
          <w:sz w:val="20"/>
          <w:szCs w:val="20"/>
        </w:rPr>
        <w:t>": "^7.0.0",</w:t>
      </w:r>
    </w:p>
    <w:p w14:paraId="6F16D57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postcss</w:t>
      </w:r>
      <w:proofErr w:type="spellEnd"/>
      <w:proofErr w:type="gramEnd"/>
      <w:r w:rsidRPr="00130981">
        <w:rPr>
          <w:rFonts w:ascii="Courier New" w:eastAsia="Times New Roman" w:hAnsi="Courier New" w:cs="Courier New"/>
          <w:color w:val="000000"/>
          <w:sz w:val="20"/>
          <w:szCs w:val="20"/>
        </w:rPr>
        <w:t>-value-parser": "^3.0.0"</w:t>
      </w:r>
    </w:p>
    <w:p w14:paraId="5A09427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3047236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"dependencies": {</w:t>
      </w:r>
    </w:p>
    <w:p w14:paraId="3425CFE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postcss</w:t>
      </w:r>
      <w:proofErr w:type="spellEnd"/>
      <w:proofErr w:type="gramEnd"/>
      <w:r w:rsidRPr="00130981">
        <w:rPr>
          <w:rFonts w:ascii="Courier New" w:eastAsia="Times New Roman" w:hAnsi="Courier New" w:cs="Courier New"/>
          <w:color w:val="000000"/>
          <w:sz w:val="20"/>
          <w:szCs w:val="20"/>
        </w:rPr>
        <w:t>-value-parser": {</w:t>
      </w:r>
    </w:p>
    <w:p w14:paraId="29A6A91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"3.3.1",</w:t>
      </w:r>
    </w:p>
    <w:p w14:paraId="79B0AF3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"https://registry.npmjs.org/postcss-value-parser/-/postcss-value-parser-3.3.1.tgz",</w:t>
      </w:r>
    </w:p>
    <w:p w14:paraId="0A3EBA1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"sha512-pISE66AbVkp4fDQ7VHBwRNXzAAKJjw4Vw7nWI/+Q3vuly7SNfgYXvm6i5IgFylHGK5sP/xHAbB7N49OS4gWNyQ==",</w:t>
      </w:r>
    </w:p>
    <w:p w14:paraId="237671A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11F2F75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3106F4F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72F0319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03AC79B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postcss</w:t>
      </w:r>
      <w:proofErr w:type="spellEnd"/>
      <w:proofErr w:type="gramEnd"/>
      <w:r w:rsidRPr="00130981">
        <w:rPr>
          <w:rFonts w:ascii="Courier New" w:eastAsia="Times New Roman" w:hAnsi="Courier New" w:cs="Courier New"/>
          <w:color w:val="000000"/>
          <w:sz w:val="20"/>
          <w:szCs w:val="20"/>
        </w:rPr>
        <w:t>-normalize-positions": {</w:t>
      </w:r>
    </w:p>
    <w:p w14:paraId="0AC5B93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"4.0.2",</w:t>
      </w:r>
    </w:p>
    <w:p w14:paraId="5E606AF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"https://registry.npmjs.org/postcss-normalize-positions/-/postcss-normalize-positions-4.0.2.tgz",</w:t>
      </w:r>
    </w:p>
    <w:p w14:paraId="33F4981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"sha512-Dlf3/9AxpxE+NF1fJxYDeggi5WwV35MXGFnnoccP/9qDtFrTArZ0D0R+iKcg5WsUd8nUYMIl8yXDCtcrT8JrdA==",</w:t>
      </w:r>
    </w:p>
    <w:p w14:paraId="497A943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7E94421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18B7625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cssnano</w:t>
      </w:r>
      <w:proofErr w:type="spellEnd"/>
      <w:proofErr w:type="gramEnd"/>
      <w:r w:rsidRPr="00130981">
        <w:rPr>
          <w:rFonts w:ascii="Courier New" w:eastAsia="Times New Roman" w:hAnsi="Courier New" w:cs="Courier New"/>
          <w:color w:val="000000"/>
          <w:sz w:val="20"/>
          <w:szCs w:val="20"/>
        </w:rPr>
        <w:t>-util-get-arguments": "^4.0.0",</w:t>
      </w:r>
    </w:p>
    <w:p w14:paraId="4E44674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"has": "^1.0.0",</w:t>
      </w:r>
    </w:p>
    <w:p w14:paraId="313A765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postcss</w:t>
      </w:r>
      <w:proofErr w:type="spellEnd"/>
      <w:r w:rsidRPr="00130981">
        <w:rPr>
          <w:rFonts w:ascii="Courier New" w:eastAsia="Times New Roman" w:hAnsi="Courier New" w:cs="Courier New"/>
          <w:color w:val="000000"/>
          <w:sz w:val="20"/>
          <w:szCs w:val="20"/>
        </w:rPr>
        <w:t>": "^7.0.0",</w:t>
      </w:r>
    </w:p>
    <w:p w14:paraId="2ADBC5B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postcss</w:t>
      </w:r>
      <w:proofErr w:type="spellEnd"/>
      <w:proofErr w:type="gramEnd"/>
      <w:r w:rsidRPr="00130981">
        <w:rPr>
          <w:rFonts w:ascii="Courier New" w:eastAsia="Times New Roman" w:hAnsi="Courier New" w:cs="Courier New"/>
          <w:color w:val="000000"/>
          <w:sz w:val="20"/>
          <w:szCs w:val="20"/>
        </w:rPr>
        <w:t>-value-parser": "^3.0.0"</w:t>
      </w:r>
    </w:p>
    <w:p w14:paraId="4C3E02C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01FE918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"dependencies": {</w:t>
      </w:r>
    </w:p>
    <w:p w14:paraId="1E22733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postcss</w:t>
      </w:r>
      <w:proofErr w:type="spellEnd"/>
      <w:proofErr w:type="gramEnd"/>
      <w:r w:rsidRPr="00130981">
        <w:rPr>
          <w:rFonts w:ascii="Courier New" w:eastAsia="Times New Roman" w:hAnsi="Courier New" w:cs="Courier New"/>
          <w:color w:val="000000"/>
          <w:sz w:val="20"/>
          <w:szCs w:val="20"/>
        </w:rPr>
        <w:t>-value-parser": {</w:t>
      </w:r>
    </w:p>
    <w:p w14:paraId="2AABBAA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"3.3.1",</w:t>
      </w:r>
    </w:p>
    <w:p w14:paraId="1924CB8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"https://registry.npmjs.org/postcss-value-parser/-/postcss-value-parser-3.3.1.tgz",</w:t>
      </w:r>
    </w:p>
    <w:p w14:paraId="33A09D4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"sha512-pISE66AbVkp4fDQ7VHBwRNXzAAKJjw4Vw7nWI/+Q3vuly7SNfgYXvm6i5IgFylHGK5sP/xHAbB7N49OS4gWNyQ==",</w:t>
      </w:r>
    </w:p>
    <w:p w14:paraId="33BDD50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14A3390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54CF8B3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391BEC3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7F418E6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postcss</w:t>
      </w:r>
      <w:proofErr w:type="spellEnd"/>
      <w:proofErr w:type="gramEnd"/>
      <w:r w:rsidRPr="00130981">
        <w:rPr>
          <w:rFonts w:ascii="Courier New" w:eastAsia="Times New Roman" w:hAnsi="Courier New" w:cs="Courier New"/>
          <w:color w:val="000000"/>
          <w:sz w:val="20"/>
          <w:szCs w:val="20"/>
        </w:rPr>
        <w:t>-normalize-repeat-style": {</w:t>
      </w:r>
    </w:p>
    <w:p w14:paraId="110228B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"4.0.2",</w:t>
      </w:r>
    </w:p>
    <w:p w14:paraId="1AE0E00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"https://registry.npmjs.org/postcss-normalize-repeat-style/-/postcss-normalize-repeat-style-4.0.2.tgz",</w:t>
      </w:r>
    </w:p>
    <w:p w14:paraId="3FFE52F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"sha512-qvigdYYMpSuoFs3Is/f5nHdRLJN/ITA7huIoCyqqENJe9PvPmLhNLMu7QTjPdtnVf6OcYYO5SHonx4+fbJE1+Q==",</w:t>
      </w:r>
    </w:p>
    <w:p w14:paraId="1AC0B37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6DB1430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446648B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cssnano</w:t>
      </w:r>
      <w:proofErr w:type="spellEnd"/>
      <w:proofErr w:type="gramEnd"/>
      <w:r w:rsidRPr="00130981">
        <w:rPr>
          <w:rFonts w:ascii="Courier New" w:eastAsia="Times New Roman" w:hAnsi="Courier New" w:cs="Courier New"/>
          <w:color w:val="000000"/>
          <w:sz w:val="20"/>
          <w:szCs w:val="20"/>
        </w:rPr>
        <w:t>-util-get-arguments": "^4.0.0",</w:t>
      </w:r>
    </w:p>
    <w:p w14:paraId="2300DCE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cssnano</w:t>
      </w:r>
      <w:proofErr w:type="spellEnd"/>
      <w:proofErr w:type="gramEnd"/>
      <w:r w:rsidRPr="00130981">
        <w:rPr>
          <w:rFonts w:ascii="Courier New" w:eastAsia="Times New Roman" w:hAnsi="Courier New" w:cs="Courier New"/>
          <w:color w:val="000000"/>
          <w:sz w:val="20"/>
          <w:szCs w:val="20"/>
        </w:rPr>
        <w:t>-util-get-match": "^4.0.0",</w:t>
      </w:r>
    </w:p>
    <w:p w14:paraId="7327D29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postcss</w:t>
      </w:r>
      <w:proofErr w:type="spellEnd"/>
      <w:r w:rsidRPr="00130981">
        <w:rPr>
          <w:rFonts w:ascii="Courier New" w:eastAsia="Times New Roman" w:hAnsi="Courier New" w:cs="Courier New"/>
          <w:color w:val="000000"/>
          <w:sz w:val="20"/>
          <w:szCs w:val="20"/>
        </w:rPr>
        <w:t>": "^7.0.0",</w:t>
      </w:r>
    </w:p>
    <w:p w14:paraId="59C63BE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postcss</w:t>
      </w:r>
      <w:proofErr w:type="spellEnd"/>
      <w:proofErr w:type="gramEnd"/>
      <w:r w:rsidRPr="00130981">
        <w:rPr>
          <w:rFonts w:ascii="Courier New" w:eastAsia="Times New Roman" w:hAnsi="Courier New" w:cs="Courier New"/>
          <w:color w:val="000000"/>
          <w:sz w:val="20"/>
          <w:szCs w:val="20"/>
        </w:rPr>
        <w:t>-value-parser": "^3.0.0"</w:t>
      </w:r>
    </w:p>
    <w:p w14:paraId="24F3DE9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3AADFA2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"dependencies": {</w:t>
      </w:r>
    </w:p>
    <w:p w14:paraId="3F627AB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postcss</w:t>
      </w:r>
      <w:proofErr w:type="spellEnd"/>
      <w:proofErr w:type="gramEnd"/>
      <w:r w:rsidRPr="00130981">
        <w:rPr>
          <w:rFonts w:ascii="Courier New" w:eastAsia="Times New Roman" w:hAnsi="Courier New" w:cs="Courier New"/>
          <w:color w:val="000000"/>
          <w:sz w:val="20"/>
          <w:szCs w:val="20"/>
        </w:rPr>
        <w:t>-value-parser": {</w:t>
      </w:r>
    </w:p>
    <w:p w14:paraId="400AA26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"3.3.1",</w:t>
      </w:r>
    </w:p>
    <w:p w14:paraId="7306620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lastRenderedPageBreak/>
        <w:t xml:space="preserve">          "resolved": "https://registry.npmjs.org/postcss-value-parser/-/postcss-value-parser-3.3.1.tgz",</w:t>
      </w:r>
    </w:p>
    <w:p w14:paraId="56EA867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"sha512-pISE66AbVkp4fDQ7VHBwRNXzAAKJjw4Vw7nWI/+Q3vuly7SNfgYXvm6i5IgFylHGK5sP/xHAbB7N49OS4gWNyQ==",</w:t>
      </w:r>
    </w:p>
    <w:p w14:paraId="7E36909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0E553A7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76B0796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B2F9CD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1CA0FEA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postcss</w:t>
      </w:r>
      <w:proofErr w:type="spellEnd"/>
      <w:proofErr w:type="gramEnd"/>
      <w:r w:rsidRPr="00130981">
        <w:rPr>
          <w:rFonts w:ascii="Courier New" w:eastAsia="Times New Roman" w:hAnsi="Courier New" w:cs="Courier New"/>
          <w:color w:val="000000"/>
          <w:sz w:val="20"/>
          <w:szCs w:val="20"/>
        </w:rPr>
        <w:t>-normalize-string": {</w:t>
      </w:r>
    </w:p>
    <w:p w14:paraId="67574EE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"4.0.2",</w:t>
      </w:r>
    </w:p>
    <w:p w14:paraId="1B7B9B4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"https://registry.npmjs.org/postcss-normalize-string/-/postcss-normalize-string-4.0.2.tgz",</w:t>
      </w:r>
    </w:p>
    <w:p w14:paraId="70011A6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"sha512-RrERod97Dnwqq49WNz8qo66ps0swYZDSb6rM57kN2J+aoyEAJfZ6bMx0sx/F9TIEX0xthPGCmeyiam/jXif0eA==",</w:t>
      </w:r>
    </w:p>
    <w:p w14:paraId="755EEE4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55E82C9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4702FD5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"has": "^1.0.0",</w:t>
      </w:r>
    </w:p>
    <w:p w14:paraId="58BCADD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postcss</w:t>
      </w:r>
      <w:proofErr w:type="spellEnd"/>
      <w:r w:rsidRPr="00130981">
        <w:rPr>
          <w:rFonts w:ascii="Courier New" w:eastAsia="Times New Roman" w:hAnsi="Courier New" w:cs="Courier New"/>
          <w:color w:val="000000"/>
          <w:sz w:val="20"/>
          <w:szCs w:val="20"/>
        </w:rPr>
        <w:t>": "^7.0.0",</w:t>
      </w:r>
    </w:p>
    <w:p w14:paraId="596611C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postcss</w:t>
      </w:r>
      <w:proofErr w:type="spellEnd"/>
      <w:proofErr w:type="gramEnd"/>
      <w:r w:rsidRPr="00130981">
        <w:rPr>
          <w:rFonts w:ascii="Courier New" w:eastAsia="Times New Roman" w:hAnsi="Courier New" w:cs="Courier New"/>
          <w:color w:val="000000"/>
          <w:sz w:val="20"/>
          <w:szCs w:val="20"/>
        </w:rPr>
        <w:t>-value-parser": "^3.0.0"</w:t>
      </w:r>
    </w:p>
    <w:p w14:paraId="3BC4149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C56F23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"dependencies": {</w:t>
      </w:r>
    </w:p>
    <w:p w14:paraId="5E982B5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postcss</w:t>
      </w:r>
      <w:proofErr w:type="spellEnd"/>
      <w:proofErr w:type="gramEnd"/>
      <w:r w:rsidRPr="00130981">
        <w:rPr>
          <w:rFonts w:ascii="Courier New" w:eastAsia="Times New Roman" w:hAnsi="Courier New" w:cs="Courier New"/>
          <w:color w:val="000000"/>
          <w:sz w:val="20"/>
          <w:szCs w:val="20"/>
        </w:rPr>
        <w:t>-value-parser": {</w:t>
      </w:r>
    </w:p>
    <w:p w14:paraId="0EC4459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"3.3.1",</w:t>
      </w:r>
    </w:p>
    <w:p w14:paraId="1AAD505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"https://registry.npmjs.org/postcss-value-parser/-/postcss-value-parser-3.3.1.tgz",</w:t>
      </w:r>
    </w:p>
    <w:p w14:paraId="05EF3DA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"sha512-pISE66AbVkp4fDQ7VHBwRNXzAAKJjw4Vw7nWI/+Q3vuly7SNfgYXvm6i5IgFylHGK5sP/xHAbB7N49OS4gWNyQ==",</w:t>
      </w:r>
    </w:p>
    <w:p w14:paraId="461DA7D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7ABC60A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27D400E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0B33F7B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3B3C24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postcss</w:t>
      </w:r>
      <w:proofErr w:type="spellEnd"/>
      <w:proofErr w:type="gramEnd"/>
      <w:r w:rsidRPr="00130981">
        <w:rPr>
          <w:rFonts w:ascii="Courier New" w:eastAsia="Times New Roman" w:hAnsi="Courier New" w:cs="Courier New"/>
          <w:color w:val="000000"/>
          <w:sz w:val="20"/>
          <w:szCs w:val="20"/>
        </w:rPr>
        <w:t>-normalize-timing-functions": {</w:t>
      </w:r>
    </w:p>
    <w:p w14:paraId="02304B7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"4.0.2",</w:t>
      </w:r>
    </w:p>
    <w:p w14:paraId="11CB3CB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"https://registry.npmjs.org/postcss-normalize-timing-functions/-/postcss-normalize-timing-functions-4.0.2.tgz",</w:t>
      </w:r>
    </w:p>
    <w:p w14:paraId="3CE50C5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"sha512-acwJY95edP762e++00Ehq9L4sZCEcOPyaHwoaFOhIwWCDfik6YvqsYNxckee65JHLKzuNSSmAdxwD2Cud1Z54A==",</w:t>
      </w:r>
    </w:p>
    <w:p w14:paraId="3A16C6D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16D5DA4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2524936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cssnano</w:t>
      </w:r>
      <w:proofErr w:type="spellEnd"/>
      <w:proofErr w:type="gramEnd"/>
      <w:r w:rsidRPr="00130981">
        <w:rPr>
          <w:rFonts w:ascii="Courier New" w:eastAsia="Times New Roman" w:hAnsi="Courier New" w:cs="Courier New"/>
          <w:color w:val="000000"/>
          <w:sz w:val="20"/>
          <w:szCs w:val="20"/>
        </w:rPr>
        <w:t>-util-get-match": "^4.0.0",</w:t>
      </w:r>
    </w:p>
    <w:p w14:paraId="0738226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postcss</w:t>
      </w:r>
      <w:proofErr w:type="spellEnd"/>
      <w:r w:rsidRPr="00130981">
        <w:rPr>
          <w:rFonts w:ascii="Courier New" w:eastAsia="Times New Roman" w:hAnsi="Courier New" w:cs="Courier New"/>
          <w:color w:val="000000"/>
          <w:sz w:val="20"/>
          <w:szCs w:val="20"/>
        </w:rPr>
        <w:t>": "^7.0.0",</w:t>
      </w:r>
    </w:p>
    <w:p w14:paraId="0F8B80B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postcss</w:t>
      </w:r>
      <w:proofErr w:type="spellEnd"/>
      <w:proofErr w:type="gramEnd"/>
      <w:r w:rsidRPr="00130981">
        <w:rPr>
          <w:rFonts w:ascii="Courier New" w:eastAsia="Times New Roman" w:hAnsi="Courier New" w:cs="Courier New"/>
          <w:color w:val="000000"/>
          <w:sz w:val="20"/>
          <w:szCs w:val="20"/>
        </w:rPr>
        <w:t>-value-parser": "^3.0.0"</w:t>
      </w:r>
    </w:p>
    <w:p w14:paraId="75D4A22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795E61B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"dependencies": {</w:t>
      </w:r>
    </w:p>
    <w:p w14:paraId="34D709A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postcss</w:t>
      </w:r>
      <w:proofErr w:type="spellEnd"/>
      <w:proofErr w:type="gramEnd"/>
      <w:r w:rsidRPr="00130981">
        <w:rPr>
          <w:rFonts w:ascii="Courier New" w:eastAsia="Times New Roman" w:hAnsi="Courier New" w:cs="Courier New"/>
          <w:color w:val="000000"/>
          <w:sz w:val="20"/>
          <w:szCs w:val="20"/>
        </w:rPr>
        <w:t>-value-parser": {</w:t>
      </w:r>
    </w:p>
    <w:p w14:paraId="3899849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"3.3.1",</w:t>
      </w:r>
    </w:p>
    <w:p w14:paraId="747F53B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"https://registry.npmjs.org/postcss-value-parser/-/postcss-value-parser-3.3.1.tgz",</w:t>
      </w:r>
    </w:p>
    <w:p w14:paraId="53BA7CC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"sha512-pISE66AbVkp4fDQ7VHBwRNXzAAKJjw4Vw7nWI/+Q3vuly7SNfgYXvm6i5IgFylHGK5sP/xHAbB7N49OS4gWNyQ==",</w:t>
      </w:r>
    </w:p>
    <w:p w14:paraId="345293A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5EF8071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C352D3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F14565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5A4247C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lastRenderedPageBreak/>
        <w:t xml:space="preserve">    "</w:t>
      </w:r>
      <w:proofErr w:type="spellStart"/>
      <w:proofErr w:type="gramStart"/>
      <w:r w:rsidRPr="00130981">
        <w:rPr>
          <w:rFonts w:ascii="Courier New" w:eastAsia="Times New Roman" w:hAnsi="Courier New" w:cs="Courier New"/>
          <w:color w:val="000000"/>
          <w:sz w:val="20"/>
          <w:szCs w:val="20"/>
        </w:rPr>
        <w:t>postcss</w:t>
      </w:r>
      <w:proofErr w:type="spellEnd"/>
      <w:proofErr w:type="gramEnd"/>
      <w:r w:rsidRPr="00130981">
        <w:rPr>
          <w:rFonts w:ascii="Courier New" w:eastAsia="Times New Roman" w:hAnsi="Courier New" w:cs="Courier New"/>
          <w:color w:val="000000"/>
          <w:sz w:val="20"/>
          <w:szCs w:val="20"/>
        </w:rPr>
        <w:t>-normalize-</w:t>
      </w:r>
      <w:proofErr w:type="spellStart"/>
      <w:r w:rsidRPr="00130981">
        <w:rPr>
          <w:rFonts w:ascii="Courier New" w:eastAsia="Times New Roman" w:hAnsi="Courier New" w:cs="Courier New"/>
          <w:color w:val="000000"/>
          <w:sz w:val="20"/>
          <w:szCs w:val="20"/>
        </w:rPr>
        <w:t>unicode</w:t>
      </w:r>
      <w:proofErr w:type="spellEnd"/>
      <w:r w:rsidRPr="00130981">
        <w:rPr>
          <w:rFonts w:ascii="Courier New" w:eastAsia="Times New Roman" w:hAnsi="Courier New" w:cs="Courier New"/>
          <w:color w:val="000000"/>
          <w:sz w:val="20"/>
          <w:szCs w:val="20"/>
        </w:rPr>
        <w:t>": {</w:t>
      </w:r>
    </w:p>
    <w:p w14:paraId="3BC7E81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"4.0.1",</w:t>
      </w:r>
    </w:p>
    <w:p w14:paraId="7F1FBBE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"https://registry.npmjs.org/postcss-normalize-unicode/-/postcss-normalize-unicode-4.0.1.tgz",</w:t>
      </w:r>
    </w:p>
    <w:p w14:paraId="7F788F4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"sha512-od18Uq2wCYn+vZ/qCOeutvHjB5jm57ToxRaMeNuf0nWVHaP9Hua56QyMF6fs/4FSUnVIw0CBPsU0K4LnBPwYwg==",</w:t>
      </w:r>
    </w:p>
    <w:p w14:paraId="4F1E0C2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4EC63C1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25FD2AF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browserslist</w:t>
      </w:r>
      <w:proofErr w:type="spellEnd"/>
      <w:r w:rsidRPr="00130981">
        <w:rPr>
          <w:rFonts w:ascii="Courier New" w:eastAsia="Times New Roman" w:hAnsi="Courier New" w:cs="Courier New"/>
          <w:color w:val="000000"/>
          <w:sz w:val="20"/>
          <w:szCs w:val="20"/>
        </w:rPr>
        <w:t>": "^4.0.0",</w:t>
      </w:r>
    </w:p>
    <w:p w14:paraId="7C65CD9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postcss</w:t>
      </w:r>
      <w:proofErr w:type="spellEnd"/>
      <w:r w:rsidRPr="00130981">
        <w:rPr>
          <w:rFonts w:ascii="Courier New" w:eastAsia="Times New Roman" w:hAnsi="Courier New" w:cs="Courier New"/>
          <w:color w:val="000000"/>
          <w:sz w:val="20"/>
          <w:szCs w:val="20"/>
        </w:rPr>
        <w:t>": "^7.0.0",</w:t>
      </w:r>
    </w:p>
    <w:p w14:paraId="688D433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postcss</w:t>
      </w:r>
      <w:proofErr w:type="spellEnd"/>
      <w:proofErr w:type="gramEnd"/>
      <w:r w:rsidRPr="00130981">
        <w:rPr>
          <w:rFonts w:ascii="Courier New" w:eastAsia="Times New Roman" w:hAnsi="Courier New" w:cs="Courier New"/>
          <w:color w:val="000000"/>
          <w:sz w:val="20"/>
          <w:szCs w:val="20"/>
        </w:rPr>
        <w:t>-value-parser": "^3.0.0"</w:t>
      </w:r>
    </w:p>
    <w:p w14:paraId="0E579C2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520D2BA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"dependencies": {</w:t>
      </w:r>
    </w:p>
    <w:p w14:paraId="5E4F753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postcss</w:t>
      </w:r>
      <w:proofErr w:type="spellEnd"/>
      <w:proofErr w:type="gramEnd"/>
      <w:r w:rsidRPr="00130981">
        <w:rPr>
          <w:rFonts w:ascii="Courier New" w:eastAsia="Times New Roman" w:hAnsi="Courier New" w:cs="Courier New"/>
          <w:color w:val="000000"/>
          <w:sz w:val="20"/>
          <w:szCs w:val="20"/>
        </w:rPr>
        <w:t>-value-parser": {</w:t>
      </w:r>
    </w:p>
    <w:p w14:paraId="29507B8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"3.3.1",</w:t>
      </w:r>
    </w:p>
    <w:p w14:paraId="0F9F948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"https://registry.npmjs.org/postcss-value-parser/-/postcss-value-parser-3.3.1.tgz",</w:t>
      </w:r>
    </w:p>
    <w:p w14:paraId="7811D88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"sha512-pISE66AbVkp4fDQ7VHBwRNXzAAKJjw4Vw7nWI/+Q3vuly7SNfgYXvm6i5IgFylHGK5sP/xHAbB7N49OS4gWNyQ==",</w:t>
      </w:r>
    </w:p>
    <w:p w14:paraId="5FABC86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5C349EF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9C256D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5F8B824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0610B7E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postcss</w:t>
      </w:r>
      <w:proofErr w:type="spellEnd"/>
      <w:proofErr w:type="gramEnd"/>
      <w:r w:rsidRPr="00130981">
        <w:rPr>
          <w:rFonts w:ascii="Courier New" w:eastAsia="Times New Roman" w:hAnsi="Courier New" w:cs="Courier New"/>
          <w:color w:val="000000"/>
          <w:sz w:val="20"/>
          <w:szCs w:val="20"/>
        </w:rPr>
        <w:t>-normalize-</w:t>
      </w:r>
      <w:proofErr w:type="spellStart"/>
      <w:r w:rsidRPr="00130981">
        <w:rPr>
          <w:rFonts w:ascii="Courier New" w:eastAsia="Times New Roman" w:hAnsi="Courier New" w:cs="Courier New"/>
          <w:color w:val="000000"/>
          <w:sz w:val="20"/>
          <w:szCs w:val="20"/>
        </w:rPr>
        <w:t>url</w:t>
      </w:r>
      <w:proofErr w:type="spellEnd"/>
      <w:r w:rsidRPr="00130981">
        <w:rPr>
          <w:rFonts w:ascii="Courier New" w:eastAsia="Times New Roman" w:hAnsi="Courier New" w:cs="Courier New"/>
          <w:color w:val="000000"/>
          <w:sz w:val="20"/>
          <w:szCs w:val="20"/>
        </w:rPr>
        <w:t>": {</w:t>
      </w:r>
    </w:p>
    <w:p w14:paraId="4A6BECE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"4.0.1",</w:t>
      </w:r>
    </w:p>
    <w:p w14:paraId="296C983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"https://registry.npmjs.org/postcss-normalize-url/-/postcss-normalize-url-4.0.1.tgz",</w:t>
      </w:r>
    </w:p>
    <w:p w14:paraId="46191DB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"sha512-p5oVaF4+IHwu7VpMan/SSpmpYxcJMtkGppYf0VbdH5B6hN8YNmVyJLuY9FmLQTzY3fag5ESUUHDqM+heid0UVA==",</w:t>
      </w:r>
    </w:p>
    <w:p w14:paraId="4C96199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355FEE4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3C45C7E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is</w:t>
      </w:r>
      <w:proofErr w:type="gramEnd"/>
      <w:r w:rsidRPr="00130981">
        <w:rPr>
          <w:rFonts w:ascii="Courier New" w:eastAsia="Times New Roman" w:hAnsi="Courier New" w:cs="Courier New"/>
          <w:color w:val="000000"/>
          <w:sz w:val="20"/>
          <w:szCs w:val="20"/>
        </w:rPr>
        <w:t>-absolute-</w:t>
      </w:r>
      <w:proofErr w:type="spellStart"/>
      <w:r w:rsidRPr="00130981">
        <w:rPr>
          <w:rFonts w:ascii="Courier New" w:eastAsia="Times New Roman" w:hAnsi="Courier New" w:cs="Courier New"/>
          <w:color w:val="000000"/>
          <w:sz w:val="20"/>
          <w:szCs w:val="20"/>
        </w:rPr>
        <w:t>url</w:t>
      </w:r>
      <w:proofErr w:type="spellEnd"/>
      <w:r w:rsidRPr="00130981">
        <w:rPr>
          <w:rFonts w:ascii="Courier New" w:eastAsia="Times New Roman" w:hAnsi="Courier New" w:cs="Courier New"/>
          <w:color w:val="000000"/>
          <w:sz w:val="20"/>
          <w:szCs w:val="20"/>
        </w:rPr>
        <w:t>": "^2.0.0",</w:t>
      </w:r>
    </w:p>
    <w:p w14:paraId="5C12D12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normalize</w:t>
      </w:r>
      <w:proofErr w:type="gramEnd"/>
      <w:r w:rsidRPr="00130981">
        <w:rPr>
          <w:rFonts w:ascii="Courier New" w:eastAsia="Times New Roman" w:hAnsi="Courier New" w:cs="Courier New"/>
          <w:color w:val="000000"/>
          <w:sz w:val="20"/>
          <w:szCs w:val="20"/>
        </w:rPr>
        <w:t>-</w:t>
      </w:r>
      <w:proofErr w:type="spellStart"/>
      <w:r w:rsidRPr="00130981">
        <w:rPr>
          <w:rFonts w:ascii="Courier New" w:eastAsia="Times New Roman" w:hAnsi="Courier New" w:cs="Courier New"/>
          <w:color w:val="000000"/>
          <w:sz w:val="20"/>
          <w:szCs w:val="20"/>
        </w:rPr>
        <w:t>url</w:t>
      </w:r>
      <w:proofErr w:type="spellEnd"/>
      <w:r w:rsidRPr="00130981">
        <w:rPr>
          <w:rFonts w:ascii="Courier New" w:eastAsia="Times New Roman" w:hAnsi="Courier New" w:cs="Courier New"/>
          <w:color w:val="000000"/>
          <w:sz w:val="20"/>
          <w:szCs w:val="20"/>
        </w:rPr>
        <w:t>": "^3.0.0",</w:t>
      </w:r>
    </w:p>
    <w:p w14:paraId="58EE455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postcss</w:t>
      </w:r>
      <w:proofErr w:type="spellEnd"/>
      <w:r w:rsidRPr="00130981">
        <w:rPr>
          <w:rFonts w:ascii="Courier New" w:eastAsia="Times New Roman" w:hAnsi="Courier New" w:cs="Courier New"/>
          <w:color w:val="000000"/>
          <w:sz w:val="20"/>
          <w:szCs w:val="20"/>
        </w:rPr>
        <w:t>": "^7.0.0",</w:t>
      </w:r>
    </w:p>
    <w:p w14:paraId="47E61C3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postcss</w:t>
      </w:r>
      <w:proofErr w:type="spellEnd"/>
      <w:proofErr w:type="gramEnd"/>
      <w:r w:rsidRPr="00130981">
        <w:rPr>
          <w:rFonts w:ascii="Courier New" w:eastAsia="Times New Roman" w:hAnsi="Courier New" w:cs="Courier New"/>
          <w:color w:val="000000"/>
          <w:sz w:val="20"/>
          <w:szCs w:val="20"/>
        </w:rPr>
        <w:t>-value-parser": "^3.0.0"</w:t>
      </w:r>
    </w:p>
    <w:p w14:paraId="61D4C05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39E2E3E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"dependencies": {</w:t>
      </w:r>
    </w:p>
    <w:p w14:paraId="504EE8A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postcss</w:t>
      </w:r>
      <w:proofErr w:type="spellEnd"/>
      <w:proofErr w:type="gramEnd"/>
      <w:r w:rsidRPr="00130981">
        <w:rPr>
          <w:rFonts w:ascii="Courier New" w:eastAsia="Times New Roman" w:hAnsi="Courier New" w:cs="Courier New"/>
          <w:color w:val="000000"/>
          <w:sz w:val="20"/>
          <w:szCs w:val="20"/>
        </w:rPr>
        <w:t>-value-parser": {</w:t>
      </w:r>
    </w:p>
    <w:p w14:paraId="7E3FCAD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"3.3.1",</w:t>
      </w:r>
    </w:p>
    <w:p w14:paraId="7055B68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"https://registry.npmjs.org/postcss-value-parser/-/postcss-value-parser-3.3.1.tgz",</w:t>
      </w:r>
    </w:p>
    <w:p w14:paraId="2349499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"sha512-pISE66AbVkp4fDQ7VHBwRNXzAAKJjw4Vw7nWI/+Q3vuly7SNfgYXvm6i5IgFylHGK5sP/xHAbB7N49OS4gWNyQ==",</w:t>
      </w:r>
    </w:p>
    <w:p w14:paraId="4D99F8C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26E8F37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51D0A63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C84AC1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18CA1B9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postcss</w:t>
      </w:r>
      <w:proofErr w:type="spellEnd"/>
      <w:proofErr w:type="gramEnd"/>
      <w:r w:rsidRPr="00130981">
        <w:rPr>
          <w:rFonts w:ascii="Courier New" w:eastAsia="Times New Roman" w:hAnsi="Courier New" w:cs="Courier New"/>
          <w:color w:val="000000"/>
          <w:sz w:val="20"/>
          <w:szCs w:val="20"/>
        </w:rPr>
        <w:t>-normalize-whitespace": {</w:t>
      </w:r>
    </w:p>
    <w:p w14:paraId="1C9021C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"4.0.2",</w:t>
      </w:r>
    </w:p>
    <w:p w14:paraId="606DA20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"https://registry.npmjs.org/postcss-normalize-whitespace/-/postcss-normalize-whitespace-4.0.2.tgz",</w:t>
      </w:r>
    </w:p>
    <w:p w14:paraId="68EE616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"sha512-tO8QIgrsI3p95r8fyqKV+ufKlSHh9hMJqACqbv2XknufqEDhDvbguXGBBqxw9nsQoXWf0qOqppziKJKHMD4GtA==",</w:t>
      </w:r>
    </w:p>
    <w:p w14:paraId="1C1B8B5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67BDDAD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lastRenderedPageBreak/>
        <w:t xml:space="preserve">      "requires": {</w:t>
      </w:r>
    </w:p>
    <w:p w14:paraId="7981D14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postcss</w:t>
      </w:r>
      <w:proofErr w:type="spellEnd"/>
      <w:r w:rsidRPr="00130981">
        <w:rPr>
          <w:rFonts w:ascii="Courier New" w:eastAsia="Times New Roman" w:hAnsi="Courier New" w:cs="Courier New"/>
          <w:color w:val="000000"/>
          <w:sz w:val="20"/>
          <w:szCs w:val="20"/>
        </w:rPr>
        <w:t>": "^7.0.0",</w:t>
      </w:r>
    </w:p>
    <w:p w14:paraId="0445B8A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postcss</w:t>
      </w:r>
      <w:proofErr w:type="spellEnd"/>
      <w:proofErr w:type="gramEnd"/>
      <w:r w:rsidRPr="00130981">
        <w:rPr>
          <w:rFonts w:ascii="Courier New" w:eastAsia="Times New Roman" w:hAnsi="Courier New" w:cs="Courier New"/>
          <w:color w:val="000000"/>
          <w:sz w:val="20"/>
          <w:szCs w:val="20"/>
        </w:rPr>
        <w:t>-value-parser": "^3.0.0"</w:t>
      </w:r>
    </w:p>
    <w:p w14:paraId="01CAADA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57757DB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"dependencies": {</w:t>
      </w:r>
    </w:p>
    <w:p w14:paraId="5165CF3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postcss</w:t>
      </w:r>
      <w:proofErr w:type="spellEnd"/>
      <w:proofErr w:type="gramEnd"/>
      <w:r w:rsidRPr="00130981">
        <w:rPr>
          <w:rFonts w:ascii="Courier New" w:eastAsia="Times New Roman" w:hAnsi="Courier New" w:cs="Courier New"/>
          <w:color w:val="000000"/>
          <w:sz w:val="20"/>
          <w:szCs w:val="20"/>
        </w:rPr>
        <w:t>-value-parser": {</w:t>
      </w:r>
    </w:p>
    <w:p w14:paraId="49CA949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"3.3.1",</w:t>
      </w:r>
    </w:p>
    <w:p w14:paraId="7BB3667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"https://registry.npmjs.org/postcss-value-parser/-/postcss-value-parser-3.3.1.tgz",</w:t>
      </w:r>
    </w:p>
    <w:p w14:paraId="2C6F5FA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"sha512-pISE66AbVkp4fDQ7VHBwRNXzAAKJjw4Vw7nWI/+Q3vuly7SNfgYXvm6i5IgFylHGK5sP/xHAbB7N49OS4gWNyQ==",</w:t>
      </w:r>
    </w:p>
    <w:p w14:paraId="47B5D4A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25ABC09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9093ED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02BCCF5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206A310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postcss</w:t>
      </w:r>
      <w:proofErr w:type="spellEnd"/>
      <w:proofErr w:type="gramEnd"/>
      <w:r w:rsidRPr="00130981">
        <w:rPr>
          <w:rFonts w:ascii="Courier New" w:eastAsia="Times New Roman" w:hAnsi="Courier New" w:cs="Courier New"/>
          <w:color w:val="000000"/>
          <w:sz w:val="20"/>
          <w:szCs w:val="20"/>
        </w:rPr>
        <w:t>-ordered-values": {</w:t>
      </w:r>
    </w:p>
    <w:p w14:paraId="24E7311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"4.1.2",</w:t>
      </w:r>
    </w:p>
    <w:p w14:paraId="5452E02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"https://registry.npmjs.org/postcss-ordered-values/-/postcss-ordered-values-4.1.2.tgz",</w:t>
      </w:r>
    </w:p>
    <w:p w14:paraId="0A6EE74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"sha512-2fCObh5UanxvSxeXrtLtlwVThBvHn6MQcu4ksNT2tsaV2Fg76R2CV98W7wNSlX+5/pFwEyaDwKLLoEV7uRybAw==",</w:t>
      </w:r>
    </w:p>
    <w:p w14:paraId="5BAA785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35D75F4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226EC6B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cssnano</w:t>
      </w:r>
      <w:proofErr w:type="spellEnd"/>
      <w:proofErr w:type="gramEnd"/>
      <w:r w:rsidRPr="00130981">
        <w:rPr>
          <w:rFonts w:ascii="Courier New" w:eastAsia="Times New Roman" w:hAnsi="Courier New" w:cs="Courier New"/>
          <w:color w:val="000000"/>
          <w:sz w:val="20"/>
          <w:szCs w:val="20"/>
        </w:rPr>
        <w:t>-util-get-arguments": "^4.0.0",</w:t>
      </w:r>
    </w:p>
    <w:p w14:paraId="0ECA1C7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postcss</w:t>
      </w:r>
      <w:proofErr w:type="spellEnd"/>
      <w:r w:rsidRPr="00130981">
        <w:rPr>
          <w:rFonts w:ascii="Courier New" w:eastAsia="Times New Roman" w:hAnsi="Courier New" w:cs="Courier New"/>
          <w:color w:val="000000"/>
          <w:sz w:val="20"/>
          <w:szCs w:val="20"/>
        </w:rPr>
        <w:t>": "^7.0.0",</w:t>
      </w:r>
    </w:p>
    <w:p w14:paraId="7AB3E89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postcss</w:t>
      </w:r>
      <w:proofErr w:type="spellEnd"/>
      <w:proofErr w:type="gramEnd"/>
      <w:r w:rsidRPr="00130981">
        <w:rPr>
          <w:rFonts w:ascii="Courier New" w:eastAsia="Times New Roman" w:hAnsi="Courier New" w:cs="Courier New"/>
          <w:color w:val="000000"/>
          <w:sz w:val="20"/>
          <w:szCs w:val="20"/>
        </w:rPr>
        <w:t>-value-parser": "^3.0.0"</w:t>
      </w:r>
    </w:p>
    <w:p w14:paraId="62EEA20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77CAB0C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"dependencies": {</w:t>
      </w:r>
    </w:p>
    <w:p w14:paraId="35ED5C2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postcss</w:t>
      </w:r>
      <w:proofErr w:type="spellEnd"/>
      <w:proofErr w:type="gramEnd"/>
      <w:r w:rsidRPr="00130981">
        <w:rPr>
          <w:rFonts w:ascii="Courier New" w:eastAsia="Times New Roman" w:hAnsi="Courier New" w:cs="Courier New"/>
          <w:color w:val="000000"/>
          <w:sz w:val="20"/>
          <w:szCs w:val="20"/>
        </w:rPr>
        <w:t>-value-parser": {</w:t>
      </w:r>
    </w:p>
    <w:p w14:paraId="6DF5EAB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"3.3.1",</w:t>
      </w:r>
    </w:p>
    <w:p w14:paraId="0E3A231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"https://registry.npmjs.org/postcss-value-parser/-/postcss-value-parser-3.3.1.tgz",</w:t>
      </w:r>
    </w:p>
    <w:p w14:paraId="6760A3E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"sha512-pISE66AbVkp4fDQ7VHBwRNXzAAKJjw4Vw7nWI/+Q3vuly7SNfgYXvm6i5IgFylHGK5sP/xHAbB7N49OS4gWNyQ==",</w:t>
      </w:r>
    </w:p>
    <w:p w14:paraId="017C0B5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0ECBD43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3C98D9A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EE2F6A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741D6D7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postcss</w:t>
      </w:r>
      <w:proofErr w:type="spellEnd"/>
      <w:proofErr w:type="gramEnd"/>
      <w:r w:rsidRPr="00130981">
        <w:rPr>
          <w:rFonts w:ascii="Courier New" w:eastAsia="Times New Roman" w:hAnsi="Courier New" w:cs="Courier New"/>
          <w:color w:val="000000"/>
          <w:sz w:val="20"/>
          <w:szCs w:val="20"/>
        </w:rPr>
        <w:t>-reduce-initial": {</w:t>
      </w:r>
    </w:p>
    <w:p w14:paraId="27FE21D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"4.0.3",</w:t>
      </w:r>
    </w:p>
    <w:p w14:paraId="5B63F47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"https://registry.npmjs.org/postcss-reduce-initial/-/postcss-reduce-initial-4.0.3.tgz",</w:t>
      </w:r>
    </w:p>
    <w:p w14:paraId="24A6532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"sha512-gKWmR5aUulSjbzOfD9AlJiHCGH6AEVLaM0AV+aSioxUDd16qXP1PCh8d1/BGVvpdWn8k/HiK7n6TjeoXN1F7DA==",</w:t>
      </w:r>
    </w:p>
    <w:p w14:paraId="1BD08B1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2A7479E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51753B2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browserslist</w:t>
      </w:r>
      <w:proofErr w:type="spellEnd"/>
      <w:r w:rsidRPr="00130981">
        <w:rPr>
          <w:rFonts w:ascii="Courier New" w:eastAsia="Times New Roman" w:hAnsi="Courier New" w:cs="Courier New"/>
          <w:color w:val="000000"/>
          <w:sz w:val="20"/>
          <w:szCs w:val="20"/>
        </w:rPr>
        <w:t>": "^4.0.0",</w:t>
      </w:r>
    </w:p>
    <w:p w14:paraId="196B35C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caniuse</w:t>
      </w:r>
      <w:proofErr w:type="gramEnd"/>
      <w:r w:rsidRPr="00130981">
        <w:rPr>
          <w:rFonts w:ascii="Courier New" w:eastAsia="Times New Roman" w:hAnsi="Courier New" w:cs="Courier New"/>
          <w:color w:val="000000"/>
          <w:sz w:val="20"/>
          <w:szCs w:val="20"/>
        </w:rPr>
        <w:t>-api</w:t>
      </w:r>
      <w:proofErr w:type="spellEnd"/>
      <w:r w:rsidRPr="00130981">
        <w:rPr>
          <w:rFonts w:ascii="Courier New" w:eastAsia="Times New Roman" w:hAnsi="Courier New" w:cs="Courier New"/>
          <w:color w:val="000000"/>
          <w:sz w:val="20"/>
          <w:szCs w:val="20"/>
        </w:rPr>
        <w:t>": "^3.0.0",</w:t>
      </w:r>
    </w:p>
    <w:p w14:paraId="40FA579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"has": "^1.0.0",</w:t>
      </w:r>
    </w:p>
    <w:p w14:paraId="5EFE852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postcss</w:t>
      </w:r>
      <w:proofErr w:type="spellEnd"/>
      <w:r w:rsidRPr="00130981">
        <w:rPr>
          <w:rFonts w:ascii="Courier New" w:eastAsia="Times New Roman" w:hAnsi="Courier New" w:cs="Courier New"/>
          <w:color w:val="000000"/>
          <w:sz w:val="20"/>
          <w:szCs w:val="20"/>
        </w:rPr>
        <w:t>": "^7.0.0"</w:t>
      </w:r>
    </w:p>
    <w:p w14:paraId="654738C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785B188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59C960F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postcss</w:t>
      </w:r>
      <w:proofErr w:type="spellEnd"/>
      <w:proofErr w:type="gramEnd"/>
      <w:r w:rsidRPr="00130981">
        <w:rPr>
          <w:rFonts w:ascii="Courier New" w:eastAsia="Times New Roman" w:hAnsi="Courier New" w:cs="Courier New"/>
          <w:color w:val="000000"/>
          <w:sz w:val="20"/>
          <w:szCs w:val="20"/>
        </w:rPr>
        <w:t>-reduce-transforms": {</w:t>
      </w:r>
    </w:p>
    <w:p w14:paraId="1D98CC4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"4.0.2",</w:t>
      </w:r>
    </w:p>
    <w:p w14:paraId="09E27C2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lastRenderedPageBreak/>
        <w:t xml:space="preserve">      "resolved": "https://registry.npmjs.org/postcss-reduce-transforms/-/postcss-reduce-transforms-4.0.2.tgz",</w:t>
      </w:r>
    </w:p>
    <w:p w14:paraId="50C1469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"sha512-EEVig1Q2QJ4ELpJXMZR8Vt5DQx8/mo+dGWSR7vWXqcob2gQLyQGsionYcGKATXvQzMPn6DSN1vTN7yFximdIAg==",</w:t>
      </w:r>
    </w:p>
    <w:p w14:paraId="21BD328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7248E0B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70E21E6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cssnano</w:t>
      </w:r>
      <w:proofErr w:type="spellEnd"/>
      <w:proofErr w:type="gramEnd"/>
      <w:r w:rsidRPr="00130981">
        <w:rPr>
          <w:rFonts w:ascii="Courier New" w:eastAsia="Times New Roman" w:hAnsi="Courier New" w:cs="Courier New"/>
          <w:color w:val="000000"/>
          <w:sz w:val="20"/>
          <w:szCs w:val="20"/>
        </w:rPr>
        <w:t>-util-get-match": "^4.0.0",</w:t>
      </w:r>
    </w:p>
    <w:p w14:paraId="2DB63A4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"has": "^1.0.0",</w:t>
      </w:r>
    </w:p>
    <w:p w14:paraId="42E77BC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postcss</w:t>
      </w:r>
      <w:proofErr w:type="spellEnd"/>
      <w:r w:rsidRPr="00130981">
        <w:rPr>
          <w:rFonts w:ascii="Courier New" w:eastAsia="Times New Roman" w:hAnsi="Courier New" w:cs="Courier New"/>
          <w:color w:val="000000"/>
          <w:sz w:val="20"/>
          <w:szCs w:val="20"/>
        </w:rPr>
        <w:t>": "^7.0.0",</w:t>
      </w:r>
    </w:p>
    <w:p w14:paraId="458573E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postcss</w:t>
      </w:r>
      <w:proofErr w:type="spellEnd"/>
      <w:proofErr w:type="gramEnd"/>
      <w:r w:rsidRPr="00130981">
        <w:rPr>
          <w:rFonts w:ascii="Courier New" w:eastAsia="Times New Roman" w:hAnsi="Courier New" w:cs="Courier New"/>
          <w:color w:val="000000"/>
          <w:sz w:val="20"/>
          <w:szCs w:val="20"/>
        </w:rPr>
        <w:t>-value-parser": "^3.0.0"</w:t>
      </w:r>
    </w:p>
    <w:p w14:paraId="2BBBB47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5B0618E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"dependencies": {</w:t>
      </w:r>
    </w:p>
    <w:p w14:paraId="13F57B0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postcss</w:t>
      </w:r>
      <w:proofErr w:type="spellEnd"/>
      <w:proofErr w:type="gramEnd"/>
      <w:r w:rsidRPr="00130981">
        <w:rPr>
          <w:rFonts w:ascii="Courier New" w:eastAsia="Times New Roman" w:hAnsi="Courier New" w:cs="Courier New"/>
          <w:color w:val="000000"/>
          <w:sz w:val="20"/>
          <w:szCs w:val="20"/>
        </w:rPr>
        <w:t>-value-parser": {</w:t>
      </w:r>
    </w:p>
    <w:p w14:paraId="4B7DAF1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"3.3.1",</w:t>
      </w:r>
    </w:p>
    <w:p w14:paraId="2FB295E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"https://registry.npmjs.org/postcss-value-parser/-/postcss-value-parser-3.3.1.tgz",</w:t>
      </w:r>
    </w:p>
    <w:p w14:paraId="712E115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"sha512-pISE66AbVkp4fDQ7VHBwRNXzAAKJjw4Vw7nWI/+Q3vuly7SNfgYXvm6i5IgFylHGK5sP/xHAbB7N49OS4gWNyQ==",</w:t>
      </w:r>
    </w:p>
    <w:p w14:paraId="0F5B2C1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37B6415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5F5BD8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1F741DB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4A3AD4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postcss</w:t>
      </w:r>
      <w:proofErr w:type="spellEnd"/>
      <w:proofErr w:type="gramEnd"/>
      <w:r w:rsidRPr="00130981">
        <w:rPr>
          <w:rFonts w:ascii="Courier New" w:eastAsia="Times New Roman" w:hAnsi="Courier New" w:cs="Courier New"/>
          <w:color w:val="000000"/>
          <w:sz w:val="20"/>
          <w:szCs w:val="20"/>
        </w:rPr>
        <w:t>-selector-parser": {</w:t>
      </w:r>
    </w:p>
    <w:p w14:paraId="563B231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"6.0.11",</w:t>
      </w:r>
    </w:p>
    <w:p w14:paraId="35BDAF8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"https://registry.npmjs.org/postcss-selector-parser/-/postcss-selector-parser-6.0.11.tgz",</w:t>
      </w:r>
    </w:p>
    <w:p w14:paraId="4902974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"sha512-zbARubNdogI9j7WY4nQJBiNqQf3sLS3wCP4WfOidu+p28LofJqDH1tcXypGrcmMHhDk2t9wGhCsYe/+szLTy1g==",</w:t>
      </w:r>
    </w:p>
    <w:p w14:paraId="0372F14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6B9E691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3732515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cssesc</w:t>
      </w:r>
      <w:proofErr w:type="spellEnd"/>
      <w:r w:rsidRPr="00130981">
        <w:rPr>
          <w:rFonts w:ascii="Courier New" w:eastAsia="Times New Roman" w:hAnsi="Courier New" w:cs="Courier New"/>
          <w:color w:val="000000"/>
          <w:sz w:val="20"/>
          <w:szCs w:val="20"/>
        </w:rPr>
        <w:t>": "^3.0.0",</w:t>
      </w:r>
    </w:p>
    <w:p w14:paraId="2067B3F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util</w:t>
      </w:r>
      <w:proofErr w:type="gramEnd"/>
      <w:r w:rsidRPr="00130981">
        <w:rPr>
          <w:rFonts w:ascii="Courier New" w:eastAsia="Times New Roman" w:hAnsi="Courier New" w:cs="Courier New"/>
          <w:color w:val="000000"/>
          <w:sz w:val="20"/>
          <w:szCs w:val="20"/>
        </w:rPr>
        <w:t>-deprecate": "^1.0.2"</w:t>
      </w:r>
    </w:p>
    <w:p w14:paraId="456F4B5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59AA2F2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70E0EB1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postcss</w:t>
      </w:r>
      <w:proofErr w:type="gramEnd"/>
      <w:r w:rsidRPr="00130981">
        <w:rPr>
          <w:rFonts w:ascii="Courier New" w:eastAsia="Times New Roman" w:hAnsi="Courier New" w:cs="Courier New"/>
          <w:color w:val="000000"/>
          <w:sz w:val="20"/>
          <w:szCs w:val="20"/>
        </w:rPr>
        <w:t>-svgo</w:t>
      </w:r>
      <w:proofErr w:type="spellEnd"/>
      <w:r w:rsidRPr="00130981">
        <w:rPr>
          <w:rFonts w:ascii="Courier New" w:eastAsia="Times New Roman" w:hAnsi="Courier New" w:cs="Courier New"/>
          <w:color w:val="000000"/>
          <w:sz w:val="20"/>
          <w:szCs w:val="20"/>
        </w:rPr>
        <w:t>": {</w:t>
      </w:r>
    </w:p>
    <w:p w14:paraId="7FA813C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"4.0.3",</w:t>
      </w:r>
    </w:p>
    <w:p w14:paraId="6E0C3A5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"https://registry.npmjs.org/postcss-svgo/-/postcss-svgo-4.0.3.tgz",</w:t>
      </w:r>
    </w:p>
    <w:p w14:paraId="6628307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"sha512-NoRbrcMWTtUghzuKSoIm6XV+sJdvZ7GZSc3wdBN0W19FTtp2ko8NqLsgoh/m9CzNhU3KLPvQmjIwtaNFkaFTvw==",</w:t>
      </w:r>
    </w:p>
    <w:p w14:paraId="2ED7487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1404399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0122952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postcss</w:t>
      </w:r>
      <w:proofErr w:type="spellEnd"/>
      <w:r w:rsidRPr="00130981">
        <w:rPr>
          <w:rFonts w:ascii="Courier New" w:eastAsia="Times New Roman" w:hAnsi="Courier New" w:cs="Courier New"/>
          <w:color w:val="000000"/>
          <w:sz w:val="20"/>
          <w:szCs w:val="20"/>
        </w:rPr>
        <w:t>": "^7.0.0",</w:t>
      </w:r>
    </w:p>
    <w:p w14:paraId="26C0A23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postcss</w:t>
      </w:r>
      <w:proofErr w:type="spellEnd"/>
      <w:proofErr w:type="gramEnd"/>
      <w:r w:rsidRPr="00130981">
        <w:rPr>
          <w:rFonts w:ascii="Courier New" w:eastAsia="Times New Roman" w:hAnsi="Courier New" w:cs="Courier New"/>
          <w:color w:val="000000"/>
          <w:sz w:val="20"/>
          <w:szCs w:val="20"/>
        </w:rPr>
        <w:t>-value-parser": "^3.0.0",</w:t>
      </w:r>
    </w:p>
    <w:p w14:paraId="471C799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svgo</w:t>
      </w:r>
      <w:proofErr w:type="spellEnd"/>
      <w:r w:rsidRPr="00130981">
        <w:rPr>
          <w:rFonts w:ascii="Courier New" w:eastAsia="Times New Roman" w:hAnsi="Courier New" w:cs="Courier New"/>
          <w:color w:val="000000"/>
          <w:sz w:val="20"/>
          <w:szCs w:val="20"/>
        </w:rPr>
        <w:t>": "^1.0.0"</w:t>
      </w:r>
    </w:p>
    <w:p w14:paraId="2A71782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5E1A32B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"dependencies": {</w:t>
      </w:r>
    </w:p>
    <w:p w14:paraId="2E19C26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postcss</w:t>
      </w:r>
      <w:proofErr w:type="spellEnd"/>
      <w:proofErr w:type="gramEnd"/>
      <w:r w:rsidRPr="00130981">
        <w:rPr>
          <w:rFonts w:ascii="Courier New" w:eastAsia="Times New Roman" w:hAnsi="Courier New" w:cs="Courier New"/>
          <w:color w:val="000000"/>
          <w:sz w:val="20"/>
          <w:szCs w:val="20"/>
        </w:rPr>
        <w:t>-value-parser": {</w:t>
      </w:r>
    </w:p>
    <w:p w14:paraId="2D4383F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"3.3.1",</w:t>
      </w:r>
    </w:p>
    <w:p w14:paraId="122999E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"https://registry.npmjs.org/postcss-value-parser/-/postcss-value-parser-3.3.1.tgz",</w:t>
      </w:r>
    </w:p>
    <w:p w14:paraId="6103101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"sha512-pISE66AbVkp4fDQ7VHBwRNXzAAKJjw4Vw7nWI/+Q3vuly7SNfgYXvm6i5IgFylHGK5sP/xHAbB7N49OS4gWNyQ==",</w:t>
      </w:r>
    </w:p>
    <w:p w14:paraId="4D8CE08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308F62C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lastRenderedPageBreak/>
        <w:t xml:space="preserve">        }</w:t>
      </w:r>
    </w:p>
    <w:p w14:paraId="07CD592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BE2772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A02C7C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postcss</w:t>
      </w:r>
      <w:proofErr w:type="spellEnd"/>
      <w:proofErr w:type="gramEnd"/>
      <w:r w:rsidRPr="00130981">
        <w:rPr>
          <w:rFonts w:ascii="Courier New" w:eastAsia="Times New Roman" w:hAnsi="Courier New" w:cs="Courier New"/>
          <w:color w:val="000000"/>
          <w:sz w:val="20"/>
          <w:szCs w:val="20"/>
        </w:rPr>
        <w:t>-unique-selectors": {</w:t>
      </w:r>
    </w:p>
    <w:p w14:paraId="07B7BDD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"4.0.1",</w:t>
      </w:r>
    </w:p>
    <w:p w14:paraId="2EFACE0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"https://registry.npmjs.org/postcss-unique-selectors/-/postcss-unique-selectors-4.0.1.tgz",</w:t>
      </w:r>
    </w:p>
    <w:p w14:paraId="66BFA69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"sha512-+JanVaryLo9QwZjKrmJgkI4Fn8SBgRO6WXQBJi7KiAVPlmxikB5Jzc4EvXMT2H0/m0RjrVVm9rGNhZddm/8Spg==",</w:t>
      </w:r>
    </w:p>
    <w:p w14:paraId="6167790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5999D60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7DB4D35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alphanum</w:t>
      </w:r>
      <w:proofErr w:type="spellEnd"/>
      <w:proofErr w:type="gramEnd"/>
      <w:r w:rsidRPr="00130981">
        <w:rPr>
          <w:rFonts w:ascii="Courier New" w:eastAsia="Times New Roman" w:hAnsi="Courier New" w:cs="Courier New"/>
          <w:color w:val="000000"/>
          <w:sz w:val="20"/>
          <w:szCs w:val="20"/>
        </w:rPr>
        <w:t>-sort": "^1.0.0",</w:t>
      </w:r>
    </w:p>
    <w:p w14:paraId="1D1D643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postcss</w:t>
      </w:r>
      <w:proofErr w:type="spellEnd"/>
      <w:r w:rsidRPr="00130981">
        <w:rPr>
          <w:rFonts w:ascii="Courier New" w:eastAsia="Times New Roman" w:hAnsi="Courier New" w:cs="Courier New"/>
          <w:color w:val="000000"/>
          <w:sz w:val="20"/>
          <w:szCs w:val="20"/>
        </w:rPr>
        <w:t>": "^7.0.0",</w:t>
      </w:r>
    </w:p>
    <w:p w14:paraId="0B99515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uniqs</w:t>
      </w:r>
      <w:proofErr w:type="spellEnd"/>
      <w:r w:rsidRPr="00130981">
        <w:rPr>
          <w:rFonts w:ascii="Courier New" w:eastAsia="Times New Roman" w:hAnsi="Courier New" w:cs="Courier New"/>
          <w:color w:val="000000"/>
          <w:sz w:val="20"/>
          <w:szCs w:val="20"/>
        </w:rPr>
        <w:t>": "^2.0.0"</w:t>
      </w:r>
    </w:p>
    <w:p w14:paraId="13D2508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0667D6F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58AE4A4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postcss</w:t>
      </w:r>
      <w:proofErr w:type="spellEnd"/>
      <w:proofErr w:type="gramEnd"/>
      <w:r w:rsidRPr="00130981">
        <w:rPr>
          <w:rFonts w:ascii="Courier New" w:eastAsia="Times New Roman" w:hAnsi="Courier New" w:cs="Courier New"/>
          <w:color w:val="000000"/>
          <w:sz w:val="20"/>
          <w:szCs w:val="20"/>
        </w:rPr>
        <w:t>-value-parser": {</w:t>
      </w:r>
    </w:p>
    <w:p w14:paraId="31642E0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"4.2.0",</w:t>
      </w:r>
    </w:p>
    <w:p w14:paraId="6B46B12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"https://registry.npmjs.org/postcss-value-parser/-/postcss-value-parser-4.2.0.tgz",</w:t>
      </w:r>
    </w:p>
    <w:p w14:paraId="1206697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"sha512-1NNCs6uurfkVbeXG4S8JFT9t19m45ICnif8zWLd5oPSZ50QnwMfK+H3jv408d4jw/7Bttv5axS5IiHoLaVNHeQ==",</w:t>
      </w:r>
    </w:p>
    <w:p w14:paraId="1B08439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2716818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2574DBC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prepend</w:t>
      </w:r>
      <w:proofErr w:type="gramEnd"/>
      <w:r w:rsidRPr="00130981">
        <w:rPr>
          <w:rFonts w:ascii="Courier New" w:eastAsia="Times New Roman" w:hAnsi="Courier New" w:cs="Courier New"/>
          <w:color w:val="000000"/>
          <w:sz w:val="20"/>
          <w:szCs w:val="20"/>
        </w:rPr>
        <w:t>-http": {</w:t>
      </w:r>
    </w:p>
    <w:p w14:paraId="0F21690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"1.0.4",</w:t>
      </w:r>
    </w:p>
    <w:p w14:paraId="0FC6AFF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"https://registry.npmjs.org/prepend-http/-/prepend-http-1.0.4.tgz",</w:t>
      </w:r>
    </w:p>
    <w:p w14:paraId="54599E0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"sha512-PhmXi5XmoyKw1Un4E+opM2KcsJInDvKyuOumcjjw3waw86ZNjHwVUOOWLc4bCzLdcKNaWBH9e99sbWzDQsVaYg==",</w:t>
      </w:r>
    </w:p>
    <w:p w14:paraId="0D11343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680CCD2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E26A98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"process": {</w:t>
      </w:r>
    </w:p>
    <w:p w14:paraId="3C429CE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"0.11.10",</w:t>
      </w:r>
    </w:p>
    <w:p w14:paraId="6289086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"https://registry.npmjs.org/process/-/process-0.11.10.tgz",</w:t>
      </w:r>
    </w:p>
    <w:p w14:paraId="3E13444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"sha512-cdGef/drWFoydD1JsMzuFf8100nZl+GT+yacc2bEced5f9Rjk4z+WtFUTBu9PhOi9j/jfmBPu0mMEY4wIdAF8A==",</w:t>
      </w:r>
    </w:p>
    <w:p w14:paraId="042E7BB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064C9F8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490D08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process</w:t>
      </w:r>
      <w:proofErr w:type="gramEnd"/>
      <w:r w:rsidRPr="00130981">
        <w:rPr>
          <w:rFonts w:ascii="Courier New" w:eastAsia="Times New Roman" w:hAnsi="Courier New" w:cs="Courier New"/>
          <w:color w:val="000000"/>
          <w:sz w:val="20"/>
          <w:szCs w:val="20"/>
        </w:rPr>
        <w:t>-</w:t>
      </w:r>
      <w:proofErr w:type="spellStart"/>
      <w:r w:rsidRPr="00130981">
        <w:rPr>
          <w:rFonts w:ascii="Courier New" w:eastAsia="Times New Roman" w:hAnsi="Courier New" w:cs="Courier New"/>
          <w:color w:val="000000"/>
          <w:sz w:val="20"/>
          <w:szCs w:val="20"/>
        </w:rPr>
        <w:t>nextick</w:t>
      </w:r>
      <w:proofErr w:type="spellEnd"/>
      <w:r w:rsidRPr="00130981">
        <w:rPr>
          <w:rFonts w:ascii="Courier New" w:eastAsia="Times New Roman" w:hAnsi="Courier New" w:cs="Courier New"/>
          <w:color w:val="000000"/>
          <w:sz w:val="20"/>
          <w:szCs w:val="20"/>
        </w:rPr>
        <w:t>-</w:t>
      </w:r>
      <w:proofErr w:type="spellStart"/>
      <w:r w:rsidRPr="00130981">
        <w:rPr>
          <w:rFonts w:ascii="Courier New" w:eastAsia="Times New Roman" w:hAnsi="Courier New" w:cs="Courier New"/>
          <w:color w:val="000000"/>
          <w:sz w:val="20"/>
          <w:szCs w:val="20"/>
        </w:rPr>
        <w:t>args</w:t>
      </w:r>
      <w:proofErr w:type="spellEnd"/>
      <w:r w:rsidRPr="00130981">
        <w:rPr>
          <w:rFonts w:ascii="Courier New" w:eastAsia="Times New Roman" w:hAnsi="Courier New" w:cs="Courier New"/>
          <w:color w:val="000000"/>
          <w:sz w:val="20"/>
          <w:szCs w:val="20"/>
        </w:rPr>
        <w:t>": {</w:t>
      </w:r>
    </w:p>
    <w:p w14:paraId="029D177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"2.0.1",</w:t>
      </w:r>
    </w:p>
    <w:p w14:paraId="5F995E0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"https://registry.npmjs.org/process-nextick-args/-/process-nextick-args-2.0.1.tgz",</w:t>
      </w:r>
    </w:p>
    <w:p w14:paraId="19B94F2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"sha512-3ouUOpQhtgrbOa17J7+uxOTpITYWaGP7/AhoR3+A+/1e9skrzelGi/dXzEYyvbxubEF6Wn2ypscTKiKJFFn1ag==",</w:t>
      </w:r>
    </w:p>
    <w:p w14:paraId="751E210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1FE6A4B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E492AA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promise</w:t>
      </w:r>
      <w:proofErr w:type="gramEnd"/>
      <w:r w:rsidRPr="00130981">
        <w:rPr>
          <w:rFonts w:ascii="Courier New" w:eastAsia="Times New Roman" w:hAnsi="Courier New" w:cs="Courier New"/>
          <w:color w:val="000000"/>
          <w:sz w:val="20"/>
          <w:szCs w:val="20"/>
        </w:rPr>
        <w:t>-inflight": {</w:t>
      </w:r>
    </w:p>
    <w:p w14:paraId="07F77C9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"1.0.1",</w:t>
      </w:r>
    </w:p>
    <w:p w14:paraId="3C73F1B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"https://registry.npmjs.org/promise-inflight/-/promise-inflight-1.0.1.tgz",</w:t>
      </w:r>
    </w:p>
    <w:p w14:paraId="470BF3A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"sha512-6zWPyEOFaQBJYcGMHBKTKJ3u6TBsnMFOIZSa6ce1e/ZrrsOlnHRHbabMjLiBYKp+n44X9eUI6VUPaukCXHuG4g==",</w:t>
      </w:r>
    </w:p>
    <w:p w14:paraId="308F648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lastRenderedPageBreak/>
        <w:t xml:space="preserve">      "dev": true</w:t>
      </w:r>
    </w:p>
    <w:p w14:paraId="080F4EA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E483EF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promise</w:t>
      </w:r>
      <w:proofErr w:type="gramEnd"/>
      <w:r w:rsidRPr="00130981">
        <w:rPr>
          <w:rFonts w:ascii="Courier New" w:eastAsia="Times New Roman" w:hAnsi="Courier New" w:cs="Courier New"/>
          <w:color w:val="000000"/>
          <w:sz w:val="20"/>
          <w:szCs w:val="20"/>
        </w:rPr>
        <w:t>-retry": {</w:t>
      </w:r>
    </w:p>
    <w:p w14:paraId="44A3963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"1.1.1",</w:t>
      </w:r>
    </w:p>
    <w:p w14:paraId="52C5AC3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"https://registry.npmjs.org/promise-retry/-/promise-retry-1.1.1.tgz",</w:t>
      </w:r>
    </w:p>
    <w:p w14:paraId="046BBE3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"sha512-StEy2osPr28o17bIW776GtwO6+Q+M9zPiZkYfosciUUMYqjhU/ffwRAH0zN2+uvGyUsn8/YICIHRzLbPacpZGw==",</w:t>
      </w:r>
    </w:p>
    <w:p w14:paraId="346C81A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41B7607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32FCFC9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err</w:t>
      </w:r>
      <w:proofErr w:type="gramEnd"/>
      <w:r w:rsidRPr="00130981">
        <w:rPr>
          <w:rFonts w:ascii="Courier New" w:eastAsia="Times New Roman" w:hAnsi="Courier New" w:cs="Courier New"/>
          <w:color w:val="000000"/>
          <w:sz w:val="20"/>
          <w:szCs w:val="20"/>
        </w:rPr>
        <w:t>-code": "^1.0.0",</w:t>
      </w:r>
    </w:p>
    <w:p w14:paraId="2E73FA2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"retry": "^0.10.</w:t>
      </w:r>
      <w:proofErr w:type="gramStart"/>
      <w:r w:rsidRPr="00130981">
        <w:rPr>
          <w:rFonts w:ascii="Courier New" w:eastAsia="Times New Roman" w:hAnsi="Courier New" w:cs="Courier New"/>
          <w:color w:val="000000"/>
          <w:sz w:val="20"/>
          <w:szCs w:val="20"/>
        </w:rPr>
        <w:t>0"</w:t>
      </w:r>
      <w:proofErr w:type="gramEnd"/>
    </w:p>
    <w:p w14:paraId="324FE82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3E8A1F6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"dependencies": {</w:t>
      </w:r>
    </w:p>
    <w:p w14:paraId="53E34FD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"retry": {</w:t>
      </w:r>
    </w:p>
    <w:p w14:paraId="527BB9E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"0.10.1",</w:t>
      </w:r>
    </w:p>
    <w:p w14:paraId="6F9702D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"https://registry.npmjs.org/retry/-/retry-0.10.1.tgz",</w:t>
      </w:r>
    </w:p>
    <w:p w14:paraId="0F54057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"sha512-ZXUSQYTHdl3uS7IuCehYfMzKyIDBNoAuUblvy5oGO5UJSUTmStUUVPXbA9Qxd173Bgre53yCQczQuHgRWAdvJQ==",</w:t>
      </w:r>
    </w:p>
    <w:p w14:paraId="25624B5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46F05F4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0E8331F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5A213D3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835D79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protoduck</w:t>
      </w:r>
      <w:proofErr w:type="spellEnd"/>
      <w:r w:rsidRPr="00130981">
        <w:rPr>
          <w:rFonts w:ascii="Courier New" w:eastAsia="Times New Roman" w:hAnsi="Courier New" w:cs="Courier New"/>
          <w:color w:val="000000"/>
          <w:sz w:val="20"/>
          <w:szCs w:val="20"/>
        </w:rPr>
        <w:t>": {</w:t>
      </w:r>
    </w:p>
    <w:p w14:paraId="549DBF8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"5.0.1",</w:t>
      </w:r>
    </w:p>
    <w:p w14:paraId="42C9BD4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t>
      </w:r>
      <w:proofErr w:type="spellStart"/>
      <w:r w:rsidRPr="00130981">
        <w:rPr>
          <w:rFonts w:ascii="Courier New" w:eastAsia="Times New Roman" w:hAnsi="Courier New" w:cs="Courier New"/>
          <w:color w:val="000000"/>
          <w:sz w:val="20"/>
          <w:szCs w:val="20"/>
        </w:rPr>
        <w:t>protoduck</w:t>
      </w:r>
      <w:proofErr w:type="spellEnd"/>
      <w:r w:rsidRPr="00130981">
        <w:rPr>
          <w:rFonts w:ascii="Courier New" w:eastAsia="Times New Roman" w:hAnsi="Courier New" w:cs="Courier New"/>
          <w:color w:val="000000"/>
          <w:sz w:val="20"/>
          <w:szCs w:val="20"/>
        </w:rPr>
        <w:t>/-/protoduck-5.0.1.tgz",</w:t>
      </w:r>
    </w:p>
    <w:p w14:paraId="506EB30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"sha512-WxoCeDCoCBY55BMvj4cAEjdVUFGRWed9ZxPlqTKYyw1nDDTQ4pqmnIMAGfJlg7Dx35uB/M+PHJPTmGOvaCaPTg==",</w:t>
      </w:r>
    </w:p>
    <w:p w14:paraId="41D68E1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5F153EC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4D1623E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genfun</w:t>
      </w:r>
      <w:proofErr w:type="spellEnd"/>
      <w:r w:rsidRPr="00130981">
        <w:rPr>
          <w:rFonts w:ascii="Courier New" w:eastAsia="Times New Roman" w:hAnsi="Courier New" w:cs="Courier New"/>
          <w:color w:val="000000"/>
          <w:sz w:val="20"/>
          <w:szCs w:val="20"/>
        </w:rPr>
        <w:t>": "^5.0.0"</w:t>
      </w:r>
    </w:p>
    <w:p w14:paraId="656BEC9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78606C5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26293FB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"protractor": {</w:t>
      </w:r>
    </w:p>
    <w:p w14:paraId="177F128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"7.0.0",</w:t>
      </w:r>
    </w:p>
    <w:p w14:paraId="00F56E0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"https://registry.npmjs.org/protractor/-/protractor-7.0.0.tgz",</w:t>
      </w:r>
    </w:p>
    <w:p w14:paraId="6289C40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"sha512-UqkFjivi4GcvUQYzqGYNe0mLzfn5jiLmO8w9nMhQoJRLhy2grJonpga2IWhI6yJO30LibWXJJtA4MOIZD2GgZw==",</w:t>
      </w:r>
    </w:p>
    <w:p w14:paraId="5A31113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276E286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48118EF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"@types/q": "^0.0.32",</w:t>
      </w:r>
    </w:p>
    <w:p w14:paraId="64A6DB3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"@types/selenium-</w:t>
      </w:r>
      <w:proofErr w:type="spellStart"/>
      <w:r w:rsidRPr="00130981">
        <w:rPr>
          <w:rFonts w:ascii="Courier New" w:eastAsia="Times New Roman" w:hAnsi="Courier New" w:cs="Courier New"/>
          <w:color w:val="000000"/>
          <w:sz w:val="20"/>
          <w:szCs w:val="20"/>
        </w:rPr>
        <w:t>webdriver</w:t>
      </w:r>
      <w:proofErr w:type="spellEnd"/>
      <w:r w:rsidRPr="00130981">
        <w:rPr>
          <w:rFonts w:ascii="Courier New" w:eastAsia="Times New Roman" w:hAnsi="Courier New" w:cs="Courier New"/>
          <w:color w:val="000000"/>
          <w:sz w:val="20"/>
          <w:szCs w:val="20"/>
        </w:rPr>
        <w:t>": "^3.0.0",</w:t>
      </w:r>
    </w:p>
    <w:p w14:paraId="7033E6D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blocking</w:t>
      </w:r>
      <w:proofErr w:type="gramEnd"/>
      <w:r w:rsidRPr="00130981">
        <w:rPr>
          <w:rFonts w:ascii="Courier New" w:eastAsia="Times New Roman" w:hAnsi="Courier New" w:cs="Courier New"/>
          <w:color w:val="000000"/>
          <w:sz w:val="20"/>
          <w:szCs w:val="20"/>
        </w:rPr>
        <w:t>-proxy": "^1.0.0",</w:t>
      </w:r>
    </w:p>
    <w:p w14:paraId="122C234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browserstack</w:t>
      </w:r>
      <w:proofErr w:type="spellEnd"/>
      <w:r w:rsidRPr="00130981">
        <w:rPr>
          <w:rFonts w:ascii="Courier New" w:eastAsia="Times New Roman" w:hAnsi="Courier New" w:cs="Courier New"/>
          <w:color w:val="000000"/>
          <w:sz w:val="20"/>
          <w:szCs w:val="20"/>
        </w:rPr>
        <w:t>": "^1.5.1",</w:t>
      </w:r>
    </w:p>
    <w:p w14:paraId="4252D5E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"chalk": "^1.1.3",</w:t>
      </w:r>
    </w:p>
    <w:p w14:paraId="7EE3E63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"glob": "^7.0.3",</w:t>
      </w:r>
    </w:p>
    <w:p w14:paraId="08039EC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"jasmine": "2.8.0",</w:t>
      </w:r>
    </w:p>
    <w:p w14:paraId="0DEF073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"jasminewd2": "^2.1.0",</w:t>
      </w:r>
    </w:p>
    <w:p w14:paraId="25F3C6E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"q": "1.4.1",</w:t>
      </w:r>
    </w:p>
    <w:p w14:paraId="14227F8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saucelabs</w:t>
      </w:r>
      <w:proofErr w:type="spellEnd"/>
      <w:r w:rsidRPr="00130981">
        <w:rPr>
          <w:rFonts w:ascii="Courier New" w:eastAsia="Times New Roman" w:hAnsi="Courier New" w:cs="Courier New"/>
          <w:color w:val="000000"/>
          <w:sz w:val="20"/>
          <w:szCs w:val="20"/>
        </w:rPr>
        <w:t>": "^1.5.0",</w:t>
      </w:r>
    </w:p>
    <w:p w14:paraId="0A8368A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selenium</w:t>
      </w:r>
      <w:proofErr w:type="gramEnd"/>
      <w:r w:rsidRPr="00130981">
        <w:rPr>
          <w:rFonts w:ascii="Courier New" w:eastAsia="Times New Roman" w:hAnsi="Courier New" w:cs="Courier New"/>
          <w:color w:val="000000"/>
          <w:sz w:val="20"/>
          <w:szCs w:val="20"/>
        </w:rPr>
        <w:t>-</w:t>
      </w:r>
      <w:proofErr w:type="spellStart"/>
      <w:r w:rsidRPr="00130981">
        <w:rPr>
          <w:rFonts w:ascii="Courier New" w:eastAsia="Times New Roman" w:hAnsi="Courier New" w:cs="Courier New"/>
          <w:color w:val="000000"/>
          <w:sz w:val="20"/>
          <w:szCs w:val="20"/>
        </w:rPr>
        <w:t>webdriver</w:t>
      </w:r>
      <w:proofErr w:type="spellEnd"/>
      <w:r w:rsidRPr="00130981">
        <w:rPr>
          <w:rFonts w:ascii="Courier New" w:eastAsia="Times New Roman" w:hAnsi="Courier New" w:cs="Courier New"/>
          <w:color w:val="000000"/>
          <w:sz w:val="20"/>
          <w:szCs w:val="20"/>
        </w:rPr>
        <w:t>": "3.6.0",</w:t>
      </w:r>
    </w:p>
    <w:p w14:paraId="6E52F69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source</w:t>
      </w:r>
      <w:proofErr w:type="gramEnd"/>
      <w:r w:rsidRPr="00130981">
        <w:rPr>
          <w:rFonts w:ascii="Courier New" w:eastAsia="Times New Roman" w:hAnsi="Courier New" w:cs="Courier New"/>
          <w:color w:val="000000"/>
          <w:sz w:val="20"/>
          <w:szCs w:val="20"/>
        </w:rPr>
        <w:t>-map-support": "~0.4.0",</w:t>
      </w:r>
    </w:p>
    <w:p w14:paraId="7FCA8E2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webdriver</w:t>
      </w:r>
      <w:proofErr w:type="spellEnd"/>
      <w:proofErr w:type="gramEnd"/>
      <w:r w:rsidRPr="00130981">
        <w:rPr>
          <w:rFonts w:ascii="Courier New" w:eastAsia="Times New Roman" w:hAnsi="Courier New" w:cs="Courier New"/>
          <w:color w:val="000000"/>
          <w:sz w:val="20"/>
          <w:szCs w:val="20"/>
        </w:rPr>
        <w:t>-</w:t>
      </w:r>
      <w:proofErr w:type="spellStart"/>
      <w:r w:rsidRPr="00130981">
        <w:rPr>
          <w:rFonts w:ascii="Courier New" w:eastAsia="Times New Roman" w:hAnsi="Courier New" w:cs="Courier New"/>
          <w:color w:val="000000"/>
          <w:sz w:val="20"/>
          <w:szCs w:val="20"/>
        </w:rPr>
        <w:t>js</w:t>
      </w:r>
      <w:proofErr w:type="spellEnd"/>
      <w:r w:rsidRPr="00130981">
        <w:rPr>
          <w:rFonts w:ascii="Courier New" w:eastAsia="Times New Roman" w:hAnsi="Courier New" w:cs="Courier New"/>
          <w:color w:val="000000"/>
          <w:sz w:val="20"/>
          <w:szCs w:val="20"/>
        </w:rPr>
        <w:t>-extender": "2.1.0",</w:t>
      </w:r>
    </w:p>
    <w:p w14:paraId="18BBD70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lastRenderedPageBreak/>
        <w:t xml:space="preserve">        "</w:t>
      </w:r>
      <w:proofErr w:type="spellStart"/>
      <w:proofErr w:type="gramStart"/>
      <w:r w:rsidRPr="00130981">
        <w:rPr>
          <w:rFonts w:ascii="Courier New" w:eastAsia="Times New Roman" w:hAnsi="Courier New" w:cs="Courier New"/>
          <w:color w:val="000000"/>
          <w:sz w:val="20"/>
          <w:szCs w:val="20"/>
        </w:rPr>
        <w:t>webdriver</w:t>
      </w:r>
      <w:proofErr w:type="spellEnd"/>
      <w:proofErr w:type="gramEnd"/>
      <w:r w:rsidRPr="00130981">
        <w:rPr>
          <w:rFonts w:ascii="Courier New" w:eastAsia="Times New Roman" w:hAnsi="Courier New" w:cs="Courier New"/>
          <w:color w:val="000000"/>
          <w:sz w:val="20"/>
          <w:szCs w:val="20"/>
        </w:rPr>
        <w:t>-manager": "^12.1.7",</w:t>
      </w:r>
    </w:p>
    <w:p w14:paraId="7934897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yargs</w:t>
      </w:r>
      <w:proofErr w:type="spellEnd"/>
      <w:r w:rsidRPr="00130981">
        <w:rPr>
          <w:rFonts w:ascii="Courier New" w:eastAsia="Times New Roman" w:hAnsi="Courier New" w:cs="Courier New"/>
          <w:color w:val="000000"/>
          <w:sz w:val="20"/>
          <w:szCs w:val="20"/>
        </w:rPr>
        <w:t>": "^15.3.1"</w:t>
      </w:r>
    </w:p>
    <w:p w14:paraId="6F8BAD3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5C802BE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"dependencies": {</w:t>
      </w:r>
    </w:p>
    <w:p w14:paraId="3C214DE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"@types/q": {</w:t>
      </w:r>
    </w:p>
    <w:p w14:paraId="64B682F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"0.0.32",</w:t>
      </w:r>
    </w:p>
    <w:p w14:paraId="48CB14B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"https://registry.npmjs.org/@types/q/-/q-0.0.32.tgz",</w:t>
      </w:r>
    </w:p>
    <w:p w14:paraId="31E6D2A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"sha512-qYi3YV9inU/REEfxwVcGZzbS3KG/Xs90lv0Pr+lDtuVjBPGd1A+eciXzVSaRvLify132BfcvhvEjeVahrUl0Ug==",</w:t>
      </w:r>
    </w:p>
    <w:p w14:paraId="7F2B20A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3490D9B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33FE530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ansi</w:t>
      </w:r>
      <w:proofErr w:type="spellEnd"/>
      <w:proofErr w:type="gramEnd"/>
      <w:r w:rsidRPr="00130981">
        <w:rPr>
          <w:rFonts w:ascii="Courier New" w:eastAsia="Times New Roman" w:hAnsi="Courier New" w:cs="Courier New"/>
          <w:color w:val="000000"/>
          <w:sz w:val="20"/>
          <w:szCs w:val="20"/>
        </w:rPr>
        <w:t>-regex": {</w:t>
      </w:r>
    </w:p>
    <w:p w14:paraId="3EC3D07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"5.0.1",</w:t>
      </w:r>
    </w:p>
    <w:p w14:paraId="7921436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t>
      </w:r>
      <w:proofErr w:type="spellStart"/>
      <w:r w:rsidRPr="00130981">
        <w:rPr>
          <w:rFonts w:ascii="Courier New" w:eastAsia="Times New Roman" w:hAnsi="Courier New" w:cs="Courier New"/>
          <w:color w:val="000000"/>
          <w:sz w:val="20"/>
          <w:szCs w:val="20"/>
        </w:rPr>
        <w:t>ansi</w:t>
      </w:r>
      <w:proofErr w:type="spellEnd"/>
      <w:r w:rsidRPr="00130981">
        <w:rPr>
          <w:rFonts w:ascii="Courier New" w:eastAsia="Times New Roman" w:hAnsi="Courier New" w:cs="Courier New"/>
          <w:color w:val="000000"/>
          <w:sz w:val="20"/>
          <w:szCs w:val="20"/>
        </w:rPr>
        <w:t>-regex/-/ansi-regex-5.0.1.tgz",</w:t>
      </w:r>
    </w:p>
    <w:p w14:paraId="0C241FB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"sha512-quJQXlTSUGL2LH9SUXo8VwsY4soanhgo6LNSm84E1LBcE8s3O0wpdiRzyR9z/ZZJMlMWv37qOOb9pdJlMUEKFQ==",</w:t>
      </w:r>
    </w:p>
    <w:p w14:paraId="60E159A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4039B2B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0089D5C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ansi</w:t>
      </w:r>
      <w:proofErr w:type="spellEnd"/>
      <w:proofErr w:type="gramEnd"/>
      <w:r w:rsidRPr="00130981">
        <w:rPr>
          <w:rFonts w:ascii="Courier New" w:eastAsia="Times New Roman" w:hAnsi="Courier New" w:cs="Courier New"/>
          <w:color w:val="000000"/>
          <w:sz w:val="20"/>
          <w:szCs w:val="20"/>
        </w:rPr>
        <w:t>-styles": {</w:t>
      </w:r>
    </w:p>
    <w:p w14:paraId="42DBB93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"2.2.1",</w:t>
      </w:r>
    </w:p>
    <w:p w14:paraId="025E59F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"https://registry.npmjs.org/ansi-styles/-/ansi-styles-2.2.1.tgz",</w:t>
      </w:r>
    </w:p>
    <w:p w14:paraId="78AE20E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"sha512-kmCevFghRiWM7HB5zTPULl4r9bVFSWjz62MhqizDGUrq2NWuNMQyuv4tHHoKJHs69M/MF64lEcHdYIocrdWQYA==",</w:t>
      </w:r>
    </w:p>
    <w:p w14:paraId="4B307B3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1DF4846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887B0C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array</w:t>
      </w:r>
      <w:proofErr w:type="gramEnd"/>
      <w:r w:rsidRPr="00130981">
        <w:rPr>
          <w:rFonts w:ascii="Courier New" w:eastAsia="Times New Roman" w:hAnsi="Courier New" w:cs="Courier New"/>
          <w:color w:val="000000"/>
          <w:sz w:val="20"/>
          <w:szCs w:val="20"/>
        </w:rPr>
        <w:t>-union": {</w:t>
      </w:r>
    </w:p>
    <w:p w14:paraId="1895312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"1.0.2",</w:t>
      </w:r>
    </w:p>
    <w:p w14:paraId="2E8ACEB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"https://registry.npmjs.org/array-union/-/array-union-1.0.2.tgz",</w:t>
      </w:r>
    </w:p>
    <w:p w14:paraId="1E2891B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"sha512-Dxr6QJj/RdU/hCaBjOfxW+q6lyuVE6JFWIrAUpuOOhoJJoQ99cUn3igRaHVB5P9WrgFVN0FfArM3x0cueOU8ng==",</w:t>
      </w:r>
    </w:p>
    <w:p w14:paraId="156A76B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3059198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6535421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array</w:t>
      </w:r>
      <w:proofErr w:type="gramEnd"/>
      <w:r w:rsidRPr="00130981">
        <w:rPr>
          <w:rFonts w:ascii="Courier New" w:eastAsia="Times New Roman" w:hAnsi="Courier New" w:cs="Courier New"/>
          <w:color w:val="000000"/>
          <w:sz w:val="20"/>
          <w:szCs w:val="20"/>
        </w:rPr>
        <w:t>-</w:t>
      </w:r>
      <w:proofErr w:type="spellStart"/>
      <w:r w:rsidRPr="00130981">
        <w:rPr>
          <w:rFonts w:ascii="Courier New" w:eastAsia="Times New Roman" w:hAnsi="Courier New" w:cs="Courier New"/>
          <w:color w:val="000000"/>
          <w:sz w:val="20"/>
          <w:szCs w:val="20"/>
        </w:rPr>
        <w:t>uniq</w:t>
      </w:r>
      <w:proofErr w:type="spellEnd"/>
      <w:r w:rsidRPr="00130981">
        <w:rPr>
          <w:rFonts w:ascii="Courier New" w:eastAsia="Times New Roman" w:hAnsi="Courier New" w:cs="Courier New"/>
          <w:color w:val="000000"/>
          <w:sz w:val="20"/>
          <w:szCs w:val="20"/>
        </w:rPr>
        <w:t>": "^1.0.1"</w:t>
      </w:r>
    </w:p>
    <w:p w14:paraId="47350B0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58F3E40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1F7ECE8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camelcase</w:t>
      </w:r>
      <w:proofErr w:type="spellEnd"/>
      <w:r w:rsidRPr="00130981">
        <w:rPr>
          <w:rFonts w:ascii="Courier New" w:eastAsia="Times New Roman" w:hAnsi="Courier New" w:cs="Courier New"/>
          <w:color w:val="000000"/>
          <w:sz w:val="20"/>
          <w:szCs w:val="20"/>
        </w:rPr>
        <w:t>": {</w:t>
      </w:r>
    </w:p>
    <w:p w14:paraId="5EC52A6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"5.3.1",</w:t>
      </w:r>
    </w:p>
    <w:p w14:paraId="4CF81E0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t>
      </w:r>
      <w:proofErr w:type="spellStart"/>
      <w:r w:rsidRPr="00130981">
        <w:rPr>
          <w:rFonts w:ascii="Courier New" w:eastAsia="Times New Roman" w:hAnsi="Courier New" w:cs="Courier New"/>
          <w:color w:val="000000"/>
          <w:sz w:val="20"/>
          <w:szCs w:val="20"/>
        </w:rPr>
        <w:t>camelcase</w:t>
      </w:r>
      <w:proofErr w:type="spellEnd"/>
      <w:r w:rsidRPr="00130981">
        <w:rPr>
          <w:rFonts w:ascii="Courier New" w:eastAsia="Times New Roman" w:hAnsi="Courier New" w:cs="Courier New"/>
          <w:color w:val="000000"/>
          <w:sz w:val="20"/>
          <w:szCs w:val="20"/>
        </w:rPr>
        <w:t>/-/camelcase-5.3.1.tgz",</w:t>
      </w:r>
    </w:p>
    <w:p w14:paraId="65A4313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"sha512-L28STB170nwWS63UjtlEOE3dldQApaJXZkOI1uMFfzf3rRuPegHaHesyee+YxQ+W6SvRDQV6UrdOdRiR153wJg==",</w:t>
      </w:r>
    </w:p>
    <w:p w14:paraId="6700891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1A98BC4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707AF59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"chalk": {</w:t>
      </w:r>
    </w:p>
    <w:p w14:paraId="382C4B8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"1.1.3",</w:t>
      </w:r>
    </w:p>
    <w:p w14:paraId="1659E07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"https://registry.npmjs.org/chalk/-/chalk-1.1.3.tgz",</w:t>
      </w:r>
    </w:p>
    <w:p w14:paraId="11061DF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"sha512-U3lRVLMSlsCfjqYPbLyVv11M9CPW4I728d6TCKMAOJueEeB9/8o+eSsMnxPJD+Q+K909sdESg7C+tIkoH6on1A==",</w:t>
      </w:r>
    </w:p>
    <w:p w14:paraId="32B743B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3BACF6C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758323F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lastRenderedPageBreak/>
        <w:t xml:space="preserve">            "</w:t>
      </w:r>
      <w:proofErr w:type="spellStart"/>
      <w:proofErr w:type="gramStart"/>
      <w:r w:rsidRPr="00130981">
        <w:rPr>
          <w:rFonts w:ascii="Courier New" w:eastAsia="Times New Roman" w:hAnsi="Courier New" w:cs="Courier New"/>
          <w:color w:val="000000"/>
          <w:sz w:val="20"/>
          <w:szCs w:val="20"/>
        </w:rPr>
        <w:t>ansi</w:t>
      </w:r>
      <w:proofErr w:type="spellEnd"/>
      <w:proofErr w:type="gramEnd"/>
      <w:r w:rsidRPr="00130981">
        <w:rPr>
          <w:rFonts w:ascii="Courier New" w:eastAsia="Times New Roman" w:hAnsi="Courier New" w:cs="Courier New"/>
          <w:color w:val="000000"/>
          <w:sz w:val="20"/>
          <w:szCs w:val="20"/>
        </w:rPr>
        <w:t>-styles": "^2.2.1",</w:t>
      </w:r>
    </w:p>
    <w:p w14:paraId="4307195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escape</w:t>
      </w:r>
      <w:proofErr w:type="gramEnd"/>
      <w:r w:rsidRPr="00130981">
        <w:rPr>
          <w:rFonts w:ascii="Courier New" w:eastAsia="Times New Roman" w:hAnsi="Courier New" w:cs="Courier New"/>
          <w:color w:val="000000"/>
          <w:sz w:val="20"/>
          <w:szCs w:val="20"/>
        </w:rPr>
        <w:t>-string-</w:t>
      </w:r>
      <w:proofErr w:type="spellStart"/>
      <w:r w:rsidRPr="00130981">
        <w:rPr>
          <w:rFonts w:ascii="Courier New" w:eastAsia="Times New Roman" w:hAnsi="Courier New" w:cs="Courier New"/>
          <w:color w:val="000000"/>
          <w:sz w:val="20"/>
          <w:szCs w:val="20"/>
        </w:rPr>
        <w:t>regexp</w:t>
      </w:r>
      <w:proofErr w:type="spellEnd"/>
      <w:r w:rsidRPr="00130981">
        <w:rPr>
          <w:rFonts w:ascii="Courier New" w:eastAsia="Times New Roman" w:hAnsi="Courier New" w:cs="Courier New"/>
          <w:color w:val="000000"/>
          <w:sz w:val="20"/>
          <w:szCs w:val="20"/>
        </w:rPr>
        <w:t>": "^1.0.2",</w:t>
      </w:r>
    </w:p>
    <w:p w14:paraId="0262EB9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has</w:t>
      </w:r>
      <w:proofErr w:type="gramEnd"/>
      <w:r w:rsidRPr="00130981">
        <w:rPr>
          <w:rFonts w:ascii="Courier New" w:eastAsia="Times New Roman" w:hAnsi="Courier New" w:cs="Courier New"/>
          <w:color w:val="000000"/>
          <w:sz w:val="20"/>
          <w:szCs w:val="20"/>
        </w:rPr>
        <w:t>-</w:t>
      </w:r>
      <w:proofErr w:type="spellStart"/>
      <w:r w:rsidRPr="00130981">
        <w:rPr>
          <w:rFonts w:ascii="Courier New" w:eastAsia="Times New Roman" w:hAnsi="Courier New" w:cs="Courier New"/>
          <w:color w:val="000000"/>
          <w:sz w:val="20"/>
          <w:szCs w:val="20"/>
        </w:rPr>
        <w:t>ansi</w:t>
      </w:r>
      <w:proofErr w:type="spellEnd"/>
      <w:r w:rsidRPr="00130981">
        <w:rPr>
          <w:rFonts w:ascii="Courier New" w:eastAsia="Times New Roman" w:hAnsi="Courier New" w:cs="Courier New"/>
          <w:color w:val="000000"/>
          <w:sz w:val="20"/>
          <w:szCs w:val="20"/>
        </w:rPr>
        <w:t>": "^2.0.0",</w:t>
      </w:r>
    </w:p>
    <w:p w14:paraId="27F54F1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strip</w:t>
      </w:r>
      <w:proofErr w:type="gramEnd"/>
      <w:r w:rsidRPr="00130981">
        <w:rPr>
          <w:rFonts w:ascii="Courier New" w:eastAsia="Times New Roman" w:hAnsi="Courier New" w:cs="Courier New"/>
          <w:color w:val="000000"/>
          <w:sz w:val="20"/>
          <w:szCs w:val="20"/>
        </w:rPr>
        <w:t>-</w:t>
      </w:r>
      <w:proofErr w:type="spellStart"/>
      <w:r w:rsidRPr="00130981">
        <w:rPr>
          <w:rFonts w:ascii="Courier New" w:eastAsia="Times New Roman" w:hAnsi="Courier New" w:cs="Courier New"/>
          <w:color w:val="000000"/>
          <w:sz w:val="20"/>
          <w:szCs w:val="20"/>
        </w:rPr>
        <w:t>ansi</w:t>
      </w:r>
      <w:proofErr w:type="spellEnd"/>
      <w:r w:rsidRPr="00130981">
        <w:rPr>
          <w:rFonts w:ascii="Courier New" w:eastAsia="Times New Roman" w:hAnsi="Courier New" w:cs="Courier New"/>
          <w:color w:val="000000"/>
          <w:sz w:val="20"/>
          <w:szCs w:val="20"/>
        </w:rPr>
        <w:t>": "^3.0.0",</w:t>
      </w:r>
    </w:p>
    <w:p w14:paraId="08E8A8B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supports</w:t>
      </w:r>
      <w:proofErr w:type="gramEnd"/>
      <w:r w:rsidRPr="00130981">
        <w:rPr>
          <w:rFonts w:ascii="Courier New" w:eastAsia="Times New Roman" w:hAnsi="Courier New" w:cs="Courier New"/>
          <w:color w:val="000000"/>
          <w:sz w:val="20"/>
          <w:szCs w:val="20"/>
        </w:rPr>
        <w:t>-color": "^2.0.0"</w:t>
      </w:r>
    </w:p>
    <w:p w14:paraId="609C254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14FF21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5307EEA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cliui</w:t>
      </w:r>
      <w:proofErr w:type="spellEnd"/>
      <w:r w:rsidRPr="00130981">
        <w:rPr>
          <w:rFonts w:ascii="Courier New" w:eastAsia="Times New Roman" w:hAnsi="Courier New" w:cs="Courier New"/>
          <w:color w:val="000000"/>
          <w:sz w:val="20"/>
          <w:szCs w:val="20"/>
        </w:rPr>
        <w:t>": {</w:t>
      </w:r>
    </w:p>
    <w:p w14:paraId="725BEF6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"6.0.0",</w:t>
      </w:r>
    </w:p>
    <w:p w14:paraId="4BFD62F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t>
      </w:r>
      <w:proofErr w:type="spellStart"/>
      <w:r w:rsidRPr="00130981">
        <w:rPr>
          <w:rFonts w:ascii="Courier New" w:eastAsia="Times New Roman" w:hAnsi="Courier New" w:cs="Courier New"/>
          <w:color w:val="000000"/>
          <w:sz w:val="20"/>
          <w:szCs w:val="20"/>
        </w:rPr>
        <w:t>cliui</w:t>
      </w:r>
      <w:proofErr w:type="spellEnd"/>
      <w:r w:rsidRPr="00130981">
        <w:rPr>
          <w:rFonts w:ascii="Courier New" w:eastAsia="Times New Roman" w:hAnsi="Courier New" w:cs="Courier New"/>
          <w:color w:val="000000"/>
          <w:sz w:val="20"/>
          <w:szCs w:val="20"/>
        </w:rPr>
        <w:t>/-/cliui-6.0.0.tgz",</w:t>
      </w:r>
    </w:p>
    <w:p w14:paraId="52C9ADD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"sha512-t6wbgtoCXvAzst7QgXxJYqPt0usEfbgQdftEPbLL/cvv6HPE5VgvqCuAIDR0NgU52ds6rFwqrgakNLrHEjCbrQ==",</w:t>
      </w:r>
    </w:p>
    <w:p w14:paraId="1E1FC9D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448FB6D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58663F9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string</w:t>
      </w:r>
      <w:proofErr w:type="gramEnd"/>
      <w:r w:rsidRPr="00130981">
        <w:rPr>
          <w:rFonts w:ascii="Courier New" w:eastAsia="Times New Roman" w:hAnsi="Courier New" w:cs="Courier New"/>
          <w:color w:val="000000"/>
          <w:sz w:val="20"/>
          <w:szCs w:val="20"/>
        </w:rPr>
        <w:t>-width": "^4.2.0",</w:t>
      </w:r>
    </w:p>
    <w:p w14:paraId="65A2ED8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strip</w:t>
      </w:r>
      <w:proofErr w:type="gramEnd"/>
      <w:r w:rsidRPr="00130981">
        <w:rPr>
          <w:rFonts w:ascii="Courier New" w:eastAsia="Times New Roman" w:hAnsi="Courier New" w:cs="Courier New"/>
          <w:color w:val="000000"/>
          <w:sz w:val="20"/>
          <w:szCs w:val="20"/>
        </w:rPr>
        <w:t>-</w:t>
      </w:r>
      <w:proofErr w:type="spellStart"/>
      <w:r w:rsidRPr="00130981">
        <w:rPr>
          <w:rFonts w:ascii="Courier New" w:eastAsia="Times New Roman" w:hAnsi="Courier New" w:cs="Courier New"/>
          <w:color w:val="000000"/>
          <w:sz w:val="20"/>
          <w:szCs w:val="20"/>
        </w:rPr>
        <w:t>ansi</w:t>
      </w:r>
      <w:proofErr w:type="spellEnd"/>
      <w:r w:rsidRPr="00130981">
        <w:rPr>
          <w:rFonts w:ascii="Courier New" w:eastAsia="Times New Roman" w:hAnsi="Courier New" w:cs="Courier New"/>
          <w:color w:val="000000"/>
          <w:sz w:val="20"/>
          <w:szCs w:val="20"/>
        </w:rPr>
        <w:t>": "^6.0.0",</w:t>
      </w:r>
    </w:p>
    <w:p w14:paraId="36804F0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wrap</w:t>
      </w:r>
      <w:proofErr w:type="gramEnd"/>
      <w:r w:rsidRPr="00130981">
        <w:rPr>
          <w:rFonts w:ascii="Courier New" w:eastAsia="Times New Roman" w:hAnsi="Courier New" w:cs="Courier New"/>
          <w:color w:val="000000"/>
          <w:sz w:val="20"/>
          <w:szCs w:val="20"/>
        </w:rPr>
        <w:t>-</w:t>
      </w:r>
      <w:proofErr w:type="spellStart"/>
      <w:r w:rsidRPr="00130981">
        <w:rPr>
          <w:rFonts w:ascii="Courier New" w:eastAsia="Times New Roman" w:hAnsi="Courier New" w:cs="Courier New"/>
          <w:color w:val="000000"/>
          <w:sz w:val="20"/>
          <w:szCs w:val="20"/>
        </w:rPr>
        <w:t>ansi</w:t>
      </w:r>
      <w:proofErr w:type="spellEnd"/>
      <w:r w:rsidRPr="00130981">
        <w:rPr>
          <w:rFonts w:ascii="Courier New" w:eastAsia="Times New Roman" w:hAnsi="Courier New" w:cs="Courier New"/>
          <w:color w:val="000000"/>
          <w:sz w:val="20"/>
          <w:szCs w:val="20"/>
        </w:rPr>
        <w:t>": "^6.2.0"</w:t>
      </w:r>
    </w:p>
    <w:p w14:paraId="7364B5B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799BA56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"dependencies": {</w:t>
      </w:r>
    </w:p>
    <w:p w14:paraId="6324AF7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strip</w:t>
      </w:r>
      <w:proofErr w:type="gramEnd"/>
      <w:r w:rsidRPr="00130981">
        <w:rPr>
          <w:rFonts w:ascii="Courier New" w:eastAsia="Times New Roman" w:hAnsi="Courier New" w:cs="Courier New"/>
          <w:color w:val="000000"/>
          <w:sz w:val="20"/>
          <w:szCs w:val="20"/>
        </w:rPr>
        <w:t>-</w:t>
      </w:r>
      <w:proofErr w:type="spellStart"/>
      <w:r w:rsidRPr="00130981">
        <w:rPr>
          <w:rFonts w:ascii="Courier New" w:eastAsia="Times New Roman" w:hAnsi="Courier New" w:cs="Courier New"/>
          <w:color w:val="000000"/>
          <w:sz w:val="20"/>
          <w:szCs w:val="20"/>
        </w:rPr>
        <w:t>ansi</w:t>
      </w:r>
      <w:proofErr w:type="spellEnd"/>
      <w:r w:rsidRPr="00130981">
        <w:rPr>
          <w:rFonts w:ascii="Courier New" w:eastAsia="Times New Roman" w:hAnsi="Courier New" w:cs="Courier New"/>
          <w:color w:val="000000"/>
          <w:sz w:val="20"/>
          <w:szCs w:val="20"/>
        </w:rPr>
        <w:t>": {</w:t>
      </w:r>
    </w:p>
    <w:p w14:paraId="116D373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"6.0.1",</w:t>
      </w:r>
    </w:p>
    <w:p w14:paraId="25ECD70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"https://registry.npmjs.org/strip-</w:t>
      </w:r>
      <w:proofErr w:type="spellStart"/>
      <w:r w:rsidRPr="00130981">
        <w:rPr>
          <w:rFonts w:ascii="Courier New" w:eastAsia="Times New Roman" w:hAnsi="Courier New" w:cs="Courier New"/>
          <w:color w:val="000000"/>
          <w:sz w:val="20"/>
          <w:szCs w:val="20"/>
        </w:rPr>
        <w:t>ansi</w:t>
      </w:r>
      <w:proofErr w:type="spellEnd"/>
      <w:r w:rsidRPr="00130981">
        <w:rPr>
          <w:rFonts w:ascii="Courier New" w:eastAsia="Times New Roman" w:hAnsi="Courier New" w:cs="Courier New"/>
          <w:color w:val="000000"/>
          <w:sz w:val="20"/>
          <w:szCs w:val="20"/>
        </w:rPr>
        <w:t>/-/strip-ansi-6.0.1.tgz",</w:t>
      </w:r>
    </w:p>
    <w:p w14:paraId="0A03214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"sha512-Y38VPSHcqkFrCpFnQ9vuSXmquuv5oXOKpGeT6aGrr3o3Gc9AlVa6JBfUSOCnbxGGZF+/0ooI7KrPuUSztUdU5A==",</w:t>
      </w:r>
    </w:p>
    <w:p w14:paraId="351FAD6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1B4C2CC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545D7D8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ansi</w:t>
      </w:r>
      <w:proofErr w:type="spellEnd"/>
      <w:proofErr w:type="gramEnd"/>
      <w:r w:rsidRPr="00130981">
        <w:rPr>
          <w:rFonts w:ascii="Courier New" w:eastAsia="Times New Roman" w:hAnsi="Courier New" w:cs="Courier New"/>
          <w:color w:val="000000"/>
          <w:sz w:val="20"/>
          <w:szCs w:val="20"/>
        </w:rPr>
        <w:t>-regex": "^5.0.1"</w:t>
      </w:r>
    </w:p>
    <w:p w14:paraId="21A6156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7B8F534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47A9C3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2EC8BB1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5BDF62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color</w:t>
      </w:r>
      <w:proofErr w:type="gramEnd"/>
      <w:r w:rsidRPr="00130981">
        <w:rPr>
          <w:rFonts w:ascii="Courier New" w:eastAsia="Times New Roman" w:hAnsi="Courier New" w:cs="Courier New"/>
          <w:color w:val="000000"/>
          <w:sz w:val="20"/>
          <w:szCs w:val="20"/>
        </w:rPr>
        <w:t>-convert": {</w:t>
      </w:r>
    </w:p>
    <w:p w14:paraId="439A55F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"2.0.1",</w:t>
      </w:r>
    </w:p>
    <w:p w14:paraId="12DFFBD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"https://registry.npmjs.org/color-convert/-/color-convert-2.0.1.tgz",</w:t>
      </w:r>
    </w:p>
    <w:p w14:paraId="35CCE8D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"sha512-RRECPsj7iu/xb5oKYcsFHSppFNnsj/52OVTRKb4zP5onXwVF3zVmmToNcOfGC+CRDpfK/U584fMg38ZHCaElKQ==",</w:t>
      </w:r>
    </w:p>
    <w:p w14:paraId="110CEDA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3806C57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76D221D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color</w:t>
      </w:r>
      <w:proofErr w:type="gramEnd"/>
      <w:r w:rsidRPr="00130981">
        <w:rPr>
          <w:rFonts w:ascii="Courier New" w:eastAsia="Times New Roman" w:hAnsi="Courier New" w:cs="Courier New"/>
          <w:color w:val="000000"/>
          <w:sz w:val="20"/>
          <w:szCs w:val="20"/>
        </w:rPr>
        <w:t>-name": "~1.1.4"</w:t>
      </w:r>
    </w:p>
    <w:p w14:paraId="766A585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8CB732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00D2A2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color</w:t>
      </w:r>
      <w:proofErr w:type="gramEnd"/>
      <w:r w:rsidRPr="00130981">
        <w:rPr>
          <w:rFonts w:ascii="Courier New" w:eastAsia="Times New Roman" w:hAnsi="Courier New" w:cs="Courier New"/>
          <w:color w:val="000000"/>
          <w:sz w:val="20"/>
          <w:szCs w:val="20"/>
        </w:rPr>
        <w:t>-name": {</w:t>
      </w:r>
    </w:p>
    <w:p w14:paraId="74181B7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"1.1.4",</w:t>
      </w:r>
    </w:p>
    <w:p w14:paraId="5BE1E47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"https://registry.npmjs.org/color-name/-/color-name-1.1.4.tgz",</w:t>
      </w:r>
    </w:p>
    <w:p w14:paraId="0406936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"sha512-dOy+3AuW3a2wNbZHIuMZpTcgjGuLU/uBL/ubcZF9OXbDo8ff4O8yVp5Bf0efS8uEoYo5q4Fx7dY9OgQGXgAsQA==",</w:t>
      </w:r>
    </w:p>
    <w:p w14:paraId="0B51BF0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5A19EC2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2F86272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"del": {</w:t>
      </w:r>
    </w:p>
    <w:p w14:paraId="4898F4D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"2.2.2",</w:t>
      </w:r>
    </w:p>
    <w:p w14:paraId="2EF57E4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"https://registry.npmjs.org/del/-/del-2.2.2.tgz",</w:t>
      </w:r>
    </w:p>
    <w:p w14:paraId="1AFA16A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lastRenderedPageBreak/>
        <w:t xml:space="preserve">          "integrity": "sha512-Z4fzpbIRjOu7lO5jCETSWoqUDVe0IPOlfugBsF6suen2LKDlVb4QZpKEM9P+buNJ4KI1eN7I083w/pbKUpsrWQ==",</w:t>
      </w:r>
    </w:p>
    <w:p w14:paraId="0744BD1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731812A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7D91241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"globby": "^5.0.0",</w:t>
      </w:r>
    </w:p>
    <w:p w14:paraId="4422EE8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is</w:t>
      </w:r>
      <w:proofErr w:type="gramEnd"/>
      <w:r w:rsidRPr="00130981">
        <w:rPr>
          <w:rFonts w:ascii="Courier New" w:eastAsia="Times New Roman" w:hAnsi="Courier New" w:cs="Courier New"/>
          <w:color w:val="000000"/>
          <w:sz w:val="20"/>
          <w:szCs w:val="20"/>
        </w:rPr>
        <w:t>-path-</w:t>
      </w:r>
      <w:proofErr w:type="spellStart"/>
      <w:r w:rsidRPr="00130981">
        <w:rPr>
          <w:rFonts w:ascii="Courier New" w:eastAsia="Times New Roman" w:hAnsi="Courier New" w:cs="Courier New"/>
          <w:color w:val="000000"/>
          <w:sz w:val="20"/>
          <w:szCs w:val="20"/>
        </w:rPr>
        <w:t>cwd</w:t>
      </w:r>
      <w:proofErr w:type="spellEnd"/>
      <w:r w:rsidRPr="00130981">
        <w:rPr>
          <w:rFonts w:ascii="Courier New" w:eastAsia="Times New Roman" w:hAnsi="Courier New" w:cs="Courier New"/>
          <w:color w:val="000000"/>
          <w:sz w:val="20"/>
          <w:szCs w:val="20"/>
        </w:rPr>
        <w:t>": "^1.0.0",</w:t>
      </w:r>
    </w:p>
    <w:p w14:paraId="0B26BA3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is</w:t>
      </w:r>
      <w:proofErr w:type="gramEnd"/>
      <w:r w:rsidRPr="00130981">
        <w:rPr>
          <w:rFonts w:ascii="Courier New" w:eastAsia="Times New Roman" w:hAnsi="Courier New" w:cs="Courier New"/>
          <w:color w:val="000000"/>
          <w:sz w:val="20"/>
          <w:szCs w:val="20"/>
        </w:rPr>
        <w:t>-path-in-</w:t>
      </w:r>
      <w:proofErr w:type="spellStart"/>
      <w:r w:rsidRPr="00130981">
        <w:rPr>
          <w:rFonts w:ascii="Courier New" w:eastAsia="Times New Roman" w:hAnsi="Courier New" w:cs="Courier New"/>
          <w:color w:val="000000"/>
          <w:sz w:val="20"/>
          <w:szCs w:val="20"/>
        </w:rPr>
        <w:t>cwd</w:t>
      </w:r>
      <w:proofErr w:type="spellEnd"/>
      <w:r w:rsidRPr="00130981">
        <w:rPr>
          <w:rFonts w:ascii="Courier New" w:eastAsia="Times New Roman" w:hAnsi="Courier New" w:cs="Courier New"/>
          <w:color w:val="000000"/>
          <w:sz w:val="20"/>
          <w:szCs w:val="20"/>
        </w:rPr>
        <w:t>": "^1.0.0",</w:t>
      </w:r>
    </w:p>
    <w:p w14:paraId="67C1C64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object</w:t>
      </w:r>
      <w:proofErr w:type="gramEnd"/>
      <w:r w:rsidRPr="00130981">
        <w:rPr>
          <w:rFonts w:ascii="Courier New" w:eastAsia="Times New Roman" w:hAnsi="Courier New" w:cs="Courier New"/>
          <w:color w:val="000000"/>
          <w:sz w:val="20"/>
          <w:szCs w:val="20"/>
        </w:rPr>
        <w:t>-assign": "^4.0.1",</w:t>
      </w:r>
    </w:p>
    <w:p w14:paraId="0FDFD7B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pify</w:t>
      </w:r>
      <w:proofErr w:type="spellEnd"/>
      <w:r w:rsidRPr="00130981">
        <w:rPr>
          <w:rFonts w:ascii="Courier New" w:eastAsia="Times New Roman" w:hAnsi="Courier New" w:cs="Courier New"/>
          <w:color w:val="000000"/>
          <w:sz w:val="20"/>
          <w:szCs w:val="20"/>
        </w:rPr>
        <w:t>": "^2.0.0",</w:t>
      </w:r>
    </w:p>
    <w:p w14:paraId="1963B6D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pinkie</w:t>
      </w:r>
      <w:proofErr w:type="gramEnd"/>
      <w:r w:rsidRPr="00130981">
        <w:rPr>
          <w:rFonts w:ascii="Courier New" w:eastAsia="Times New Roman" w:hAnsi="Courier New" w:cs="Courier New"/>
          <w:color w:val="000000"/>
          <w:sz w:val="20"/>
          <w:szCs w:val="20"/>
        </w:rPr>
        <w:t>-promise": "^2.0.0",</w:t>
      </w:r>
    </w:p>
    <w:p w14:paraId="216924E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rimraf</w:t>
      </w:r>
      <w:proofErr w:type="spellEnd"/>
      <w:r w:rsidRPr="00130981">
        <w:rPr>
          <w:rFonts w:ascii="Courier New" w:eastAsia="Times New Roman" w:hAnsi="Courier New" w:cs="Courier New"/>
          <w:color w:val="000000"/>
          <w:sz w:val="20"/>
          <w:szCs w:val="20"/>
        </w:rPr>
        <w:t>": "^2.2.8"</w:t>
      </w:r>
    </w:p>
    <w:p w14:paraId="59B9758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3ADDA98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4BEA8A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emoji</w:t>
      </w:r>
      <w:proofErr w:type="gramEnd"/>
      <w:r w:rsidRPr="00130981">
        <w:rPr>
          <w:rFonts w:ascii="Courier New" w:eastAsia="Times New Roman" w:hAnsi="Courier New" w:cs="Courier New"/>
          <w:color w:val="000000"/>
          <w:sz w:val="20"/>
          <w:szCs w:val="20"/>
        </w:rPr>
        <w:t>-regex": {</w:t>
      </w:r>
    </w:p>
    <w:p w14:paraId="01597A2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"8.0.0",</w:t>
      </w:r>
    </w:p>
    <w:p w14:paraId="60B0997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"https://registry.npmjs.org/emoji-regex/-/emoji-regex-8.0.0.tgz",</w:t>
      </w:r>
    </w:p>
    <w:p w14:paraId="71FD306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"sha512-MSjYzcWNOA0ewAHpz0MxpYFvwg6yjy1NG3xteoqz644VCo/RPgnr1/GGt+ic3iJTzQ8Eu3TdM14SawnVUmGE6A==",</w:t>
      </w:r>
    </w:p>
    <w:p w14:paraId="19366BC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57D1B07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226AE89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find</w:t>
      </w:r>
      <w:proofErr w:type="gramEnd"/>
      <w:r w:rsidRPr="00130981">
        <w:rPr>
          <w:rFonts w:ascii="Courier New" w:eastAsia="Times New Roman" w:hAnsi="Courier New" w:cs="Courier New"/>
          <w:color w:val="000000"/>
          <w:sz w:val="20"/>
          <w:szCs w:val="20"/>
        </w:rPr>
        <w:t>-up": {</w:t>
      </w:r>
    </w:p>
    <w:p w14:paraId="7A6AE21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"4.1.0",</w:t>
      </w:r>
    </w:p>
    <w:p w14:paraId="7171883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"https://registry.npmjs.org/find-up/-/find-up-4.1.0.tgz",</w:t>
      </w:r>
    </w:p>
    <w:p w14:paraId="2B84895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"sha512-PpOwAdQ/YlXQ2vj8a3h8IipDuYRi3wceVQQGYWxNINccq40Anw7BlsEXCMbt1Zt+OLA6Fq9suIpIWD0OsnISlw==",</w:t>
      </w:r>
    </w:p>
    <w:p w14:paraId="1696A2B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2BECBF2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346D833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locate</w:t>
      </w:r>
      <w:proofErr w:type="gramEnd"/>
      <w:r w:rsidRPr="00130981">
        <w:rPr>
          <w:rFonts w:ascii="Courier New" w:eastAsia="Times New Roman" w:hAnsi="Courier New" w:cs="Courier New"/>
          <w:color w:val="000000"/>
          <w:sz w:val="20"/>
          <w:szCs w:val="20"/>
        </w:rPr>
        <w:t>-path": "^5.0.0",</w:t>
      </w:r>
    </w:p>
    <w:p w14:paraId="684EFB1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path</w:t>
      </w:r>
      <w:proofErr w:type="gramEnd"/>
      <w:r w:rsidRPr="00130981">
        <w:rPr>
          <w:rFonts w:ascii="Courier New" w:eastAsia="Times New Roman" w:hAnsi="Courier New" w:cs="Courier New"/>
          <w:color w:val="000000"/>
          <w:sz w:val="20"/>
          <w:szCs w:val="20"/>
        </w:rPr>
        <w:t>-exists": "^4.0.0"</w:t>
      </w:r>
    </w:p>
    <w:p w14:paraId="3902963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33498A0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27421F4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"globby": {</w:t>
      </w:r>
    </w:p>
    <w:p w14:paraId="2EB647E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"5.0.0",</w:t>
      </w:r>
    </w:p>
    <w:p w14:paraId="21F208D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"https://registry.npmjs.org/globby/-/globby-5.0.0.tgz",</w:t>
      </w:r>
    </w:p>
    <w:p w14:paraId="5D4B083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"sha512-HJRTIH2EeH44ka+LWig+EqT2ONSYpVlNfx6pyd592/VF1TbfljJ7elwie7oSwcViLGqOdWocSdu2txwBF9bjmQ==",</w:t>
      </w:r>
    </w:p>
    <w:p w14:paraId="2286D81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2A1D718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469838B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array</w:t>
      </w:r>
      <w:proofErr w:type="gramEnd"/>
      <w:r w:rsidRPr="00130981">
        <w:rPr>
          <w:rFonts w:ascii="Courier New" w:eastAsia="Times New Roman" w:hAnsi="Courier New" w:cs="Courier New"/>
          <w:color w:val="000000"/>
          <w:sz w:val="20"/>
          <w:szCs w:val="20"/>
        </w:rPr>
        <w:t>-union": "^1.0.1",</w:t>
      </w:r>
    </w:p>
    <w:p w14:paraId="58C43F3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arrify</w:t>
      </w:r>
      <w:proofErr w:type="spellEnd"/>
      <w:r w:rsidRPr="00130981">
        <w:rPr>
          <w:rFonts w:ascii="Courier New" w:eastAsia="Times New Roman" w:hAnsi="Courier New" w:cs="Courier New"/>
          <w:color w:val="000000"/>
          <w:sz w:val="20"/>
          <w:szCs w:val="20"/>
        </w:rPr>
        <w:t>": "^1.0.0",</w:t>
      </w:r>
    </w:p>
    <w:p w14:paraId="7BBAC59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"glob": "^7.0.3",</w:t>
      </w:r>
    </w:p>
    <w:p w14:paraId="473A7E0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object</w:t>
      </w:r>
      <w:proofErr w:type="gramEnd"/>
      <w:r w:rsidRPr="00130981">
        <w:rPr>
          <w:rFonts w:ascii="Courier New" w:eastAsia="Times New Roman" w:hAnsi="Courier New" w:cs="Courier New"/>
          <w:color w:val="000000"/>
          <w:sz w:val="20"/>
          <w:szCs w:val="20"/>
        </w:rPr>
        <w:t>-assign": "^4.0.1",</w:t>
      </w:r>
    </w:p>
    <w:p w14:paraId="2A00D1E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pify</w:t>
      </w:r>
      <w:proofErr w:type="spellEnd"/>
      <w:r w:rsidRPr="00130981">
        <w:rPr>
          <w:rFonts w:ascii="Courier New" w:eastAsia="Times New Roman" w:hAnsi="Courier New" w:cs="Courier New"/>
          <w:color w:val="000000"/>
          <w:sz w:val="20"/>
          <w:szCs w:val="20"/>
        </w:rPr>
        <w:t>": "^2.0.0",</w:t>
      </w:r>
    </w:p>
    <w:p w14:paraId="7C80F66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pinkie</w:t>
      </w:r>
      <w:proofErr w:type="gramEnd"/>
      <w:r w:rsidRPr="00130981">
        <w:rPr>
          <w:rFonts w:ascii="Courier New" w:eastAsia="Times New Roman" w:hAnsi="Courier New" w:cs="Courier New"/>
          <w:color w:val="000000"/>
          <w:sz w:val="20"/>
          <w:szCs w:val="20"/>
        </w:rPr>
        <w:t>-promise": "^2.0.0"</w:t>
      </w:r>
    </w:p>
    <w:p w14:paraId="7A7916A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12669A5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053B28A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is</w:t>
      </w:r>
      <w:proofErr w:type="gramEnd"/>
      <w:r w:rsidRPr="00130981">
        <w:rPr>
          <w:rFonts w:ascii="Courier New" w:eastAsia="Times New Roman" w:hAnsi="Courier New" w:cs="Courier New"/>
          <w:color w:val="000000"/>
          <w:sz w:val="20"/>
          <w:szCs w:val="20"/>
        </w:rPr>
        <w:t>-fullwidth-code-point": {</w:t>
      </w:r>
    </w:p>
    <w:p w14:paraId="4993B25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"3.0.0",</w:t>
      </w:r>
    </w:p>
    <w:p w14:paraId="422C758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"https://registry.npmjs.org/is-fullwidth-code-point/-/is-fullwidth-code-point-3.0.0.tgz",</w:t>
      </w:r>
    </w:p>
    <w:p w14:paraId="3EA5033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"sha512-zymm5+u+sCsSWyD9qNaejV3DFvhCKclKdizYaJUuHA83RLjb7nSuGnddCHGv0hk+KY7BMAlsWeK4Ueg6EV6XQg==",</w:t>
      </w:r>
    </w:p>
    <w:p w14:paraId="5B7A6DD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lastRenderedPageBreak/>
        <w:t xml:space="preserve">          "dev": true</w:t>
      </w:r>
    </w:p>
    <w:p w14:paraId="02D5994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57669C3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is</w:t>
      </w:r>
      <w:proofErr w:type="gramEnd"/>
      <w:r w:rsidRPr="00130981">
        <w:rPr>
          <w:rFonts w:ascii="Courier New" w:eastAsia="Times New Roman" w:hAnsi="Courier New" w:cs="Courier New"/>
          <w:color w:val="000000"/>
          <w:sz w:val="20"/>
          <w:szCs w:val="20"/>
        </w:rPr>
        <w:t>-path-</w:t>
      </w:r>
      <w:proofErr w:type="spellStart"/>
      <w:r w:rsidRPr="00130981">
        <w:rPr>
          <w:rFonts w:ascii="Courier New" w:eastAsia="Times New Roman" w:hAnsi="Courier New" w:cs="Courier New"/>
          <w:color w:val="000000"/>
          <w:sz w:val="20"/>
          <w:szCs w:val="20"/>
        </w:rPr>
        <w:t>cwd</w:t>
      </w:r>
      <w:proofErr w:type="spellEnd"/>
      <w:r w:rsidRPr="00130981">
        <w:rPr>
          <w:rFonts w:ascii="Courier New" w:eastAsia="Times New Roman" w:hAnsi="Courier New" w:cs="Courier New"/>
          <w:color w:val="000000"/>
          <w:sz w:val="20"/>
          <w:szCs w:val="20"/>
        </w:rPr>
        <w:t>": {</w:t>
      </w:r>
    </w:p>
    <w:p w14:paraId="1683351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"1.0.0",</w:t>
      </w:r>
    </w:p>
    <w:p w14:paraId="42984E5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"https://registry.npmjs.org/is-path-cwd/-/is-path-cwd-1.0.0.tgz",</w:t>
      </w:r>
    </w:p>
    <w:p w14:paraId="6801D55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"sha512-cnS56eR9SPAscL77ik76ATVqoPARTqPIVkMDVxRaWH06zT+6+CzIroYRJ0VVvm0Z1zfAvxvz9i/D3Ppjaqt5Nw==",</w:t>
      </w:r>
    </w:p>
    <w:p w14:paraId="296248D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3A92337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15CCDBE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is</w:t>
      </w:r>
      <w:proofErr w:type="gramEnd"/>
      <w:r w:rsidRPr="00130981">
        <w:rPr>
          <w:rFonts w:ascii="Courier New" w:eastAsia="Times New Roman" w:hAnsi="Courier New" w:cs="Courier New"/>
          <w:color w:val="000000"/>
          <w:sz w:val="20"/>
          <w:szCs w:val="20"/>
        </w:rPr>
        <w:t>-path-in-</w:t>
      </w:r>
      <w:proofErr w:type="spellStart"/>
      <w:r w:rsidRPr="00130981">
        <w:rPr>
          <w:rFonts w:ascii="Courier New" w:eastAsia="Times New Roman" w:hAnsi="Courier New" w:cs="Courier New"/>
          <w:color w:val="000000"/>
          <w:sz w:val="20"/>
          <w:szCs w:val="20"/>
        </w:rPr>
        <w:t>cwd</w:t>
      </w:r>
      <w:proofErr w:type="spellEnd"/>
      <w:r w:rsidRPr="00130981">
        <w:rPr>
          <w:rFonts w:ascii="Courier New" w:eastAsia="Times New Roman" w:hAnsi="Courier New" w:cs="Courier New"/>
          <w:color w:val="000000"/>
          <w:sz w:val="20"/>
          <w:szCs w:val="20"/>
        </w:rPr>
        <w:t>": {</w:t>
      </w:r>
    </w:p>
    <w:p w14:paraId="6F1E1DC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"1.0.1",</w:t>
      </w:r>
    </w:p>
    <w:p w14:paraId="7169B08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"https://registry.npmjs.org/is-path-in-cwd/-/is-path-in-cwd-1.0.1.tgz",</w:t>
      </w:r>
    </w:p>
    <w:p w14:paraId="7EA6762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"sha512-FjV1RTW48E7CWM7eE/J2NJvAEEVektecDBVBE5Hh3nM1Jd0kvhHtX68Pr3xsDf857xt3Y4AkwVULK1Vku62aaQ==",</w:t>
      </w:r>
    </w:p>
    <w:p w14:paraId="5310604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364B86F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0A84E05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is</w:t>
      </w:r>
      <w:proofErr w:type="gramEnd"/>
      <w:r w:rsidRPr="00130981">
        <w:rPr>
          <w:rFonts w:ascii="Courier New" w:eastAsia="Times New Roman" w:hAnsi="Courier New" w:cs="Courier New"/>
          <w:color w:val="000000"/>
          <w:sz w:val="20"/>
          <w:szCs w:val="20"/>
        </w:rPr>
        <w:t>-path-inside": "^1.0.0"</w:t>
      </w:r>
    </w:p>
    <w:p w14:paraId="269FF93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228C45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5101262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is</w:t>
      </w:r>
      <w:proofErr w:type="gramEnd"/>
      <w:r w:rsidRPr="00130981">
        <w:rPr>
          <w:rFonts w:ascii="Courier New" w:eastAsia="Times New Roman" w:hAnsi="Courier New" w:cs="Courier New"/>
          <w:color w:val="000000"/>
          <w:sz w:val="20"/>
          <w:szCs w:val="20"/>
        </w:rPr>
        <w:t>-path-inside": {</w:t>
      </w:r>
    </w:p>
    <w:p w14:paraId="3420A8B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"1.0.1",</w:t>
      </w:r>
    </w:p>
    <w:p w14:paraId="63F631F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"https://registry.npmjs.org/is-path-inside/-/is-path-inside-1.0.1.tgz",</w:t>
      </w:r>
    </w:p>
    <w:p w14:paraId="76E7289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"sha512-qhsCR/Esx4U4hg/9I19OVUAJkGWtjRYHMRgUMZE2TDdj+Ag+kttZanLupfddNyglzz50cUlmWzUaI37GDfNx/g==",</w:t>
      </w:r>
    </w:p>
    <w:p w14:paraId="1D0C351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785D9B4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3A1AF08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path</w:t>
      </w:r>
      <w:proofErr w:type="gramEnd"/>
      <w:r w:rsidRPr="00130981">
        <w:rPr>
          <w:rFonts w:ascii="Courier New" w:eastAsia="Times New Roman" w:hAnsi="Courier New" w:cs="Courier New"/>
          <w:color w:val="000000"/>
          <w:sz w:val="20"/>
          <w:szCs w:val="20"/>
        </w:rPr>
        <w:t>-is-inside": "^1.0.1"</w:t>
      </w:r>
    </w:p>
    <w:p w14:paraId="368A16B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A96B37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326EAFA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locate</w:t>
      </w:r>
      <w:proofErr w:type="gramEnd"/>
      <w:r w:rsidRPr="00130981">
        <w:rPr>
          <w:rFonts w:ascii="Courier New" w:eastAsia="Times New Roman" w:hAnsi="Courier New" w:cs="Courier New"/>
          <w:color w:val="000000"/>
          <w:sz w:val="20"/>
          <w:szCs w:val="20"/>
        </w:rPr>
        <w:t>-path": {</w:t>
      </w:r>
    </w:p>
    <w:p w14:paraId="5B56271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"5.0.0",</w:t>
      </w:r>
    </w:p>
    <w:p w14:paraId="13273DE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"https://registry.npmjs.org/locate-path/-/locate-path-5.0.0.tgz",</w:t>
      </w:r>
    </w:p>
    <w:p w14:paraId="637EB3D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"sha512-t7hw9pI+WvuwNJXwk5zVHpyhIqzg2qTlklJOf0mVxGSbe3Fp2VieZcduNYjaLDoy6p9uGpQEGWG87WpMKlNq8g==",</w:t>
      </w:r>
    </w:p>
    <w:p w14:paraId="0EC7032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03D1795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1627D31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"p-locate": "^4.1.</w:t>
      </w:r>
      <w:proofErr w:type="gramStart"/>
      <w:r w:rsidRPr="00130981">
        <w:rPr>
          <w:rFonts w:ascii="Courier New" w:eastAsia="Times New Roman" w:hAnsi="Courier New" w:cs="Courier New"/>
          <w:color w:val="000000"/>
          <w:sz w:val="20"/>
          <w:szCs w:val="20"/>
        </w:rPr>
        <w:t>0</w:t>
      </w:r>
      <w:proofErr w:type="gramEnd"/>
      <w:r w:rsidRPr="00130981">
        <w:rPr>
          <w:rFonts w:ascii="Courier New" w:eastAsia="Times New Roman" w:hAnsi="Courier New" w:cs="Courier New"/>
          <w:color w:val="000000"/>
          <w:sz w:val="20"/>
          <w:szCs w:val="20"/>
        </w:rPr>
        <w:t>"</w:t>
      </w:r>
    </w:p>
    <w:p w14:paraId="10DA222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1B5DE5C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7C43C29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"p-locate": {</w:t>
      </w:r>
    </w:p>
    <w:p w14:paraId="4E8C7AB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"4.1.0",</w:t>
      </w:r>
    </w:p>
    <w:p w14:paraId="7E4C74F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"https://registry.npmjs.org/p-locate/-/p-locate-4.1.0.tgz",</w:t>
      </w:r>
    </w:p>
    <w:p w14:paraId="562F908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"sha512-R79ZZ/0wAxKGu3oYMlz8jy/kbhsNrS7SKZ7PxEHBgJ5+F2mtFW2fK2cOtBh1cHYkQsbzFV7I+EoRKe6Yt0oK7A==",</w:t>
      </w:r>
    </w:p>
    <w:p w14:paraId="79C7730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7394253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1565656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"p-limit": "^2.2.0"</w:t>
      </w:r>
    </w:p>
    <w:p w14:paraId="6DF0354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3339A1B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4FEB6B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lastRenderedPageBreak/>
        <w:t xml:space="preserve">        "</w:t>
      </w:r>
      <w:proofErr w:type="gramStart"/>
      <w:r w:rsidRPr="00130981">
        <w:rPr>
          <w:rFonts w:ascii="Courier New" w:eastAsia="Times New Roman" w:hAnsi="Courier New" w:cs="Courier New"/>
          <w:color w:val="000000"/>
          <w:sz w:val="20"/>
          <w:szCs w:val="20"/>
        </w:rPr>
        <w:t>path</w:t>
      </w:r>
      <w:proofErr w:type="gramEnd"/>
      <w:r w:rsidRPr="00130981">
        <w:rPr>
          <w:rFonts w:ascii="Courier New" w:eastAsia="Times New Roman" w:hAnsi="Courier New" w:cs="Courier New"/>
          <w:color w:val="000000"/>
          <w:sz w:val="20"/>
          <w:szCs w:val="20"/>
        </w:rPr>
        <w:t>-exists": {</w:t>
      </w:r>
    </w:p>
    <w:p w14:paraId="7AB34E6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"4.0.0",</w:t>
      </w:r>
    </w:p>
    <w:p w14:paraId="4BD3EF2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"https://registry.npmjs.org/path-exists/-/path-exists-4.0.0.tgz",</w:t>
      </w:r>
    </w:p>
    <w:p w14:paraId="1C89AED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"sha512-ak9Qy5Q7jYb2Wwcey5Fpvg2KoAc/ZIhLSLOSBmRmygPsGwkVVt0fZa0qrtMz+m6tJTAHfZQ8FnmB4MG4LWy7/w==",</w:t>
      </w:r>
    </w:p>
    <w:p w14:paraId="6906210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2B2D49E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037A012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pify</w:t>
      </w:r>
      <w:proofErr w:type="spellEnd"/>
      <w:r w:rsidRPr="00130981">
        <w:rPr>
          <w:rFonts w:ascii="Courier New" w:eastAsia="Times New Roman" w:hAnsi="Courier New" w:cs="Courier New"/>
          <w:color w:val="000000"/>
          <w:sz w:val="20"/>
          <w:szCs w:val="20"/>
        </w:rPr>
        <w:t>": {</w:t>
      </w:r>
    </w:p>
    <w:p w14:paraId="7A8A4EB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"2.3.0",</w:t>
      </w:r>
    </w:p>
    <w:p w14:paraId="26FB9D4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t>
      </w:r>
      <w:proofErr w:type="spellStart"/>
      <w:r w:rsidRPr="00130981">
        <w:rPr>
          <w:rFonts w:ascii="Courier New" w:eastAsia="Times New Roman" w:hAnsi="Courier New" w:cs="Courier New"/>
          <w:color w:val="000000"/>
          <w:sz w:val="20"/>
          <w:szCs w:val="20"/>
        </w:rPr>
        <w:t>pify</w:t>
      </w:r>
      <w:proofErr w:type="spellEnd"/>
      <w:r w:rsidRPr="00130981">
        <w:rPr>
          <w:rFonts w:ascii="Courier New" w:eastAsia="Times New Roman" w:hAnsi="Courier New" w:cs="Courier New"/>
          <w:color w:val="000000"/>
          <w:sz w:val="20"/>
          <w:szCs w:val="20"/>
        </w:rPr>
        <w:t>/-/pify-2.3.0.tgz",</w:t>
      </w:r>
    </w:p>
    <w:p w14:paraId="1DCC6C0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"sha512-udgsAY+fTnvv7kI7aaxbqwWNb0AHiB0qBO89PZKPkoTmGOgdbrHDKD+0B2X4uTfJ/FT1R09r9gTsjUjNJotuog==",</w:t>
      </w:r>
    </w:p>
    <w:p w14:paraId="46582E5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3FF6A07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7377AFE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"q": {</w:t>
      </w:r>
    </w:p>
    <w:p w14:paraId="51A5131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"1.4.1",</w:t>
      </w:r>
    </w:p>
    <w:p w14:paraId="44DABDF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"https://registry.npmjs.org/q/-/q-1.4.1.tgz",</w:t>
      </w:r>
    </w:p>
    <w:p w14:paraId="16B6675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"sha512-/CdEdaw49VZVmyIDGUQKDDT53c7qBkO6g5CefWz91Ae+l4+cRtcDYwMTXh6me4O8TMldeGHG3N2Bl84V78Ywbg==",</w:t>
      </w:r>
    </w:p>
    <w:p w14:paraId="6EA6B6A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0CB9831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3E747E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rimraf</w:t>
      </w:r>
      <w:proofErr w:type="spellEnd"/>
      <w:r w:rsidRPr="00130981">
        <w:rPr>
          <w:rFonts w:ascii="Courier New" w:eastAsia="Times New Roman" w:hAnsi="Courier New" w:cs="Courier New"/>
          <w:color w:val="000000"/>
          <w:sz w:val="20"/>
          <w:szCs w:val="20"/>
        </w:rPr>
        <w:t>": {</w:t>
      </w:r>
    </w:p>
    <w:p w14:paraId="1ABE190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"2.7.1",</w:t>
      </w:r>
    </w:p>
    <w:p w14:paraId="09D2C63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t>
      </w:r>
      <w:proofErr w:type="spellStart"/>
      <w:r w:rsidRPr="00130981">
        <w:rPr>
          <w:rFonts w:ascii="Courier New" w:eastAsia="Times New Roman" w:hAnsi="Courier New" w:cs="Courier New"/>
          <w:color w:val="000000"/>
          <w:sz w:val="20"/>
          <w:szCs w:val="20"/>
        </w:rPr>
        <w:t>rimraf</w:t>
      </w:r>
      <w:proofErr w:type="spellEnd"/>
      <w:r w:rsidRPr="00130981">
        <w:rPr>
          <w:rFonts w:ascii="Courier New" w:eastAsia="Times New Roman" w:hAnsi="Courier New" w:cs="Courier New"/>
          <w:color w:val="000000"/>
          <w:sz w:val="20"/>
          <w:szCs w:val="20"/>
        </w:rPr>
        <w:t>/-/rimraf-2.7.1.tgz",</w:t>
      </w:r>
    </w:p>
    <w:p w14:paraId="7609CC1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"sha512-uWjbaKIK3T1OSVptzX7Nl6PvQ3qAGtKEtVRjRuazjfL3Bx5eI409VZSqgND+4UNnmzLVdPj9FqFJNPqBZFve4w==",</w:t>
      </w:r>
    </w:p>
    <w:p w14:paraId="70E7987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7FD0449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73E587A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"glob": "^7.1.3"</w:t>
      </w:r>
    </w:p>
    <w:p w14:paraId="479260F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559FE13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718EE45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semver</w:t>
      </w:r>
      <w:proofErr w:type="spellEnd"/>
      <w:r w:rsidRPr="00130981">
        <w:rPr>
          <w:rFonts w:ascii="Courier New" w:eastAsia="Times New Roman" w:hAnsi="Courier New" w:cs="Courier New"/>
          <w:color w:val="000000"/>
          <w:sz w:val="20"/>
          <w:szCs w:val="20"/>
        </w:rPr>
        <w:t>": {</w:t>
      </w:r>
    </w:p>
    <w:p w14:paraId="11DC0CF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"5.7.1",</w:t>
      </w:r>
    </w:p>
    <w:p w14:paraId="41EA54B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t>
      </w:r>
      <w:proofErr w:type="spellStart"/>
      <w:r w:rsidRPr="00130981">
        <w:rPr>
          <w:rFonts w:ascii="Courier New" w:eastAsia="Times New Roman" w:hAnsi="Courier New" w:cs="Courier New"/>
          <w:color w:val="000000"/>
          <w:sz w:val="20"/>
          <w:szCs w:val="20"/>
        </w:rPr>
        <w:t>semver</w:t>
      </w:r>
      <w:proofErr w:type="spellEnd"/>
      <w:r w:rsidRPr="00130981">
        <w:rPr>
          <w:rFonts w:ascii="Courier New" w:eastAsia="Times New Roman" w:hAnsi="Courier New" w:cs="Courier New"/>
          <w:color w:val="000000"/>
          <w:sz w:val="20"/>
          <w:szCs w:val="20"/>
        </w:rPr>
        <w:t>/-/semver-5.7.1.tgz",</w:t>
      </w:r>
    </w:p>
    <w:p w14:paraId="55BFF8E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"sha512-sauaDf/PZdVgrLTNYHRtpXa1iRiKcaebiKQ1BJdpQlWH2lCvexQdX55snPFyK7QzpudqbCI0qXFfOasHdyNDGQ==",</w:t>
      </w:r>
    </w:p>
    <w:p w14:paraId="40BC46E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11F9D4D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3867987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source</w:t>
      </w:r>
      <w:proofErr w:type="gramEnd"/>
      <w:r w:rsidRPr="00130981">
        <w:rPr>
          <w:rFonts w:ascii="Courier New" w:eastAsia="Times New Roman" w:hAnsi="Courier New" w:cs="Courier New"/>
          <w:color w:val="000000"/>
          <w:sz w:val="20"/>
          <w:szCs w:val="20"/>
        </w:rPr>
        <w:t>-map": {</w:t>
      </w:r>
    </w:p>
    <w:p w14:paraId="7951154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"0.5.7",</w:t>
      </w:r>
    </w:p>
    <w:p w14:paraId="36AAFF6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"https://registry.npmjs.org/source-map/-/source-map-0.5.7.tgz",</w:t>
      </w:r>
    </w:p>
    <w:p w14:paraId="59157A9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"sha512-LbrmJOMUSdEVxIKvdcJzQC+nQhe8FUZQTXQy6+I75skNgn3OoQ0DZA8YnFa7gp8tqtL3KPf1kmo0R5DoApeSGQ==",</w:t>
      </w:r>
    </w:p>
    <w:p w14:paraId="280DFBE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3B86AEF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38F2AA2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source</w:t>
      </w:r>
      <w:proofErr w:type="gramEnd"/>
      <w:r w:rsidRPr="00130981">
        <w:rPr>
          <w:rFonts w:ascii="Courier New" w:eastAsia="Times New Roman" w:hAnsi="Courier New" w:cs="Courier New"/>
          <w:color w:val="000000"/>
          <w:sz w:val="20"/>
          <w:szCs w:val="20"/>
        </w:rPr>
        <w:t>-map-support": {</w:t>
      </w:r>
    </w:p>
    <w:p w14:paraId="50762FA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"0.4.18",</w:t>
      </w:r>
    </w:p>
    <w:p w14:paraId="610FB85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"https://registry.npmjs.org/source-map-support/-/source-map-support-0.4.18.tgz",</w:t>
      </w:r>
    </w:p>
    <w:p w14:paraId="331FE02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lastRenderedPageBreak/>
        <w:t xml:space="preserve">          "integrity": "sha512-try0/JqxPLF9nOjvSta7tVondkP5dwgyLDjVoyMDlmjugT2lRZ1OfsrYTkCd2hkDnJTKRbO/Rl3orm8vlsUzbA==",</w:t>
      </w:r>
    </w:p>
    <w:p w14:paraId="68E756B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0DF691C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4744782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source</w:t>
      </w:r>
      <w:proofErr w:type="gramEnd"/>
      <w:r w:rsidRPr="00130981">
        <w:rPr>
          <w:rFonts w:ascii="Courier New" w:eastAsia="Times New Roman" w:hAnsi="Courier New" w:cs="Courier New"/>
          <w:color w:val="000000"/>
          <w:sz w:val="20"/>
          <w:szCs w:val="20"/>
        </w:rPr>
        <w:t>-map": "^0.5.6"</w:t>
      </w:r>
    </w:p>
    <w:p w14:paraId="28C36F9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C9C45B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22AC21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string</w:t>
      </w:r>
      <w:proofErr w:type="gramEnd"/>
      <w:r w:rsidRPr="00130981">
        <w:rPr>
          <w:rFonts w:ascii="Courier New" w:eastAsia="Times New Roman" w:hAnsi="Courier New" w:cs="Courier New"/>
          <w:color w:val="000000"/>
          <w:sz w:val="20"/>
          <w:szCs w:val="20"/>
        </w:rPr>
        <w:t>-width": {</w:t>
      </w:r>
    </w:p>
    <w:p w14:paraId="7D63B82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"4.2.3",</w:t>
      </w:r>
    </w:p>
    <w:p w14:paraId="759C8FE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"https://registry.npmjs.org/string-width/-/string-width-4.2.3.tgz",</w:t>
      </w:r>
    </w:p>
    <w:p w14:paraId="124A565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"sha512-wKyQRQpjJ0sIp62ErSZdGsjMJWsap5oRNihHhu6G7JVO/9jIB6UyevL+tXuOqrng8j/cxKTWyWUwvSTriiZz/g==",</w:t>
      </w:r>
    </w:p>
    <w:p w14:paraId="48DECF9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26CFF15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126948C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emoji</w:t>
      </w:r>
      <w:proofErr w:type="gramEnd"/>
      <w:r w:rsidRPr="00130981">
        <w:rPr>
          <w:rFonts w:ascii="Courier New" w:eastAsia="Times New Roman" w:hAnsi="Courier New" w:cs="Courier New"/>
          <w:color w:val="000000"/>
          <w:sz w:val="20"/>
          <w:szCs w:val="20"/>
        </w:rPr>
        <w:t>-regex": "^8.0.0",</w:t>
      </w:r>
    </w:p>
    <w:p w14:paraId="6C19D56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is</w:t>
      </w:r>
      <w:proofErr w:type="gramEnd"/>
      <w:r w:rsidRPr="00130981">
        <w:rPr>
          <w:rFonts w:ascii="Courier New" w:eastAsia="Times New Roman" w:hAnsi="Courier New" w:cs="Courier New"/>
          <w:color w:val="000000"/>
          <w:sz w:val="20"/>
          <w:szCs w:val="20"/>
        </w:rPr>
        <w:t>-fullwidth-code-point": "^3.0.0",</w:t>
      </w:r>
    </w:p>
    <w:p w14:paraId="361CCBD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strip</w:t>
      </w:r>
      <w:proofErr w:type="gramEnd"/>
      <w:r w:rsidRPr="00130981">
        <w:rPr>
          <w:rFonts w:ascii="Courier New" w:eastAsia="Times New Roman" w:hAnsi="Courier New" w:cs="Courier New"/>
          <w:color w:val="000000"/>
          <w:sz w:val="20"/>
          <w:szCs w:val="20"/>
        </w:rPr>
        <w:t>-</w:t>
      </w:r>
      <w:proofErr w:type="spellStart"/>
      <w:r w:rsidRPr="00130981">
        <w:rPr>
          <w:rFonts w:ascii="Courier New" w:eastAsia="Times New Roman" w:hAnsi="Courier New" w:cs="Courier New"/>
          <w:color w:val="000000"/>
          <w:sz w:val="20"/>
          <w:szCs w:val="20"/>
        </w:rPr>
        <w:t>ansi</w:t>
      </w:r>
      <w:proofErr w:type="spellEnd"/>
      <w:r w:rsidRPr="00130981">
        <w:rPr>
          <w:rFonts w:ascii="Courier New" w:eastAsia="Times New Roman" w:hAnsi="Courier New" w:cs="Courier New"/>
          <w:color w:val="000000"/>
          <w:sz w:val="20"/>
          <w:szCs w:val="20"/>
        </w:rPr>
        <w:t>": "^6.0.1"</w:t>
      </w:r>
    </w:p>
    <w:p w14:paraId="09C43DC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883239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"dependencies": {</w:t>
      </w:r>
    </w:p>
    <w:p w14:paraId="69F8E39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strip</w:t>
      </w:r>
      <w:proofErr w:type="gramEnd"/>
      <w:r w:rsidRPr="00130981">
        <w:rPr>
          <w:rFonts w:ascii="Courier New" w:eastAsia="Times New Roman" w:hAnsi="Courier New" w:cs="Courier New"/>
          <w:color w:val="000000"/>
          <w:sz w:val="20"/>
          <w:szCs w:val="20"/>
        </w:rPr>
        <w:t>-</w:t>
      </w:r>
      <w:proofErr w:type="spellStart"/>
      <w:r w:rsidRPr="00130981">
        <w:rPr>
          <w:rFonts w:ascii="Courier New" w:eastAsia="Times New Roman" w:hAnsi="Courier New" w:cs="Courier New"/>
          <w:color w:val="000000"/>
          <w:sz w:val="20"/>
          <w:szCs w:val="20"/>
        </w:rPr>
        <w:t>ansi</w:t>
      </w:r>
      <w:proofErr w:type="spellEnd"/>
      <w:r w:rsidRPr="00130981">
        <w:rPr>
          <w:rFonts w:ascii="Courier New" w:eastAsia="Times New Roman" w:hAnsi="Courier New" w:cs="Courier New"/>
          <w:color w:val="000000"/>
          <w:sz w:val="20"/>
          <w:szCs w:val="20"/>
        </w:rPr>
        <w:t>": {</w:t>
      </w:r>
    </w:p>
    <w:p w14:paraId="0C41121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"6.0.1",</w:t>
      </w:r>
    </w:p>
    <w:p w14:paraId="375FF99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"https://registry.npmjs.org/strip-</w:t>
      </w:r>
      <w:proofErr w:type="spellStart"/>
      <w:r w:rsidRPr="00130981">
        <w:rPr>
          <w:rFonts w:ascii="Courier New" w:eastAsia="Times New Roman" w:hAnsi="Courier New" w:cs="Courier New"/>
          <w:color w:val="000000"/>
          <w:sz w:val="20"/>
          <w:szCs w:val="20"/>
        </w:rPr>
        <w:t>ansi</w:t>
      </w:r>
      <w:proofErr w:type="spellEnd"/>
      <w:r w:rsidRPr="00130981">
        <w:rPr>
          <w:rFonts w:ascii="Courier New" w:eastAsia="Times New Roman" w:hAnsi="Courier New" w:cs="Courier New"/>
          <w:color w:val="000000"/>
          <w:sz w:val="20"/>
          <w:szCs w:val="20"/>
        </w:rPr>
        <w:t>/-/strip-ansi-6.0.1.tgz",</w:t>
      </w:r>
    </w:p>
    <w:p w14:paraId="77F5D0C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"sha512-Y38VPSHcqkFrCpFnQ9vuSXmquuv5oXOKpGeT6aGrr3o3Gc9AlVa6JBfUSOCnbxGGZF+/0ooI7KrPuUSztUdU5A==",</w:t>
      </w:r>
    </w:p>
    <w:p w14:paraId="2C57E08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424D5A5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2C90418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ansi</w:t>
      </w:r>
      <w:proofErr w:type="spellEnd"/>
      <w:proofErr w:type="gramEnd"/>
      <w:r w:rsidRPr="00130981">
        <w:rPr>
          <w:rFonts w:ascii="Courier New" w:eastAsia="Times New Roman" w:hAnsi="Courier New" w:cs="Courier New"/>
          <w:color w:val="000000"/>
          <w:sz w:val="20"/>
          <w:szCs w:val="20"/>
        </w:rPr>
        <w:t>-regex": "^5.0.1"</w:t>
      </w:r>
    </w:p>
    <w:p w14:paraId="352FBF0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03C02C3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7E6DD89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571A9D5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33135BA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supports</w:t>
      </w:r>
      <w:proofErr w:type="gramEnd"/>
      <w:r w:rsidRPr="00130981">
        <w:rPr>
          <w:rFonts w:ascii="Courier New" w:eastAsia="Times New Roman" w:hAnsi="Courier New" w:cs="Courier New"/>
          <w:color w:val="000000"/>
          <w:sz w:val="20"/>
          <w:szCs w:val="20"/>
        </w:rPr>
        <w:t>-color": {</w:t>
      </w:r>
    </w:p>
    <w:p w14:paraId="08AF632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"2.0.0",</w:t>
      </w:r>
    </w:p>
    <w:p w14:paraId="4B7C322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"https://registry.npmjs.org/supports-color/-/supports-color-2.0.0.tgz",</w:t>
      </w:r>
    </w:p>
    <w:p w14:paraId="769BD6B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"sha512-KKNVtd6pCYgPIKU4cp2733HWYCpplQhddZLBUryaAHou723x+FRzQ5Df824Fj+IyyuiQTRoub4SnIFfIcrp70g==",</w:t>
      </w:r>
    </w:p>
    <w:p w14:paraId="5389AD5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63CC6BC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344F847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webdriver</w:t>
      </w:r>
      <w:proofErr w:type="spellEnd"/>
      <w:proofErr w:type="gramEnd"/>
      <w:r w:rsidRPr="00130981">
        <w:rPr>
          <w:rFonts w:ascii="Courier New" w:eastAsia="Times New Roman" w:hAnsi="Courier New" w:cs="Courier New"/>
          <w:color w:val="000000"/>
          <w:sz w:val="20"/>
          <w:szCs w:val="20"/>
        </w:rPr>
        <w:t>-manager": {</w:t>
      </w:r>
    </w:p>
    <w:p w14:paraId="6999948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"12.1.9",</w:t>
      </w:r>
    </w:p>
    <w:p w14:paraId="43E4144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"https://registry.npmjs.org/webdriver-manager/-/webdriver-manager-12.1.9.tgz",</w:t>
      </w:r>
    </w:p>
    <w:p w14:paraId="1FEBA13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"sha512-Yl113uKm8z4m/KMUVWHq1Sjtla2uxEBtx2Ue3AmIlnlPAKloDn/Lvmy6pqWCUersVISpdMeVpAaGbNnvMuT2LQ==",</w:t>
      </w:r>
    </w:p>
    <w:p w14:paraId="2D94B39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3CBB78C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7F1670D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adm</w:t>
      </w:r>
      <w:proofErr w:type="spellEnd"/>
      <w:proofErr w:type="gramEnd"/>
      <w:r w:rsidRPr="00130981">
        <w:rPr>
          <w:rFonts w:ascii="Courier New" w:eastAsia="Times New Roman" w:hAnsi="Courier New" w:cs="Courier New"/>
          <w:color w:val="000000"/>
          <w:sz w:val="20"/>
          <w:szCs w:val="20"/>
        </w:rPr>
        <w:t>-zip": "^0.5.2",</w:t>
      </w:r>
    </w:p>
    <w:p w14:paraId="1AF2F70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"chalk": "^1.1.1",</w:t>
      </w:r>
    </w:p>
    <w:p w14:paraId="75FC10D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"del": "^2.2.0",</w:t>
      </w:r>
    </w:p>
    <w:p w14:paraId="62203DD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"glob": "^7.0.3",</w:t>
      </w:r>
    </w:p>
    <w:p w14:paraId="09F11A4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ini</w:t>
      </w:r>
      <w:proofErr w:type="spellEnd"/>
      <w:r w:rsidRPr="00130981">
        <w:rPr>
          <w:rFonts w:ascii="Courier New" w:eastAsia="Times New Roman" w:hAnsi="Courier New" w:cs="Courier New"/>
          <w:color w:val="000000"/>
          <w:sz w:val="20"/>
          <w:szCs w:val="20"/>
        </w:rPr>
        <w:t>": "^1.3.4",</w:t>
      </w:r>
    </w:p>
    <w:p w14:paraId="0189DFF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lastRenderedPageBreak/>
        <w:t xml:space="preserve">            "</w:t>
      </w:r>
      <w:proofErr w:type="spellStart"/>
      <w:r w:rsidRPr="00130981">
        <w:rPr>
          <w:rFonts w:ascii="Courier New" w:eastAsia="Times New Roman" w:hAnsi="Courier New" w:cs="Courier New"/>
          <w:color w:val="000000"/>
          <w:sz w:val="20"/>
          <w:szCs w:val="20"/>
        </w:rPr>
        <w:t>minimist</w:t>
      </w:r>
      <w:proofErr w:type="spellEnd"/>
      <w:r w:rsidRPr="00130981">
        <w:rPr>
          <w:rFonts w:ascii="Courier New" w:eastAsia="Times New Roman" w:hAnsi="Courier New" w:cs="Courier New"/>
          <w:color w:val="000000"/>
          <w:sz w:val="20"/>
          <w:szCs w:val="20"/>
        </w:rPr>
        <w:t>": "^1.2.0",</w:t>
      </w:r>
    </w:p>
    <w:p w14:paraId="2162268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"q": "^1.4.1",</w:t>
      </w:r>
    </w:p>
    <w:p w14:paraId="4D6DD9E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"request": "^2.87.0",</w:t>
      </w:r>
    </w:p>
    <w:p w14:paraId="0A4E0AE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rimraf</w:t>
      </w:r>
      <w:proofErr w:type="spellEnd"/>
      <w:r w:rsidRPr="00130981">
        <w:rPr>
          <w:rFonts w:ascii="Courier New" w:eastAsia="Times New Roman" w:hAnsi="Courier New" w:cs="Courier New"/>
          <w:color w:val="000000"/>
          <w:sz w:val="20"/>
          <w:szCs w:val="20"/>
        </w:rPr>
        <w:t>": "^2.5.2",</w:t>
      </w:r>
    </w:p>
    <w:p w14:paraId="6F04880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semver</w:t>
      </w:r>
      <w:proofErr w:type="spellEnd"/>
      <w:r w:rsidRPr="00130981">
        <w:rPr>
          <w:rFonts w:ascii="Courier New" w:eastAsia="Times New Roman" w:hAnsi="Courier New" w:cs="Courier New"/>
          <w:color w:val="000000"/>
          <w:sz w:val="20"/>
          <w:szCs w:val="20"/>
        </w:rPr>
        <w:t>": "^5.3.0",</w:t>
      </w:r>
    </w:p>
    <w:p w14:paraId="1BE314B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"xml2js": "^0.4.17"</w:t>
      </w:r>
    </w:p>
    <w:p w14:paraId="719D7AE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181D1E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2C5D814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wrap</w:t>
      </w:r>
      <w:proofErr w:type="gramEnd"/>
      <w:r w:rsidRPr="00130981">
        <w:rPr>
          <w:rFonts w:ascii="Courier New" w:eastAsia="Times New Roman" w:hAnsi="Courier New" w:cs="Courier New"/>
          <w:color w:val="000000"/>
          <w:sz w:val="20"/>
          <w:szCs w:val="20"/>
        </w:rPr>
        <w:t>-</w:t>
      </w:r>
      <w:proofErr w:type="spellStart"/>
      <w:r w:rsidRPr="00130981">
        <w:rPr>
          <w:rFonts w:ascii="Courier New" w:eastAsia="Times New Roman" w:hAnsi="Courier New" w:cs="Courier New"/>
          <w:color w:val="000000"/>
          <w:sz w:val="20"/>
          <w:szCs w:val="20"/>
        </w:rPr>
        <w:t>ansi</w:t>
      </w:r>
      <w:proofErr w:type="spellEnd"/>
      <w:r w:rsidRPr="00130981">
        <w:rPr>
          <w:rFonts w:ascii="Courier New" w:eastAsia="Times New Roman" w:hAnsi="Courier New" w:cs="Courier New"/>
          <w:color w:val="000000"/>
          <w:sz w:val="20"/>
          <w:szCs w:val="20"/>
        </w:rPr>
        <w:t>": {</w:t>
      </w:r>
    </w:p>
    <w:p w14:paraId="1A3540C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"6.2.0",</w:t>
      </w:r>
    </w:p>
    <w:p w14:paraId="0803172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"https://registry.npmjs.org/wrap-</w:t>
      </w:r>
      <w:proofErr w:type="spellStart"/>
      <w:r w:rsidRPr="00130981">
        <w:rPr>
          <w:rFonts w:ascii="Courier New" w:eastAsia="Times New Roman" w:hAnsi="Courier New" w:cs="Courier New"/>
          <w:color w:val="000000"/>
          <w:sz w:val="20"/>
          <w:szCs w:val="20"/>
        </w:rPr>
        <w:t>ansi</w:t>
      </w:r>
      <w:proofErr w:type="spellEnd"/>
      <w:r w:rsidRPr="00130981">
        <w:rPr>
          <w:rFonts w:ascii="Courier New" w:eastAsia="Times New Roman" w:hAnsi="Courier New" w:cs="Courier New"/>
          <w:color w:val="000000"/>
          <w:sz w:val="20"/>
          <w:szCs w:val="20"/>
        </w:rPr>
        <w:t>/-/wrap-ansi-6.2.0.tgz",</w:t>
      </w:r>
    </w:p>
    <w:p w14:paraId="799B9BC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"sha512-r6lPcBGxZXlIcymEu7InxDMhdW0KDxpLgoFLcguasxCaJ/SOIZwINatK9KY/tf+ZrlywOKU0UDj3ATXUBfxJXA==",</w:t>
      </w:r>
    </w:p>
    <w:p w14:paraId="61B47AC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63D83CB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799E8A2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ansi</w:t>
      </w:r>
      <w:proofErr w:type="spellEnd"/>
      <w:proofErr w:type="gramEnd"/>
      <w:r w:rsidRPr="00130981">
        <w:rPr>
          <w:rFonts w:ascii="Courier New" w:eastAsia="Times New Roman" w:hAnsi="Courier New" w:cs="Courier New"/>
          <w:color w:val="000000"/>
          <w:sz w:val="20"/>
          <w:szCs w:val="20"/>
        </w:rPr>
        <w:t>-styles": "^4.0.0",</w:t>
      </w:r>
    </w:p>
    <w:p w14:paraId="5225F6A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string</w:t>
      </w:r>
      <w:proofErr w:type="gramEnd"/>
      <w:r w:rsidRPr="00130981">
        <w:rPr>
          <w:rFonts w:ascii="Courier New" w:eastAsia="Times New Roman" w:hAnsi="Courier New" w:cs="Courier New"/>
          <w:color w:val="000000"/>
          <w:sz w:val="20"/>
          <w:szCs w:val="20"/>
        </w:rPr>
        <w:t>-width": "^4.1.0",</w:t>
      </w:r>
    </w:p>
    <w:p w14:paraId="1574E08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strip</w:t>
      </w:r>
      <w:proofErr w:type="gramEnd"/>
      <w:r w:rsidRPr="00130981">
        <w:rPr>
          <w:rFonts w:ascii="Courier New" w:eastAsia="Times New Roman" w:hAnsi="Courier New" w:cs="Courier New"/>
          <w:color w:val="000000"/>
          <w:sz w:val="20"/>
          <w:szCs w:val="20"/>
        </w:rPr>
        <w:t>-</w:t>
      </w:r>
      <w:proofErr w:type="spellStart"/>
      <w:r w:rsidRPr="00130981">
        <w:rPr>
          <w:rFonts w:ascii="Courier New" w:eastAsia="Times New Roman" w:hAnsi="Courier New" w:cs="Courier New"/>
          <w:color w:val="000000"/>
          <w:sz w:val="20"/>
          <w:szCs w:val="20"/>
        </w:rPr>
        <w:t>ansi</w:t>
      </w:r>
      <w:proofErr w:type="spellEnd"/>
      <w:r w:rsidRPr="00130981">
        <w:rPr>
          <w:rFonts w:ascii="Courier New" w:eastAsia="Times New Roman" w:hAnsi="Courier New" w:cs="Courier New"/>
          <w:color w:val="000000"/>
          <w:sz w:val="20"/>
          <w:szCs w:val="20"/>
        </w:rPr>
        <w:t>": "^6.0.0"</w:t>
      </w:r>
    </w:p>
    <w:p w14:paraId="3FD57B4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7BE7E28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"dependencies": {</w:t>
      </w:r>
    </w:p>
    <w:p w14:paraId="09EB5A8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ansi</w:t>
      </w:r>
      <w:proofErr w:type="spellEnd"/>
      <w:proofErr w:type="gramEnd"/>
      <w:r w:rsidRPr="00130981">
        <w:rPr>
          <w:rFonts w:ascii="Courier New" w:eastAsia="Times New Roman" w:hAnsi="Courier New" w:cs="Courier New"/>
          <w:color w:val="000000"/>
          <w:sz w:val="20"/>
          <w:szCs w:val="20"/>
        </w:rPr>
        <w:t>-styles": {</w:t>
      </w:r>
    </w:p>
    <w:p w14:paraId="24FC80C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"4.3.0",</w:t>
      </w:r>
    </w:p>
    <w:p w14:paraId="05E416D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"https://registry.npmjs.org/ansi-styles/-/ansi-styles-4.3.0.tgz",</w:t>
      </w:r>
    </w:p>
    <w:p w14:paraId="1A4C64A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"sha512-zbB9rCJAT1rbjiVDb2hqKFHNYLxgtk8NURxZ3IZwD3F6NtxbXZQCnnSi1Lkx+IDohdPlFp222wVALIheZJQSEg==",</w:t>
      </w:r>
    </w:p>
    <w:p w14:paraId="7FBE703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47E429D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17256BE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color</w:t>
      </w:r>
      <w:proofErr w:type="gramEnd"/>
      <w:r w:rsidRPr="00130981">
        <w:rPr>
          <w:rFonts w:ascii="Courier New" w:eastAsia="Times New Roman" w:hAnsi="Courier New" w:cs="Courier New"/>
          <w:color w:val="000000"/>
          <w:sz w:val="20"/>
          <w:szCs w:val="20"/>
        </w:rPr>
        <w:t>-convert": "^2.0.1"</w:t>
      </w:r>
    </w:p>
    <w:p w14:paraId="11A8639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040265D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B08A5F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strip</w:t>
      </w:r>
      <w:proofErr w:type="gramEnd"/>
      <w:r w:rsidRPr="00130981">
        <w:rPr>
          <w:rFonts w:ascii="Courier New" w:eastAsia="Times New Roman" w:hAnsi="Courier New" w:cs="Courier New"/>
          <w:color w:val="000000"/>
          <w:sz w:val="20"/>
          <w:szCs w:val="20"/>
        </w:rPr>
        <w:t>-</w:t>
      </w:r>
      <w:proofErr w:type="spellStart"/>
      <w:r w:rsidRPr="00130981">
        <w:rPr>
          <w:rFonts w:ascii="Courier New" w:eastAsia="Times New Roman" w:hAnsi="Courier New" w:cs="Courier New"/>
          <w:color w:val="000000"/>
          <w:sz w:val="20"/>
          <w:szCs w:val="20"/>
        </w:rPr>
        <w:t>ansi</w:t>
      </w:r>
      <w:proofErr w:type="spellEnd"/>
      <w:r w:rsidRPr="00130981">
        <w:rPr>
          <w:rFonts w:ascii="Courier New" w:eastAsia="Times New Roman" w:hAnsi="Courier New" w:cs="Courier New"/>
          <w:color w:val="000000"/>
          <w:sz w:val="20"/>
          <w:szCs w:val="20"/>
        </w:rPr>
        <w:t>": {</w:t>
      </w:r>
    </w:p>
    <w:p w14:paraId="45D4DB6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"6.0.1",</w:t>
      </w:r>
    </w:p>
    <w:p w14:paraId="11F238C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"https://registry.npmjs.org/strip-</w:t>
      </w:r>
      <w:proofErr w:type="spellStart"/>
      <w:r w:rsidRPr="00130981">
        <w:rPr>
          <w:rFonts w:ascii="Courier New" w:eastAsia="Times New Roman" w:hAnsi="Courier New" w:cs="Courier New"/>
          <w:color w:val="000000"/>
          <w:sz w:val="20"/>
          <w:szCs w:val="20"/>
        </w:rPr>
        <w:t>ansi</w:t>
      </w:r>
      <w:proofErr w:type="spellEnd"/>
      <w:r w:rsidRPr="00130981">
        <w:rPr>
          <w:rFonts w:ascii="Courier New" w:eastAsia="Times New Roman" w:hAnsi="Courier New" w:cs="Courier New"/>
          <w:color w:val="000000"/>
          <w:sz w:val="20"/>
          <w:szCs w:val="20"/>
        </w:rPr>
        <w:t>/-/strip-ansi-6.0.1.tgz",</w:t>
      </w:r>
    </w:p>
    <w:p w14:paraId="1478871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"sha512-Y38VPSHcqkFrCpFnQ9vuSXmquuv5oXOKpGeT6aGrr3o3Gc9AlVa6JBfUSOCnbxGGZF+/0ooI7KrPuUSztUdU5A==",</w:t>
      </w:r>
    </w:p>
    <w:p w14:paraId="6EE2D5D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0F338A0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4743FDD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ansi</w:t>
      </w:r>
      <w:proofErr w:type="spellEnd"/>
      <w:proofErr w:type="gramEnd"/>
      <w:r w:rsidRPr="00130981">
        <w:rPr>
          <w:rFonts w:ascii="Courier New" w:eastAsia="Times New Roman" w:hAnsi="Courier New" w:cs="Courier New"/>
          <w:color w:val="000000"/>
          <w:sz w:val="20"/>
          <w:szCs w:val="20"/>
        </w:rPr>
        <w:t>-regex": "^5.0.1"</w:t>
      </w:r>
    </w:p>
    <w:p w14:paraId="166E419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1ED78DA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E614DC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05F1A18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21CEE13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yargs</w:t>
      </w:r>
      <w:proofErr w:type="spellEnd"/>
      <w:r w:rsidRPr="00130981">
        <w:rPr>
          <w:rFonts w:ascii="Courier New" w:eastAsia="Times New Roman" w:hAnsi="Courier New" w:cs="Courier New"/>
          <w:color w:val="000000"/>
          <w:sz w:val="20"/>
          <w:szCs w:val="20"/>
        </w:rPr>
        <w:t>": {</w:t>
      </w:r>
    </w:p>
    <w:p w14:paraId="18A373D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"15.4.1",</w:t>
      </w:r>
    </w:p>
    <w:p w14:paraId="519EFB8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t>
      </w:r>
      <w:proofErr w:type="spellStart"/>
      <w:r w:rsidRPr="00130981">
        <w:rPr>
          <w:rFonts w:ascii="Courier New" w:eastAsia="Times New Roman" w:hAnsi="Courier New" w:cs="Courier New"/>
          <w:color w:val="000000"/>
          <w:sz w:val="20"/>
          <w:szCs w:val="20"/>
        </w:rPr>
        <w:t>yargs</w:t>
      </w:r>
      <w:proofErr w:type="spellEnd"/>
      <w:r w:rsidRPr="00130981">
        <w:rPr>
          <w:rFonts w:ascii="Courier New" w:eastAsia="Times New Roman" w:hAnsi="Courier New" w:cs="Courier New"/>
          <w:color w:val="000000"/>
          <w:sz w:val="20"/>
          <w:szCs w:val="20"/>
        </w:rPr>
        <w:t>/-/yargs-15.4.1.tgz",</w:t>
      </w:r>
    </w:p>
    <w:p w14:paraId="5B246BB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"sha512-aePbxDmcYW++PaqBsJ+HYUFwCdv4LVvdnhBy78E57PIor8/OVvhMrADFFEDh8DHDFRv/O9i3lPhsENjO7QX0+A==",</w:t>
      </w:r>
    </w:p>
    <w:p w14:paraId="1F4641F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655DC12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58C7CAE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cliui</w:t>
      </w:r>
      <w:proofErr w:type="spellEnd"/>
      <w:r w:rsidRPr="00130981">
        <w:rPr>
          <w:rFonts w:ascii="Courier New" w:eastAsia="Times New Roman" w:hAnsi="Courier New" w:cs="Courier New"/>
          <w:color w:val="000000"/>
          <w:sz w:val="20"/>
          <w:szCs w:val="20"/>
        </w:rPr>
        <w:t>": "^6.0.0",</w:t>
      </w:r>
    </w:p>
    <w:p w14:paraId="03BF388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decamelize</w:t>
      </w:r>
      <w:proofErr w:type="spellEnd"/>
      <w:r w:rsidRPr="00130981">
        <w:rPr>
          <w:rFonts w:ascii="Courier New" w:eastAsia="Times New Roman" w:hAnsi="Courier New" w:cs="Courier New"/>
          <w:color w:val="000000"/>
          <w:sz w:val="20"/>
          <w:szCs w:val="20"/>
        </w:rPr>
        <w:t>": "^1.2.0",</w:t>
      </w:r>
    </w:p>
    <w:p w14:paraId="59E7CF7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find</w:t>
      </w:r>
      <w:proofErr w:type="gramEnd"/>
      <w:r w:rsidRPr="00130981">
        <w:rPr>
          <w:rFonts w:ascii="Courier New" w:eastAsia="Times New Roman" w:hAnsi="Courier New" w:cs="Courier New"/>
          <w:color w:val="000000"/>
          <w:sz w:val="20"/>
          <w:szCs w:val="20"/>
        </w:rPr>
        <w:t>-up": "^4.1.0",</w:t>
      </w:r>
    </w:p>
    <w:p w14:paraId="2D0E9B7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lastRenderedPageBreak/>
        <w:t xml:space="preserve">            "</w:t>
      </w:r>
      <w:proofErr w:type="gramStart"/>
      <w:r w:rsidRPr="00130981">
        <w:rPr>
          <w:rFonts w:ascii="Courier New" w:eastAsia="Times New Roman" w:hAnsi="Courier New" w:cs="Courier New"/>
          <w:color w:val="000000"/>
          <w:sz w:val="20"/>
          <w:szCs w:val="20"/>
        </w:rPr>
        <w:t>get</w:t>
      </w:r>
      <w:proofErr w:type="gramEnd"/>
      <w:r w:rsidRPr="00130981">
        <w:rPr>
          <w:rFonts w:ascii="Courier New" w:eastAsia="Times New Roman" w:hAnsi="Courier New" w:cs="Courier New"/>
          <w:color w:val="000000"/>
          <w:sz w:val="20"/>
          <w:szCs w:val="20"/>
        </w:rPr>
        <w:t>-caller-file": "^2.0.1",</w:t>
      </w:r>
    </w:p>
    <w:p w14:paraId="246FD80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require</w:t>
      </w:r>
      <w:proofErr w:type="gramEnd"/>
      <w:r w:rsidRPr="00130981">
        <w:rPr>
          <w:rFonts w:ascii="Courier New" w:eastAsia="Times New Roman" w:hAnsi="Courier New" w:cs="Courier New"/>
          <w:color w:val="000000"/>
          <w:sz w:val="20"/>
          <w:szCs w:val="20"/>
        </w:rPr>
        <w:t>-directory": "^2.1.1",</w:t>
      </w:r>
    </w:p>
    <w:p w14:paraId="71BFB20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require</w:t>
      </w:r>
      <w:proofErr w:type="gramEnd"/>
      <w:r w:rsidRPr="00130981">
        <w:rPr>
          <w:rFonts w:ascii="Courier New" w:eastAsia="Times New Roman" w:hAnsi="Courier New" w:cs="Courier New"/>
          <w:color w:val="000000"/>
          <w:sz w:val="20"/>
          <w:szCs w:val="20"/>
        </w:rPr>
        <w:t>-main-filename": "^2.0.0",</w:t>
      </w:r>
    </w:p>
    <w:p w14:paraId="621C96F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set</w:t>
      </w:r>
      <w:proofErr w:type="gramEnd"/>
      <w:r w:rsidRPr="00130981">
        <w:rPr>
          <w:rFonts w:ascii="Courier New" w:eastAsia="Times New Roman" w:hAnsi="Courier New" w:cs="Courier New"/>
          <w:color w:val="000000"/>
          <w:sz w:val="20"/>
          <w:szCs w:val="20"/>
        </w:rPr>
        <w:t>-blocking": "^2.0.0",</w:t>
      </w:r>
    </w:p>
    <w:p w14:paraId="7DD79FF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string</w:t>
      </w:r>
      <w:proofErr w:type="gramEnd"/>
      <w:r w:rsidRPr="00130981">
        <w:rPr>
          <w:rFonts w:ascii="Courier New" w:eastAsia="Times New Roman" w:hAnsi="Courier New" w:cs="Courier New"/>
          <w:color w:val="000000"/>
          <w:sz w:val="20"/>
          <w:szCs w:val="20"/>
        </w:rPr>
        <w:t>-width": "^4.2.0",</w:t>
      </w:r>
    </w:p>
    <w:p w14:paraId="5420058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which</w:t>
      </w:r>
      <w:proofErr w:type="gramEnd"/>
      <w:r w:rsidRPr="00130981">
        <w:rPr>
          <w:rFonts w:ascii="Courier New" w:eastAsia="Times New Roman" w:hAnsi="Courier New" w:cs="Courier New"/>
          <w:color w:val="000000"/>
          <w:sz w:val="20"/>
          <w:szCs w:val="20"/>
        </w:rPr>
        <w:t>-module": "^2.0.0",</w:t>
      </w:r>
    </w:p>
    <w:p w14:paraId="6B817E6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"y18n": "^4.0.0",</w:t>
      </w:r>
    </w:p>
    <w:p w14:paraId="61DC597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yargs</w:t>
      </w:r>
      <w:proofErr w:type="spellEnd"/>
      <w:proofErr w:type="gramEnd"/>
      <w:r w:rsidRPr="00130981">
        <w:rPr>
          <w:rFonts w:ascii="Courier New" w:eastAsia="Times New Roman" w:hAnsi="Courier New" w:cs="Courier New"/>
          <w:color w:val="000000"/>
          <w:sz w:val="20"/>
          <w:szCs w:val="20"/>
        </w:rPr>
        <w:t>-parser": "^18.1.2"</w:t>
      </w:r>
    </w:p>
    <w:p w14:paraId="5D610ED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F83E59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320B994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yargs</w:t>
      </w:r>
      <w:proofErr w:type="spellEnd"/>
      <w:proofErr w:type="gramEnd"/>
      <w:r w:rsidRPr="00130981">
        <w:rPr>
          <w:rFonts w:ascii="Courier New" w:eastAsia="Times New Roman" w:hAnsi="Courier New" w:cs="Courier New"/>
          <w:color w:val="000000"/>
          <w:sz w:val="20"/>
          <w:szCs w:val="20"/>
        </w:rPr>
        <w:t>-parser": {</w:t>
      </w:r>
    </w:p>
    <w:p w14:paraId="02037D3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"18.1.3",</w:t>
      </w:r>
    </w:p>
    <w:p w14:paraId="5AE7E46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"https://registry.npmjs.org/yargs-parser/-/yargs-parser-18.1.3.tgz",</w:t>
      </w:r>
    </w:p>
    <w:p w14:paraId="0D31FE1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"sha512-o50j0JeToy/4K6OZcaQmW6lyXXKhq7csREXcDwk2omFPJEwUNOVtJKvmDr9EI1fAJZUyZcRF7kxGBWmRXudrCQ==",</w:t>
      </w:r>
    </w:p>
    <w:p w14:paraId="51ED8B7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210BA57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56D805F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camelcase</w:t>
      </w:r>
      <w:proofErr w:type="spellEnd"/>
      <w:r w:rsidRPr="00130981">
        <w:rPr>
          <w:rFonts w:ascii="Courier New" w:eastAsia="Times New Roman" w:hAnsi="Courier New" w:cs="Courier New"/>
          <w:color w:val="000000"/>
          <w:sz w:val="20"/>
          <w:szCs w:val="20"/>
        </w:rPr>
        <w:t>": "^5.0.0",</w:t>
      </w:r>
    </w:p>
    <w:p w14:paraId="3869F45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decamelize</w:t>
      </w:r>
      <w:proofErr w:type="spellEnd"/>
      <w:r w:rsidRPr="00130981">
        <w:rPr>
          <w:rFonts w:ascii="Courier New" w:eastAsia="Times New Roman" w:hAnsi="Courier New" w:cs="Courier New"/>
          <w:color w:val="000000"/>
          <w:sz w:val="20"/>
          <w:szCs w:val="20"/>
        </w:rPr>
        <w:t>": "^1.2.0"</w:t>
      </w:r>
    </w:p>
    <w:p w14:paraId="53CF104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9B17FB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397D613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1A07CE6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38871C1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proxy</w:t>
      </w:r>
      <w:proofErr w:type="gramEnd"/>
      <w:r w:rsidRPr="00130981">
        <w:rPr>
          <w:rFonts w:ascii="Courier New" w:eastAsia="Times New Roman" w:hAnsi="Courier New" w:cs="Courier New"/>
          <w:color w:val="000000"/>
          <w:sz w:val="20"/>
          <w:szCs w:val="20"/>
        </w:rPr>
        <w:t>-</w:t>
      </w:r>
      <w:proofErr w:type="spellStart"/>
      <w:r w:rsidRPr="00130981">
        <w:rPr>
          <w:rFonts w:ascii="Courier New" w:eastAsia="Times New Roman" w:hAnsi="Courier New" w:cs="Courier New"/>
          <w:color w:val="000000"/>
          <w:sz w:val="20"/>
          <w:szCs w:val="20"/>
        </w:rPr>
        <w:t>addr</w:t>
      </w:r>
      <w:proofErr w:type="spellEnd"/>
      <w:r w:rsidRPr="00130981">
        <w:rPr>
          <w:rFonts w:ascii="Courier New" w:eastAsia="Times New Roman" w:hAnsi="Courier New" w:cs="Courier New"/>
          <w:color w:val="000000"/>
          <w:sz w:val="20"/>
          <w:szCs w:val="20"/>
        </w:rPr>
        <w:t>": {</w:t>
      </w:r>
    </w:p>
    <w:p w14:paraId="324C844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"2.0.7",</w:t>
      </w:r>
    </w:p>
    <w:p w14:paraId="3C7C6CC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"https://registry.npmjs.org/proxy-</w:t>
      </w:r>
      <w:proofErr w:type="spellStart"/>
      <w:r w:rsidRPr="00130981">
        <w:rPr>
          <w:rFonts w:ascii="Courier New" w:eastAsia="Times New Roman" w:hAnsi="Courier New" w:cs="Courier New"/>
          <w:color w:val="000000"/>
          <w:sz w:val="20"/>
          <w:szCs w:val="20"/>
        </w:rPr>
        <w:t>addr</w:t>
      </w:r>
      <w:proofErr w:type="spellEnd"/>
      <w:r w:rsidRPr="00130981">
        <w:rPr>
          <w:rFonts w:ascii="Courier New" w:eastAsia="Times New Roman" w:hAnsi="Courier New" w:cs="Courier New"/>
          <w:color w:val="000000"/>
          <w:sz w:val="20"/>
          <w:szCs w:val="20"/>
        </w:rPr>
        <w:t>/-/proxy-addr-2.0.7.tgz",</w:t>
      </w:r>
    </w:p>
    <w:p w14:paraId="0C66740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"sha512-llQsMLSUDUPT44jdrU/O37qlnifitDP+ZwrmmZcoSKyLKvtZxpyV0n2/bD/N4tBAAZ/gJEdZU7KMraoK1+XYAg==",</w:t>
      </w:r>
    </w:p>
    <w:p w14:paraId="517DE09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651D2B6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2B183ED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"forwarded": "0.2.0",</w:t>
      </w:r>
    </w:p>
    <w:p w14:paraId="5C2F2E5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"ipaddr.js": "1.9.1"</w:t>
      </w:r>
    </w:p>
    <w:p w14:paraId="1912C6C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0061B3F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3F40D5A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prr</w:t>
      </w:r>
      <w:proofErr w:type="spellEnd"/>
      <w:r w:rsidRPr="00130981">
        <w:rPr>
          <w:rFonts w:ascii="Courier New" w:eastAsia="Times New Roman" w:hAnsi="Courier New" w:cs="Courier New"/>
          <w:color w:val="000000"/>
          <w:sz w:val="20"/>
          <w:szCs w:val="20"/>
        </w:rPr>
        <w:t>": {</w:t>
      </w:r>
    </w:p>
    <w:p w14:paraId="35505A5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"1.0.1",</w:t>
      </w:r>
    </w:p>
    <w:p w14:paraId="66A7274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t>
      </w:r>
      <w:proofErr w:type="spellStart"/>
      <w:r w:rsidRPr="00130981">
        <w:rPr>
          <w:rFonts w:ascii="Courier New" w:eastAsia="Times New Roman" w:hAnsi="Courier New" w:cs="Courier New"/>
          <w:color w:val="000000"/>
          <w:sz w:val="20"/>
          <w:szCs w:val="20"/>
        </w:rPr>
        <w:t>prr</w:t>
      </w:r>
      <w:proofErr w:type="spellEnd"/>
      <w:r w:rsidRPr="00130981">
        <w:rPr>
          <w:rFonts w:ascii="Courier New" w:eastAsia="Times New Roman" w:hAnsi="Courier New" w:cs="Courier New"/>
          <w:color w:val="000000"/>
          <w:sz w:val="20"/>
          <w:szCs w:val="20"/>
        </w:rPr>
        <w:t>/-/prr-1.0.1.tgz",</w:t>
      </w:r>
    </w:p>
    <w:p w14:paraId="3599CC6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"sha512-yPw4Sng1gWghHQWj0B3ZggWUm4qVbPwPFcRG8KyxiU7J2OHFSoEHKS+EZ3fv5l1t9CyCiop6l/ZYeWbrgoQejw==",</w:t>
      </w:r>
    </w:p>
    <w:p w14:paraId="6843FC9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133EE16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E5A52D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psl</w:t>
      </w:r>
      <w:proofErr w:type="spellEnd"/>
      <w:r w:rsidRPr="00130981">
        <w:rPr>
          <w:rFonts w:ascii="Courier New" w:eastAsia="Times New Roman" w:hAnsi="Courier New" w:cs="Courier New"/>
          <w:color w:val="000000"/>
          <w:sz w:val="20"/>
          <w:szCs w:val="20"/>
        </w:rPr>
        <w:t>": {</w:t>
      </w:r>
    </w:p>
    <w:p w14:paraId="1A289F7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"1.9.0",</w:t>
      </w:r>
    </w:p>
    <w:p w14:paraId="237AECF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t>
      </w:r>
      <w:proofErr w:type="spellStart"/>
      <w:r w:rsidRPr="00130981">
        <w:rPr>
          <w:rFonts w:ascii="Courier New" w:eastAsia="Times New Roman" w:hAnsi="Courier New" w:cs="Courier New"/>
          <w:color w:val="000000"/>
          <w:sz w:val="20"/>
          <w:szCs w:val="20"/>
        </w:rPr>
        <w:t>psl</w:t>
      </w:r>
      <w:proofErr w:type="spellEnd"/>
      <w:r w:rsidRPr="00130981">
        <w:rPr>
          <w:rFonts w:ascii="Courier New" w:eastAsia="Times New Roman" w:hAnsi="Courier New" w:cs="Courier New"/>
          <w:color w:val="000000"/>
          <w:sz w:val="20"/>
          <w:szCs w:val="20"/>
        </w:rPr>
        <w:t>/-/psl-1.9.0.tgz",</w:t>
      </w:r>
    </w:p>
    <w:p w14:paraId="3DE11A1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"sha512-E/ZsdU4HLs/68gYzgGTkMicWTLPdAftJLfJFlLUAAKZGkStNU72sZjT66SnMDVOfOWY/YAoiD7Jxa9iHvngcag==",</w:t>
      </w:r>
    </w:p>
    <w:p w14:paraId="7FB3C3B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2E67527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CD4628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public</w:t>
      </w:r>
      <w:proofErr w:type="gramEnd"/>
      <w:r w:rsidRPr="00130981">
        <w:rPr>
          <w:rFonts w:ascii="Courier New" w:eastAsia="Times New Roman" w:hAnsi="Courier New" w:cs="Courier New"/>
          <w:color w:val="000000"/>
          <w:sz w:val="20"/>
          <w:szCs w:val="20"/>
        </w:rPr>
        <w:t>-encrypt": {</w:t>
      </w:r>
    </w:p>
    <w:p w14:paraId="0AD5663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"4.0.3",</w:t>
      </w:r>
    </w:p>
    <w:p w14:paraId="37BFC95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"https://registry.npmjs.org/public-encrypt/-/public-encrypt-4.0.3.tgz",</w:t>
      </w:r>
    </w:p>
    <w:p w14:paraId="539AE0C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lastRenderedPageBreak/>
        <w:t xml:space="preserve">      "integrity": "sha512-zVpa8oKZSz5bTMTFClc1fQOnyyEzpl5ozpi1B5YcvBrdohMjH2rfsBtyXcuNuwjsDIXmBYlF2N5FlJYhR29t8Q==",</w:t>
      </w:r>
    </w:p>
    <w:p w14:paraId="77ADD62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62FEA32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5DC55C7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"bn.js": "^4.1.0",</w:t>
      </w:r>
    </w:p>
    <w:p w14:paraId="7778360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browserify</w:t>
      </w:r>
      <w:proofErr w:type="gramEnd"/>
      <w:r w:rsidRPr="00130981">
        <w:rPr>
          <w:rFonts w:ascii="Courier New" w:eastAsia="Times New Roman" w:hAnsi="Courier New" w:cs="Courier New"/>
          <w:color w:val="000000"/>
          <w:sz w:val="20"/>
          <w:szCs w:val="20"/>
        </w:rPr>
        <w:t>-rsa</w:t>
      </w:r>
      <w:proofErr w:type="spellEnd"/>
      <w:r w:rsidRPr="00130981">
        <w:rPr>
          <w:rFonts w:ascii="Courier New" w:eastAsia="Times New Roman" w:hAnsi="Courier New" w:cs="Courier New"/>
          <w:color w:val="000000"/>
          <w:sz w:val="20"/>
          <w:szCs w:val="20"/>
        </w:rPr>
        <w:t>": "^4.0.0",</w:t>
      </w:r>
    </w:p>
    <w:p w14:paraId="59BCFE8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create</w:t>
      </w:r>
      <w:proofErr w:type="gramEnd"/>
      <w:r w:rsidRPr="00130981">
        <w:rPr>
          <w:rFonts w:ascii="Courier New" w:eastAsia="Times New Roman" w:hAnsi="Courier New" w:cs="Courier New"/>
          <w:color w:val="000000"/>
          <w:sz w:val="20"/>
          <w:szCs w:val="20"/>
        </w:rPr>
        <w:t>-hash": "^1.1.0",</w:t>
      </w:r>
    </w:p>
    <w:p w14:paraId="427E9C5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parse</w:t>
      </w:r>
      <w:proofErr w:type="gramEnd"/>
      <w:r w:rsidRPr="00130981">
        <w:rPr>
          <w:rFonts w:ascii="Courier New" w:eastAsia="Times New Roman" w:hAnsi="Courier New" w:cs="Courier New"/>
          <w:color w:val="000000"/>
          <w:sz w:val="20"/>
          <w:szCs w:val="20"/>
        </w:rPr>
        <w:t>-asn1": "^5.0.0",</w:t>
      </w:r>
    </w:p>
    <w:p w14:paraId="0E3FF6F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randombytes</w:t>
      </w:r>
      <w:proofErr w:type="spellEnd"/>
      <w:r w:rsidRPr="00130981">
        <w:rPr>
          <w:rFonts w:ascii="Courier New" w:eastAsia="Times New Roman" w:hAnsi="Courier New" w:cs="Courier New"/>
          <w:color w:val="000000"/>
          <w:sz w:val="20"/>
          <w:szCs w:val="20"/>
        </w:rPr>
        <w:t>": "^2.0.1",</w:t>
      </w:r>
    </w:p>
    <w:p w14:paraId="46F2414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safe</w:t>
      </w:r>
      <w:proofErr w:type="gramEnd"/>
      <w:r w:rsidRPr="00130981">
        <w:rPr>
          <w:rFonts w:ascii="Courier New" w:eastAsia="Times New Roman" w:hAnsi="Courier New" w:cs="Courier New"/>
          <w:color w:val="000000"/>
          <w:sz w:val="20"/>
          <w:szCs w:val="20"/>
        </w:rPr>
        <w:t>-buffer": "^5.1.2"</w:t>
      </w:r>
    </w:p>
    <w:p w14:paraId="56BE97E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8D58C3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"dependencies": {</w:t>
      </w:r>
    </w:p>
    <w:p w14:paraId="637044D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"bn.js": {</w:t>
      </w:r>
    </w:p>
    <w:p w14:paraId="650E9EE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"4.12.0",</w:t>
      </w:r>
    </w:p>
    <w:p w14:paraId="7CF4300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"https://registry.npmjs.org/bn.js/-/bn.js-4.12.0.tgz",</w:t>
      </w:r>
    </w:p>
    <w:p w14:paraId="3EE4853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"sha512-c98Bf3tPniI+scsdk237ku1Dc3ujXQTSgyiPUDEOe7tRkhrqridvh8klBv0HCEso1OLOYcHuCv/cS6DNxKH+ZA==",</w:t>
      </w:r>
    </w:p>
    <w:p w14:paraId="5FD8749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0DFE83C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781138F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7C40C6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71C211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"pump": {</w:t>
      </w:r>
    </w:p>
    <w:p w14:paraId="1D2E0AC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"3.0.0",</w:t>
      </w:r>
    </w:p>
    <w:p w14:paraId="0A60609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"https://registry.npmjs.org/pump/-/pump-3.0.0.tgz",</w:t>
      </w:r>
    </w:p>
    <w:p w14:paraId="2E65603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"sha512-LwZy+p3SFs1Pytd/jYct4wpv49HiYCqd9Rlc5ZVdk0V+8Yzv6jR5Blk3TRmPL1ft69TxP0IMZGJ+WPFU2BFhww==",</w:t>
      </w:r>
    </w:p>
    <w:p w14:paraId="0228C0A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7074642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3C32BB3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end</w:t>
      </w:r>
      <w:proofErr w:type="gramEnd"/>
      <w:r w:rsidRPr="00130981">
        <w:rPr>
          <w:rFonts w:ascii="Courier New" w:eastAsia="Times New Roman" w:hAnsi="Courier New" w:cs="Courier New"/>
          <w:color w:val="000000"/>
          <w:sz w:val="20"/>
          <w:szCs w:val="20"/>
        </w:rPr>
        <w:t>-of-stream": "^1.1.0",</w:t>
      </w:r>
    </w:p>
    <w:p w14:paraId="0145A47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"once": "^1.3.1"</w:t>
      </w:r>
    </w:p>
    <w:p w14:paraId="67C367D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E743BB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5C23A3C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pumpify</w:t>
      </w:r>
      <w:proofErr w:type="spellEnd"/>
      <w:r w:rsidRPr="00130981">
        <w:rPr>
          <w:rFonts w:ascii="Courier New" w:eastAsia="Times New Roman" w:hAnsi="Courier New" w:cs="Courier New"/>
          <w:color w:val="000000"/>
          <w:sz w:val="20"/>
          <w:szCs w:val="20"/>
        </w:rPr>
        <w:t>": {</w:t>
      </w:r>
    </w:p>
    <w:p w14:paraId="5E4F3AB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"1.5.1",</w:t>
      </w:r>
    </w:p>
    <w:p w14:paraId="208CA9D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t>
      </w:r>
      <w:proofErr w:type="spellStart"/>
      <w:r w:rsidRPr="00130981">
        <w:rPr>
          <w:rFonts w:ascii="Courier New" w:eastAsia="Times New Roman" w:hAnsi="Courier New" w:cs="Courier New"/>
          <w:color w:val="000000"/>
          <w:sz w:val="20"/>
          <w:szCs w:val="20"/>
        </w:rPr>
        <w:t>pumpify</w:t>
      </w:r>
      <w:proofErr w:type="spellEnd"/>
      <w:r w:rsidRPr="00130981">
        <w:rPr>
          <w:rFonts w:ascii="Courier New" w:eastAsia="Times New Roman" w:hAnsi="Courier New" w:cs="Courier New"/>
          <w:color w:val="000000"/>
          <w:sz w:val="20"/>
          <w:szCs w:val="20"/>
        </w:rPr>
        <w:t>/-/pumpify-1.5.1.tgz",</w:t>
      </w:r>
    </w:p>
    <w:p w14:paraId="4F5C86C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"sha512-oClZI37HvuUJJxSKKrC17bZ9Cu0ZYhEAGPsPUy9KlMUmv9dKX2o77RUmq7f3XjIxbwyGwYzbzQ1L2Ks8sIradQ==",</w:t>
      </w:r>
    </w:p>
    <w:p w14:paraId="2BAA784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45D5E1D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3944B91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duplexify</w:t>
      </w:r>
      <w:proofErr w:type="spellEnd"/>
      <w:r w:rsidRPr="00130981">
        <w:rPr>
          <w:rFonts w:ascii="Courier New" w:eastAsia="Times New Roman" w:hAnsi="Courier New" w:cs="Courier New"/>
          <w:color w:val="000000"/>
          <w:sz w:val="20"/>
          <w:szCs w:val="20"/>
        </w:rPr>
        <w:t>": "^3.6.0",</w:t>
      </w:r>
    </w:p>
    <w:p w14:paraId="1C7E4B2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"inherits": "^2.0.3",</w:t>
      </w:r>
    </w:p>
    <w:p w14:paraId="3414F04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"pump": "^2.0.0"</w:t>
      </w:r>
    </w:p>
    <w:p w14:paraId="2253A67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7E26240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"dependencies": {</w:t>
      </w:r>
    </w:p>
    <w:p w14:paraId="184129F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"pump": {</w:t>
      </w:r>
    </w:p>
    <w:p w14:paraId="16F3A14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"2.0.1",</w:t>
      </w:r>
    </w:p>
    <w:p w14:paraId="1B7FE62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"https://registry.npmjs.org/pump/-/pump-2.0.1.tgz",</w:t>
      </w:r>
    </w:p>
    <w:p w14:paraId="14AC740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"sha512-ruPMNRkN3MHP1cWJc9OWr+T/xDP0jhXYCLfJcBuX54hhfIBnaQmAUMfDcG4DM5UMWByBbJY69QSphm3jtDKIkA==",</w:t>
      </w:r>
    </w:p>
    <w:p w14:paraId="36ECFE6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3CE95E0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5FCA43B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end</w:t>
      </w:r>
      <w:proofErr w:type="gramEnd"/>
      <w:r w:rsidRPr="00130981">
        <w:rPr>
          <w:rFonts w:ascii="Courier New" w:eastAsia="Times New Roman" w:hAnsi="Courier New" w:cs="Courier New"/>
          <w:color w:val="000000"/>
          <w:sz w:val="20"/>
          <w:szCs w:val="20"/>
        </w:rPr>
        <w:t>-of-stream": "^1.1.0",</w:t>
      </w:r>
    </w:p>
    <w:p w14:paraId="6D9463E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"once": "^1.3.1"</w:t>
      </w:r>
    </w:p>
    <w:p w14:paraId="70CA478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1B26C40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lastRenderedPageBreak/>
        <w:t xml:space="preserve">        }</w:t>
      </w:r>
    </w:p>
    <w:p w14:paraId="393A62F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0FF32FD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7F80097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punycode</w:t>
      </w:r>
      <w:proofErr w:type="spellEnd"/>
      <w:r w:rsidRPr="00130981">
        <w:rPr>
          <w:rFonts w:ascii="Courier New" w:eastAsia="Times New Roman" w:hAnsi="Courier New" w:cs="Courier New"/>
          <w:color w:val="000000"/>
          <w:sz w:val="20"/>
          <w:szCs w:val="20"/>
        </w:rPr>
        <w:t>": {</w:t>
      </w:r>
    </w:p>
    <w:p w14:paraId="6DF85F2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"2.3.0",</w:t>
      </w:r>
    </w:p>
    <w:p w14:paraId="6C66CF6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t>
      </w:r>
      <w:proofErr w:type="spellStart"/>
      <w:r w:rsidRPr="00130981">
        <w:rPr>
          <w:rFonts w:ascii="Courier New" w:eastAsia="Times New Roman" w:hAnsi="Courier New" w:cs="Courier New"/>
          <w:color w:val="000000"/>
          <w:sz w:val="20"/>
          <w:szCs w:val="20"/>
        </w:rPr>
        <w:t>punycode</w:t>
      </w:r>
      <w:proofErr w:type="spellEnd"/>
      <w:r w:rsidRPr="00130981">
        <w:rPr>
          <w:rFonts w:ascii="Courier New" w:eastAsia="Times New Roman" w:hAnsi="Courier New" w:cs="Courier New"/>
          <w:color w:val="000000"/>
          <w:sz w:val="20"/>
          <w:szCs w:val="20"/>
        </w:rPr>
        <w:t>/-/punycode-2.3.0.tgz",</w:t>
      </w:r>
    </w:p>
    <w:p w14:paraId="3F2F8ED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"sha512-rRV+zQD8tVFys26lAGR9WUuS4iUAngJScM+ZRSKtvl5tKeZ2t5bvdNFdNHBW9FWR4guGHlgmsZ1G7BSm2wTbuA==",</w:t>
      </w:r>
    </w:p>
    <w:p w14:paraId="1E87A1A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54514B7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DC8551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"q": {</w:t>
      </w:r>
    </w:p>
    <w:p w14:paraId="1974424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"1.5.1",</w:t>
      </w:r>
    </w:p>
    <w:p w14:paraId="1C201E4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"https://registry.npmjs.org/q/-/q-1.5.1.tgz",</w:t>
      </w:r>
    </w:p>
    <w:p w14:paraId="173633E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"sha512-kV/CThkXo6xyFEZUugw/+pIOywXcDbFYgSct5cT3gqlbkBE1SJdwy6UQoZvodiWF/ckQLZyDE/Bu1M6gVu5lVw==",</w:t>
      </w:r>
    </w:p>
    <w:p w14:paraId="157201E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51BFE4B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9B62C9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qjobs</w:t>
      </w:r>
      <w:proofErr w:type="spellEnd"/>
      <w:r w:rsidRPr="00130981">
        <w:rPr>
          <w:rFonts w:ascii="Courier New" w:eastAsia="Times New Roman" w:hAnsi="Courier New" w:cs="Courier New"/>
          <w:color w:val="000000"/>
          <w:sz w:val="20"/>
          <w:szCs w:val="20"/>
        </w:rPr>
        <w:t>": {</w:t>
      </w:r>
    </w:p>
    <w:p w14:paraId="6CD9EDE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"1.2.0",</w:t>
      </w:r>
    </w:p>
    <w:p w14:paraId="7F88AE9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t>
      </w:r>
      <w:proofErr w:type="spellStart"/>
      <w:r w:rsidRPr="00130981">
        <w:rPr>
          <w:rFonts w:ascii="Courier New" w:eastAsia="Times New Roman" w:hAnsi="Courier New" w:cs="Courier New"/>
          <w:color w:val="000000"/>
          <w:sz w:val="20"/>
          <w:szCs w:val="20"/>
        </w:rPr>
        <w:t>qjobs</w:t>
      </w:r>
      <w:proofErr w:type="spellEnd"/>
      <w:r w:rsidRPr="00130981">
        <w:rPr>
          <w:rFonts w:ascii="Courier New" w:eastAsia="Times New Roman" w:hAnsi="Courier New" w:cs="Courier New"/>
          <w:color w:val="000000"/>
          <w:sz w:val="20"/>
          <w:szCs w:val="20"/>
        </w:rPr>
        <w:t>/-/qjobs-1.2.0.tgz",</w:t>
      </w:r>
    </w:p>
    <w:p w14:paraId="399E40C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"sha512-8YOJEHtxpySA3fFDyCRxA+UUV+fA+rTWnuWvylOK/NCjhY+b4ocCtmu8TtsWb+mYeU+GCHf/S66KZF/AsteKHg==",</w:t>
      </w:r>
    </w:p>
    <w:p w14:paraId="0726EFA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7BC399D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19F21A0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qs</w:t>
      </w:r>
      <w:proofErr w:type="spellEnd"/>
      <w:r w:rsidRPr="00130981">
        <w:rPr>
          <w:rFonts w:ascii="Courier New" w:eastAsia="Times New Roman" w:hAnsi="Courier New" w:cs="Courier New"/>
          <w:color w:val="000000"/>
          <w:sz w:val="20"/>
          <w:szCs w:val="20"/>
        </w:rPr>
        <w:t>": {</w:t>
      </w:r>
    </w:p>
    <w:p w14:paraId="77DD9D0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"6.11.0",</w:t>
      </w:r>
    </w:p>
    <w:p w14:paraId="0BDD82D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t>
      </w:r>
      <w:proofErr w:type="spellStart"/>
      <w:r w:rsidRPr="00130981">
        <w:rPr>
          <w:rFonts w:ascii="Courier New" w:eastAsia="Times New Roman" w:hAnsi="Courier New" w:cs="Courier New"/>
          <w:color w:val="000000"/>
          <w:sz w:val="20"/>
          <w:szCs w:val="20"/>
        </w:rPr>
        <w:t>qs</w:t>
      </w:r>
      <w:proofErr w:type="spellEnd"/>
      <w:r w:rsidRPr="00130981">
        <w:rPr>
          <w:rFonts w:ascii="Courier New" w:eastAsia="Times New Roman" w:hAnsi="Courier New" w:cs="Courier New"/>
          <w:color w:val="000000"/>
          <w:sz w:val="20"/>
          <w:szCs w:val="20"/>
        </w:rPr>
        <w:t>/-/qs-6.11.0.tgz",</w:t>
      </w:r>
    </w:p>
    <w:p w14:paraId="4BF02FD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"sha512-MvjoMCJwEarSbUYk5O+nmoSzSutSsTwF85zcHPQ9OrlFoZOYIjaqBAJIqIXjptyD5vThxGq52Xu/MaJzRkIk4Q==",</w:t>
      </w:r>
    </w:p>
    <w:p w14:paraId="58673EF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0BE8567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6B4AC66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side</w:t>
      </w:r>
      <w:proofErr w:type="gramEnd"/>
      <w:r w:rsidRPr="00130981">
        <w:rPr>
          <w:rFonts w:ascii="Courier New" w:eastAsia="Times New Roman" w:hAnsi="Courier New" w:cs="Courier New"/>
          <w:color w:val="000000"/>
          <w:sz w:val="20"/>
          <w:szCs w:val="20"/>
        </w:rPr>
        <w:t>-channel": "^1.0.4"</w:t>
      </w:r>
    </w:p>
    <w:p w14:paraId="2EAB860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0541EEE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D76A90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query</w:t>
      </w:r>
      <w:proofErr w:type="gramEnd"/>
      <w:r w:rsidRPr="00130981">
        <w:rPr>
          <w:rFonts w:ascii="Courier New" w:eastAsia="Times New Roman" w:hAnsi="Courier New" w:cs="Courier New"/>
          <w:color w:val="000000"/>
          <w:sz w:val="20"/>
          <w:szCs w:val="20"/>
        </w:rPr>
        <w:t>-string": {</w:t>
      </w:r>
    </w:p>
    <w:p w14:paraId="5C4013B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"4.3.4",</w:t>
      </w:r>
    </w:p>
    <w:p w14:paraId="2142267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"https://registry.npmjs.org/query-string/-/query-string-4.3.4.tgz",</w:t>
      </w:r>
    </w:p>
    <w:p w14:paraId="01CA267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"sha512-O2XLNDBIg1DnTOa+2XrIwSiXEV8h2KImXUnjhhn2+UsvZ+Es2uyd5CCRTNQlDGbzUQOW3aYCBx9rVA6dzsiY7Q==",</w:t>
      </w:r>
    </w:p>
    <w:p w14:paraId="433202B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709EE06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1A13A98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object</w:t>
      </w:r>
      <w:proofErr w:type="gramEnd"/>
      <w:r w:rsidRPr="00130981">
        <w:rPr>
          <w:rFonts w:ascii="Courier New" w:eastAsia="Times New Roman" w:hAnsi="Courier New" w:cs="Courier New"/>
          <w:color w:val="000000"/>
          <w:sz w:val="20"/>
          <w:szCs w:val="20"/>
        </w:rPr>
        <w:t>-assign": "^4.1.0",</w:t>
      </w:r>
    </w:p>
    <w:p w14:paraId="7F5C9A3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strict</w:t>
      </w:r>
      <w:proofErr w:type="gramEnd"/>
      <w:r w:rsidRPr="00130981">
        <w:rPr>
          <w:rFonts w:ascii="Courier New" w:eastAsia="Times New Roman" w:hAnsi="Courier New" w:cs="Courier New"/>
          <w:color w:val="000000"/>
          <w:sz w:val="20"/>
          <w:szCs w:val="20"/>
        </w:rPr>
        <w:t>-</w:t>
      </w:r>
      <w:proofErr w:type="spellStart"/>
      <w:r w:rsidRPr="00130981">
        <w:rPr>
          <w:rFonts w:ascii="Courier New" w:eastAsia="Times New Roman" w:hAnsi="Courier New" w:cs="Courier New"/>
          <w:color w:val="000000"/>
          <w:sz w:val="20"/>
          <w:szCs w:val="20"/>
        </w:rPr>
        <w:t>uri</w:t>
      </w:r>
      <w:proofErr w:type="spellEnd"/>
      <w:r w:rsidRPr="00130981">
        <w:rPr>
          <w:rFonts w:ascii="Courier New" w:eastAsia="Times New Roman" w:hAnsi="Courier New" w:cs="Courier New"/>
          <w:color w:val="000000"/>
          <w:sz w:val="20"/>
          <w:szCs w:val="20"/>
        </w:rPr>
        <w:t>-encode": "^1.0.0"</w:t>
      </w:r>
    </w:p>
    <w:p w14:paraId="1E94B32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9A8C4B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A90790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querystring</w:t>
      </w:r>
      <w:proofErr w:type="spellEnd"/>
      <w:r w:rsidRPr="00130981">
        <w:rPr>
          <w:rFonts w:ascii="Courier New" w:eastAsia="Times New Roman" w:hAnsi="Courier New" w:cs="Courier New"/>
          <w:color w:val="000000"/>
          <w:sz w:val="20"/>
          <w:szCs w:val="20"/>
        </w:rPr>
        <w:t>": {</w:t>
      </w:r>
    </w:p>
    <w:p w14:paraId="437ED5E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"0.2.0",</w:t>
      </w:r>
    </w:p>
    <w:p w14:paraId="73E0139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"https://registry.npmjs.org/querystring/-/querystring-0.2.0.tgz",</w:t>
      </w:r>
    </w:p>
    <w:p w14:paraId="765D906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"sha512-X/xY82scca2tau62i9mDyU9K+I+djTMUsvwf7xnUX5GLvVzgJybOJf4Y6o9Zx3oJK/LSXg5tTZBjwzqVPaPO2g==",</w:t>
      </w:r>
    </w:p>
    <w:p w14:paraId="7E79B0E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1D85A1D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lastRenderedPageBreak/>
        <w:t xml:space="preserve">    },</w:t>
      </w:r>
    </w:p>
    <w:p w14:paraId="2A9F311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querystring</w:t>
      </w:r>
      <w:proofErr w:type="gramEnd"/>
      <w:r w:rsidRPr="00130981">
        <w:rPr>
          <w:rFonts w:ascii="Courier New" w:eastAsia="Times New Roman" w:hAnsi="Courier New" w:cs="Courier New"/>
          <w:color w:val="000000"/>
          <w:sz w:val="20"/>
          <w:szCs w:val="20"/>
        </w:rPr>
        <w:t>-es3": {</w:t>
      </w:r>
    </w:p>
    <w:p w14:paraId="382B13B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"0.2.1",</w:t>
      </w:r>
    </w:p>
    <w:p w14:paraId="67A08E4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"https://registry.npmjs.org/querystring-es3/-/querystring-es3-0.2.1.tgz",</w:t>
      </w:r>
    </w:p>
    <w:p w14:paraId="157F0D1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"sha512-773xhDQnZBMFobEiztv8LIl70ch5MSF/jUQVlhwFyBILqq96anmoctVIYz+ZRp0qbCKATTn6ev02M3r7Ga5vqA==",</w:t>
      </w:r>
    </w:p>
    <w:p w14:paraId="4626EAC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5E09949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3095EC2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querystringify</w:t>
      </w:r>
      <w:proofErr w:type="spellEnd"/>
      <w:r w:rsidRPr="00130981">
        <w:rPr>
          <w:rFonts w:ascii="Courier New" w:eastAsia="Times New Roman" w:hAnsi="Courier New" w:cs="Courier New"/>
          <w:color w:val="000000"/>
          <w:sz w:val="20"/>
          <w:szCs w:val="20"/>
        </w:rPr>
        <w:t>": {</w:t>
      </w:r>
    </w:p>
    <w:p w14:paraId="029052D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"2.2.0",</w:t>
      </w:r>
    </w:p>
    <w:p w14:paraId="75C75D1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"https://registry.npmjs.org/querystringify/-/querystringify-2.2.0.tgz",</w:t>
      </w:r>
    </w:p>
    <w:p w14:paraId="7C4C45A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"sha512-FIqgj2EUvTa7R50u0rGsyTftzjYmv/a3hO345bZNrqabNqjtgiDMgmo4mkUjd+nzU5oF3dClKqFIPUKybUyqoQ==",</w:t>
      </w:r>
    </w:p>
    <w:p w14:paraId="15181A7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58BC0D2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150E39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queue</w:t>
      </w:r>
      <w:proofErr w:type="gramEnd"/>
      <w:r w:rsidRPr="00130981">
        <w:rPr>
          <w:rFonts w:ascii="Courier New" w:eastAsia="Times New Roman" w:hAnsi="Courier New" w:cs="Courier New"/>
          <w:color w:val="000000"/>
          <w:sz w:val="20"/>
          <w:szCs w:val="20"/>
        </w:rPr>
        <w:t>-microtask": {</w:t>
      </w:r>
    </w:p>
    <w:p w14:paraId="5738C71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"1.2.3",</w:t>
      </w:r>
    </w:p>
    <w:p w14:paraId="383A9B0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"https://registry.npmjs.org/queue-microtask/-/queue-microtask-1.2.3.tgz",</w:t>
      </w:r>
    </w:p>
    <w:p w14:paraId="3B59C43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"sha512-NuaNSa6flKT5JaSYQzJok04JzTL1CA6aGhv5rfLW3PgqA+M2ChpZQnAC8h8i4ZFkBS8X5RqkDBHA7r4hej3K9A==",</w:t>
      </w:r>
    </w:p>
    <w:p w14:paraId="7DCA458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53DB39E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1C49C46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randombytes</w:t>
      </w:r>
      <w:proofErr w:type="spellEnd"/>
      <w:r w:rsidRPr="00130981">
        <w:rPr>
          <w:rFonts w:ascii="Courier New" w:eastAsia="Times New Roman" w:hAnsi="Courier New" w:cs="Courier New"/>
          <w:color w:val="000000"/>
          <w:sz w:val="20"/>
          <w:szCs w:val="20"/>
        </w:rPr>
        <w:t>": {</w:t>
      </w:r>
    </w:p>
    <w:p w14:paraId="5500DA6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"2.1.0",</w:t>
      </w:r>
    </w:p>
    <w:p w14:paraId="1CC71DE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"https://registry.npmjs.org/randombytes/-/randombytes-2.1.0.tgz",</w:t>
      </w:r>
    </w:p>
    <w:p w14:paraId="1DD2C5C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"sha512-vYl3iOX+4CKUWuxGi9Ukhie6fsqXqS9FE2Zaic4tNFD2N2QQaXOMFbuKK4QmDHC0JO6B1Zp41J0LpT0oR68amQ==",</w:t>
      </w:r>
    </w:p>
    <w:p w14:paraId="39FAA9E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6055D73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582F3FD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safe</w:t>
      </w:r>
      <w:proofErr w:type="gramEnd"/>
      <w:r w:rsidRPr="00130981">
        <w:rPr>
          <w:rFonts w:ascii="Courier New" w:eastAsia="Times New Roman" w:hAnsi="Courier New" w:cs="Courier New"/>
          <w:color w:val="000000"/>
          <w:sz w:val="20"/>
          <w:szCs w:val="20"/>
        </w:rPr>
        <w:t>-buffer": "^5.1.0"</w:t>
      </w:r>
    </w:p>
    <w:p w14:paraId="27AFE3A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21BE713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220B01A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randomfill</w:t>
      </w:r>
      <w:proofErr w:type="spellEnd"/>
      <w:r w:rsidRPr="00130981">
        <w:rPr>
          <w:rFonts w:ascii="Courier New" w:eastAsia="Times New Roman" w:hAnsi="Courier New" w:cs="Courier New"/>
          <w:color w:val="000000"/>
          <w:sz w:val="20"/>
          <w:szCs w:val="20"/>
        </w:rPr>
        <w:t>": {</w:t>
      </w:r>
    </w:p>
    <w:p w14:paraId="1B4A80D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"1.0.4",</w:t>
      </w:r>
    </w:p>
    <w:p w14:paraId="143D7B8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t>
      </w:r>
      <w:proofErr w:type="spellStart"/>
      <w:r w:rsidRPr="00130981">
        <w:rPr>
          <w:rFonts w:ascii="Courier New" w:eastAsia="Times New Roman" w:hAnsi="Courier New" w:cs="Courier New"/>
          <w:color w:val="000000"/>
          <w:sz w:val="20"/>
          <w:szCs w:val="20"/>
        </w:rPr>
        <w:t>randomfill</w:t>
      </w:r>
      <w:proofErr w:type="spellEnd"/>
      <w:r w:rsidRPr="00130981">
        <w:rPr>
          <w:rFonts w:ascii="Courier New" w:eastAsia="Times New Roman" w:hAnsi="Courier New" w:cs="Courier New"/>
          <w:color w:val="000000"/>
          <w:sz w:val="20"/>
          <w:szCs w:val="20"/>
        </w:rPr>
        <w:t>/-/randomfill-1.0.4.tgz",</w:t>
      </w:r>
    </w:p>
    <w:p w14:paraId="15B9494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"sha512-87lcbR8+MhcWcUiQ+9e+Rwx8MyR2P7qnt15ynUlbm3TU/fjbgz4GsvfSUDTemtCCtVCqb4ZcEFlyPNTh9bBTLw==",</w:t>
      </w:r>
    </w:p>
    <w:p w14:paraId="003C209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1DBA78B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15B547F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randombytes</w:t>
      </w:r>
      <w:proofErr w:type="spellEnd"/>
      <w:r w:rsidRPr="00130981">
        <w:rPr>
          <w:rFonts w:ascii="Courier New" w:eastAsia="Times New Roman" w:hAnsi="Courier New" w:cs="Courier New"/>
          <w:color w:val="000000"/>
          <w:sz w:val="20"/>
          <w:szCs w:val="20"/>
        </w:rPr>
        <w:t>": "^2.0.5",</w:t>
      </w:r>
    </w:p>
    <w:p w14:paraId="6695B36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safe</w:t>
      </w:r>
      <w:proofErr w:type="gramEnd"/>
      <w:r w:rsidRPr="00130981">
        <w:rPr>
          <w:rFonts w:ascii="Courier New" w:eastAsia="Times New Roman" w:hAnsi="Courier New" w:cs="Courier New"/>
          <w:color w:val="000000"/>
          <w:sz w:val="20"/>
          <w:szCs w:val="20"/>
        </w:rPr>
        <w:t>-buffer": "^5.1.0"</w:t>
      </w:r>
    </w:p>
    <w:p w14:paraId="181061D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787474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2BC57F0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range</w:t>
      </w:r>
      <w:proofErr w:type="gramEnd"/>
      <w:r w:rsidRPr="00130981">
        <w:rPr>
          <w:rFonts w:ascii="Courier New" w:eastAsia="Times New Roman" w:hAnsi="Courier New" w:cs="Courier New"/>
          <w:color w:val="000000"/>
          <w:sz w:val="20"/>
          <w:szCs w:val="20"/>
        </w:rPr>
        <w:t>-parser": {</w:t>
      </w:r>
    </w:p>
    <w:p w14:paraId="52A5FC8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"1.2.1",</w:t>
      </w:r>
    </w:p>
    <w:p w14:paraId="44D6164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"https://registry.npmjs.org/range-parser/-/range-parser-1.2.1.tgz",</w:t>
      </w:r>
    </w:p>
    <w:p w14:paraId="6422251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lastRenderedPageBreak/>
        <w:t xml:space="preserve">      "integrity": "sha512-Hrgsx+orqoygnmhFbKaHE6c296J+HTAQXoxEF6gNupROmmGJRoyzfG3ccAveqCBrwr/2yxQ5BVd/GTl5agOwSg==",</w:t>
      </w:r>
    </w:p>
    <w:p w14:paraId="0CF6E2F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766EDDB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163DE06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raw</w:t>
      </w:r>
      <w:proofErr w:type="gramEnd"/>
      <w:r w:rsidRPr="00130981">
        <w:rPr>
          <w:rFonts w:ascii="Courier New" w:eastAsia="Times New Roman" w:hAnsi="Courier New" w:cs="Courier New"/>
          <w:color w:val="000000"/>
          <w:sz w:val="20"/>
          <w:szCs w:val="20"/>
        </w:rPr>
        <w:t>-body": {</w:t>
      </w:r>
    </w:p>
    <w:p w14:paraId="5ED768C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"2.5.1",</w:t>
      </w:r>
    </w:p>
    <w:p w14:paraId="08DB501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"https://registry.npmjs.org/raw-body/-/raw-body-2.5.1.tgz",</w:t>
      </w:r>
    </w:p>
    <w:p w14:paraId="609C6C3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"sha512-qqJBtEyVgS0ZmPGdCFPWJ3FreoqvG4MVQln/kCgF7Olq95IbOp0/BWyMwbdtn4VTvkM8Y7khCQ2Xgk/tcrCXig==",</w:t>
      </w:r>
    </w:p>
    <w:p w14:paraId="6BF0E02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12D45EB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7843240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"bytes": "3.1.2",</w:t>
      </w:r>
    </w:p>
    <w:p w14:paraId="42CA9A5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http</w:t>
      </w:r>
      <w:proofErr w:type="gramEnd"/>
      <w:r w:rsidRPr="00130981">
        <w:rPr>
          <w:rFonts w:ascii="Courier New" w:eastAsia="Times New Roman" w:hAnsi="Courier New" w:cs="Courier New"/>
          <w:color w:val="000000"/>
          <w:sz w:val="20"/>
          <w:szCs w:val="20"/>
        </w:rPr>
        <w:t>-errors": "2.0.0",</w:t>
      </w:r>
    </w:p>
    <w:p w14:paraId="71905F4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iconv</w:t>
      </w:r>
      <w:proofErr w:type="spellEnd"/>
      <w:proofErr w:type="gramEnd"/>
      <w:r w:rsidRPr="00130981">
        <w:rPr>
          <w:rFonts w:ascii="Courier New" w:eastAsia="Times New Roman" w:hAnsi="Courier New" w:cs="Courier New"/>
          <w:color w:val="000000"/>
          <w:sz w:val="20"/>
          <w:szCs w:val="20"/>
        </w:rPr>
        <w:t>-lite": "0.4.24",</w:t>
      </w:r>
    </w:p>
    <w:p w14:paraId="4AA55A2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unpipe</w:t>
      </w:r>
      <w:proofErr w:type="spellEnd"/>
      <w:r w:rsidRPr="00130981">
        <w:rPr>
          <w:rFonts w:ascii="Courier New" w:eastAsia="Times New Roman" w:hAnsi="Courier New" w:cs="Courier New"/>
          <w:color w:val="000000"/>
          <w:sz w:val="20"/>
          <w:szCs w:val="20"/>
        </w:rPr>
        <w:t>": "1.0.0"</w:t>
      </w:r>
    </w:p>
    <w:p w14:paraId="447F645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639ABA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"dependencies": {</w:t>
      </w:r>
    </w:p>
    <w:p w14:paraId="4D7B398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"bytes": {</w:t>
      </w:r>
    </w:p>
    <w:p w14:paraId="0B59CBC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"3.1.2",</w:t>
      </w:r>
    </w:p>
    <w:p w14:paraId="0EEC4B5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"https://registry.npmjs.org/bytes/-/bytes-3.1.2.tgz",</w:t>
      </w:r>
    </w:p>
    <w:p w14:paraId="1A12461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"sha512-/Nf7TyzTx6S3yRJObOAV7956r8cr2+Oj8AC5dt8wSP3BQAoeX58NoHyCU8P8zGkNXStjTSi6fzO6F0pBdcYbEg==",</w:t>
      </w:r>
    </w:p>
    <w:p w14:paraId="4A175D6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7D6841F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23B6937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iconv</w:t>
      </w:r>
      <w:proofErr w:type="spellEnd"/>
      <w:proofErr w:type="gramEnd"/>
      <w:r w:rsidRPr="00130981">
        <w:rPr>
          <w:rFonts w:ascii="Courier New" w:eastAsia="Times New Roman" w:hAnsi="Courier New" w:cs="Courier New"/>
          <w:color w:val="000000"/>
          <w:sz w:val="20"/>
          <w:szCs w:val="20"/>
        </w:rPr>
        <w:t>-lite": {</w:t>
      </w:r>
    </w:p>
    <w:p w14:paraId="2E4513A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"0.4.24",</w:t>
      </w:r>
    </w:p>
    <w:p w14:paraId="2B0ECC9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t>
      </w:r>
      <w:proofErr w:type="spellStart"/>
      <w:r w:rsidRPr="00130981">
        <w:rPr>
          <w:rFonts w:ascii="Courier New" w:eastAsia="Times New Roman" w:hAnsi="Courier New" w:cs="Courier New"/>
          <w:color w:val="000000"/>
          <w:sz w:val="20"/>
          <w:szCs w:val="20"/>
        </w:rPr>
        <w:t>iconv</w:t>
      </w:r>
      <w:proofErr w:type="spellEnd"/>
      <w:r w:rsidRPr="00130981">
        <w:rPr>
          <w:rFonts w:ascii="Courier New" w:eastAsia="Times New Roman" w:hAnsi="Courier New" w:cs="Courier New"/>
          <w:color w:val="000000"/>
          <w:sz w:val="20"/>
          <w:szCs w:val="20"/>
        </w:rPr>
        <w:t>-lite/-/iconv-lite-0.4.24.tgz",</w:t>
      </w:r>
    </w:p>
    <w:p w14:paraId="71CAE90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"sha512-v3MXnZAcvnywkTUEZomIActle7RXXeedOR31wwl7VlyoXO4Qi9arvSenNQWne1TcRwhCL1HwLI21bEqdpj8/rA==",</w:t>
      </w:r>
    </w:p>
    <w:p w14:paraId="1059E81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642A7A1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4C9A071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safer</w:t>
      </w:r>
      <w:proofErr w:type="gramEnd"/>
      <w:r w:rsidRPr="00130981">
        <w:rPr>
          <w:rFonts w:ascii="Courier New" w:eastAsia="Times New Roman" w:hAnsi="Courier New" w:cs="Courier New"/>
          <w:color w:val="000000"/>
          <w:sz w:val="20"/>
          <w:szCs w:val="20"/>
        </w:rPr>
        <w:t>-buffer": "&gt;= 2.1.2 &lt; 3"</w:t>
      </w:r>
    </w:p>
    <w:p w14:paraId="4C0DDAB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A8B5EA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5FBB799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3634B44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1EF3FB0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raw</w:t>
      </w:r>
      <w:proofErr w:type="gramEnd"/>
      <w:r w:rsidRPr="00130981">
        <w:rPr>
          <w:rFonts w:ascii="Courier New" w:eastAsia="Times New Roman" w:hAnsi="Courier New" w:cs="Courier New"/>
          <w:color w:val="000000"/>
          <w:sz w:val="20"/>
          <w:szCs w:val="20"/>
        </w:rPr>
        <w:t>-loader": {</w:t>
      </w:r>
    </w:p>
    <w:p w14:paraId="10F1239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"4.0.1",</w:t>
      </w:r>
    </w:p>
    <w:p w14:paraId="0DEF239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"https://registry.npmjs.org/raw-loader/-/raw-loader-4.0.1.tgz",</w:t>
      </w:r>
    </w:p>
    <w:p w14:paraId="2A35E3A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"sha512-baolhQBSi3iNh1cglJjA0mYzga+wePk7vdEX//1dTFd+v4TsQlQE0jitJSNF1OIP82rdYulH7otaVmdlDaJ64A==",</w:t>
      </w:r>
    </w:p>
    <w:p w14:paraId="706B382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5C575DF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1EBC55A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loader</w:t>
      </w:r>
      <w:proofErr w:type="gramEnd"/>
      <w:r w:rsidRPr="00130981">
        <w:rPr>
          <w:rFonts w:ascii="Courier New" w:eastAsia="Times New Roman" w:hAnsi="Courier New" w:cs="Courier New"/>
          <w:color w:val="000000"/>
          <w:sz w:val="20"/>
          <w:szCs w:val="20"/>
        </w:rPr>
        <w:t>-utils": "^2.0.0",</w:t>
      </w:r>
    </w:p>
    <w:p w14:paraId="3A2E8C6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schema</w:t>
      </w:r>
      <w:proofErr w:type="gramEnd"/>
      <w:r w:rsidRPr="00130981">
        <w:rPr>
          <w:rFonts w:ascii="Courier New" w:eastAsia="Times New Roman" w:hAnsi="Courier New" w:cs="Courier New"/>
          <w:color w:val="000000"/>
          <w:sz w:val="20"/>
          <w:szCs w:val="20"/>
        </w:rPr>
        <w:t>-utils": "^2.6.5"</w:t>
      </w:r>
    </w:p>
    <w:p w14:paraId="26CC659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0A62317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7410736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read</w:t>
      </w:r>
      <w:proofErr w:type="gramEnd"/>
      <w:r w:rsidRPr="00130981">
        <w:rPr>
          <w:rFonts w:ascii="Courier New" w:eastAsia="Times New Roman" w:hAnsi="Courier New" w:cs="Courier New"/>
          <w:color w:val="000000"/>
          <w:sz w:val="20"/>
          <w:szCs w:val="20"/>
        </w:rPr>
        <w:t>-cache": {</w:t>
      </w:r>
    </w:p>
    <w:p w14:paraId="36271F3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"1.0.0",</w:t>
      </w:r>
    </w:p>
    <w:p w14:paraId="15E545D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"https://registry.npmjs.org/read-cache/-/read-cache-1.0.0.tgz",</w:t>
      </w:r>
    </w:p>
    <w:p w14:paraId="17B5202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lastRenderedPageBreak/>
        <w:t xml:space="preserve">      "integrity": "sha512-Owdv/Ft7IjOgm/i0xvNDZ1LrRANRfew4b2prF3OWMQLxLfu3bS8FVhCsrSCMK4lR56Y9ya+AThoTpDCTxCmpRA==",</w:t>
      </w:r>
    </w:p>
    <w:p w14:paraId="1AA0146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0A3A58E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7B7262D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pify</w:t>
      </w:r>
      <w:proofErr w:type="spellEnd"/>
      <w:r w:rsidRPr="00130981">
        <w:rPr>
          <w:rFonts w:ascii="Courier New" w:eastAsia="Times New Roman" w:hAnsi="Courier New" w:cs="Courier New"/>
          <w:color w:val="000000"/>
          <w:sz w:val="20"/>
          <w:szCs w:val="20"/>
        </w:rPr>
        <w:t>": "^2.3.0"</w:t>
      </w:r>
    </w:p>
    <w:p w14:paraId="6E46139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116B5BA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"dependencies": {</w:t>
      </w:r>
    </w:p>
    <w:p w14:paraId="5EA80BF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pify</w:t>
      </w:r>
      <w:proofErr w:type="spellEnd"/>
      <w:r w:rsidRPr="00130981">
        <w:rPr>
          <w:rFonts w:ascii="Courier New" w:eastAsia="Times New Roman" w:hAnsi="Courier New" w:cs="Courier New"/>
          <w:color w:val="000000"/>
          <w:sz w:val="20"/>
          <w:szCs w:val="20"/>
        </w:rPr>
        <w:t>": {</w:t>
      </w:r>
    </w:p>
    <w:p w14:paraId="6FE06EC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"2.3.0",</w:t>
      </w:r>
    </w:p>
    <w:p w14:paraId="1005C26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t>
      </w:r>
      <w:proofErr w:type="spellStart"/>
      <w:r w:rsidRPr="00130981">
        <w:rPr>
          <w:rFonts w:ascii="Courier New" w:eastAsia="Times New Roman" w:hAnsi="Courier New" w:cs="Courier New"/>
          <w:color w:val="000000"/>
          <w:sz w:val="20"/>
          <w:szCs w:val="20"/>
        </w:rPr>
        <w:t>pify</w:t>
      </w:r>
      <w:proofErr w:type="spellEnd"/>
      <w:r w:rsidRPr="00130981">
        <w:rPr>
          <w:rFonts w:ascii="Courier New" w:eastAsia="Times New Roman" w:hAnsi="Courier New" w:cs="Courier New"/>
          <w:color w:val="000000"/>
          <w:sz w:val="20"/>
          <w:szCs w:val="20"/>
        </w:rPr>
        <w:t>/-/pify-2.3.0.tgz",</w:t>
      </w:r>
    </w:p>
    <w:p w14:paraId="47FF864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"sha512-udgsAY+fTnvv7kI7aaxbqwWNb0AHiB0qBO89PZKPkoTmGOgdbrHDKD+0B2X4uTfJ/FT1R09r9gTsjUjNJotuog==",</w:t>
      </w:r>
    </w:p>
    <w:p w14:paraId="30CEB5E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0525E2B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197696D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7585773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1C3B734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read</w:t>
      </w:r>
      <w:proofErr w:type="gramEnd"/>
      <w:r w:rsidRPr="00130981">
        <w:rPr>
          <w:rFonts w:ascii="Courier New" w:eastAsia="Times New Roman" w:hAnsi="Courier New" w:cs="Courier New"/>
          <w:color w:val="000000"/>
          <w:sz w:val="20"/>
          <w:szCs w:val="20"/>
        </w:rPr>
        <w:t>-package-</w:t>
      </w:r>
      <w:proofErr w:type="spellStart"/>
      <w:r w:rsidRPr="00130981">
        <w:rPr>
          <w:rFonts w:ascii="Courier New" w:eastAsia="Times New Roman" w:hAnsi="Courier New" w:cs="Courier New"/>
          <w:color w:val="000000"/>
          <w:sz w:val="20"/>
          <w:szCs w:val="20"/>
        </w:rPr>
        <w:t>json</w:t>
      </w:r>
      <w:proofErr w:type="spellEnd"/>
      <w:r w:rsidRPr="00130981">
        <w:rPr>
          <w:rFonts w:ascii="Courier New" w:eastAsia="Times New Roman" w:hAnsi="Courier New" w:cs="Courier New"/>
          <w:color w:val="000000"/>
          <w:sz w:val="20"/>
          <w:szCs w:val="20"/>
        </w:rPr>
        <w:t>": {</w:t>
      </w:r>
    </w:p>
    <w:p w14:paraId="2FC1BBF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"2.1.2",</w:t>
      </w:r>
    </w:p>
    <w:p w14:paraId="3654B86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"https://registry.npmjs.org/read-package-json/-/read-package-json-2.1.2.tgz",</w:t>
      </w:r>
    </w:p>
    <w:p w14:paraId="6B33917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"sha512-D1KmuLQr6ZSJS0tW8hf3WGpRlwszJOXZ3E8Yd/DNRaM5d+1wVRZdHlpGBLAuovjr28LbWvjpWkBHMxpRGGjzNA==",</w:t>
      </w:r>
    </w:p>
    <w:p w14:paraId="3461B0E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22CD03E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2E1BC1A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"glob": "^7.1.1",</w:t>
      </w:r>
    </w:p>
    <w:p w14:paraId="79E0425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json</w:t>
      </w:r>
      <w:proofErr w:type="spellEnd"/>
      <w:proofErr w:type="gramEnd"/>
      <w:r w:rsidRPr="00130981">
        <w:rPr>
          <w:rFonts w:ascii="Courier New" w:eastAsia="Times New Roman" w:hAnsi="Courier New" w:cs="Courier New"/>
          <w:color w:val="000000"/>
          <w:sz w:val="20"/>
          <w:szCs w:val="20"/>
        </w:rPr>
        <w:t>-parse-even-better-errors": "^2.3.0",</w:t>
      </w:r>
    </w:p>
    <w:p w14:paraId="2B5DB8F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normalize</w:t>
      </w:r>
      <w:proofErr w:type="gramEnd"/>
      <w:r w:rsidRPr="00130981">
        <w:rPr>
          <w:rFonts w:ascii="Courier New" w:eastAsia="Times New Roman" w:hAnsi="Courier New" w:cs="Courier New"/>
          <w:color w:val="000000"/>
          <w:sz w:val="20"/>
          <w:szCs w:val="20"/>
        </w:rPr>
        <w:t>-package-data": "^2.0.0",</w:t>
      </w:r>
    </w:p>
    <w:p w14:paraId="458D4F1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npm</w:t>
      </w:r>
      <w:proofErr w:type="spellEnd"/>
      <w:proofErr w:type="gramEnd"/>
      <w:r w:rsidRPr="00130981">
        <w:rPr>
          <w:rFonts w:ascii="Courier New" w:eastAsia="Times New Roman" w:hAnsi="Courier New" w:cs="Courier New"/>
          <w:color w:val="000000"/>
          <w:sz w:val="20"/>
          <w:szCs w:val="20"/>
        </w:rPr>
        <w:t>-normalize-package-bin": "^1.0.0"</w:t>
      </w:r>
    </w:p>
    <w:p w14:paraId="591F24A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1ACD0C1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755421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read</w:t>
      </w:r>
      <w:proofErr w:type="gramEnd"/>
      <w:r w:rsidRPr="00130981">
        <w:rPr>
          <w:rFonts w:ascii="Courier New" w:eastAsia="Times New Roman" w:hAnsi="Courier New" w:cs="Courier New"/>
          <w:color w:val="000000"/>
          <w:sz w:val="20"/>
          <w:szCs w:val="20"/>
        </w:rPr>
        <w:t>-package-tree": {</w:t>
      </w:r>
    </w:p>
    <w:p w14:paraId="2CD4681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"5.3.1",</w:t>
      </w:r>
    </w:p>
    <w:p w14:paraId="6BAABD2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"https://registry.npmjs.org/read-package-tree/-/read-package-tree-5.3.1.tgz",</w:t>
      </w:r>
    </w:p>
    <w:p w14:paraId="1027903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"sha512-mLUDsD5JVtlZxjSlPPx1RETkNjjvQYuweKwNVt1Sn8kP5Jh44pvYuUHCp6xSVDZWbNxVxG5lyZJ921aJH61sTw==",</w:t>
      </w:r>
    </w:p>
    <w:p w14:paraId="58D411A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5AB609A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149E6C7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read</w:t>
      </w:r>
      <w:proofErr w:type="gramEnd"/>
      <w:r w:rsidRPr="00130981">
        <w:rPr>
          <w:rFonts w:ascii="Courier New" w:eastAsia="Times New Roman" w:hAnsi="Courier New" w:cs="Courier New"/>
          <w:color w:val="000000"/>
          <w:sz w:val="20"/>
          <w:szCs w:val="20"/>
        </w:rPr>
        <w:t>-package-</w:t>
      </w:r>
      <w:proofErr w:type="spellStart"/>
      <w:r w:rsidRPr="00130981">
        <w:rPr>
          <w:rFonts w:ascii="Courier New" w:eastAsia="Times New Roman" w:hAnsi="Courier New" w:cs="Courier New"/>
          <w:color w:val="000000"/>
          <w:sz w:val="20"/>
          <w:szCs w:val="20"/>
        </w:rPr>
        <w:t>json</w:t>
      </w:r>
      <w:proofErr w:type="spellEnd"/>
      <w:r w:rsidRPr="00130981">
        <w:rPr>
          <w:rFonts w:ascii="Courier New" w:eastAsia="Times New Roman" w:hAnsi="Courier New" w:cs="Courier New"/>
          <w:color w:val="000000"/>
          <w:sz w:val="20"/>
          <w:szCs w:val="20"/>
        </w:rPr>
        <w:t>": "^2.0.0",</w:t>
      </w:r>
    </w:p>
    <w:p w14:paraId="1CB5098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readdir</w:t>
      </w:r>
      <w:proofErr w:type="spellEnd"/>
      <w:proofErr w:type="gramEnd"/>
      <w:r w:rsidRPr="00130981">
        <w:rPr>
          <w:rFonts w:ascii="Courier New" w:eastAsia="Times New Roman" w:hAnsi="Courier New" w:cs="Courier New"/>
          <w:color w:val="000000"/>
          <w:sz w:val="20"/>
          <w:szCs w:val="20"/>
        </w:rPr>
        <w:t>-scoped-modules": "^1.0.0",</w:t>
      </w:r>
    </w:p>
    <w:p w14:paraId="683B14C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util</w:t>
      </w:r>
      <w:proofErr w:type="gramEnd"/>
      <w:r w:rsidRPr="00130981">
        <w:rPr>
          <w:rFonts w:ascii="Courier New" w:eastAsia="Times New Roman" w:hAnsi="Courier New" w:cs="Courier New"/>
          <w:color w:val="000000"/>
          <w:sz w:val="20"/>
          <w:szCs w:val="20"/>
        </w:rPr>
        <w:t>-</w:t>
      </w:r>
      <w:proofErr w:type="spellStart"/>
      <w:r w:rsidRPr="00130981">
        <w:rPr>
          <w:rFonts w:ascii="Courier New" w:eastAsia="Times New Roman" w:hAnsi="Courier New" w:cs="Courier New"/>
          <w:color w:val="000000"/>
          <w:sz w:val="20"/>
          <w:szCs w:val="20"/>
        </w:rPr>
        <w:t>promisify</w:t>
      </w:r>
      <w:proofErr w:type="spellEnd"/>
      <w:r w:rsidRPr="00130981">
        <w:rPr>
          <w:rFonts w:ascii="Courier New" w:eastAsia="Times New Roman" w:hAnsi="Courier New" w:cs="Courier New"/>
          <w:color w:val="000000"/>
          <w:sz w:val="20"/>
          <w:szCs w:val="20"/>
        </w:rPr>
        <w:t>": "^2.1.0"</w:t>
      </w:r>
    </w:p>
    <w:p w14:paraId="3D99BC0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DCE9A2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09FBB21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readable</w:t>
      </w:r>
      <w:proofErr w:type="gramEnd"/>
      <w:r w:rsidRPr="00130981">
        <w:rPr>
          <w:rFonts w:ascii="Courier New" w:eastAsia="Times New Roman" w:hAnsi="Courier New" w:cs="Courier New"/>
          <w:color w:val="000000"/>
          <w:sz w:val="20"/>
          <w:szCs w:val="20"/>
        </w:rPr>
        <w:t>-stream": {</w:t>
      </w:r>
    </w:p>
    <w:p w14:paraId="17EAF3F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"2.3.8",</w:t>
      </w:r>
    </w:p>
    <w:p w14:paraId="2B9F2B7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"https://registry.npmjs.org/readable-stream/-/readable-stream-2.3.8.tgz",</w:t>
      </w:r>
    </w:p>
    <w:p w14:paraId="145460E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"sha512-8p0AUk4XODgIewSi0l8Epjs+EVnWiK7NoDIEGU0HhE7+ZyY8D1IMY7odu5lRrFXGg71L15KG8QrPmum45RTtdA==",</w:t>
      </w:r>
    </w:p>
    <w:p w14:paraId="04167FD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6E3359F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430EF9B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core</w:t>
      </w:r>
      <w:proofErr w:type="gramEnd"/>
      <w:r w:rsidRPr="00130981">
        <w:rPr>
          <w:rFonts w:ascii="Courier New" w:eastAsia="Times New Roman" w:hAnsi="Courier New" w:cs="Courier New"/>
          <w:color w:val="000000"/>
          <w:sz w:val="20"/>
          <w:szCs w:val="20"/>
        </w:rPr>
        <w:t>-util-is": "~1.0.0",</w:t>
      </w:r>
    </w:p>
    <w:p w14:paraId="308E1ED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"inherits": "~2.0.3",</w:t>
      </w:r>
    </w:p>
    <w:p w14:paraId="5743187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isarray</w:t>
      </w:r>
      <w:proofErr w:type="spellEnd"/>
      <w:r w:rsidRPr="00130981">
        <w:rPr>
          <w:rFonts w:ascii="Courier New" w:eastAsia="Times New Roman" w:hAnsi="Courier New" w:cs="Courier New"/>
          <w:color w:val="000000"/>
          <w:sz w:val="20"/>
          <w:szCs w:val="20"/>
        </w:rPr>
        <w:t>": "~1.0.0",</w:t>
      </w:r>
    </w:p>
    <w:p w14:paraId="440F7E8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lastRenderedPageBreak/>
        <w:t xml:space="preserve">        "</w:t>
      </w:r>
      <w:proofErr w:type="gramStart"/>
      <w:r w:rsidRPr="00130981">
        <w:rPr>
          <w:rFonts w:ascii="Courier New" w:eastAsia="Times New Roman" w:hAnsi="Courier New" w:cs="Courier New"/>
          <w:color w:val="000000"/>
          <w:sz w:val="20"/>
          <w:szCs w:val="20"/>
        </w:rPr>
        <w:t>process</w:t>
      </w:r>
      <w:proofErr w:type="gramEnd"/>
      <w:r w:rsidRPr="00130981">
        <w:rPr>
          <w:rFonts w:ascii="Courier New" w:eastAsia="Times New Roman" w:hAnsi="Courier New" w:cs="Courier New"/>
          <w:color w:val="000000"/>
          <w:sz w:val="20"/>
          <w:szCs w:val="20"/>
        </w:rPr>
        <w:t>-</w:t>
      </w:r>
      <w:proofErr w:type="spellStart"/>
      <w:r w:rsidRPr="00130981">
        <w:rPr>
          <w:rFonts w:ascii="Courier New" w:eastAsia="Times New Roman" w:hAnsi="Courier New" w:cs="Courier New"/>
          <w:color w:val="000000"/>
          <w:sz w:val="20"/>
          <w:szCs w:val="20"/>
        </w:rPr>
        <w:t>nextick</w:t>
      </w:r>
      <w:proofErr w:type="spellEnd"/>
      <w:r w:rsidRPr="00130981">
        <w:rPr>
          <w:rFonts w:ascii="Courier New" w:eastAsia="Times New Roman" w:hAnsi="Courier New" w:cs="Courier New"/>
          <w:color w:val="000000"/>
          <w:sz w:val="20"/>
          <w:szCs w:val="20"/>
        </w:rPr>
        <w:t>-</w:t>
      </w:r>
      <w:proofErr w:type="spellStart"/>
      <w:r w:rsidRPr="00130981">
        <w:rPr>
          <w:rFonts w:ascii="Courier New" w:eastAsia="Times New Roman" w:hAnsi="Courier New" w:cs="Courier New"/>
          <w:color w:val="000000"/>
          <w:sz w:val="20"/>
          <w:szCs w:val="20"/>
        </w:rPr>
        <w:t>args</w:t>
      </w:r>
      <w:proofErr w:type="spellEnd"/>
      <w:r w:rsidRPr="00130981">
        <w:rPr>
          <w:rFonts w:ascii="Courier New" w:eastAsia="Times New Roman" w:hAnsi="Courier New" w:cs="Courier New"/>
          <w:color w:val="000000"/>
          <w:sz w:val="20"/>
          <w:szCs w:val="20"/>
        </w:rPr>
        <w:t>": "~2.0.0",</w:t>
      </w:r>
    </w:p>
    <w:p w14:paraId="2176CCD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safe</w:t>
      </w:r>
      <w:proofErr w:type="gramEnd"/>
      <w:r w:rsidRPr="00130981">
        <w:rPr>
          <w:rFonts w:ascii="Courier New" w:eastAsia="Times New Roman" w:hAnsi="Courier New" w:cs="Courier New"/>
          <w:color w:val="000000"/>
          <w:sz w:val="20"/>
          <w:szCs w:val="20"/>
        </w:rPr>
        <w:t>-buffer": "~5.1.1",</w:t>
      </w:r>
    </w:p>
    <w:p w14:paraId="659CA02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string</w:t>
      </w:r>
      <w:proofErr w:type="gramEnd"/>
      <w:r w:rsidRPr="00130981">
        <w:rPr>
          <w:rFonts w:ascii="Courier New" w:eastAsia="Times New Roman" w:hAnsi="Courier New" w:cs="Courier New"/>
          <w:color w:val="000000"/>
          <w:sz w:val="20"/>
          <w:szCs w:val="20"/>
        </w:rPr>
        <w:t>_decoder</w:t>
      </w:r>
      <w:proofErr w:type="spellEnd"/>
      <w:r w:rsidRPr="00130981">
        <w:rPr>
          <w:rFonts w:ascii="Courier New" w:eastAsia="Times New Roman" w:hAnsi="Courier New" w:cs="Courier New"/>
          <w:color w:val="000000"/>
          <w:sz w:val="20"/>
          <w:szCs w:val="20"/>
        </w:rPr>
        <w:t>": "~1.1.1",</w:t>
      </w:r>
    </w:p>
    <w:p w14:paraId="44B9E34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util</w:t>
      </w:r>
      <w:proofErr w:type="gramEnd"/>
      <w:r w:rsidRPr="00130981">
        <w:rPr>
          <w:rFonts w:ascii="Courier New" w:eastAsia="Times New Roman" w:hAnsi="Courier New" w:cs="Courier New"/>
          <w:color w:val="000000"/>
          <w:sz w:val="20"/>
          <w:szCs w:val="20"/>
        </w:rPr>
        <w:t>-deprecate": "~1.0.1"</w:t>
      </w:r>
    </w:p>
    <w:p w14:paraId="2A50B0C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749971B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3DAB792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readdir</w:t>
      </w:r>
      <w:proofErr w:type="spellEnd"/>
      <w:proofErr w:type="gramEnd"/>
      <w:r w:rsidRPr="00130981">
        <w:rPr>
          <w:rFonts w:ascii="Courier New" w:eastAsia="Times New Roman" w:hAnsi="Courier New" w:cs="Courier New"/>
          <w:color w:val="000000"/>
          <w:sz w:val="20"/>
          <w:szCs w:val="20"/>
        </w:rPr>
        <w:t>-scoped-modules": {</w:t>
      </w:r>
    </w:p>
    <w:p w14:paraId="7652BB2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"1.1.0",</w:t>
      </w:r>
    </w:p>
    <w:p w14:paraId="5EE1E08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"https://registry.npmjs.org/readdir-scoped-modules/-/readdir-scoped-modules-1.1.0.tgz",</w:t>
      </w:r>
    </w:p>
    <w:p w14:paraId="1A6F07C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"sha512-asaikDeqAQg7JifRsZn1NJZXo9E+VwlyCfbkZhwyISinqk5zNS6266HS5kah6P0SaQKGF6SkNnZVHUzHFYxYDw==",</w:t>
      </w:r>
    </w:p>
    <w:p w14:paraId="308A901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4EC5EB8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19E8ECC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debuglog</w:t>
      </w:r>
      <w:proofErr w:type="spellEnd"/>
      <w:r w:rsidRPr="00130981">
        <w:rPr>
          <w:rFonts w:ascii="Courier New" w:eastAsia="Times New Roman" w:hAnsi="Courier New" w:cs="Courier New"/>
          <w:color w:val="000000"/>
          <w:sz w:val="20"/>
          <w:szCs w:val="20"/>
        </w:rPr>
        <w:t>": "^1.0.1",</w:t>
      </w:r>
    </w:p>
    <w:p w14:paraId="17D0BFF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dezalgo</w:t>
      </w:r>
      <w:proofErr w:type="spellEnd"/>
      <w:r w:rsidRPr="00130981">
        <w:rPr>
          <w:rFonts w:ascii="Courier New" w:eastAsia="Times New Roman" w:hAnsi="Courier New" w:cs="Courier New"/>
          <w:color w:val="000000"/>
          <w:sz w:val="20"/>
          <w:szCs w:val="20"/>
        </w:rPr>
        <w:t>": "^1.0.0",</w:t>
      </w:r>
    </w:p>
    <w:p w14:paraId="3E609A7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graceful</w:t>
      </w:r>
      <w:proofErr w:type="gramEnd"/>
      <w:r w:rsidRPr="00130981">
        <w:rPr>
          <w:rFonts w:ascii="Courier New" w:eastAsia="Times New Roman" w:hAnsi="Courier New" w:cs="Courier New"/>
          <w:color w:val="000000"/>
          <w:sz w:val="20"/>
          <w:szCs w:val="20"/>
        </w:rPr>
        <w:t>-fs": "^4.1.2",</w:t>
      </w:r>
    </w:p>
    <w:p w14:paraId="1B12316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"once": "^1.3.0"</w:t>
      </w:r>
    </w:p>
    <w:p w14:paraId="23FF01E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08F8FCE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530BA2D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readdirp</w:t>
      </w:r>
      <w:proofErr w:type="spellEnd"/>
      <w:r w:rsidRPr="00130981">
        <w:rPr>
          <w:rFonts w:ascii="Courier New" w:eastAsia="Times New Roman" w:hAnsi="Courier New" w:cs="Courier New"/>
          <w:color w:val="000000"/>
          <w:sz w:val="20"/>
          <w:szCs w:val="20"/>
        </w:rPr>
        <w:t>": {</w:t>
      </w:r>
    </w:p>
    <w:p w14:paraId="0072889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"3.6.0",</w:t>
      </w:r>
    </w:p>
    <w:p w14:paraId="44EEE01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t>
      </w:r>
      <w:proofErr w:type="spellStart"/>
      <w:r w:rsidRPr="00130981">
        <w:rPr>
          <w:rFonts w:ascii="Courier New" w:eastAsia="Times New Roman" w:hAnsi="Courier New" w:cs="Courier New"/>
          <w:color w:val="000000"/>
          <w:sz w:val="20"/>
          <w:szCs w:val="20"/>
        </w:rPr>
        <w:t>readdirp</w:t>
      </w:r>
      <w:proofErr w:type="spellEnd"/>
      <w:r w:rsidRPr="00130981">
        <w:rPr>
          <w:rFonts w:ascii="Courier New" w:eastAsia="Times New Roman" w:hAnsi="Courier New" w:cs="Courier New"/>
          <w:color w:val="000000"/>
          <w:sz w:val="20"/>
          <w:szCs w:val="20"/>
        </w:rPr>
        <w:t>/-/readdirp-3.6.0.tgz",</w:t>
      </w:r>
    </w:p>
    <w:p w14:paraId="1B16FCD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"sha512-hOS089on8RduqdbhvQ5Z37A0ESjsqz6qnRcffsMU3495FuTdqSm+7bhJ29JvIOsBDEEnan5DPu9t3To9VRlMzA==",</w:t>
      </w:r>
    </w:p>
    <w:p w14:paraId="5BEF85E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0EF18E3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63E8D75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picomatch</w:t>
      </w:r>
      <w:proofErr w:type="spellEnd"/>
      <w:r w:rsidRPr="00130981">
        <w:rPr>
          <w:rFonts w:ascii="Courier New" w:eastAsia="Times New Roman" w:hAnsi="Courier New" w:cs="Courier New"/>
          <w:color w:val="000000"/>
          <w:sz w:val="20"/>
          <w:szCs w:val="20"/>
        </w:rPr>
        <w:t>": "^2.2.1"</w:t>
      </w:r>
    </w:p>
    <w:p w14:paraId="769B551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01C3DA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16770C7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reflect</w:t>
      </w:r>
      <w:proofErr w:type="gramEnd"/>
      <w:r w:rsidRPr="00130981">
        <w:rPr>
          <w:rFonts w:ascii="Courier New" w:eastAsia="Times New Roman" w:hAnsi="Courier New" w:cs="Courier New"/>
          <w:color w:val="000000"/>
          <w:sz w:val="20"/>
          <w:szCs w:val="20"/>
        </w:rPr>
        <w:t>-metadata": {</w:t>
      </w:r>
    </w:p>
    <w:p w14:paraId="7025D2F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"0.1.13",</w:t>
      </w:r>
    </w:p>
    <w:p w14:paraId="761A841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"https://registry.npmjs.org/reflect-metadata/-/reflect-metadata-0.1.13.tgz",</w:t>
      </w:r>
    </w:p>
    <w:p w14:paraId="7249B7F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"sha512-Ts1Y/anZELhSsjMcU605fU9RE4Oi3p5ORujwbIKXfWa+0Zxs510Qrmrce5/Jowq3cHSZSJqBjypxmHarc+vEWg==",</w:t>
      </w:r>
    </w:p>
    <w:p w14:paraId="1123BB0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22CAC0D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575545B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"regenerate": {</w:t>
      </w:r>
    </w:p>
    <w:p w14:paraId="7D601AC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"1.4.2",</w:t>
      </w:r>
    </w:p>
    <w:p w14:paraId="6AF01EF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"https://registry.npmjs.org/regenerate/-/regenerate-1.4.2.tgz",</w:t>
      </w:r>
    </w:p>
    <w:p w14:paraId="18E06EC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"sha512-zrceR/XhGYU/d/opr2EKO7aRHUeiBI8qjtfHqADTwZd6Szfy16la6kqD0MIUs5z5hx6AaKa+PixpPrR289+I0A==",</w:t>
      </w:r>
    </w:p>
    <w:p w14:paraId="75059C2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7345882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D84E1F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regenerate</w:t>
      </w:r>
      <w:proofErr w:type="gramEnd"/>
      <w:r w:rsidRPr="00130981">
        <w:rPr>
          <w:rFonts w:ascii="Courier New" w:eastAsia="Times New Roman" w:hAnsi="Courier New" w:cs="Courier New"/>
          <w:color w:val="000000"/>
          <w:sz w:val="20"/>
          <w:szCs w:val="20"/>
        </w:rPr>
        <w:t>-</w:t>
      </w:r>
      <w:proofErr w:type="spellStart"/>
      <w:r w:rsidRPr="00130981">
        <w:rPr>
          <w:rFonts w:ascii="Courier New" w:eastAsia="Times New Roman" w:hAnsi="Courier New" w:cs="Courier New"/>
          <w:color w:val="000000"/>
          <w:sz w:val="20"/>
          <w:szCs w:val="20"/>
        </w:rPr>
        <w:t>unicode</w:t>
      </w:r>
      <w:proofErr w:type="spellEnd"/>
      <w:r w:rsidRPr="00130981">
        <w:rPr>
          <w:rFonts w:ascii="Courier New" w:eastAsia="Times New Roman" w:hAnsi="Courier New" w:cs="Courier New"/>
          <w:color w:val="000000"/>
          <w:sz w:val="20"/>
          <w:szCs w:val="20"/>
        </w:rPr>
        <w:t>-properties": {</w:t>
      </w:r>
    </w:p>
    <w:p w14:paraId="7DDD713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"10.1.0",</w:t>
      </w:r>
    </w:p>
    <w:p w14:paraId="334CEC1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"https://registry.npmjs.org/regenerate-unicode-properties/-/regenerate-unicode-properties-10.1.0.tgz",</w:t>
      </w:r>
    </w:p>
    <w:p w14:paraId="290A600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"sha512-d1VudCLoIGitcU/hEg2QqvyGZQmdC0Lf8BqdOMXGFSvJP4bNV1+XqbPQeHHLD51Jh4QJJ225dlIFvY4Ly6MXmQ==",</w:t>
      </w:r>
    </w:p>
    <w:p w14:paraId="0E12204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686CADF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2C5BA23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lastRenderedPageBreak/>
        <w:t xml:space="preserve">        "regenerate": "^1.4.2"</w:t>
      </w:r>
    </w:p>
    <w:p w14:paraId="526B19F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71D091A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9702A2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regenerator</w:t>
      </w:r>
      <w:proofErr w:type="gramEnd"/>
      <w:r w:rsidRPr="00130981">
        <w:rPr>
          <w:rFonts w:ascii="Courier New" w:eastAsia="Times New Roman" w:hAnsi="Courier New" w:cs="Courier New"/>
          <w:color w:val="000000"/>
          <w:sz w:val="20"/>
          <w:szCs w:val="20"/>
        </w:rPr>
        <w:t>-runtime": {</w:t>
      </w:r>
    </w:p>
    <w:p w14:paraId="0F0DF17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"0.13.7",</w:t>
      </w:r>
    </w:p>
    <w:p w14:paraId="24F506C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"https://registry.npmjs.org/regenerator-runtime/-/regenerator-runtime-0.13.7.tgz",</w:t>
      </w:r>
    </w:p>
    <w:p w14:paraId="67128C2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"sha512-a54FxoJDIr27pgf7IgeQGxmqUNYrcV338lf/6gH456HZ/PhX+5BcwHXG9ajESmwe6WRO0tAzRUrRmNONWgkrew==",</w:t>
      </w:r>
    </w:p>
    <w:p w14:paraId="4D97E8B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57C8B7C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A3F700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regenerator</w:t>
      </w:r>
      <w:proofErr w:type="gramEnd"/>
      <w:r w:rsidRPr="00130981">
        <w:rPr>
          <w:rFonts w:ascii="Courier New" w:eastAsia="Times New Roman" w:hAnsi="Courier New" w:cs="Courier New"/>
          <w:color w:val="000000"/>
          <w:sz w:val="20"/>
          <w:szCs w:val="20"/>
        </w:rPr>
        <w:t>-transform": {</w:t>
      </w:r>
    </w:p>
    <w:p w14:paraId="7EB9F73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"0.15.1",</w:t>
      </w:r>
    </w:p>
    <w:p w14:paraId="3F4CD82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"https://registry.npmjs.org/regenerator-transform/-/regenerator-transform-0.15.1.tgz",</w:t>
      </w:r>
    </w:p>
    <w:p w14:paraId="020E64B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"sha512-knzmNAcuyxV+gQCufkYcvOqX/qIIfHLv0u5x79kRxuGojfYVky1f15TzZEu2Avte8QGepvUNTnLskf8E6X6Vyg==",</w:t>
      </w:r>
    </w:p>
    <w:p w14:paraId="7D3A413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3EE5473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7CEA884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"@babel/runtime": "^7.8.4"</w:t>
      </w:r>
    </w:p>
    <w:p w14:paraId="4C7A466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09EBFC7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3D42392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regex</w:t>
      </w:r>
      <w:proofErr w:type="gramEnd"/>
      <w:r w:rsidRPr="00130981">
        <w:rPr>
          <w:rFonts w:ascii="Courier New" w:eastAsia="Times New Roman" w:hAnsi="Courier New" w:cs="Courier New"/>
          <w:color w:val="000000"/>
          <w:sz w:val="20"/>
          <w:szCs w:val="20"/>
        </w:rPr>
        <w:t>-not": {</w:t>
      </w:r>
    </w:p>
    <w:p w14:paraId="30975CA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"1.0.2",</w:t>
      </w:r>
    </w:p>
    <w:p w14:paraId="39CADB3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"https://registry.npmjs.org/regex-not/-/regex-not-1.0.2.tgz",</w:t>
      </w:r>
    </w:p>
    <w:p w14:paraId="3649D28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"sha512-J6SDjUgDxQj5NusnOtdFxDwN/+HWykR8GELwctJ7mdqhcyy1xEc4SRFHUXvxTp661YaVKAjfRLZ9cCqS6tn32A==",</w:t>
      </w:r>
    </w:p>
    <w:p w14:paraId="491E92A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34ED1C6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0767B8C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extend</w:t>
      </w:r>
      <w:proofErr w:type="gramEnd"/>
      <w:r w:rsidRPr="00130981">
        <w:rPr>
          <w:rFonts w:ascii="Courier New" w:eastAsia="Times New Roman" w:hAnsi="Courier New" w:cs="Courier New"/>
          <w:color w:val="000000"/>
          <w:sz w:val="20"/>
          <w:szCs w:val="20"/>
        </w:rPr>
        <w:t>-shallow": "^3.0.2",</w:t>
      </w:r>
    </w:p>
    <w:p w14:paraId="3128222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safe</w:t>
      </w:r>
      <w:proofErr w:type="gramEnd"/>
      <w:r w:rsidRPr="00130981">
        <w:rPr>
          <w:rFonts w:ascii="Courier New" w:eastAsia="Times New Roman" w:hAnsi="Courier New" w:cs="Courier New"/>
          <w:color w:val="000000"/>
          <w:sz w:val="20"/>
          <w:szCs w:val="20"/>
        </w:rPr>
        <w:t>-regex": "^1.1.0"</w:t>
      </w:r>
    </w:p>
    <w:p w14:paraId="6BB2072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27CA5C9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194E972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regex</w:t>
      </w:r>
      <w:proofErr w:type="gramEnd"/>
      <w:r w:rsidRPr="00130981">
        <w:rPr>
          <w:rFonts w:ascii="Courier New" w:eastAsia="Times New Roman" w:hAnsi="Courier New" w:cs="Courier New"/>
          <w:color w:val="000000"/>
          <w:sz w:val="20"/>
          <w:szCs w:val="20"/>
        </w:rPr>
        <w:t>-parser": {</w:t>
      </w:r>
    </w:p>
    <w:p w14:paraId="770855A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"2.2.11",</w:t>
      </w:r>
    </w:p>
    <w:p w14:paraId="15CBD0C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"https://registry.npmjs.org/regex-parser/-/regex-parser-2.2.11.tgz",</w:t>
      </w:r>
    </w:p>
    <w:p w14:paraId="471415D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"sha512-jbD/FT0+9MBU2XAZluI7w2OBs1RBi6p9M83nkoZayQXXU9e8Robt69FcZc7wU4eJD/YFTjn1JdCk3rbMJajz8Q==",</w:t>
      </w:r>
    </w:p>
    <w:p w14:paraId="6895B20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51DB1B0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5DA95BC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regexp.prototype</w:t>
      </w:r>
      <w:proofErr w:type="gramEnd"/>
      <w:r w:rsidRPr="00130981">
        <w:rPr>
          <w:rFonts w:ascii="Courier New" w:eastAsia="Times New Roman" w:hAnsi="Courier New" w:cs="Courier New"/>
          <w:color w:val="000000"/>
          <w:sz w:val="20"/>
          <w:szCs w:val="20"/>
        </w:rPr>
        <w:t>.flags</w:t>
      </w:r>
      <w:proofErr w:type="spellEnd"/>
      <w:r w:rsidRPr="00130981">
        <w:rPr>
          <w:rFonts w:ascii="Courier New" w:eastAsia="Times New Roman" w:hAnsi="Courier New" w:cs="Courier New"/>
          <w:color w:val="000000"/>
          <w:sz w:val="20"/>
          <w:szCs w:val="20"/>
        </w:rPr>
        <w:t>": {</w:t>
      </w:r>
    </w:p>
    <w:p w14:paraId="4533830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"1.4.3",</w:t>
      </w:r>
    </w:p>
    <w:p w14:paraId="6436FFF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"https://registry.npmjs.org/regexp.prototype.flags/-/regexp.prototype.flags-1.4.3.tgz",</w:t>
      </w:r>
    </w:p>
    <w:p w14:paraId="2D0728D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"sha512-fjggEOO3slI6Wvgjwflkc4NFRCTZAu5CnNfBd5qOMYhWdn67nJBBu34/TkD++eeFmd8C9r9jfXJ27+nSiRkSUA==",</w:t>
      </w:r>
    </w:p>
    <w:p w14:paraId="06B7504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418E4FF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0B9D75D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call</w:t>
      </w:r>
      <w:proofErr w:type="gramEnd"/>
      <w:r w:rsidRPr="00130981">
        <w:rPr>
          <w:rFonts w:ascii="Courier New" w:eastAsia="Times New Roman" w:hAnsi="Courier New" w:cs="Courier New"/>
          <w:color w:val="000000"/>
          <w:sz w:val="20"/>
          <w:szCs w:val="20"/>
        </w:rPr>
        <w:t>-bind": "^1.0.2",</w:t>
      </w:r>
    </w:p>
    <w:p w14:paraId="32BF8AA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define</w:t>
      </w:r>
      <w:proofErr w:type="gramEnd"/>
      <w:r w:rsidRPr="00130981">
        <w:rPr>
          <w:rFonts w:ascii="Courier New" w:eastAsia="Times New Roman" w:hAnsi="Courier New" w:cs="Courier New"/>
          <w:color w:val="000000"/>
          <w:sz w:val="20"/>
          <w:szCs w:val="20"/>
        </w:rPr>
        <w:t>-properties": "^1.1.3",</w:t>
      </w:r>
    </w:p>
    <w:p w14:paraId="7937340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functions</w:t>
      </w:r>
      <w:proofErr w:type="gramEnd"/>
      <w:r w:rsidRPr="00130981">
        <w:rPr>
          <w:rFonts w:ascii="Courier New" w:eastAsia="Times New Roman" w:hAnsi="Courier New" w:cs="Courier New"/>
          <w:color w:val="000000"/>
          <w:sz w:val="20"/>
          <w:szCs w:val="20"/>
        </w:rPr>
        <w:t>-have-names": "^1.2.2"</w:t>
      </w:r>
    </w:p>
    <w:p w14:paraId="55D4116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3ACE8B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lastRenderedPageBreak/>
        <w:t xml:space="preserve">    },</w:t>
      </w:r>
    </w:p>
    <w:p w14:paraId="5B69CE0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regexpu</w:t>
      </w:r>
      <w:proofErr w:type="spellEnd"/>
      <w:proofErr w:type="gramEnd"/>
      <w:r w:rsidRPr="00130981">
        <w:rPr>
          <w:rFonts w:ascii="Courier New" w:eastAsia="Times New Roman" w:hAnsi="Courier New" w:cs="Courier New"/>
          <w:color w:val="000000"/>
          <w:sz w:val="20"/>
          <w:szCs w:val="20"/>
        </w:rPr>
        <w:t>-core": {</w:t>
      </w:r>
    </w:p>
    <w:p w14:paraId="051229A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"5.3.2",</w:t>
      </w:r>
    </w:p>
    <w:p w14:paraId="24D3D0B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"https://registry.npmjs.org/regexpu-core/-/regexpu-core-5.3.2.tgz",</w:t>
      </w:r>
    </w:p>
    <w:p w14:paraId="6CFAE46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"sha512-RAM5FlZz+Lhmo7db9L298p2vHP5ZywrVXmVXpmAD9GuL5MPH6t9ROw1iA/wfHkQ76Qe7AaPF0nGuim96/IrQMQ==",</w:t>
      </w:r>
    </w:p>
    <w:p w14:paraId="7019412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13E520D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582A212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w:t>
      </w:r>
      <w:proofErr w:type="spellStart"/>
      <w:r w:rsidRPr="00130981">
        <w:rPr>
          <w:rFonts w:ascii="Courier New" w:eastAsia="Times New Roman" w:hAnsi="Courier New" w:cs="Courier New"/>
          <w:color w:val="000000"/>
          <w:sz w:val="20"/>
          <w:szCs w:val="20"/>
        </w:rPr>
        <w:t>regjsgen</w:t>
      </w:r>
      <w:proofErr w:type="spellEnd"/>
      <w:r w:rsidRPr="00130981">
        <w:rPr>
          <w:rFonts w:ascii="Courier New" w:eastAsia="Times New Roman" w:hAnsi="Courier New" w:cs="Courier New"/>
          <w:color w:val="000000"/>
          <w:sz w:val="20"/>
          <w:szCs w:val="20"/>
        </w:rPr>
        <w:t>": "^0.8.0",</w:t>
      </w:r>
    </w:p>
    <w:p w14:paraId="634622A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"regenerate": "^1.4.2",</w:t>
      </w:r>
    </w:p>
    <w:p w14:paraId="14ACC3A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regenerate</w:t>
      </w:r>
      <w:proofErr w:type="gramEnd"/>
      <w:r w:rsidRPr="00130981">
        <w:rPr>
          <w:rFonts w:ascii="Courier New" w:eastAsia="Times New Roman" w:hAnsi="Courier New" w:cs="Courier New"/>
          <w:color w:val="000000"/>
          <w:sz w:val="20"/>
          <w:szCs w:val="20"/>
        </w:rPr>
        <w:t>-</w:t>
      </w:r>
      <w:proofErr w:type="spellStart"/>
      <w:r w:rsidRPr="00130981">
        <w:rPr>
          <w:rFonts w:ascii="Courier New" w:eastAsia="Times New Roman" w:hAnsi="Courier New" w:cs="Courier New"/>
          <w:color w:val="000000"/>
          <w:sz w:val="20"/>
          <w:szCs w:val="20"/>
        </w:rPr>
        <w:t>unicode</w:t>
      </w:r>
      <w:proofErr w:type="spellEnd"/>
      <w:r w:rsidRPr="00130981">
        <w:rPr>
          <w:rFonts w:ascii="Courier New" w:eastAsia="Times New Roman" w:hAnsi="Courier New" w:cs="Courier New"/>
          <w:color w:val="000000"/>
          <w:sz w:val="20"/>
          <w:szCs w:val="20"/>
        </w:rPr>
        <w:t>-properties": "^10.1.0",</w:t>
      </w:r>
    </w:p>
    <w:p w14:paraId="42D9B23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regjsparser</w:t>
      </w:r>
      <w:proofErr w:type="spellEnd"/>
      <w:r w:rsidRPr="00130981">
        <w:rPr>
          <w:rFonts w:ascii="Courier New" w:eastAsia="Times New Roman" w:hAnsi="Courier New" w:cs="Courier New"/>
          <w:color w:val="000000"/>
          <w:sz w:val="20"/>
          <w:szCs w:val="20"/>
        </w:rPr>
        <w:t>": "^0.9.1",</w:t>
      </w:r>
    </w:p>
    <w:p w14:paraId="34976AD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unicode</w:t>
      </w:r>
      <w:proofErr w:type="spellEnd"/>
      <w:proofErr w:type="gramEnd"/>
      <w:r w:rsidRPr="00130981">
        <w:rPr>
          <w:rFonts w:ascii="Courier New" w:eastAsia="Times New Roman" w:hAnsi="Courier New" w:cs="Courier New"/>
          <w:color w:val="000000"/>
          <w:sz w:val="20"/>
          <w:szCs w:val="20"/>
        </w:rPr>
        <w:t>-match-property-</w:t>
      </w:r>
      <w:proofErr w:type="spellStart"/>
      <w:r w:rsidRPr="00130981">
        <w:rPr>
          <w:rFonts w:ascii="Courier New" w:eastAsia="Times New Roman" w:hAnsi="Courier New" w:cs="Courier New"/>
          <w:color w:val="000000"/>
          <w:sz w:val="20"/>
          <w:szCs w:val="20"/>
        </w:rPr>
        <w:t>ecmascript</w:t>
      </w:r>
      <w:proofErr w:type="spellEnd"/>
      <w:r w:rsidRPr="00130981">
        <w:rPr>
          <w:rFonts w:ascii="Courier New" w:eastAsia="Times New Roman" w:hAnsi="Courier New" w:cs="Courier New"/>
          <w:color w:val="000000"/>
          <w:sz w:val="20"/>
          <w:szCs w:val="20"/>
        </w:rPr>
        <w:t>": "^2.0.0",</w:t>
      </w:r>
    </w:p>
    <w:p w14:paraId="2FEB433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unicode</w:t>
      </w:r>
      <w:proofErr w:type="spellEnd"/>
      <w:proofErr w:type="gramEnd"/>
      <w:r w:rsidRPr="00130981">
        <w:rPr>
          <w:rFonts w:ascii="Courier New" w:eastAsia="Times New Roman" w:hAnsi="Courier New" w:cs="Courier New"/>
          <w:color w:val="000000"/>
          <w:sz w:val="20"/>
          <w:szCs w:val="20"/>
        </w:rPr>
        <w:t>-match-property-value-</w:t>
      </w:r>
      <w:proofErr w:type="spellStart"/>
      <w:r w:rsidRPr="00130981">
        <w:rPr>
          <w:rFonts w:ascii="Courier New" w:eastAsia="Times New Roman" w:hAnsi="Courier New" w:cs="Courier New"/>
          <w:color w:val="000000"/>
          <w:sz w:val="20"/>
          <w:szCs w:val="20"/>
        </w:rPr>
        <w:t>ecmascript</w:t>
      </w:r>
      <w:proofErr w:type="spellEnd"/>
      <w:r w:rsidRPr="00130981">
        <w:rPr>
          <w:rFonts w:ascii="Courier New" w:eastAsia="Times New Roman" w:hAnsi="Courier New" w:cs="Courier New"/>
          <w:color w:val="000000"/>
          <w:sz w:val="20"/>
          <w:szCs w:val="20"/>
        </w:rPr>
        <w:t>": "^2.1.0"</w:t>
      </w:r>
    </w:p>
    <w:p w14:paraId="6F7DEE1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D23DE2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740DF99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regjsparser</w:t>
      </w:r>
      <w:proofErr w:type="spellEnd"/>
      <w:r w:rsidRPr="00130981">
        <w:rPr>
          <w:rFonts w:ascii="Courier New" w:eastAsia="Times New Roman" w:hAnsi="Courier New" w:cs="Courier New"/>
          <w:color w:val="000000"/>
          <w:sz w:val="20"/>
          <w:szCs w:val="20"/>
        </w:rPr>
        <w:t>": {</w:t>
      </w:r>
    </w:p>
    <w:p w14:paraId="572D395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"0.9.1",</w:t>
      </w:r>
    </w:p>
    <w:p w14:paraId="7CFDF25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"https://registry.npmjs.org/regjsparser/-/regjsparser-0.9.1.tgz",</w:t>
      </w:r>
    </w:p>
    <w:p w14:paraId="354783E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"sha512-dQUtn90WanSNl+7mQKcXAgZxvUe7Z0SqXlgzv0za4LwiUhyzBC58yQO3liFoUgu8GiJVInAhJjkj1N0EtQ5nkQ==",</w:t>
      </w:r>
    </w:p>
    <w:p w14:paraId="139BC55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59EDF8E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1972005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jsesc</w:t>
      </w:r>
      <w:proofErr w:type="spellEnd"/>
      <w:r w:rsidRPr="00130981">
        <w:rPr>
          <w:rFonts w:ascii="Courier New" w:eastAsia="Times New Roman" w:hAnsi="Courier New" w:cs="Courier New"/>
          <w:color w:val="000000"/>
          <w:sz w:val="20"/>
          <w:szCs w:val="20"/>
        </w:rPr>
        <w:t>": "~0.5.0"</w:t>
      </w:r>
    </w:p>
    <w:p w14:paraId="45840EA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7633F37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"dependencies": {</w:t>
      </w:r>
    </w:p>
    <w:p w14:paraId="420FF64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jsesc</w:t>
      </w:r>
      <w:proofErr w:type="spellEnd"/>
      <w:r w:rsidRPr="00130981">
        <w:rPr>
          <w:rFonts w:ascii="Courier New" w:eastAsia="Times New Roman" w:hAnsi="Courier New" w:cs="Courier New"/>
          <w:color w:val="000000"/>
          <w:sz w:val="20"/>
          <w:szCs w:val="20"/>
        </w:rPr>
        <w:t>": {</w:t>
      </w:r>
    </w:p>
    <w:p w14:paraId="796881F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"0.5.0",</w:t>
      </w:r>
    </w:p>
    <w:p w14:paraId="394F086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t>
      </w:r>
      <w:proofErr w:type="spellStart"/>
      <w:r w:rsidRPr="00130981">
        <w:rPr>
          <w:rFonts w:ascii="Courier New" w:eastAsia="Times New Roman" w:hAnsi="Courier New" w:cs="Courier New"/>
          <w:color w:val="000000"/>
          <w:sz w:val="20"/>
          <w:szCs w:val="20"/>
        </w:rPr>
        <w:t>jsesc</w:t>
      </w:r>
      <w:proofErr w:type="spellEnd"/>
      <w:r w:rsidRPr="00130981">
        <w:rPr>
          <w:rFonts w:ascii="Courier New" w:eastAsia="Times New Roman" w:hAnsi="Courier New" w:cs="Courier New"/>
          <w:color w:val="000000"/>
          <w:sz w:val="20"/>
          <w:szCs w:val="20"/>
        </w:rPr>
        <w:t>/-/jsesc-0.5.0.tgz",</w:t>
      </w:r>
    </w:p>
    <w:p w14:paraId="2802DE7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"sha512-uZz5UnB7u4T9LvwmFqXii7pZSouaRPorGs5who1Ip7VO0wxanFvBL7GkM6dTHlgX+jhBApRetaWpnDabOeTcnA==",</w:t>
      </w:r>
    </w:p>
    <w:p w14:paraId="111E57A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541546E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F4E16A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01C920B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1BF846C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remove</w:t>
      </w:r>
      <w:proofErr w:type="gramEnd"/>
      <w:r w:rsidRPr="00130981">
        <w:rPr>
          <w:rFonts w:ascii="Courier New" w:eastAsia="Times New Roman" w:hAnsi="Courier New" w:cs="Courier New"/>
          <w:color w:val="000000"/>
          <w:sz w:val="20"/>
          <w:szCs w:val="20"/>
        </w:rPr>
        <w:t>-trailing-separator": {</w:t>
      </w:r>
    </w:p>
    <w:p w14:paraId="1EC0DCC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"1.1.0",</w:t>
      </w:r>
    </w:p>
    <w:p w14:paraId="67E3630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"https://registry.npmjs.org/remove-trailing-separator/-/remove-trailing-separator-1.1.0.tgz",</w:t>
      </w:r>
    </w:p>
    <w:p w14:paraId="195B43D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"sha512-/hS+Y0u3aOfIETiaiirUFwDBDzmXPvO+jAfKTitUngIPzdKc6Z0LoFjM/CK5PL4C+eKwHohlHAb6H0VFfmmUsw==",</w:t>
      </w:r>
    </w:p>
    <w:p w14:paraId="5D45397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43BB295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7E2E63B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repeat</w:t>
      </w:r>
      <w:proofErr w:type="gramEnd"/>
      <w:r w:rsidRPr="00130981">
        <w:rPr>
          <w:rFonts w:ascii="Courier New" w:eastAsia="Times New Roman" w:hAnsi="Courier New" w:cs="Courier New"/>
          <w:color w:val="000000"/>
          <w:sz w:val="20"/>
          <w:szCs w:val="20"/>
        </w:rPr>
        <w:t>-element": {</w:t>
      </w:r>
    </w:p>
    <w:p w14:paraId="54B3831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"1.1.4",</w:t>
      </w:r>
    </w:p>
    <w:p w14:paraId="05BA25F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"https://registry.npmjs.org/repeat-element/-/repeat-element-1.1.4.tgz",</w:t>
      </w:r>
    </w:p>
    <w:p w14:paraId="515019B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"sha512-LFiNfRcSu7KK3evMyYOuCzv3L10TW7yC1G2/+StMjK8Y6Vqd2MG7r/Qjw4ghtuCOjFvlnms/iMmLqpvW/ES/WQ==",</w:t>
      </w:r>
    </w:p>
    <w:p w14:paraId="08F6CA1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7EB4651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9972A2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repeat</w:t>
      </w:r>
      <w:proofErr w:type="gramEnd"/>
      <w:r w:rsidRPr="00130981">
        <w:rPr>
          <w:rFonts w:ascii="Courier New" w:eastAsia="Times New Roman" w:hAnsi="Courier New" w:cs="Courier New"/>
          <w:color w:val="000000"/>
          <w:sz w:val="20"/>
          <w:szCs w:val="20"/>
        </w:rPr>
        <w:t>-string": {</w:t>
      </w:r>
    </w:p>
    <w:p w14:paraId="6738EB5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lastRenderedPageBreak/>
        <w:t xml:space="preserve">      "version": "1.6.1",</w:t>
      </w:r>
    </w:p>
    <w:p w14:paraId="0DA8516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"https://registry.npmjs.org/repeat-string/-/repeat-string-1.6.1.tgz",</w:t>
      </w:r>
    </w:p>
    <w:p w14:paraId="0D47A12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"sha512-PV0dzCYDNfRi1jCDbJzpW7jNNDRuCOG/jI5ctQcGKt/clZD+YcPS3yIlWuTJMmESC8aevCFmWJy5wjAFgNqN6w==",</w:t>
      </w:r>
    </w:p>
    <w:p w14:paraId="0FFD381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005EBB8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D4D01B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"request": {</w:t>
      </w:r>
    </w:p>
    <w:p w14:paraId="1E476A8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"2.88.2",</w:t>
      </w:r>
    </w:p>
    <w:p w14:paraId="34CE82E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"https://registry.npmjs.org/request/-/request-2.88.2.tgz",</w:t>
      </w:r>
    </w:p>
    <w:p w14:paraId="717FB04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"sha512-MsvtOrfG9ZcrOwAW+Qi+F6HbD0CWXEh9ou77uOb7FM2WPhwT7smM833PzanhJLsgXjN89Ir6V2PczXNnMpwKhw==",</w:t>
      </w:r>
    </w:p>
    <w:p w14:paraId="4A9B6D8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47C5180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6F378B6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aws</w:t>
      </w:r>
      <w:proofErr w:type="gramEnd"/>
      <w:r w:rsidRPr="00130981">
        <w:rPr>
          <w:rFonts w:ascii="Courier New" w:eastAsia="Times New Roman" w:hAnsi="Courier New" w:cs="Courier New"/>
          <w:color w:val="000000"/>
          <w:sz w:val="20"/>
          <w:szCs w:val="20"/>
        </w:rPr>
        <w:t>-sign2": "~0.7.0",</w:t>
      </w:r>
    </w:p>
    <w:p w14:paraId="40ECA7F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"aws4": "^1.8.0",</w:t>
      </w:r>
    </w:p>
    <w:p w14:paraId="51F59B8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"caseless": "~0.12.0",</w:t>
      </w:r>
    </w:p>
    <w:p w14:paraId="565D801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combined</w:t>
      </w:r>
      <w:proofErr w:type="gramEnd"/>
      <w:r w:rsidRPr="00130981">
        <w:rPr>
          <w:rFonts w:ascii="Courier New" w:eastAsia="Times New Roman" w:hAnsi="Courier New" w:cs="Courier New"/>
          <w:color w:val="000000"/>
          <w:sz w:val="20"/>
          <w:szCs w:val="20"/>
        </w:rPr>
        <w:t>-stream": "~1.0.6",</w:t>
      </w:r>
    </w:p>
    <w:p w14:paraId="5C079C3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"extend": "~3.0.2",</w:t>
      </w:r>
    </w:p>
    <w:p w14:paraId="2B01BE9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forever</w:t>
      </w:r>
      <w:proofErr w:type="gramEnd"/>
      <w:r w:rsidRPr="00130981">
        <w:rPr>
          <w:rFonts w:ascii="Courier New" w:eastAsia="Times New Roman" w:hAnsi="Courier New" w:cs="Courier New"/>
          <w:color w:val="000000"/>
          <w:sz w:val="20"/>
          <w:szCs w:val="20"/>
        </w:rPr>
        <w:t>-agent": "~0.6.1",</w:t>
      </w:r>
    </w:p>
    <w:p w14:paraId="7CFA101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form</w:t>
      </w:r>
      <w:proofErr w:type="gramEnd"/>
      <w:r w:rsidRPr="00130981">
        <w:rPr>
          <w:rFonts w:ascii="Courier New" w:eastAsia="Times New Roman" w:hAnsi="Courier New" w:cs="Courier New"/>
          <w:color w:val="000000"/>
          <w:sz w:val="20"/>
          <w:szCs w:val="20"/>
        </w:rPr>
        <w:t>-data": "~2.3.2",</w:t>
      </w:r>
    </w:p>
    <w:p w14:paraId="2048C6C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har</w:t>
      </w:r>
      <w:proofErr w:type="spellEnd"/>
      <w:proofErr w:type="gramEnd"/>
      <w:r w:rsidRPr="00130981">
        <w:rPr>
          <w:rFonts w:ascii="Courier New" w:eastAsia="Times New Roman" w:hAnsi="Courier New" w:cs="Courier New"/>
          <w:color w:val="000000"/>
          <w:sz w:val="20"/>
          <w:szCs w:val="20"/>
        </w:rPr>
        <w:t>-validator": "~5.1.3",</w:t>
      </w:r>
    </w:p>
    <w:p w14:paraId="22FFB55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http</w:t>
      </w:r>
      <w:proofErr w:type="gramEnd"/>
      <w:r w:rsidRPr="00130981">
        <w:rPr>
          <w:rFonts w:ascii="Courier New" w:eastAsia="Times New Roman" w:hAnsi="Courier New" w:cs="Courier New"/>
          <w:color w:val="000000"/>
          <w:sz w:val="20"/>
          <w:szCs w:val="20"/>
        </w:rPr>
        <w:t>-signature": "~1.2.0",</w:t>
      </w:r>
    </w:p>
    <w:p w14:paraId="46DD732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is</w:t>
      </w:r>
      <w:proofErr w:type="gramEnd"/>
      <w:r w:rsidRPr="00130981">
        <w:rPr>
          <w:rFonts w:ascii="Courier New" w:eastAsia="Times New Roman" w:hAnsi="Courier New" w:cs="Courier New"/>
          <w:color w:val="000000"/>
          <w:sz w:val="20"/>
          <w:szCs w:val="20"/>
        </w:rPr>
        <w:t>-</w:t>
      </w:r>
      <w:proofErr w:type="spellStart"/>
      <w:r w:rsidRPr="00130981">
        <w:rPr>
          <w:rFonts w:ascii="Courier New" w:eastAsia="Times New Roman" w:hAnsi="Courier New" w:cs="Courier New"/>
          <w:color w:val="000000"/>
          <w:sz w:val="20"/>
          <w:szCs w:val="20"/>
        </w:rPr>
        <w:t>typedarray</w:t>
      </w:r>
      <w:proofErr w:type="spellEnd"/>
      <w:r w:rsidRPr="00130981">
        <w:rPr>
          <w:rFonts w:ascii="Courier New" w:eastAsia="Times New Roman" w:hAnsi="Courier New" w:cs="Courier New"/>
          <w:color w:val="000000"/>
          <w:sz w:val="20"/>
          <w:szCs w:val="20"/>
        </w:rPr>
        <w:t>": "~1.0.0",</w:t>
      </w:r>
    </w:p>
    <w:p w14:paraId="3898364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isstream</w:t>
      </w:r>
      <w:proofErr w:type="spellEnd"/>
      <w:r w:rsidRPr="00130981">
        <w:rPr>
          <w:rFonts w:ascii="Courier New" w:eastAsia="Times New Roman" w:hAnsi="Courier New" w:cs="Courier New"/>
          <w:color w:val="000000"/>
          <w:sz w:val="20"/>
          <w:szCs w:val="20"/>
        </w:rPr>
        <w:t>": "~0.1.2",</w:t>
      </w:r>
    </w:p>
    <w:p w14:paraId="42670CB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json</w:t>
      </w:r>
      <w:proofErr w:type="spellEnd"/>
      <w:proofErr w:type="gramEnd"/>
      <w:r w:rsidRPr="00130981">
        <w:rPr>
          <w:rFonts w:ascii="Courier New" w:eastAsia="Times New Roman" w:hAnsi="Courier New" w:cs="Courier New"/>
          <w:color w:val="000000"/>
          <w:sz w:val="20"/>
          <w:szCs w:val="20"/>
        </w:rPr>
        <w:t>-</w:t>
      </w:r>
      <w:proofErr w:type="spellStart"/>
      <w:r w:rsidRPr="00130981">
        <w:rPr>
          <w:rFonts w:ascii="Courier New" w:eastAsia="Times New Roman" w:hAnsi="Courier New" w:cs="Courier New"/>
          <w:color w:val="000000"/>
          <w:sz w:val="20"/>
          <w:szCs w:val="20"/>
        </w:rPr>
        <w:t>stringify</w:t>
      </w:r>
      <w:proofErr w:type="spellEnd"/>
      <w:r w:rsidRPr="00130981">
        <w:rPr>
          <w:rFonts w:ascii="Courier New" w:eastAsia="Times New Roman" w:hAnsi="Courier New" w:cs="Courier New"/>
          <w:color w:val="000000"/>
          <w:sz w:val="20"/>
          <w:szCs w:val="20"/>
        </w:rPr>
        <w:t>-safe": "~5.0.1",</w:t>
      </w:r>
    </w:p>
    <w:p w14:paraId="065FE14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mime</w:t>
      </w:r>
      <w:proofErr w:type="gramEnd"/>
      <w:r w:rsidRPr="00130981">
        <w:rPr>
          <w:rFonts w:ascii="Courier New" w:eastAsia="Times New Roman" w:hAnsi="Courier New" w:cs="Courier New"/>
          <w:color w:val="000000"/>
          <w:sz w:val="20"/>
          <w:szCs w:val="20"/>
        </w:rPr>
        <w:t>-types": "~2.1.19",</w:t>
      </w:r>
    </w:p>
    <w:p w14:paraId="275188D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oauth</w:t>
      </w:r>
      <w:proofErr w:type="spellEnd"/>
      <w:proofErr w:type="gramEnd"/>
      <w:r w:rsidRPr="00130981">
        <w:rPr>
          <w:rFonts w:ascii="Courier New" w:eastAsia="Times New Roman" w:hAnsi="Courier New" w:cs="Courier New"/>
          <w:color w:val="000000"/>
          <w:sz w:val="20"/>
          <w:szCs w:val="20"/>
        </w:rPr>
        <w:t>-sign": "~0.9.0",</w:t>
      </w:r>
    </w:p>
    <w:p w14:paraId="7DFAFD6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performance</w:t>
      </w:r>
      <w:proofErr w:type="gramEnd"/>
      <w:r w:rsidRPr="00130981">
        <w:rPr>
          <w:rFonts w:ascii="Courier New" w:eastAsia="Times New Roman" w:hAnsi="Courier New" w:cs="Courier New"/>
          <w:color w:val="000000"/>
          <w:sz w:val="20"/>
          <w:szCs w:val="20"/>
        </w:rPr>
        <w:t>-now": "^2.1.0",</w:t>
      </w:r>
    </w:p>
    <w:p w14:paraId="20D8A18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qs</w:t>
      </w:r>
      <w:proofErr w:type="spellEnd"/>
      <w:r w:rsidRPr="00130981">
        <w:rPr>
          <w:rFonts w:ascii="Courier New" w:eastAsia="Times New Roman" w:hAnsi="Courier New" w:cs="Courier New"/>
          <w:color w:val="000000"/>
          <w:sz w:val="20"/>
          <w:szCs w:val="20"/>
        </w:rPr>
        <w:t>": "~6.5.2",</w:t>
      </w:r>
    </w:p>
    <w:p w14:paraId="31B97F9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safe</w:t>
      </w:r>
      <w:proofErr w:type="gramEnd"/>
      <w:r w:rsidRPr="00130981">
        <w:rPr>
          <w:rFonts w:ascii="Courier New" w:eastAsia="Times New Roman" w:hAnsi="Courier New" w:cs="Courier New"/>
          <w:color w:val="000000"/>
          <w:sz w:val="20"/>
          <w:szCs w:val="20"/>
        </w:rPr>
        <w:t>-buffer": "^5.1.2",</w:t>
      </w:r>
    </w:p>
    <w:p w14:paraId="3460FC5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tough</w:t>
      </w:r>
      <w:proofErr w:type="gramEnd"/>
      <w:r w:rsidRPr="00130981">
        <w:rPr>
          <w:rFonts w:ascii="Courier New" w:eastAsia="Times New Roman" w:hAnsi="Courier New" w:cs="Courier New"/>
          <w:color w:val="000000"/>
          <w:sz w:val="20"/>
          <w:szCs w:val="20"/>
        </w:rPr>
        <w:t>-cookie": "~2.5.0",</w:t>
      </w:r>
    </w:p>
    <w:p w14:paraId="07BD040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tunnel</w:t>
      </w:r>
      <w:proofErr w:type="gramEnd"/>
      <w:r w:rsidRPr="00130981">
        <w:rPr>
          <w:rFonts w:ascii="Courier New" w:eastAsia="Times New Roman" w:hAnsi="Courier New" w:cs="Courier New"/>
          <w:color w:val="000000"/>
          <w:sz w:val="20"/>
          <w:szCs w:val="20"/>
        </w:rPr>
        <w:t>-agent": "^0.6.0",</w:t>
      </w:r>
    </w:p>
    <w:p w14:paraId="794F338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uuid</w:t>
      </w:r>
      <w:proofErr w:type="spellEnd"/>
      <w:r w:rsidRPr="00130981">
        <w:rPr>
          <w:rFonts w:ascii="Courier New" w:eastAsia="Times New Roman" w:hAnsi="Courier New" w:cs="Courier New"/>
          <w:color w:val="000000"/>
          <w:sz w:val="20"/>
          <w:szCs w:val="20"/>
        </w:rPr>
        <w:t>": "^3.3.2"</w:t>
      </w:r>
    </w:p>
    <w:p w14:paraId="6E79102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356E362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"dependencies": {</w:t>
      </w:r>
    </w:p>
    <w:p w14:paraId="601FA19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qs</w:t>
      </w:r>
      <w:proofErr w:type="spellEnd"/>
      <w:r w:rsidRPr="00130981">
        <w:rPr>
          <w:rFonts w:ascii="Courier New" w:eastAsia="Times New Roman" w:hAnsi="Courier New" w:cs="Courier New"/>
          <w:color w:val="000000"/>
          <w:sz w:val="20"/>
          <w:szCs w:val="20"/>
        </w:rPr>
        <w:t>": {</w:t>
      </w:r>
    </w:p>
    <w:p w14:paraId="38865B7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"6.5.3",</w:t>
      </w:r>
    </w:p>
    <w:p w14:paraId="156FE6F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t>
      </w:r>
      <w:proofErr w:type="spellStart"/>
      <w:r w:rsidRPr="00130981">
        <w:rPr>
          <w:rFonts w:ascii="Courier New" w:eastAsia="Times New Roman" w:hAnsi="Courier New" w:cs="Courier New"/>
          <w:color w:val="000000"/>
          <w:sz w:val="20"/>
          <w:szCs w:val="20"/>
        </w:rPr>
        <w:t>qs</w:t>
      </w:r>
      <w:proofErr w:type="spellEnd"/>
      <w:r w:rsidRPr="00130981">
        <w:rPr>
          <w:rFonts w:ascii="Courier New" w:eastAsia="Times New Roman" w:hAnsi="Courier New" w:cs="Courier New"/>
          <w:color w:val="000000"/>
          <w:sz w:val="20"/>
          <w:szCs w:val="20"/>
        </w:rPr>
        <w:t>/-/qs-6.5.3.tgz",</w:t>
      </w:r>
    </w:p>
    <w:p w14:paraId="00FD039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"sha512-qxXIEh4pCGfHICj1mAJQ2/2XVZkjCDTcEgfoSQxc/fYivUZxTkk7L3bDBJSoNrEzXI17oUO5Dp07ktqE5KzczA==",</w:t>
      </w:r>
    </w:p>
    <w:p w14:paraId="057FEB5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177310A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34531C5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7373E4B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01B51F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require</w:t>
      </w:r>
      <w:proofErr w:type="gramEnd"/>
      <w:r w:rsidRPr="00130981">
        <w:rPr>
          <w:rFonts w:ascii="Courier New" w:eastAsia="Times New Roman" w:hAnsi="Courier New" w:cs="Courier New"/>
          <w:color w:val="000000"/>
          <w:sz w:val="20"/>
          <w:szCs w:val="20"/>
        </w:rPr>
        <w:t>-directory": {</w:t>
      </w:r>
    </w:p>
    <w:p w14:paraId="732393B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"2.1.1",</w:t>
      </w:r>
    </w:p>
    <w:p w14:paraId="36E7D04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"https://registry.npmjs.org/require-directory/-/require-directory-2.1.1.tgz",</w:t>
      </w:r>
    </w:p>
    <w:p w14:paraId="762D9E6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"sha512-fGxEI7+wsG9xrvdjsrlmL22OMTTiHRwAMroiEeMgq8gzoLC/PQr7RsRDSTLUg/bZAZtF+TVIkHc6/4RIKrui+Q=="</w:t>
      </w:r>
    </w:p>
    <w:p w14:paraId="4F24117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35BE057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require</w:t>
      </w:r>
      <w:proofErr w:type="gramEnd"/>
      <w:r w:rsidRPr="00130981">
        <w:rPr>
          <w:rFonts w:ascii="Courier New" w:eastAsia="Times New Roman" w:hAnsi="Courier New" w:cs="Courier New"/>
          <w:color w:val="000000"/>
          <w:sz w:val="20"/>
          <w:szCs w:val="20"/>
        </w:rPr>
        <w:t>-main-filename": {</w:t>
      </w:r>
    </w:p>
    <w:p w14:paraId="55E4E29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"2.0.0",</w:t>
      </w:r>
    </w:p>
    <w:p w14:paraId="48D5FA2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lastRenderedPageBreak/>
        <w:t xml:space="preserve">      "resolved": "https://registry.npmjs.org/require-main-filename/-/require-main-filename-2.0.0.tgz",</w:t>
      </w:r>
    </w:p>
    <w:p w14:paraId="53EA533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"sha512-NKN5kMDylKuldxYLSUfrbo5Tuzh4hd+2E8NPPX02mZtn1VuREQToYe/ZdlJy+J3uCpfaiGF05e7B8W0iXbQHmg==",</w:t>
      </w:r>
    </w:p>
    <w:p w14:paraId="5F87C69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76DA659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33796BA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requires</w:t>
      </w:r>
      <w:proofErr w:type="gramEnd"/>
      <w:r w:rsidRPr="00130981">
        <w:rPr>
          <w:rFonts w:ascii="Courier New" w:eastAsia="Times New Roman" w:hAnsi="Courier New" w:cs="Courier New"/>
          <w:color w:val="000000"/>
          <w:sz w:val="20"/>
          <w:szCs w:val="20"/>
        </w:rPr>
        <w:t>-port": {</w:t>
      </w:r>
    </w:p>
    <w:p w14:paraId="5423353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"1.0.0",</w:t>
      </w:r>
    </w:p>
    <w:p w14:paraId="65BC5EA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"https://registry.npmjs.org/requires-port/-/requires-port-1.0.0.tgz",</w:t>
      </w:r>
    </w:p>
    <w:p w14:paraId="068751C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"sha512-KigOCHcocU3XODJxsu8i/j8T9tzT4adHiecwORRQ0ZZFcp7ahwXuRU1m+yuO90C5ZUyGeGfocHDI14M3L3yDAQ==",</w:t>
      </w:r>
    </w:p>
    <w:p w14:paraId="105932D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48FFF2A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1E0D431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 {</w:t>
      </w:r>
    </w:p>
    <w:p w14:paraId="7DD2BEC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"1.22.1",</w:t>
      </w:r>
    </w:p>
    <w:p w14:paraId="18EF110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"https://registry.npmjs.org/resolve/-/resolve-1.22.1.tgz",</w:t>
      </w:r>
    </w:p>
    <w:p w14:paraId="266CD68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"sha512-nBpuuYuY5jFsli/JIs1oldw6fOQCBioohqWZg/2hiaOybXOft4lonv85uDOKXdf8rhyK159cxU5cDcK/NKk8zw==",</w:t>
      </w:r>
    </w:p>
    <w:p w14:paraId="386F514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218E3F9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is</w:t>
      </w:r>
      <w:proofErr w:type="gramEnd"/>
      <w:r w:rsidRPr="00130981">
        <w:rPr>
          <w:rFonts w:ascii="Courier New" w:eastAsia="Times New Roman" w:hAnsi="Courier New" w:cs="Courier New"/>
          <w:color w:val="000000"/>
          <w:sz w:val="20"/>
          <w:szCs w:val="20"/>
        </w:rPr>
        <w:t>-core-module": "^2.9.0",</w:t>
      </w:r>
    </w:p>
    <w:p w14:paraId="692AC7D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path</w:t>
      </w:r>
      <w:proofErr w:type="gramEnd"/>
      <w:r w:rsidRPr="00130981">
        <w:rPr>
          <w:rFonts w:ascii="Courier New" w:eastAsia="Times New Roman" w:hAnsi="Courier New" w:cs="Courier New"/>
          <w:color w:val="000000"/>
          <w:sz w:val="20"/>
          <w:szCs w:val="20"/>
        </w:rPr>
        <w:t>-parse": "^1.0.7",</w:t>
      </w:r>
    </w:p>
    <w:p w14:paraId="2942701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supports</w:t>
      </w:r>
      <w:proofErr w:type="gramEnd"/>
      <w:r w:rsidRPr="00130981">
        <w:rPr>
          <w:rFonts w:ascii="Courier New" w:eastAsia="Times New Roman" w:hAnsi="Courier New" w:cs="Courier New"/>
          <w:color w:val="000000"/>
          <w:sz w:val="20"/>
          <w:szCs w:val="20"/>
        </w:rPr>
        <w:t>-preserve-</w:t>
      </w:r>
      <w:proofErr w:type="spellStart"/>
      <w:r w:rsidRPr="00130981">
        <w:rPr>
          <w:rFonts w:ascii="Courier New" w:eastAsia="Times New Roman" w:hAnsi="Courier New" w:cs="Courier New"/>
          <w:color w:val="000000"/>
          <w:sz w:val="20"/>
          <w:szCs w:val="20"/>
        </w:rPr>
        <w:t>symlinks</w:t>
      </w:r>
      <w:proofErr w:type="spellEnd"/>
      <w:r w:rsidRPr="00130981">
        <w:rPr>
          <w:rFonts w:ascii="Courier New" w:eastAsia="Times New Roman" w:hAnsi="Courier New" w:cs="Courier New"/>
          <w:color w:val="000000"/>
          <w:sz w:val="20"/>
          <w:szCs w:val="20"/>
        </w:rPr>
        <w:t>-flag": "^1.0.0"</w:t>
      </w:r>
    </w:p>
    <w:p w14:paraId="74D2A6B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50520F6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772584F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resolve</w:t>
      </w:r>
      <w:proofErr w:type="gramEnd"/>
      <w:r w:rsidRPr="00130981">
        <w:rPr>
          <w:rFonts w:ascii="Courier New" w:eastAsia="Times New Roman" w:hAnsi="Courier New" w:cs="Courier New"/>
          <w:color w:val="000000"/>
          <w:sz w:val="20"/>
          <w:szCs w:val="20"/>
        </w:rPr>
        <w:t>-</w:t>
      </w:r>
      <w:proofErr w:type="spellStart"/>
      <w:r w:rsidRPr="00130981">
        <w:rPr>
          <w:rFonts w:ascii="Courier New" w:eastAsia="Times New Roman" w:hAnsi="Courier New" w:cs="Courier New"/>
          <w:color w:val="000000"/>
          <w:sz w:val="20"/>
          <w:szCs w:val="20"/>
        </w:rPr>
        <w:t>cwd</w:t>
      </w:r>
      <w:proofErr w:type="spellEnd"/>
      <w:r w:rsidRPr="00130981">
        <w:rPr>
          <w:rFonts w:ascii="Courier New" w:eastAsia="Times New Roman" w:hAnsi="Courier New" w:cs="Courier New"/>
          <w:color w:val="000000"/>
          <w:sz w:val="20"/>
          <w:szCs w:val="20"/>
        </w:rPr>
        <w:t>": {</w:t>
      </w:r>
    </w:p>
    <w:p w14:paraId="756AA11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"2.0.0",</w:t>
      </w:r>
    </w:p>
    <w:p w14:paraId="16B2D36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"https://registry.npmjs.org/resolve-cwd/-/resolve-cwd-2.0.0.tgz",</w:t>
      </w:r>
    </w:p>
    <w:p w14:paraId="6564435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"sha512-ccu8zQTrzVr954472aUVPLEcB3YpKSYR3cg/3lo1okzobPBM+1INXBbBZlDbnI/hbEocnf8j0QVo43hQKrbchg==",</w:t>
      </w:r>
    </w:p>
    <w:p w14:paraId="5277902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4FE13F0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0F3C68E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resolve</w:t>
      </w:r>
      <w:proofErr w:type="gramEnd"/>
      <w:r w:rsidRPr="00130981">
        <w:rPr>
          <w:rFonts w:ascii="Courier New" w:eastAsia="Times New Roman" w:hAnsi="Courier New" w:cs="Courier New"/>
          <w:color w:val="000000"/>
          <w:sz w:val="20"/>
          <w:szCs w:val="20"/>
        </w:rPr>
        <w:t>-from": "^3.0.0"</w:t>
      </w:r>
    </w:p>
    <w:p w14:paraId="1B9152F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3127A60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5919BA3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resolve</w:t>
      </w:r>
      <w:proofErr w:type="gramEnd"/>
      <w:r w:rsidRPr="00130981">
        <w:rPr>
          <w:rFonts w:ascii="Courier New" w:eastAsia="Times New Roman" w:hAnsi="Courier New" w:cs="Courier New"/>
          <w:color w:val="000000"/>
          <w:sz w:val="20"/>
          <w:szCs w:val="20"/>
        </w:rPr>
        <w:t>-from": {</w:t>
      </w:r>
    </w:p>
    <w:p w14:paraId="4B093E4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"3.0.0",</w:t>
      </w:r>
    </w:p>
    <w:p w14:paraId="3CA7C88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"https://registry.npmjs.org/resolve-from/-/resolve-from-3.0.0.tgz",</w:t>
      </w:r>
    </w:p>
    <w:p w14:paraId="0BC55BA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"sha512-GnlH6vxLymXJNMBo7XP1fJIzBFbdYt49CuTwmB/6N53t+kMPRMFKz783LlQ4tv28XoQfMWinAJX6WCGf2IlaIw==",</w:t>
      </w:r>
    </w:p>
    <w:p w14:paraId="2D5A09B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723432A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578759A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resolve</w:t>
      </w:r>
      <w:proofErr w:type="gramEnd"/>
      <w:r w:rsidRPr="00130981">
        <w:rPr>
          <w:rFonts w:ascii="Courier New" w:eastAsia="Times New Roman" w:hAnsi="Courier New" w:cs="Courier New"/>
          <w:color w:val="000000"/>
          <w:sz w:val="20"/>
          <w:szCs w:val="20"/>
        </w:rPr>
        <w:t>-</w:t>
      </w:r>
      <w:proofErr w:type="spellStart"/>
      <w:r w:rsidRPr="00130981">
        <w:rPr>
          <w:rFonts w:ascii="Courier New" w:eastAsia="Times New Roman" w:hAnsi="Courier New" w:cs="Courier New"/>
          <w:color w:val="000000"/>
          <w:sz w:val="20"/>
          <w:szCs w:val="20"/>
        </w:rPr>
        <w:t>url</w:t>
      </w:r>
      <w:proofErr w:type="spellEnd"/>
      <w:r w:rsidRPr="00130981">
        <w:rPr>
          <w:rFonts w:ascii="Courier New" w:eastAsia="Times New Roman" w:hAnsi="Courier New" w:cs="Courier New"/>
          <w:color w:val="000000"/>
          <w:sz w:val="20"/>
          <w:szCs w:val="20"/>
        </w:rPr>
        <w:t>": {</w:t>
      </w:r>
    </w:p>
    <w:p w14:paraId="7E88202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"0.2.1",</w:t>
      </w:r>
    </w:p>
    <w:p w14:paraId="474778D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"https://registry.npmjs.org/resolve-url/-/resolve-url-0.2.1.tgz",</w:t>
      </w:r>
    </w:p>
    <w:p w14:paraId="1BF40BA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"sha512-ZuF55hVUQaaczgOIwqWzkEcEidmlD/xl44x1UZnhOXcYuFN2S6+rcxpG+C1N3So0wvNI3DmJICUFfu2SxhBmvg==",</w:t>
      </w:r>
    </w:p>
    <w:p w14:paraId="7C6FD1F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68D6074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75E325C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resolve</w:t>
      </w:r>
      <w:proofErr w:type="gramEnd"/>
      <w:r w:rsidRPr="00130981">
        <w:rPr>
          <w:rFonts w:ascii="Courier New" w:eastAsia="Times New Roman" w:hAnsi="Courier New" w:cs="Courier New"/>
          <w:color w:val="000000"/>
          <w:sz w:val="20"/>
          <w:szCs w:val="20"/>
        </w:rPr>
        <w:t>-</w:t>
      </w:r>
      <w:proofErr w:type="spellStart"/>
      <w:r w:rsidRPr="00130981">
        <w:rPr>
          <w:rFonts w:ascii="Courier New" w:eastAsia="Times New Roman" w:hAnsi="Courier New" w:cs="Courier New"/>
          <w:color w:val="000000"/>
          <w:sz w:val="20"/>
          <w:szCs w:val="20"/>
        </w:rPr>
        <w:t>url</w:t>
      </w:r>
      <w:proofErr w:type="spellEnd"/>
      <w:r w:rsidRPr="00130981">
        <w:rPr>
          <w:rFonts w:ascii="Courier New" w:eastAsia="Times New Roman" w:hAnsi="Courier New" w:cs="Courier New"/>
          <w:color w:val="000000"/>
          <w:sz w:val="20"/>
          <w:szCs w:val="20"/>
        </w:rPr>
        <w:t>-loader": {</w:t>
      </w:r>
    </w:p>
    <w:p w14:paraId="262E545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lastRenderedPageBreak/>
        <w:t xml:space="preserve">      "version": "3.1.2",</w:t>
      </w:r>
    </w:p>
    <w:p w14:paraId="5A6539E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"https://registry.npmjs.org/resolve-url-loader/-/resolve-url-loader-3.1.2.tgz",</w:t>
      </w:r>
    </w:p>
    <w:p w14:paraId="786C5A7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"sha512-QEb4A76c8Mi7I3xNKXlRKQSlLBwjUV/ULFMP+G7n3/7tJZ8MG5wsZ3ucxP1Jz8Vevn6fnJsxDx9cIls+utGzPQ==",</w:t>
      </w:r>
    </w:p>
    <w:p w14:paraId="6FD8775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5E67A0F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48972BE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adjust</w:t>
      </w:r>
      <w:proofErr w:type="gramEnd"/>
      <w:r w:rsidRPr="00130981">
        <w:rPr>
          <w:rFonts w:ascii="Courier New" w:eastAsia="Times New Roman" w:hAnsi="Courier New" w:cs="Courier New"/>
          <w:color w:val="000000"/>
          <w:sz w:val="20"/>
          <w:szCs w:val="20"/>
        </w:rPr>
        <w:t>-</w:t>
      </w:r>
      <w:proofErr w:type="spellStart"/>
      <w:r w:rsidRPr="00130981">
        <w:rPr>
          <w:rFonts w:ascii="Courier New" w:eastAsia="Times New Roman" w:hAnsi="Courier New" w:cs="Courier New"/>
          <w:color w:val="000000"/>
          <w:sz w:val="20"/>
          <w:szCs w:val="20"/>
        </w:rPr>
        <w:t>sourcemap</w:t>
      </w:r>
      <w:proofErr w:type="spellEnd"/>
      <w:r w:rsidRPr="00130981">
        <w:rPr>
          <w:rFonts w:ascii="Courier New" w:eastAsia="Times New Roman" w:hAnsi="Courier New" w:cs="Courier New"/>
          <w:color w:val="000000"/>
          <w:sz w:val="20"/>
          <w:szCs w:val="20"/>
        </w:rPr>
        <w:t>-loader": "3.0.0",</w:t>
      </w:r>
    </w:p>
    <w:p w14:paraId="6A7B0BC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camelcase</w:t>
      </w:r>
      <w:proofErr w:type="spellEnd"/>
      <w:r w:rsidRPr="00130981">
        <w:rPr>
          <w:rFonts w:ascii="Courier New" w:eastAsia="Times New Roman" w:hAnsi="Courier New" w:cs="Courier New"/>
          <w:color w:val="000000"/>
          <w:sz w:val="20"/>
          <w:szCs w:val="20"/>
        </w:rPr>
        <w:t>": "5.3.1",</w:t>
      </w:r>
    </w:p>
    <w:p w14:paraId="0D800EF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compose</w:t>
      </w:r>
      <w:proofErr w:type="gramEnd"/>
      <w:r w:rsidRPr="00130981">
        <w:rPr>
          <w:rFonts w:ascii="Courier New" w:eastAsia="Times New Roman" w:hAnsi="Courier New" w:cs="Courier New"/>
          <w:color w:val="000000"/>
          <w:sz w:val="20"/>
          <w:szCs w:val="20"/>
        </w:rPr>
        <w:t>-function": "3.0.3",</w:t>
      </w:r>
    </w:p>
    <w:p w14:paraId="04C9DCC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convert</w:t>
      </w:r>
      <w:proofErr w:type="gramEnd"/>
      <w:r w:rsidRPr="00130981">
        <w:rPr>
          <w:rFonts w:ascii="Courier New" w:eastAsia="Times New Roman" w:hAnsi="Courier New" w:cs="Courier New"/>
          <w:color w:val="000000"/>
          <w:sz w:val="20"/>
          <w:szCs w:val="20"/>
        </w:rPr>
        <w:t>-source-map": "1.7.0",</w:t>
      </w:r>
    </w:p>
    <w:p w14:paraId="4F26FAE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"es6-iterator": "2.0.3",</w:t>
      </w:r>
    </w:p>
    <w:p w14:paraId="2575715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loader</w:t>
      </w:r>
      <w:proofErr w:type="gramEnd"/>
      <w:r w:rsidRPr="00130981">
        <w:rPr>
          <w:rFonts w:ascii="Courier New" w:eastAsia="Times New Roman" w:hAnsi="Courier New" w:cs="Courier New"/>
          <w:color w:val="000000"/>
          <w:sz w:val="20"/>
          <w:szCs w:val="20"/>
        </w:rPr>
        <w:t>-utils": "1.2.3",</w:t>
      </w:r>
    </w:p>
    <w:p w14:paraId="258A4AF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postcss</w:t>
      </w:r>
      <w:proofErr w:type="spellEnd"/>
      <w:r w:rsidRPr="00130981">
        <w:rPr>
          <w:rFonts w:ascii="Courier New" w:eastAsia="Times New Roman" w:hAnsi="Courier New" w:cs="Courier New"/>
          <w:color w:val="000000"/>
          <w:sz w:val="20"/>
          <w:szCs w:val="20"/>
        </w:rPr>
        <w:t>": "7.0.21",</w:t>
      </w:r>
    </w:p>
    <w:p w14:paraId="456A7AD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"rework": "1.0.1",</w:t>
      </w:r>
    </w:p>
    <w:p w14:paraId="20F82C4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rework</w:t>
      </w:r>
      <w:proofErr w:type="gramEnd"/>
      <w:r w:rsidRPr="00130981">
        <w:rPr>
          <w:rFonts w:ascii="Courier New" w:eastAsia="Times New Roman" w:hAnsi="Courier New" w:cs="Courier New"/>
          <w:color w:val="000000"/>
          <w:sz w:val="20"/>
          <w:szCs w:val="20"/>
        </w:rPr>
        <w:t>-visit": "1.0.0",</w:t>
      </w:r>
    </w:p>
    <w:p w14:paraId="6BC872C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source</w:t>
      </w:r>
      <w:proofErr w:type="gramEnd"/>
      <w:r w:rsidRPr="00130981">
        <w:rPr>
          <w:rFonts w:ascii="Courier New" w:eastAsia="Times New Roman" w:hAnsi="Courier New" w:cs="Courier New"/>
          <w:color w:val="000000"/>
          <w:sz w:val="20"/>
          <w:szCs w:val="20"/>
        </w:rPr>
        <w:t>-map": "0.6.1"</w:t>
      </w:r>
    </w:p>
    <w:p w14:paraId="03E7BF8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CAAFD9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"dependencies": {</w:t>
      </w:r>
    </w:p>
    <w:p w14:paraId="76CFBDD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camelcase</w:t>
      </w:r>
      <w:proofErr w:type="spellEnd"/>
      <w:r w:rsidRPr="00130981">
        <w:rPr>
          <w:rFonts w:ascii="Courier New" w:eastAsia="Times New Roman" w:hAnsi="Courier New" w:cs="Courier New"/>
          <w:color w:val="000000"/>
          <w:sz w:val="20"/>
          <w:szCs w:val="20"/>
        </w:rPr>
        <w:t>": {</w:t>
      </w:r>
    </w:p>
    <w:p w14:paraId="1AB279E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"5.3.1",</w:t>
      </w:r>
    </w:p>
    <w:p w14:paraId="4BFB97E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t>
      </w:r>
      <w:proofErr w:type="spellStart"/>
      <w:r w:rsidRPr="00130981">
        <w:rPr>
          <w:rFonts w:ascii="Courier New" w:eastAsia="Times New Roman" w:hAnsi="Courier New" w:cs="Courier New"/>
          <w:color w:val="000000"/>
          <w:sz w:val="20"/>
          <w:szCs w:val="20"/>
        </w:rPr>
        <w:t>camelcase</w:t>
      </w:r>
      <w:proofErr w:type="spellEnd"/>
      <w:r w:rsidRPr="00130981">
        <w:rPr>
          <w:rFonts w:ascii="Courier New" w:eastAsia="Times New Roman" w:hAnsi="Courier New" w:cs="Courier New"/>
          <w:color w:val="000000"/>
          <w:sz w:val="20"/>
          <w:szCs w:val="20"/>
        </w:rPr>
        <w:t>/-/camelcase-5.3.1.tgz",</w:t>
      </w:r>
    </w:p>
    <w:p w14:paraId="0DFFD5A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"sha512-L28STB170nwWS63UjtlEOE3dldQApaJXZkOI1uMFfzf3rRuPegHaHesyee+YxQ+W6SvRDQV6UrdOdRiR153wJg==",</w:t>
      </w:r>
    </w:p>
    <w:p w14:paraId="2AB46C3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66A8602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47EBB9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convert</w:t>
      </w:r>
      <w:proofErr w:type="gramEnd"/>
      <w:r w:rsidRPr="00130981">
        <w:rPr>
          <w:rFonts w:ascii="Courier New" w:eastAsia="Times New Roman" w:hAnsi="Courier New" w:cs="Courier New"/>
          <w:color w:val="000000"/>
          <w:sz w:val="20"/>
          <w:szCs w:val="20"/>
        </w:rPr>
        <w:t>-source-map": {</w:t>
      </w:r>
    </w:p>
    <w:p w14:paraId="6CF0A6B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"1.7.0",</w:t>
      </w:r>
    </w:p>
    <w:p w14:paraId="6738A02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"https://registry.npmjs.org/convert-source-map/-/convert-source-map-1.7.0.tgz",</w:t>
      </w:r>
    </w:p>
    <w:p w14:paraId="02650B1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"sha512-4FJkXzKXEDB1snCFZlLP4gpC3JILicCpGbzG9f9G7tGqGCzETQ2hWPrcinA9oU4wtf2biUaEH5065UnMeR33oA==",</w:t>
      </w:r>
    </w:p>
    <w:p w14:paraId="7967C5D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1D1E1B2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2703B72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safe</w:t>
      </w:r>
      <w:proofErr w:type="gramEnd"/>
      <w:r w:rsidRPr="00130981">
        <w:rPr>
          <w:rFonts w:ascii="Courier New" w:eastAsia="Times New Roman" w:hAnsi="Courier New" w:cs="Courier New"/>
          <w:color w:val="000000"/>
          <w:sz w:val="20"/>
          <w:szCs w:val="20"/>
        </w:rPr>
        <w:t>-buffer": "~5.1.1"</w:t>
      </w:r>
    </w:p>
    <w:p w14:paraId="549617C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1D1BFC0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559F4E6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emojis</w:t>
      </w:r>
      <w:proofErr w:type="gramEnd"/>
      <w:r w:rsidRPr="00130981">
        <w:rPr>
          <w:rFonts w:ascii="Courier New" w:eastAsia="Times New Roman" w:hAnsi="Courier New" w:cs="Courier New"/>
          <w:color w:val="000000"/>
          <w:sz w:val="20"/>
          <w:szCs w:val="20"/>
        </w:rPr>
        <w:t>-list": {</w:t>
      </w:r>
    </w:p>
    <w:p w14:paraId="5B8F034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"2.1.0",</w:t>
      </w:r>
    </w:p>
    <w:p w14:paraId="187CC5E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"https://registry.npmjs.org/emojis-list/-/emojis-list-2.1.0.tgz",</w:t>
      </w:r>
    </w:p>
    <w:p w14:paraId="05C1215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"sha512-knHEZMgs8BB+MInokmNTg/OyPlAddghe1YBgNwJBc5zsJi/uyIcXoSDsL/W9ymOsBoBGdPIHXYJ9+qKFwRwDng==",</w:t>
      </w:r>
    </w:p>
    <w:p w14:paraId="5D28A1B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7AD1535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B76B9E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"json5": {</w:t>
      </w:r>
    </w:p>
    <w:p w14:paraId="24C6741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"1.0.2",</w:t>
      </w:r>
    </w:p>
    <w:p w14:paraId="6C6141E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"https://registry.npmjs.org/json5/-/json5-1.0.2.tgz",</w:t>
      </w:r>
    </w:p>
    <w:p w14:paraId="6A2AB5D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"sha512-g1MWMLBiz8FKi1e4w0UyVL3w+iJceWAFBAaBnnGKOpNa5f8TLktkbre1+s6oICydWAm+HRUGTmI+//xv2hvXYA==",</w:t>
      </w:r>
    </w:p>
    <w:p w14:paraId="038F522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2C5043F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1E4D313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minimist</w:t>
      </w:r>
      <w:proofErr w:type="spellEnd"/>
      <w:r w:rsidRPr="00130981">
        <w:rPr>
          <w:rFonts w:ascii="Courier New" w:eastAsia="Times New Roman" w:hAnsi="Courier New" w:cs="Courier New"/>
          <w:color w:val="000000"/>
          <w:sz w:val="20"/>
          <w:szCs w:val="20"/>
        </w:rPr>
        <w:t>": "^1.2.0"</w:t>
      </w:r>
    </w:p>
    <w:p w14:paraId="126662A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lastRenderedPageBreak/>
        <w:t xml:space="preserve">          }</w:t>
      </w:r>
    </w:p>
    <w:p w14:paraId="7CE264D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1442BE2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loader</w:t>
      </w:r>
      <w:proofErr w:type="gramEnd"/>
      <w:r w:rsidRPr="00130981">
        <w:rPr>
          <w:rFonts w:ascii="Courier New" w:eastAsia="Times New Roman" w:hAnsi="Courier New" w:cs="Courier New"/>
          <w:color w:val="000000"/>
          <w:sz w:val="20"/>
          <w:szCs w:val="20"/>
        </w:rPr>
        <w:t>-utils": {</w:t>
      </w:r>
    </w:p>
    <w:p w14:paraId="5F86C82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"1.2.3",</w:t>
      </w:r>
    </w:p>
    <w:p w14:paraId="50B920B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"https://registry.npmjs.org/loader-utils/-/loader-utils-1.2.3.tgz",</w:t>
      </w:r>
    </w:p>
    <w:p w14:paraId="6927D35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"sha512-fkpz8ejdnEMG3s37wGL07iSBDg99O9D5yflE9RGNH3hRdx9SOwYfnGYdZOUIZitN8E+E2vkq3MUMYMvPYl5ZZA==",</w:t>
      </w:r>
    </w:p>
    <w:p w14:paraId="37E3441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24B7E28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3D7A030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"big.js": "^5.2.2",</w:t>
      </w:r>
    </w:p>
    <w:p w14:paraId="0CD3D16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emojis</w:t>
      </w:r>
      <w:proofErr w:type="gramEnd"/>
      <w:r w:rsidRPr="00130981">
        <w:rPr>
          <w:rFonts w:ascii="Courier New" w:eastAsia="Times New Roman" w:hAnsi="Courier New" w:cs="Courier New"/>
          <w:color w:val="000000"/>
          <w:sz w:val="20"/>
          <w:szCs w:val="20"/>
        </w:rPr>
        <w:t>-list": "^2.0.0",</w:t>
      </w:r>
    </w:p>
    <w:p w14:paraId="35163C4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"json5": "^1.0.1"</w:t>
      </w:r>
    </w:p>
    <w:p w14:paraId="31136F6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51A55C5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FD46FF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postcss</w:t>
      </w:r>
      <w:proofErr w:type="spellEnd"/>
      <w:r w:rsidRPr="00130981">
        <w:rPr>
          <w:rFonts w:ascii="Courier New" w:eastAsia="Times New Roman" w:hAnsi="Courier New" w:cs="Courier New"/>
          <w:color w:val="000000"/>
          <w:sz w:val="20"/>
          <w:szCs w:val="20"/>
        </w:rPr>
        <w:t>": {</w:t>
      </w:r>
    </w:p>
    <w:p w14:paraId="23D821F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"7.0.21",</w:t>
      </w:r>
    </w:p>
    <w:p w14:paraId="359B9BE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t>
      </w:r>
      <w:proofErr w:type="spellStart"/>
      <w:r w:rsidRPr="00130981">
        <w:rPr>
          <w:rFonts w:ascii="Courier New" w:eastAsia="Times New Roman" w:hAnsi="Courier New" w:cs="Courier New"/>
          <w:color w:val="000000"/>
          <w:sz w:val="20"/>
          <w:szCs w:val="20"/>
        </w:rPr>
        <w:t>postcss</w:t>
      </w:r>
      <w:proofErr w:type="spellEnd"/>
      <w:r w:rsidRPr="00130981">
        <w:rPr>
          <w:rFonts w:ascii="Courier New" w:eastAsia="Times New Roman" w:hAnsi="Courier New" w:cs="Courier New"/>
          <w:color w:val="000000"/>
          <w:sz w:val="20"/>
          <w:szCs w:val="20"/>
        </w:rPr>
        <w:t>/-/postcss-7.0.21.tgz",</w:t>
      </w:r>
    </w:p>
    <w:p w14:paraId="2DB9D0D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"sha512-uIFtJElxJo29QC753JzhidoAhvp/e/Exezkdhfmt8AymWT6/5B7W1WmponYWkHk2eg6sONyTch0A3nkMPun3SQ==",</w:t>
      </w:r>
    </w:p>
    <w:p w14:paraId="4C8D26E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5E1AA6F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3F832D6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"chalk": "^2.4.2",</w:t>
      </w:r>
    </w:p>
    <w:p w14:paraId="2672086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source</w:t>
      </w:r>
      <w:proofErr w:type="gramEnd"/>
      <w:r w:rsidRPr="00130981">
        <w:rPr>
          <w:rFonts w:ascii="Courier New" w:eastAsia="Times New Roman" w:hAnsi="Courier New" w:cs="Courier New"/>
          <w:color w:val="000000"/>
          <w:sz w:val="20"/>
          <w:szCs w:val="20"/>
        </w:rPr>
        <w:t>-map": "^0.6.1",</w:t>
      </w:r>
    </w:p>
    <w:p w14:paraId="7FB87F6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supports</w:t>
      </w:r>
      <w:proofErr w:type="gramEnd"/>
      <w:r w:rsidRPr="00130981">
        <w:rPr>
          <w:rFonts w:ascii="Courier New" w:eastAsia="Times New Roman" w:hAnsi="Courier New" w:cs="Courier New"/>
          <w:color w:val="000000"/>
          <w:sz w:val="20"/>
          <w:szCs w:val="20"/>
        </w:rPr>
        <w:t>-color": "^6.1.0"</w:t>
      </w:r>
    </w:p>
    <w:p w14:paraId="63FB75A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0DDFB4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1EFD008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source</w:t>
      </w:r>
      <w:proofErr w:type="gramEnd"/>
      <w:r w:rsidRPr="00130981">
        <w:rPr>
          <w:rFonts w:ascii="Courier New" w:eastAsia="Times New Roman" w:hAnsi="Courier New" w:cs="Courier New"/>
          <w:color w:val="000000"/>
          <w:sz w:val="20"/>
          <w:szCs w:val="20"/>
        </w:rPr>
        <w:t>-map": {</w:t>
      </w:r>
    </w:p>
    <w:p w14:paraId="6B09DD9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"0.6.1",</w:t>
      </w:r>
    </w:p>
    <w:p w14:paraId="7486933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"https://registry.npmjs.org/source-map/-/source-map-0.6.1.tgz",</w:t>
      </w:r>
    </w:p>
    <w:p w14:paraId="69CA890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"sha512-UjgapumWlbMhkBgzT7Ykc5YXUT46F0iKu8SGXq0bcwP5dz/h0Plj6enJqjz1Zbq2l5WaqYnrVbwWOWMyF3F47g==",</w:t>
      </w:r>
    </w:p>
    <w:p w14:paraId="19F6FE7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338C4AC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281CCB2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supports</w:t>
      </w:r>
      <w:proofErr w:type="gramEnd"/>
      <w:r w:rsidRPr="00130981">
        <w:rPr>
          <w:rFonts w:ascii="Courier New" w:eastAsia="Times New Roman" w:hAnsi="Courier New" w:cs="Courier New"/>
          <w:color w:val="000000"/>
          <w:sz w:val="20"/>
          <w:szCs w:val="20"/>
        </w:rPr>
        <w:t>-color": {</w:t>
      </w:r>
    </w:p>
    <w:p w14:paraId="73AB108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"6.1.0",</w:t>
      </w:r>
    </w:p>
    <w:p w14:paraId="04A5F81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"https://registry.npmjs.org/supports-color/-/supports-color-6.1.0.tgz",</w:t>
      </w:r>
    </w:p>
    <w:p w14:paraId="6E2A62B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"sha512-qe1jfm1Mg7Nq/NSh6XE24gPXROEVsWHxC1LIx//XNlD9iw7YZQGjZNjYN7xGaEG6iKdA8EtNFW6R0gjnVXp+wQ==",</w:t>
      </w:r>
    </w:p>
    <w:p w14:paraId="6B1AE03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0117E1F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0C4487B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has</w:t>
      </w:r>
      <w:proofErr w:type="gramEnd"/>
      <w:r w:rsidRPr="00130981">
        <w:rPr>
          <w:rFonts w:ascii="Courier New" w:eastAsia="Times New Roman" w:hAnsi="Courier New" w:cs="Courier New"/>
          <w:color w:val="000000"/>
          <w:sz w:val="20"/>
          <w:szCs w:val="20"/>
        </w:rPr>
        <w:t>-flag": "^3.0.0"</w:t>
      </w:r>
    </w:p>
    <w:p w14:paraId="3C16454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3D6D829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2D36998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22AD2B0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859B5D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restore</w:t>
      </w:r>
      <w:proofErr w:type="gramEnd"/>
      <w:r w:rsidRPr="00130981">
        <w:rPr>
          <w:rFonts w:ascii="Courier New" w:eastAsia="Times New Roman" w:hAnsi="Courier New" w:cs="Courier New"/>
          <w:color w:val="000000"/>
          <w:sz w:val="20"/>
          <w:szCs w:val="20"/>
        </w:rPr>
        <w:t>-cursor": {</w:t>
      </w:r>
    </w:p>
    <w:p w14:paraId="54A0E4D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"3.1.0",</w:t>
      </w:r>
    </w:p>
    <w:p w14:paraId="3B773A9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"https://registry.npmjs.org/restore-cursor/-/restore-cursor-3.1.0.tgz",</w:t>
      </w:r>
    </w:p>
    <w:p w14:paraId="680F4E5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lastRenderedPageBreak/>
        <w:t xml:space="preserve">      "integrity": "sha512-l+sSefzHpj5qimhFSE5a8nufZYAM3sBSVMAPtYkmC+4EH2anSGaEMXSD0izRQbu9nfyQ9y5JrVmp7E8oZrUjvA==",</w:t>
      </w:r>
    </w:p>
    <w:p w14:paraId="2E3DC5F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12DF499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1B17626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"onetime": "^5.1.0",</w:t>
      </w:r>
    </w:p>
    <w:p w14:paraId="6B25D70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signal</w:t>
      </w:r>
      <w:proofErr w:type="gramEnd"/>
      <w:r w:rsidRPr="00130981">
        <w:rPr>
          <w:rFonts w:ascii="Courier New" w:eastAsia="Times New Roman" w:hAnsi="Courier New" w:cs="Courier New"/>
          <w:color w:val="000000"/>
          <w:sz w:val="20"/>
          <w:szCs w:val="20"/>
        </w:rPr>
        <w:t>-exit": "^3.0.2"</w:t>
      </w:r>
    </w:p>
    <w:p w14:paraId="25B67BA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4B1E54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17B565B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"ret": {</w:t>
      </w:r>
    </w:p>
    <w:p w14:paraId="250C6C5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"0.1.15",</w:t>
      </w:r>
    </w:p>
    <w:p w14:paraId="68A5CC7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"https://registry.npmjs.org/ret/-/ret-0.1.15.tgz",</w:t>
      </w:r>
    </w:p>
    <w:p w14:paraId="3BA15F7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"sha512-TTlYpa+OL+vMMNG24xSlQGEJ3B/RzEfUlLct7b5G/ytav+wPrplCpVMFuwzXbkecJrb6IYo1iFb0S9v37754mg==",</w:t>
      </w:r>
    </w:p>
    <w:p w14:paraId="38D87CE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643D4D0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1EC05FC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"retry": {</w:t>
      </w:r>
    </w:p>
    <w:p w14:paraId="5527408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"0.12.0",</w:t>
      </w:r>
    </w:p>
    <w:p w14:paraId="5DE2DF0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"https://registry.npmjs.org/retry/-/retry-0.12.0.tgz",</w:t>
      </w:r>
    </w:p>
    <w:p w14:paraId="63929F3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"sha512-9LkiTwjUh6rT555DtE9rTX+BKByPfrMzEAtnlEtdEwr3Nkffwiihqe2bWADg+OQRjt9gl6ICdmB/ZFDCGAtSow==",</w:t>
      </w:r>
    </w:p>
    <w:p w14:paraId="0AF2664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104BA51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10831C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reusify</w:t>
      </w:r>
      <w:proofErr w:type="spellEnd"/>
      <w:r w:rsidRPr="00130981">
        <w:rPr>
          <w:rFonts w:ascii="Courier New" w:eastAsia="Times New Roman" w:hAnsi="Courier New" w:cs="Courier New"/>
          <w:color w:val="000000"/>
          <w:sz w:val="20"/>
          <w:szCs w:val="20"/>
        </w:rPr>
        <w:t>": {</w:t>
      </w:r>
    </w:p>
    <w:p w14:paraId="726A666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"1.0.4",</w:t>
      </w:r>
    </w:p>
    <w:p w14:paraId="76E73F5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t>
      </w:r>
      <w:proofErr w:type="spellStart"/>
      <w:r w:rsidRPr="00130981">
        <w:rPr>
          <w:rFonts w:ascii="Courier New" w:eastAsia="Times New Roman" w:hAnsi="Courier New" w:cs="Courier New"/>
          <w:color w:val="000000"/>
          <w:sz w:val="20"/>
          <w:szCs w:val="20"/>
        </w:rPr>
        <w:t>reusify</w:t>
      </w:r>
      <w:proofErr w:type="spellEnd"/>
      <w:r w:rsidRPr="00130981">
        <w:rPr>
          <w:rFonts w:ascii="Courier New" w:eastAsia="Times New Roman" w:hAnsi="Courier New" w:cs="Courier New"/>
          <w:color w:val="000000"/>
          <w:sz w:val="20"/>
          <w:szCs w:val="20"/>
        </w:rPr>
        <w:t>/-/reusify-1.0.4.tgz",</w:t>
      </w:r>
    </w:p>
    <w:p w14:paraId="207659E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"sha512-U9nH88a3fc/ekCF1l0/UP1IosiuIjyTh7hBvXVMHYgVcfGvt897Xguj2UOLDeI5BG2m7/uwyaLVT6fbtCwTyzw==",</w:t>
      </w:r>
    </w:p>
    <w:p w14:paraId="7763D6A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4C2E6F1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2C6824E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"rework": {</w:t>
      </w:r>
    </w:p>
    <w:p w14:paraId="325CE5E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"1.0.1",</w:t>
      </w:r>
    </w:p>
    <w:p w14:paraId="30EC679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"https://registry.npmjs.org/rework/-/rework-1.0.1.tgz",</w:t>
      </w:r>
    </w:p>
    <w:p w14:paraId="784E1CA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"sha512-eEjL8FdkdsxApd0yWVZgBGzfCQiT8yqSc2H1p4jpZpQdtz7ohETiDMoje5PlM8I9WgkqkreVxFUKYOiJdVWDXw==",</w:t>
      </w:r>
    </w:p>
    <w:p w14:paraId="67AE6A5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2931870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6C1717E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convert</w:t>
      </w:r>
      <w:proofErr w:type="gramEnd"/>
      <w:r w:rsidRPr="00130981">
        <w:rPr>
          <w:rFonts w:ascii="Courier New" w:eastAsia="Times New Roman" w:hAnsi="Courier New" w:cs="Courier New"/>
          <w:color w:val="000000"/>
          <w:sz w:val="20"/>
          <w:szCs w:val="20"/>
        </w:rPr>
        <w:t>-source-map": "^0.3.3",</w:t>
      </w:r>
    </w:p>
    <w:p w14:paraId="4CFDB1E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css</w:t>
      </w:r>
      <w:proofErr w:type="spellEnd"/>
      <w:r w:rsidRPr="00130981">
        <w:rPr>
          <w:rFonts w:ascii="Courier New" w:eastAsia="Times New Roman" w:hAnsi="Courier New" w:cs="Courier New"/>
          <w:color w:val="000000"/>
          <w:sz w:val="20"/>
          <w:szCs w:val="20"/>
        </w:rPr>
        <w:t>": "^2.0.0"</w:t>
      </w:r>
    </w:p>
    <w:p w14:paraId="3B9E6D1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7CBEF7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"dependencies": {</w:t>
      </w:r>
    </w:p>
    <w:p w14:paraId="75AE4F1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convert</w:t>
      </w:r>
      <w:proofErr w:type="gramEnd"/>
      <w:r w:rsidRPr="00130981">
        <w:rPr>
          <w:rFonts w:ascii="Courier New" w:eastAsia="Times New Roman" w:hAnsi="Courier New" w:cs="Courier New"/>
          <w:color w:val="000000"/>
          <w:sz w:val="20"/>
          <w:szCs w:val="20"/>
        </w:rPr>
        <w:t>-source-map": {</w:t>
      </w:r>
    </w:p>
    <w:p w14:paraId="3B1E162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"0.3.5",</w:t>
      </w:r>
    </w:p>
    <w:p w14:paraId="0C44B18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"https://registry.npmjs.org/convert-source-map/-/convert-source-map-0.3.5.tgz",</w:t>
      </w:r>
    </w:p>
    <w:p w14:paraId="425A8BD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"sha512-+4nRk0k3oEpwUB7/CalD7xE2z4VmtEnnq0GO2IPTkrooTrAhEsWvuLF5iWP1dXrwluki/azwXV1ve7gtYuPldg==",</w:t>
      </w:r>
    </w:p>
    <w:p w14:paraId="26B27E4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28A27FB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7D09A1B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758D98F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5432DBA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rework</w:t>
      </w:r>
      <w:proofErr w:type="gramEnd"/>
      <w:r w:rsidRPr="00130981">
        <w:rPr>
          <w:rFonts w:ascii="Courier New" w:eastAsia="Times New Roman" w:hAnsi="Courier New" w:cs="Courier New"/>
          <w:color w:val="000000"/>
          <w:sz w:val="20"/>
          <w:szCs w:val="20"/>
        </w:rPr>
        <w:t>-visit": {</w:t>
      </w:r>
    </w:p>
    <w:p w14:paraId="3E227DD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"1.0.0",</w:t>
      </w:r>
    </w:p>
    <w:p w14:paraId="4C42CD4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lastRenderedPageBreak/>
        <w:t xml:space="preserve">      "resolved": "https://registry.npmjs.org/rework-visit/-/rework-visit-1.0.0.tgz",</w:t>
      </w:r>
    </w:p>
    <w:p w14:paraId="39CA797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"sha512-W6V2fix7nCLUYX1v6eGPrBOZlc03/faqzP4sUxMAJMBMOPYhfV/RyLegTufn5gJKaOITyi+gvf0LXDZ9NzkHnQ==",</w:t>
      </w:r>
    </w:p>
    <w:p w14:paraId="27A254B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1999012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1DCE9EC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rfdc</w:t>
      </w:r>
      <w:proofErr w:type="spellEnd"/>
      <w:r w:rsidRPr="00130981">
        <w:rPr>
          <w:rFonts w:ascii="Courier New" w:eastAsia="Times New Roman" w:hAnsi="Courier New" w:cs="Courier New"/>
          <w:color w:val="000000"/>
          <w:sz w:val="20"/>
          <w:szCs w:val="20"/>
        </w:rPr>
        <w:t>": {</w:t>
      </w:r>
    </w:p>
    <w:p w14:paraId="1AAEB93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"1.3.0",</w:t>
      </w:r>
    </w:p>
    <w:p w14:paraId="3C0493A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t>
      </w:r>
      <w:proofErr w:type="spellStart"/>
      <w:r w:rsidRPr="00130981">
        <w:rPr>
          <w:rFonts w:ascii="Courier New" w:eastAsia="Times New Roman" w:hAnsi="Courier New" w:cs="Courier New"/>
          <w:color w:val="000000"/>
          <w:sz w:val="20"/>
          <w:szCs w:val="20"/>
        </w:rPr>
        <w:t>rfdc</w:t>
      </w:r>
      <w:proofErr w:type="spellEnd"/>
      <w:r w:rsidRPr="00130981">
        <w:rPr>
          <w:rFonts w:ascii="Courier New" w:eastAsia="Times New Roman" w:hAnsi="Courier New" w:cs="Courier New"/>
          <w:color w:val="000000"/>
          <w:sz w:val="20"/>
          <w:szCs w:val="20"/>
        </w:rPr>
        <w:t>/-/rfdc-1.3.0.tgz",</w:t>
      </w:r>
    </w:p>
    <w:p w14:paraId="16A04BC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"sha512-V2hovdzFbOi77/WajaSMXk2OLm+xNIeQdMMuB7icj7bk6zi2F8GGAxigcnDFpJHbNyNcgyJDiP+8nOrY5cZGrA==",</w:t>
      </w:r>
    </w:p>
    <w:p w14:paraId="1E86CA7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3410DB5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05BA87D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rgb</w:t>
      </w:r>
      <w:proofErr w:type="spellEnd"/>
      <w:proofErr w:type="gramEnd"/>
      <w:r w:rsidRPr="00130981">
        <w:rPr>
          <w:rFonts w:ascii="Courier New" w:eastAsia="Times New Roman" w:hAnsi="Courier New" w:cs="Courier New"/>
          <w:color w:val="000000"/>
          <w:sz w:val="20"/>
          <w:szCs w:val="20"/>
        </w:rPr>
        <w:t>-regex": {</w:t>
      </w:r>
    </w:p>
    <w:p w14:paraId="5FFA460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"1.0.1",</w:t>
      </w:r>
    </w:p>
    <w:p w14:paraId="1F5C7AB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t>
      </w:r>
      <w:proofErr w:type="spellStart"/>
      <w:r w:rsidRPr="00130981">
        <w:rPr>
          <w:rFonts w:ascii="Courier New" w:eastAsia="Times New Roman" w:hAnsi="Courier New" w:cs="Courier New"/>
          <w:color w:val="000000"/>
          <w:sz w:val="20"/>
          <w:szCs w:val="20"/>
        </w:rPr>
        <w:t>rgb</w:t>
      </w:r>
      <w:proofErr w:type="spellEnd"/>
      <w:r w:rsidRPr="00130981">
        <w:rPr>
          <w:rFonts w:ascii="Courier New" w:eastAsia="Times New Roman" w:hAnsi="Courier New" w:cs="Courier New"/>
          <w:color w:val="000000"/>
          <w:sz w:val="20"/>
          <w:szCs w:val="20"/>
        </w:rPr>
        <w:t>-regex/-/rgb-regex-1.0.1.tgz",</w:t>
      </w:r>
    </w:p>
    <w:p w14:paraId="39DC9CF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"sha512-gDK5mkALDFER2YLqH6imYvK6g02gpNGM4ILDZ472EwWfXZnC2ZEpoB2ECXTyOVUKuk/bPJZMzwQPBYICzP+D3w==",</w:t>
      </w:r>
    </w:p>
    <w:p w14:paraId="5F7E8B7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14B8547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7E8DB1C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rgba</w:t>
      </w:r>
      <w:proofErr w:type="spellEnd"/>
      <w:proofErr w:type="gramEnd"/>
      <w:r w:rsidRPr="00130981">
        <w:rPr>
          <w:rFonts w:ascii="Courier New" w:eastAsia="Times New Roman" w:hAnsi="Courier New" w:cs="Courier New"/>
          <w:color w:val="000000"/>
          <w:sz w:val="20"/>
          <w:szCs w:val="20"/>
        </w:rPr>
        <w:t>-regex": {</w:t>
      </w:r>
    </w:p>
    <w:p w14:paraId="1CE9D08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"1.0.0",</w:t>
      </w:r>
    </w:p>
    <w:p w14:paraId="50F1653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t>
      </w:r>
      <w:proofErr w:type="spellStart"/>
      <w:r w:rsidRPr="00130981">
        <w:rPr>
          <w:rFonts w:ascii="Courier New" w:eastAsia="Times New Roman" w:hAnsi="Courier New" w:cs="Courier New"/>
          <w:color w:val="000000"/>
          <w:sz w:val="20"/>
          <w:szCs w:val="20"/>
        </w:rPr>
        <w:t>rgba</w:t>
      </w:r>
      <w:proofErr w:type="spellEnd"/>
      <w:r w:rsidRPr="00130981">
        <w:rPr>
          <w:rFonts w:ascii="Courier New" w:eastAsia="Times New Roman" w:hAnsi="Courier New" w:cs="Courier New"/>
          <w:color w:val="000000"/>
          <w:sz w:val="20"/>
          <w:szCs w:val="20"/>
        </w:rPr>
        <w:t>-regex/-/rgba-regex-1.0.0.tgz",</w:t>
      </w:r>
    </w:p>
    <w:p w14:paraId="57C3F1B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"sha512-zgn5OjNQXLUTdq8m17KdaicF6w89TZs8ZU8y0AYENIU6wG8GG6LLm0yLSiPY8DmaYmHdgRW8rnApjoT0fQRfMg==",</w:t>
      </w:r>
    </w:p>
    <w:p w14:paraId="131C454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3E99B7A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2A27C19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rimraf</w:t>
      </w:r>
      <w:proofErr w:type="spellEnd"/>
      <w:r w:rsidRPr="00130981">
        <w:rPr>
          <w:rFonts w:ascii="Courier New" w:eastAsia="Times New Roman" w:hAnsi="Courier New" w:cs="Courier New"/>
          <w:color w:val="000000"/>
          <w:sz w:val="20"/>
          <w:szCs w:val="20"/>
        </w:rPr>
        <w:t>": {</w:t>
      </w:r>
    </w:p>
    <w:p w14:paraId="52396BC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"3.0.2",</w:t>
      </w:r>
    </w:p>
    <w:p w14:paraId="7FE7BF0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t>
      </w:r>
      <w:proofErr w:type="spellStart"/>
      <w:r w:rsidRPr="00130981">
        <w:rPr>
          <w:rFonts w:ascii="Courier New" w:eastAsia="Times New Roman" w:hAnsi="Courier New" w:cs="Courier New"/>
          <w:color w:val="000000"/>
          <w:sz w:val="20"/>
          <w:szCs w:val="20"/>
        </w:rPr>
        <w:t>rimraf</w:t>
      </w:r>
      <w:proofErr w:type="spellEnd"/>
      <w:r w:rsidRPr="00130981">
        <w:rPr>
          <w:rFonts w:ascii="Courier New" w:eastAsia="Times New Roman" w:hAnsi="Courier New" w:cs="Courier New"/>
          <w:color w:val="000000"/>
          <w:sz w:val="20"/>
          <w:szCs w:val="20"/>
        </w:rPr>
        <w:t>/-/rimraf-3.0.2.tgz",</w:t>
      </w:r>
    </w:p>
    <w:p w14:paraId="7898494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"sha512-JZkJMZkAGFFPP2YqXZXPbMlMBgsxzE8ILs4lMIX/2o0L9UBw9O/Y3o6wFw/i9YLapcUJWwqbi3kdxIPdC62TIA==",</w:t>
      </w:r>
    </w:p>
    <w:p w14:paraId="0541268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2F70DAB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17849DF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"glob": "^7.1.3"</w:t>
      </w:r>
    </w:p>
    <w:p w14:paraId="55ACD8A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2FF98C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02946FD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"ripemd160": {</w:t>
      </w:r>
    </w:p>
    <w:p w14:paraId="139386B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"2.0.2",</w:t>
      </w:r>
    </w:p>
    <w:p w14:paraId="1DA4CF4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"https://registry.npmjs.org/ripemd160/-/ripemd160-2.0.2.tgz",</w:t>
      </w:r>
    </w:p>
    <w:p w14:paraId="56B01C9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"sha512-ii4iagi25WusVoiC4B4lq7pbXfAp3D9v5CwfkY33vffw2+pkDjY1D8GaN7spsxvCSx8dkPqOZCEZyfxcmJG2IA==",</w:t>
      </w:r>
    </w:p>
    <w:p w14:paraId="3D45081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1C537E1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4A1A2E1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hash</w:t>
      </w:r>
      <w:proofErr w:type="gramEnd"/>
      <w:r w:rsidRPr="00130981">
        <w:rPr>
          <w:rFonts w:ascii="Courier New" w:eastAsia="Times New Roman" w:hAnsi="Courier New" w:cs="Courier New"/>
          <w:color w:val="000000"/>
          <w:sz w:val="20"/>
          <w:szCs w:val="20"/>
        </w:rPr>
        <w:t>-base": "^3.0.0",</w:t>
      </w:r>
    </w:p>
    <w:p w14:paraId="69674FD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"inherits": "^2.0.</w:t>
      </w:r>
      <w:proofErr w:type="gramStart"/>
      <w:r w:rsidRPr="00130981">
        <w:rPr>
          <w:rFonts w:ascii="Courier New" w:eastAsia="Times New Roman" w:hAnsi="Courier New" w:cs="Courier New"/>
          <w:color w:val="000000"/>
          <w:sz w:val="20"/>
          <w:szCs w:val="20"/>
        </w:rPr>
        <w:t>1</w:t>
      </w:r>
      <w:proofErr w:type="gramEnd"/>
      <w:r w:rsidRPr="00130981">
        <w:rPr>
          <w:rFonts w:ascii="Courier New" w:eastAsia="Times New Roman" w:hAnsi="Courier New" w:cs="Courier New"/>
          <w:color w:val="000000"/>
          <w:sz w:val="20"/>
          <w:szCs w:val="20"/>
        </w:rPr>
        <w:t>"</w:t>
      </w:r>
    </w:p>
    <w:p w14:paraId="3B6E03D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0696B6D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5EF1E8A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"rollup": {</w:t>
      </w:r>
    </w:p>
    <w:p w14:paraId="0176C9C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"2.26.5",</w:t>
      </w:r>
    </w:p>
    <w:p w14:paraId="4528785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lastRenderedPageBreak/>
        <w:t xml:space="preserve">      "resolved": "https://registry.npmjs.org/rollup/-/rollup-2.26.5.tgz",</w:t>
      </w:r>
    </w:p>
    <w:p w14:paraId="3C9E7F2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"sha512-rCyFG3ZtQdnn9YwfuAVH0l/Om34BdO5lwCA0W6Hq+bNB21dVEBbCRxhaHOmu1G7OBFDWytbzAC104u7rxHwGjA==",</w:t>
      </w:r>
    </w:p>
    <w:p w14:paraId="2780A14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0CB918A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33F2DCE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fsevents</w:t>
      </w:r>
      <w:proofErr w:type="spellEnd"/>
      <w:r w:rsidRPr="00130981">
        <w:rPr>
          <w:rFonts w:ascii="Courier New" w:eastAsia="Times New Roman" w:hAnsi="Courier New" w:cs="Courier New"/>
          <w:color w:val="000000"/>
          <w:sz w:val="20"/>
          <w:szCs w:val="20"/>
        </w:rPr>
        <w:t>": "~2.1.2"</w:t>
      </w:r>
    </w:p>
    <w:p w14:paraId="0710C8B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29F186B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31CA4A6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run</w:t>
      </w:r>
      <w:proofErr w:type="gramEnd"/>
      <w:r w:rsidRPr="00130981">
        <w:rPr>
          <w:rFonts w:ascii="Courier New" w:eastAsia="Times New Roman" w:hAnsi="Courier New" w:cs="Courier New"/>
          <w:color w:val="000000"/>
          <w:sz w:val="20"/>
          <w:szCs w:val="20"/>
        </w:rPr>
        <w:t>-async": {</w:t>
      </w:r>
    </w:p>
    <w:p w14:paraId="38958AD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"2.4.1",</w:t>
      </w:r>
    </w:p>
    <w:p w14:paraId="5BFD2FA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"https://registry.npmjs.org/run-async/-/run-async-2.4.1.tgz",</w:t>
      </w:r>
    </w:p>
    <w:p w14:paraId="1B190A2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"sha512-tvVnVv01b8c1RrA6Ep7JkStj85Guv/YrMcwqYQnwjsAS2cTmmPGBBjAjpCW7RrSodNSoE2/qg9O4bceNvUuDgQ==",</w:t>
      </w:r>
    </w:p>
    <w:p w14:paraId="2AA8669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1975A86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51CAF5B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run</w:t>
      </w:r>
      <w:proofErr w:type="gramEnd"/>
      <w:r w:rsidRPr="00130981">
        <w:rPr>
          <w:rFonts w:ascii="Courier New" w:eastAsia="Times New Roman" w:hAnsi="Courier New" w:cs="Courier New"/>
          <w:color w:val="000000"/>
          <w:sz w:val="20"/>
          <w:szCs w:val="20"/>
        </w:rPr>
        <w:t>-parallel": {</w:t>
      </w:r>
    </w:p>
    <w:p w14:paraId="7241A6C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"1.2.0",</w:t>
      </w:r>
    </w:p>
    <w:p w14:paraId="5BA801B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"https://registry.npmjs.org/run-parallel/-/run-parallel-1.2.0.tgz",</w:t>
      </w:r>
    </w:p>
    <w:p w14:paraId="57560EF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"sha512-5l4VyZR86LZ/lDxZTR6jqL8AFE2S0IFLMP26AbjsLVADxHdhB/c0GUsH+y39UfCi3dzz8OlQuPmnaJOMoDHQBA==",</w:t>
      </w:r>
    </w:p>
    <w:p w14:paraId="1B88D28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6B0152B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2CD02AB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queue</w:t>
      </w:r>
      <w:proofErr w:type="gramEnd"/>
      <w:r w:rsidRPr="00130981">
        <w:rPr>
          <w:rFonts w:ascii="Courier New" w:eastAsia="Times New Roman" w:hAnsi="Courier New" w:cs="Courier New"/>
          <w:color w:val="000000"/>
          <w:sz w:val="20"/>
          <w:szCs w:val="20"/>
        </w:rPr>
        <w:t>-microtask": "^1.2.2"</w:t>
      </w:r>
    </w:p>
    <w:p w14:paraId="4903E40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354FE52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5517696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run</w:t>
      </w:r>
      <w:proofErr w:type="gramEnd"/>
      <w:r w:rsidRPr="00130981">
        <w:rPr>
          <w:rFonts w:ascii="Courier New" w:eastAsia="Times New Roman" w:hAnsi="Courier New" w:cs="Courier New"/>
          <w:color w:val="000000"/>
          <w:sz w:val="20"/>
          <w:szCs w:val="20"/>
        </w:rPr>
        <w:t>-queue": {</w:t>
      </w:r>
    </w:p>
    <w:p w14:paraId="7E346D6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"1.0.3",</w:t>
      </w:r>
    </w:p>
    <w:p w14:paraId="3C55534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"https://registry.npmjs.org/run-queue/-/run-queue-1.0.3.tgz",</w:t>
      </w:r>
    </w:p>
    <w:p w14:paraId="3069467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"sha512-ntymy489o0/QQplUDnpYAYUsO50K9SBrIVaKCWDOJzYJts0f9WH9RFJkyagebkw5+y1oi00R7ynNW/d12GBumg==",</w:t>
      </w:r>
    </w:p>
    <w:p w14:paraId="51C1952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0A84DDE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2641B8B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aproba</w:t>
      </w:r>
      <w:proofErr w:type="spellEnd"/>
      <w:r w:rsidRPr="00130981">
        <w:rPr>
          <w:rFonts w:ascii="Courier New" w:eastAsia="Times New Roman" w:hAnsi="Courier New" w:cs="Courier New"/>
          <w:color w:val="000000"/>
          <w:sz w:val="20"/>
          <w:szCs w:val="20"/>
        </w:rPr>
        <w:t>": "^1.1.1"</w:t>
      </w:r>
    </w:p>
    <w:p w14:paraId="425911F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E13DCE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0B0E09B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rxjs</w:t>
      </w:r>
      <w:proofErr w:type="spellEnd"/>
      <w:r w:rsidRPr="00130981">
        <w:rPr>
          <w:rFonts w:ascii="Courier New" w:eastAsia="Times New Roman" w:hAnsi="Courier New" w:cs="Courier New"/>
          <w:color w:val="000000"/>
          <w:sz w:val="20"/>
          <w:szCs w:val="20"/>
        </w:rPr>
        <w:t>": {</w:t>
      </w:r>
    </w:p>
    <w:p w14:paraId="3496B6A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"6.6.7",</w:t>
      </w:r>
    </w:p>
    <w:p w14:paraId="14EAC97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t>
      </w:r>
      <w:proofErr w:type="spellStart"/>
      <w:r w:rsidRPr="00130981">
        <w:rPr>
          <w:rFonts w:ascii="Courier New" w:eastAsia="Times New Roman" w:hAnsi="Courier New" w:cs="Courier New"/>
          <w:color w:val="000000"/>
          <w:sz w:val="20"/>
          <w:szCs w:val="20"/>
        </w:rPr>
        <w:t>rxjs</w:t>
      </w:r>
      <w:proofErr w:type="spellEnd"/>
      <w:r w:rsidRPr="00130981">
        <w:rPr>
          <w:rFonts w:ascii="Courier New" w:eastAsia="Times New Roman" w:hAnsi="Courier New" w:cs="Courier New"/>
          <w:color w:val="000000"/>
          <w:sz w:val="20"/>
          <w:szCs w:val="20"/>
        </w:rPr>
        <w:t>/-/rxjs-6.6.7.tgz",</w:t>
      </w:r>
    </w:p>
    <w:p w14:paraId="0E40948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"sha512-hTdwr+7yYNIT5n4AMYp85KA6yw2Va0FLa3Rguvbpa4W3I5xynaBZo41cM3XM+4Q6fRMj3sBYIR1VAmZMXYJvRQ==",</w:t>
      </w:r>
    </w:p>
    <w:p w14:paraId="5E8FE4C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5147796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tslib</w:t>
      </w:r>
      <w:proofErr w:type="spellEnd"/>
      <w:r w:rsidRPr="00130981">
        <w:rPr>
          <w:rFonts w:ascii="Courier New" w:eastAsia="Times New Roman" w:hAnsi="Courier New" w:cs="Courier New"/>
          <w:color w:val="000000"/>
          <w:sz w:val="20"/>
          <w:szCs w:val="20"/>
        </w:rPr>
        <w:t>": "^1.9.0"</w:t>
      </w:r>
    </w:p>
    <w:p w14:paraId="3E0A6F7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31620CE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"dependencies": {</w:t>
      </w:r>
    </w:p>
    <w:p w14:paraId="1995E55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tslib</w:t>
      </w:r>
      <w:proofErr w:type="spellEnd"/>
      <w:r w:rsidRPr="00130981">
        <w:rPr>
          <w:rFonts w:ascii="Courier New" w:eastAsia="Times New Roman" w:hAnsi="Courier New" w:cs="Courier New"/>
          <w:color w:val="000000"/>
          <w:sz w:val="20"/>
          <w:szCs w:val="20"/>
        </w:rPr>
        <w:t>": {</w:t>
      </w:r>
    </w:p>
    <w:p w14:paraId="268D0CC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"1.14.1",</w:t>
      </w:r>
    </w:p>
    <w:p w14:paraId="0C2F3E8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t>
      </w:r>
      <w:proofErr w:type="spellStart"/>
      <w:r w:rsidRPr="00130981">
        <w:rPr>
          <w:rFonts w:ascii="Courier New" w:eastAsia="Times New Roman" w:hAnsi="Courier New" w:cs="Courier New"/>
          <w:color w:val="000000"/>
          <w:sz w:val="20"/>
          <w:szCs w:val="20"/>
        </w:rPr>
        <w:t>tslib</w:t>
      </w:r>
      <w:proofErr w:type="spellEnd"/>
      <w:r w:rsidRPr="00130981">
        <w:rPr>
          <w:rFonts w:ascii="Courier New" w:eastAsia="Times New Roman" w:hAnsi="Courier New" w:cs="Courier New"/>
          <w:color w:val="000000"/>
          <w:sz w:val="20"/>
          <w:szCs w:val="20"/>
        </w:rPr>
        <w:t>/-/tslib-1.14.1.tgz",</w:t>
      </w:r>
    </w:p>
    <w:p w14:paraId="0B7D8E0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"sha512-Xni35NKzjgMrwevysHTCArtLDpPvye8zV/0E4EyYn43P7/7qvQwPh9BGkHewbMulVntbigmcT7rdX3BNo9wRJg=="</w:t>
      </w:r>
    </w:p>
    <w:p w14:paraId="6ABEF1C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3A4EE29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lastRenderedPageBreak/>
        <w:t xml:space="preserve">      }</w:t>
      </w:r>
    </w:p>
    <w:p w14:paraId="7F58BA7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09F7274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safe</w:t>
      </w:r>
      <w:proofErr w:type="gramEnd"/>
      <w:r w:rsidRPr="00130981">
        <w:rPr>
          <w:rFonts w:ascii="Courier New" w:eastAsia="Times New Roman" w:hAnsi="Courier New" w:cs="Courier New"/>
          <w:color w:val="000000"/>
          <w:sz w:val="20"/>
          <w:szCs w:val="20"/>
        </w:rPr>
        <w:t>-buffer": {</w:t>
      </w:r>
    </w:p>
    <w:p w14:paraId="69A993F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"5.1.2",</w:t>
      </w:r>
    </w:p>
    <w:p w14:paraId="299F7DF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"https://registry.npmjs.org/safe-buffer/-/safe-buffer-5.1.2.tgz",</w:t>
      </w:r>
    </w:p>
    <w:p w14:paraId="66B169B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"sha512-Gd2UZBJDkXlY7GbJxfsE8/nvKkUEU1G38c1siN6QP6a9PT9MmHB8GnpscSmMJSoF8LOIrt8ud/wPtojys4G6+g==",</w:t>
      </w:r>
    </w:p>
    <w:p w14:paraId="3F326A2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0C1F22A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2180206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safe</w:t>
      </w:r>
      <w:proofErr w:type="gramEnd"/>
      <w:r w:rsidRPr="00130981">
        <w:rPr>
          <w:rFonts w:ascii="Courier New" w:eastAsia="Times New Roman" w:hAnsi="Courier New" w:cs="Courier New"/>
          <w:color w:val="000000"/>
          <w:sz w:val="20"/>
          <w:szCs w:val="20"/>
        </w:rPr>
        <w:t>-regex": {</w:t>
      </w:r>
    </w:p>
    <w:p w14:paraId="4B67E5C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"1.1.0",</w:t>
      </w:r>
    </w:p>
    <w:p w14:paraId="6BE8209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"https://registry.npmjs.org/safe-regex/-/safe-regex-1.1.0.tgz",</w:t>
      </w:r>
    </w:p>
    <w:p w14:paraId="433764B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"sha512-aJXcif4xnaNUzvUuC5gcb46oTS7zvg4jpMTnuqtrEPlR3vFr4pxtdTwaF1Qs3Enjn9HK+ZlwQui+a7z0SywIzg==",</w:t>
      </w:r>
    </w:p>
    <w:p w14:paraId="3F1FF0A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475F787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349DC34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"ret": "~0.1.</w:t>
      </w:r>
      <w:proofErr w:type="gramStart"/>
      <w:r w:rsidRPr="00130981">
        <w:rPr>
          <w:rFonts w:ascii="Courier New" w:eastAsia="Times New Roman" w:hAnsi="Courier New" w:cs="Courier New"/>
          <w:color w:val="000000"/>
          <w:sz w:val="20"/>
          <w:szCs w:val="20"/>
        </w:rPr>
        <w:t>10"</w:t>
      </w:r>
      <w:proofErr w:type="gramEnd"/>
    </w:p>
    <w:p w14:paraId="235A38C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574172B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04DB1F2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safe</w:t>
      </w:r>
      <w:proofErr w:type="gramEnd"/>
      <w:r w:rsidRPr="00130981">
        <w:rPr>
          <w:rFonts w:ascii="Courier New" w:eastAsia="Times New Roman" w:hAnsi="Courier New" w:cs="Courier New"/>
          <w:color w:val="000000"/>
          <w:sz w:val="20"/>
          <w:szCs w:val="20"/>
        </w:rPr>
        <w:t>-regex-test": {</w:t>
      </w:r>
    </w:p>
    <w:p w14:paraId="65466C3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"1.0.0",</w:t>
      </w:r>
    </w:p>
    <w:p w14:paraId="59B14B8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"https://registry.npmjs.org/safe-regex-test/-/safe-regex-test-1.0.0.tgz",</w:t>
      </w:r>
    </w:p>
    <w:p w14:paraId="01AC191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"sha512-JBUUzyOgEwXQY1NuPtvcj/qcBDbDmEvWufhlnXZIm75DEHp+afM1r1ujJpJsV/gSM4t59tpDyPi1sd6ZaPFfsA==",</w:t>
      </w:r>
    </w:p>
    <w:p w14:paraId="424B826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65D5F38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5BED1BB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call</w:t>
      </w:r>
      <w:proofErr w:type="gramEnd"/>
      <w:r w:rsidRPr="00130981">
        <w:rPr>
          <w:rFonts w:ascii="Courier New" w:eastAsia="Times New Roman" w:hAnsi="Courier New" w:cs="Courier New"/>
          <w:color w:val="000000"/>
          <w:sz w:val="20"/>
          <w:szCs w:val="20"/>
        </w:rPr>
        <w:t>-bind": "^1.0.2",</w:t>
      </w:r>
    </w:p>
    <w:p w14:paraId="324C73B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get</w:t>
      </w:r>
      <w:proofErr w:type="gramEnd"/>
      <w:r w:rsidRPr="00130981">
        <w:rPr>
          <w:rFonts w:ascii="Courier New" w:eastAsia="Times New Roman" w:hAnsi="Courier New" w:cs="Courier New"/>
          <w:color w:val="000000"/>
          <w:sz w:val="20"/>
          <w:szCs w:val="20"/>
        </w:rPr>
        <w:t>-intrinsic": "^1.1.3",</w:t>
      </w:r>
    </w:p>
    <w:p w14:paraId="39FF736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is</w:t>
      </w:r>
      <w:proofErr w:type="gramEnd"/>
      <w:r w:rsidRPr="00130981">
        <w:rPr>
          <w:rFonts w:ascii="Courier New" w:eastAsia="Times New Roman" w:hAnsi="Courier New" w:cs="Courier New"/>
          <w:color w:val="000000"/>
          <w:sz w:val="20"/>
          <w:szCs w:val="20"/>
        </w:rPr>
        <w:t>-regex": "^1.1.4"</w:t>
      </w:r>
    </w:p>
    <w:p w14:paraId="17FB9E1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2AECF0D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5EE00DB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safer</w:t>
      </w:r>
      <w:proofErr w:type="gramEnd"/>
      <w:r w:rsidRPr="00130981">
        <w:rPr>
          <w:rFonts w:ascii="Courier New" w:eastAsia="Times New Roman" w:hAnsi="Courier New" w:cs="Courier New"/>
          <w:color w:val="000000"/>
          <w:sz w:val="20"/>
          <w:szCs w:val="20"/>
        </w:rPr>
        <w:t>-buffer": {</w:t>
      </w:r>
    </w:p>
    <w:p w14:paraId="547B2CB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"2.1.2",</w:t>
      </w:r>
    </w:p>
    <w:p w14:paraId="146FB01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"https://registry.npmjs.org/safer-buffer/-/safer-buffer-2.1.2.tgz",</w:t>
      </w:r>
    </w:p>
    <w:p w14:paraId="1BC3380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"sha512-YZo3K82SD7Riyi0E1EQPojLz7kpepnSQI9IyPbHHg1XXXevb5dJI7tpyN2ADxGcQbHG7vcyRHk0cbwqcQriUtg==",</w:t>
      </w:r>
    </w:p>
    <w:p w14:paraId="2B48231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0976904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2488ED3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"sass": {</w:t>
      </w:r>
    </w:p>
    <w:p w14:paraId="340174D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"1.26.10",</w:t>
      </w:r>
    </w:p>
    <w:p w14:paraId="36ECC48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"https://registry.npmjs.org/sass/-/sass-1.26.10.tgz",</w:t>
      </w:r>
    </w:p>
    <w:p w14:paraId="343C807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"sha512-bzN0uvmzfsTvjz0qwccN1sPm2HxxpNI/Xa+7PlUEMS+nQvbyuEK7Y0qFqxlPHhiNHb1Ze8WQJtU31olMObkAMw==",</w:t>
      </w:r>
    </w:p>
    <w:p w14:paraId="1019B7D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45AD8B3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2DC1AE7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chokidar</w:t>
      </w:r>
      <w:proofErr w:type="spellEnd"/>
      <w:r w:rsidRPr="00130981">
        <w:rPr>
          <w:rFonts w:ascii="Courier New" w:eastAsia="Times New Roman" w:hAnsi="Courier New" w:cs="Courier New"/>
          <w:color w:val="000000"/>
          <w:sz w:val="20"/>
          <w:szCs w:val="20"/>
        </w:rPr>
        <w:t>": "&gt;=2.0.0 &lt;4.0.0"</w:t>
      </w:r>
    </w:p>
    <w:p w14:paraId="7A4EF8F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2B352C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747CB8E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sass</w:t>
      </w:r>
      <w:proofErr w:type="gramEnd"/>
      <w:r w:rsidRPr="00130981">
        <w:rPr>
          <w:rFonts w:ascii="Courier New" w:eastAsia="Times New Roman" w:hAnsi="Courier New" w:cs="Courier New"/>
          <w:color w:val="000000"/>
          <w:sz w:val="20"/>
          <w:szCs w:val="20"/>
        </w:rPr>
        <w:t>-loader": {</w:t>
      </w:r>
    </w:p>
    <w:p w14:paraId="6FCF1AE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"10.0.1",</w:t>
      </w:r>
    </w:p>
    <w:p w14:paraId="774758B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lastRenderedPageBreak/>
        <w:t xml:space="preserve">      "resolved": "https://registry.npmjs.org/sass-loader/-/sass-loader-10.0.1.tgz",</w:t>
      </w:r>
    </w:p>
    <w:p w14:paraId="0722839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"sha512-b2PSldKVTS3JcFPHSrEXh3BeAfR7XknGiGCAO5aHruR3Pf3kqLP3Gb2ypXLglRrAzgZkloNxLZ7GXEGDX0hBUQ==",</w:t>
      </w:r>
    </w:p>
    <w:p w14:paraId="521F63D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19451D9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0B8D33C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klona</w:t>
      </w:r>
      <w:proofErr w:type="spellEnd"/>
      <w:r w:rsidRPr="00130981">
        <w:rPr>
          <w:rFonts w:ascii="Courier New" w:eastAsia="Times New Roman" w:hAnsi="Courier New" w:cs="Courier New"/>
          <w:color w:val="000000"/>
          <w:sz w:val="20"/>
          <w:szCs w:val="20"/>
        </w:rPr>
        <w:t>": "^2.0.3",</w:t>
      </w:r>
    </w:p>
    <w:p w14:paraId="4309024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loader</w:t>
      </w:r>
      <w:proofErr w:type="gramEnd"/>
      <w:r w:rsidRPr="00130981">
        <w:rPr>
          <w:rFonts w:ascii="Courier New" w:eastAsia="Times New Roman" w:hAnsi="Courier New" w:cs="Courier New"/>
          <w:color w:val="000000"/>
          <w:sz w:val="20"/>
          <w:szCs w:val="20"/>
        </w:rPr>
        <w:t>-utils": "^2.0.0",</w:t>
      </w:r>
    </w:p>
    <w:p w14:paraId="4BAA6B7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"neo-async": "^2.6.2",</w:t>
      </w:r>
    </w:p>
    <w:p w14:paraId="63E8804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schema</w:t>
      </w:r>
      <w:proofErr w:type="gramEnd"/>
      <w:r w:rsidRPr="00130981">
        <w:rPr>
          <w:rFonts w:ascii="Courier New" w:eastAsia="Times New Roman" w:hAnsi="Courier New" w:cs="Courier New"/>
          <w:color w:val="000000"/>
          <w:sz w:val="20"/>
          <w:szCs w:val="20"/>
        </w:rPr>
        <w:t>-utils": "^2.7.0",</w:t>
      </w:r>
    </w:p>
    <w:p w14:paraId="698D0BE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semver</w:t>
      </w:r>
      <w:proofErr w:type="spellEnd"/>
      <w:r w:rsidRPr="00130981">
        <w:rPr>
          <w:rFonts w:ascii="Courier New" w:eastAsia="Times New Roman" w:hAnsi="Courier New" w:cs="Courier New"/>
          <w:color w:val="000000"/>
          <w:sz w:val="20"/>
          <w:szCs w:val="20"/>
        </w:rPr>
        <w:t>": "^7.3.2"</w:t>
      </w:r>
    </w:p>
    <w:p w14:paraId="630EE2B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D1CE7C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8F511A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saucelabs</w:t>
      </w:r>
      <w:proofErr w:type="spellEnd"/>
      <w:r w:rsidRPr="00130981">
        <w:rPr>
          <w:rFonts w:ascii="Courier New" w:eastAsia="Times New Roman" w:hAnsi="Courier New" w:cs="Courier New"/>
          <w:color w:val="000000"/>
          <w:sz w:val="20"/>
          <w:szCs w:val="20"/>
        </w:rPr>
        <w:t>": {</w:t>
      </w:r>
    </w:p>
    <w:p w14:paraId="1CB2919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"1.5.0",</w:t>
      </w:r>
    </w:p>
    <w:p w14:paraId="09879BC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t>
      </w:r>
      <w:proofErr w:type="spellStart"/>
      <w:r w:rsidRPr="00130981">
        <w:rPr>
          <w:rFonts w:ascii="Courier New" w:eastAsia="Times New Roman" w:hAnsi="Courier New" w:cs="Courier New"/>
          <w:color w:val="000000"/>
          <w:sz w:val="20"/>
          <w:szCs w:val="20"/>
        </w:rPr>
        <w:t>saucelabs</w:t>
      </w:r>
      <w:proofErr w:type="spellEnd"/>
      <w:r w:rsidRPr="00130981">
        <w:rPr>
          <w:rFonts w:ascii="Courier New" w:eastAsia="Times New Roman" w:hAnsi="Courier New" w:cs="Courier New"/>
          <w:color w:val="000000"/>
          <w:sz w:val="20"/>
          <w:szCs w:val="20"/>
        </w:rPr>
        <w:t>/-/saucelabs-1.5.0.tgz",</w:t>
      </w:r>
    </w:p>
    <w:p w14:paraId="3270FAC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"sha512-jlX3FGdWvYf4Q3LFfFWS1QvPg3IGCGWxIc8QBFdPTbpTJnt/v17FHXYVAn7C8sHf1yUXo2c7yIM0isDryfYtHQ==",</w:t>
      </w:r>
    </w:p>
    <w:p w14:paraId="3351DFC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6702278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58B2A71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https</w:t>
      </w:r>
      <w:proofErr w:type="gramEnd"/>
      <w:r w:rsidRPr="00130981">
        <w:rPr>
          <w:rFonts w:ascii="Courier New" w:eastAsia="Times New Roman" w:hAnsi="Courier New" w:cs="Courier New"/>
          <w:color w:val="000000"/>
          <w:sz w:val="20"/>
          <w:szCs w:val="20"/>
        </w:rPr>
        <w:t>-proxy-agent": "^2.2.1"</w:t>
      </w:r>
    </w:p>
    <w:p w14:paraId="58C17A7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1184284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16093D9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"sax": {</w:t>
      </w:r>
    </w:p>
    <w:p w14:paraId="7B8C02D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"1.2.4",</w:t>
      </w:r>
    </w:p>
    <w:p w14:paraId="45552B0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"https://registry.npmjs.org/sax/-/sax-1.2.4.tgz",</w:t>
      </w:r>
    </w:p>
    <w:p w14:paraId="6F5F6A7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"sha512-NqVDv9TpANUjFm0N8uM5GxL36UgKi9/atZw+x7YFnQ8ckwFGKrl4xX4yWtrey3UJm5nP1kUbnYgLopqWNSRhWw==",</w:t>
      </w:r>
    </w:p>
    <w:p w14:paraId="3A83BA9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6A9ABDD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D71289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schema</w:t>
      </w:r>
      <w:proofErr w:type="gramEnd"/>
      <w:r w:rsidRPr="00130981">
        <w:rPr>
          <w:rFonts w:ascii="Courier New" w:eastAsia="Times New Roman" w:hAnsi="Courier New" w:cs="Courier New"/>
          <w:color w:val="000000"/>
          <w:sz w:val="20"/>
          <w:szCs w:val="20"/>
        </w:rPr>
        <w:t>-utils": {</w:t>
      </w:r>
    </w:p>
    <w:p w14:paraId="092FC42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"2.7.1",</w:t>
      </w:r>
    </w:p>
    <w:p w14:paraId="08852A6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"https://registry.npmjs.org/schema-utils/-/schema-utils-2.7.1.tgz",</w:t>
      </w:r>
    </w:p>
    <w:p w14:paraId="77B9165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"sha512-SHiNtMOUGWBQJwzISiVYKu82GiV4QYGePp3odlY1tuKO7gPtphAT5R/py0fA6xtbgLL/RvtJZnU9b8s0F1q0Xg==",</w:t>
      </w:r>
    </w:p>
    <w:p w14:paraId="129A449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434752E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2244BBF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"@types/</w:t>
      </w:r>
      <w:proofErr w:type="spellStart"/>
      <w:r w:rsidRPr="00130981">
        <w:rPr>
          <w:rFonts w:ascii="Courier New" w:eastAsia="Times New Roman" w:hAnsi="Courier New" w:cs="Courier New"/>
          <w:color w:val="000000"/>
          <w:sz w:val="20"/>
          <w:szCs w:val="20"/>
        </w:rPr>
        <w:t>json</w:t>
      </w:r>
      <w:proofErr w:type="spellEnd"/>
      <w:r w:rsidRPr="00130981">
        <w:rPr>
          <w:rFonts w:ascii="Courier New" w:eastAsia="Times New Roman" w:hAnsi="Courier New" w:cs="Courier New"/>
          <w:color w:val="000000"/>
          <w:sz w:val="20"/>
          <w:szCs w:val="20"/>
        </w:rPr>
        <w:t>-schema": "^7.0.5",</w:t>
      </w:r>
    </w:p>
    <w:p w14:paraId="41EBCE3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ajv</w:t>
      </w:r>
      <w:proofErr w:type="spellEnd"/>
      <w:r w:rsidRPr="00130981">
        <w:rPr>
          <w:rFonts w:ascii="Courier New" w:eastAsia="Times New Roman" w:hAnsi="Courier New" w:cs="Courier New"/>
          <w:color w:val="000000"/>
          <w:sz w:val="20"/>
          <w:szCs w:val="20"/>
        </w:rPr>
        <w:t>": "^6.12.4",</w:t>
      </w:r>
    </w:p>
    <w:p w14:paraId="0E530BD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ajv</w:t>
      </w:r>
      <w:proofErr w:type="spellEnd"/>
      <w:proofErr w:type="gramEnd"/>
      <w:r w:rsidRPr="00130981">
        <w:rPr>
          <w:rFonts w:ascii="Courier New" w:eastAsia="Times New Roman" w:hAnsi="Courier New" w:cs="Courier New"/>
          <w:color w:val="000000"/>
          <w:sz w:val="20"/>
          <w:szCs w:val="20"/>
        </w:rPr>
        <w:t>-keywords": "^3.5.2"</w:t>
      </w:r>
    </w:p>
    <w:p w14:paraId="22FB0F1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147F2EE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E37920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select</w:t>
      </w:r>
      <w:proofErr w:type="gramEnd"/>
      <w:r w:rsidRPr="00130981">
        <w:rPr>
          <w:rFonts w:ascii="Courier New" w:eastAsia="Times New Roman" w:hAnsi="Courier New" w:cs="Courier New"/>
          <w:color w:val="000000"/>
          <w:sz w:val="20"/>
          <w:szCs w:val="20"/>
        </w:rPr>
        <w:t>-hose": {</w:t>
      </w:r>
    </w:p>
    <w:p w14:paraId="64E9501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"2.0.0",</w:t>
      </w:r>
    </w:p>
    <w:p w14:paraId="65B325E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"https://registry.npmjs.org/select-hose/-/select-hose-2.0.0.tgz",</w:t>
      </w:r>
    </w:p>
    <w:p w14:paraId="24C1DFB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"sha512-mEugaLK+YfkijB4fx0e6kImuJdCIt2LxCRcbEYPqRGCs4F2ogyfZU5IAZRdjCP8JPq2AtdNoC/Dux63d9Kiryg==",</w:t>
      </w:r>
    </w:p>
    <w:p w14:paraId="3CAF5BC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2E617A6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CA26ED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selenium</w:t>
      </w:r>
      <w:proofErr w:type="gramEnd"/>
      <w:r w:rsidRPr="00130981">
        <w:rPr>
          <w:rFonts w:ascii="Courier New" w:eastAsia="Times New Roman" w:hAnsi="Courier New" w:cs="Courier New"/>
          <w:color w:val="000000"/>
          <w:sz w:val="20"/>
          <w:szCs w:val="20"/>
        </w:rPr>
        <w:t>-</w:t>
      </w:r>
      <w:proofErr w:type="spellStart"/>
      <w:r w:rsidRPr="00130981">
        <w:rPr>
          <w:rFonts w:ascii="Courier New" w:eastAsia="Times New Roman" w:hAnsi="Courier New" w:cs="Courier New"/>
          <w:color w:val="000000"/>
          <w:sz w:val="20"/>
          <w:szCs w:val="20"/>
        </w:rPr>
        <w:t>webdriver</w:t>
      </w:r>
      <w:proofErr w:type="spellEnd"/>
      <w:r w:rsidRPr="00130981">
        <w:rPr>
          <w:rFonts w:ascii="Courier New" w:eastAsia="Times New Roman" w:hAnsi="Courier New" w:cs="Courier New"/>
          <w:color w:val="000000"/>
          <w:sz w:val="20"/>
          <w:szCs w:val="20"/>
        </w:rPr>
        <w:t>": {</w:t>
      </w:r>
    </w:p>
    <w:p w14:paraId="2E83976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"3.6.0",</w:t>
      </w:r>
    </w:p>
    <w:p w14:paraId="0955491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lastRenderedPageBreak/>
        <w:t xml:space="preserve">      "resolved": "https://registry.npmjs.org/selenium-webdriver/-/selenium-webdriver-3.6.0.tgz",</w:t>
      </w:r>
    </w:p>
    <w:p w14:paraId="27E1503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"sha512-WH7Aldse+2P5bbFBO4Gle/nuQOdVwpHMTL6raL3uuBj/vPG07k6uzt3aiahu352ONBr5xXh0hDlM3LhtXPOC4Q==",</w:t>
      </w:r>
    </w:p>
    <w:p w14:paraId="09D03B6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1483D94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2134349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jszip</w:t>
      </w:r>
      <w:proofErr w:type="spellEnd"/>
      <w:r w:rsidRPr="00130981">
        <w:rPr>
          <w:rFonts w:ascii="Courier New" w:eastAsia="Times New Roman" w:hAnsi="Courier New" w:cs="Courier New"/>
          <w:color w:val="000000"/>
          <w:sz w:val="20"/>
          <w:szCs w:val="20"/>
        </w:rPr>
        <w:t>": "^3.1.3",</w:t>
      </w:r>
    </w:p>
    <w:p w14:paraId="6AD35C7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rimraf</w:t>
      </w:r>
      <w:proofErr w:type="spellEnd"/>
      <w:r w:rsidRPr="00130981">
        <w:rPr>
          <w:rFonts w:ascii="Courier New" w:eastAsia="Times New Roman" w:hAnsi="Courier New" w:cs="Courier New"/>
          <w:color w:val="000000"/>
          <w:sz w:val="20"/>
          <w:szCs w:val="20"/>
        </w:rPr>
        <w:t>": "^2.5.4",</w:t>
      </w:r>
    </w:p>
    <w:p w14:paraId="498F8E4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tmp</w:t>
      </w:r>
      <w:proofErr w:type="spellEnd"/>
      <w:r w:rsidRPr="00130981">
        <w:rPr>
          <w:rFonts w:ascii="Courier New" w:eastAsia="Times New Roman" w:hAnsi="Courier New" w:cs="Courier New"/>
          <w:color w:val="000000"/>
          <w:sz w:val="20"/>
          <w:szCs w:val="20"/>
        </w:rPr>
        <w:t>": "0.0.30",</w:t>
      </w:r>
    </w:p>
    <w:p w14:paraId="23534C6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"xml2js": "^0.4.17"</w:t>
      </w:r>
    </w:p>
    <w:p w14:paraId="4DA623B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79B514B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"dependencies": {</w:t>
      </w:r>
    </w:p>
    <w:p w14:paraId="32E7DC1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rimraf</w:t>
      </w:r>
      <w:proofErr w:type="spellEnd"/>
      <w:r w:rsidRPr="00130981">
        <w:rPr>
          <w:rFonts w:ascii="Courier New" w:eastAsia="Times New Roman" w:hAnsi="Courier New" w:cs="Courier New"/>
          <w:color w:val="000000"/>
          <w:sz w:val="20"/>
          <w:szCs w:val="20"/>
        </w:rPr>
        <w:t>": {</w:t>
      </w:r>
    </w:p>
    <w:p w14:paraId="03F40A4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"2.7.1",</w:t>
      </w:r>
    </w:p>
    <w:p w14:paraId="443BBD3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t>
      </w:r>
      <w:proofErr w:type="spellStart"/>
      <w:r w:rsidRPr="00130981">
        <w:rPr>
          <w:rFonts w:ascii="Courier New" w:eastAsia="Times New Roman" w:hAnsi="Courier New" w:cs="Courier New"/>
          <w:color w:val="000000"/>
          <w:sz w:val="20"/>
          <w:szCs w:val="20"/>
        </w:rPr>
        <w:t>rimraf</w:t>
      </w:r>
      <w:proofErr w:type="spellEnd"/>
      <w:r w:rsidRPr="00130981">
        <w:rPr>
          <w:rFonts w:ascii="Courier New" w:eastAsia="Times New Roman" w:hAnsi="Courier New" w:cs="Courier New"/>
          <w:color w:val="000000"/>
          <w:sz w:val="20"/>
          <w:szCs w:val="20"/>
        </w:rPr>
        <w:t>/-/rimraf-2.7.1.tgz",</w:t>
      </w:r>
    </w:p>
    <w:p w14:paraId="42D66B8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"sha512-uWjbaKIK3T1OSVptzX7Nl6PvQ3qAGtKEtVRjRuazjfL3Bx5eI409VZSqgND+4UNnmzLVdPj9FqFJNPqBZFve4w==",</w:t>
      </w:r>
    </w:p>
    <w:p w14:paraId="36E8DD2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1E78442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06DC88F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"glob": "^7.1.3"</w:t>
      </w:r>
    </w:p>
    <w:p w14:paraId="557ED63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7DED43E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12524CF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tmp</w:t>
      </w:r>
      <w:proofErr w:type="spellEnd"/>
      <w:r w:rsidRPr="00130981">
        <w:rPr>
          <w:rFonts w:ascii="Courier New" w:eastAsia="Times New Roman" w:hAnsi="Courier New" w:cs="Courier New"/>
          <w:color w:val="000000"/>
          <w:sz w:val="20"/>
          <w:szCs w:val="20"/>
        </w:rPr>
        <w:t>": {</w:t>
      </w:r>
    </w:p>
    <w:p w14:paraId="7A601A3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"0.0.30",</w:t>
      </w:r>
    </w:p>
    <w:p w14:paraId="53DA926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t>
      </w:r>
      <w:proofErr w:type="spellStart"/>
      <w:r w:rsidRPr="00130981">
        <w:rPr>
          <w:rFonts w:ascii="Courier New" w:eastAsia="Times New Roman" w:hAnsi="Courier New" w:cs="Courier New"/>
          <w:color w:val="000000"/>
          <w:sz w:val="20"/>
          <w:szCs w:val="20"/>
        </w:rPr>
        <w:t>tmp</w:t>
      </w:r>
      <w:proofErr w:type="spellEnd"/>
      <w:r w:rsidRPr="00130981">
        <w:rPr>
          <w:rFonts w:ascii="Courier New" w:eastAsia="Times New Roman" w:hAnsi="Courier New" w:cs="Courier New"/>
          <w:color w:val="000000"/>
          <w:sz w:val="20"/>
          <w:szCs w:val="20"/>
        </w:rPr>
        <w:t>/-/tmp-0.0.30.tgz",</w:t>
      </w:r>
    </w:p>
    <w:p w14:paraId="0330A03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"sha512-HXdTB7lvMwcb55XFfrTM8CPr/IYREk4hVBFaQ4b/6nInrluSL86hfHm7vu0luYKCfyBZp2trCjpc8caC3vVM3w==",</w:t>
      </w:r>
    </w:p>
    <w:p w14:paraId="7B801DE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7D08D7C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574BC7F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os</w:t>
      </w:r>
      <w:proofErr w:type="gramEnd"/>
      <w:r w:rsidRPr="00130981">
        <w:rPr>
          <w:rFonts w:ascii="Courier New" w:eastAsia="Times New Roman" w:hAnsi="Courier New" w:cs="Courier New"/>
          <w:color w:val="000000"/>
          <w:sz w:val="20"/>
          <w:szCs w:val="20"/>
        </w:rPr>
        <w:t>-tmpdir</w:t>
      </w:r>
      <w:proofErr w:type="spellEnd"/>
      <w:r w:rsidRPr="00130981">
        <w:rPr>
          <w:rFonts w:ascii="Courier New" w:eastAsia="Times New Roman" w:hAnsi="Courier New" w:cs="Courier New"/>
          <w:color w:val="000000"/>
          <w:sz w:val="20"/>
          <w:szCs w:val="20"/>
        </w:rPr>
        <w:t>": "~1.0.1"</w:t>
      </w:r>
    </w:p>
    <w:p w14:paraId="1143F9C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77D1D1A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764103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4CFCCA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12EAEA0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selfsigned</w:t>
      </w:r>
      <w:proofErr w:type="spellEnd"/>
      <w:r w:rsidRPr="00130981">
        <w:rPr>
          <w:rFonts w:ascii="Courier New" w:eastAsia="Times New Roman" w:hAnsi="Courier New" w:cs="Courier New"/>
          <w:color w:val="000000"/>
          <w:sz w:val="20"/>
          <w:szCs w:val="20"/>
        </w:rPr>
        <w:t>": {</w:t>
      </w:r>
    </w:p>
    <w:p w14:paraId="591FD8D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"1.10.14",</w:t>
      </w:r>
    </w:p>
    <w:p w14:paraId="35CE9DF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"https://registry.npmjs.org/selfsigned/-/selfsigned-1.10.14.tgz",</w:t>
      </w:r>
    </w:p>
    <w:p w14:paraId="528E580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"sha512-lkjaiAye+wBZDCBsu5BGi0XiLRxeUlsGod5ZP924CRSEoGuZAw/f7y9RKu28rwTfiHVhdavhB0qH0INV6P1lEA==",</w:t>
      </w:r>
    </w:p>
    <w:p w14:paraId="39D4F6B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3A08A37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7873EAC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node</w:t>
      </w:r>
      <w:proofErr w:type="gramEnd"/>
      <w:r w:rsidRPr="00130981">
        <w:rPr>
          <w:rFonts w:ascii="Courier New" w:eastAsia="Times New Roman" w:hAnsi="Courier New" w:cs="Courier New"/>
          <w:color w:val="000000"/>
          <w:sz w:val="20"/>
          <w:szCs w:val="20"/>
        </w:rPr>
        <w:t>-forge": "^0.10.0"</w:t>
      </w:r>
    </w:p>
    <w:p w14:paraId="12032A1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1E718A3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04CF669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semver</w:t>
      </w:r>
      <w:proofErr w:type="spellEnd"/>
      <w:r w:rsidRPr="00130981">
        <w:rPr>
          <w:rFonts w:ascii="Courier New" w:eastAsia="Times New Roman" w:hAnsi="Courier New" w:cs="Courier New"/>
          <w:color w:val="000000"/>
          <w:sz w:val="20"/>
          <w:szCs w:val="20"/>
        </w:rPr>
        <w:t>": {</w:t>
      </w:r>
    </w:p>
    <w:p w14:paraId="239FCB8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"7.3.2",</w:t>
      </w:r>
    </w:p>
    <w:p w14:paraId="444FF2F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t>
      </w:r>
      <w:proofErr w:type="spellStart"/>
      <w:r w:rsidRPr="00130981">
        <w:rPr>
          <w:rFonts w:ascii="Courier New" w:eastAsia="Times New Roman" w:hAnsi="Courier New" w:cs="Courier New"/>
          <w:color w:val="000000"/>
          <w:sz w:val="20"/>
          <w:szCs w:val="20"/>
        </w:rPr>
        <w:t>semver</w:t>
      </w:r>
      <w:proofErr w:type="spellEnd"/>
      <w:r w:rsidRPr="00130981">
        <w:rPr>
          <w:rFonts w:ascii="Courier New" w:eastAsia="Times New Roman" w:hAnsi="Courier New" w:cs="Courier New"/>
          <w:color w:val="000000"/>
          <w:sz w:val="20"/>
          <w:szCs w:val="20"/>
        </w:rPr>
        <w:t>/-/semver-7.3.2.tgz",</w:t>
      </w:r>
    </w:p>
    <w:p w14:paraId="4A29411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"sha512-OrOb32TeeambH6UrhtShmF7CRDqhL6/5XpPNp2DuRH6+9QLw/orhp72j87v8Qa1ScDkvrrBNpZcDejAirJmfXQ==",</w:t>
      </w:r>
    </w:p>
    <w:p w14:paraId="2BB36BF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1D40F32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5FBD5A5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semver</w:t>
      </w:r>
      <w:proofErr w:type="gramEnd"/>
      <w:r w:rsidRPr="00130981">
        <w:rPr>
          <w:rFonts w:ascii="Courier New" w:eastAsia="Times New Roman" w:hAnsi="Courier New" w:cs="Courier New"/>
          <w:color w:val="000000"/>
          <w:sz w:val="20"/>
          <w:szCs w:val="20"/>
        </w:rPr>
        <w:t>-dsl</w:t>
      </w:r>
      <w:proofErr w:type="spellEnd"/>
      <w:r w:rsidRPr="00130981">
        <w:rPr>
          <w:rFonts w:ascii="Courier New" w:eastAsia="Times New Roman" w:hAnsi="Courier New" w:cs="Courier New"/>
          <w:color w:val="000000"/>
          <w:sz w:val="20"/>
          <w:szCs w:val="20"/>
        </w:rPr>
        <w:t>": {</w:t>
      </w:r>
    </w:p>
    <w:p w14:paraId="7E3F8B6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"1.0.1",</w:t>
      </w:r>
    </w:p>
    <w:p w14:paraId="66D3D96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lastRenderedPageBreak/>
        <w:t xml:space="preserve">      "resolved": "https://registry.npmjs.org/</w:t>
      </w:r>
      <w:proofErr w:type="spellStart"/>
      <w:r w:rsidRPr="00130981">
        <w:rPr>
          <w:rFonts w:ascii="Courier New" w:eastAsia="Times New Roman" w:hAnsi="Courier New" w:cs="Courier New"/>
          <w:color w:val="000000"/>
          <w:sz w:val="20"/>
          <w:szCs w:val="20"/>
        </w:rPr>
        <w:t>semver-dsl</w:t>
      </w:r>
      <w:proofErr w:type="spellEnd"/>
      <w:r w:rsidRPr="00130981">
        <w:rPr>
          <w:rFonts w:ascii="Courier New" w:eastAsia="Times New Roman" w:hAnsi="Courier New" w:cs="Courier New"/>
          <w:color w:val="000000"/>
          <w:sz w:val="20"/>
          <w:szCs w:val="20"/>
        </w:rPr>
        <w:t>/-/semver-dsl-1.0.1.tgz",</w:t>
      </w:r>
    </w:p>
    <w:p w14:paraId="6848A00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"sha512-e8BOaTo007E3dMuQQTnPdalbKTABKNS7UxoBIDnwOqRa+QwMrCPjynB8zAlPF6xlqUfdLPPLIJ13hJNmhtq8Ng==",</w:t>
      </w:r>
    </w:p>
    <w:p w14:paraId="45303BA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666D735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0FEE021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semver</w:t>
      </w:r>
      <w:proofErr w:type="spellEnd"/>
      <w:r w:rsidRPr="00130981">
        <w:rPr>
          <w:rFonts w:ascii="Courier New" w:eastAsia="Times New Roman" w:hAnsi="Courier New" w:cs="Courier New"/>
          <w:color w:val="000000"/>
          <w:sz w:val="20"/>
          <w:szCs w:val="20"/>
        </w:rPr>
        <w:t>": "^5.3.0"</w:t>
      </w:r>
    </w:p>
    <w:p w14:paraId="38D2ABA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05111A1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"dependencies": {</w:t>
      </w:r>
    </w:p>
    <w:p w14:paraId="7C21A83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semver</w:t>
      </w:r>
      <w:proofErr w:type="spellEnd"/>
      <w:r w:rsidRPr="00130981">
        <w:rPr>
          <w:rFonts w:ascii="Courier New" w:eastAsia="Times New Roman" w:hAnsi="Courier New" w:cs="Courier New"/>
          <w:color w:val="000000"/>
          <w:sz w:val="20"/>
          <w:szCs w:val="20"/>
        </w:rPr>
        <w:t>": {</w:t>
      </w:r>
    </w:p>
    <w:p w14:paraId="323EF5A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"5.7.1",</w:t>
      </w:r>
    </w:p>
    <w:p w14:paraId="346235C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t>
      </w:r>
      <w:proofErr w:type="spellStart"/>
      <w:r w:rsidRPr="00130981">
        <w:rPr>
          <w:rFonts w:ascii="Courier New" w:eastAsia="Times New Roman" w:hAnsi="Courier New" w:cs="Courier New"/>
          <w:color w:val="000000"/>
          <w:sz w:val="20"/>
          <w:szCs w:val="20"/>
        </w:rPr>
        <w:t>semver</w:t>
      </w:r>
      <w:proofErr w:type="spellEnd"/>
      <w:r w:rsidRPr="00130981">
        <w:rPr>
          <w:rFonts w:ascii="Courier New" w:eastAsia="Times New Roman" w:hAnsi="Courier New" w:cs="Courier New"/>
          <w:color w:val="000000"/>
          <w:sz w:val="20"/>
          <w:szCs w:val="20"/>
        </w:rPr>
        <w:t>/-/semver-5.7.1.tgz",</w:t>
      </w:r>
    </w:p>
    <w:p w14:paraId="36B5B25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"sha512-sauaDf/PZdVgrLTNYHRtpXa1iRiKcaebiKQ1BJdpQlWH2lCvexQdX55snPFyK7QzpudqbCI0qXFfOasHdyNDGQ==",</w:t>
      </w:r>
    </w:p>
    <w:p w14:paraId="7386888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0B31226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77017E1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0F4F2CC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B764C1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semver</w:t>
      </w:r>
      <w:proofErr w:type="spellEnd"/>
      <w:proofErr w:type="gramEnd"/>
      <w:r w:rsidRPr="00130981">
        <w:rPr>
          <w:rFonts w:ascii="Courier New" w:eastAsia="Times New Roman" w:hAnsi="Courier New" w:cs="Courier New"/>
          <w:color w:val="000000"/>
          <w:sz w:val="20"/>
          <w:szCs w:val="20"/>
        </w:rPr>
        <w:t>-intersect": {</w:t>
      </w:r>
    </w:p>
    <w:p w14:paraId="3451570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"1.4.0",</w:t>
      </w:r>
    </w:p>
    <w:p w14:paraId="2F85B27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"https://registry.npmjs.org/semver-intersect/-/semver-intersect-1.4.0.tgz",</w:t>
      </w:r>
    </w:p>
    <w:p w14:paraId="371D4FA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"sha512-d8fvGg5ycKAq0+I6nfWeCx6ffaWJCsBYU0H2Rq56+/zFePYfT8mXkB3tWBSjR5BerkHNZ5eTPIk1/LBYas35xQ==",</w:t>
      </w:r>
    </w:p>
    <w:p w14:paraId="7A85CF9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7A7A0C2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3732144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semver</w:t>
      </w:r>
      <w:proofErr w:type="spellEnd"/>
      <w:r w:rsidRPr="00130981">
        <w:rPr>
          <w:rFonts w:ascii="Courier New" w:eastAsia="Times New Roman" w:hAnsi="Courier New" w:cs="Courier New"/>
          <w:color w:val="000000"/>
          <w:sz w:val="20"/>
          <w:szCs w:val="20"/>
        </w:rPr>
        <w:t>": "^5.0.0"</w:t>
      </w:r>
    </w:p>
    <w:p w14:paraId="173FEFD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0AE09FA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"dependencies": {</w:t>
      </w:r>
    </w:p>
    <w:p w14:paraId="6659013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semver</w:t>
      </w:r>
      <w:proofErr w:type="spellEnd"/>
      <w:r w:rsidRPr="00130981">
        <w:rPr>
          <w:rFonts w:ascii="Courier New" w:eastAsia="Times New Roman" w:hAnsi="Courier New" w:cs="Courier New"/>
          <w:color w:val="000000"/>
          <w:sz w:val="20"/>
          <w:szCs w:val="20"/>
        </w:rPr>
        <w:t>": {</w:t>
      </w:r>
    </w:p>
    <w:p w14:paraId="7F905C0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"5.7.1",</w:t>
      </w:r>
    </w:p>
    <w:p w14:paraId="6026F8C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t>
      </w:r>
      <w:proofErr w:type="spellStart"/>
      <w:r w:rsidRPr="00130981">
        <w:rPr>
          <w:rFonts w:ascii="Courier New" w:eastAsia="Times New Roman" w:hAnsi="Courier New" w:cs="Courier New"/>
          <w:color w:val="000000"/>
          <w:sz w:val="20"/>
          <w:szCs w:val="20"/>
        </w:rPr>
        <w:t>semver</w:t>
      </w:r>
      <w:proofErr w:type="spellEnd"/>
      <w:r w:rsidRPr="00130981">
        <w:rPr>
          <w:rFonts w:ascii="Courier New" w:eastAsia="Times New Roman" w:hAnsi="Courier New" w:cs="Courier New"/>
          <w:color w:val="000000"/>
          <w:sz w:val="20"/>
          <w:szCs w:val="20"/>
        </w:rPr>
        <w:t>/-/semver-5.7.1.tgz",</w:t>
      </w:r>
    </w:p>
    <w:p w14:paraId="5222660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"sha512-sauaDf/PZdVgrLTNYHRtpXa1iRiKcaebiKQ1BJdpQlWH2lCvexQdX55snPFyK7QzpudqbCI0qXFfOasHdyNDGQ==",</w:t>
      </w:r>
    </w:p>
    <w:p w14:paraId="0CB0C07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73D41EE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2BB2219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BBF74F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2AF83DF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"send": {</w:t>
      </w:r>
    </w:p>
    <w:p w14:paraId="106F0DB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"0.18.0",</w:t>
      </w:r>
    </w:p>
    <w:p w14:paraId="0F6E1A8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"https://registry.npmjs.org/send/-/send-0.18.0.tgz",</w:t>
      </w:r>
    </w:p>
    <w:p w14:paraId="0DFC2F8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"sha512-qqWzuOjSFOuqPjFe4NOsMLafToQQwBSOEpS+FwEt3A2V3vKubTquT3vmLTQpFgMXp8AlFWFuP1qKaJZOtPpVXg==",</w:t>
      </w:r>
    </w:p>
    <w:p w14:paraId="1EB7B49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089701C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242D219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"debug": "2.6.9",</w:t>
      </w:r>
    </w:p>
    <w:p w14:paraId="726E6AF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depd</w:t>
      </w:r>
      <w:proofErr w:type="spellEnd"/>
      <w:r w:rsidRPr="00130981">
        <w:rPr>
          <w:rFonts w:ascii="Courier New" w:eastAsia="Times New Roman" w:hAnsi="Courier New" w:cs="Courier New"/>
          <w:color w:val="000000"/>
          <w:sz w:val="20"/>
          <w:szCs w:val="20"/>
        </w:rPr>
        <w:t>": "2.0.0",</w:t>
      </w:r>
    </w:p>
    <w:p w14:paraId="110A0F5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"destroy": "1.2.0",</w:t>
      </w:r>
    </w:p>
    <w:p w14:paraId="49FAA03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encodeurl</w:t>
      </w:r>
      <w:proofErr w:type="spellEnd"/>
      <w:r w:rsidRPr="00130981">
        <w:rPr>
          <w:rFonts w:ascii="Courier New" w:eastAsia="Times New Roman" w:hAnsi="Courier New" w:cs="Courier New"/>
          <w:color w:val="000000"/>
          <w:sz w:val="20"/>
          <w:szCs w:val="20"/>
        </w:rPr>
        <w:t>": "~1.0.2",</w:t>
      </w:r>
    </w:p>
    <w:p w14:paraId="2EE15F9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escape</w:t>
      </w:r>
      <w:proofErr w:type="gramEnd"/>
      <w:r w:rsidRPr="00130981">
        <w:rPr>
          <w:rFonts w:ascii="Courier New" w:eastAsia="Times New Roman" w:hAnsi="Courier New" w:cs="Courier New"/>
          <w:color w:val="000000"/>
          <w:sz w:val="20"/>
          <w:szCs w:val="20"/>
        </w:rPr>
        <w:t>-html": "~1.0.3",</w:t>
      </w:r>
    </w:p>
    <w:p w14:paraId="171DA04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etag</w:t>
      </w:r>
      <w:proofErr w:type="spellEnd"/>
      <w:r w:rsidRPr="00130981">
        <w:rPr>
          <w:rFonts w:ascii="Courier New" w:eastAsia="Times New Roman" w:hAnsi="Courier New" w:cs="Courier New"/>
          <w:color w:val="000000"/>
          <w:sz w:val="20"/>
          <w:szCs w:val="20"/>
        </w:rPr>
        <w:t>": "~1.8.1",</w:t>
      </w:r>
    </w:p>
    <w:p w14:paraId="669B0EB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"fresh": "0.5.2",</w:t>
      </w:r>
    </w:p>
    <w:p w14:paraId="658FBE5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http</w:t>
      </w:r>
      <w:proofErr w:type="gramEnd"/>
      <w:r w:rsidRPr="00130981">
        <w:rPr>
          <w:rFonts w:ascii="Courier New" w:eastAsia="Times New Roman" w:hAnsi="Courier New" w:cs="Courier New"/>
          <w:color w:val="000000"/>
          <w:sz w:val="20"/>
          <w:szCs w:val="20"/>
        </w:rPr>
        <w:t>-errors": "2.0.0",</w:t>
      </w:r>
    </w:p>
    <w:p w14:paraId="5687181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"mime": "1.6.0",</w:t>
      </w:r>
    </w:p>
    <w:p w14:paraId="17B3A1B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lastRenderedPageBreak/>
        <w:t xml:space="preserve">        "</w:t>
      </w:r>
      <w:proofErr w:type="spellStart"/>
      <w:r w:rsidRPr="00130981">
        <w:rPr>
          <w:rFonts w:ascii="Courier New" w:eastAsia="Times New Roman" w:hAnsi="Courier New" w:cs="Courier New"/>
          <w:color w:val="000000"/>
          <w:sz w:val="20"/>
          <w:szCs w:val="20"/>
        </w:rPr>
        <w:t>ms</w:t>
      </w:r>
      <w:proofErr w:type="spellEnd"/>
      <w:r w:rsidRPr="00130981">
        <w:rPr>
          <w:rFonts w:ascii="Courier New" w:eastAsia="Times New Roman" w:hAnsi="Courier New" w:cs="Courier New"/>
          <w:color w:val="000000"/>
          <w:sz w:val="20"/>
          <w:szCs w:val="20"/>
        </w:rPr>
        <w:t>": "2.1.3",</w:t>
      </w:r>
    </w:p>
    <w:p w14:paraId="6150ADC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on</w:t>
      </w:r>
      <w:proofErr w:type="gramEnd"/>
      <w:r w:rsidRPr="00130981">
        <w:rPr>
          <w:rFonts w:ascii="Courier New" w:eastAsia="Times New Roman" w:hAnsi="Courier New" w:cs="Courier New"/>
          <w:color w:val="000000"/>
          <w:sz w:val="20"/>
          <w:szCs w:val="20"/>
        </w:rPr>
        <w:t>-finished": "2.4.1",</w:t>
      </w:r>
    </w:p>
    <w:p w14:paraId="6F273DC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range</w:t>
      </w:r>
      <w:proofErr w:type="gramEnd"/>
      <w:r w:rsidRPr="00130981">
        <w:rPr>
          <w:rFonts w:ascii="Courier New" w:eastAsia="Times New Roman" w:hAnsi="Courier New" w:cs="Courier New"/>
          <w:color w:val="000000"/>
          <w:sz w:val="20"/>
          <w:szCs w:val="20"/>
        </w:rPr>
        <w:t>-parser": "~1.2.1",</w:t>
      </w:r>
    </w:p>
    <w:p w14:paraId="4F7AB62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"statuses": "2.0.1"</w:t>
      </w:r>
    </w:p>
    <w:p w14:paraId="31AA66C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7136E3F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"dependencies": {</w:t>
      </w:r>
    </w:p>
    <w:p w14:paraId="61D499F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"debug": {</w:t>
      </w:r>
    </w:p>
    <w:p w14:paraId="3422FF0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"2.6.9",</w:t>
      </w:r>
    </w:p>
    <w:p w14:paraId="3D9EA42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"https://registry.npmjs.org/debug/-/debug-2.6.9.tgz",</w:t>
      </w:r>
    </w:p>
    <w:p w14:paraId="0A0B781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"sha512-bC7ElrdJaJnPbAP+1EotYvqZsb3ecl5wi6Bfi6BJTUcNowp6cvspg0jXznRTKDjm/E7AdgFBVeAPVMNcKGsHMA==",</w:t>
      </w:r>
    </w:p>
    <w:p w14:paraId="750B6FC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52CC52E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03953C8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ms</w:t>
      </w:r>
      <w:proofErr w:type="spellEnd"/>
      <w:r w:rsidRPr="00130981">
        <w:rPr>
          <w:rFonts w:ascii="Courier New" w:eastAsia="Times New Roman" w:hAnsi="Courier New" w:cs="Courier New"/>
          <w:color w:val="000000"/>
          <w:sz w:val="20"/>
          <w:szCs w:val="20"/>
        </w:rPr>
        <w:t>": "2.0.0"</w:t>
      </w:r>
    </w:p>
    <w:p w14:paraId="0F3F4A3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0A0E73D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"dependencies": {</w:t>
      </w:r>
    </w:p>
    <w:p w14:paraId="677F263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ms</w:t>
      </w:r>
      <w:proofErr w:type="spellEnd"/>
      <w:r w:rsidRPr="00130981">
        <w:rPr>
          <w:rFonts w:ascii="Courier New" w:eastAsia="Times New Roman" w:hAnsi="Courier New" w:cs="Courier New"/>
          <w:color w:val="000000"/>
          <w:sz w:val="20"/>
          <w:szCs w:val="20"/>
        </w:rPr>
        <w:t>": {</w:t>
      </w:r>
    </w:p>
    <w:p w14:paraId="13E9284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"2.0.0",</w:t>
      </w:r>
    </w:p>
    <w:p w14:paraId="72BA022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t>
      </w:r>
      <w:proofErr w:type="spellStart"/>
      <w:r w:rsidRPr="00130981">
        <w:rPr>
          <w:rFonts w:ascii="Courier New" w:eastAsia="Times New Roman" w:hAnsi="Courier New" w:cs="Courier New"/>
          <w:color w:val="000000"/>
          <w:sz w:val="20"/>
          <w:szCs w:val="20"/>
        </w:rPr>
        <w:t>ms</w:t>
      </w:r>
      <w:proofErr w:type="spellEnd"/>
      <w:r w:rsidRPr="00130981">
        <w:rPr>
          <w:rFonts w:ascii="Courier New" w:eastAsia="Times New Roman" w:hAnsi="Courier New" w:cs="Courier New"/>
          <w:color w:val="000000"/>
          <w:sz w:val="20"/>
          <w:szCs w:val="20"/>
        </w:rPr>
        <w:t>/-/ms-2.0.0.tgz",</w:t>
      </w:r>
    </w:p>
    <w:p w14:paraId="64F1896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"sha512-Tpp60P6IUJDTuOq/5Z8cdskzJujfwqfOTkrwIwj7IRISpnkJnT6SyJ4PCPnGMoFjC9ddhal5KVIYtAt97ix05A==",</w:t>
      </w:r>
    </w:p>
    <w:p w14:paraId="213027C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4F72D97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040D210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06B8632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AC1B58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ms</w:t>
      </w:r>
      <w:proofErr w:type="spellEnd"/>
      <w:r w:rsidRPr="00130981">
        <w:rPr>
          <w:rFonts w:ascii="Courier New" w:eastAsia="Times New Roman" w:hAnsi="Courier New" w:cs="Courier New"/>
          <w:color w:val="000000"/>
          <w:sz w:val="20"/>
          <w:szCs w:val="20"/>
        </w:rPr>
        <w:t>": {</w:t>
      </w:r>
    </w:p>
    <w:p w14:paraId="245EB3E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"2.1.3",</w:t>
      </w:r>
    </w:p>
    <w:p w14:paraId="6028319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t>
      </w:r>
      <w:proofErr w:type="spellStart"/>
      <w:r w:rsidRPr="00130981">
        <w:rPr>
          <w:rFonts w:ascii="Courier New" w:eastAsia="Times New Roman" w:hAnsi="Courier New" w:cs="Courier New"/>
          <w:color w:val="000000"/>
          <w:sz w:val="20"/>
          <w:szCs w:val="20"/>
        </w:rPr>
        <w:t>ms</w:t>
      </w:r>
      <w:proofErr w:type="spellEnd"/>
      <w:r w:rsidRPr="00130981">
        <w:rPr>
          <w:rFonts w:ascii="Courier New" w:eastAsia="Times New Roman" w:hAnsi="Courier New" w:cs="Courier New"/>
          <w:color w:val="000000"/>
          <w:sz w:val="20"/>
          <w:szCs w:val="20"/>
        </w:rPr>
        <w:t>/-/ms-2.1.3.tgz",</w:t>
      </w:r>
    </w:p>
    <w:p w14:paraId="0102EF5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"sha512-6FlzubTLZG3J2a/NVCAleEhjzq5oxgHyaCU9yYXvcLsvoVaHJq/s5xXI6/XXP6tz7R9xAOtHnSO/tXtF3WRTlA==",</w:t>
      </w:r>
    </w:p>
    <w:p w14:paraId="68A541C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26DA948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2A815E7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012613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1C27336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serialize</w:t>
      </w:r>
      <w:proofErr w:type="gramEnd"/>
      <w:r w:rsidRPr="00130981">
        <w:rPr>
          <w:rFonts w:ascii="Courier New" w:eastAsia="Times New Roman" w:hAnsi="Courier New" w:cs="Courier New"/>
          <w:color w:val="000000"/>
          <w:sz w:val="20"/>
          <w:szCs w:val="20"/>
        </w:rPr>
        <w:t>-</w:t>
      </w:r>
      <w:proofErr w:type="spellStart"/>
      <w:r w:rsidRPr="00130981">
        <w:rPr>
          <w:rFonts w:ascii="Courier New" w:eastAsia="Times New Roman" w:hAnsi="Courier New" w:cs="Courier New"/>
          <w:color w:val="000000"/>
          <w:sz w:val="20"/>
          <w:szCs w:val="20"/>
        </w:rPr>
        <w:t>javascript</w:t>
      </w:r>
      <w:proofErr w:type="spellEnd"/>
      <w:r w:rsidRPr="00130981">
        <w:rPr>
          <w:rFonts w:ascii="Courier New" w:eastAsia="Times New Roman" w:hAnsi="Courier New" w:cs="Courier New"/>
          <w:color w:val="000000"/>
          <w:sz w:val="20"/>
          <w:szCs w:val="20"/>
        </w:rPr>
        <w:t>": {</w:t>
      </w:r>
    </w:p>
    <w:p w14:paraId="26EAA18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"4.0.0",</w:t>
      </w:r>
    </w:p>
    <w:p w14:paraId="1244502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"https://registry.npmjs.org/serialize-javascript/-/serialize-javascript-4.0.0.tgz",</w:t>
      </w:r>
    </w:p>
    <w:p w14:paraId="61C2B46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"sha512-GaNA54380uFefWghODBWEGisLZFj00nS5ACs6yHa9nLqlLpVLO8ChDGeKRjZnV4Nh4n0Qi7nhYZD/9fCPzEqkw==",</w:t>
      </w:r>
    </w:p>
    <w:p w14:paraId="059029B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069D17D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53A85C1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randombytes</w:t>
      </w:r>
      <w:proofErr w:type="spellEnd"/>
      <w:r w:rsidRPr="00130981">
        <w:rPr>
          <w:rFonts w:ascii="Courier New" w:eastAsia="Times New Roman" w:hAnsi="Courier New" w:cs="Courier New"/>
          <w:color w:val="000000"/>
          <w:sz w:val="20"/>
          <w:szCs w:val="20"/>
        </w:rPr>
        <w:t>": "^2.1.0"</w:t>
      </w:r>
    </w:p>
    <w:p w14:paraId="7CE18EA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742BAF7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AF7EEB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serve</w:t>
      </w:r>
      <w:proofErr w:type="gramEnd"/>
      <w:r w:rsidRPr="00130981">
        <w:rPr>
          <w:rFonts w:ascii="Courier New" w:eastAsia="Times New Roman" w:hAnsi="Courier New" w:cs="Courier New"/>
          <w:color w:val="000000"/>
          <w:sz w:val="20"/>
          <w:szCs w:val="20"/>
        </w:rPr>
        <w:t>-index": {</w:t>
      </w:r>
    </w:p>
    <w:p w14:paraId="248D545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"1.9.1",</w:t>
      </w:r>
    </w:p>
    <w:p w14:paraId="5CE89AF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"https://registry.npmjs.org/serve-index/-/serve-index-1.9.1.tgz",</w:t>
      </w:r>
    </w:p>
    <w:p w14:paraId="628DD30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"sha512-pXHfKNP4qujrtteMrSBb0rc8HJ9Ms/GrXwcUtUtD5s4ewDJI8bT3Cz2zTVRMKtri49pLx2e0Ya8ziP5Ya2pZZw==",</w:t>
      </w:r>
    </w:p>
    <w:p w14:paraId="75E51FC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7200577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1228C2D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"accepts": "~1.3.4",</w:t>
      </w:r>
    </w:p>
    <w:p w14:paraId="40C815D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lastRenderedPageBreak/>
        <w:t xml:space="preserve">        "batch": "0.6.1",</w:t>
      </w:r>
    </w:p>
    <w:p w14:paraId="56F9A6A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"debug": "2.6.9",</w:t>
      </w:r>
    </w:p>
    <w:p w14:paraId="427A2EB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escape</w:t>
      </w:r>
      <w:proofErr w:type="gramEnd"/>
      <w:r w:rsidRPr="00130981">
        <w:rPr>
          <w:rFonts w:ascii="Courier New" w:eastAsia="Times New Roman" w:hAnsi="Courier New" w:cs="Courier New"/>
          <w:color w:val="000000"/>
          <w:sz w:val="20"/>
          <w:szCs w:val="20"/>
        </w:rPr>
        <w:t>-html": "~1.0.3",</w:t>
      </w:r>
    </w:p>
    <w:p w14:paraId="645E7C6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http</w:t>
      </w:r>
      <w:proofErr w:type="gramEnd"/>
      <w:r w:rsidRPr="00130981">
        <w:rPr>
          <w:rFonts w:ascii="Courier New" w:eastAsia="Times New Roman" w:hAnsi="Courier New" w:cs="Courier New"/>
          <w:color w:val="000000"/>
          <w:sz w:val="20"/>
          <w:szCs w:val="20"/>
        </w:rPr>
        <w:t>-errors": "~1.6.2",</w:t>
      </w:r>
    </w:p>
    <w:p w14:paraId="17D7E43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mime</w:t>
      </w:r>
      <w:proofErr w:type="gramEnd"/>
      <w:r w:rsidRPr="00130981">
        <w:rPr>
          <w:rFonts w:ascii="Courier New" w:eastAsia="Times New Roman" w:hAnsi="Courier New" w:cs="Courier New"/>
          <w:color w:val="000000"/>
          <w:sz w:val="20"/>
          <w:szCs w:val="20"/>
        </w:rPr>
        <w:t>-types": "~2.1.17",</w:t>
      </w:r>
    </w:p>
    <w:p w14:paraId="505B1FE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parseurl</w:t>
      </w:r>
      <w:proofErr w:type="spellEnd"/>
      <w:r w:rsidRPr="00130981">
        <w:rPr>
          <w:rFonts w:ascii="Courier New" w:eastAsia="Times New Roman" w:hAnsi="Courier New" w:cs="Courier New"/>
          <w:color w:val="000000"/>
          <w:sz w:val="20"/>
          <w:szCs w:val="20"/>
        </w:rPr>
        <w:t>": "~1.3.2"</w:t>
      </w:r>
    </w:p>
    <w:p w14:paraId="52E36F1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7A2938C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"dependencies": {</w:t>
      </w:r>
    </w:p>
    <w:p w14:paraId="1A73A3A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"debug": {</w:t>
      </w:r>
    </w:p>
    <w:p w14:paraId="615904A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"2.6.9",</w:t>
      </w:r>
    </w:p>
    <w:p w14:paraId="2F15024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"https://registry.npmjs.org/debug/-/debug-2.6.9.tgz",</w:t>
      </w:r>
    </w:p>
    <w:p w14:paraId="5404C4F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"sha512-bC7ElrdJaJnPbAP+1EotYvqZsb3ecl5wi6Bfi6BJTUcNowp6cvspg0jXznRTKDjm/E7AdgFBVeAPVMNcKGsHMA==",</w:t>
      </w:r>
    </w:p>
    <w:p w14:paraId="5606196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4308F85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4A2C8B8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ms</w:t>
      </w:r>
      <w:proofErr w:type="spellEnd"/>
      <w:r w:rsidRPr="00130981">
        <w:rPr>
          <w:rFonts w:ascii="Courier New" w:eastAsia="Times New Roman" w:hAnsi="Courier New" w:cs="Courier New"/>
          <w:color w:val="000000"/>
          <w:sz w:val="20"/>
          <w:szCs w:val="20"/>
        </w:rPr>
        <w:t>": "2.0.0"</w:t>
      </w:r>
    </w:p>
    <w:p w14:paraId="29F1BD6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39FB8F2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02AEAAC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depd</w:t>
      </w:r>
      <w:proofErr w:type="spellEnd"/>
      <w:r w:rsidRPr="00130981">
        <w:rPr>
          <w:rFonts w:ascii="Courier New" w:eastAsia="Times New Roman" w:hAnsi="Courier New" w:cs="Courier New"/>
          <w:color w:val="000000"/>
          <w:sz w:val="20"/>
          <w:szCs w:val="20"/>
        </w:rPr>
        <w:t>": {</w:t>
      </w:r>
    </w:p>
    <w:p w14:paraId="01D93F5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"1.1.2",</w:t>
      </w:r>
    </w:p>
    <w:p w14:paraId="06600AA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t>
      </w:r>
      <w:proofErr w:type="spellStart"/>
      <w:r w:rsidRPr="00130981">
        <w:rPr>
          <w:rFonts w:ascii="Courier New" w:eastAsia="Times New Roman" w:hAnsi="Courier New" w:cs="Courier New"/>
          <w:color w:val="000000"/>
          <w:sz w:val="20"/>
          <w:szCs w:val="20"/>
        </w:rPr>
        <w:t>depd</w:t>
      </w:r>
      <w:proofErr w:type="spellEnd"/>
      <w:r w:rsidRPr="00130981">
        <w:rPr>
          <w:rFonts w:ascii="Courier New" w:eastAsia="Times New Roman" w:hAnsi="Courier New" w:cs="Courier New"/>
          <w:color w:val="000000"/>
          <w:sz w:val="20"/>
          <w:szCs w:val="20"/>
        </w:rPr>
        <w:t>/-/depd-1.1.2.tgz",</w:t>
      </w:r>
    </w:p>
    <w:p w14:paraId="2D84B66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"sha512-7emPTl6Dpo6JRXOXjLRxck+FlLRX5847cLKEn00PLAgc3g2hTZZgr+e4c2v6QpSmLeFP3n5yUo7ft6avBK/5jQ==",</w:t>
      </w:r>
    </w:p>
    <w:p w14:paraId="5756393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21DCDA2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30AA58D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http</w:t>
      </w:r>
      <w:proofErr w:type="gramEnd"/>
      <w:r w:rsidRPr="00130981">
        <w:rPr>
          <w:rFonts w:ascii="Courier New" w:eastAsia="Times New Roman" w:hAnsi="Courier New" w:cs="Courier New"/>
          <w:color w:val="000000"/>
          <w:sz w:val="20"/>
          <w:szCs w:val="20"/>
        </w:rPr>
        <w:t>-errors": {</w:t>
      </w:r>
    </w:p>
    <w:p w14:paraId="121E48C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"1.6.3",</w:t>
      </w:r>
    </w:p>
    <w:p w14:paraId="2EDAE7F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"https://registry.npmjs.org/http-errors/-/http-errors-1.6.3.tgz",</w:t>
      </w:r>
    </w:p>
    <w:p w14:paraId="1F02ABC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"sha512-lks+lVC8dgGyh97jxvxeYTWQFvh4uw4yC12gVl63Cg30sjPX4wuGcdkICVXDAESr6OJGjqGA8Iz5mkeN6zlD7A==",</w:t>
      </w:r>
    </w:p>
    <w:p w14:paraId="4483D29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1032F60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0E141D3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depd</w:t>
      </w:r>
      <w:proofErr w:type="spellEnd"/>
      <w:r w:rsidRPr="00130981">
        <w:rPr>
          <w:rFonts w:ascii="Courier New" w:eastAsia="Times New Roman" w:hAnsi="Courier New" w:cs="Courier New"/>
          <w:color w:val="000000"/>
          <w:sz w:val="20"/>
          <w:szCs w:val="20"/>
        </w:rPr>
        <w:t>": "~1.1.2",</w:t>
      </w:r>
    </w:p>
    <w:p w14:paraId="34B292B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"inherits": "2.0.3",</w:t>
      </w:r>
    </w:p>
    <w:p w14:paraId="41B2487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setprototypeof</w:t>
      </w:r>
      <w:proofErr w:type="spellEnd"/>
      <w:r w:rsidRPr="00130981">
        <w:rPr>
          <w:rFonts w:ascii="Courier New" w:eastAsia="Times New Roman" w:hAnsi="Courier New" w:cs="Courier New"/>
          <w:color w:val="000000"/>
          <w:sz w:val="20"/>
          <w:szCs w:val="20"/>
        </w:rPr>
        <w:t>": "1.1.0",</w:t>
      </w:r>
    </w:p>
    <w:p w14:paraId="6F9412D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"statuses": "&gt;= 1.4.0 &lt; 2"</w:t>
      </w:r>
    </w:p>
    <w:p w14:paraId="1EA2BE3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468C34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2217B56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"inherits": {</w:t>
      </w:r>
    </w:p>
    <w:p w14:paraId="02974F5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"2.0.3",</w:t>
      </w:r>
    </w:p>
    <w:p w14:paraId="01CBA06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"https://registry.npmjs.org/inherits/-/inherits-2.0.3.tgz",</w:t>
      </w:r>
    </w:p>
    <w:p w14:paraId="7BD5B3E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"sha512-x00IRNXNy63jwGkJmzPigoySHbaqpNuzKbBOmzK+g2OdZpQ9w+sxCN+VSB3ja7IAge2OP2qpfxTjeNcyjmW1uw==",</w:t>
      </w:r>
    </w:p>
    <w:p w14:paraId="5062F0D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7EBE312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170CF8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ms</w:t>
      </w:r>
      <w:proofErr w:type="spellEnd"/>
      <w:r w:rsidRPr="00130981">
        <w:rPr>
          <w:rFonts w:ascii="Courier New" w:eastAsia="Times New Roman" w:hAnsi="Courier New" w:cs="Courier New"/>
          <w:color w:val="000000"/>
          <w:sz w:val="20"/>
          <w:szCs w:val="20"/>
        </w:rPr>
        <w:t>": {</w:t>
      </w:r>
    </w:p>
    <w:p w14:paraId="3FD7568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"2.0.0",</w:t>
      </w:r>
    </w:p>
    <w:p w14:paraId="431F27A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t>
      </w:r>
      <w:proofErr w:type="spellStart"/>
      <w:r w:rsidRPr="00130981">
        <w:rPr>
          <w:rFonts w:ascii="Courier New" w:eastAsia="Times New Roman" w:hAnsi="Courier New" w:cs="Courier New"/>
          <w:color w:val="000000"/>
          <w:sz w:val="20"/>
          <w:szCs w:val="20"/>
        </w:rPr>
        <w:t>ms</w:t>
      </w:r>
      <w:proofErr w:type="spellEnd"/>
      <w:r w:rsidRPr="00130981">
        <w:rPr>
          <w:rFonts w:ascii="Courier New" w:eastAsia="Times New Roman" w:hAnsi="Courier New" w:cs="Courier New"/>
          <w:color w:val="000000"/>
          <w:sz w:val="20"/>
          <w:szCs w:val="20"/>
        </w:rPr>
        <w:t>/-/ms-2.0.0.tgz",</w:t>
      </w:r>
    </w:p>
    <w:p w14:paraId="1D40E46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"sha512-Tpp60P6IUJDTuOq/5Z8cdskzJujfwqfOTkrwIwj7IRISpnkJnT6SyJ4PCPnGMoFjC9ddhal5KVIYtAt97ix05A==",</w:t>
      </w:r>
    </w:p>
    <w:p w14:paraId="5D86CF6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17CFA50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13FA7B4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lastRenderedPageBreak/>
        <w:t xml:space="preserve">        "</w:t>
      </w:r>
      <w:proofErr w:type="spellStart"/>
      <w:r w:rsidRPr="00130981">
        <w:rPr>
          <w:rFonts w:ascii="Courier New" w:eastAsia="Times New Roman" w:hAnsi="Courier New" w:cs="Courier New"/>
          <w:color w:val="000000"/>
          <w:sz w:val="20"/>
          <w:szCs w:val="20"/>
        </w:rPr>
        <w:t>setprototypeof</w:t>
      </w:r>
      <w:proofErr w:type="spellEnd"/>
      <w:r w:rsidRPr="00130981">
        <w:rPr>
          <w:rFonts w:ascii="Courier New" w:eastAsia="Times New Roman" w:hAnsi="Courier New" w:cs="Courier New"/>
          <w:color w:val="000000"/>
          <w:sz w:val="20"/>
          <w:szCs w:val="20"/>
        </w:rPr>
        <w:t>": {</w:t>
      </w:r>
    </w:p>
    <w:p w14:paraId="0B58DB3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"1.1.0",</w:t>
      </w:r>
    </w:p>
    <w:p w14:paraId="6ADEA73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"https://registry.npmjs.org/setprototypeof/-/setprototypeof-1.1.0.tgz",</w:t>
      </w:r>
    </w:p>
    <w:p w14:paraId="7AC0F75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"sha512-BvE/TwpZX4FXExxOxZyRGQQv651MSwmWKZGqvmPcRIjDqWub67kTKuIMx43cZZrS/cBBzwBcNDWoFxt2XEFIpQ==",</w:t>
      </w:r>
    </w:p>
    <w:p w14:paraId="57DCA34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4670FEA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77E67CB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"statuses": {</w:t>
      </w:r>
    </w:p>
    <w:p w14:paraId="604CA60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"1.5.0",</w:t>
      </w:r>
    </w:p>
    <w:p w14:paraId="778ADB2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"https://registry.npmjs.org/statuses/-/statuses-1.5.0.tgz",</w:t>
      </w:r>
    </w:p>
    <w:p w14:paraId="2507056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"sha512-OpZ3zP+jT1PI7I8nemJX4AKmAX070ZkYPVWV/AaKTJl+tXCTGyVdC1a4SL8RUQYEwk/f34ZX8UTykN68FwrqAA==",</w:t>
      </w:r>
    </w:p>
    <w:p w14:paraId="1966C87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172434E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30D341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0C94317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2C3A9DA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serve</w:t>
      </w:r>
      <w:proofErr w:type="gramEnd"/>
      <w:r w:rsidRPr="00130981">
        <w:rPr>
          <w:rFonts w:ascii="Courier New" w:eastAsia="Times New Roman" w:hAnsi="Courier New" w:cs="Courier New"/>
          <w:color w:val="000000"/>
          <w:sz w:val="20"/>
          <w:szCs w:val="20"/>
        </w:rPr>
        <w:t>-static": {</w:t>
      </w:r>
    </w:p>
    <w:p w14:paraId="5FBE564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"1.15.0",</w:t>
      </w:r>
    </w:p>
    <w:p w14:paraId="2400900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"https://registry.npmjs.org/serve-static/-/serve-static-1.15.0.tgz",</w:t>
      </w:r>
    </w:p>
    <w:p w14:paraId="44A212C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"sha512-XGuRDNjXUijsUL0vl6nSD7cwURuzEgglbOaFuZM9g3kwDXOWVTck0jLzjPzGD+TazWbboZYu52/9/XPdUgne9g==",</w:t>
      </w:r>
    </w:p>
    <w:p w14:paraId="18B7BCB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5BCF1FC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34020B3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encodeurl</w:t>
      </w:r>
      <w:proofErr w:type="spellEnd"/>
      <w:r w:rsidRPr="00130981">
        <w:rPr>
          <w:rFonts w:ascii="Courier New" w:eastAsia="Times New Roman" w:hAnsi="Courier New" w:cs="Courier New"/>
          <w:color w:val="000000"/>
          <w:sz w:val="20"/>
          <w:szCs w:val="20"/>
        </w:rPr>
        <w:t>": "~1.0.2",</w:t>
      </w:r>
    </w:p>
    <w:p w14:paraId="4D74866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escape</w:t>
      </w:r>
      <w:proofErr w:type="gramEnd"/>
      <w:r w:rsidRPr="00130981">
        <w:rPr>
          <w:rFonts w:ascii="Courier New" w:eastAsia="Times New Roman" w:hAnsi="Courier New" w:cs="Courier New"/>
          <w:color w:val="000000"/>
          <w:sz w:val="20"/>
          <w:szCs w:val="20"/>
        </w:rPr>
        <w:t>-html": "~1.0.3",</w:t>
      </w:r>
    </w:p>
    <w:p w14:paraId="0A56212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parseurl</w:t>
      </w:r>
      <w:proofErr w:type="spellEnd"/>
      <w:r w:rsidRPr="00130981">
        <w:rPr>
          <w:rFonts w:ascii="Courier New" w:eastAsia="Times New Roman" w:hAnsi="Courier New" w:cs="Courier New"/>
          <w:color w:val="000000"/>
          <w:sz w:val="20"/>
          <w:szCs w:val="20"/>
        </w:rPr>
        <w:t>": "~1.3.3",</w:t>
      </w:r>
    </w:p>
    <w:p w14:paraId="25436E7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"send": "0.18.</w:t>
      </w:r>
      <w:proofErr w:type="gramStart"/>
      <w:r w:rsidRPr="00130981">
        <w:rPr>
          <w:rFonts w:ascii="Courier New" w:eastAsia="Times New Roman" w:hAnsi="Courier New" w:cs="Courier New"/>
          <w:color w:val="000000"/>
          <w:sz w:val="20"/>
          <w:szCs w:val="20"/>
        </w:rPr>
        <w:t>0"</w:t>
      </w:r>
      <w:proofErr w:type="gramEnd"/>
    </w:p>
    <w:p w14:paraId="26F106F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07A5461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A7EACB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set</w:t>
      </w:r>
      <w:proofErr w:type="gramEnd"/>
      <w:r w:rsidRPr="00130981">
        <w:rPr>
          <w:rFonts w:ascii="Courier New" w:eastAsia="Times New Roman" w:hAnsi="Courier New" w:cs="Courier New"/>
          <w:color w:val="000000"/>
          <w:sz w:val="20"/>
          <w:szCs w:val="20"/>
        </w:rPr>
        <w:t>-blocking": {</w:t>
      </w:r>
    </w:p>
    <w:p w14:paraId="18B4791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"2.0.0",</w:t>
      </w:r>
    </w:p>
    <w:p w14:paraId="5E9733D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"https://registry.npmjs.org/set-blocking/-/set-blocking-2.0.0.tgz",</w:t>
      </w:r>
    </w:p>
    <w:p w14:paraId="69AB8A1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"sha512-KiKBS8AnWGEyLzofFfmvKwpdPzqiy16LvQfK3yv/fVH7Bj13/wl3JSR1J+rfgRE9q7xUJK4qvgS8raSOeLUehw==",</w:t>
      </w:r>
    </w:p>
    <w:p w14:paraId="74DD011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5D80022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12DEBB7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set</w:t>
      </w:r>
      <w:proofErr w:type="gramEnd"/>
      <w:r w:rsidRPr="00130981">
        <w:rPr>
          <w:rFonts w:ascii="Courier New" w:eastAsia="Times New Roman" w:hAnsi="Courier New" w:cs="Courier New"/>
          <w:color w:val="000000"/>
          <w:sz w:val="20"/>
          <w:szCs w:val="20"/>
        </w:rPr>
        <w:t>-value": {</w:t>
      </w:r>
    </w:p>
    <w:p w14:paraId="05CB0B1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"2.0.1",</w:t>
      </w:r>
    </w:p>
    <w:p w14:paraId="59754E0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"https://registry.npmjs.org/set-value/-/set-value-2.0.1.tgz",</w:t>
      </w:r>
    </w:p>
    <w:p w14:paraId="043FC9E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"sha512-JxHc1weCN68wRY0fhCoXpyK55m/XPHafOmK4UWD7m2CI14GMcFypt4w/0+NV5f/ZMby2F6S2wwA7fgynh9gWSw==",</w:t>
      </w:r>
    </w:p>
    <w:p w14:paraId="1E3238F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07C0AB4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0577C88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extend</w:t>
      </w:r>
      <w:proofErr w:type="gramEnd"/>
      <w:r w:rsidRPr="00130981">
        <w:rPr>
          <w:rFonts w:ascii="Courier New" w:eastAsia="Times New Roman" w:hAnsi="Courier New" w:cs="Courier New"/>
          <w:color w:val="000000"/>
          <w:sz w:val="20"/>
          <w:szCs w:val="20"/>
        </w:rPr>
        <w:t>-shallow": "^2.0.1",</w:t>
      </w:r>
    </w:p>
    <w:p w14:paraId="5F5538B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is</w:t>
      </w:r>
      <w:proofErr w:type="gramEnd"/>
      <w:r w:rsidRPr="00130981">
        <w:rPr>
          <w:rFonts w:ascii="Courier New" w:eastAsia="Times New Roman" w:hAnsi="Courier New" w:cs="Courier New"/>
          <w:color w:val="000000"/>
          <w:sz w:val="20"/>
          <w:szCs w:val="20"/>
        </w:rPr>
        <w:t>-extendable": "^0.1.1",</w:t>
      </w:r>
    </w:p>
    <w:p w14:paraId="636E85F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is</w:t>
      </w:r>
      <w:proofErr w:type="gramEnd"/>
      <w:r w:rsidRPr="00130981">
        <w:rPr>
          <w:rFonts w:ascii="Courier New" w:eastAsia="Times New Roman" w:hAnsi="Courier New" w:cs="Courier New"/>
          <w:color w:val="000000"/>
          <w:sz w:val="20"/>
          <w:szCs w:val="20"/>
        </w:rPr>
        <w:t>-plain-object": "^2.0.3",</w:t>
      </w:r>
    </w:p>
    <w:p w14:paraId="2217719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split</w:t>
      </w:r>
      <w:proofErr w:type="gramEnd"/>
      <w:r w:rsidRPr="00130981">
        <w:rPr>
          <w:rFonts w:ascii="Courier New" w:eastAsia="Times New Roman" w:hAnsi="Courier New" w:cs="Courier New"/>
          <w:color w:val="000000"/>
          <w:sz w:val="20"/>
          <w:szCs w:val="20"/>
        </w:rPr>
        <w:t>-string": "^3.0.1"</w:t>
      </w:r>
    </w:p>
    <w:p w14:paraId="786D5B2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1650162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"dependencies": {</w:t>
      </w:r>
    </w:p>
    <w:p w14:paraId="196ECE9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lastRenderedPageBreak/>
        <w:t xml:space="preserve">        "</w:t>
      </w:r>
      <w:proofErr w:type="gramStart"/>
      <w:r w:rsidRPr="00130981">
        <w:rPr>
          <w:rFonts w:ascii="Courier New" w:eastAsia="Times New Roman" w:hAnsi="Courier New" w:cs="Courier New"/>
          <w:color w:val="000000"/>
          <w:sz w:val="20"/>
          <w:szCs w:val="20"/>
        </w:rPr>
        <w:t>extend</w:t>
      </w:r>
      <w:proofErr w:type="gramEnd"/>
      <w:r w:rsidRPr="00130981">
        <w:rPr>
          <w:rFonts w:ascii="Courier New" w:eastAsia="Times New Roman" w:hAnsi="Courier New" w:cs="Courier New"/>
          <w:color w:val="000000"/>
          <w:sz w:val="20"/>
          <w:szCs w:val="20"/>
        </w:rPr>
        <w:t>-shallow": {</w:t>
      </w:r>
    </w:p>
    <w:p w14:paraId="4AF7D9A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"2.0.1",</w:t>
      </w:r>
    </w:p>
    <w:p w14:paraId="2164FBD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"https://registry.npmjs.org/extend-shallow/-/extend-shallow-2.0.1.tgz",</w:t>
      </w:r>
    </w:p>
    <w:p w14:paraId="3A1E0E5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"sha512-zCnTtlxNoAiDc3gqY2aYAWFx7XWWiasuF2K8Me5WbN8otHKTUKBwjPtNpRs/rbUZm7KxWAaNj7P1a/p52GbVug==",</w:t>
      </w:r>
    </w:p>
    <w:p w14:paraId="2E1A0CE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386D00A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48C0177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is</w:t>
      </w:r>
      <w:proofErr w:type="gramEnd"/>
      <w:r w:rsidRPr="00130981">
        <w:rPr>
          <w:rFonts w:ascii="Courier New" w:eastAsia="Times New Roman" w:hAnsi="Courier New" w:cs="Courier New"/>
          <w:color w:val="000000"/>
          <w:sz w:val="20"/>
          <w:szCs w:val="20"/>
        </w:rPr>
        <w:t>-extendable": "^0.1.0"</w:t>
      </w:r>
    </w:p>
    <w:p w14:paraId="0C50D43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13E9633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7B8F579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5213C2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270DE32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setimmediate</w:t>
      </w:r>
      <w:proofErr w:type="spellEnd"/>
      <w:r w:rsidRPr="00130981">
        <w:rPr>
          <w:rFonts w:ascii="Courier New" w:eastAsia="Times New Roman" w:hAnsi="Courier New" w:cs="Courier New"/>
          <w:color w:val="000000"/>
          <w:sz w:val="20"/>
          <w:szCs w:val="20"/>
        </w:rPr>
        <w:t>": {</w:t>
      </w:r>
    </w:p>
    <w:p w14:paraId="5AD075C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"1.0.5",</w:t>
      </w:r>
    </w:p>
    <w:p w14:paraId="0A445ED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"https://registry.npmjs.org/setimmediate/-/setimmediate-1.0.5.tgz",</w:t>
      </w:r>
    </w:p>
    <w:p w14:paraId="7BF7335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"sha512-MATJdZp8sLqDl/68LfQmbP8zKPLQNV6BIZoIgrscFDQ+RsvK/BxeDQOgyxKKoh0y/8h3BqVFnCqQ/gd+reiIXA==",</w:t>
      </w:r>
    </w:p>
    <w:p w14:paraId="557AB87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6003E8A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110026D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setprototypeof</w:t>
      </w:r>
      <w:proofErr w:type="spellEnd"/>
      <w:r w:rsidRPr="00130981">
        <w:rPr>
          <w:rFonts w:ascii="Courier New" w:eastAsia="Times New Roman" w:hAnsi="Courier New" w:cs="Courier New"/>
          <w:color w:val="000000"/>
          <w:sz w:val="20"/>
          <w:szCs w:val="20"/>
        </w:rPr>
        <w:t>": {</w:t>
      </w:r>
    </w:p>
    <w:p w14:paraId="4DDE71A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"1.2.0",</w:t>
      </w:r>
    </w:p>
    <w:p w14:paraId="69BAD6F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"https://registry.npmjs.org/setprototypeof/-/setprototypeof-1.2.0.tgz",</w:t>
      </w:r>
    </w:p>
    <w:p w14:paraId="3FD52CD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"sha512-E5LDX7Wrp85Kil5bhZv46j8jOeboKq5JMmYM3gVGdGH8xFpPWXUMsNrlODCrkoxMEeNi/XZIwuRvY4XNwYMJpw==",</w:t>
      </w:r>
    </w:p>
    <w:p w14:paraId="702580D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69CD221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7DA249D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"sha.js": {</w:t>
      </w:r>
    </w:p>
    <w:p w14:paraId="55F7836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"2.4.11",</w:t>
      </w:r>
    </w:p>
    <w:p w14:paraId="1378557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"https://registry.npmjs.org/sha.js/-/sha.js-2.4.11.tgz",</w:t>
      </w:r>
    </w:p>
    <w:p w14:paraId="0A74852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"sha512-QMEp5B7cftE7APOjk5Y6xgrbWu+WkLVQwk8JNjZ8nKRciZaByEW6MubieAiToS7+dwvrjGhH8jRXz3MVd0AYqQ==",</w:t>
      </w:r>
    </w:p>
    <w:p w14:paraId="33254D3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390EF55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0DE7E33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"inherits": "^2.0.1",</w:t>
      </w:r>
    </w:p>
    <w:p w14:paraId="1404036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safe</w:t>
      </w:r>
      <w:proofErr w:type="gramEnd"/>
      <w:r w:rsidRPr="00130981">
        <w:rPr>
          <w:rFonts w:ascii="Courier New" w:eastAsia="Times New Roman" w:hAnsi="Courier New" w:cs="Courier New"/>
          <w:color w:val="000000"/>
          <w:sz w:val="20"/>
          <w:szCs w:val="20"/>
        </w:rPr>
        <w:t>-buffer": "^5.0.1"</w:t>
      </w:r>
    </w:p>
    <w:p w14:paraId="790270A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DA7F33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5F2B0C5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shebang</w:t>
      </w:r>
      <w:proofErr w:type="gramEnd"/>
      <w:r w:rsidRPr="00130981">
        <w:rPr>
          <w:rFonts w:ascii="Courier New" w:eastAsia="Times New Roman" w:hAnsi="Courier New" w:cs="Courier New"/>
          <w:color w:val="000000"/>
          <w:sz w:val="20"/>
          <w:szCs w:val="20"/>
        </w:rPr>
        <w:t>-command": {</w:t>
      </w:r>
    </w:p>
    <w:p w14:paraId="1185C48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"1.2.0",</w:t>
      </w:r>
    </w:p>
    <w:p w14:paraId="53D0E46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"https://registry.npmjs.org/shebang-command/-/shebang-command-1.2.0.tgz",</w:t>
      </w:r>
    </w:p>
    <w:p w14:paraId="0FD7253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"sha512-EV3L1+UQWGor21OmnvojK36mhg+TyIKDh3iFBKBohr5xeXIhNBcx8oWdgkTEEQ+BEFFYdLRuqMfd5L84N1V5Vg==",</w:t>
      </w:r>
    </w:p>
    <w:p w14:paraId="4BBAF0F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5DBA181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473B936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shebang</w:t>
      </w:r>
      <w:proofErr w:type="gramEnd"/>
      <w:r w:rsidRPr="00130981">
        <w:rPr>
          <w:rFonts w:ascii="Courier New" w:eastAsia="Times New Roman" w:hAnsi="Courier New" w:cs="Courier New"/>
          <w:color w:val="000000"/>
          <w:sz w:val="20"/>
          <w:szCs w:val="20"/>
        </w:rPr>
        <w:t>-regex": "^1.0.0"</w:t>
      </w:r>
    </w:p>
    <w:p w14:paraId="5391ECB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2032373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17C141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shebang</w:t>
      </w:r>
      <w:proofErr w:type="gramEnd"/>
      <w:r w:rsidRPr="00130981">
        <w:rPr>
          <w:rFonts w:ascii="Courier New" w:eastAsia="Times New Roman" w:hAnsi="Courier New" w:cs="Courier New"/>
          <w:color w:val="000000"/>
          <w:sz w:val="20"/>
          <w:szCs w:val="20"/>
        </w:rPr>
        <w:t>-regex": {</w:t>
      </w:r>
    </w:p>
    <w:p w14:paraId="501A8BA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"1.0.0",</w:t>
      </w:r>
    </w:p>
    <w:p w14:paraId="256D018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lastRenderedPageBreak/>
        <w:t xml:space="preserve">      "resolved": "https://registry.npmjs.org/shebang-regex/-/shebang-regex-1.0.0.tgz",</w:t>
      </w:r>
    </w:p>
    <w:p w14:paraId="61DF784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"sha512-wpoSFAxys6b2a2wHZ1XpDSgD7N9iVjg29Ph9uV/uaP9Ex/KXlkTZTeddxDPSYQpgvzKLGJke2UU0AzoGCjNIvQ==",</w:t>
      </w:r>
    </w:p>
    <w:p w14:paraId="5516CB8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668BFF8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23D6719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side</w:t>
      </w:r>
      <w:proofErr w:type="gramEnd"/>
      <w:r w:rsidRPr="00130981">
        <w:rPr>
          <w:rFonts w:ascii="Courier New" w:eastAsia="Times New Roman" w:hAnsi="Courier New" w:cs="Courier New"/>
          <w:color w:val="000000"/>
          <w:sz w:val="20"/>
          <w:szCs w:val="20"/>
        </w:rPr>
        <w:t>-channel": {</w:t>
      </w:r>
    </w:p>
    <w:p w14:paraId="74D0E41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"1.0.4",</w:t>
      </w:r>
    </w:p>
    <w:p w14:paraId="0CCAC9E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"https://registry.npmjs.org/side-channel/-/side-channel-1.0.4.tgz",</w:t>
      </w:r>
    </w:p>
    <w:p w14:paraId="5AAF84E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"sha512-q5XPytqFEIKHkGdiMIrY10mvLRvnQh42/+GoBlFW3b2LXLE2xxJpZFdm94we0BaoV3RwJyGqg5wS7epxTv0Zvw==",</w:t>
      </w:r>
    </w:p>
    <w:p w14:paraId="1A8A1BF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3F5F6CE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4AE0DCA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call</w:t>
      </w:r>
      <w:proofErr w:type="gramEnd"/>
      <w:r w:rsidRPr="00130981">
        <w:rPr>
          <w:rFonts w:ascii="Courier New" w:eastAsia="Times New Roman" w:hAnsi="Courier New" w:cs="Courier New"/>
          <w:color w:val="000000"/>
          <w:sz w:val="20"/>
          <w:szCs w:val="20"/>
        </w:rPr>
        <w:t>-bind": "^1.0.0",</w:t>
      </w:r>
    </w:p>
    <w:p w14:paraId="2F7D3E7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get</w:t>
      </w:r>
      <w:proofErr w:type="gramEnd"/>
      <w:r w:rsidRPr="00130981">
        <w:rPr>
          <w:rFonts w:ascii="Courier New" w:eastAsia="Times New Roman" w:hAnsi="Courier New" w:cs="Courier New"/>
          <w:color w:val="000000"/>
          <w:sz w:val="20"/>
          <w:szCs w:val="20"/>
        </w:rPr>
        <w:t>-intrinsic": "^1.0.2",</w:t>
      </w:r>
    </w:p>
    <w:p w14:paraId="72D15E1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object</w:t>
      </w:r>
      <w:proofErr w:type="gramEnd"/>
      <w:r w:rsidRPr="00130981">
        <w:rPr>
          <w:rFonts w:ascii="Courier New" w:eastAsia="Times New Roman" w:hAnsi="Courier New" w:cs="Courier New"/>
          <w:color w:val="000000"/>
          <w:sz w:val="20"/>
          <w:szCs w:val="20"/>
        </w:rPr>
        <w:t>-inspect": "^1.9.0"</w:t>
      </w:r>
    </w:p>
    <w:p w14:paraId="6513D83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55BC9C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D585F1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signal</w:t>
      </w:r>
      <w:proofErr w:type="gramEnd"/>
      <w:r w:rsidRPr="00130981">
        <w:rPr>
          <w:rFonts w:ascii="Courier New" w:eastAsia="Times New Roman" w:hAnsi="Courier New" w:cs="Courier New"/>
          <w:color w:val="000000"/>
          <w:sz w:val="20"/>
          <w:szCs w:val="20"/>
        </w:rPr>
        <w:t>-exit": {</w:t>
      </w:r>
    </w:p>
    <w:p w14:paraId="7244A4A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"3.0.7",</w:t>
      </w:r>
    </w:p>
    <w:p w14:paraId="4E6CCC5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"https://registry.npmjs.org/signal-exit/-/signal-exit-3.0.7.tgz",</w:t>
      </w:r>
    </w:p>
    <w:p w14:paraId="3EE9132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"sha512-wnD2ZE+l+SPC/uoS0vXeE9L1+0wuaMqKlfz9AMUo38JsyLSBWSFcHR1Rri62LZc12vLr1gb3jl7iwQhgwpAbGQ==",</w:t>
      </w:r>
    </w:p>
    <w:p w14:paraId="0E91AE2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05D3750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1C3D330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simple</w:t>
      </w:r>
      <w:proofErr w:type="gramEnd"/>
      <w:r w:rsidRPr="00130981">
        <w:rPr>
          <w:rFonts w:ascii="Courier New" w:eastAsia="Times New Roman" w:hAnsi="Courier New" w:cs="Courier New"/>
          <w:color w:val="000000"/>
          <w:sz w:val="20"/>
          <w:szCs w:val="20"/>
        </w:rPr>
        <w:t>-swizzle": {</w:t>
      </w:r>
    </w:p>
    <w:p w14:paraId="72DAA6A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"0.2.2",</w:t>
      </w:r>
    </w:p>
    <w:p w14:paraId="4938F13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"https://registry.npmjs.org/simple-swizzle/-/simple-swizzle-0.2.2.tgz",</w:t>
      </w:r>
    </w:p>
    <w:p w14:paraId="288BD2E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"sha512-JA//kQgZtbuY83m+xT+tXJkmJncGMTFT+C+g2h2R9uxkYIrE2yy9sgmcLhCnw57/WSD+Eh3J97FPEDFnbXnDUg==",</w:t>
      </w:r>
    </w:p>
    <w:p w14:paraId="1727D48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6E10C6E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14ABB54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is</w:t>
      </w:r>
      <w:proofErr w:type="gramEnd"/>
      <w:r w:rsidRPr="00130981">
        <w:rPr>
          <w:rFonts w:ascii="Courier New" w:eastAsia="Times New Roman" w:hAnsi="Courier New" w:cs="Courier New"/>
          <w:color w:val="000000"/>
          <w:sz w:val="20"/>
          <w:szCs w:val="20"/>
        </w:rPr>
        <w:t>-</w:t>
      </w:r>
      <w:proofErr w:type="spellStart"/>
      <w:r w:rsidRPr="00130981">
        <w:rPr>
          <w:rFonts w:ascii="Courier New" w:eastAsia="Times New Roman" w:hAnsi="Courier New" w:cs="Courier New"/>
          <w:color w:val="000000"/>
          <w:sz w:val="20"/>
          <w:szCs w:val="20"/>
        </w:rPr>
        <w:t>arrayish</w:t>
      </w:r>
      <w:proofErr w:type="spellEnd"/>
      <w:r w:rsidRPr="00130981">
        <w:rPr>
          <w:rFonts w:ascii="Courier New" w:eastAsia="Times New Roman" w:hAnsi="Courier New" w:cs="Courier New"/>
          <w:color w:val="000000"/>
          <w:sz w:val="20"/>
          <w:szCs w:val="20"/>
        </w:rPr>
        <w:t>": "^0.3.1"</w:t>
      </w:r>
    </w:p>
    <w:p w14:paraId="1A556BF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5A1A8A3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"dependencies": {</w:t>
      </w:r>
    </w:p>
    <w:p w14:paraId="47342F8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is</w:t>
      </w:r>
      <w:proofErr w:type="gramEnd"/>
      <w:r w:rsidRPr="00130981">
        <w:rPr>
          <w:rFonts w:ascii="Courier New" w:eastAsia="Times New Roman" w:hAnsi="Courier New" w:cs="Courier New"/>
          <w:color w:val="000000"/>
          <w:sz w:val="20"/>
          <w:szCs w:val="20"/>
        </w:rPr>
        <w:t>-</w:t>
      </w:r>
      <w:proofErr w:type="spellStart"/>
      <w:r w:rsidRPr="00130981">
        <w:rPr>
          <w:rFonts w:ascii="Courier New" w:eastAsia="Times New Roman" w:hAnsi="Courier New" w:cs="Courier New"/>
          <w:color w:val="000000"/>
          <w:sz w:val="20"/>
          <w:szCs w:val="20"/>
        </w:rPr>
        <w:t>arrayish</w:t>
      </w:r>
      <w:proofErr w:type="spellEnd"/>
      <w:r w:rsidRPr="00130981">
        <w:rPr>
          <w:rFonts w:ascii="Courier New" w:eastAsia="Times New Roman" w:hAnsi="Courier New" w:cs="Courier New"/>
          <w:color w:val="000000"/>
          <w:sz w:val="20"/>
          <w:szCs w:val="20"/>
        </w:rPr>
        <w:t>": {</w:t>
      </w:r>
    </w:p>
    <w:p w14:paraId="38100A9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"0.3.2",</w:t>
      </w:r>
    </w:p>
    <w:p w14:paraId="5A72ED5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"https://registry.npmjs.org/is-arrayish/-/is-arrayish-0.3.2.tgz",</w:t>
      </w:r>
    </w:p>
    <w:p w14:paraId="0607FC1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"sha512-eVRqCvVlZbuw3GrM63ovNSNAeA1K16kaR/LRY/92w0zxQ5/1YzwblUX652i4Xs9RwAGjW9d9y6X88t8OaAJfWQ==",</w:t>
      </w:r>
    </w:p>
    <w:p w14:paraId="7B5E13B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6327DAE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0B06A8D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198710E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DA1140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"slash": {</w:t>
      </w:r>
    </w:p>
    <w:p w14:paraId="57898E9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"3.0.0",</w:t>
      </w:r>
    </w:p>
    <w:p w14:paraId="5330B02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"https://registry.npmjs.org/slash/-/slash-3.0.0.tgz",</w:t>
      </w:r>
    </w:p>
    <w:p w14:paraId="0DE23B2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"sha512-g9Q1haeby36OSStwb4ntCGGGaKsaVSjQ68fBxoQcutl5fS1vuY18H3wSt3jFyFtrkx+Kz0V1G85A4MyAdDMi2Q==",</w:t>
      </w:r>
    </w:p>
    <w:p w14:paraId="3B0349F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lastRenderedPageBreak/>
        <w:t xml:space="preserve">      "dev": true</w:t>
      </w:r>
    </w:p>
    <w:p w14:paraId="08394E9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1987CF3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smart</w:t>
      </w:r>
      <w:proofErr w:type="gramEnd"/>
      <w:r w:rsidRPr="00130981">
        <w:rPr>
          <w:rFonts w:ascii="Courier New" w:eastAsia="Times New Roman" w:hAnsi="Courier New" w:cs="Courier New"/>
          <w:color w:val="000000"/>
          <w:sz w:val="20"/>
          <w:szCs w:val="20"/>
        </w:rPr>
        <w:t>-buffer": {</w:t>
      </w:r>
    </w:p>
    <w:p w14:paraId="0A264AB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"4.2.0",</w:t>
      </w:r>
    </w:p>
    <w:p w14:paraId="7A0C924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"https://registry.npmjs.org/smart-buffer/-/smart-buffer-4.2.0.tgz",</w:t>
      </w:r>
    </w:p>
    <w:p w14:paraId="4F55E65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"sha512-94hK0Hh8rPqQl2xXc3HsaBoOXKV20MToPkcXvwbISWLEs+64sBq5kFgn2kJDHb1Pry9yrP0dxrCI9RRci7RXKg==",</w:t>
      </w:r>
    </w:p>
    <w:p w14:paraId="2D73A62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48B9DF4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1DB6F6E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"snapdragon": {</w:t>
      </w:r>
    </w:p>
    <w:p w14:paraId="0F2B463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"0.8.2",</w:t>
      </w:r>
    </w:p>
    <w:p w14:paraId="0A31E30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"https://registry.npmjs.org/snapdragon/-/snapdragon-0.8.2.tgz",</w:t>
      </w:r>
    </w:p>
    <w:p w14:paraId="36DF7A1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"sha512-FtyOnWN/wCHTVXOMwvSv26d+ko5vWlIDD6zoUJ7LW8vh+ZBC8QdljveRP+crNrtBwioEUWy/4dMtbBjA4ioNlg==",</w:t>
      </w:r>
    </w:p>
    <w:p w14:paraId="365B38B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649CA4F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68709C2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"base": "^0.11.1",</w:t>
      </w:r>
    </w:p>
    <w:p w14:paraId="4324300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"debug": "^2.2.0",</w:t>
      </w:r>
    </w:p>
    <w:p w14:paraId="5E5379E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define</w:t>
      </w:r>
      <w:proofErr w:type="gramEnd"/>
      <w:r w:rsidRPr="00130981">
        <w:rPr>
          <w:rFonts w:ascii="Courier New" w:eastAsia="Times New Roman" w:hAnsi="Courier New" w:cs="Courier New"/>
          <w:color w:val="000000"/>
          <w:sz w:val="20"/>
          <w:szCs w:val="20"/>
        </w:rPr>
        <w:t>-property": "^0.2.5",</w:t>
      </w:r>
    </w:p>
    <w:p w14:paraId="437841F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extend</w:t>
      </w:r>
      <w:proofErr w:type="gramEnd"/>
      <w:r w:rsidRPr="00130981">
        <w:rPr>
          <w:rFonts w:ascii="Courier New" w:eastAsia="Times New Roman" w:hAnsi="Courier New" w:cs="Courier New"/>
          <w:color w:val="000000"/>
          <w:sz w:val="20"/>
          <w:szCs w:val="20"/>
        </w:rPr>
        <w:t>-shallow": "^2.0.1",</w:t>
      </w:r>
    </w:p>
    <w:p w14:paraId="7787C9F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map</w:t>
      </w:r>
      <w:proofErr w:type="gramEnd"/>
      <w:r w:rsidRPr="00130981">
        <w:rPr>
          <w:rFonts w:ascii="Courier New" w:eastAsia="Times New Roman" w:hAnsi="Courier New" w:cs="Courier New"/>
          <w:color w:val="000000"/>
          <w:sz w:val="20"/>
          <w:szCs w:val="20"/>
        </w:rPr>
        <w:t>-cache": "^0.2.2",</w:t>
      </w:r>
    </w:p>
    <w:p w14:paraId="2F5CFBA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source</w:t>
      </w:r>
      <w:proofErr w:type="gramEnd"/>
      <w:r w:rsidRPr="00130981">
        <w:rPr>
          <w:rFonts w:ascii="Courier New" w:eastAsia="Times New Roman" w:hAnsi="Courier New" w:cs="Courier New"/>
          <w:color w:val="000000"/>
          <w:sz w:val="20"/>
          <w:szCs w:val="20"/>
        </w:rPr>
        <w:t>-map": "^0.5.6",</w:t>
      </w:r>
    </w:p>
    <w:p w14:paraId="1D2E07C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source</w:t>
      </w:r>
      <w:proofErr w:type="gramEnd"/>
      <w:r w:rsidRPr="00130981">
        <w:rPr>
          <w:rFonts w:ascii="Courier New" w:eastAsia="Times New Roman" w:hAnsi="Courier New" w:cs="Courier New"/>
          <w:color w:val="000000"/>
          <w:sz w:val="20"/>
          <w:szCs w:val="20"/>
        </w:rPr>
        <w:t>-map-resolve": "^0.5.0",</w:t>
      </w:r>
    </w:p>
    <w:p w14:paraId="09EC872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"use": "^3.1.0"</w:t>
      </w:r>
    </w:p>
    <w:p w14:paraId="5208B4C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330D4F6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"dependencies": {</w:t>
      </w:r>
    </w:p>
    <w:p w14:paraId="20ABF2F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"debug": {</w:t>
      </w:r>
    </w:p>
    <w:p w14:paraId="7F94D1A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"2.6.9",</w:t>
      </w:r>
    </w:p>
    <w:p w14:paraId="0B3D0C4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"https://registry.npmjs.org/debug/-/debug-2.6.9.tgz",</w:t>
      </w:r>
    </w:p>
    <w:p w14:paraId="400BDFD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"sha512-bC7ElrdJaJnPbAP+1EotYvqZsb3ecl5wi6Bfi6BJTUcNowp6cvspg0jXznRTKDjm/E7AdgFBVeAPVMNcKGsHMA==",</w:t>
      </w:r>
    </w:p>
    <w:p w14:paraId="22965CB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7D6EF79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251D87B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ms</w:t>
      </w:r>
      <w:proofErr w:type="spellEnd"/>
      <w:r w:rsidRPr="00130981">
        <w:rPr>
          <w:rFonts w:ascii="Courier New" w:eastAsia="Times New Roman" w:hAnsi="Courier New" w:cs="Courier New"/>
          <w:color w:val="000000"/>
          <w:sz w:val="20"/>
          <w:szCs w:val="20"/>
        </w:rPr>
        <w:t>": "2.0.0"</w:t>
      </w:r>
    </w:p>
    <w:p w14:paraId="78ED51D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36ACDA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73603A0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define</w:t>
      </w:r>
      <w:proofErr w:type="gramEnd"/>
      <w:r w:rsidRPr="00130981">
        <w:rPr>
          <w:rFonts w:ascii="Courier New" w:eastAsia="Times New Roman" w:hAnsi="Courier New" w:cs="Courier New"/>
          <w:color w:val="000000"/>
          <w:sz w:val="20"/>
          <w:szCs w:val="20"/>
        </w:rPr>
        <w:t>-property": {</w:t>
      </w:r>
    </w:p>
    <w:p w14:paraId="4D9F583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"0.2.5",</w:t>
      </w:r>
    </w:p>
    <w:p w14:paraId="7508140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"https://registry.npmjs.org/define-property/-/define-property-0.2.5.tgz",</w:t>
      </w:r>
    </w:p>
    <w:p w14:paraId="51F4B5B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"sha512-Rr7ADjQZenceVOAKop6ALkkRAmH1A4Gx9hV/7ZujPUN2rkATqFO0JZLZInbAjpZYoJ1gUx8MRMQVkYemcbMSTA==",</w:t>
      </w:r>
    </w:p>
    <w:p w14:paraId="33EC2CC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067EE5C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4D42A79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is</w:t>
      </w:r>
      <w:proofErr w:type="gramEnd"/>
      <w:r w:rsidRPr="00130981">
        <w:rPr>
          <w:rFonts w:ascii="Courier New" w:eastAsia="Times New Roman" w:hAnsi="Courier New" w:cs="Courier New"/>
          <w:color w:val="000000"/>
          <w:sz w:val="20"/>
          <w:szCs w:val="20"/>
        </w:rPr>
        <w:t>-descriptor": "^0.1.0"</w:t>
      </w:r>
    </w:p>
    <w:p w14:paraId="1124159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305CEB2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77B5A12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extend</w:t>
      </w:r>
      <w:proofErr w:type="gramEnd"/>
      <w:r w:rsidRPr="00130981">
        <w:rPr>
          <w:rFonts w:ascii="Courier New" w:eastAsia="Times New Roman" w:hAnsi="Courier New" w:cs="Courier New"/>
          <w:color w:val="000000"/>
          <w:sz w:val="20"/>
          <w:szCs w:val="20"/>
        </w:rPr>
        <w:t>-shallow": {</w:t>
      </w:r>
    </w:p>
    <w:p w14:paraId="0DF3AC7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"2.0.1",</w:t>
      </w:r>
    </w:p>
    <w:p w14:paraId="582CD2C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"https://registry.npmjs.org/extend-shallow/-/extend-shallow-2.0.1.tgz",</w:t>
      </w:r>
    </w:p>
    <w:p w14:paraId="4A9E41C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lastRenderedPageBreak/>
        <w:t xml:space="preserve">          "integrity": "sha512-zCnTtlxNoAiDc3gqY2aYAWFx7XWWiasuF2K8Me5WbN8otHKTUKBwjPtNpRs/rbUZm7KxWAaNj7P1a/p52GbVug==",</w:t>
      </w:r>
    </w:p>
    <w:p w14:paraId="344E5F5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3DAB48B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6F12823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is</w:t>
      </w:r>
      <w:proofErr w:type="gramEnd"/>
      <w:r w:rsidRPr="00130981">
        <w:rPr>
          <w:rFonts w:ascii="Courier New" w:eastAsia="Times New Roman" w:hAnsi="Courier New" w:cs="Courier New"/>
          <w:color w:val="000000"/>
          <w:sz w:val="20"/>
          <w:szCs w:val="20"/>
        </w:rPr>
        <w:t>-extendable": "^0.1.0"</w:t>
      </w:r>
    </w:p>
    <w:p w14:paraId="3419F54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2E3B6A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54E3FDC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ms</w:t>
      </w:r>
      <w:proofErr w:type="spellEnd"/>
      <w:r w:rsidRPr="00130981">
        <w:rPr>
          <w:rFonts w:ascii="Courier New" w:eastAsia="Times New Roman" w:hAnsi="Courier New" w:cs="Courier New"/>
          <w:color w:val="000000"/>
          <w:sz w:val="20"/>
          <w:szCs w:val="20"/>
        </w:rPr>
        <w:t>": {</w:t>
      </w:r>
    </w:p>
    <w:p w14:paraId="498BFA4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"2.0.0",</w:t>
      </w:r>
    </w:p>
    <w:p w14:paraId="1A0D9C7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t>
      </w:r>
      <w:proofErr w:type="spellStart"/>
      <w:r w:rsidRPr="00130981">
        <w:rPr>
          <w:rFonts w:ascii="Courier New" w:eastAsia="Times New Roman" w:hAnsi="Courier New" w:cs="Courier New"/>
          <w:color w:val="000000"/>
          <w:sz w:val="20"/>
          <w:szCs w:val="20"/>
        </w:rPr>
        <w:t>ms</w:t>
      </w:r>
      <w:proofErr w:type="spellEnd"/>
      <w:r w:rsidRPr="00130981">
        <w:rPr>
          <w:rFonts w:ascii="Courier New" w:eastAsia="Times New Roman" w:hAnsi="Courier New" w:cs="Courier New"/>
          <w:color w:val="000000"/>
          <w:sz w:val="20"/>
          <w:szCs w:val="20"/>
        </w:rPr>
        <w:t>/-/ms-2.0.0.tgz",</w:t>
      </w:r>
    </w:p>
    <w:p w14:paraId="173726F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"sha512-Tpp60P6IUJDTuOq/5Z8cdskzJujfwqfOTkrwIwj7IRISpnkJnT6SyJ4PCPnGMoFjC9ddhal5KVIYtAt97ix05A==",</w:t>
      </w:r>
    </w:p>
    <w:p w14:paraId="39DEA70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2DB9799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3F7AD12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source</w:t>
      </w:r>
      <w:proofErr w:type="gramEnd"/>
      <w:r w:rsidRPr="00130981">
        <w:rPr>
          <w:rFonts w:ascii="Courier New" w:eastAsia="Times New Roman" w:hAnsi="Courier New" w:cs="Courier New"/>
          <w:color w:val="000000"/>
          <w:sz w:val="20"/>
          <w:szCs w:val="20"/>
        </w:rPr>
        <w:t>-map": {</w:t>
      </w:r>
    </w:p>
    <w:p w14:paraId="65B7891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"0.5.7",</w:t>
      </w:r>
    </w:p>
    <w:p w14:paraId="4D12CD6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"https://registry.npmjs.org/source-map/-/source-map-0.5.7.tgz",</w:t>
      </w:r>
    </w:p>
    <w:p w14:paraId="655E11E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"sha512-LbrmJOMUSdEVxIKvdcJzQC+nQhe8FUZQTXQy6+I75skNgn3OoQ0DZA8YnFa7gp8tqtL3KPf1kmo0R5DoApeSGQ==",</w:t>
      </w:r>
    </w:p>
    <w:p w14:paraId="64E0A01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186A1A1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3977199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291D11F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5B470A5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snapdragon</w:t>
      </w:r>
      <w:proofErr w:type="gramEnd"/>
      <w:r w:rsidRPr="00130981">
        <w:rPr>
          <w:rFonts w:ascii="Courier New" w:eastAsia="Times New Roman" w:hAnsi="Courier New" w:cs="Courier New"/>
          <w:color w:val="000000"/>
          <w:sz w:val="20"/>
          <w:szCs w:val="20"/>
        </w:rPr>
        <w:t>-node": {</w:t>
      </w:r>
    </w:p>
    <w:p w14:paraId="4F64B51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"2.1.1",</w:t>
      </w:r>
    </w:p>
    <w:p w14:paraId="658465D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"https://registry.npmjs.org/snapdragon-node/-/snapdragon-node-2.1.1.tgz",</w:t>
      </w:r>
    </w:p>
    <w:p w14:paraId="23438FD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"sha512-O27l4xaMYt/RSQ5TR3vpWCAB5Kb/czIcqUFOM/C4fYcLnbZUc1PkjTAMjof2pBWaSTwOUd6qUHcFGVGj7aIwnw==",</w:t>
      </w:r>
    </w:p>
    <w:p w14:paraId="71F227C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71ED2D7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32F5701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define</w:t>
      </w:r>
      <w:proofErr w:type="gramEnd"/>
      <w:r w:rsidRPr="00130981">
        <w:rPr>
          <w:rFonts w:ascii="Courier New" w:eastAsia="Times New Roman" w:hAnsi="Courier New" w:cs="Courier New"/>
          <w:color w:val="000000"/>
          <w:sz w:val="20"/>
          <w:szCs w:val="20"/>
        </w:rPr>
        <w:t>-property": "^1.0.0",</w:t>
      </w:r>
    </w:p>
    <w:p w14:paraId="0CDAF29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isobject</w:t>
      </w:r>
      <w:proofErr w:type="spellEnd"/>
      <w:r w:rsidRPr="00130981">
        <w:rPr>
          <w:rFonts w:ascii="Courier New" w:eastAsia="Times New Roman" w:hAnsi="Courier New" w:cs="Courier New"/>
          <w:color w:val="000000"/>
          <w:sz w:val="20"/>
          <w:szCs w:val="20"/>
        </w:rPr>
        <w:t>": "^3.0.0",</w:t>
      </w:r>
    </w:p>
    <w:p w14:paraId="4698329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snapdragon</w:t>
      </w:r>
      <w:proofErr w:type="gramEnd"/>
      <w:r w:rsidRPr="00130981">
        <w:rPr>
          <w:rFonts w:ascii="Courier New" w:eastAsia="Times New Roman" w:hAnsi="Courier New" w:cs="Courier New"/>
          <w:color w:val="000000"/>
          <w:sz w:val="20"/>
          <w:szCs w:val="20"/>
        </w:rPr>
        <w:t>-util": "^3.0.1"</w:t>
      </w:r>
    </w:p>
    <w:p w14:paraId="57DA82A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74D2534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"dependencies": {</w:t>
      </w:r>
    </w:p>
    <w:p w14:paraId="43D176C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define</w:t>
      </w:r>
      <w:proofErr w:type="gramEnd"/>
      <w:r w:rsidRPr="00130981">
        <w:rPr>
          <w:rFonts w:ascii="Courier New" w:eastAsia="Times New Roman" w:hAnsi="Courier New" w:cs="Courier New"/>
          <w:color w:val="000000"/>
          <w:sz w:val="20"/>
          <w:szCs w:val="20"/>
        </w:rPr>
        <w:t>-property": {</w:t>
      </w:r>
    </w:p>
    <w:p w14:paraId="55C67BB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"1.0.0",</w:t>
      </w:r>
    </w:p>
    <w:p w14:paraId="3A8624D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"https://registry.npmjs.org/define-property/-/define-property-1.0.0.tgz",</w:t>
      </w:r>
    </w:p>
    <w:p w14:paraId="4740B09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"sha512-cZTYKFWspt9jZsMscWo8sc/5lbPC9Q0N5nBLgb+Yd915iL3udB1uFgS3B8YCx66UVHq018DAVFoee7x+gxggeA==",</w:t>
      </w:r>
    </w:p>
    <w:p w14:paraId="17C2575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159D3B9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4C04A07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is</w:t>
      </w:r>
      <w:proofErr w:type="gramEnd"/>
      <w:r w:rsidRPr="00130981">
        <w:rPr>
          <w:rFonts w:ascii="Courier New" w:eastAsia="Times New Roman" w:hAnsi="Courier New" w:cs="Courier New"/>
          <w:color w:val="000000"/>
          <w:sz w:val="20"/>
          <w:szCs w:val="20"/>
        </w:rPr>
        <w:t>-descriptor": "^1.0.0"</w:t>
      </w:r>
    </w:p>
    <w:p w14:paraId="688C07E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5F184EF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299FAA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is</w:t>
      </w:r>
      <w:proofErr w:type="gramEnd"/>
      <w:r w:rsidRPr="00130981">
        <w:rPr>
          <w:rFonts w:ascii="Courier New" w:eastAsia="Times New Roman" w:hAnsi="Courier New" w:cs="Courier New"/>
          <w:color w:val="000000"/>
          <w:sz w:val="20"/>
          <w:szCs w:val="20"/>
        </w:rPr>
        <w:t>-accessor-descriptor": {</w:t>
      </w:r>
    </w:p>
    <w:p w14:paraId="28309C0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"1.0.0",</w:t>
      </w:r>
    </w:p>
    <w:p w14:paraId="6BDD779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"https://registry.npmjs.org/is-accessor-descriptor/-/is-accessor-descriptor-1.0.0.tgz",</w:t>
      </w:r>
    </w:p>
    <w:p w14:paraId="2A42335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lastRenderedPageBreak/>
        <w:t xml:space="preserve">          "integrity": "sha512-m5hnHTkcVsPfqx3AKlyttIPb7J+XykHvJP2B9bZDjlhLIoEq4XoK64Vg7boZlVWYK6LUY94dYPEE7Lh0ZkZKcQ==",</w:t>
      </w:r>
    </w:p>
    <w:p w14:paraId="48B8C67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73A24A4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34083C1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kind</w:t>
      </w:r>
      <w:proofErr w:type="gramEnd"/>
      <w:r w:rsidRPr="00130981">
        <w:rPr>
          <w:rFonts w:ascii="Courier New" w:eastAsia="Times New Roman" w:hAnsi="Courier New" w:cs="Courier New"/>
          <w:color w:val="000000"/>
          <w:sz w:val="20"/>
          <w:szCs w:val="20"/>
        </w:rPr>
        <w:t>-of": "^6.0.0"</w:t>
      </w:r>
    </w:p>
    <w:p w14:paraId="3AF718E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34830CC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228D938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is</w:t>
      </w:r>
      <w:proofErr w:type="gramEnd"/>
      <w:r w:rsidRPr="00130981">
        <w:rPr>
          <w:rFonts w:ascii="Courier New" w:eastAsia="Times New Roman" w:hAnsi="Courier New" w:cs="Courier New"/>
          <w:color w:val="000000"/>
          <w:sz w:val="20"/>
          <w:szCs w:val="20"/>
        </w:rPr>
        <w:t>-data-descriptor": {</w:t>
      </w:r>
    </w:p>
    <w:p w14:paraId="2C621B4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"1.0.0",</w:t>
      </w:r>
    </w:p>
    <w:p w14:paraId="4ABC6BB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"https://registry.npmjs.org/is-data-descriptor/-/is-data-descriptor-1.0.0.tgz",</w:t>
      </w:r>
    </w:p>
    <w:p w14:paraId="397C78C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"sha512-jbRXy1FmtAoCjQkVmIVYwuuqDFUbaOeDjmed1tOGPrsMhtJA4rD9tkgA0F1qJ3gRFRXcHYVkdeaP50Q5rE/jLQ==",</w:t>
      </w:r>
    </w:p>
    <w:p w14:paraId="7731964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445FCA0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29D7836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kind</w:t>
      </w:r>
      <w:proofErr w:type="gramEnd"/>
      <w:r w:rsidRPr="00130981">
        <w:rPr>
          <w:rFonts w:ascii="Courier New" w:eastAsia="Times New Roman" w:hAnsi="Courier New" w:cs="Courier New"/>
          <w:color w:val="000000"/>
          <w:sz w:val="20"/>
          <w:szCs w:val="20"/>
        </w:rPr>
        <w:t>-of": "^6.0.0"</w:t>
      </w:r>
    </w:p>
    <w:p w14:paraId="4BD8099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39F4A82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79E449F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is</w:t>
      </w:r>
      <w:proofErr w:type="gramEnd"/>
      <w:r w:rsidRPr="00130981">
        <w:rPr>
          <w:rFonts w:ascii="Courier New" w:eastAsia="Times New Roman" w:hAnsi="Courier New" w:cs="Courier New"/>
          <w:color w:val="000000"/>
          <w:sz w:val="20"/>
          <w:szCs w:val="20"/>
        </w:rPr>
        <w:t>-descriptor": {</w:t>
      </w:r>
    </w:p>
    <w:p w14:paraId="45F597F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"1.0.2",</w:t>
      </w:r>
    </w:p>
    <w:p w14:paraId="79D3AA7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"https://registry.npmjs.org/is-descriptor/-/is-descriptor-1.0.2.tgz",</w:t>
      </w:r>
    </w:p>
    <w:p w14:paraId="4840230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"sha512-2eis5WqQGV7peooDyLmNEPUrps9+SXX5c9pL3xEB+4e9HnGuDa7mB7kHxHw4CbqS9k1T2hOH3miL8n8WtiYVtg==",</w:t>
      </w:r>
    </w:p>
    <w:p w14:paraId="5F8C7E3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2BD2C01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4F1F664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is</w:t>
      </w:r>
      <w:proofErr w:type="gramEnd"/>
      <w:r w:rsidRPr="00130981">
        <w:rPr>
          <w:rFonts w:ascii="Courier New" w:eastAsia="Times New Roman" w:hAnsi="Courier New" w:cs="Courier New"/>
          <w:color w:val="000000"/>
          <w:sz w:val="20"/>
          <w:szCs w:val="20"/>
        </w:rPr>
        <w:t>-accessor-descriptor": "^1.0.0",</w:t>
      </w:r>
    </w:p>
    <w:p w14:paraId="02A48A2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is</w:t>
      </w:r>
      <w:proofErr w:type="gramEnd"/>
      <w:r w:rsidRPr="00130981">
        <w:rPr>
          <w:rFonts w:ascii="Courier New" w:eastAsia="Times New Roman" w:hAnsi="Courier New" w:cs="Courier New"/>
          <w:color w:val="000000"/>
          <w:sz w:val="20"/>
          <w:szCs w:val="20"/>
        </w:rPr>
        <w:t>-data-descriptor": "^1.0.0",</w:t>
      </w:r>
    </w:p>
    <w:p w14:paraId="7D55403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kind</w:t>
      </w:r>
      <w:proofErr w:type="gramEnd"/>
      <w:r w:rsidRPr="00130981">
        <w:rPr>
          <w:rFonts w:ascii="Courier New" w:eastAsia="Times New Roman" w:hAnsi="Courier New" w:cs="Courier New"/>
          <w:color w:val="000000"/>
          <w:sz w:val="20"/>
          <w:szCs w:val="20"/>
        </w:rPr>
        <w:t>-of": "^6.0.2"</w:t>
      </w:r>
    </w:p>
    <w:p w14:paraId="4A8CE7A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1A9FDDA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0206AC9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5518697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2493963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snapdragon</w:t>
      </w:r>
      <w:proofErr w:type="gramEnd"/>
      <w:r w:rsidRPr="00130981">
        <w:rPr>
          <w:rFonts w:ascii="Courier New" w:eastAsia="Times New Roman" w:hAnsi="Courier New" w:cs="Courier New"/>
          <w:color w:val="000000"/>
          <w:sz w:val="20"/>
          <w:szCs w:val="20"/>
        </w:rPr>
        <w:t>-util": {</w:t>
      </w:r>
    </w:p>
    <w:p w14:paraId="4CF6702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"3.0.1",</w:t>
      </w:r>
    </w:p>
    <w:p w14:paraId="25388C0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"https://registry.npmjs.org/snapdragon-util/-/snapdragon-util-3.0.1.tgz",</w:t>
      </w:r>
    </w:p>
    <w:p w14:paraId="056029C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"sha512-mbKkMdQKsjX4BAL4bRYTj21edOf8cN7XHdYUJEe+Zn99hVEYcMvKPct1IqNe7+AZPirn8BCDOQBHQZknqmKlZQ==",</w:t>
      </w:r>
    </w:p>
    <w:p w14:paraId="552EA2B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7924F28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19796A7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kind</w:t>
      </w:r>
      <w:proofErr w:type="gramEnd"/>
      <w:r w:rsidRPr="00130981">
        <w:rPr>
          <w:rFonts w:ascii="Courier New" w:eastAsia="Times New Roman" w:hAnsi="Courier New" w:cs="Courier New"/>
          <w:color w:val="000000"/>
          <w:sz w:val="20"/>
          <w:szCs w:val="20"/>
        </w:rPr>
        <w:t>-of": "^3.2.0"</w:t>
      </w:r>
    </w:p>
    <w:p w14:paraId="61F6BC2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519C612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"dependencies": {</w:t>
      </w:r>
    </w:p>
    <w:p w14:paraId="7749131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kind</w:t>
      </w:r>
      <w:proofErr w:type="gramEnd"/>
      <w:r w:rsidRPr="00130981">
        <w:rPr>
          <w:rFonts w:ascii="Courier New" w:eastAsia="Times New Roman" w:hAnsi="Courier New" w:cs="Courier New"/>
          <w:color w:val="000000"/>
          <w:sz w:val="20"/>
          <w:szCs w:val="20"/>
        </w:rPr>
        <w:t>-of": {</w:t>
      </w:r>
    </w:p>
    <w:p w14:paraId="496DB94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"3.2.2",</w:t>
      </w:r>
    </w:p>
    <w:p w14:paraId="116A094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"https://registry.npmjs.org/kind-of/-/kind-of-3.2.2.tgz",</w:t>
      </w:r>
    </w:p>
    <w:p w14:paraId="2BF1AD0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"sha512-NOW9QQXMoZGg/oqnVNoNTTIFEIid1627WCffUBJEdMxYApq7mNE7CpzucIPc+ZQg25Phej7IJSmX3hO+oblOtQ==",</w:t>
      </w:r>
    </w:p>
    <w:p w14:paraId="718791A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78EC732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220AD98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is</w:t>
      </w:r>
      <w:proofErr w:type="gramEnd"/>
      <w:r w:rsidRPr="00130981">
        <w:rPr>
          <w:rFonts w:ascii="Courier New" w:eastAsia="Times New Roman" w:hAnsi="Courier New" w:cs="Courier New"/>
          <w:color w:val="000000"/>
          <w:sz w:val="20"/>
          <w:szCs w:val="20"/>
        </w:rPr>
        <w:t>-buffer": "^1.1.5"</w:t>
      </w:r>
    </w:p>
    <w:p w14:paraId="15476CE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7029AC7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lastRenderedPageBreak/>
        <w:t xml:space="preserve">        }</w:t>
      </w:r>
    </w:p>
    <w:p w14:paraId="09CB17B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F58CAE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1C6BCA9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"socket.io": {</w:t>
      </w:r>
    </w:p>
    <w:p w14:paraId="6E47ED2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"2.5.0",</w:t>
      </w:r>
    </w:p>
    <w:p w14:paraId="5862CDE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"https://registry.npmjs.org/socket.io/-/socket.io-2.5.0.tgz",</w:t>
      </w:r>
    </w:p>
    <w:p w14:paraId="61813EB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"sha512-gGunfS0od3VpwDBpGwVkzSZx6Aqo9uOcf1afJj2cKnKFAoyl16fvhpsUhmUFd4Ldbvl5JvRQed6eQw6oQp6n8w==",</w:t>
      </w:r>
    </w:p>
    <w:p w14:paraId="3650476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40D102F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2D6C1D9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"debug": "~4.1.0",</w:t>
      </w:r>
    </w:p>
    <w:p w14:paraId="27B9065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"engine.io": "~3.6.0",</w:t>
      </w:r>
    </w:p>
    <w:p w14:paraId="003556E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has</w:t>
      </w:r>
      <w:proofErr w:type="gramEnd"/>
      <w:r w:rsidRPr="00130981">
        <w:rPr>
          <w:rFonts w:ascii="Courier New" w:eastAsia="Times New Roman" w:hAnsi="Courier New" w:cs="Courier New"/>
          <w:color w:val="000000"/>
          <w:sz w:val="20"/>
          <w:szCs w:val="20"/>
        </w:rPr>
        <w:t>-binary2": "~1.0.2",</w:t>
      </w:r>
    </w:p>
    <w:p w14:paraId="1953BC3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"socket.io-adapter": "~1.1.0",</w:t>
      </w:r>
    </w:p>
    <w:p w14:paraId="3C67DA0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"socket.io-client": "2.5.0",</w:t>
      </w:r>
    </w:p>
    <w:p w14:paraId="77241D2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"socket.io-parser": "~3.4.0"</w:t>
      </w:r>
    </w:p>
    <w:p w14:paraId="3F7F790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1853A26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"dependencies": {</w:t>
      </w:r>
    </w:p>
    <w:p w14:paraId="5B89B8C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"debug": {</w:t>
      </w:r>
    </w:p>
    <w:p w14:paraId="4D82C46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"4.1.1",</w:t>
      </w:r>
    </w:p>
    <w:p w14:paraId="2CB62F1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"https://registry.npmjs.org/debug/-/debug-4.1.1.tgz",</w:t>
      </w:r>
    </w:p>
    <w:p w14:paraId="64384BC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"sha512-pYAIzeRo8J6KPEaJ0VWOh5Pzkbw/RetuzehGM7QRRX5he4fPHx2rdKMB256ehJCkX+XRQm16eZLqLNS8RSZXZw==",</w:t>
      </w:r>
    </w:p>
    <w:p w14:paraId="5EBF2E3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675DAF0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10117E3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ms</w:t>
      </w:r>
      <w:proofErr w:type="spellEnd"/>
      <w:r w:rsidRPr="00130981">
        <w:rPr>
          <w:rFonts w:ascii="Courier New" w:eastAsia="Times New Roman" w:hAnsi="Courier New" w:cs="Courier New"/>
          <w:color w:val="000000"/>
          <w:sz w:val="20"/>
          <w:szCs w:val="20"/>
        </w:rPr>
        <w:t>": "^2.1.1"</w:t>
      </w:r>
    </w:p>
    <w:p w14:paraId="0A23941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11F5123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01C8BC5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0CEE592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2EE0120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"socket.io-adapter": {</w:t>
      </w:r>
    </w:p>
    <w:p w14:paraId="6521737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"1.1.2",</w:t>
      </w:r>
    </w:p>
    <w:p w14:paraId="4F57D61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"https://registry.npmjs.org/socket.io-adapter/-/socket.io-adapter-1.1.2.tgz",</w:t>
      </w:r>
    </w:p>
    <w:p w14:paraId="77BD0C8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"sha512-WzZRUj1kUjrTIrUKpZLEzFZ1OLj5FwLlAFQs9kuZJzJi5DKdU7FsWc36SNmA8iDOtwBQyT8FkrriRM8vXLYz8g==",</w:t>
      </w:r>
    </w:p>
    <w:p w14:paraId="2A960DD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599D4AD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024C14B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"socket.io-client": {</w:t>
      </w:r>
    </w:p>
    <w:p w14:paraId="3BC43DD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"2.5.0",</w:t>
      </w:r>
    </w:p>
    <w:p w14:paraId="7285879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"https://registry.npmjs.org/socket.io-client/-/socket.io-client-2.5.0.tgz",</w:t>
      </w:r>
    </w:p>
    <w:p w14:paraId="07AFDA4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"sha512-lOO9clmdgssDykiOmVQQitwBAF3I6mYcQAo7hQ7AM6Ny5X7fp8hIJ3HcQs3Rjz4SoggoxA1OgrQyY8EgTbcPYw==",</w:t>
      </w:r>
    </w:p>
    <w:p w14:paraId="00561D5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02AFEE3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32519D0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"backo2": "1.0.2",</w:t>
      </w:r>
    </w:p>
    <w:p w14:paraId="0000F0F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component</w:t>
      </w:r>
      <w:proofErr w:type="gramEnd"/>
      <w:r w:rsidRPr="00130981">
        <w:rPr>
          <w:rFonts w:ascii="Courier New" w:eastAsia="Times New Roman" w:hAnsi="Courier New" w:cs="Courier New"/>
          <w:color w:val="000000"/>
          <w:sz w:val="20"/>
          <w:szCs w:val="20"/>
        </w:rPr>
        <w:t>-bind": "1.0.0",</w:t>
      </w:r>
    </w:p>
    <w:p w14:paraId="3F29F85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component</w:t>
      </w:r>
      <w:proofErr w:type="gramEnd"/>
      <w:r w:rsidRPr="00130981">
        <w:rPr>
          <w:rFonts w:ascii="Courier New" w:eastAsia="Times New Roman" w:hAnsi="Courier New" w:cs="Courier New"/>
          <w:color w:val="000000"/>
          <w:sz w:val="20"/>
          <w:szCs w:val="20"/>
        </w:rPr>
        <w:t>-emitter": "~1.3.0",</w:t>
      </w:r>
    </w:p>
    <w:p w14:paraId="4829A67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"debug": "~3.1.0",</w:t>
      </w:r>
    </w:p>
    <w:p w14:paraId="00E42CB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"engine.io-client": "~3.5.0",</w:t>
      </w:r>
    </w:p>
    <w:p w14:paraId="4C949AF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has</w:t>
      </w:r>
      <w:proofErr w:type="gramEnd"/>
      <w:r w:rsidRPr="00130981">
        <w:rPr>
          <w:rFonts w:ascii="Courier New" w:eastAsia="Times New Roman" w:hAnsi="Courier New" w:cs="Courier New"/>
          <w:color w:val="000000"/>
          <w:sz w:val="20"/>
          <w:szCs w:val="20"/>
        </w:rPr>
        <w:t>-binary2": "~1.0.2",</w:t>
      </w:r>
    </w:p>
    <w:p w14:paraId="7C099C7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indexof</w:t>
      </w:r>
      <w:proofErr w:type="spellEnd"/>
      <w:r w:rsidRPr="00130981">
        <w:rPr>
          <w:rFonts w:ascii="Courier New" w:eastAsia="Times New Roman" w:hAnsi="Courier New" w:cs="Courier New"/>
          <w:color w:val="000000"/>
          <w:sz w:val="20"/>
          <w:szCs w:val="20"/>
        </w:rPr>
        <w:t>": "0.0.1",</w:t>
      </w:r>
    </w:p>
    <w:p w14:paraId="17C4896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parseqs</w:t>
      </w:r>
      <w:proofErr w:type="spellEnd"/>
      <w:r w:rsidRPr="00130981">
        <w:rPr>
          <w:rFonts w:ascii="Courier New" w:eastAsia="Times New Roman" w:hAnsi="Courier New" w:cs="Courier New"/>
          <w:color w:val="000000"/>
          <w:sz w:val="20"/>
          <w:szCs w:val="20"/>
        </w:rPr>
        <w:t>": "0.0.6",</w:t>
      </w:r>
    </w:p>
    <w:p w14:paraId="69D7035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lastRenderedPageBreak/>
        <w:t xml:space="preserve">        "</w:t>
      </w:r>
      <w:proofErr w:type="spellStart"/>
      <w:r w:rsidRPr="00130981">
        <w:rPr>
          <w:rFonts w:ascii="Courier New" w:eastAsia="Times New Roman" w:hAnsi="Courier New" w:cs="Courier New"/>
          <w:color w:val="000000"/>
          <w:sz w:val="20"/>
          <w:szCs w:val="20"/>
        </w:rPr>
        <w:t>parseuri</w:t>
      </w:r>
      <w:proofErr w:type="spellEnd"/>
      <w:r w:rsidRPr="00130981">
        <w:rPr>
          <w:rFonts w:ascii="Courier New" w:eastAsia="Times New Roman" w:hAnsi="Courier New" w:cs="Courier New"/>
          <w:color w:val="000000"/>
          <w:sz w:val="20"/>
          <w:szCs w:val="20"/>
        </w:rPr>
        <w:t>": "0.0.6",</w:t>
      </w:r>
    </w:p>
    <w:p w14:paraId="78A8D84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"socket.io-parser": "~3.3.0",</w:t>
      </w:r>
    </w:p>
    <w:p w14:paraId="007F1A2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to</w:t>
      </w:r>
      <w:proofErr w:type="gramEnd"/>
      <w:r w:rsidRPr="00130981">
        <w:rPr>
          <w:rFonts w:ascii="Courier New" w:eastAsia="Times New Roman" w:hAnsi="Courier New" w:cs="Courier New"/>
          <w:color w:val="000000"/>
          <w:sz w:val="20"/>
          <w:szCs w:val="20"/>
        </w:rPr>
        <w:t>-array": "0.1.4"</w:t>
      </w:r>
    </w:p>
    <w:p w14:paraId="271B20B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56C2B81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"dependencies": {</w:t>
      </w:r>
    </w:p>
    <w:p w14:paraId="071D24C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"debug": {</w:t>
      </w:r>
    </w:p>
    <w:p w14:paraId="0417F2E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"3.1.0",</w:t>
      </w:r>
    </w:p>
    <w:p w14:paraId="25CE6C4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"https://registry.npmjs.org/debug/-/debug-3.1.0.tgz",</w:t>
      </w:r>
    </w:p>
    <w:p w14:paraId="7B1B8F0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"sha512-OX8XqP7/1a9cqkxYw2yXss15f26NKWBpDXQd0/uK/KPqdQhxbPa994hnzjcE2VqQpDslf55723cKPUOGSmMY3g==",</w:t>
      </w:r>
    </w:p>
    <w:p w14:paraId="6B4B70E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483690D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705FD3A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ms</w:t>
      </w:r>
      <w:proofErr w:type="spellEnd"/>
      <w:r w:rsidRPr="00130981">
        <w:rPr>
          <w:rFonts w:ascii="Courier New" w:eastAsia="Times New Roman" w:hAnsi="Courier New" w:cs="Courier New"/>
          <w:color w:val="000000"/>
          <w:sz w:val="20"/>
          <w:szCs w:val="20"/>
        </w:rPr>
        <w:t>": "2.0.0"</w:t>
      </w:r>
    </w:p>
    <w:p w14:paraId="2748CE4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2F1E03E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2D88C92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isarray</w:t>
      </w:r>
      <w:proofErr w:type="spellEnd"/>
      <w:r w:rsidRPr="00130981">
        <w:rPr>
          <w:rFonts w:ascii="Courier New" w:eastAsia="Times New Roman" w:hAnsi="Courier New" w:cs="Courier New"/>
          <w:color w:val="000000"/>
          <w:sz w:val="20"/>
          <w:szCs w:val="20"/>
        </w:rPr>
        <w:t>": {</w:t>
      </w:r>
    </w:p>
    <w:p w14:paraId="7398B56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"2.0.1",</w:t>
      </w:r>
    </w:p>
    <w:p w14:paraId="4474160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t>
      </w:r>
      <w:proofErr w:type="spellStart"/>
      <w:r w:rsidRPr="00130981">
        <w:rPr>
          <w:rFonts w:ascii="Courier New" w:eastAsia="Times New Roman" w:hAnsi="Courier New" w:cs="Courier New"/>
          <w:color w:val="000000"/>
          <w:sz w:val="20"/>
          <w:szCs w:val="20"/>
        </w:rPr>
        <w:t>isarray</w:t>
      </w:r>
      <w:proofErr w:type="spellEnd"/>
      <w:r w:rsidRPr="00130981">
        <w:rPr>
          <w:rFonts w:ascii="Courier New" w:eastAsia="Times New Roman" w:hAnsi="Courier New" w:cs="Courier New"/>
          <w:color w:val="000000"/>
          <w:sz w:val="20"/>
          <w:szCs w:val="20"/>
        </w:rPr>
        <w:t>/-/isarray-2.0.1.tgz",</w:t>
      </w:r>
    </w:p>
    <w:p w14:paraId="347DA35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"sha512-c2cu3UxbI+b6kR3fy0nRnAhodsvR9dx7U5+znCOzdj6IfP3upFURTr0Xl5BlQZNKZjEtxrmVyfSdeE3O57smoQ==",</w:t>
      </w:r>
    </w:p>
    <w:p w14:paraId="52F0458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66A82EB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5D15518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ms</w:t>
      </w:r>
      <w:proofErr w:type="spellEnd"/>
      <w:r w:rsidRPr="00130981">
        <w:rPr>
          <w:rFonts w:ascii="Courier New" w:eastAsia="Times New Roman" w:hAnsi="Courier New" w:cs="Courier New"/>
          <w:color w:val="000000"/>
          <w:sz w:val="20"/>
          <w:szCs w:val="20"/>
        </w:rPr>
        <w:t>": {</w:t>
      </w:r>
    </w:p>
    <w:p w14:paraId="15E4F46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"2.0.0",</w:t>
      </w:r>
    </w:p>
    <w:p w14:paraId="0B8180F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t>
      </w:r>
      <w:proofErr w:type="spellStart"/>
      <w:r w:rsidRPr="00130981">
        <w:rPr>
          <w:rFonts w:ascii="Courier New" w:eastAsia="Times New Roman" w:hAnsi="Courier New" w:cs="Courier New"/>
          <w:color w:val="000000"/>
          <w:sz w:val="20"/>
          <w:szCs w:val="20"/>
        </w:rPr>
        <w:t>ms</w:t>
      </w:r>
      <w:proofErr w:type="spellEnd"/>
      <w:r w:rsidRPr="00130981">
        <w:rPr>
          <w:rFonts w:ascii="Courier New" w:eastAsia="Times New Roman" w:hAnsi="Courier New" w:cs="Courier New"/>
          <w:color w:val="000000"/>
          <w:sz w:val="20"/>
          <w:szCs w:val="20"/>
        </w:rPr>
        <w:t>/-/ms-2.0.0.tgz",</w:t>
      </w:r>
    </w:p>
    <w:p w14:paraId="023C6FC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"sha512-Tpp60P6IUJDTuOq/5Z8cdskzJujfwqfOTkrwIwj7IRISpnkJnT6SyJ4PCPnGMoFjC9ddhal5KVIYtAt97ix05A==",</w:t>
      </w:r>
    </w:p>
    <w:p w14:paraId="6397D63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5300ED8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5A5D2D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"socket.io-parser": {</w:t>
      </w:r>
    </w:p>
    <w:p w14:paraId="2597AC0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"3.3.3",</w:t>
      </w:r>
    </w:p>
    <w:p w14:paraId="46AE408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"https://registry.npmjs.org/socket.io-parser/-/socket.io-parser-3.3.3.tgz",</w:t>
      </w:r>
    </w:p>
    <w:p w14:paraId="25EF8F8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"sha512-qOg87q1PMWWTeO01768Yh9ogn7chB9zkKtQnya41Y355S0UmpXgpcrFwAgjYJxu9BdKug5r5e9YtVSeWhKBUZg==",</w:t>
      </w:r>
    </w:p>
    <w:p w14:paraId="726134B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1630E73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6D22F76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component</w:t>
      </w:r>
      <w:proofErr w:type="gramEnd"/>
      <w:r w:rsidRPr="00130981">
        <w:rPr>
          <w:rFonts w:ascii="Courier New" w:eastAsia="Times New Roman" w:hAnsi="Courier New" w:cs="Courier New"/>
          <w:color w:val="000000"/>
          <w:sz w:val="20"/>
          <w:szCs w:val="20"/>
        </w:rPr>
        <w:t>-emitter": "~1.3.0",</w:t>
      </w:r>
    </w:p>
    <w:p w14:paraId="717B179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"debug": "~3.1.0",</w:t>
      </w:r>
    </w:p>
    <w:p w14:paraId="1A45EE8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isarray</w:t>
      </w:r>
      <w:proofErr w:type="spellEnd"/>
      <w:r w:rsidRPr="00130981">
        <w:rPr>
          <w:rFonts w:ascii="Courier New" w:eastAsia="Times New Roman" w:hAnsi="Courier New" w:cs="Courier New"/>
          <w:color w:val="000000"/>
          <w:sz w:val="20"/>
          <w:szCs w:val="20"/>
        </w:rPr>
        <w:t>": "2.0.1"</w:t>
      </w:r>
    </w:p>
    <w:p w14:paraId="07DC7AB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305BEDB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51BB19E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11DED63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2CCCE78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"socket.io-parser": {</w:t>
      </w:r>
    </w:p>
    <w:p w14:paraId="4BDA0C7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"3.4.2",</w:t>
      </w:r>
    </w:p>
    <w:p w14:paraId="071C16F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"https://registry.npmjs.org/socket.io-parser/-/socket.io-parser-3.4.2.tgz",</w:t>
      </w:r>
    </w:p>
    <w:p w14:paraId="5BA9688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"sha512-QFZBaZDNqZXeemwejc7D39jrq2eGK/qZuVDiMPKzZK1hLlNvjGilGt4ckfQZeVX4dGmuPzCytN9ZW1nQlEWjgA==",</w:t>
      </w:r>
    </w:p>
    <w:p w14:paraId="0D1CE83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2905CE5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5EC9AE3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component</w:t>
      </w:r>
      <w:proofErr w:type="gramEnd"/>
      <w:r w:rsidRPr="00130981">
        <w:rPr>
          <w:rFonts w:ascii="Courier New" w:eastAsia="Times New Roman" w:hAnsi="Courier New" w:cs="Courier New"/>
          <w:color w:val="000000"/>
          <w:sz w:val="20"/>
          <w:szCs w:val="20"/>
        </w:rPr>
        <w:t>-emitter": "1.2.1",</w:t>
      </w:r>
    </w:p>
    <w:p w14:paraId="7A2CEF7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lastRenderedPageBreak/>
        <w:t xml:space="preserve">        "debug": "~4.1.0",</w:t>
      </w:r>
    </w:p>
    <w:p w14:paraId="28EC45C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isarray</w:t>
      </w:r>
      <w:proofErr w:type="spellEnd"/>
      <w:r w:rsidRPr="00130981">
        <w:rPr>
          <w:rFonts w:ascii="Courier New" w:eastAsia="Times New Roman" w:hAnsi="Courier New" w:cs="Courier New"/>
          <w:color w:val="000000"/>
          <w:sz w:val="20"/>
          <w:szCs w:val="20"/>
        </w:rPr>
        <w:t>": "2.0.1"</w:t>
      </w:r>
    </w:p>
    <w:p w14:paraId="0B3DEC7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1A6414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"dependencies": {</w:t>
      </w:r>
    </w:p>
    <w:p w14:paraId="4223917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component</w:t>
      </w:r>
      <w:proofErr w:type="gramEnd"/>
      <w:r w:rsidRPr="00130981">
        <w:rPr>
          <w:rFonts w:ascii="Courier New" w:eastAsia="Times New Roman" w:hAnsi="Courier New" w:cs="Courier New"/>
          <w:color w:val="000000"/>
          <w:sz w:val="20"/>
          <w:szCs w:val="20"/>
        </w:rPr>
        <w:t>-emitter": {</w:t>
      </w:r>
    </w:p>
    <w:p w14:paraId="69907D6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"1.2.1",</w:t>
      </w:r>
    </w:p>
    <w:p w14:paraId="672816A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"https://registry.npmjs.org/component-emitter/-/component-emitter-1.2.1.tgz",</w:t>
      </w:r>
    </w:p>
    <w:p w14:paraId="07FA325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"sha512-jPatnhd33viNplKjqXKRkGU345p263OIWzDL2wH3LGIGp5Kojo+uXizHmOADRvhGFFTnJqX3jBAKP6vvmSDKcA==",</w:t>
      </w:r>
    </w:p>
    <w:p w14:paraId="246A822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2511169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1B9CB70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"debug": {</w:t>
      </w:r>
    </w:p>
    <w:p w14:paraId="6626AAB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"4.1.1",</w:t>
      </w:r>
    </w:p>
    <w:p w14:paraId="7470DFA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"https://registry.npmjs.org/debug/-/debug-4.1.1.tgz",</w:t>
      </w:r>
    </w:p>
    <w:p w14:paraId="29414FC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"sha512-pYAIzeRo8J6KPEaJ0VWOh5Pzkbw/RetuzehGM7QRRX5he4fPHx2rdKMB256ehJCkX+XRQm16eZLqLNS8RSZXZw==",</w:t>
      </w:r>
    </w:p>
    <w:p w14:paraId="499E690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5D2FDBF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1015F22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ms</w:t>
      </w:r>
      <w:proofErr w:type="spellEnd"/>
      <w:r w:rsidRPr="00130981">
        <w:rPr>
          <w:rFonts w:ascii="Courier New" w:eastAsia="Times New Roman" w:hAnsi="Courier New" w:cs="Courier New"/>
          <w:color w:val="000000"/>
          <w:sz w:val="20"/>
          <w:szCs w:val="20"/>
        </w:rPr>
        <w:t>": "^2.1.1"</w:t>
      </w:r>
    </w:p>
    <w:p w14:paraId="34F7020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0315B42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72AD7F2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isarray</w:t>
      </w:r>
      <w:proofErr w:type="spellEnd"/>
      <w:r w:rsidRPr="00130981">
        <w:rPr>
          <w:rFonts w:ascii="Courier New" w:eastAsia="Times New Roman" w:hAnsi="Courier New" w:cs="Courier New"/>
          <w:color w:val="000000"/>
          <w:sz w:val="20"/>
          <w:szCs w:val="20"/>
        </w:rPr>
        <w:t>": {</w:t>
      </w:r>
    </w:p>
    <w:p w14:paraId="04F306F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"2.0.1",</w:t>
      </w:r>
    </w:p>
    <w:p w14:paraId="7A5EBA0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t>
      </w:r>
      <w:proofErr w:type="spellStart"/>
      <w:r w:rsidRPr="00130981">
        <w:rPr>
          <w:rFonts w:ascii="Courier New" w:eastAsia="Times New Roman" w:hAnsi="Courier New" w:cs="Courier New"/>
          <w:color w:val="000000"/>
          <w:sz w:val="20"/>
          <w:szCs w:val="20"/>
        </w:rPr>
        <w:t>isarray</w:t>
      </w:r>
      <w:proofErr w:type="spellEnd"/>
      <w:r w:rsidRPr="00130981">
        <w:rPr>
          <w:rFonts w:ascii="Courier New" w:eastAsia="Times New Roman" w:hAnsi="Courier New" w:cs="Courier New"/>
          <w:color w:val="000000"/>
          <w:sz w:val="20"/>
          <w:szCs w:val="20"/>
        </w:rPr>
        <w:t>/-/isarray-2.0.1.tgz",</w:t>
      </w:r>
    </w:p>
    <w:p w14:paraId="1F143E6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"sha512-c2cu3UxbI+b6kR3fy0nRnAhodsvR9dx7U5+znCOzdj6IfP3upFURTr0Xl5BlQZNKZjEtxrmVyfSdeE3O57smoQ==",</w:t>
      </w:r>
    </w:p>
    <w:p w14:paraId="66AB639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5819689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1CE013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3711295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286CD03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sockjs</w:t>
      </w:r>
      <w:proofErr w:type="spellEnd"/>
      <w:r w:rsidRPr="00130981">
        <w:rPr>
          <w:rFonts w:ascii="Courier New" w:eastAsia="Times New Roman" w:hAnsi="Courier New" w:cs="Courier New"/>
          <w:color w:val="000000"/>
          <w:sz w:val="20"/>
          <w:szCs w:val="20"/>
        </w:rPr>
        <w:t>": {</w:t>
      </w:r>
    </w:p>
    <w:p w14:paraId="717BC7D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"0.3.20",</w:t>
      </w:r>
    </w:p>
    <w:p w14:paraId="34AF178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t>
      </w:r>
      <w:proofErr w:type="spellStart"/>
      <w:r w:rsidRPr="00130981">
        <w:rPr>
          <w:rFonts w:ascii="Courier New" w:eastAsia="Times New Roman" w:hAnsi="Courier New" w:cs="Courier New"/>
          <w:color w:val="000000"/>
          <w:sz w:val="20"/>
          <w:szCs w:val="20"/>
        </w:rPr>
        <w:t>sockjs</w:t>
      </w:r>
      <w:proofErr w:type="spellEnd"/>
      <w:r w:rsidRPr="00130981">
        <w:rPr>
          <w:rFonts w:ascii="Courier New" w:eastAsia="Times New Roman" w:hAnsi="Courier New" w:cs="Courier New"/>
          <w:color w:val="000000"/>
          <w:sz w:val="20"/>
          <w:szCs w:val="20"/>
        </w:rPr>
        <w:t>/-/sockjs-0.3.20.tgz",</w:t>
      </w:r>
    </w:p>
    <w:p w14:paraId="3C25FFA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"sha512-SpmVOVpdq0DJc0qArhF3E5xsxvaiqGNb73XfgBpK1y3UD5gs8DSo8aCTsuT5pX8rssdc2NDIzANwP9eCAiSdTA==",</w:t>
      </w:r>
    </w:p>
    <w:p w14:paraId="18CD048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0C329F1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0D0EAB4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faye</w:t>
      </w:r>
      <w:proofErr w:type="gramEnd"/>
      <w:r w:rsidRPr="00130981">
        <w:rPr>
          <w:rFonts w:ascii="Courier New" w:eastAsia="Times New Roman" w:hAnsi="Courier New" w:cs="Courier New"/>
          <w:color w:val="000000"/>
          <w:sz w:val="20"/>
          <w:szCs w:val="20"/>
        </w:rPr>
        <w:t>-websocket</w:t>
      </w:r>
      <w:proofErr w:type="spellEnd"/>
      <w:r w:rsidRPr="00130981">
        <w:rPr>
          <w:rFonts w:ascii="Courier New" w:eastAsia="Times New Roman" w:hAnsi="Courier New" w:cs="Courier New"/>
          <w:color w:val="000000"/>
          <w:sz w:val="20"/>
          <w:szCs w:val="20"/>
        </w:rPr>
        <w:t>": "^0.10.0",</w:t>
      </w:r>
    </w:p>
    <w:p w14:paraId="06CD557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uuid</w:t>
      </w:r>
      <w:proofErr w:type="spellEnd"/>
      <w:r w:rsidRPr="00130981">
        <w:rPr>
          <w:rFonts w:ascii="Courier New" w:eastAsia="Times New Roman" w:hAnsi="Courier New" w:cs="Courier New"/>
          <w:color w:val="000000"/>
          <w:sz w:val="20"/>
          <w:szCs w:val="20"/>
        </w:rPr>
        <w:t>": "^3.4.0",</w:t>
      </w:r>
    </w:p>
    <w:p w14:paraId="0E53FF6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websocket</w:t>
      </w:r>
      <w:proofErr w:type="spellEnd"/>
      <w:proofErr w:type="gramEnd"/>
      <w:r w:rsidRPr="00130981">
        <w:rPr>
          <w:rFonts w:ascii="Courier New" w:eastAsia="Times New Roman" w:hAnsi="Courier New" w:cs="Courier New"/>
          <w:color w:val="000000"/>
          <w:sz w:val="20"/>
          <w:szCs w:val="20"/>
        </w:rPr>
        <w:t>-driver": "0.6.5"</w:t>
      </w:r>
    </w:p>
    <w:p w14:paraId="47792DF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0EE43A2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497246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sockjs</w:t>
      </w:r>
      <w:proofErr w:type="spellEnd"/>
      <w:proofErr w:type="gramEnd"/>
      <w:r w:rsidRPr="00130981">
        <w:rPr>
          <w:rFonts w:ascii="Courier New" w:eastAsia="Times New Roman" w:hAnsi="Courier New" w:cs="Courier New"/>
          <w:color w:val="000000"/>
          <w:sz w:val="20"/>
          <w:szCs w:val="20"/>
        </w:rPr>
        <w:t>-client": {</w:t>
      </w:r>
    </w:p>
    <w:p w14:paraId="155CA5D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"1.4.0",</w:t>
      </w:r>
    </w:p>
    <w:p w14:paraId="1E53E15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"https://registry.npmjs.org/sockjs-client/-/sockjs-client-1.4.0.tgz",</w:t>
      </w:r>
    </w:p>
    <w:p w14:paraId="12F84FC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"sha512-5zaLyO8/nri5cua0VtOrFXBPK1jbL4+1cebT/mmKA1E1ZXOvJrII75bPu0l0k843G/+iAbhEqzyKr0w/eCCj7g==",</w:t>
      </w:r>
    </w:p>
    <w:p w14:paraId="5B18325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4A51342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284A037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"debug": "^3.2.5",</w:t>
      </w:r>
    </w:p>
    <w:p w14:paraId="3A73195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eventsource</w:t>
      </w:r>
      <w:proofErr w:type="spellEnd"/>
      <w:r w:rsidRPr="00130981">
        <w:rPr>
          <w:rFonts w:ascii="Courier New" w:eastAsia="Times New Roman" w:hAnsi="Courier New" w:cs="Courier New"/>
          <w:color w:val="000000"/>
          <w:sz w:val="20"/>
          <w:szCs w:val="20"/>
        </w:rPr>
        <w:t>": "^1.0.7",</w:t>
      </w:r>
    </w:p>
    <w:p w14:paraId="6CA0BC4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lastRenderedPageBreak/>
        <w:t xml:space="preserve">        "</w:t>
      </w:r>
      <w:proofErr w:type="spellStart"/>
      <w:proofErr w:type="gramStart"/>
      <w:r w:rsidRPr="00130981">
        <w:rPr>
          <w:rFonts w:ascii="Courier New" w:eastAsia="Times New Roman" w:hAnsi="Courier New" w:cs="Courier New"/>
          <w:color w:val="000000"/>
          <w:sz w:val="20"/>
          <w:szCs w:val="20"/>
        </w:rPr>
        <w:t>faye</w:t>
      </w:r>
      <w:proofErr w:type="gramEnd"/>
      <w:r w:rsidRPr="00130981">
        <w:rPr>
          <w:rFonts w:ascii="Courier New" w:eastAsia="Times New Roman" w:hAnsi="Courier New" w:cs="Courier New"/>
          <w:color w:val="000000"/>
          <w:sz w:val="20"/>
          <w:szCs w:val="20"/>
        </w:rPr>
        <w:t>-websocket</w:t>
      </w:r>
      <w:proofErr w:type="spellEnd"/>
      <w:r w:rsidRPr="00130981">
        <w:rPr>
          <w:rFonts w:ascii="Courier New" w:eastAsia="Times New Roman" w:hAnsi="Courier New" w:cs="Courier New"/>
          <w:color w:val="000000"/>
          <w:sz w:val="20"/>
          <w:szCs w:val="20"/>
        </w:rPr>
        <w:t>": "~0.11.1",</w:t>
      </w:r>
    </w:p>
    <w:p w14:paraId="6D64ED0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"inherits": "^2.0.3",</w:t>
      </w:r>
    </w:p>
    <w:p w14:paraId="53E6069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"json3": "^3.3.2",</w:t>
      </w:r>
    </w:p>
    <w:p w14:paraId="3A9717E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url</w:t>
      </w:r>
      <w:proofErr w:type="spellEnd"/>
      <w:proofErr w:type="gramEnd"/>
      <w:r w:rsidRPr="00130981">
        <w:rPr>
          <w:rFonts w:ascii="Courier New" w:eastAsia="Times New Roman" w:hAnsi="Courier New" w:cs="Courier New"/>
          <w:color w:val="000000"/>
          <w:sz w:val="20"/>
          <w:szCs w:val="20"/>
        </w:rPr>
        <w:t>-parse": "^1.4.3"</w:t>
      </w:r>
    </w:p>
    <w:p w14:paraId="517E003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9DA45D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"dependencies": {</w:t>
      </w:r>
    </w:p>
    <w:p w14:paraId="75B74F5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"debug": {</w:t>
      </w:r>
    </w:p>
    <w:p w14:paraId="146B491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"3.2.7",</w:t>
      </w:r>
    </w:p>
    <w:p w14:paraId="72E0EA9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"https://registry.npmjs.org/debug/-/debug-3.2.7.tgz",</w:t>
      </w:r>
    </w:p>
    <w:p w14:paraId="3995D71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"sha512-CFjzYYAi4ThfiQvizrFQevTTXHtnCqWfe7x1AhgEscTz6ZbLbfoLRLPugTQyBth6f8ZERVUSyWHFD/7Wu4t1XQ==",</w:t>
      </w:r>
    </w:p>
    <w:p w14:paraId="4469549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17DFDAE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01DDE84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ms</w:t>
      </w:r>
      <w:proofErr w:type="spellEnd"/>
      <w:r w:rsidRPr="00130981">
        <w:rPr>
          <w:rFonts w:ascii="Courier New" w:eastAsia="Times New Roman" w:hAnsi="Courier New" w:cs="Courier New"/>
          <w:color w:val="000000"/>
          <w:sz w:val="20"/>
          <w:szCs w:val="20"/>
        </w:rPr>
        <w:t>": "^2.1.1"</w:t>
      </w:r>
    </w:p>
    <w:p w14:paraId="39239D4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2656090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DA47C8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faye</w:t>
      </w:r>
      <w:proofErr w:type="gramEnd"/>
      <w:r w:rsidRPr="00130981">
        <w:rPr>
          <w:rFonts w:ascii="Courier New" w:eastAsia="Times New Roman" w:hAnsi="Courier New" w:cs="Courier New"/>
          <w:color w:val="000000"/>
          <w:sz w:val="20"/>
          <w:szCs w:val="20"/>
        </w:rPr>
        <w:t>-websocket</w:t>
      </w:r>
      <w:proofErr w:type="spellEnd"/>
      <w:r w:rsidRPr="00130981">
        <w:rPr>
          <w:rFonts w:ascii="Courier New" w:eastAsia="Times New Roman" w:hAnsi="Courier New" w:cs="Courier New"/>
          <w:color w:val="000000"/>
          <w:sz w:val="20"/>
          <w:szCs w:val="20"/>
        </w:rPr>
        <w:t>": {</w:t>
      </w:r>
    </w:p>
    <w:p w14:paraId="3A490E1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"0.11.4",</w:t>
      </w:r>
    </w:p>
    <w:p w14:paraId="1FAF8A0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"https://registry.npmjs.org/faye-websocket/-/faye-websocket-0.11.4.tgz",</w:t>
      </w:r>
    </w:p>
    <w:p w14:paraId="2C4E6B4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"sha512-CzbClwlXAuiRQAlUyfqPgvPoNKTckTPGfwZV4ZdAhVcP2lh9KUxJg2b5GkE7XbjKQ3YJnQ9z6D9ntLAlB+tP8g==",</w:t>
      </w:r>
    </w:p>
    <w:p w14:paraId="5775987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5567171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6EEDFC4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websocket</w:t>
      </w:r>
      <w:proofErr w:type="spellEnd"/>
      <w:proofErr w:type="gramEnd"/>
      <w:r w:rsidRPr="00130981">
        <w:rPr>
          <w:rFonts w:ascii="Courier New" w:eastAsia="Times New Roman" w:hAnsi="Courier New" w:cs="Courier New"/>
          <w:color w:val="000000"/>
          <w:sz w:val="20"/>
          <w:szCs w:val="20"/>
        </w:rPr>
        <w:t>-driver": "&gt;=0.5.1"</w:t>
      </w:r>
    </w:p>
    <w:p w14:paraId="3AF567E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73A0A11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745035A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42773A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388BBC3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"socks": {</w:t>
      </w:r>
    </w:p>
    <w:p w14:paraId="63C10DF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"2.3.3",</w:t>
      </w:r>
    </w:p>
    <w:p w14:paraId="00423B4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"https://registry.npmjs.org/socks/-/socks-2.3.3.tgz",</w:t>
      </w:r>
    </w:p>
    <w:p w14:paraId="07E8547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"sha512-o5t52PCNtVdiOvzMry7wU4aOqYWL0PeCXRWBEiJow4/i/wr+wpsJQ9awEu1EonLIqsfGd5qSgDdxEOvCdmBEpA==",</w:t>
      </w:r>
    </w:p>
    <w:p w14:paraId="76FCBB2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58A5E88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6FD5AA4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ip</w:t>
      </w:r>
      <w:proofErr w:type="spellEnd"/>
      <w:r w:rsidRPr="00130981">
        <w:rPr>
          <w:rFonts w:ascii="Courier New" w:eastAsia="Times New Roman" w:hAnsi="Courier New" w:cs="Courier New"/>
          <w:color w:val="000000"/>
          <w:sz w:val="20"/>
          <w:szCs w:val="20"/>
        </w:rPr>
        <w:t>": "1.1.5",</w:t>
      </w:r>
    </w:p>
    <w:p w14:paraId="72F1501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smart</w:t>
      </w:r>
      <w:proofErr w:type="gramEnd"/>
      <w:r w:rsidRPr="00130981">
        <w:rPr>
          <w:rFonts w:ascii="Courier New" w:eastAsia="Times New Roman" w:hAnsi="Courier New" w:cs="Courier New"/>
          <w:color w:val="000000"/>
          <w:sz w:val="20"/>
          <w:szCs w:val="20"/>
        </w:rPr>
        <w:t>-buffer": "^4.1.0"</w:t>
      </w:r>
    </w:p>
    <w:p w14:paraId="2E9A392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D8E786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"dependencies": {</w:t>
      </w:r>
    </w:p>
    <w:p w14:paraId="0DAF252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ip</w:t>
      </w:r>
      <w:proofErr w:type="spellEnd"/>
      <w:r w:rsidRPr="00130981">
        <w:rPr>
          <w:rFonts w:ascii="Courier New" w:eastAsia="Times New Roman" w:hAnsi="Courier New" w:cs="Courier New"/>
          <w:color w:val="000000"/>
          <w:sz w:val="20"/>
          <w:szCs w:val="20"/>
        </w:rPr>
        <w:t>": {</w:t>
      </w:r>
    </w:p>
    <w:p w14:paraId="1331E3B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"1.1.5",</w:t>
      </w:r>
    </w:p>
    <w:p w14:paraId="7BFA08C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t>
      </w:r>
      <w:proofErr w:type="spellStart"/>
      <w:r w:rsidRPr="00130981">
        <w:rPr>
          <w:rFonts w:ascii="Courier New" w:eastAsia="Times New Roman" w:hAnsi="Courier New" w:cs="Courier New"/>
          <w:color w:val="000000"/>
          <w:sz w:val="20"/>
          <w:szCs w:val="20"/>
        </w:rPr>
        <w:t>ip</w:t>
      </w:r>
      <w:proofErr w:type="spellEnd"/>
      <w:r w:rsidRPr="00130981">
        <w:rPr>
          <w:rFonts w:ascii="Courier New" w:eastAsia="Times New Roman" w:hAnsi="Courier New" w:cs="Courier New"/>
          <w:color w:val="000000"/>
          <w:sz w:val="20"/>
          <w:szCs w:val="20"/>
        </w:rPr>
        <w:t>/-/ip-1.1.5.tgz",</w:t>
      </w:r>
    </w:p>
    <w:p w14:paraId="422F623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"sha512-rBtCAQAJm8A110nbwn6YdveUnuZH3WrC36IwkRXxDnq53JvXA2NVQvB7IHyKomxK1MJ4VDNw3UtFDdXQ+AvLYA==",</w:t>
      </w:r>
    </w:p>
    <w:p w14:paraId="2ED8443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39BE5A4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5699731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57E1F0E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11E3D82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socks</w:t>
      </w:r>
      <w:proofErr w:type="gramEnd"/>
      <w:r w:rsidRPr="00130981">
        <w:rPr>
          <w:rFonts w:ascii="Courier New" w:eastAsia="Times New Roman" w:hAnsi="Courier New" w:cs="Courier New"/>
          <w:color w:val="000000"/>
          <w:sz w:val="20"/>
          <w:szCs w:val="20"/>
        </w:rPr>
        <w:t>-proxy-agent": {</w:t>
      </w:r>
    </w:p>
    <w:p w14:paraId="6CE87B9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"4.0.2",</w:t>
      </w:r>
    </w:p>
    <w:p w14:paraId="2DDAB39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"https://registry.npmjs.org/socks-proxy-agent/-/socks-proxy-agent-4.0.2.tgz",</w:t>
      </w:r>
    </w:p>
    <w:p w14:paraId="3A27757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lastRenderedPageBreak/>
        <w:t xml:space="preserve">      "integrity": "sha512-NT6syHhI9LmuEMSK6Kd2V7gNv5KFZoLE7V5udWmn0de+3Mkj3UMA/AJPLyeNUVmElCurSHtUdM3ETpR3z770Wg==",</w:t>
      </w:r>
    </w:p>
    <w:p w14:paraId="16D1AA5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047FFB1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3CCF3E2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agent</w:t>
      </w:r>
      <w:proofErr w:type="gramEnd"/>
      <w:r w:rsidRPr="00130981">
        <w:rPr>
          <w:rFonts w:ascii="Courier New" w:eastAsia="Times New Roman" w:hAnsi="Courier New" w:cs="Courier New"/>
          <w:color w:val="000000"/>
          <w:sz w:val="20"/>
          <w:szCs w:val="20"/>
        </w:rPr>
        <w:t>-base": "~4.2.1",</w:t>
      </w:r>
    </w:p>
    <w:p w14:paraId="7591020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"socks": "~2.3.2"</w:t>
      </w:r>
    </w:p>
    <w:p w14:paraId="570719B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67329D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"dependencies": {</w:t>
      </w:r>
    </w:p>
    <w:p w14:paraId="4B18460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agent</w:t>
      </w:r>
      <w:proofErr w:type="gramEnd"/>
      <w:r w:rsidRPr="00130981">
        <w:rPr>
          <w:rFonts w:ascii="Courier New" w:eastAsia="Times New Roman" w:hAnsi="Courier New" w:cs="Courier New"/>
          <w:color w:val="000000"/>
          <w:sz w:val="20"/>
          <w:szCs w:val="20"/>
        </w:rPr>
        <w:t>-base": {</w:t>
      </w:r>
    </w:p>
    <w:p w14:paraId="7D43C4E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"4.2.1",</w:t>
      </w:r>
    </w:p>
    <w:p w14:paraId="2BE6830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"https://registry.npmjs.org/agent-base/-/agent-base-4.2.1.tgz",</w:t>
      </w:r>
    </w:p>
    <w:p w14:paraId="453D6F9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"sha512-JVwXMr9nHYTUXsBFKUqhJwvlcYU/blreOEUkhNR2eXZIvwd+c+o5V4MgDPKWnMS/56awN3TRzIP+KoPn+roQtg==",</w:t>
      </w:r>
    </w:p>
    <w:p w14:paraId="60EF021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4C2F3CF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4B41993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"es6-promisify": "^5.0.0"</w:t>
      </w:r>
    </w:p>
    <w:p w14:paraId="2E9F4DD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3078E9F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29B3CA6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71686A9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DCE244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sort</w:t>
      </w:r>
      <w:proofErr w:type="gramEnd"/>
      <w:r w:rsidRPr="00130981">
        <w:rPr>
          <w:rFonts w:ascii="Courier New" w:eastAsia="Times New Roman" w:hAnsi="Courier New" w:cs="Courier New"/>
          <w:color w:val="000000"/>
          <w:sz w:val="20"/>
          <w:szCs w:val="20"/>
        </w:rPr>
        <w:t>-keys": {</w:t>
      </w:r>
    </w:p>
    <w:p w14:paraId="7851C62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"1.1.2",</w:t>
      </w:r>
    </w:p>
    <w:p w14:paraId="742AA4C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"https://registry.npmjs.org/sort-keys/-/sort-keys-1.1.2.tgz",</w:t>
      </w:r>
    </w:p>
    <w:p w14:paraId="2300102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"sha512-vzn8aSqKgytVik0iwdBEi+zevbTYZogewTUM6dtpmGwEcdzbub/TX4bCzRhebDCRC3QzXgJsLRKB2V/Oof7HXg==",</w:t>
      </w:r>
    </w:p>
    <w:p w14:paraId="54797CD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53B8276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5ACCF46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is</w:t>
      </w:r>
      <w:proofErr w:type="gramEnd"/>
      <w:r w:rsidRPr="00130981">
        <w:rPr>
          <w:rFonts w:ascii="Courier New" w:eastAsia="Times New Roman" w:hAnsi="Courier New" w:cs="Courier New"/>
          <w:color w:val="000000"/>
          <w:sz w:val="20"/>
          <w:szCs w:val="20"/>
        </w:rPr>
        <w:t>-plain-obj": "^1.0.0"</w:t>
      </w:r>
    </w:p>
    <w:p w14:paraId="03C83C8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33C5DFB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924CB9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source</w:t>
      </w:r>
      <w:proofErr w:type="gramEnd"/>
      <w:r w:rsidRPr="00130981">
        <w:rPr>
          <w:rFonts w:ascii="Courier New" w:eastAsia="Times New Roman" w:hAnsi="Courier New" w:cs="Courier New"/>
          <w:color w:val="000000"/>
          <w:sz w:val="20"/>
          <w:szCs w:val="20"/>
        </w:rPr>
        <w:t>-list-map": {</w:t>
      </w:r>
    </w:p>
    <w:p w14:paraId="23A45F9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"2.0.1",</w:t>
      </w:r>
    </w:p>
    <w:p w14:paraId="73F2F81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"https://registry.npmjs.org/source-list-map/-/source-list-map-2.0.1.tgz",</w:t>
      </w:r>
    </w:p>
    <w:p w14:paraId="4B258AD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"sha512-qnQ7gVMxGNxsiL4lEuJwe/To8UnK7fAnmbGEEH8RpLouuKbeEm0lhbQVFIrNSuB+G7tVrAlVsZgETT5nljf+Iw==",</w:t>
      </w:r>
    </w:p>
    <w:p w14:paraId="7A4B276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30336C1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3FC687E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source</w:t>
      </w:r>
      <w:proofErr w:type="gramEnd"/>
      <w:r w:rsidRPr="00130981">
        <w:rPr>
          <w:rFonts w:ascii="Courier New" w:eastAsia="Times New Roman" w:hAnsi="Courier New" w:cs="Courier New"/>
          <w:color w:val="000000"/>
          <w:sz w:val="20"/>
          <w:szCs w:val="20"/>
        </w:rPr>
        <w:t>-map": {</w:t>
      </w:r>
    </w:p>
    <w:p w14:paraId="3E58385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"0.7.3",</w:t>
      </w:r>
    </w:p>
    <w:p w14:paraId="5976BE9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"https://registry.npmjs.org/source-map/-/source-map-0.7.3.tgz",</w:t>
      </w:r>
    </w:p>
    <w:p w14:paraId="3B79B3C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"sha512-CkCj6giN3S+n9qrYiBTX5gystlENnRW5jZeNLHpe6aue+SrHcG5VYwujhW9s4dY31mEGsxBDrHR6oI69fTXsaQ==",</w:t>
      </w:r>
    </w:p>
    <w:p w14:paraId="46F2400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568FB7A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285F48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source</w:t>
      </w:r>
      <w:proofErr w:type="gramEnd"/>
      <w:r w:rsidRPr="00130981">
        <w:rPr>
          <w:rFonts w:ascii="Courier New" w:eastAsia="Times New Roman" w:hAnsi="Courier New" w:cs="Courier New"/>
          <w:color w:val="000000"/>
          <w:sz w:val="20"/>
          <w:szCs w:val="20"/>
        </w:rPr>
        <w:t>-map-loader": {</w:t>
      </w:r>
    </w:p>
    <w:p w14:paraId="480213D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"1.0.2",</w:t>
      </w:r>
    </w:p>
    <w:p w14:paraId="12BF04A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"https://registry.npmjs.org/source-map-loader/-/source-map-loader-1.0.2.tgz",</w:t>
      </w:r>
    </w:p>
    <w:p w14:paraId="4523533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lastRenderedPageBreak/>
        <w:t xml:space="preserve">      "integrity": "sha512-oX8d6ndRjN+tVyjj6PlXSyFPhDdVAPsZA30nD3/II8g4uOv8fCz0DMn5sy8KtVbDfKQxOpGwGJnK3xIW3tauDw==",</w:t>
      </w:r>
    </w:p>
    <w:p w14:paraId="773B395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3612D34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0B41535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data</w:t>
      </w:r>
      <w:proofErr w:type="gramEnd"/>
      <w:r w:rsidRPr="00130981">
        <w:rPr>
          <w:rFonts w:ascii="Courier New" w:eastAsia="Times New Roman" w:hAnsi="Courier New" w:cs="Courier New"/>
          <w:color w:val="000000"/>
          <w:sz w:val="20"/>
          <w:szCs w:val="20"/>
        </w:rPr>
        <w:t>-</w:t>
      </w:r>
      <w:proofErr w:type="spellStart"/>
      <w:r w:rsidRPr="00130981">
        <w:rPr>
          <w:rFonts w:ascii="Courier New" w:eastAsia="Times New Roman" w:hAnsi="Courier New" w:cs="Courier New"/>
          <w:color w:val="000000"/>
          <w:sz w:val="20"/>
          <w:szCs w:val="20"/>
        </w:rPr>
        <w:t>urls</w:t>
      </w:r>
      <w:proofErr w:type="spellEnd"/>
      <w:r w:rsidRPr="00130981">
        <w:rPr>
          <w:rFonts w:ascii="Courier New" w:eastAsia="Times New Roman" w:hAnsi="Courier New" w:cs="Courier New"/>
          <w:color w:val="000000"/>
          <w:sz w:val="20"/>
          <w:szCs w:val="20"/>
        </w:rPr>
        <w:t>": "^2.0.0",</w:t>
      </w:r>
    </w:p>
    <w:p w14:paraId="6427220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iconv</w:t>
      </w:r>
      <w:proofErr w:type="spellEnd"/>
      <w:proofErr w:type="gramEnd"/>
      <w:r w:rsidRPr="00130981">
        <w:rPr>
          <w:rFonts w:ascii="Courier New" w:eastAsia="Times New Roman" w:hAnsi="Courier New" w:cs="Courier New"/>
          <w:color w:val="000000"/>
          <w:sz w:val="20"/>
          <w:szCs w:val="20"/>
        </w:rPr>
        <w:t>-lite": "^0.6.2",</w:t>
      </w:r>
    </w:p>
    <w:p w14:paraId="4C52005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loader</w:t>
      </w:r>
      <w:proofErr w:type="gramEnd"/>
      <w:r w:rsidRPr="00130981">
        <w:rPr>
          <w:rFonts w:ascii="Courier New" w:eastAsia="Times New Roman" w:hAnsi="Courier New" w:cs="Courier New"/>
          <w:color w:val="000000"/>
          <w:sz w:val="20"/>
          <w:szCs w:val="20"/>
        </w:rPr>
        <w:t>-utils": "^2.0.0",</w:t>
      </w:r>
    </w:p>
    <w:p w14:paraId="00E435F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schema</w:t>
      </w:r>
      <w:proofErr w:type="gramEnd"/>
      <w:r w:rsidRPr="00130981">
        <w:rPr>
          <w:rFonts w:ascii="Courier New" w:eastAsia="Times New Roman" w:hAnsi="Courier New" w:cs="Courier New"/>
          <w:color w:val="000000"/>
          <w:sz w:val="20"/>
          <w:szCs w:val="20"/>
        </w:rPr>
        <w:t>-utils": "^2.7.0",</w:t>
      </w:r>
    </w:p>
    <w:p w14:paraId="4DF62FB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source</w:t>
      </w:r>
      <w:proofErr w:type="gramEnd"/>
      <w:r w:rsidRPr="00130981">
        <w:rPr>
          <w:rFonts w:ascii="Courier New" w:eastAsia="Times New Roman" w:hAnsi="Courier New" w:cs="Courier New"/>
          <w:color w:val="000000"/>
          <w:sz w:val="20"/>
          <w:szCs w:val="20"/>
        </w:rPr>
        <w:t>-map": "^0.6.1"</w:t>
      </w:r>
    </w:p>
    <w:p w14:paraId="7890B50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27CB78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"dependencies": {</w:t>
      </w:r>
    </w:p>
    <w:p w14:paraId="6599EA6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source</w:t>
      </w:r>
      <w:proofErr w:type="gramEnd"/>
      <w:r w:rsidRPr="00130981">
        <w:rPr>
          <w:rFonts w:ascii="Courier New" w:eastAsia="Times New Roman" w:hAnsi="Courier New" w:cs="Courier New"/>
          <w:color w:val="000000"/>
          <w:sz w:val="20"/>
          <w:szCs w:val="20"/>
        </w:rPr>
        <w:t>-map": {</w:t>
      </w:r>
    </w:p>
    <w:p w14:paraId="5CC2068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"0.6.1",</w:t>
      </w:r>
    </w:p>
    <w:p w14:paraId="1A820B3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"https://registry.npmjs.org/source-map/-/source-map-0.6.1.tgz",</w:t>
      </w:r>
    </w:p>
    <w:p w14:paraId="09F60FF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"sha512-UjgapumWlbMhkBgzT7Ykc5YXUT46F0iKu8SGXq0bcwP5dz/h0Plj6enJqjz1Zbq2l5WaqYnrVbwWOWMyF3F47g==",</w:t>
      </w:r>
    </w:p>
    <w:p w14:paraId="3FCEF9F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0257D83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7F0E6FE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7E7B40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3EF3646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source</w:t>
      </w:r>
      <w:proofErr w:type="gramEnd"/>
      <w:r w:rsidRPr="00130981">
        <w:rPr>
          <w:rFonts w:ascii="Courier New" w:eastAsia="Times New Roman" w:hAnsi="Courier New" w:cs="Courier New"/>
          <w:color w:val="000000"/>
          <w:sz w:val="20"/>
          <w:szCs w:val="20"/>
        </w:rPr>
        <w:t>-map-resolve": {</w:t>
      </w:r>
    </w:p>
    <w:p w14:paraId="1A5FFC7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"0.5.3",</w:t>
      </w:r>
    </w:p>
    <w:p w14:paraId="6F663A4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"https://registry.npmjs.org/source-map-resolve/-/source-map-resolve-0.5.3.tgz",</w:t>
      </w:r>
    </w:p>
    <w:p w14:paraId="3FD67AB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"sha512-Htz+RnsXWk5+P2slx5Jh3Q66vhQj1Cllm0zvnaY98+NFx+Dv2CF/f5O/t8x+KaNdrdIAsruNzoh/KpialbqAnw==",</w:t>
      </w:r>
    </w:p>
    <w:p w14:paraId="222F0F9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0276859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17EF313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atob</w:t>
      </w:r>
      <w:proofErr w:type="spellEnd"/>
      <w:r w:rsidRPr="00130981">
        <w:rPr>
          <w:rFonts w:ascii="Courier New" w:eastAsia="Times New Roman" w:hAnsi="Courier New" w:cs="Courier New"/>
          <w:color w:val="000000"/>
          <w:sz w:val="20"/>
          <w:szCs w:val="20"/>
        </w:rPr>
        <w:t>": "^2.1.2",</w:t>
      </w:r>
    </w:p>
    <w:p w14:paraId="4E3F080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decode</w:t>
      </w:r>
      <w:proofErr w:type="gramEnd"/>
      <w:r w:rsidRPr="00130981">
        <w:rPr>
          <w:rFonts w:ascii="Courier New" w:eastAsia="Times New Roman" w:hAnsi="Courier New" w:cs="Courier New"/>
          <w:color w:val="000000"/>
          <w:sz w:val="20"/>
          <w:szCs w:val="20"/>
        </w:rPr>
        <w:t>-</w:t>
      </w:r>
      <w:proofErr w:type="spellStart"/>
      <w:r w:rsidRPr="00130981">
        <w:rPr>
          <w:rFonts w:ascii="Courier New" w:eastAsia="Times New Roman" w:hAnsi="Courier New" w:cs="Courier New"/>
          <w:color w:val="000000"/>
          <w:sz w:val="20"/>
          <w:szCs w:val="20"/>
        </w:rPr>
        <w:t>uri</w:t>
      </w:r>
      <w:proofErr w:type="spellEnd"/>
      <w:r w:rsidRPr="00130981">
        <w:rPr>
          <w:rFonts w:ascii="Courier New" w:eastAsia="Times New Roman" w:hAnsi="Courier New" w:cs="Courier New"/>
          <w:color w:val="000000"/>
          <w:sz w:val="20"/>
          <w:szCs w:val="20"/>
        </w:rPr>
        <w:t>-component": "^0.2.0",</w:t>
      </w:r>
    </w:p>
    <w:p w14:paraId="6323121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resolve</w:t>
      </w:r>
      <w:proofErr w:type="gramEnd"/>
      <w:r w:rsidRPr="00130981">
        <w:rPr>
          <w:rFonts w:ascii="Courier New" w:eastAsia="Times New Roman" w:hAnsi="Courier New" w:cs="Courier New"/>
          <w:color w:val="000000"/>
          <w:sz w:val="20"/>
          <w:szCs w:val="20"/>
        </w:rPr>
        <w:t>-</w:t>
      </w:r>
      <w:proofErr w:type="spellStart"/>
      <w:r w:rsidRPr="00130981">
        <w:rPr>
          <w:rFonts w:ascii="Courier New" w:eastAsia="Times New Roman" w:hAnsi="Courier New" w:cs="Courier New"/>
          <w:color w:val="000000"/>
          <w:sz w:val="20"/>
          <w:szCs w:val="20"/>
        </w:rPr>
        <w:t>url</w:t>
      </w:r>
      <w:proofErr w:type="spellEnd"/>
      <w:r w:rsidRPr="00130981">
        <w:rPr>
          <w:rFonts w:ascii="Courier New" w:eastAsia="Times New Roman" w:hAnsi="Courier New" w:cs="Courier New"/>
          <w:color w:val="000000"/>
          <w:sz w:val="20"/>
          <w:szCs w:val="20"/>
        </w:rPr>
        <w:t>": "^0.2.1",</w:t>
      </w:r>
    </w:p>
    <w:p w14:paraId="5379BC4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source</w:t>
      </w:r>
      <w:proofErr w:type="gramEnd"/>
      <w:r w:rsidRPr="00130981">
        <w:rPr>
          <w:rFonts w:ascii="Courier New" w:eastAsia="Times New Roman" w:hAnsi="Courier New" w:cs="Courier New"/>
          <w:color w:val="000000"/>
          <w:sz w:val="20"/>
          <w:szCs w:val="20"/>
        </w:rPr>
        <w:t>-map-</w:t>
      </w:r>
      <w:proofErr w:type="spellStart"/>
      <w:r w:rsidRPr="00130981">
        <w:rPr>
          <w:rFonts w:ascii="Courier New" w:eastAsia="Times New Roman" w:hAnsi="Courier New" w:cs="Courier New"/>
          <w:color w:val="000000"/>
          <w:sz w:val="20"/>
          <w:szCs w:val="20"/>
        </w:rPr>
        <w:t>url</w:t>
      </w:r>
      <w:proofErr w:type="spellEnd"/>
      <w:r w:rsidRPr="00130981">
        <w:rPr>
          <w:rFonts w:ascii="Courier New" w:eastAsia="Times New Roman" w:hAnsi="Courier New" w:cs="Courier New"/>
          <w:color w:val="000000"/>
          <w:sz w:val="20"/>
          <w:szCs w:val="20"/>
        </w:rPr>
        <w:t>": "^0.4.0",</w:t>
      </w:r>
    </w:p>
    <w:p w14:paraId="00387A9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urix</w:t>
      </w:r>
      <w:proofErr w:type="spellEnd"/>
      <w:r w:rsidRPr="00130981">
        <w:rPr>
          <w:rFonts w:ascii="Courier New" w:eastAsia="Times New Roman" w:hAnsi="Courier New" w:cs="Courier New"/>
          <w:color w:val="000000"/>
          <w:sz w:val="20"/>
          <w:szCs w:val="20"/>
        </w:rPr>
        <w:t>": "^0.1.0"</w:t>
      </w:r>
    </w:p>
    <w:p w14:paraId="11C385F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14F7146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5D7443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source</w:t>
      </w:r>
      <w:proofErr w:type="gramEnd"/>
      <w:r w:rsidRPr="00130981">
        <w:rPr>
          <w:rFonts w:ascii="Courier New" w:eastAsia="Times New Roman" w:hAnsi="Courier New" w:cs="Courier New"/>
          <w:color w:val="000000"/>
          <w:sz w:val="20"/>
          <w:szCs w:val="20"/>
        </w:rPr>
        <w:t>-map-support": {</w:t>
      </w:r>
    </w:p>
    <w:p w14:paraId="0E60BAD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"0.5.19",</w:t>
      </w:r>
    </w:p>
    <w:p w14:paraId="2FEDAE3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"https://registry.npmjs.org/source-map-support/-/source-map-support-0.5.19.tgz",</w:t>
      </w:r>
    </w:p>
    <w:p w14:paraId="4C4240F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"sha512-Wonm7zOCIJzBGQdB+thsPar0kYuCIzYvxZwlBa87yi/Mdjv7Tip2cyVbLj5o0cFPN4EVkuTwb3GDDyUx2DGnGw==",</w:t>
      </w:r>
    </w:p>
    <w:p w14:paraId="24C2FF4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67C8EFF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22AA72A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buffer</w:t>
      </w:r>
      <w:proofErr w:type="gramEnd"/>
      <w:r w:rsidRPr="00130981">
        <w:rPr>
          <w:rFonts w:ascii="Courier New" w:eastAsia="Times New Roman" w:hAnsi="Courier New" w:cs="Courier New"/>
          <w:color w:val="000000"/>
          <w:sz w:val="20"/>
          <w:szCs w:val="20"/>
        </w:rPr>
        <w:t>-from": "^1.0.0",</w:t>
      </w:r>
    </w:p>
    <w:p w14:paraId="7FFE4D8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source</w:t>
      </w:r>
      <w:proofErr w:type="gramEnd"/>
      <w:r w:rsidRPr="00130981">
        <w:rPr>
          <w:rFonts w:ascii="Courier New" w:eastAsia="Times New Roman" w:hAnsi="Courier New" w:cs="Courier New"/>
          <w:color w:val="000000"/>
          <w:sz w:val="20"/>
          <w:szCs w:val="20"/>
        </w:rPr>
        <w:t>-map": "^0.6.0"</w:t>
      </w:r>
    </w:p>
    <w:p w14:paraId="59F14FD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198FF70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"dependencies": {</w:t>
      </w:r>
    </w:p>
    <w:p w14:paraId="43052CF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source</w:t>
      </w:r>
      <w:proofErr w:type="gramEnd"/>
      <w:r w:rsidRPr="00130981">
        <w:rPr>
          <w:rFonts w:ascii="Courier New" w:eastAsia="Times New Roman" w:hAnsi="Courier New" w:cs="Courier New"/>
          <w:color w:val="000000"/>
          <w:sz w:val="20"/>
          <w:szCs w:val="20"/>
        </w:rPr>
        <w:t>-map": {</w:t>
      </w:r>
    </w:p>
    <w:p w14:paraId="389B2D5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"0.6.1",</w:t>
      </w:r>
    </w:p>
    <w:p w14:paraId="3427372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"https://registry.npmjs.org/source-map/-/source-map-0.6.1.tgz",</w:t>
      </w:r>
    </w:p>
    <w:p w14:paraId="5F7A9C4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"sha512-UjgapumWlbMhkBgzT7Ykc5YXUT46F0iKu8SGXq0bcwP5dz/h0Plj6enJqjz1Zbq2l5WaqYnrVbwWOWMyF3F47g==",</w:t>
      </w:r>
    </w:p>
    <w:p w14:paraId="7DC9CE2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lastRenderedPageBreak/>
        <w:t xml:space="preserve">          "dev": true</w:t>
      </w:r>
    </w:p>
    <w:p w14:paraId="41F63B6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1E52CAA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934F40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2F83AE4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source</w:t>
      </w:r>
      <w:proofErr w:type="gramEnd"/>
      <w:r w:rsidRPr="00130981">
        <w:rPr>
          <w:rFonts w:ascii="Courier New" w:eastAsia="Times New Roman" w:hAnsi="Courier New" w:cs="Courier New"/>
          <w:color w:val="000000"/>
          <w:sz w:val="20"/>
          <w:szCs w:val="20"/>
        </w:rPr>
        <w:t>-map-</w:t>
      </w:r>
      <w:proofErr w:type="spellStart"/>
      <w:r w:rsidRPr="00130981">
        <w:rPr>
          <w:rFonts w:ascii="Courier New" w:eastAsia="Times New Roman" w:hAnsi="Courier New" w:cs="Courier New"/>
          <w:color w:val="000000"/>
          <w:sz w:val="20"/>
          <w:szCs w:val="20"/>
        </w:rPr>
        <w:t>url</w:t>
      </w:r>
      <w:proofErr w:type="spellEnd"/>
      <w:r w:rsidRPr="00130981">
        <w:rPr>
          <w:rFonts w:ascii="Courier New" w:eastAsia="Times New Roman" w:hAnsi="Courier New" w:cs="Courier New"/>
          <w:color w:val="000000"/>
          <w:sz w:val="20"/>
          <w:szCs w:val="20"/>
        </w:rPr>
        <w:t>": {</w:t>
      </w:r>
    </w:p>
    <w:p w14:paraId="69C2AB6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"0.4.1",</w:t>
      </w:r>
    </w:p>
    <w:p w14:paraId="6C3713D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"https://registry.npmjs.org/source-map-url/-/source-map-url-0.4.1.tgz",</w:t>
      </w:r>
    </w:p>
    <w:p w14:paraId="1801157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"sha512-cPiFOTLUKvJFIg4SKVScy4ilPPW6rFgMgfuZJPNoDuMs3nC1HbMUycBoJw77xFIp6z1UJQJOfx6C9GMH80DiTw==",</w:t>
      </w:r>
    </w:p>
    <w:p w14:paraId="7CA25C4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7BBC453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00B885B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sourcemap</w:t>
      </w:r>
      <w:proofErr w:type="spellEnd"/>
      <w:proofErr w:type="gramEnd"/>
      <w:r w:rsidRPr="00130981">
        <w:rPr>
          <w:rFonts w:ascii="Courier New" w:eastAsia="Times New Roman" w:hAnsi="Courier New" w:cs="Courier New"/>
          <w:color w:val="000000"/>
          <w:sz w:val="20"/>
          <w:szCs w:val="20"/>
        </w:rPr>
        <w:t>-codec": {</w:t>
      </w:r>
    </w:p>
    <w:p w14:paraId="41EF31A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"1.4.8",</w:t>
      </w:r>
    </w:p>
    <w:p w14:paraId="10516C0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"https://registry.npmjs.org/sourcemap-codec/-/sourcemap-codec-1.4.8.tgz",</w:t>
      </w:r>
    </w:p>
    <w:p w14:paraId="1EAB087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"sha512-9NykojV5Uih4lgo5So5dtw+f0JgJX30KCNI8gwhz2J9A15wD0Ml6tjHKwf6fTSa6fAdVBdZeNOs9eJ71qCk8vA==",</w:t>
      </w:r>
    </w:p>
    <w:p w14:paraId="22716E1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749A2C0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5998963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spdx</w:t>
      </w:r>
      <w:proofErr w:type="spellEnd"/>
      <w:proofErr w:type="gramEnd"/>
      <w:r w:rsidRPr="00130981">
        <w:rPr>
          <w:rFonts w:ascii="Courier New" w:eastAsia="Times New Roman" w:hAnsi="Courier New" w:cs="Courier New"/>
          <w:color w:val="000000"/>
          <w:sz w:val="20"/>
          <w:szCs w:val="20"/>
        </w:rPr>
        <w:t>-correct": {</w:t>
      </w:r>
    </w:p>
    <w:p w14:paraId="4DC764F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"3.2.0",</w:t>
      </w:r>
    </w:p>
    <w:p w14:paraId="75793F4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"https://registry.npmjs.org/spdx-correct/-/spdx-correct-3.2.0.tgz",</w:t>
      </w:r>
    </w:p>
    <w:p w14:paraId="477D880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"sha512-kN9dJbvnySHULIluDHy32WHRUu3Og7B9sbY7tsFLctQkIqnMh3hErYgdMjTYuqmcXX+lK5T1lnUt3G7zNswmZA==",</w:t>
      </w:r>
    </w:p>
    <w:p w14:paraId="35D8F49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5F2B786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21B7E35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spdx</w:t>
      </w:r>
      <w:proofErr w:type="spellEnd"/>
      <w:proofErr w:type="gramEnd"/>
      <w:r w:rsidRPr="00130981">
        <w:rPr>
          <w:rFonts w:ascii="Courier New" w:eastAsia="Times New Roman" w:hAnsi="Courier New" w:cs="Courier New"/>
          <w:color w:val="000000"/>
          <w:sz w:val="20"/>
          <w:szCs w:val="20"/>
        </w:rPr>
        <w:t>-expression-parse": "^3.0.0",</w:t>
      </w:r>
    </w:p>
    <w:p w14:paraId="2698354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spdx</w:t>
      </w:r>
      <w:proofErr w:type="spellEnd"/>
      <w:proofErr w:type="gramEnd"/>
      <w:r w:rsidRPr="00130981">
        <w:rPr>
          <w:rFonts w:ascii="Courier New" w:eastAsia="Times New Roman" w:hAnsi="Courier New" w:cs="Courier New"/>
          <w:color w:val="000000"/>
          <w:sz w:val="20"/>
          <w:szCs w:val="20"/>
        </w:rPr>
        <w:t>-license-ids": "^3.0.0"</w:t>
      </w:r>
    </w:p>
    <w:p w14:paraId="383FB32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7EC82C3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055266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spdx</w:t>
      </w:r>
      <w:proofErr w:type="spellEnd"/>
      <w:proofErr w:type="gramEnd"/>
      <w:r w:rsidRPr="00130981">
        <w:rPr>
          <w:rFonts w:ascii="Courier New" w:eastAsia="Times New Roman" w:hAnsi="Courier New" w:cs="Courier New"/>
          <w:color w:val="000000"/>
          <w:sz w:val="20"/>
          <w:szCs w:val="20"/>
        </w:rPr>
        <w:t>-exceptions": {</w:t>
      </w:r>
    </w:p>
    <w:p w14:paraId="3DAF10F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"2.3.0",</w:t>
      </w:r>
    </w:p>
    <w:p w14:paraId="002A9B8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"https://registry.npmjs.org/spdx-exceptions/-/spdx-exceptions-2.3.0.tgz",</w:t>
      </w:r>
    </w:p>
    <w:p w14:paraId="7D9CCAE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"sha512-/tTrYOC7PPI1nUAgx34hUpqXuyJG+DTHJTnIULG4rDygi4xu/tfgmq1e1cIRwRzwZgo4NLySi+ricLkZkw4i5A==",</w:t>
      </w:r>
    </w:p>
    <w:p w14:paraId="031FEED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7B1B3CF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5EFEE82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spdx</w:t>
      </w:r>
      <w:proofErr w:type="spellEnd"/>
      <w:proofErr w:type="gramEnd"/>
      <w:r w:rsidRPr="00130981">
        <w:rPr>
          <w:rFonts w:ascii="Courier New" w:eastAsia="Times New Roman" w:hAnsi="Courier New" w:cs="Courier New"/>
          <w:color w:val="000000"/>
          <w:sz w:val="20"/>
          <w:szCs w:val="20"/>
        </w:rPr>
        <w:t>-expression-parse": {</w:t>
      </w:r>
    </w:p>
    <w:p w14:paraId="741C62C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"3.0.1",</w:t>
      </w:r>
    </w:p>
    <w:p w14:paraId="0007356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"https://registry.npmjs.org/spdx-expression-parse/-/spdx-expression-parse-3.0.1.tgz",</w:t>
      </w:r>
    </w:p>
    <w:p w14:paraId="2F979B1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"sha512-cbqHunsQWnJNE6KhVSMsMeH5H/L9EpymbzqTQ3uLwNCLZ1Q481oWaofqH7nO6V07xlXwY6PhQdQ2IedWx/ZK4Q==",</w:t>
      </w:r>
    </w:p>
    <w:p w14:paraId="6625747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45F18F5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5F14A01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spdx</w:t>
      </w:r>
      <w:proofErr w:type="spellEnd"/>
      <w:proofErr w:type="gramEnd"/>
      <w:r w:rsidRPr="00130981">
        <w:rPr>
          <w:rFonts w:ascii="Courier New" w:eastAsia="Times New Roman" w:hAnsi="Courier New" w:cs="Courier New"/>
          <w:color w:val="000000"/>
          <w:sz w:val="20"/>
          <w:szCs w:val="20"/>
        </w:rPr>
        <w:t>-exceptions": "^2.1.0",</w:t>
      </w:r>
    </w:p>
    <w:p w14:paraId="354FA2D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spdx</w:t>
      </w:r>
      <w:proofErr w:type="spellEnd"/>
      <w:proofErr w:type="gramEnd"/>
      <w:r w:rsidRPr="00130981">
        <w:rPr>
          <w:rFonts w:ascii="Courier New" w:eastAsia="Times New Roman" w:hAnsi="Courier New" w:cs="Courier New"/>
          <w:color w:val="000000"/>
          <w:sz w:val="20"/>
          <w:szCs w:val="20"/>
        </w:rPr>
        <w:t>-license-ids": "^3.0.0"</w:t>
      </w:r>
    </w:p>
    <w:p w14:paraId="4B2733A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39F558D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145D514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spdx</w:t>
      </w:r>
      <w:proofErr w:type="spellEnd"/>
      <w:proofErr w:type="gramEnd"/>
      <w:r w:rsidRPr="00130981">
        <w:rPr>
          <w:rFonts w:ascii="Courier New" w:eastAsia="Times New Roman" w:hAnsi="Courier New" w:cs="Courier New"/>
          <w:color w:val="000000"/>
          <w:sz w:val="20"/>
          <w:szCs w:val="20"/>
        </w:rPr>
        <w:t>-license-ids": {</w:t>
      </w:r>
    </w:p>
    <w:p w14:paraId="5B02B95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"3.0.13",</w:t>
      </w:r>
    </w:p>
    <w:p w14:paraId="128E696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lastRenderedPageBreak/>
        <w:t xml:space="preserve">      "resolved": "https://registry.npmjs.org/spdx-license-ids/-/spdx-license-ids-3.0.13.tgz",</w:t>
      </w:r>
    </w:p>
    <w:p w14:paraId="7C6E398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"sha512-XkD+zwiqXHikFZm4AX/7JSCXA98U5Db4AFd5XUg/+9UNtnH75+Z9KxtpYiJZx36mUDVOwH83pl7yvCer6ewM3w==",</w:t>
      </w:r>
    </w:p>
    <w:p w14:paraId="2BA106B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5B8AA5D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710823E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spdy</w:t>
      </w:r>
      <w:proofErr w:type="spellEnd"/>
      <w:r w:rsidRPr="00130981">
        <w:rPr>
          <w:rFonts w:ascii="Courier New" w:eastAsia="Times New Roman" w:hAnsi="Courier New" w:cs="Courier New"/>
          <w:color w:val="000000"/>
          <w:sz w:val="20"/>
          <w:szCs w:val="20"/>
        </w:rPr>
        <w:t>": {</w:t>
      </w:r>
    </w:p>
    <w:p w14:paraId="6055709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"4.0.2",</w:t>
      </w:r>
    </w:p>
    <w:p w14:paraId="48CD227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t>
      </w:r>
      <w:proofErr w:type="spellStart"/>
      <w:r w:rsidRPr="00130981">
        <w:rPr>
          <w:rFonts w:ascii="Courier New" w:eastAsia="Times New Roman" w:hAnsi="Courier New" w:cs="Courier New"/>
          <w:color w:val="000000"/>
          <w:sz w:val="20"/>
          <w:szCs w:val="20"/>
        </w:rPr>
        <w:t>spdy</w:t>
      </w:r>
      <w:proofErr w:type="spellEnd"/>
      <w:r w:rsidRPr="00130981">
        <w:rPr>
          <w:rFonts w:ascii="Courier New" w:eastAsia="Times New Roman" w:hAnsi="Courier New" w:cs="Courier New"/>
          <w:color w:val="000000"/>
          <w:sz w:val="20"/>
          <w:szCs w:val="20"/>
        </w:rPr>
        <w:t>/-/spdy-4.0.2.tgz",</w:t>
      </w:r>
    </w:p>
    <w:p w14:paraId="00AF8E9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"sha512-r46gZQZQV+Kl9oItvl1JZZqJKGr+oEkB08A6BzkiR7593/7IbtuncXHd2YoYeTsG4157ZssMu9KYvUHLcjcDoA==",</w:t>
      </w:r>
    </w:p>
    <w:p w14:paraId="69FCFCA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2975AAC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222548E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"debug": "^4.1.0",</w:t>
      </w:r>
    </w:p>
    <w:p w14:paraId="0B6A404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handle</w:t>
      </w:r>
      <w:proofErr w:type="gramEnd"/>
      <w:r w:rsidRPr="00130981">
        <w:rPr>
          <w:rFonts w:ascii="Courier New" w:eastAsia="Times New Roman" w:hAnsi="Courier New" w:cs="Courier New"/>
          <w:color w:val="000000"/>
          <w:sz w:val="20"/>
          <w:szCs w:val="20"/>
        </w:rPr>
        <w:t>-thing": "^2.0.0",</w:t>
      </w:r>
    </w:p>
    <w:p w14:paraId="06318BE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http</w:t>
      </w:r>
      <w:proofErr w:type="gramEnd"/>
      <w:r w:rsidRPr="00130981">
        <w:rPr>
          <w:rFonts w:ascii="Courier New" w:eastAsia="Times New Roman" w:hAnsi="Courier New" w:cs="Courier New"/>
          <w:color w:val="000000"/>
          <w:sz w:val="20"/>
          <w:szCs w:val="20"/>
        </w:rPr>
        <w:t>-deceiver": "^1.2.7",</w:t>
      </w:r>
    </w:p>
    <w:p w14:paraId="35D13D7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select</w:t>
      </w:r>
      <w:proofErr w:type="gramEnd"/>
      <w:r w:rsidRPr="00130981">
        <w:rPr>
          <w:rFonts w:ascii="Courier New" w:eastAsia="Times New Roman" w:hAnsi="Courier New" w:cs="Courier New"/>
          <w:color w:val="000000"/>
          <w:sz w:val="20"/>
          <w:szCs w:val="20"/>
        </w:rPr>
        <w:t>-hose": "^2.0.0",</w:t>
      </w:r>
    </w:p>
    <w:p w14:paraId="3730C81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spdy</w:t>
      </w:r>
      <w:proofErr w:type="spellEnd"/>
      <w:proofErr w:type="gramEnd"/>
      <w:r w:rsidRPr="00130981">
        <w:rPr>
          <w:rFonts w:ascii="Courier New" w:eastAsia="Times New Roman" w:hAnsi="Courier New" w:cs="Courier New"/>
          <w:color w:val="000000"/>
          <w:sz w:val="20"/>
          <w:szCs w:val="20"/>
        </w:rPr>
        <w:t>-transport": "^3.0.0"</w:t>
      </w:r>
    </w:p>
    <w:p w14:paraId="6577FDF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7575CC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7D8FFD6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spdy</w:t>
      </w:r>
      <w:proofErr w:type="spellEnd"/>
      <w:proofErr w:type="gramEnd"/>
      <w:r w:rsidRPr="00130981">
        <w:rPr>
          <w:rFonts w:ascii="Courier New" w:eastAsia="Times New Roman" w:hAnsi="Courier New" w:cs="Courier New"/>
          <w:color w:val="000000"/>
          <w:sz w:val="20"/>
          <w:szCs w:val="20"/>
        </w:rPr>
        <w:t>-transport": {</w:t>
      </w:r>
    </w:p>
    <w:p w14:paraId="17F9964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"3.0.0",</w:t>
      </w:r>
    </w:p>
    <w:p w14:paraId="5D07532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"https://registry.npmjs.org/spdy-transport/-/spdy-transport-3.0.0.tgz",</w:t>
      </w:r>
    </w:p>
    <w:p w14:paraId="7D0DB07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"sha512-hsLVFE5SjA6TCisWeJXFKniGGOpBgMLmerfO2aCyCU5s7nJ/rpAepqmFifv/GCbSbueEeAJJnmSQ2rKC/g8Fcw==",</w:t>
      </w:r>
    </w:p>
    <w:p w14:paraId="1137D95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269AA2A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155F6AD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"debug": "^4.1.0",</w:t>
      </w:r>
    </w:p>
    <w:p w14:paraId="08918E9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detect</w:t>
      </w:r>
      <w:proofErr w:type="gramEnd"/>
      <w:r w:rsidRPr="00130981">
        <w:rPr>
          <w:rFonts w:ascii="Courier New" w:eastAsia="Times New Roman" w:hAnsi="Courier New" w:cs="Courier New"/>
          <w:color w:val="000000"/>
          <w:sz w:val="20"/>
          <w:szCs w:val="20"/>
        </w:rPr>
        <w:t>-node": "^2.0.4",</w:t>
      </w:r>
    </w:p>
    <w:p w14:paraId="53183FA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"hpack.js": "^2.1.6",</w:t>
      </w:r>
    </w:p>
    <w:p w14:paraId="644F9D3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obuf</w:t>
      </w:r>
      <w:proofErr w:type="spellEnd"/>
      <w:r w:rsidRPr="00130981">
        <w:rPr>
          <w:rFonts w:ascii="Courier New" w:eastAsia="Times New Roman" w:hAnsi="Courier New" w:cs="Courier New"/>
          <w:color w:val="000000"/>
          <w:sz w:val="20"/>
          <w:szCs w:val="20"/>
        </w:rPr>
        <w:t>": "^1.1.2",</w:t>
      </w:r>
    </w:p>
    <w:p w14:paraId="5D506C1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readable</w:t>
      </w:r>
      <w:proofErr w:type="gramEnd"/>
      <w:r w:rsidRPr="00130981">
        <w:rPr>
          <w:rFonts w:ascii="Courier New" w:eastAsia="Times New Roman" w:hAnsi="Courier New" w:cs="Courier New"/>
          <w:color w:val="000000"/>
          <w:sz w:val="20"/>
          <w:szCs w:val="20"/>
        </w:rPr>
        <w:t>-stream": "^3.0.6",</w:t>
      </w:r>
    </w:p>
    <w:p w14:paraId="714F0E3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wbuf</w:t>
      </w:r>
      <w:proofErr w:type="spellEnd"/>
      <w:r w:rsidRPr="00130981">
        <w:rPr>
          <w:rFonts w:ascii="Courier New" w:eastAsia="Times New Roman" w:hAnsi="Courier New" w:cs="Courier New"/>
          <w:color w:val="000000"/>
          <w:sz w:val="20"/>
          <w:szCs w:val="20"/>
        </w:rPr>
        <w:t>": "^1.7.3"</w:t>
      </w:r>
    </w:p>
    <w:p w14:paraId="00E10A6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5458004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"dependencies": {</w:t>
      </w:r>
    </w:p>
    <w:p w14:paraId="4F0FAA3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readable</w:t>
      </w:r>
      <w:proofErr w:type="gramEnd"/>
      <w:r w:rsidRPr="00130981">
        <w:rPr>
          <w:rFonts w:ascii="Courier New" w:eastAsia="Times New Roman" w:hAnsi="Courier New" w:cs="Courier New"/>
          <w:color w:val="000000"/>
          <w:sz w:val="20"/>
          <w:szCs w:val="20"/>
        </w:rPr>
        <w:t>-stream": {</w:t>
      </w:r>
    </w:p>
    <w:p w14:paraId="2701E00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"3.6.2",</w:t>
      </w:r>
    </w:p>
    <w:p w14:paraId="0DFCB43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"https://registry.npmjs.org/readable-stream/-/readable-stream-3.6.2.tgz",</w:t>
      </w:r>
    </w:p>
    <w:p w14:paraId="329AF1A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"sha512-9u/sniCrY3D5WdsERHzHE4G2YCXqoG5FTHUiCC4SIbr6XcLZBY05ya9EKjYek9O5xOAwjGq+1JdGBAS7Q9ScoA==",</w:t>
      </w:r>
    </w:p>
    <w:p w14:paraId="7D368D8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30E074C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2DEC85C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"inherits": "^2.0.3",</w:t>
      </w:r>
    </w:p>
    <w:p w14:paraId="65D5FA5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string</w:t>
      </w:r>
      <w:proofErr w:type="gramEnd"/>
      <w:r w:rsidRPr="00130981">
        <w:rPr>
          <w:rFonts w:ascii="Courier New" w:eastAsia="Times New Roman" w:hAnsi="Courier New" w:cs="Courier New"/>
          <w:color w:val="000000"/>
          <w:sz w:val="20"/>
          <w:szCs w:val="20"/>
        </w:rPr>
        <w:t>_decoder</w:t>
      </w:r>
      <w:proofErr w:type="spellEnd"/>
      <w:r w:rsidRPr="00130981">
        <w:rPr>
          <w:rFonts w:ascii="Courier New" w:eastAsia="Times New Roman" w:hAnsi="Courier New" w:cs="Courier New"/>
          <w:color w:val="000000"/>
          <w:sz w:val="20"/>
          <w:szCs w:val="20"/>
        </w:rPr>
        <w:t>": "^1.1.1",</w:t>
      </w:r>
    </w:p>
    <w:p w14:paraId="5CF0BE0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util</w:t>
      </w:r>
      <w:proofErr w:type="gramEnd"/>
      <w:r w:rsidRPr="00130981">
        <w:rPr>
          <w:rFonts w:ascii="Courier New" w:eastAsia="Times New Roman" w:hAnsi="Courier New" w:cs="Courier New"/>
          <w:color w:val="000000"/>
          <w:sz w:val="20"/>
          <w:szCs w:val="20"/>
        </w:rPr>
        <w:t>-deprecate": "^1.0.1"</w:t>
      </w:r>
    </w:p>
    <w:p w14:paraId="1AB7131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7C655A6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574A594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5A50627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58DF6A3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speed</w:t>
      </w:r>
      <w:proofErr w:type="gramEnd"/>
      <w:r w:rsidRPr="00130981">
        <w:rPr>
          <w:rFonts w:ascii="Courier New" w:eastAsia="Times New Roman" w:hAnsi="Courier New" w:cs="Courier New"/>
          <w:color w:val="000000"/>
          <w:sz w:val="20"/>
          <w:szCs w:val="20"/>
        </w:rPr>
        <w:t>-measure-webpack-plugin": {</w:t>
      </w:r>
    </w:p>
    <w:p w14:paraId="0DFAB62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"1.3.3",</w:t>
      </w:r>
    </w:p>
    <w:p w14:paraId="662A6E1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"https://registry.npmjs.org/speed-measure-webpack-plugin/-/speed-measure-webpack-plugin-1.3.3.tgz",</w:t>
      </w:r>
    </w:p>
    <w:p w14:paraId="04CDB76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lastRenderedPageBreak/>
        <w:t xml:space="preserve">      "integrity": "sha512-2ljD4Ch/rz2zG3HsLsnPfp23osuPBS0qPuz9sGpkNXTN1Ic4M+W9xB8l8rS8ob2cO4b1L+WTJw/0AJwWYVgcxQ==",</w:t>
      </w:r>
    </w:p>
    <w:p w14:paraId="6302B95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7A8D629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1D0D5F0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"chalk": "^2.0.1"</w:t>
      </w:r>
    </w:p>
    <w:p w14:paraId="2504682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351BEE9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0B9C011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split</w:t>
      </w:r>
      <w:proofErr w:type="gramEnd"/>
      <w:r w:rsidRPr="00130981">
        <w:rPr>
          <w:rFonts w:ascii="Courier New" w:eastAsia="Times New Roman" w:hAnsi="Courier New" w:cs="Courier New"/>
          <w:color w:val="000000"/>
          <w:sz w:val="20"/>
          <w:szCs w:val="20"/>
        </w:rPr>
        <w:t>-string": {</w:t>
      </w:r>
    </w:p>
    <w:p w14:paraId="7AE20BE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"3.1.0",</w:t>
      </w:r>
    </w:p>
    <w:p w14:paraId="4CF0244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"https://registry.npmjs.org/split-string/-/split-string-3.1.0.tgz",</w:t>
      </w:r>
    </w:p>
    <w:p w14:paraId="33AD16B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"sha512-NzNVhJDYpwceVVii8/Hu6DKfD2G+NrQHlS/V/qgv763EYudVwEcMQNxd2lh+0VrUByXN/oJkl5grOhYWvQUYiw==",</w:t>
      </w:r>
    </w:p>
    <w:p w14:paraId="124CDFD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2A341CE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2C450BE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extend</w:t>
      </w:r>
      <w:proofErr w:type="gramEnd"/>
      <w:r w:rsidRPr="00130981">
        <w:rPr>
          <w:rFonts w:ascii="Courier New" w:eastAsia="Times New Roman" w:hAnsi="Courier New" w:cs="Courier New"/>
          <w:color w:val="000000"/>
          <w:sz w:val="20"/>
          <w:szCs w:val="20"/>
        </w:rPr>
        <w:t>-shallow": "^3.0.0"</w:t>
      </w:r>
    </w:p>
    <w:p w14:paraId="6FE5814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529DE9D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0F1FF38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sprintf</w:t>
      </w:r>
      <w:proofErr w:type="gramEnd"/>
      <w:r w:rsidRPr="00130981">
        <w:rPr>
          <w:rFonts w:ascii="Courier New" w:eastAsia="Times New Roman" w:hAnsi="Courier New" w:cs="Courier New"/>
          <w:color w:val="000000"/>
          <w:sz w:val="20"/>
          <w:szCs w:val="20"/>
        </w:rPr>
        <w:t>-js</w:t>
      </w:r>
      <w:proofErr w:type="spellEnd"/>
      <w:r w:rsidRPr="00130981">
        <w:rPr>
          <w:rFonts w:ascii="Courier New" w:eastAsia="Times New Roman" w:hAnsi="Courier New" w:cs="Courier New"/>
          <w:color w:val="000000"/>
          <w:sz w:val="20"/>
          <w:szCs w:val="20"/>
        </w:rPr>
        <w:t>": {</w:t>
      </w:r>
    </w:p>
    <w:p w14:paraId="57CE84D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"1.0.3",</w:t>
      </w:r>
    </w:p>
    <w:p w14:paraId="28CC180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t>
      </w:r>
      <w:proofErr w:type="spellStart"/>
      <w:r w:rsidRPr="00130981">
        <w:rPr>
          <w:rFonts w:ascii="Courier New" w:eastAsia="Times New Roman" w:hAnsi="Courier New" w:cs="Courier New"/>
          <w:color w:val="000000"/>
          <w:sz w:val="20"/>
          <w:szCs w:val="20"/>
        </w:rPr>
        <w:t>sprintf-js</w:t>
      </w:r>
      <w:proofErr w:type="spellEnd"/>
      <w:r w:rsidRPr="00130981">
        <w:rPr>
          <w:rFonts w:ascii="Courier New" w:eastAsia="Times New Roman" w:hAnsi="Courier New" w:cs="Courier New"/>
          <w:color w:val="000000"/>
          <w:sz w:val="20"/>
          <w:szCs w:val="20"/>
        </w:rPr>
        <w:t>/-/sprintf-js-1.0.3.tgz",</w:t>
      </w:r>
    </w:p>
    <w:p w14:paraId="38C2CD8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"sha512-D9cPgkvLlV3t3IzL0D0YLvGA9Ahk4PcvVwUbN0dSGr1aP0Nrt4AEnTUbuGvquEC0mA64Gqt1fzirlRs5ibXx8g==",</w:t>
      </w:r>
    </w:p>
    <w:p w14:paraId="2452F5E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1DB16F0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3AFDF30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sshpk</w:t>
      </w:r>
      <w:proofErr w:type="spellEnd"/>
      <w:r w:rsidRPr="00130981">
        <w:rPr>
          <w:rFonts w:ascii="Courier New" w:eastAsia="Times New Roman" w:hAnsi="Courier New" w:cs="Courier New"/>
          <w:color w:val="000000"/>
          <w:sz w:val="20"/>
          <w:szCs w:val="20"/>
        </w:rPr>
        <w:t>": {</w:t>
      </w:r>
    </w:p>
    <w:p w14:paraId="3B6235C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"1.17.0",</w:t>
      </w:r>
    </w:p>
    <w:p w14:paraId="41B6F1E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t>
      </w:r>
      <w:proofErr w:type="spellStart"/>
      <w:r w:rsidRPr="00130981">
        <w:rPr>
          <w:rFonts w:ascii="Courier New" w:eastAsia="Times New Roman" w:hAnsi="Courier New" w:cs="Courier New"/>
          <w:color w:val="000000"/>
          <w:sz w:val="20"/>
          <w:szCs w:val="20"/>
        </w:rPr>
        <w:t>sshpk</w:t>
      </w:r>
      <w:proofErr w:type="spellEnd"/>
      <w:r w:rsidRPr="00130981">
        <w:rPr>
          <w:rFonts w:ascii="Courier New" w:eastAsia="Times New Roman" w:hAnsi="Courier New" w:cs="Courier New"/>
          <w:color w:val="000000"/>
          <w:sz w:val="20"/>
          <w:szCs w:val="20"/>
        </w:rPr>
        <w:t>/-/sshpk-1.17.0.tgz",</w:t>
      </w:r>
    </w:p>
    <w:p w14:paraId="226A40F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"sha512-/9HIEs1ZXGhSPE8X6Ccm7Nam1z8KcoCqPdI7ecm1N33EzAetWahvQWVqLZtaZQ+IDKX4IyA2o0gBzqIMkAagHQ==",</w:t>
      </w:r>
    </w:p>
    <w:p w14:paraId="614B4A1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2065AEE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77F3418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"asn1": "~0.2.3",</w:t>
      </w:r>
    </w:p>
    <w:p w14:paraId="4A26F7E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assert</w:t>
      </w:r>
      <w:proofErr w:type="gramEnd"/>
      <w:r w:rsidRPr="00130981">
        <w:rPr>
          <w:rFonts w:ascii="Courier New" w:eastAsia="Times New Roman" w:hAnsi="Courier New" w:cs="Courier New"/>
          <w:color w:val="000000"/>
          <w:sz w:val="20"/>
          <w:szCs w:val="20"/>
        </w:rPr>
        <w:t>-plus": "^1.0.0",</w:t>
      </w:r>
    </w:p>
    <w:p w14:paraId="5400EA3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bcrypt</w:t>
      </w:r>
      <w:proofErr w:type="gramEnd"/>
      <w:r w:rsidRPr="00130981">
        <w:rPr>
          <w:rFonts w:ascii="Courier New" w:eastAsia="Times New Roman" w:hAnsi="Courier New" w:cs="Courier New"/>
          <w:color w:val="000000"/>
          <w:sz w:val="20"/>
          <w:szCs w:val="20"/>
        </w:rPr>
        <w:t>-pbkdf</w:t>
      </w:r>
      <w:proofErr w:type="spellEnd"/>
      <w:r w:rsidRPr="00130981">
        <w:rPr>
          <w:rFonts w:ascii="Courier New" w:eastAsia="Times New Roman" w:hAnsi="Courier New" w:cs="Courier New"/>
          <w:color w:val="000000"/>
          <w:sz w:val="20"/>
          <w:szCs w:val="20"/>
        </w:rPr>
        <w:t>": "^1.0.0",</w:t>
      </w:r>
    </w:p>
    <w:p w14:paraId="42268B5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dashdash</w:t>
      </w:r>
      <w:proofErr w:type="spellEnd"/>
      <w:r w:rsidRPr="00130981">
        <w:rPr>
          <w:rFonts w:ascii="Courier New" w:eastAsia="Times New Roman" w:hAnsi="Courier New" w:cs="Courier New"/>
          <w:color w:val="000000"/>
          <w:sz w:val="20"/>
          <w:szCs w:val="20"/>
        </w:rPr>
        <w:t>": "^1.12.0",</w:t>
      </w:r>
    </w:p>
    <w:p w14:paraId="5BBC3B0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ecc</w:t>
      </w:r>
      <w:proofErr w:type="gramEnd"/>
      <w:r w:rsidRPr="00130981">
        <w:rPr>
          <w:rFonts w:ascii="Courier New" w:eastAsia="Times New Roman" w:hAnsi="Courier New" w:cs="Courier New"/>
          <w:color w:val="000000"/>
          <w:sz w:val="20"/>
          <w:szCs w:val="20"/>
        </w:rPr>
        <w:t>-jsbn</w:t>
      </w:r>
      <w:proofErr w:type="spellEnd"/>
      <w:r w:rsidRPr="00130981">
        <w:rPr>
          <w:rFonts w:ascii="Courier New" w:eastAsia="Times New Roman" w:hAnsi="Courier New" w:cs="Courier New"/>
          <w:color w:val="000000"/>
          <w:sz w:val="20"/>
          <w:szCs w:val="20"/>
        </w:rPr>
        <w:t>": "~0.1.1",</w:t>
      </w:r>
    </w:p>
    <w:p w14:paraId="5F31851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getpass</w:t>
      </w:r>
      <w:proofErr w:type="spellEnd"/>
      <w:r w:rsidRPr="00130981">
        <w:rPr>
          <w:rFonts w:ascii="Courier New" w:eastAsia="Times New Roman" w:hAnsi="Courier New" w:cs="Courier New"/>
          <w:color w:val="000000"/>
          <w:sz w:val="20"/>
          <w:szCs w:val="20"/>
        </w:rPr>
        <w:t>": "^0.1.1",</w:t>
      </w:r>
    </w:p>
    <w:p w14:paraId="09CC6FE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jsbn</w:t>
      </w:r>
      <w:proofErr w:type="spellEnd"/>
      <w:r w:rsidRPr="00130981">
        <w:rPr>
          <w:rFonts w:ascii="Courier New" w:eastAsia="Times New Roman" w:hAnsi="Courier New" w:cs="Courier New"/>
          <w:color w:val="000000"/>
          <w:sz w:val="20"/>
          <w:szCs w:val="20"/>
        </w:rPr>
        <w:t>": "~0.1.0",</w:t>
      </w:r>
    </w:p>
    <w:p w14:paraId="02ED6D2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safer</w:t>
      </w:r>
      <w:proofErr w:type="gramEnd"/>
      <w:r w:rsidRPr="00130981">
        <w:rPr>
          <w:rFonts w:ascii="Courier New" w:eastAsia="Times New Roman" w:hAnsi="Courier New" w:cs="Courier New"/>
          <w:color w:val="000000"/>
          <w:sz w:val="20"/>
          <w:szCs w:val="20"/>
        </w:rPr>
        <w:t>-buffer": "^2.0.2",</w:t>
      </w:r>
    </w:p>
    <w:p w14:paraId="698207A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tweetnacl</w:t>
      </w:r>
      <w:proofErr w:type="spellEnd"/>
      <w:r w:rsidRPr="00130981">
        <w:rPr>
          <w:rFonts w:ascii="Courier New" w:eastAsia="Times New Roman" w:hAnsi="Courier New" w:cs="Courier New"/>
          <w:color w:val="000000"/>
          <w:sz w:val="20"/>
          <w:szCs w:val="20"/>
        </w:rPr>
        <w:t>": "~0.14.0"</w:t>
      </w:r>
    </w:p>
    <w:p w14:paraId="3C6D57C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9CC8B2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702998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ssri</w:t>
      </w:r>
      <w:proofErr w:type="spellEnd"/>
      <w:r w:rsidRPr="00130981">
        <w:rPr>
          <w:rFonts w:ascii="Courier New" w:eastAsia="Times New Roman" w:hAnsi="Courier New" w:cs="Courier New"/>
          <w:color w:val="000000"/>
          <w:sz w:val="20"/>
          <w:szCs w:val="20"/>
        </w:rPr>
        <w:t>": {</w:t>
      </w:r>
    </w:p>
    <w:p w14:paraId="49C7B0E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"8.0.1",</w:t>
      </w:r>
    </w:p>
    <w:p w14:paraId="0CDA228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t>
      </w:r>
      <w:proofErr w:type="spellStart"/>
      <w:r w:rsidRPr="00130981">
        <w:rPr>
          <w:rFonts w:ascii="Courier New" w:eastAsia="Times New Roman" w:hAnsi="Courier New" w:cs="Courier New"/>
          <w:color w:val="000000"/>
          <w:sz w:val="20"/>
          <w:szCs w:val="20"/>
        </w:rPr>
        <w:t>ssri</w:t>
      </w:r>
      <w:proofErr w:type="spellEnd"/>
      <w:r w:rsidRPr="00130981">
        <w:rPr>
          <w:rFonts w:ascii="Courier New" w:eastAsia="Times New Roman" w:hAnsi="Courier New" w:cs="Courier New"/>
          <w:color w:val="000000"/>
          <w:sz w:val="20"/>
          <w:szCs w:val="20"/>
        </w:rPr>
        <w:t>/-/ssri-8.0.1.tgz",</w:t>
      </w:r>
    </w:p>
    <w:p w14:paraId="276B46A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"sha512-97qShzy1AiyxvPNIkLWoGua7xoQzzPjQ0HAH4B0rWKo7SZ6USuPcrUiAFrws0UH8RrbWmgq3LMTObhPIHbbBeQ==",</w:t>
      </w:r>
    </w:p>
    <w:p w14:paraId="59820B3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6CF5570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1B18B92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minipass</w:t>
      </w:r>
      <w:proofErr w:type="spellEnd"/>
      <w:r w:rsidRPr="00130981">
        <w:rPr>
          <w:rFonts w:ascii="Courier New" w:eastAsia="Times New Roman" w:hAnsi="Courier New" w:cs="Courier New"/>
          <w:color w:val="000000"/>
          <w:sz w:val="20"/>
          <w:szCs w:val="20"/>
        </w:rPr>
        <w:t>": "^3.1.1"</w:t>
      </w:r>
    </w:p>
    <w:p w14:paraId="1E82FE2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225C1B5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291D34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lastRenderedPageBreak/>
        <w:t xml:space="preserve">    "stable": {</w:t>
      </w:r>
    </w:p>
    <w:p w14:paraId="6F62987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"0.1.8",</w:t>
      </w:r>
    </w:p>
    <w:p w14:paraId="347EFE7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"https://registry.npmjs.org/stable/-/stable-0.1.8.tgz",</w:t>
      </w:r>
    </w:p>
    <w:p w14:paraId="06F600B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"sha512-ji9qxRnOVfcuLDySj9qzhGSEFVobyt1kIOSkj1qZzYLzq7Tos/oUUWvotUPQLlrsidqsK6tBH89Bc9kL5zHA6w==",</w:t>
      </w:r>
    </w:p>
    <w:p w14:paraId="2686374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0602C37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3311293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static</w:t>
      </w:r>
      <w:proofErr w:type="gramEnd"/>
      <w:r w:rsidRPr="00130981">
        <w:rPr>
          <w:rFonts w:ascii="Courier New" w:eastAsia="Times New Roman" w:hAnsi="Courier New" w:cs="Courier New"/>
          <w:color w:val="000000"/>
          <w:sz w:val="20"/>
          <w:szCs w:val="20"/>
        </w:rPr>
        <w:t>-extend": {</w:t>
      </w:r>
    </w:p>
    <w:p w14:paraId="3467B27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"0.1.2",</w:t>
      </w:r>
    </w:p>
    <w:p w14:paraId="09359C7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"https://registry.npmjs.org/static-extend/-/static-extend-0.1.2.tgz",</w:t>
      </w:r>
    </w:p>
    <w:p w14:paraId="68C0BEB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"sha512-72E9+uLc27Mt718pMHt9VMNiAL4LMsmDbBva8mxWUCkT07fSzEGMYUCk0XWY6lp0j6RBAG4cJ3mWuZv2OE3s0g==",</w:t>
      </w:r>
    </w:p>
    <w:p w14:paraId="4561A73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4E587A9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3363C0A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define</w:t>
      </w:r>
      <w:proofErr w:type="gramEnd"/>
      <w:r w:rsidRPr="00130981">
        <w:rPr>
          <w:rFonts w:ascii="Courier New" w:eastAsia="Times New Roman" w:hAnsi="Courier New" w:cs="Courier New"/>
          <w:color w:val="000000"/>
          <w:sz w:val="20"/>
          <w:szCs w:val="20"/>
        </w:rPr>
        <w:t>-property": "^0.2.5",</w:t>
      </w:r>
    </w:p>
    <w:p w14:paraId="14E1CF2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object</w:t>
      </w:r>
      <w:proofErr w:type="gramEnd"/>
      <w:r w:rsidRPr="00130981">
        <w:rPr>
          <w:rFonts w:ascii="Courier New" w:eastAsia="Times New Roman" w:hAnsi="Courier New" w:cs="Courier New"/>
          <w:color w:val="000000"/>
          <w:sz w:val="20"/>
          <w:szCs w:val="20"/>
        </w:rPr>
        <w:t>-copy": "^0.1.0"</w:t>
      </w:r>
    </w:p>
    <w:p w14:paraId="35D5163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AC2DA6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"dependencies": {</w:t>
      </w:r>
    </w:p>
    <w:p w14:paraId="3042979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define</w:t>
      </w:r>
      <w:proofErr w:type="gramEnd"/>
      <w:r w:rsidRPr="00130981">
        <w:rPr>
          <w:rFonts w:ascii="Courier New" w:eastAsia="Times New Roman" w:hAnsi="Courier New" w:cs="Courier New"/>
          <w:color w:val="000000"/>
          <w:sz w:val="20"/>
          <w:szCs w:val="20"/>
        </w:rPr>
        <w:t>-property": {</w:t>
      </w:r>
    </w:p>
    <w:p w14:paraId="05BF19D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"0.2.5",</w:t>
      </w:r>
    </w:p>
    <w:p w14:paraId="0F4FCCC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"https://registry.npmjs.org/define-property/-/define-property-0.2.5.tgz",</w:t>
      </w:r>
    </w:p>
    <w:p w14:paraId="036F256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"sha512-Rr7ADjQZenceVOAKop6ALkkRAmH1A4Gx9hV/7ZujPUN2rkATqFO0JZLZInbAjpZYoJ1gUx8MRMQVkYemcbMSTA==",</w:t>
      </w:r>
    </w:p>
    <w:p w14:paraId="59FA2AE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6D4D5F0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4C443BD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is</w:t>
      </w:r>
      <w:proofErr w:type="gramEnd"/>
      <w:r w:rsidRPr="00130981">
        <w:rPr>
          <w:rFonts w:ascii="Courier New" w:eastAsia="Times New Roman" w:hAnsi="Courier New" w:cs="Courier New"/>
          <w:color w:val="000000"/>
          <w:sz w:val="20"/>
          <w:szCs w:val="20"/>
        </w:rPr>
        <w:t>-descriptor": "^0.1.0"</w:t>
      </w:r>
    </w:p>
    <w:p w14:paraId="70B91AF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084D8BB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21F4E43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AE4B0F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26574B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"statuses": {</w:t>
      </w:r>
    </w:p>
    <w:p w14:paraId="493B051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"2.0.1",</w:t>
      </w:r>
    </w:p>
    <w:p w14:paraId="783F2C2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"https://registry.npmjs.org/statuses/-/statuses-2.0.1.tgz",</w:t>
      </w:r>
    </w:p>
    <w:p w14:paraId="2A8EBEF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"sha512-RwNA9Z/7PrK06rYLIzFMlaF+l73iwpzsqRIFgbMLbTcLD6cOao82TaWefPXQvB2fOC4AjuYSEndS7N/mTCbkdQ==",</w:t>
      </w:r>
    </w:p>
    <w:p w14:paraId="41411D6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7A1245D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2A0F581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stream</w:t>
      </w:r>
      <w:proofErr w:type="gramEnd"/>
      <w:r w:rsidRPr="00130981">
        <w:rPr>
          <w:rFonts w:ascii="Courier New" w:eastAsia="Times New Roman" w:hAnsi="Courier New" w:cs="Courier New"/>
          <w:color w:val="000000"/>
          <w:sz w:val="20"/>
          <w:szCs w:val="20"/>
        </w:rPr>
        <w:t>-</w:t>
      </w:r>
      <w:proofErr w:type="spellStart"/>
      <w:r w:rsidRPr="00130981">
        <w:rPr>
          <w:rFonts w:ascii="Courier New" w:eastAsia="Times New Roman" w:hAnsi="Courier New" w:cs="Courier New"/>
          <w:color w:val="000000"/>
          <w:sz w:val="20"/>
          <w:szCs w:val="20"/>
        </w:rPr>
        <w:t>browserify</w:t>
      </w:r>
      <w:proofErr w:type="spellEnd"/>
      <w:r w:rsidRPr="00130981">
        <w:rPr>
          <w:rFonts w:ascii="Courier New" w:eastAsia="Times New Roman" w:hAnsi="Courier New" w:cs="Courier New"/>
          <w:color w:val="000000"/>
          <w:sz w:val="20"/>
          <w:szCs w:val="20"/>
        </w:rPr>
        <w:t>": {</w:t>
      </w:r>
    </w:p>
    <w:p w14:paraId="29B39A1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"2.0.2",</w:t>
      </w:r>
    </w:p>
    <w:p w14:paraId="6A2A2FA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"https://registry.npmjs.org/stream-browserify/-/stream-browserify-2.0.2.tgz",</w:t>
      </w:r>
    </w:p>
    <w:p w14:paraId="6F7208D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"sha512-nX6hmklHs/gr2FuxYDltq8fJA1GDlxKQCz8O/IM4atRqBH8OORmBNgfvW5gG10GT/qQ9u0CzIvr2X5Pkt6ntqg==",</w:t>
      </w:r>
    </w:p>
    <w:p w14:paraId="04C9A8F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4763368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443011D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"inherits": "~2.0.1",</w:t>
      </w:r>
    </w:p>
    <w:p w14:paraId="032855E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readable</w:t>
      </w:r>
      <w:proofErr w:type="gramEnd"/>
      <w:r w:rsidRPr="00130981">
        <w:rPr>
          <w:rFonts w:ascii="Courier New" w:eastAsia="Times New Roman" w:hAnsi="Courier New" w:cs="Courier New"/>
          <w:color w:val="000000"/>
          <w:sz w:val="20"/>
          <w:szCs w:val="20"/>
        </w:rPr>
        <w:t>-stream": "^2.0.2"</w:t>
      </w:r>
    </w:p>
    <w:p w14:paraId="3D74EDC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9D33AE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78846B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stream</w:t>
      </w:r>
      <w:proofErr w:type="gramEnd"/>
      <w:r w:rsidRPr="00130981">
        <w:rPr>
          <w:rFonts w:ascii="Courier New" w:eastAsia="Times New Roman" w:hAnsi="Courier New" w:cs="Courier New"/>
          <w:color w:val="000000"/>
          <w:sz w:val="20"/>
          <w:szCs w:val="20"/>
        </w:rPr>
        <w:t>-each": {</w:t>
      </w:r>
    </w:p>
    <w:p w14:paraId="520E22F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"1.2.3",</w:t>
      </w:r>
    </w:p>
    <w:p w14:paraId="0361207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lastRenderedPageBreak/>
        <w:t xml:space="preserve">      "resolved": "https://registry.npmjs.org/stream-each/-/stream-each-1.2.3.tgz",</w:t>
      </w:r>
    </w:p>
    <w:p w14:paraId="40269BC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"sha512-vlMC2f8I2u/bZGqkdfLQW/13Zihpej/7PmSiMQsbYddxuTsJp8vRe2x2FvVExZg7FaOds43ROAuFJwPR4MTZLw==",</w:t>
      </w:r>
    </w:p>
    <w:p w14:paraId="24328CB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424C17A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7C3421B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end</w:t>
      </w:r>
      <w:proofErr w:type="gramEnd"/>
      <w:r w:rsidRPr="00130981">
        <w:rPr>
          <w:rFonts w:ascii="Courier New" w:eastAsia="Times New Roman" w:hAnsi="Courier New" w:cs="Courier New"/>
          <w:color w:val="000000"/>
          <w:sz w:val="20"/>
          <w:szCs w:val="20"/>
        </w:rPr>
        <w:t>-of-stream": "^1.1.0",</w:t>
      </w:r>
    </w:p>
    <w:p w14:paraId="76FEE86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stream</w:t>
      </w:r>
      <w:proofErr w:type="gramEnd"/>
      <w:r w:rsidRPr="00130981">
        <w:rPr>
          <w:rFonts w:ascii="Courier New" w:eastAsia="Times New Roman" w:hAnsi="Courier New" w:cs="Courier New"/>
          <w:color w:val="000000"/>
          <w:sz w:val="20"/>
          <w:szCs w:val="20"/>
        </w:rPr>
        <w:t>-shift": "^1.0.0"</w:t>
      </w:r>
    </w:p>
    <w:p w14:paraId="2C25F5B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74FEF3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0987E8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stream</w:t>
      </w:r>
      <w:proofErr w:type="gramEnd"/>
      <w:r w:rsidRPr="00130981">
        <w:rPr>
          <w:rFonts w:ascii="Courier New" w:eastAsia="Times New Roman" w:hAnsi="Courier New" w:cs="Courier New"/>
          <w:color w:val="000000"/>
          <w:sz w:val="20"/>
          <w:szCs w:val="20"/>
        </w:rPr>
        <w:t>-http": {</w:t>
      </w:r>
    </w:p>
    <w:p w14:paraId="553BA6D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"2.8.3",</w:t>
      </w:r>
    </w:p>
    <w:p w14:paraId="6C7C41B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"https://registry.npmjs.org/stream-http/-/stream-http-2.8.3.tgz",</w:t>
      </w:r>
    </w:p>
    <w:p w14:paraId="75F32CB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"sha512-+TSkfINHDo4J+ZobQLWiMouQYB+UVYFttRA94FpEzzJ7ZdqcL4uUUQ7WkdkI4DSozGmgBUE/a47L+38PenXhUw==",</w:t>
      </w:r>
    </w:p>
    <w:p w14:paraId="0D06DA0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5AE6C98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62CF415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builtin</w:t>
      </w:r>
      <w:proofErr w:type="spellEnd"/>
      <w:proofErr w:type="gramEnd"/>
      <w:r w:rsidRPr="00130981">
        <w:rPr>
          <w:rFonts w:ascii="Courier New" w:eastAsia="Times New Roman" w:hAnsi="Courier New" w:cs="Courier New"/>
          <w:color w:val="000000"/>
          <w:sz w:val="20"/>
          <w:szCs w:val="20"/>
        </w:rPr>
        <w:t>-status-codes": "^3.0.0",</w:t>
      </w:r>
    </w:p>
    <w:p w14:paraId="4409E6D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"inherits": "^2.0.1",</w:t>
      </w:r>
    </w:p>
    <w:p w14:paraId="4AE9B03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readable</w:t>
      </w:r>
      <w:proofErr w:type="gramEnd"/>
      <w:r w:rsidRPr="00130981">
        <w:rPr>
          <w:rFonts w:ascii="Courier New" w:eastAsia="Times New Roman" w:hAnsi="Courier New" w:cs="Courier New"/>
          <w:color w:val="000000"/>
          <w:sz w:val="20"/>
          <w:szCs w:val="20"/>
        </w:rPr>
        <w:t>-stream": "^2.3.6",</w:t>
      </w:r>
    </w:p>
    <w:p w14:paraId="02199C8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to</w:t>
      </w:r>
      <w:proofErr w:type="gramEnd"/>
      <w:r w:rsidRPr="00130981">
        <w:rPr>
          <w:rFonts w:ascii="Courier New" w:eastAsia="Times New Roman" w:hAnsi="Courier New" w:cs="Courier New"/>
          <w:color w:val="000000"/>
          <w:sz w:val="20"/>
          <w:szCs w:val="20"/>
        </w:rPr>
        <w:t>-</w:t>
      </w:r>
      <w:proofErr w:type="spellStart"/>
      <w:r w:rsidRPr="00130981">
        <w:rPr>
          <w:rFonts w:ascii="Courier New" w:eastAsia="Times New Roman" w:hAnsi="Courier New" w:cs="Courier New"/>
          <w:color w:val="000000"/>
          <w:sz w:val="20"/>
          <w:szCs w:val="20"/>
        </w:rPr>
        <w:t>arraybuffer</w:t>
      </w:r>
      <w:proofErr w:type="spellEnd"/>
      <w:r w:rsidRPr="00130981">
        <w:rPr>
          <w:rFonts w:ascii="Courier New" w:eastAsia="Times New Roman" w:hAnsi="Courier New" w:cs="Courier New"/>
          <w:color w:val="000000"/>
          <w:sz w:val="20"/>
          <w:szCs w:val="20"/>
        </w:rPr>
        <w:t>": "^1.0.0",</w:t>
      </w:r>
    </w:p>
    <w:p w14:paraId="2B968E2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xtend</w:t>
      </w:r>
      <w:proofErr w:type="spellEnd"/>
      <w:r w:rsidRPr="00130981">
        <w:rPr>
          <w:rFonts w:ascii="Courier New" w:eastAsia="Times New Roman" w:hAnsi="Courier New" w:cs="Courier New"/>
          <w:color w:val="000000"/>
          <w:sz w:val="20"/>
          <w:szCs w:val="20"/>
        </w:rPr>
        <w:t>": "^4.0.0"</w:t>
      </w:r>
    </w:p>
    <w:p w14:paraId="49D8675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0E00E75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53B7EF0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stream</w:t>
      </w:r>
      <w:proofErr w:type="gramEnd"/>
      <w:r w:rsidRPr="00130981">
        <w:rPr>
          <w:rFonts w:ascii="Courier New" w:eastAsia="Times New Roman" w:hAnsi="Courier New" w:cs="Courier New"/>
          <w:color w:val="000000"/>
          <w:sz w:val="20"/>
          <w:szCs w:val="20"/>
        </w:rPr>
        <w:t>-shift": {</w:t>
      </w:r>
    </w:p>
    <w:p w14:paraId="525A24D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"1.0.1",</w:t>
      </w:r>
    </w:p>
    <w:p w14:paraId="6743BCD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"https://registry.npmjs.org/stream-shift/-/stream-shift-1.0.1.tgz",</w:t>
      </w:r>
    </w:p>
    <w:p w14:paraId="2CAF9C0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"sha512-AiisoFqQ0vbGcZgQPY1cdP2I76glaVA/RauYR4G4thNFgkTqr90yXTo4LYX60Jl+sIlPNHHdGSwo01AvbKUSVQ==",</w:t>
      </w:r>
    </w:p>
    <w:p w14:paraId="6801AD4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23617CD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DFF549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streamroller</w:t>
      </w:r>
      <w:proofErr w:type="spellEnd"/>
      <w:r w:rsidRPr="00130981">
        <w:rPr>
          <w:rFonts w:ascii="Courier New" w:eastAsia="Times New Roman" w:hAnsi="Courier New" w:cs="Courier New"/>
          <w:color w:val="000000"/>
          <w:sz w:val="20"/>
          <w:szCs w:val="20"/>
        </w:rPr>
        <w:t>": {</w:t>
      </w:r>
    </w:p>
    <w:p w14:paraId="775C204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"3.1.5",</w:t>
      </w:r>
    </w:p>
    <w:p w14:paraId="2450444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"https://registry.npmjs.org/streamroller/-/streamroller-3.1.5.tgz",</w:t>
      </w:r>
    </w:p>
    <w:p w14:paraId="3657251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"sha512-KFxaM7XT+irxvdqSP1LGLgNWbYN7ay5owZ3r/8t77p+EtSUAfUgtl7be3xtqtOmGUl9K9YPO2ca8133RlTjvKw==",</w:t>
      </w:r>
    </w:p>
    <w:p w14:paraId="4836B50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75CBA6E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20CFED0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date</w:t>
      </w:r>
      <w:proofErr w:type="gramEnd"/>
      <w:r w:rsidRPr="00130981">
        <w:rPr>
          <w:rFonts w:ascii="Courier New" w:eastAsia="Times New Roman" w:hAnsi="Courier New" w:cs="Courier New"/>
          <w:color w:val="000000"/>
          <w:sz w:val="20"/>
          <w:szCs w:val="20"/>
        </w:rPr>
        <w:t>-format": "^4.0.14",</w:t>
      </w:r>
    </w:p>
    <w:p w14:paraId="63C5D77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"debug": "^4.3.4",</w:t>
      </w:r>
    </w:p>
    <w:p w14:paraId="37E82F4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fs</w:t>
      </w:r>
      <w:proofErr w:type="gramEnd"/>
      <w:r w:rsidRPr="00130981">
        <w:rPr>
          <w:rFonts w:ascii="Courier New" w:eastAsia="Times New Roman" w:hAnsi="Courier New" w:cs="Courier New"/>
          <w:color w:val="000000"/>
          <w:sz w:val="20"/>
          <w:szCs w:val="20"/>
        </w:rPr>
        <w:t>-extra": "^8.1.0"</w:t>
      </w:r>
    </w:p>
    <w:p w14:paraId="616B577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E08514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"dependencies": {</w:t>
      </w:r>
    </w:p>
    <w:p w14:paraId="50237FE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fs</w:t>
      </w:r>
      <w:proofErr w:type="gramEnd"/>
      <w:r w:rsidRPr="00130981">
        <w:rPr>
          <w:rFonts w:ascii="Courier New" w:eastAsia="Times New Roman" w:hAnsi="Courier New" w:cs="Courier New"/>
          <w:color w:val="000000"/>
          <w:sz w:val="20"/>
          <w:szCs w:val="20"/>
        </w:rPr>
        <w:t>-extra": {</w:t>
      </w:r>
    </w:p>
    <w:p w14:paraId="7CEE18F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"8.1.0",</w:t>
      </w:r>
    </w:p>
    <w:p w14:paraId="5541362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"https://registry.npmjs.org/fs-extra/-/fs-extra-8.1.0.tgz",</w:t>
      </w:r>
    </w:p>
    <w:p w14:paraId="41C6DEB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"sha512-yhlQgA6mnOJUKOsRUFsgJdQCvkKhcz8tlZG5HBQfReYZy46OwLcY+Zia0mtdHsOo9y/hP+CxMN0TU9QxoOtG4g==",</w:t>
      </w:r>
    </w:p>
    <w:p w14:paraId="055AF1F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0D006DC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647FA90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lastRenderedPageBreak/>
        <w:t xml:space="preserve">            "</w:t>
      </w:r>
      <w:proofErr w:type="gramStart"/>
      <w:r w:rsidRPr="00130981">
        <w:rPr>
          <w:rFonts w:ascii="Courier New" w:eastAsia="Times New Roman" w:hAnsi="Courier New" w:cs="Courier New"/>
          <w:color w:val="000000"/>
          <w:sz w:val="20"/>
          <w:szCs w:val="20"/>
        </w:rPr>
        <w:t>graceful</w:t>
      </w:r>
      <w:proofErr w:type="gramEnd"/>
      <w:r w:rsidRPr="00130981">
        <w:rPr>
          <w:rFonts w:ascii="Courier New" w:eastAsia="Times New Roman" w:hAnsi="Courier New" w:cs="Courier New"/>
          <w:color w:val="000000"/>
          <w:sz w:val="20"/>
          <w:szCs w:val="20"/>
        </w:rPr>
        <w:t>-fs": "^4.2.0",</w:t>
      </w:r>
    </w:p>
    <w:p w14:paraId="1085686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jsonfile</w:t>
      </w:r>
      <w:proofErr w:type="spellEnd"/>
      <w:r w:rsidRPr="00130981">
        <w:rPr>
          <w:rFonts w:ascii="Courier New" w:eastAsia="Times New Roman" w:hAnsi="Courier New" w:cs="Courier New"/>
          <w:color w:val="000000"/>
          <w:sz w:val="20"/>
          <w:szCs w:val="20"/>
        </w:rPr>
        <w:t>": "^4.0.0",</w:t>
      </w:r>
    </w:p>
    <w:p w14:paraId="6903545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universalify</w:t>
      </w:r>
      <w:proofErr w:type="spellEnd"/>
      <w:r w:rsidRPr="00130981">
        <w:rPr>
          <w:rFonts w:ascii="Courier New" w:eastAsia="Times New Roman" w:hAnsi="Courier New" w:cs="Courier New"/>
          <w:color w:val="000000"/>
          <w:sz w:val="20"/>
          <w:szCs w:val="20"/>
        </w:rPr>
        <w:t>": "^0.1.0"</w:t>
      </w:r>
    </w:p>
    <w:p w14:paraId="3FC68EE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3F6507D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21EA875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3D57E6D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703F505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strict</w:t>
      </w:r>
      <w:proofErr w:type="gramEnd"/>
      <w:r w:rsidRPr="00130981">
        <w:rPr>
          <w:rFonts w:ascii="Courier New" w:eastAsia="Times New Roman" w:hAnsi="Courier New" w:cs="Courier New"/>
          <w:color w:val="000000"/>
          <w:sz w:val="20"/>
          <w:szCs w:val="20"/>
        </w:rPr>
        <w:t>-</w:t>
      </w:r>
      <w:proofErr w:type="spellStart"/>
      <w:r w:rsidRPr="00130981">
        <w:rPr>
          <w:rFonts w:ascii="Courier New" w:eastAsia="Times New Roman" w:hAnsi="Courier New" w:cs="Courier New"/>
          <w:color w:val="000000"/>
          <w:sz w:val="20"/>
          <w:szCs w:val="20"/>
        </w:rPr>
        <w:t>uri</w:t>
      </w:r>
      <w:proofErr w:type="spellEnd"/>
      <w:r w:rsidRPr="00130981">
        <w:rPr>
          <w:rFonts w:ascii="Courier New" w:eastAsia="Times New Roman" w:hAnsi="Courier New" w:cs="Courier New"/>
          <w:color w:val="000000"/>
          <w:sz w:val="20"/>
          <w:szCs w:val="20"/>
        </w:rPr>
        <w:t>-encode": {</w:t>
      </w:r>
    </w:p>
    <w:p w14:paraId="47FB21E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"1.1.0",</w:t>
      </w:r>
    </w:p>
    <w:p w14:paraId="0851840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"https://registry.npmjs.org/strict-uri-encode/-/strict-uri-encode-1.1.0.tgz",</w:t>
      </w:r>
    </w:p>
    <w:p w14:paraId="3A41B3F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"sha512-R3f198pcvnB+5IpnBlRkphuE9n46WyVl8I39W/ZUTZLz4nqSP/oLYUrcnJrw462Ds8he4YKMov2efsTIw1BDGQ==",</w:t>
      </w:r>
    </w:p>
    <w:p w14:paraId="05A2CF6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51FB316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2CA322D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string</w:t>
      </w:r>
      <w:proofErr w:type="gramEnd"/>
      <w:r w:rsidRPr="00130981">
        <w:rPr>
          <w:rFonts w:ascii="Courier New" w:eastAsia="Times New Roman" w:hAnsi="Courier New" w:cs="Courier New"/>
          <w:color w:val="000000"/>
          <w:sz w:val="20"/>
          <w:szCs w:val="20"/>
        </w:rPr>
        <w:t>-width": {</w:t>
      </w:r>
    </w:p>
    <w:p w14:paraId="097C9DE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"3.1.0",</w:t>
      </w:r>
    </w:p>
    <w:p w14:paraId="0CC33E5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"https://registry.npmjs.org/string-width/-/string-width-3.1.0.tgz",</w:t>
      </w:r>
    </w:p>
    <w:p w14:paraId="393ADCF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"sha512-vafcv6KjVZKSgz06oM/H6GDBrAtz8vdhQakGjFIvNrHA6y3HCF1CInLy+QLq8dTJPQ1b+KDUqDFctkdRW44e1w==",</w:t>
      </w:r>
    </w:p>
    <w:p w14:paraId="223B5E9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5AA7F06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77BDEEA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emoji</w:t>
      </w:r>
      <w:proofErr w:type="gramEnd"/>
      <w:r w:rsidRPr="00130981">
        <w:rPr>
          <w:rFonts w:ascii="Courier New" w:eastAsia="Times New Roman" w:hAnsi="Courier New" w:cs="Courier New"/>
          <w:color w:val="000000"/>
          <w:sz w:val="20"/>
          <w:szCs w:val="20"/>
        </w:rPr>
        <w:t>-regex": "^7.0.1",</w:t>
      </w:r>
    </w:p>
    <w:p w14:paraId="4C78D9E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is</w:t>
      </w:r>
      <w:proofErr w:type="gramEnd"/>
      <w:r w:rsidRPr="00130981">
        <w:rPr>
          <w:rFonts w:ascii="Courier New" w:eastAsia="Times New Roman" w:hAnsi="Courier New" w:cs="Courier New"/>
          <w:color w:val="000000"/>
          <w:sz w:val="20"/>
          <w:szCs w:val="20"/>
        </w:rPr>
        <w:t>-fullwidth-code-point": "^2.0.0",</w:t>
      </w:r>
    </w:p>
    <w:p w14:paraId="534C41F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strip</w:t>
      </w:r>
      <w:proofErr w:type="gramEnd"/>
      <w:r w:rsidRPr="00130981">
        <w:rPr>
          <w:rFonts w:ascii="Courier New" w:eastAsia="Times New Roman" w:hAnsi="Courier New" w:cs="Courier New"/>
          <w:color w:val="000000"/>
          <w:sz w:val="20"/>
          <w:szCs w:val="20"/>
        </w:rPr>
        <w:t>-</w:t>
      </w:r>
      <w:proofErr w:type="spellStart"/>
      <w:r w:rsidRPr="00130981">
        <w:rPr>
          <w:rFonts w:ascii="Courier New" w:eastAsia="Times New Roman" w:hAnsi="Courier New" w:cs="Courier New"/>
          <w:color w:val="000000"/>
          <w:sz w:val="20"/>
          <w:szCs w:val="20"/>
        </w:rPr>
        <w:t>ansi</w:t>
      </w:r>
      <w:proofErr w:type="spellEnd"/>
      <w:r w:rsidRPr="00130981">
        <w:rPr>
          <w:rFonts w:ascii="Courier New" w:eastAsia="Times New Roman" w:hAnsi="Courier New" w:cs="Courier New"/>
          <w:color w:val="000000"/>
          <w:sz w:val="20"/>
          <w:szCs w:val="20"/>
        </w:rPr>
        <w:t>": "^5.1.0"</w:t>
      </w:r>
    </w:p>
    <w:p w14:paraId="2F8B92C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188A7AF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"dependencies": {</w:t>
      </w:r>
    </w:p>
    <w:p w14:paraId="139B2E3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ansi</w:t>
      </w:r>
      <w:proofErr w:type="spellEnd"/>
      <w:proofErr w:type="gramEnd"/>
      <w:r w:rsidRPr="00130981">
        <w:rPr>
          <w:rFonts w:ascii="Courier New" w:eastAsia="Times New Roman" w:hAnsi="Courier New" w:cs="Courier New"/>
          <w:color w:val="000000"/>
          <w:sz w:val="20"/>
          <w:szCs w:val="20"/>
        </w:rPr>
        <w:t>-regex": {</w:t>
      </w:r>
    </w:p>
    <w:p w14:paraId="4347E1F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"4.1.1",</w:t>
      </w:r>
    </w:p>
    <w:p w14:paraId="37B3DA1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t>
      </w:r>
      <w:proofErr w:type="spellStart"/>
      <w:r w:rsidRPr="00130981">
        <w:rPr>
          <w:rFonts w:ascii="Courier New" w:eastAsia="Times New Roman" w:hAnsi="Courier New" w:cs="Courier New"/>
          <w:color w:val="000000"/>
          <w:sz w:val="20"/>
          <w:szCs w:val="20"/>
        </w:rPr>
        <w:t>ansi</w:t>
      </w:r>
      <w:proofErr w:type="spellEnd"/>
      <w:r w:rsidRPr="00130981">
        <w:rPr>
          <w:rFonts w:ascii="Courier New" w:eastAsia="Times New Roman" w:hAnsi="Courier New" w:cs="Courier New"/>
          <w:color w:val="000000"/>
          <w:sz w:val="20"/>
          <w:szCs w:val="20"/>
        </w:rPr>
        <w:t>-regex/-/ansi-regex-4.1.1.tgz",</w:t>
      </w:r>
    </w:p>
    <w:p w14:paraId="09C210F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"sha512-ILlv4k/3f6vfQ4OoP2AGvirOktlQ98ZEL1k9FaQjxa3L1abBgbuTDAdPOpvbGncC0BTVQrl+OM8xZGK6tWXt7g==",</w:t>
      </w:r>
    </w:p>
    <w:p w14:paraId="7511126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2AFB778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0C25FB0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strip</w:t>
      </w:r>
      <w:proofErr w:type="gramEnd"/>
      <w:r w:rsidRPr="00130981">
        <w:rPr>
          <w:rFonts w:ascii="Courier New" w:eastAsia="Times New Roman" w:hAnsi="Courier New" w:cs="Courier New"/>
          <w:color w:val="000000"/>
          <w:sz w:val="20"/>
          <w:szCs w:val="20"/>
        </w:rPr>
        <w:t>-</w:t>
      </w:r>
      <w:proofErr w:type="spellStart"/>
      <w:r w:rsidRPr="00130981">
        <w:rPr>
          <w:rFonts w:ascii="Courier New" w:eastAsia="Times New Roman" w:hAnsi="Courier New" w:cs="Courier New"/>
          <w:color w:val="000000"/>
          <w:sz w:val="20"/>
          <w:szCs w:val="20"/>
        </w:rPr>
        <w:t>ansi</w:t>
      </w:r>
      <w:proofErr w:type="spellEnd"/>
      <w:r w:rsidRPr="00130981">
        <w:rPr>
          <w:rFonts w:ascii="Courier New" w:eastAsia="Times New Roman" w:hAnsi="Courier New" w:cs="Courier New"/>
          <w:color w:val="000000"/>
          <w:sz w:val="20"/>
          <w:szCs w:val="20"/>
        </w:rPr>
        <w:t>": {</w:t>
      </w:r>
    </w:p>
    <w:p w14:paraId="281BBB6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"5.2.0",</w:t>
      </w:r>
    </w:p>
    <w:p w14:paraId="4AF0DD9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"https://registry.npmjs.org/strip-</w:t>
      </w:r>
      <w:proofErr w:type="spellStart"/>
      <w:r w:rsidRPr="00130981">
        <w:rPr>
          <w:rFonts w:ascii="Courier New" w:eastAsia="Times New Roman" w:hAnsi="Courier New" w:cs="Courier New"/>
          <w:color w:val="000000"/>
          <w:sz w:val="20"/>
          <w:szCs w:val="20"/>
        </w:rPr>
        <w:t>ansi</w:t>
      </w:r>
      <w:proofErr w:type="spellEnd"/>
      <w:r w:rsidRPr="00130981">
        <w:rPr>
          <w:rFonts w:ascii="Courier New" w:eastAsia="Times New Roman" w:hAnsi="Courier New" w:cs="Courier New"/>
          <w:color w:val="000000"/>
          <w:sz w:val="20"/>
          <w:szCs w:val="20"/>
        </w:rPr>
        <w:t>/-/strip-ansi-5.2.0.tgz",</w:t>
      </w:r>
    </w:p>
    <w:p w14:paraId="1571EA2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"sha512-DuRs1gKbBqsMKIZlrffwlug8MHkcnpjs5VPmL1PAh+mA30U0DTotfDZ0d2UUsXpPmPmMMJ6W773MaA3J+lbiWA==",</w:t>
      </w:r>
    </w:p>
    <w:p w14:paraId="4E2FF2F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2089CF8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61EBD61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ansi</w:t>
      </w:r>
      <w:proofErr w:type="spellEnd"/>
      <w:proofErr w:type="gramEnd"/>
      <w:r w:rsidRPr="00130981">
        <w:rPr>
          <w:rFonts w:ascii="Courier New" w:eastAsia="Times New Roman" w:hAnsi="Courier New" w:cs="Courier New"/>
          <w:color w:val="000000"/>
          <w:sz w:val="20"/>
          <w:szCs w:val="20"/>
        </w:rPr>
        <w:t>-regex": "^4.1.0"</w:t>
      </w:r>
    </w:p>
    <w:p w14:paraId="2F81455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0D4CEBC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5AFED3D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7D12AE8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50BF85A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string.prototype</w:t>
      </w:r>
      <w:proofErr w:type="gramEnd"/>
      <w:r w:rsidRPr="00130981">
        <w:rPr>
          <w:rFonts w:ascii="Courier New" w:eastAsia="Times New Roman" w:hAnsi="Courier New" w:cs="Courier New"/>
          <w:color w:val="000000"/>
          <w:sz w:val="20"/>
          <w:szCs w:val="20"/>
        </w:rPr>
        <w:t>.trim</w:t>
      </w:r>
      <w:proofErr w:type="spellEnd"/>
      <w:r w:rsidRPr="00130981">
        <w:rPr>
          <w:rFonts w:ascii="Courier New" w:eastAsia="Times New Roman" w:hAnsi="Courier New" w:cs="Courier New"/>
          <w:color w:val="000000"/>
          <w:sz w:val="20"/>
          <w:szCs w:val="20"/>
        </w:rPr>
        <w:t>": {</w:t>
      </w:r>
    </w:p>
    <w:p w14:paraId="5E77527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"1.2.7",</w:t>
      </w:r>
    </w:p>
    <w:p w14:paraId="22A3E0F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"https://registry.npmjs.org/string.prototype.trim/-/string.prototype.trim-1.2.7.tgz",</w:t>
      </w:r>
    </w:p>
    <w:p w14:paraId="03FB65D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lastRenderedPageBreak/>
        <w:t xml:space="preserve">      "integrity": "sha512-p6TmeT1T3411M8Cgg9wBTMRtY2q9+PNy9EV1i2lIXUN/btt763oIfxwN3RR8VU6wHX8j/1CFy0L+YuThm6bgOg==",</w:t>
      </w:r>
    </w:p>
    <w:p w14:paraId="5E7E9C5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3A41323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722F413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call</w:t>
      </w:r>
      <w:proofErr w:type="gramEnd"/>
      <w:r w:rsidRPr="00130981">
        <w:rPr>
          <w:rFonts w:ascii="Courier New" w:eastAsia="Times New Roman" w:hAnsi="Courier New" w:cs="Courier New"/>
          <w:color w:val="000000"/>
          <w:sz w:val="20"/>
          <w:szCs w:val="20"/>
        </w:rPr>
        <w:t>-bind": "^1.0.2",</w:t>
      </w:r>
    </w:p>
    <w:p w14:paraId="19E4C1E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define</w:t>
      </w:r>
      <w:proofErr w:type="gramEnd"/>
      <w:r w:rsidRPr="00130981">
        <w:rPr>
          <w:rFonts w:ascii="Courier New" w:eastAsia="Times New Roman" w:hAnsi="Courier New" w:cs="Courier New"/>
          <w:color w:val="000000"/>
          <w:sz w:val="20"/>
          <w:szCs w:val="20"/>
        </w:rPr>
        <w:t>-properties": "^1.1.4",</w:t>
      </w:r>
    </w:p>
    <w:p w14:paraId="77EF914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es</w:t>
      </w:r>
      <w:proofErr w:type="gramEnd"/>
      <w:r w:rsidRPr="00130981">
        <w:rPr>
          <w:rFonts w:ascii="Courier New" w:eastAsia="Times New Roman" w:hAnsi="Courier New" w:cs="Courier New"/>
          <w:color w:val="000000"/>
          <w:sz w:val="20"/>
          <w:szCs w:val="20"/>
        </w:rPr>
        <w:t>-abstract": "^1.20.4"</w:t>
      </w:r>
    </w:p>
    <w:p w14:paraId="3CA66E1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57DA8C3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76424A0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string.prototype</w:t>
      </w:r>
      <w:proofErr w:type="gramEnd"/>
      <w:r w:rsidRPr="00130981">
        <w:rPr>
          <w:rFonts w:ascii="Courier New" w:eastAsia="Times New Roman" w:hAnsi="Courier New" w:cs="Courier New"/>
          <w:color w:val="000000"/>
          <w:sz w:val="20"/>
          <w:szCs w:val="20"/>
        </w:rPr>
        <w:t>.trimend</w:t>
      </w:r>
      <w:proofErr w:type="spellEnd"/>
      <w:r w:rsidRPr="00130981">
        <w:rPr>
          <w:rFonts w:ascii="Courier New" w:eastAsia="Times New Roman" w:hAnsi="Courier New" w:cs="Courier New"/>
          <w:color w:val="000000"/>
          <w:sz w:val="20"/>
          <w:szCs w:val="20"/>
        </w:rPr>
        <w:t>": {</w:t>
      </w:r>
    </w:p>
    <w:p w14:paraId="68201C1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"1.0.6",</w:t>
      </w:r>
    </w:p>
    <w:p w14:paraId="32E31EF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"https://registry.npmjs.org/string.prototype.trimend/-/string.prototype.trimend-1.0.6.tgz",</w:t>
      </w:r>
    </w:p>
    <w:p w14:paraId="4E2887F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"sha512-JySq+4mrPf9EsDBEDYMOb/lM7XQLulwg5R/m1r0PXEFqrV0qHvl58sdTilSXtKOflCsK2E8jxf+GKC0T07RWwQ==",</w:t>
      </w:r>
    </w:p>
    <w:p w14:paraId="03F496C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594807E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3B6540E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call</w:t>
      </w:r>
      <w:proofErr w:type="gramEnd"/>
      <w:r w:rsidRPr="00130981">
        <w:rPr>
          <w:rFonts w:ascii="Courier New" w:eastAsia="Times New Roman" w:hAnsi="Courier New" w:cs="Courier New"/>
          <w:color w:val="000000"/>
          <w:sz w:val="20"/>
          <w:szCs w:val="20"/>
        </w:rPr>
        <w:t>-bind": "^1.0.2",</w:t>
      </w:r>
    </w:p>
    <w:p w14:paraId="3677B90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define</w:t>
      </w:r>
      <w:proofErr w:type="gramEnd"/>
      <w:r w:rsidRPr="00130981">
        <w:rPr>
          <w:rFonts w:ascii="Courier New" w:eastAsia="Times New Roman" w:hAnsi="Courier New" w:cs="Courier New"/>
          <w:color w:val="000000"/>
          <w:sz w:val="20"/>
          <w:szCs w:val="20"/>
        </w:rPr>
        <w:t>-properties": "^1.1.4",</w:t>
      </w:r>
    </w:p>
    <w:p w14:paraId="2A023CF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es</w:t>
      </w:r>
      <w:proofErr w:type="gramEnd"/>
      <w:r w:rsidRPr="00130981">
        <w:rPr>
          <w:rFonts w:ascii="Courier New" w:eastAsia="Times New Roman" w:hAnsi="Courier New" w:cs="Courier New"/>
          <w:color w:val="000000"/>
          <w:sz w:val="20"/>
          <w:szCs w:val="20"/>
        </w:rPr>
        <w:t>-abstract": "^1.20.4"</w:t>
      </w:r>
    </w:p>
    <w:p w14:paraId="32E9165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330AB5D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3CEEAF5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string.prototype</w:t>
      </w:r>
      <w:proofErr w:type="gramEnd"/>
      <w:r w:rsidRPr="00130981">
        <w:rPr>
          <w:rFonts w:ascii="Courier New" w:eastAsia="Times New Roman" w:hAnsi="Courier New" w:cs="Courier New"/>
          <w:color w:val="000000"/>
          <w:sz w:val="20"/>
          <w:szCs w:val="20"/>
        </w:rPr>
        <w:t>.trimstart</w:t>
      </w:r>
      <w:proofErr w:type="spellEnd"/>
      <w:r w:rsidRPr="00130981">
        <w:rPr>
          <w:rFonts w:ascii="Courier New" w:eastAsia="Times New Roman" w:hAnsi="Courier New" w:cs="Courier New"/>
          <w:color w:val="000000"/>
          <w:sz w:val="20"/>
          <w:szCs w:val="20"/>
        </w:rPr>
        <w:t>": {</w:t>
      </w:r>
    </w:p>
    <w:p w14:paraId="2BC9FD0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"1.0.6",</w:t>
      </w:r>
    </w:p>
    <w:p w14:paraId="7EFC5CD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"https://registry.npmjs.org/string.prototype.trimstart/-/string.prototype.trimstart-1.0.6.tgz",</w:t>
      </w:r>
    </w:p>
    <w:p w14:paraId="32819A0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"sha512-omqjMDaY92pbn5HOX7f9IccLA+U1tA9GvtU4JrodiXFfYB7jPzzHpRzpglLAjtUV6bB557zwClJezTqnAiYnQA==",</w:t>
      </w:r>
    </w:p>
    <w:p w14:paraId="30FE481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261FB25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290A226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call</w:t>
      </w:r>
      <w:proofErr w:type="gramEnd"/>
      <w:r w:rsidRPr="00130981">
        <w:rPr>
          <w:rFonts w:ascii="Courier New" w:eastAsia="Times New Roman" w:hAnsi="Courier New" w:cs="Courier New"/>
          <w:color w:val="000000"/>
          <w:sz w:val="20"/>
          <w:szCs w:val="20"/>
        </w:rPr>
        <w:t>-bind": "^1.0.2",</w:t>
      </w:r>
    </w:p>
    <w:p w14:paraId="04D69EF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define</w:t>
      </w:r>
      <w:proofErr w:type="gramEnd"/>
      <w:r w:rsidRPr="00130981">
        <w:rPr>
          <w:rFonts w:ascii="Courier New" w:eastAsia="Times New Roman" w:hAnsi="Courier New" w:cs="Courier New"/>
          <w:color w:val="000000"/>
          <w:sz w:val="20"/>
          <w:szCs w:val="20"/>
        </w:rPr>
        <w:t>-properties": "^1.1.4",</w:t>
      </w:r>
    </w:p>
    <w:p w14:paraId="389E140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es</w:t>
      </w:r>
      <w:proofErr w:type="gramEnd"/>
      <w:r w:rsidRPr="00130981">
        <w:rPr>
          <w:rFonts w:ascii="Courier New" w:eastAsia="Times New Roman" w:hAnsi="Courier New" w:cs="Courier New"/>
          <w:color w:val="000000"/>
          <w:sz w:val="20"/>
          <w:szCs w:val="20"/>
        </w:rPr>
        <w:t>-abstract": "^1.20.4"</w:t>
      </w:r>
    </w:p>
    <w:p w14:paraId="2372E1E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0952205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2EAF318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string</w:t>
      </w:r>
      <w:proofErr w:type="gramEnd"/>
      <w:r w:rsidRPr="00130981">
        <w:rPr>
          <w:rFonts w:ascii="Courier New" w:eastAsia="Times New Roman" w:hAnsi="Courier New" w:cs="Courier New"/>
          <w:color w:val="000000"/>
          <w:sz w:val="20"/>
          <w:szCs w:val="20"/>
        </w:rPr>
        <w:t>_decoder</w:t>
      </w:r>
      <w:proofErr w:type="spellEnd"/>
      <w:r w:rsidRPr="00130981">
        <w:rPr>
          <w:rFonts w:ascii="Courier New" w:eastAsia="Times New Roman" w:hAnsi="Courier New" w:cs="Courier New"/>
          <w:color w:val="000000"/>
          <w:sz w:val="20"/>
          <w:szCs w:val="20"/>
        </w:rPr>
        <w:t>": {</w:t>
      </w:r>
    </w:p>
    <w:p w14:paraId="120CAB7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"1.1.1",</w:t>
      </w:r>
    </w:p>
    <w:p w14:paraId="0B19D0E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"https://registry.npmjs.org/string_decoder/-/string_decoder-1.1.1.tgz",</w:t>
      </w:r>
    </w:p>
    <w:p w14:paraId="786F6F3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"sha512-n/ShnvDi6FHbbVfviro+WojiFzv+s8MPMHBczVePfUpDJLwoLT0ht1l4YwBCbi8pJAveEEdnkHyPyTP/mzRfwg==",</w:t>
      </w:r>
    </w:p>
    <w:p w14:paraId="6609F67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2740B4F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786AD54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safe</w:t>
      </w:r>
      <w:proofErr w:type="gramEnd"/>
      <w:r w:rsidRPr="00130981">
        <w:rPr>
          <w:rFonts w:ascii="Courier New" w:eastAsia="Times New Roman" w:hAnsi="Courier New" w:cs="Courier New"/>
          <w:color w:val="000000"/>
          <w:sz w:val="20"/>
          <w:szCs w:val="20"/>
        </w:rPr>
        <w:t>-buffer": "~5.1.0"</w:t>
      </w:r>
    </w:p>
    <w:p w14:paraId="3585AA9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3EE1E9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117BE5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strip</w:t>
      </w:r>
      <w:proofErr w:type="gramEnd"/>
      <w:r w:rsidRPr="00130981">
        <w:rPr>
          <w:rFonts w:ascii="Courier New" w:eastAsia="Times New Roman" w:hAnsi="Courier New" w:cs="Courier New"/>
          <w:color w:val="000000"/>
          <w:sz w:val="20"/>
          <w:szCs w:val="20"/>
        </w:rPr>
        <w:t>-</w:t>
      </w:r>
      <w:proofErr w:type="spellStart"/>
      <w:r w:rsidRPr="00130981">
        <w:rPr>
          <w:rFonts w:ascii="Courier New" w:eastAsia="Times New Roman" w:hAnsi="Courier New" w:cs="Courier New"/>
          <w:color w:val="000000"/>
          <w:sz w:val="20"/>
          <w:szCs w:val="20"/>
        </w:rPr>
        <w:t>ansi</w:t>
      </w:r>
      <w:proofErr w:type="spellEnd"/>
      <w:r w:rsidRPr="00130981">
        <w:rPr>
          <w:rFonts w:ascii="Courier New" w:eastAsia="Times New Roman" w:hAnsi="Courier New" w:cs="Courier New"/>
          <w:color w:val="000000"/>
          <w:sz w:val="20"/>
          <w:szCs w:val="20"/>
        </w:rPr>
        <w:t>": {</w:t>
      </w:r>
    </w:p>
    <w:p w14:paraId="46ED569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"3.0.1",</w:t>
      </w:r>
    </w:p>
    <w:p w14:paraId="1A1F899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"https://registry.npmjs.org/strip-</w:t>
      </w:r>
      <w:proofErr w:type="spellStart"/>
      <w:r w:rsidRPr="00130981">
        <w:rPr>
          <w:rFonts w:ascii="Courier New" w:eastAsia="Times New Roman" w:hAnsi="Courier New" w:cs="Courier New"/>
          <w:color w:val="000000"/>
          <w:sz w:val="20"/>
          <w:szCs w:val="20"/>
        </w:rPr>
        <w:t>ansi</w:t>
      </w:r>
      <w:proofErr w:type="spellEnd"/>
      <w:r w:rsidRPr="00130981">
        <w:rPr>
          <w:rFonts w:ascii="Courier New" w:eastAsia="Times New Roman" w:hAnsi="Courier New" w:cs="Courier New"/>
          <w:color w:val="000000"/>
          <w:sz w:val="20"/>
          <w:szCs w:val="20"/>
        </w:rPr>
        <w:t>/-/strip-ansi-3.0.1.tgz",</w:t>
      </w:r>
    </w:p>
    <w:p w14:paraId="46ED47A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"sha512-VhumSSbBqDTP8p2ZLKj40UjBCV4+v8bUSEpUb4KjRgWk9pbqGF4REFj6KEagidb2f/M6AzC0EmFyDNGaw9OCzg==",</w:t>
      </w:r>
    </w:p>
    <w:p w14:paraId="17E3CD6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194BD78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0D988AE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lastRenderedPageBreak/>
        <w:t xml:space="preserve">        "</w:t>
      </w:r>
      <w:proofErr w:type="spellStart"/>
      <w:proofErr w:type="gramStart"/>
      <w:r w:rsidRPr="00130981">
        <w:rPr>
          <w:rFonts w:ascii="Courier New" w:eastAsia="Times New Roman" w:hAnsi="Courier New" w:cs="Courier New"/>
          <w:color w:val="000000"/>
          <w:sz w:val="20"/>
          <w:szCs w:val="20"/>
        </w:rPr>
        <w:t>ansi</w:t>
      </w:r>
      <w:proofErr w:type="spellEnd"/>
      <w:proofErr w:type="gramEnd"/>
      <w:r w:rsidRPr="00130981">
        <w:rPr>
          <w:rFonts w:ascii="Courier New" w:eastAsia="Times New Roman" w:hAnsi="Courier New" w:cs="Courier New"/>
          <w:color w:val="000000"/>
          <w:sz w:val="20"/>
          <w:szCs w:val="20"/>
        </w:rPr>
        <w:t>-regex": "^2.0.0"</w:t>
      </w:r>
    </w:p>
    <w:p w14:paraId="301645A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17A907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3605616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strip</w:t>
      </w:r>
      <w:proofErr w:type="gramEnd"/>
      <w:r w:rsidRPr="00130981">
        <w:rPr>
          <w:rFonts w:ascii="Courier New" w:eastAsia="Times New Roman" w:hAnsi="Courier New" w:cs="Courier New"/>
          <w:color w:val="000000"/>
          <w:sz w:val="20"/>
          <w:szCs w:val="20"/>
        </w:rPr>
        <w:t>-</w:t>
      </w:r>
      <w:proofErr w:type="spellStart"/>
      <w:r w:rsidRPr="00130981">
        <w:rPr>
          <w:rFonts w:ascii="Courier New" w:eastAsia="Times New Roman" w:hAnsi="Courier New" w:cs="Courier New"/>
          <w:color w:val="000000"/>
          <w:sz w:val="20"/>
          <w:szCs w:val="20"/>
        </w:rPr>
        <w:t>eof</w:t>
      </w:r>
      <w:proofErr w:type="spellEnd"/>
      <w:r w:rsidRPr="00130981">
        <w:rPr>
          <w:rFonts w:ascii="Courier New" w:eastAsia="Times New Roman" w:hAnsi="Courier New" w:cs="Courier New"/>
          <w:color w:val="000000"/>
          <w:sz w:val="20"/>
          <w:szCs w:val="20"/>
        </w:rPr>
        <w:t>": {</w:t>
      </w:r>
    </w:p>
    <w:p w14:paraId="07757D8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"1.0.0",</w:t>
      </w:r>
    </w:p>
    <w:p w14:paraId="415DCC8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"https://registry.npmjs.org/strip-</w:t>
      </w:r>
      <w:proofErr w:type="spellStart"/>
      <w:r w:rsidRPr="00130981">
        <w:rPr>
          <w:rFonts w:ascii="Courier New" w:eastAsia="Times New Roman" w:hAnsi="Courier New" w:cs="Courier New"/>
          <w:color w:val="000000"/>
          <w:sz w:val="20"/>
          <w:szCs w:val="20"/>
        </w:rPr>
        <w:t>eof</w:t>
      </w:r>
      <w:proofErr w:type="spellEnd"/>
      <w:r w:rsidRPr="00130981">
        <w:rPr>
          <w:rFonts w:ascii="Courier New" w:eastAsia="Times New Roman" w:hAnsi="Courier New" w:cs="Courier New"/>
          <w:color w:val="000000"/>
          <w:sz w:val="20"/>
          <w:szCs w:val="20"/>
        </w:rPr>
        <w:t>/-/strip-eof-1.0.0.tgz",</w:t>
      </w:r>
    </w:p>
    <w:p w14:paraId="467D50F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"sha512-7FCwGGmx8mD5xQd3RPUvnSpUXHM3BWuzjtpD4TXsfcZ9EL4azvVVUscFYwD9nx8Kh+uCBC00XBtAykoMHwTh8Q==",</w:t>
      </w:r>
    </w:p>
    <w:p w14:paraId="50988E8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07A035E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28415BA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style</w:t>
      </w:r>
      <w:proofErr w:type="gramEnd"/>
      <w:r w:rsidRPr="00130981">
        <w:rPr>
          <w:rFonts w:ascii="Courier New" w:eastAsia="Times New Roman" w:hAnsi="Courier New" w:cs="Courier New"/>
          <w:color w:val="000000"/>
          <w:sz w:val="20"/>
          <w:szCs w:val="20"/>
        </w:rPr>
        <w:t>-loader": {</w:t>
      </w:r>
    </w:p>
    <w:p w14:paraId="6E65E2F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"1.2.1",</w:t>
      </w:r>
    </w:p>
    <w:p w14:paraId="55C2157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"https://registry.npmjs.org/style-loader/-/style-loader-1.2.1.tgz",</w:t>
      </w:r>
    </w:p>
    <w:p w14:paraId="11BF804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"sha512-ByHSTQvHLkWE9Ir5+lGbVOXhxX10fbprhLvdg96wedFZb4NDekDPxVKv5Fwmio+QcMlkkNfuK+5W1peQ5CUhZg==",</w:t>
      </w:r>
    </w:p>
    <w:p w14:paraId="7AA9072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4184111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0290D34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loader</w:t>
      </w:r>
      <w:proofErr w:type="gramEnd"/>
      <w:r w:rsidRPr="00130981">
        <w:rPr>
          <w:rFonts w:ascii="Courier New" w:eastAsia="Times New Roman" w:hAnsi="Courier New" w:cs="Courier New"/>
          <w:color w:val="000000"/>
          <w:sz w:val="20"/>
          <w:szCs w:val="20"/>
        </w:rPr>
        <w:t>-utils": "^2.0.0",</w:t>
      </w:r>
    </w:p>
    <w:p w14:paraId="0905696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schema</w:t>
      </w:r>
      <w:proofErr w:type="gramEnd"/>
      <w:r w:rsidRPr="00130981">
        <w:rPr>
          <w:rFonts w:ascii="Courier New" w:eastAsia="Times New Roman" w:hAnsi="Courier New" w:cs="Courier New"/>
          <w:color w:val="000000"/>
          <w:sz w:val="20"/>
          <w:szCs w:val="20"/>
        </w:rPr>
        <w:t>-utils": "^2.6.6"</w:t>
      </w:r>
    </w:p>
    <w:p w14:paraId="2FA8CFB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7A35544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AEFB45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stylehacks</w:t>
      </w:r>
      <w:proofErr w:type="spellEnd"/>
      <w:r w:rsidRPr="00130981">
        <w:rPr>
          <w:rFonts w:ascii="Courier New" w:eastAsia="Times New Roman" w:hAnsi="Courier New" w:cs="Courier New"/>
          <w:color w:val="000000"/>
          <w:sz w:val="20"/>
          <w:szCs w:val="20"/>
        </w:rPr>
        <w:t>": {</w:t>
      </w:r>
    </w:p>
    <w:p w14:paraId="08E7912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"4.0.3",</w:t>
      </w:r>
    </w:p>
    <w:p w14:paraId="36B7792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t>
      </w:r>
      <w:proofErr w:type="spellStart"/>
      <w:r w:rsidRPr="00130981">
        <w:rPr>
          <w:rFonts w:ascii="Courier New" w:eastAsia="Times New Roman" w:hAnsi="Courier New" w:cs="Courier New"/>
          <w:color w:val="000000"/>
          <w:sz w:val="20"/>
          <w:szCs w:val="20"/>
        </w:rPr>
        <w:t>stylehacks</w:t>
      </w:r>
      <w:proofErr w:type="spellEnd"/>
      <w:r w:rsidRPr="00130981">
        <w:rPr>
          <w:rFonts w:ascii="Courier New" w:eastAsia="Times New Roman" w:hAnsi="Courier New" w:cs="Courier New"/>
          <w:color w:val="000000"/>
          <w:sz w:val="20"/>
          <w:szCs w:val="20"/>
        </w:rPr>
        <w:t>/-/stylehacks-4.0.3.tgz",</w:t>
      </w:r>
    </w:p>
    <w:p w14:paraId="37AEAE2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"sha512-7GlLk9JwlElY4Y6a/rmbH2MhVlTyVmiJd1PfTCqFaIBEGMYNsrO/v3SeGTdhBThLg4Z+NbOk/qFMwCa+J+3p/g==",</w:t>
      </w:r>
    </w:p>
    <w:p w14:paraId="435C96E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5215788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1CBE9D4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browserslist</w:t>
      </w:r>
      <w:proofErr w:type="spellEnd"/>
      <w:r w:rsidRPr="00130981">
        <w:rPr>
          <w:rFonts w:ascii="Courier New" w:eastAsia="Times New Roman" w:hAnsi="Courier New" w:cs="Courier New"/>
          <w:color w:val="000000"/>
          <w:sz w:val="20"/>
          <w:szCs w:val="20"/>
        </w:rPr>
        <w:t>": "^4.0.0",</w:t>
      </w:r>
    </w:p>
    <w:p w14:paraId="57A38CE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postcss</w:t>
      </w:r>
      <w:proofErr w:type="spellEnd"/>
      <w:r w:rsidRPr="00130981">
        <w:rPr>
          <w:rFonts w:ascii="Courier New" w:eastAsia="Times New Roman" w:hAnsi="Courier New" w:cs="Courier New"/>
          <w:color w:val="000000"/>
          <w:sz w:val="20"/>
          <w:szCs w:val="20"/>
        </w:rPr>
        <w:t>": "^7.0.0",</w:t>
      </w:r>
    </w:p>
    <w:p w14:paraId="3861159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postcss</w:t>
      </w:r>
      <w:proofErr w:type="spellEnd"/>
      <w:proofErr w:type="gramEnd"/>
      <w:r w:rsidRPr="00130981">
        <w:rPr>
          <w:rFonts w:ascii="Courier New" w:eastAsia="Times New Roman" w:hAnsi="Courier New" w:cs="Courier New"/>
          <w:color w:val="000000"/>
          <w:sz w:val="20"/>
          <w:szCs w:val="20"/>
        </w:rPr>
        <w:t>-selector-parser": "^3.0.0"</w:t>
      </w:r>
    </w:p>
    <w:p w14:paraId="7F85367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348838F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"dependencies": {</w:t>
      </w:r>
    </w:p>
    <w:p w14:paraId="68FD662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postcss</w:t>
      </w:r>
      <w:proofErr w:type="spellEnd"/>
      <w:proofErr w:type="gramEnd"/>
      <w:r w:rsidRPr="00130981">
        <w:rPr>
          <w:rFonts w:ascii="Courier New" w:eastAsia="Times New Roman" w:hAnsi="Courier New" w:cs="Courier New"/>
          <w:color w:val="000000"/>
          <w:sz w:val="20"/>
          <w:szCs w:val="20"/>
        </w:rPr>
        <w:t>-selector-parser": {</w:t>
      </w:r>
    </w:p>
    <w:p w14:paraId="5C4559A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"3.1.2",</w:t>
      </w:r>
    </w:p>
    <w:p w14:paraId="6B8E752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"https://registry.npmjs.org/postcss-selector-parser/-/postcss-selector-parser-3.1.2.tgz",</w:t>
      </w:r>
    </w:p>
    <w:p w14:paraId="5331263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"sha512-h7fJ/5uWuRVyOtkO45pnt1Ih40CEleeyCHzipqAZO2e5H20g25Y48uYnFUiShvY4rZWNJ/Bib/KVPmanaCtOhA==",</w:t>
      </w:r>
    </w:p>
    <w:p w14:paraId="1F931B8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6993582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54A937F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dot</w:t>
      </w:r>
      <w:proofErr w:type="gramEnd"/>
      <w:r w:rsidRPr="00130981">
        <w:rPr>
          <w:rFonts w:ascii="Courier New" w:eastAsia="Times New Roman" w:hAnsi="Courier New" w:cs="Courier New"/>
          <w:color w:val="000000"/>
          <w:sz w:val="20"/>
          <w:szCs w:val="20"/>
        </w:rPr>
        <w:t>-prop": "^5.2.0",</w:t>
      </w:r>
    </w:p>
    <w:p w14:paraId="7AD4E53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indexes</w:t>
      </w:r>
      <w:proofErr w:type="gramEnd"/>
      <w:r w:rsidRPr="00130981">
        <w:rPr>
          <w:rFonts w:ascii="Courier New" w:eastAsia="Times New Roman" w:hAnsi="Courier New" w:cs="Courier New"/>
          <w:color w:val="000000"/>
          <w:sz w:val="20"/>
          <w:szCs w:val="20"/>
        </w:rPr>
        <w:t>-of": "^1.0.1",</w:t>
      </w:r>
    </w:p>
    <w:p w14:paraId="546AF4D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uniq</w:t>
      </w:r>
      <w:proofErr w:type="spellEnd"/>
      <w:r w:rsidRPr="00130981">
        <w:rPr>
          <w:rFonts w:ascii="Courier New" w:eastAsia="Times New Roman" w:hAnsi="Courier New" w:cs="Courier New"/>
          <w:color w:val="000000"/>
          <w:sz w:val="20"/>
          <w:szCs w:val="20"/>
        </w:rPr>
        <w:t>": "^1.0.1"</w:t>
      </w:r>
    </w:p>
    <w:p w14:paraId="2640491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0B41589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4F0732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777E278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3DC07FF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"stylus": {</w:t>
      </w:r>
    </w:p>
    <w:p w14:paraId="1CFA6A5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"0.54.8",</w:t>
      </w:r>
    </w:p>
    <w:p w14:paraId="4DCF7C1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"https://registry.npmjs.org/stylus/-/stylus-0.54.8.tgz",</w:t>
      </w:r>
    </w:p>
    <w:p w14:paraId="2BD8D72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lastRenderedPageBreak/>
        <w:t xml:space="preserve">      "integrity": "sha512-vr54Or4BZ7pJafo2mpf0ZcwA74rpuYCZbxrHBsH8kbcXOwSfvBFwsRfpGO5OD5fhG5HDCFW737PKaawI7OqEAg==",</w:t>
      </w:r>
    </w:p>
    <w:p w14:paraId="38C1ACC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790D68E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127EBC1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css</w:t>
      </w:r>
      <w:proofErr w:type="spellEnd"/>
      <w:proofErr w:type="gramEnd"/>
      <w:r w:rsidRPr="00130981">
        <w:rPr>
          <w:rFonts w:ascii="Courier New" w:eastAsia="Times New Roman" w:hAnsi="Courier New" w:cs="Courier New"/>
          <w:color w:val="000000"/>
          <w:sz w:val="20"/>
          <w:szCs w:val="20"/>
        </w:rPr>
        <w:t>-parse": "~2.0.0",</w:t>
      </w:r>
    </w:p>
    <w:p w14:paraId="230190C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"debug": "~3.1.0",</w:t>
      </w:r>
    </w:p>
    <w:p w14:paraId="0E1ACE8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"glob": "^7.1.6",</w:t>
      </w:r>
    </w:p>
    <w:p w14:paraId="35729E9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mkdirp</w:t>
      </w:r>
      <w:proofErr w:type="spellEnd"/>
      <w:r w:rsidRPr="00130981">
        <w:rPr>
          <w:rFonts w:ascii="Courier New" w:eastAsia="Times New Roman" w:hAnsi="Courier New" w:cs="Courier New"/>
          <w:color w:val="000000"/>
          <w:sz w:val="20"/>
          <w:szCs w:val="20"/>
        </w:rPr>
        <w:t>": "~1.0.4",</w:t>
      </w:r>
    </w:p>
    <w:p w14:paraId="0939BBA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safer</w:t>
      </w:r>
      <w:proofErr w:type="gramEnd"/>
      <w:r w:rsidRPr="00130981">
        <w:rPr>
          <w:rFonts w:ascii="Courier New" w:eastAsia="Times New Roman" w:hAnsi="Courier New" w:cs="Courier New"/>
          <w:color w:val="000000"/>
          <w:sz w:val="20"/>
          <w:szCs w:val="20"/>
        </w:rPr>
        <w:t>-buffer": "^2.1.2",</w:t>
      </w:r>
    </w:p>
    <w:p w14:paraId="06E0B82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"sax": "~1.2.4",</w:t>
      </w:r>
    </w:p>
    <w:p w14:paraId="7604A83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semver</w:t>
      </w:r>
      <w:proofErr w:type="spellEnd"/>
      <w:r w:rsidRPr="00130981">
        <w:rPr>
          <w:rFonts w:ascii="Courier New" w:eastAsia="Times New Roman" w:hAnsi="Courier New" w:cs="Courier New"/>
          <w:color w:val="000000"/>
          <w:sz w:val="20"/>
          <w:szCs w:val="20"/>
        </w:rPr>
        <w:t>": "^6.3.0",</w:t>
      </w:r>
    </w:p>
    <w:p w14:paraId="2BB7660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source</w:t>
      </w:r>
      <w:proofErr w:type="gramEnd"/>
      <w:r w:rsidRPr="00130981">
        <w:rPr>
          <w:rFonts w:ascii="Courier New" w:eastAsia="Times New Roman" w:hAnsi="Courier New" w:cs="Courier New"/>
          <w:color w:val="000000"/>
          <w:sz w:val="20"/>
          <w:szCs w:val="20"/>
        </w:rPr>
        <w:t>-map": "^0.7.3"</w:t>
      </w:r>
    </w:p>
    <w:p w14:paraId="35D319F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7E976A9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"dependencies": {</w:t>
      </w:r>
    </w:p>
    <w:p w14:paraId="11E0677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"debug": {</w:t>
      </w:r>
    </w:p>
    <w:p w14:paraId="68ED0C0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"3.1.0",</w:t>
      </w:r>
    </w:p>
    <w:p w14:paraId="68F3484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"https://registry.npmjs.org/debug/-/debug-3.1.0.tgz",</w:t>
      </w:r>
    </w:p>
    <w:p w14:paraId="5829910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"sha512-OX8XqP7/1a9cqkxYw2yXss15f26NKWBpDXQd0/uK/KPqdQhxbPa994hnzjcE2VqQpDslf55723cKPUOGSmMY3g==",</w:t>
      </w:r>
    </w:p>
    <w:p w14:paraId="4DAEB32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421CD78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678564D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ms</w:t>
      </w:r>
      <w:proofErr w:type="spellEnd"/>
      <w:r w:rsidRPr="00130981">
        <w:rPr>
          <w:rFonts w:ascii="Courier New" w:eastAsia="Times New Roman" w:hAnsi="Courier New" w:cs="Courier New"/>
          <w:color w:val="000000"/>
          <w:sz w:val="20"/>
          <w:szCs w:val="20"/>
        </w:rPr>
        <w:t>": "2.0.0"</w:t>
      </w:r>
    </w:p>
    <w:p w14:paraId="037B075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21D5700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14373A6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mkdirp</w:t>
      </w:r>
      <w:proofErr w:type="spellEnd"/>
      <w:r w:rsidRPr="00130981">
        <w:rPr>
          <w:rFonts w:ascii="Courier New" w:eastAsia="Times New Roman" w:hAnsi="Courier New" w:cs="Courier New"/>
          <w:color w:val="000000"/>
          <w:sz w:val="20"/>
          <w:szCs w:val="20"/>
        </w:rPr>
        <w:t>": {</w:t>
      </w:r>
    </w:p>
    <w:p w14:paraId="25C71E1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"1.0.4",</w:t>
      </w:r>
    </w:p>
    <w:p w14:paraId="62DA081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t>
      </w:r>
      <w:proofErr w:type="spellStart"/>
      <w:r w:rsidRPr="00130981">
        <w:rPr>
          <w:rFonts w:ascii="Courier New" w:eastAsia="Times New Roman" w:hAnsi="Courier New" w:cs="Courier New"/>
          <w:color w:val="000000"/>
          <w:sz w:val="20"/>
          <w:szCs w:val="20"/>
        </w:rPr>
        <w:t>mkdirp</w:t>
      </w:r>
      <w:proofErr w:type="spellEnd"/>
      <w:r w:rsidRPr="00130981">
        <w:rPr>
          <w:rFonts w:ascii="Courier New" w:eastAsia="Times New Roman" w:hAnsi="Courier New" w:cs="Courier New"/>
          <w:color w:val="000000"/>
          <w:sz w:val="20"/>
          <w:szCs w:val="20"/>
        </w:rPr>
        <w:t>/-/mkdirp-1.0.4.tgz",</w:t>
      </w:r>
    </w:p>
    <w:p w14:paraId="6175028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"sha512-vVqVZQyf3WLx2Shd0qJ9xuvqgAyKPLAiqITEtqW0oIUjzo3PePDd6fW9iFz30ef7Ysp/oiWqbhszeGWW2T6Gzw==",</w:t>
      </w:r>
    </w:p>
    <w:p w14:paraId="60EE699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3555349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20D09A2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ms</w:t>
      </w:r>
      <w:proofErr w:type="spellEnd"/>
      <w:r w:rsidRPr="00130981">
        <w:rPr>
          <w:rFonts w:ascii="Courier New" w:eastAsia="Times New Roman" w:hAnsi="Courier New" w:cs="Courier New"/>
          <w:color w:val="000000"/>
          <w:sz w:val="20"/>
          <w:szCs w:val="20"/>
        </w:rPr>
        <w:t>": {</w:t>
      </w:r>
    </w:p>
    <w:p w14:paraId="7DB643D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"2.0.0",</w:t>
      </w:r>
    </w:p>
    <w:p w14:paraId="5456B85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t>
      </w:r>
      <w:proofErr w:type="spellStart"/>
      <w:r w:rsidRPr="00130981">
        <w:rPr>
          <w:rFonts w:ascii="Courier New" w:eastAsia="Times New Roman" w:hAnsi="Courier New" w:cs="Courier New"/>
          <w:color w:val="000000"/>
          <w:sz w:val="20"/>
          <w:szCs w:val="20"/>
        </w:rPr>
        <w:t>ms</w:t>
      </w:r>
      <w:proofErr w:type="spellEnd"/>
      <w:r w:rsidRPr="00130981">
        <w:rPr>
          <w:rFonts w:ascii="Courier New" w:eastAsia="Times New Roman" w:hAnsi="Courier New" w:cs="Courier New"/>
          <w:color w:val="000000"/>
          <w:sz w:val="20"/>
          <w:szCs w:val="20"/>
        </w:rPr>
        <w:t>/-/ms-2.0.0.tgz",</w:t>
      </w:r>
    </w:p>
    <w:p w14:paraId="1DEA1AC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"sha512-Tpp60P6IUJDTuOq/5Z8cdskzJujfwqfOTkrwIwj7IRISpnkJnT6SyJ4PCPnGMoFjC9ddhal5KVIYtAt97ix05A==",</w:t>
      </w:r>
    </w:p>
    <w:p w14:paraId="3912EB5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25DC0DC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060A421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semver</w:t>
      </w:r>
      <w:proofErr w:type="spellEnd"/>
      <w:r w:rsidRPr="00130981">
        <w:rPr>
          <w:rFonts w:ascii="Courier New" w:eastAsia="Times New Roman" w:hAnsi="Courier New" w:cs="Courier New"/>
          <w:color w:val="000000"/>
          <w:sz w:val="20"/>
          <w:szCs w:val="20"/>
        </w:rPr>
        <w:t>": {</w:t>
      </w:r>
    </w:p>
    <w:p w14:paraId="52967DA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"6.3.0",</w:t>
      </w:r>
    </w:p>
    <w:p w14:paraId="725EDE2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t>
      </w:r>
      <w:proofErr w:type="spellStart"/>
      <w:r w:rsidRPr="00130981">
        <w:rPr>
          <w:rFonts w:ascii="Courier New" w:eastAsia="Times New Roman" w:hAnsi="Courier New" w:cs="Courier New"/>
          <w:color w:val="000000"/>
          <w:sz w:val="20"/>
          <w:szCs w:val="20"/>
        </w:rPr>
        <w:t>semver</w:t>
      </w:r>
      <w:proofErr w:type="spellEnd"/>
      <w:r w:rsidRPr="00130981">
        <w:rPr>
          <w:rFonts w:ascii="Courier New" w:eastAsia="Times New Roman" w:hAnsi="Courier New" w:cs="Courier New"/>
          <w:color w:val="000000"/>
          <w:sz w:val="20"/>
          <w:szCs w:val="20"/>
        </w:rPr>
        <w:t>/-/semver-6.3.0.tgz",</w:t>
      </w:r>
    </w:p>
    <w:p w14:paraId="3C7CAB3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"sha512-b39TBaTSfV6yBrapU89p5fKekE2m/NwnDocOVruQFS1/veMgdzuPcnOM34M6CwxW8jH/lxEa5rBoDeUwu5HHTw==",</w:t>
      </w:r>
    </w:p>
    <w:p w14:paraId="15C180B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3B73287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BE379F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70CA45A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1ADE0FF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stylus</w:t>
      </w:r>
      <w:proofErr w:type="gramEnd"/>
      <w:r w:rsidRPr="00130981">
        <w:rPr>
          <w:rFonts w:ascii="Courier New" w:eastAsia="Times New Roman" w:hAnsi="Courier New" w:cs="Courier New"/>
          <w:color w:val="000000"/>
          <w:sz w:val="20"/>
          <w:szCs w:val="20"/>
        </w:rPr>
        <w:t>-loader": {</w:t>
      </w:r>
    </w:p>
    <w:p w14:paraId="54179F3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"3.0.2",</w:t>
      </w:r>
    </w:p>
    <w:p w14:paraId="2944FAE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"https://registry.npmjs.org/stylus-loader/-/stylus-loader-3.0.2.tgz",</w:t>
      </w:r>
    </w:p>
    <w:p w14:paraId="565AEAB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"sha512-+VomPdZ6a0razP+zinir61yZgpw2NfljeSsdUF5kJuEzlo3khXhY19Fn6l8QQz1GRJGtMCo8nG5C04ePyV7SUA==",</w:t>
      </w:r>
    </w:p>
    <w:p w14:paraId="78EAD35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lastRenderedPageBreak/>
        <w:t xml:space="preserve">      "dev": true,</w:t>
      </w:r>
    </w:p>
    <w:p w14:paraId="63BB2D5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1EC7300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loader</w:t>
      </w:r>
      <w:proofErr w:type="gramEnd"/>
      <w:r w:rsidRPr="00130981">
        <w:rPr>
          <w:rFonts w:ascii="Courier New" w:eastAsia="Times New Roman" w:hAnsi="Courier New" w:cs="Courier New"/>
          <w:color w:val="000000"/>
          <w:sz w:val="20"/>
          <w:szCs w:val="20"/>
        </w:rPr>
        <w:t>-utils": "^1.0.2",</w:t>
      </w:r>
    </w:p>
    <w:p w14:paraId="5A89888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lodash.clonedeep</w:t>
      </w:r>
      <w:proofErr w:type="spellEnd"/>
      <w:proofErr w:type="gramEnd"/>
      <w:r w:rsidRPr="00130981">
        <w:rPr>
          <w:rFonts w:ascii="Courier New" w:eastAsia="Times New Roman" w:hAnsi="Courier New" w:cs="Courier New"/>
          <w:color w:val="000000"/>
          <w:sz w:val="20"/>
          <w:szCs w:val="20"/>
        </w:rPr>
        <w:t>": "^4.5.0",</w:t>
      </w:r>
    </w:p>
    <w:p w14:paraId="6948828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"when": "~3.6.x"</w:t>
      </w:r>
    </w:p>
    <w:p w14:paraId="1DC4782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1542DE8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"dependencies": {</w:t>
      </w:r>
    </w:p>
    <w:p w14:paraId="415F401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"json5": {</w:t>
      </w:r>
    </w:p>
    <w:p w14:paraId="7E29F5B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"1.0.2",</w:t>
      </w:r>
    </w:p>
    <w:p w14:paraId="2AC52F8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"https://registry.npmjs.org/json5/-/json5-1.0.2.tgz",</w:t>
      </w:r>
    </w:p>
    <w:p w14:paraId="69BCF5D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"sha512-g1MWMLBiz8FKi1e4w0UyVL3w+iJceWAFBAaBnnGKOpNa5f8TLktkbre1+s6oICydWAm+HRUGTmI+//xv2hvXYA==",</w:t>
      </w:r>
    </w:p>
    <w:p w14:paraId="112FB12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6DAC685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0A2C4B9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minimist</w:t>
      </w:r>
      <w:proofErr w:type="spellEnd"/>
      <w:r w:rsidRPr="00130981">
        <w:rPr>
          <w:rFonts w:ascii="Courier New" w:eastAsia="Times New Roman" w:hAnsi="Courier New" w:cs="Courier New"/>
          <w:color w:val="000000"/>
          <w:sz w:val="20"/>
          <w:szCs w:val="20"/>
        </w:rPr>
        <w:t>": "^1.2.0"</w:t>
      </w:r>
    </w:p>
    <w:p w14:paraId="605BD1B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3D8943B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55F8262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loader</w:t>
      </w:r>
      <w:proofErr w:type="gramEnd"/>
      <w:r w:rsidRPr="00130981">
        <w:rPr>
          <w:rFonts w:ascii="Courier New" w:eastAsia="Times New Roman" w:hAnsi="Courier New" w:cs="Courier New"/>
          <w:color w:val="000000"/>
          <w:sz w:val="20"/>
          <w:szCs w:val="20"/>
        </w:rPr>
        <w:t>-utils": {</w:t>
      </w:r>
    </w:p>
    <w:p w14:paraId="2BDBF85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"1.4.2",</w:t>
      </w:r>
    </w:p>
    <w:p w14:paraId="30D1E89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"https://registry.npmjs.org/loader-utils/-/loader-utils-1.4.2.tgz",</w:t>
      </w:r>
    </w:p>
    <w:p w14:paraId="7FD5707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"sha512-I5d00Pd/jwMD2QCduo657+YM/6L3KZu++pmX9VFncxaxvHcru9jx1lBaFft+r4Mt2jK0Yhp41XlRAihzPxHNCg==",</w:t>
      </w:r>
    </w:p>
    <w:p w14:paraId="3A47EC6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74460D2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3E737F2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"big.js": "^5.2.2",</w:t>
      </w:r>
    </w:p>
    <w:p w14:paraId="6FE23A9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emojis</w:t>
      </w:r>
      <w:proofErr w:type="gramEnd"/>
      <w:r w:rsidRPr="00130981">
        <w:rPr>
          <w:rFonts w:ascii="Courier New" w:eastAsia="Times New Roman" w:hAnsi="Courier New" w:cs="Courier New"/>
          <w:color w:val="000000"/>
          <w:sz w:val="20"/>
          <w:szCs w:val="20"/>
        </w:rPr>
        <w:t>-list": "^3.0.0",</w:t>
      </w:r>
    </w:p>
    <w:p w14:paraId="54EF500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"json5": "^1.0.1"</w:t>
      </w:r>
    </w:p>
    <w:p w14:paraId="7BDE295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14E4875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1E289F9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1780652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33B4C96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supports</w:t>
      </w:r>
      <w:proofErr w:type="gramEnd"/>
      <w:r w:rsidRPr="00130981">
        <w:rPr>
          <w:rFonts w:ascii="Courier New" w:eastAsia="Times New Roman" w:hAnsi="Courier New" w:cs="Courier New"/>
          <w:color w:val="000000"/>
          <w:sz w:val="20"/>
          <w:szCs w:val="20"/>
        </w:rPr>
        <w:t>-color": {</w:t>
      </w:r>
    </w:p>
    <w:p w14:paraId="399F5E8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"5.5.0",</w:t>
      </w:r>
    </w:p>
    <w:p w14:paraId="31F9CF9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"https://registry.npmjs.org/supports-color/-/supports-color-5.5.0.tgz",</w:t>
      </w:r>
    </w:p>
    <w:p w14:paraId="579D7AF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"sha512-QjVjwdXIt408MIiAqCX4oUKsgU2EqAGzs2Ppkm4aQYbjm+ZEWEcW4SfFNTr4uMNZma0ey4f5lgLrkB0aX0QMow==",</w:t>
      </w:r>
    </w:p>
    <w:p w14:paraId="4F834EE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7B764FA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has</w:t>
      </w:r>
      <w:proofErr w:type="gramEnd"/>
      <w:r w:rsidRPr="00130981">
        <w:rPr>
          <w:rFonts w:ascii="Courier New" w:eastAsia="Times New Roman" w:hAnsi="Courier New" w:cs="Courier New"/>
          <w:color w:val="000000"/>
          <w:sz w:val="20"/>
          <w:szCs w:val="20"/>
        </w:rPr>
        <w:t>-flag": "^3.0.0"</w:t>
      </w:r>
    </w:p>
    <w:p w14:paraId="04DA96C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50D82E4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10746B0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supports</w:t>
      </w:r>
      <w:proofErr w:type="gramEnd"/>
      <w:r w:rsidRPr="00130981">
        <w:rPr>
          <w:rFonts w:ascii="Courier New" w:eastAsia="Times New Roman" w:hAnsi="Courier New" w:cs="Courier New"/>
          <w:color w:val="000000"/>
          <w:sz w:val="20"/>
          <w:szCs w:val="20"/>
        </w:rPr>
        <w:t>-preserve-</w:t>
      </w:r>
      <w:proofErr w:type="spellStart"/>
      <w:r w:rsidRPr="00130981">
        <w:rPr>
          <w:rFonts w:ascii="Courier New" w:eastAsia="Times New Roman" w:hAnsi="Courier New" w:cs="Courier New"/>
          <w:color w:val="000000"/>
          <w:sz w:val="20"/>
          <w:szCs w:val="20"/>
        </w:rPr>
        <w:t>symlinks</w:t>
      </w:r>
      <w:proofErr w:type="spellEnd"/>
      <w:r w:rsidRPr="00130981">
        <w:rPr>
          <w:rFonts w:ascii="Courier New" w:eastAsia="Times New Roman" w:hAnsi="Courier New" w:cs="Courier New"/>
          <w:color w:val="000000"/>
          <w:sz w:val="20"/>
          <w:szCs w:val="20"/>
        </w:rPr>
        <w:t>-flag": {</w:t>
      </w:r>
    </w:p>
    <w:p w14:paraId="5D39DFF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"1.0.0",</w:t>
      </w:r>
    </w:p>
    <w:p w14:paraId="10515E4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"https://registry.npmjs.org/supports-preserve-symlinks-flag/-/supports-preserve-symlinks-flag-1.0.0.tgz",</w:t>
      </w:r>
    </w:p>
    <w:p w14:paraId="1C9A539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"sha512-ot0WnXS9fgdkgIcePe6RHNk1WA8+muPa6cSjeR3V8K27q9BB1rTE3R1p7Hv0z1ZyAc8s6Vvv8DIyWf681MAt0w=="</w:t>
      </w:r>
    </w:p>
    <w:p w14:paraId="678659A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2829DDD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svgo</w:t>
      </w:r>
      <w:proofErr w:type="spellEnd"/>
      <w:r w:rsidRPr="00130981">
        <w:rPr>
          <w:rFonts w:ascii="Courier New" w:eastAsia="Times New Roman" w:hAnsi="Courier New" w:cs="Courier New"/>
          <w:color w:val="000000"/>
          <w:sz w:val="20"/>
          <w:szCs w:val="20"/>
        </w:rPr>
        <w:t>": {</w:t>
      </w:r>
    </w:p>
    <w:p w14:paraId="6930653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"1.3.2",</w:t>
      </w:r>
    </w:p>
    <w:p w14:paraId="00A795D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t>
      </w:r>
      <w:proofErr w:type="spellStart"/>
      <w:r w:rsidRPr="00130981">
        <w:rPr>
          <w:rFonts w:ascii="Courier New" w:eastAsia="Times New Roman" w:hAnsi="Courier New" w:cs="Courier New"/>
          <w:color w:val="000000"/>
          <w:sz w:val="20"/>
          <w:szCs w:val="20"/>
        </w:rPr>
        <w:t>svgo</w:t>
      </w:r>
      <w:proofErr w:type="spellEnd"/>
      <w:r w:rsidRPr="00130981">
        <w:rPr>
          <w:rFonts w:ascii="Courier New" w:eastAsia="Times New Roman" w:hAnsi="Courier New" w:cs="Courier New"/>
          <w:color w:val="000000"/>
          <w:sz w:val="20"/>
          <w:szCs w:val="20"/>
        </w:rPr>
        <w:t>/-/svgo-1.3.2.tgz",</w:t>
      </w:r>
    </w:p>
    <w:p w14:paraId="382D49E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"sha512-yhy/sQYxR5BkC98CY7o31VGsg014AKLEPxdfhora76l36hD9Rdy5NZA/Ocn6yayNPgSamYdtX2rFJdcv07AYVw==",</w:t>
      </w:r>
    </w:p>
    <w:p w14:paraId="3C78FE1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lastRenderedPageBreak/>
        <w:t xml:space="preserve">      "dev": true,</w:t>
      </w:r>
    </w:p>
    <w:p w14:paraId="08B9394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44D7797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"chalk": "^2.4.1",</w:t>
      </w:r>
    </w:p>
    <w:p w14:paraId="195AA85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coa</w:t>
      </w:r>
      <w:proofErr w:type="spellEnd"/>
      <w:r w:rsidRPr="00130981">
        <w:rPr>
          <w:rFonts w:ascii="Courier New" w:eastAsia="Times New Roman" w:hAnsi="Courier New" w:cs="Courier New"/>
          <w:color w:val="000000"/>
          <w:sz w:val="20"/>
          <w:szCs w:val="20"/>
        </w:rPr>
        <w:t>": "^2.0.2",</w:t>
      </w:r>
    </w:p>
    <w:p w14:paraId="45F7CAB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css</w:t>
      </w:r>
      <w:proofErr w:type="spellEnd"/>
      <w:proofErr w:type="gramEnd"/>
      <w:r w:rsidRPr="00130981">
        <w:rPr>
          <w:rFonts w:ascii="Courier New" w:eastAsia="Times New Roman" w:hAnsi="Courier New" w:cs="Courier New"/>
          <w:color w:val="000000"/>
          <w:sz w:val="20"/>
          <w:szCs w:val="20"/>
        </w:rPr>
        <w:t>-select": "^2.0.0",</w:t>
      </w:r>
    </w:p>
    <w:p w14:paraId="4E29D86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css</w:t>
      </w:r>
      <w:proofErr w:type="spellEnd"/>
      <w:proofErr w:type="gramEnd"/>
      <w:r w:rsidRPr="00130981">
        <w:rPr>
          <w:rFonts w:ascii="Courier New" w:eastAsia="Times New Roman" w:hAnsi="Courier New" w:cs="Courier New"/>
          <w:color w:val="000000"/>
          <w:sz w:val="20"/>
          <w:szCs w:val="20"/>
        </w:rPr>
        <w:t>-select-base-adapter": "^0.1.1",</w:t>
      </w:r>
    </w:p>
    <w:p w14:paraId="365ED6A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css</w:t>
      </w:r>
      <w:proofErr w:type="spellEnd"/>
      <w:proofErr w:type="gramEnd"/>
      <w:r w:rsidRPr="00130981">
        <w:rPr>
          <w:rFonts w:ascii="Courier New" w:eastAsia="Times New Roman" w:hAnsi="Courier New" w:cs="Courier New"/>
          <w:color w:val="000000"/>
          <w:sz w:val="20"/>
          <w:szCs w:val="20"/>
        </w:rPr>
        <w:t>-tree": "1.0.0-alpha.37",</w:t>
      </w:r>
    </w:p>
    <w:p w14:paraId="6F5DC79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csso</w:t>
      </w:r>
      <w:proofErr w:type="spellEnd"/>
      <w:r w:rsidRPr="00130981">
        <w:rPr>
          <w:rFonts w:ascii="Courier New" w:eastAsia="Times New Roman" w:hAnsi="Courier New" w:cs="Courier New"/>
          <w:color w:val="000000"/>
          <w:sz w:val="20"/>
          <w:szCs w:val="20"/>
        </w:rPr>
        <w:t>": "^4.0.2",</w:t>
      </w:r>
    </w:p>
    <w:p w14:paraId="7BBDEC0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js</w:t>
      </w:r>
      <w:proofErr w:type="gramEnd"/>
      <w:r w:rsidRPr="00130981">
        <w:rPr>
          <w:rFonts w:ascii="Courier New" w:eastAsia="Times New Roman" w:hAnsi="Courier New" w:cs="Courier New"/>
          <w:color w:val="000000"/>
          <w:sz w:val="20"/>
          <w:szCs w:val="20"/>
        </w:rPr>
        <w:t>-yaml</w:t>
      </w:r>
      <w:proofErr w:type="spellEnd"/>
      <w:r w:rsidRPr="00130981">
        <w:rPr>
          <w:rFonts w:ascii="Courier New" w:eastAsia="Times New Roman" w:hAnsi="Courier New" w:cs="Courier New"/>
          <w:color w:val="000000"/>
          <w:sz w:val="20"/>
          <w:szCs w:val="20"/>
        </w:rPr>
        <w:t>": "^3.13.1",</w:t>
      </w:r>
    </w:p>
    <w:p w14:paraId="4014A72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mkdirp</w:t>
      </w:r>
      <w:proofErr w:type="spellEnd"/>
      <w:r w:rsidRPr="00130981">
        <w:rPr>
          <w:rFonts w:ascii="Courier New" w:eastAsia="Times New Roman" w:hAnsi="Courier New" w:cs="Courier New"/>
          <w:color w:val="000000"/>
          <w:sz w:val="20"/>
          <w:szCs w:val="20"/>
        </w:rPr>
        <w:t>": "~0.5.1",</w:t>
      </w:r>
    </w:p>
    <w:p w14:paraId="735E531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object.values</w:t>
      </w:r>
      <w:proofErr w:type="spellEnd"/>
      <w:proofErr w:type="gramEnd"/>
      <w:r w:rsidRPr="00130981">
        <w:rPr>
          <w:rFonts w:ascii="Courier New" w:eastAsia="Times New Roman" w:hAnsi="Courier New" w:cs="Courier New"/>
          <w:color w:val="000000"/>
          <w:sz w:val="20"/>
          <w:szCs w:val="20"/>
        </w:rPr>
        <w:t>": "^1.1.0",</w:t>
      </w:r>
    </w:p>
    <w:p w14:paraId="04A5BEB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"sax": "~1.2.4",</w:t>
      </w:r>
    </w:p>
    <w:p w14:paraId="65916E8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"stable": "^0.1.8",</w:t>
      </w:r>
    </w:p>
    <w:p w14:paraId="174A364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"unquote": "~1.1.1",</w:t>
      </w:r>
    </w:p>
    <w:p w14:paraId="1510A6E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util.promisify</w:t>
      </w:r>
      <w:proofErr w:type="spellEnd"/>
      <w:proofErr w:type="gramEnd"/>
      <w:r w:rsidRPr="00130981">
        <w:rPr>
          <w:rFonts w:ascii="Courier New" w:eastAsia="Times New Roman" w:hAnsi="Courier New" w:cs="Courier New"/>
          <w:color w:val="000000"/>
          <w:sz w:val="20"/>
          <w:szCs w:val="20"/>
        </w:rPr>
        <w:t>": "~1.0.0"</w:t>
      </w:r>
    </w:p>
    <w:p w14:paraId="3ADF710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28FF676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92F39D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symbol</w:t>
      </w:r>
      <w:proofErr w:type="gramEnd"/>
      <w:r w:rsidRPr="00130981">
        <w:rPr>
          <w:rFonts w:ascii="Courier New" w:eastAsia="Times New Roman" w:hAnsi="Courier New" w:cs="Courier New"/>
          <w:color w:val="000000"/>
          <w:sz w:val="20"/>
          <w:szCs w:val="20"/>
        </w:rPr>
        <w:t>-observable": {</w:t>
      </w:r>
    </w:p>
    <w:p w14:paraId="53CB530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"1.2.0",</w:t>
      </w:r>
    </w:p>
    <w:p w14:paraId="3A3E51B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"https://registry.npmjs.org/symbol-observable/-/symbol-observable-1.2.0.tgz",</w:t>
      </w:r>
    </w:p>
    <w:p w14:paraId="03D2EA6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"sha512-e900nM8RRtGhlV36KGEU9k65K3mPb1WV70OdjfxlG2EAuM1noi/E/BaW/uMhL7bPEssK8QV57vN3esixjUvcXQ==",</w:t>
      </w:r>
    </w:p>
    <w:p w14:paraId="4D78098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11114C4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5FA8961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tapable</w:t>
      </w:r>
      <w:proofErr w:type="spellEnd"/>
      <w:r w:rsidRPr="00130981">
        <w:rPr>
          <w:rFonts w:ascii="Courier New" w:eastAsia="Times New Roman" w:hAnsi="Courier New" w:cs="Courier New"/>
          <w:color w:val="000000"/>
          <w:sz w:val="20"/>
          <w:szCs w:val="20"/>
        </w:rPr>
        <w:t>": {</w:t>
      </w:r>
    </w:p>
    <w:p w14:paraId="6192B6B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"1.1.3",</w:t>
      </w:r>
    </w:p>
    <w:p w14:paraId="5478537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t>
      </w:r>
      <w:proofErr w:type="spellStart"/>
      <w:r w:rsidRPr="00130981">
        <w:rPr>
          <w:rFonts w:ascii="Courier New" w:eastAsia="Times New Roman" w:hAnsi="Courier New" w:cs="Courier New"/>
          <w:color w:val="000000"/>
          <w:sz w:val="20"/>
          <w:szCs w:val="20"/>
        </w:rPr>
        <w:t>tapable</w:t>
      </w:r>
      <w:proofErr w:type="spellEnd"/>
      <w:r w:rsidRPr="00130981">
        <w:rPr>
          <w:rFonts w:ascii="Courier New" w:eastAsia="Times New Roman" w:hAnsi="Courier New" w:cs="Courier New"/>
          <w:color w:val="000000"/>
          <w:sz w:val="20"/>
          <w:szCs w:val="20"/>
        </w:rPr>
        <w:t>/-/tapable-1.1.3.tgz",</w:t>
      </w:r>
    </w:p>
    <w:p w14:paraId="2726AC9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"sha512-4WK/bYZmj8xLr+HUCODHGF1ZFzsYffasLUgEiMBY4fgtltdO6B4WJtlSbPaDTLpYTcGVwM2qLnFTICEcNxs3kA==",</w:t>
      </w:r>
    </w:p>
    <w:p w14:paraId="11B6C9D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2C6AC39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16DDE99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"tar": {</w:t>
      </w:r>
    </w:p>
    <w:p w14:paraId="5A583EF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"6.1.13",</w:t>
      </w:r>
    </w:p>
    <w:p w14:paraId="0674918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"https://registry.npmjs.org/tar/-/tar-6.1.13.tgz",</w:t>
      </w:r>
    </w:p>
    <w:p w14:paraId="40FEBA6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"sha512-jdIBIN6LTIe2jqzay/2vtYLlBHa3JF42ot3h1dW8Q0PaAG4v8rm0cvpVePtau5C6OKXGGcgO9q2AMNSWxiLqKw==",</w:t>
      </w:r>
    </w:p>
    <w:p w14:paraId="0743137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334F49C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03CD0C1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chownr</w:t>
      </w:r>
      <w:proofErr w:type="spellEnd"/>
      <w:r w:rsidRPr="00130981">
        <w:rPr>
          <w:rFonts w:ascii="Courier New" w:eastAsia="Times New Roman" w:hAnsi="Courier New" w:cs="Courier New"/>
          <w:color w:val="000000"/>
          <w:sz w:val="20"/>
          <w:szCs w:val="20"/>
        </w:rPr>
        <w:t>": "^2.0.0",</w:t>
      </w:r>
    </w:p>
    <w:p w14:paraId="6C5590D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fs</w:t>
      </w:r>
      <w:proofErr w:type="gramEnd"/>
      <w:r w:rsidRPr="00130981">
        <w:rPr>
          <w:rFonts w:ascii="Courier New" w:eastAsia="Times New Roman" w:hAnsi="Courier New" w:cs="Courier New"/>
          <w:color w:val="000000"/>
          <w:sz w:val="20"/>
          <w:szCs w:val="20"/>
        </w:rPr>
        <w:t>-</w:t>
      </w:r>
      <w:proofErr w:type="spellStart"/>
      <w:r w:rsidRPr="00130981">
        <w:rPr>
          <w:rFonts w:ascii="Courier New" w:eastAsia="Times New Roman" w:hAnsi="Courier New" w:cs="Courier New"/>
          <w:color w:val="000000"/>
          <w:sz w:val="20"/>
          <w:szCs w:val="20"/>
        </w:rPr>
        <w:t>minipass</w:t>
      </w:r>
      <w:proofErr w:type="spellEnd"/>
      <w:r w:rsidRPr="00130981">
        <w:rPr>
          <w:rFonts w:ascii="Courier New" w:eastAsia="Times New Roman" w:hAnsi="Courier New" w:cs="Courier New"/>
          <w:color w:val="000000"/>
          <w:sz w:val="20"/>
          <w:szCs w:val="20"/>
        </w:rPr>
        <w:t>": "^2.0.0",</w:t>
      </w:r>
    </w:p>
    <w:p w14:paraId="29A1803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minipass</w:t>
      </w:r>
      <w:proofErr w:type="spellEnd"/>
      <w:r w:rsidRPr="00130981">
        <w:rPr>
          <w:rFonts w:ascii="Courier New" w:eastAsia="Times New Roman" w:hAnsi="Courier New" w:cs="Courier New"/>
          <w:color w:val="000000"/>
          <w:sz w:val="20"/>
          <w:szCs w:val="20"/>
        </w:rPr>
        <w:t>": "^4.0.0",</w:t>
      </w:r>
    </w:p>
    <w:p w14:paraId="33BF786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minizlib</w:t>
      </w:r>
      <w:proofErr w:type="spellEnd"/>
      <w:r w:rsidRPr="00130981">
        <w:rPr>
          <w:rFonts w:ascii="Courier New" w:eastAsia="Times New Roman" w:hAnsi="Courier New" w:cs="Courier New"/>
          <w:color w:val="000000"/>
          <w:sz w:val="20"/>
          <w:szCs w:val="20"/>
        </w:rPr>
        <w:t>": "^2.1.1",</w:t>
      </w:r>
    </w:p>
    <w:p w14:paraId="537A950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mkdirp</w:t>
      </w:r>
      <w:proofErr w:type="spellEnd"/>
      <w:r w:rsidRPr="00130981">
        <w:rPr>
          <w:rFonts w:ascii="Courier New" w:eastAsia="Times New Roman" w:hAnsi="Courier New" w:cs="Courier New"/>
          <w:color w:val="000000"/>
          <w:sz w:val="20"/>
          <w:szCs w:val="20"/>
        </w:rPr>
        <w:t>": "^1.0.3",</w:t>
      </w:r>
    </w:p>
    <w:p w14:paraId="20B5162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yallist</w:t>
      </w:r>
      <w:proofErr w:type="spellEnd"/>
      <w:r w:rsidRPr="00130981">
        <w:rPr>
          <w:rFonts w:ascii="Courier New" w:eastAsia="Times New Roman" w:hAnsi="Courier New" w:cs="Courier New"/>
          <w:color w:val="000000"/>
          <w:sz w:val="20"/>
          <w:szCs w:val="20"/>
        </w:rPr>
        <w:t>": "^4.0.0"</w:t>
      </w:r>
    </w:p>
    <w:p w14:paraId="5E2078E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1ECA93A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"dependencies": {</w:t>
      </w:r>
    </w:p>
    <w:p w14:paraId="5C902D5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minipass</w:t>
      </w:r>
      <w:proofErr w:type="spellEnd"/>
      <w:r w:rsidRPr="00130981">
        <w:rPr>
          <w:rFonts w:ascii="Courier New" w:eastAsia="Times New Roman" w:hAnsi="Courier New" w:cs="Courier New"/>
          <w:color w:val="000000"/>
          <w:sz w:val="20"/>
          <w:szCs w:val="20"/>
        </w:rPr>
        <w:t>": {</w:t>
      </w:r>
    </w:p>
    <w:p w14:paraId="22272B4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"4.2.5",</w:t>
      </w:r>
    </w:p>
    <w:p w14:paraId="53B34A9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t>
      </w:r>
      <w:proofErr w:type="spellStart"/>
      <w:r w:rsidRPr="00130981">
        <w:rPr>
          <w:rFonts w:ascii="Courier New" w:eastAsia="Times New Roman" w:hAnsi="Courier New" w:cs="Courier New"/>
          <w:color w:val="000000"/>
          <w:sz w:val="20"/>
          <w:szCs w:val="20"/>
        </w:rPr>
        <w:t>minipass</w:t>
      </w:r>
      <w:proofErr w:type="spellEnd"/>
      <w:r w:rsidRPr="00130981">
        <w:rPr>
          <w:rFonts w:ascii="Courier New" w:eastAsia="Times New Roman" w:hAnsi="Courier New" w:cs="Courier New"/>
          <w:color w:val="000000"/>
          <w:sz w:val="20"/>
          <w:szCs w:val="20"/>
        </w:rPr>
        <w:t>/-/minipass-4.2.5.tgz",</w:t>
      </w:r>
    </w:p>
    <w:p w14:paraId="20420F0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"sha512-+yQl7SX3bIT83Lhb4BVorMAHVuqsskxRdlmO9kTpyukp8vsm2Sn/fUOV9xlnG8/a5JsypJzap21lz/y3FBMJ8Q==",</w:t>
      </w:r>
    </w:p>
    <w:p w14:paraId="2147368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4404326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700EBDA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lastRenderedPageBreak/>
        <w:t xml:space="preserve">        "</w:t>
      </w:r>
      <w:proofErr w:type="spellStart"/>
      <w:r w:rsidRPr="00130981">
        <w:rPr>
          <w:rFonts w:ascii="Courier New" w:eastAsia="Times New Roman" w:hAnsi="Courier New" w:cs="Courier New"/>
          <w:color w:val="000000"/>
          <w:sz w:val="20"/>
          <w:szCs w:val="20"/>
        </w:rPr>
        <w:t>mkdirp</w:t>
      </w:r>
      <w:proofErr w:type="spellEnd"/>
      <w:r w:rsidRPr="00130981">
        <w:rPr>
          <w:rFonts w:ascii="Courier New" w:eastAsia="Times New Roman" w:hAnsi="Courier New" w:cs="Courier New"/>
          <w:color w:val="000000"/>
          <w:sz w:val="20"/>
          <w:szCs w:val="20"/>
        </w:rPr>
        <w:t>": {</w:t>
      </w:r>
    </w:p>
    <w:p w14:paraId="008EDC3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"1.0.4",</w:t>
      </w:r>
    </w:p>
    <w:p w14:paraId="03A3833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t>
      </w:r>
      <w:proofErr w:type="spellStart"/>
      <w:r w:rsidRPr="00130981">
        <w:rPr>
          <w:rFonts w:ascii="Courier New" w:eastAsia="Times New Roman" w:hAnsi="Courier New" w:cs="Courier New"/>
          <w:color w:val="000000"/>
          <w:sz w:val="20"/>
          <w:szCs w:val="20"/>
        </w:rPr>
        <w:t>mkdirp</w:t>
      </w:r>
      <w:proofErr w:type="spellEnd"/>
      <w:r w:rsidRPr="00130981">
        <w:rPr>
          <w:rFonts w:ascii="Courier New" w:eastAsia="Times New Roman" w:hAnsi="Courier New" w:cs="Courier New"/>
          <w:color w:val="000000"/>
          <w:sz w:val="20"/>
          <w:szCs w:val="20"/>
        </w:rPr>
        <w:t>/-/mkdirp-1.0.4.tgz",</w:t>
      </w:r>
    </w:p>
    <w:p w14:paraId="32ED051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"sha512-vVqVZQyf3WLx2Shd0qJ9xuvqgAyKPLAiqITEtqW0oIUjzo3PePDd6fW9iFz30ef7Ysp/oiWqbhszeGWW2T6Gzw==",</w:t>
      </w:r>
    </w:p>
    <w:p w14:paraId="49E9D06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29EC058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5E9DA80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yallist</w:t>
      </w:r>
      <w:proofErr w:type="spellEnd"/>
      <w:r w:rsidRPr="00130981">
        <w:rPr>
          <w:rFonts w:ascii="Courier New" w:eastAsia="Times New Roman" w:hAnsi="Courier New" w:cs="Courier New"/>
          <w:color w:val="000000"/>
          <w:sz w:val="20"/>
          <w:szCs w:val="20"/>
        </w:rPr>
        <w:t>": {</w:t>
      </w:r>
    </w:p>
    <w:p w14:paraId="6143B1B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"4.0.0",</w:t>
      </w:r>
    </w:p>
    <w:p w14:paraId="7D04A00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t>
      </w:r>
      <w:proofErr w:type="spellStart"/>
      <w:r w:rsidRPr="00130981">
        <w:rPr>
          <w:rFonts w:ascii="Courier New" w:eastAsia="Times New Roman" w:hAnsi="Courier New" w:cs="Courier New"/>
          <w:color w:val="000000"/>
          <w:sz w:val="20"/>
          <w:szCs w:val="20"/>
        </w:rPr>
        <w:t>yallist</w:t>
      </w:r>
      <w:proofErr w:type="spellEnd"/>
      <w:r w:rsidRPr="00130981">
        <w:rPr>
          <w:rFonts w:ascii="Courier New" w:eastAsia="Times New Roman" w:hAnsi="Courier New" w:cs="Courier New"/>
          <w:color w:val="000000"/>
          <w:sz w:val="20"/>
          <w:szCs w:val="20"/>
        </w:rPr>
        <w:t>/-/yallist-4.0.0.tgz",</w:t>
      </w:r>
    </w:p>
    <w:p w14:paraId="357C066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"sha512-3wdGidZyq5PB084XLES5TpOSRA3wjXAlIWMhum2kRcv/41Sn2emQ0dycQW4uZXLejwKvg6EsvbdlVL+FYEct7A==",</w:t>
      </w:r>
    </w:p>
    <w:p w14:paraId="720DAF5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120CC9B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0FA2558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1B902A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11A780E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"terser": {</w:t>
      </w:r>
    </w:p>
    <w:p w14:paraId="62082B2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"5.3.0",</w:t>
      </w:r>
    </w:p>
    <w:p w14:paraId="6E6B605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"https://registry.npmjs.org/terser/-/terser-5.3.0.tgz",</w:t>
      </w:r>
    </w:p>
    <w:p w14:paraId="285BAAC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"sha512-XTT3D3AwxC54KywJijmY2mxZ8nJiEjBHVYzq8l9OaYuRFWeQNBwvipuzzYEP4e+/AVcd1hqG/CqgsdIRyT45Fg==",</w:t>
      </w:r>
    </w:p>
    <w:p w14:paraId="5FB408C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18C1D51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5F18DDE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"commander": "^2.20.0",</w:t>
      </w:r>
    </w:p>
    <w:p w14:paraId="580594C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source</w:t>
      </w:r>
      <w:proofErr w:type="gramEnd"/>
      <w:r w:rsidRPr="00130981">
        <w:rPr>
          <w:rFonts w:ascii="Courier New" w:eastAsia="Times New Roman" w:hAnsi="Courier New" w:cs="Courier New"/>
          <w:color w:val="000000"/>
          <w:sz w:val="20"/>
          <w:szCs w:val="20"/>
        </w:rPr>
        <w:t>-map": "~0.6.1",</w:t>
      </w:r>
    </w:p>
    <w:p w14:paraId="6929500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source</w:t>
      </w:r>
      <w:proofErr w:type="gramEnd"/>
      <w:r w:rsidRPr="00130981">
        <w:rPr>
          <w:rFonts w:ascii="Courier New" w:eastAsia="Times New Roman" w:hAnsi="Courier New" w:cs="Courier New"/>
          <w:color w:val="000000"/>
          <w:sz w:val="20"/>
          <w:szCs w:val="20"/>
        </w:rPr>
        <w:t>-map-support": "~0.5.12"</w:t>
      </w:r>
    </w:p>
    <w:p w14:paraId="70F1515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74CBA85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"dependencies": {</w:t>
      </w:r>
    </w:p>
    <w:p w14:paraId="4406E58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source</w:t>
      </w:r>
      <w:proofErr w:type="gramEnd"/>
      <w:r w:rsidRPr="00130981">
        <w:rPr>
          <w:rFonts w:ascii="Courier New" w:eastAsia="Times New Roman" w:hAnsi="Courier New" w:cs="Courier New"/>
          <w:color w:val="000000"/>
          <w:sz w:val="20"/>
          <w:szCs w:val="20"/>
        </w:rPr>
        <w:t>-map": {</w:t>
      </w:r>
    </w:p>
    <w:p w14:paraId="57A1567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"0.6.1",</w:t>
      </w:r>
    </w:p>
    <w:p w14:paraId="637F2A4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"https://registry.npmjs.org/source-map/-/source-map-0.6.1.tgz",</w:t>
      </w:r>
    </w:p>
    <w:p w14:paraId="2086138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"sha512-UjgapumWlbMhkBgzT7Ykc5YXUT46F0iKu8SGXq0bcwP5dz/h0Plj6enJqjz1Zbq2l5WaqYnrVbwWOWMyF3F47g==",</w:t>
      </w:r>
    </w:p>
    <w:p w14:paraId="52A8EAA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353FE29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EE56CD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728E2D3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536A0D4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terser</w:t>
      </w:r>
      <w:proofErr w:type="gramEnd"/>
      <w:r w:rsidRPr="00130981">
        <w:rPr>
          <w:rFonts w:ascii="Courier New" w:eastAsia="Times New Roman" w:hAnsi="Courier New" w:cs="Courier New"/>
          <w:color w:val="000000"/>
          <w:sz w:val="20"/>
          <w:szCs w:val="20"/>
        </w:rPr>
        <w:t>-webpack-plugin": {</w:t>
      </w:r>
    </w:p>
    <w:p w14:paraId="268BEC0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"4.1.0",</w:t>
      </w:r>
    </w:p>
    <w:p w14:paraId="60E9B75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"https://registry.npmjs.org/terser-webpack-plugin/-/terser-webpack-plugin-4.1.0.tgz",</w:t>
      </w:r>
    </w:p>
    <w:p w14:paraId="012B10F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"sha512-0ZWDPIP8BtEDZdChbufcXUigOYk6dOX/P/X0hWxqDDcVAQLb8Yy/0FAaemSfax3PAA67+DJR778oz8qVbmy4hA==",</w:t>
      </w:r>
    </w:p>
    <w:p w14:paraId="6C36D2C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0E422B7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1B893DC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cacache</w:t>
      </w:r>
      <w:proofErr w:type="spellEnd"/>
      <w:r w:rsidRPr="00130981">
        <w:rPr>
          <w:rFonts w:ascii="Courier New" w:eastAsia="Times New Roman" w:hAnsi="Courier New" w:cs="Courier New"/>
          <w:color w:val="000000"/>
          <w:sz w:val="20"/>
          <w:szCs w:val="20"/>
        </w:rPr>
        <w:t>": "^15.0.5",</w:t>
      </w:r>
    </w:p>
    <w:p w14:paraId="7B13F02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find</w:t>
      </w:r>
      <w:proofErr w:type="gramEnd"/>
      <w:r w:rsidRPr="00130981">
        <w:rPr>
          <w:rFonts w:ascii="Courier New" w:eastAsia="Times New Roman" w:hAnsi="Courier New" w:cs="Courier New"/>
          <w:color w:val="000000"/>
          <w:sz w:val="20"/>
          <w:szCs w:val="20"/>
        </w:rPr>
        <w:t>-cache-</w:t>
      </w:r>
      <w:proofErr w:type="spellStart"/>
      <w:r w:rsidRPr="00130981">
        <w:rPr>
          <w:rFonts w:ascii="Courier New" w:eastAsia="Times New Roman" w:hAnsi="Courier New" w:cs="Courier New"/>
          <w:color w:val="000000"/>
          <w:sz w:val="20"/>
          <w:szCs w:val="20"/>
        </w:rPr>
        <w:t>dir</w:t>
      </w:r>
      <w:proofErr w:type="spellEnd"/>
      <w:r w:rsidRPr="00130981">
        <w:rPr>
          <w:rFonts w:ascii="Courier New" w:eastAsia="Times New Roman" w:hAnsi="Courier New" w:cs="Courier New"/>
          <w:color w:val="000000"/>
          <w:sz w:val="20"/>
          <w:szCs w:val="20"/>
        </w:rPr>
        <w:t>": "^3.3.1",</w:t>
      </w:r>
    </w:p>
    <w:p w14:paraId="46F1FC5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jest</w:t>
      </w:r>
      <w:proofErr w:type="gramEnd"/>
      <w:r w:rsidRPr="00130981">
        <w:rPr>
          <w:rFonts w:ascii="Courier New" w:eastAsia="Times New Roman" w:hAnsi="Courier New" w:cs="Courier New"/>
          <w:color w:val="000000"/>
          <w:sz w:val="20"/>
          <w:szCs w:val="20"/>
        </w:rPr>
        <w:t>-worker": "^26.3.0",</w:t>
      </w:r>
    </w:p>
    <w:p w14:paraId="4C6A512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"p-limit": "^3.0.2",</w:t>
      </w:r>
    </w:p>
    <w:p w14:paraId="25B8EE5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schema</w:t>
      </w:r>
      <w:proofErr w:type="gramEnd"/>
      <w:r w:rsidRPr="00130981">
        <w:rPr>
          <w:rFonts w:ascii="Courier New" w:eastAsia="Times New Roman" w:hAnsi="Courier New" w:cs="Courier New"/>
          <w:color w:val="000000"/>
          <w:sz w:val="20"/>
          <w:szCs w:val="20"/>
        </w:rPr>
        <w:t>-utils": "^2.6.6",</w:t>
      </w:r>
    </w:p>
    <w:p w14:paraId="429C1B8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serialize</w:t>
      </w:r>
      <w:proofErr w:type="gramEnd"/>
      <w:r w:rsidRPr="00130981">
        <w:rPr>
          <w:rFonts w:ascii="Courier New" w:eastAsia="Times New Roman" w:hAnsi="Courier New" w:cs="Courier New"/>
          <w:color w:val="000000"/>
          <w:sz w:val="20"/>
          <w:szCs w:val="20"/>
        </w:rPr>
        <w:t>-</w:t>
      </w:r>
      <w:proofErr w:type="spellStart"/>
      <w:r w:rsidRPr="00130981">
        <w:rPr>
          <w:rFonts w:ascii="Courier New" w:eastAsia="Times New Roman" w:hAnsi="Courier New" w:cs="Courier New"/>
          <w:color w:val="000000"/>
          <w:sz w:val="20"/>
          <w:szCs w:val="20"/>
        </w:rPr>
        <w:t>javascript</w:t>
      </w:r>
      <w:proofErr w:type="spellEnd"/>
      <w:r w:rsidRPr="00130981">
        <w:rPr>
          <w:rFonts w:ascii="Courier New" w:eastAsia="Times New Roman" w:hAnsi="Courier New" w:cs="Courier New"/>
          <w:color w:val="000000"/>
          <w:sz w:val="20"/>
          <w:szCs w:val="20"/>
        </w:rPr>
        <w:t>": "^4.0.0",</w:t>
      </w:r>
    </w:p>
    <w:p w14:paraId="79D9E6E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source</w:t>
      </w:r>
      <w:proofErr w:type="gramEnd"/>
      <w:r w:rsidRPr="00130981">
        <w:rPr>
          <w:rFonts w:ascii="Courier New" w:eastAsia="Times New Roman" w:hAnsi="Courier New" w:cs="Courier New"/>
          <w:color w:val="000000"/>
          <w:sz w:val="20"/>
          <w:szCs w:val="20"/>
        </w:rPr>
        <w:t>-map": "^0.6.1",</w:t>
      </w:r>
    </w:p>
    <w:p w14:paraId="377C47B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lastRenderedPageBreak/>
        <w:t xml:space="preserve">        "terser": "^5.0.0",</w:t>
      </w:r>
    </w:p>
    <w:p w14:paraId="35D7436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webpack</w:t>
      </w:r>
      <w:proofErr w:type="gramEnd"/>
      <w:r w:rsidRPr="00130981">
        <w:rPr>
          <w:rFonts w:ascii="Courier New" w:eastAsia="Times New Roman" w:hAnsi="Courier New" w:cs="Courier New"/>
          <w:color w:val="000000"/>
          <w:sz w:val="20"/>
          <w:szCs w:val="20"/>
        </w:rPr>
        <w:t>-sources": "^1.4.3"</w:t>
      </w:r>
    </w:p>
    <w:p w14:paraId="1E422BD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B9904B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"dependencies": {</w:t>
      </w:r>
    </w:p>
    <w:p w14:paraId="6856B4F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"p-limit": {</w:t>
      </w:r>
    </w:p>
    <w:p w14:paraId="616A96A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"3.1.0",</w:t>
      </w:r>
    </w:p>
    <w:p w14:paraId="5122030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"https://registry.npmjs.org/p-limit/-/p-limit-3.1.0.tgz",</w:t>
      </w:r>
    </w:p>
    <w:p w14:paraId="20DAB0C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"sha512-TYOanM3wGwNGsZN2cVTYPArw454xnXj5qmWF1bEoAc4+cU/ol7GVh7odevjp1FNHduHc3KZMcFduxU5Xc6uJRQ==",</w:t>
      </w:r>
    </w:p>
    <w:p w14:paraId="00BDAE7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07DA1C9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55868F4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yocto</w:t>
      </w:r>
      <w:proofErr w:type="gramEnd"/>
      <w:r w:rsidRPr="00130981">
        <w:rPr>
          <w:rFonts w:ascii="Courier New" w:eastAsia="Times New Roman" w:hAnsi="Courier New" w:cs="Courier New"/>
          <w:color w:val="000000"/>
          <w:sz w:val="20"/>
          <w:szCs w:val="20"/>
        </w:rPr>
        <w:t>-queue": "^0.1.0"</w:t>
      </w:r>
    </w:p>
    <w:p w14:paraId="2633DA1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2E42A28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D62371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source</w:t>
      </w:r>
      <w:proofErr w:type="gramEnd"/>
      <w:r w:rsidRPr="00130981">
        <w:rPr>
          <w:rFonts w:ascii="Courier New" w:eastAsia="Times New Roman" w:hAnsi="Courier New" w:cs="Courier New"/>
          <w:color w:val="000000"/>
          <w:sz w:val="20"/>
          <w:szCs w:val="20"/>
        </w:rPr>
        <w:t>-map": {</w:t>
      </w:r>
    </w:p>
    <w:p w14:paraId="4BE9291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"0.6.1",</w:t>
      </w:r>
    </w:p>
    <w:p w14:paraId="4ADAB4E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"https://registry.npmjs.org/source-map/-/source-map-0.6.1.tgz",</w:t>
      </w:r>
    </w:p>
    <w:p w14:paraId="435B797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"sha512-UjgapumWlbMhkBgzT7Ykc5YXUT46F0iKu8SGXq0bcwP5dz/h0Plj6enJqjz1Zbq2l5WaqYnrVbwWOWMyF3F47g==",</w:t>
      </w:r>
    </w:p>
    <w:p w14:paraId="275042E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4D24060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7A08913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35B7ADD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29405A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"through": {</w:t>
      </w:r>
    </w:p>
    <w:p w14:paraId="63AA235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"2.3.8",</w:t>
      </w:r>
    </w:p>
    <w:p w14:paraId="1119F57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"https://registry.npmjs.org/through/-/through-2.3.8.tgz",</w:t>
      </w:r>
    </w:p>
    <w:p w14:paraId="2BEA35D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"sha512-w89qg7PI8wAdvX60bMDP+bFoD5Dvhm9oLheFp5O4a2QF0cSBGsBX4qZmadPMvVqlLJBBci+WqGGOAPvcDeNSVg==",</w:t>
      </w:r>
    </w:p>
    <w:p w14:paraId="5321272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39E7715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7EF3C13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"through2": {</w:t>
      </w:r>
    </w:p>
    <w:p w14:paraId="6849288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"2.0.5",</w:t>
      </w:r>
    </w:p>
    <w:p w14:paraId="59A5E94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"https://registry.npmjs.org/through2/-/through2-2.0.5.tgz",</w:t>
      </w:r>
    </w:p>
    <w:p w14:paraId="4CF29E1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"sha512-/mrRod8xqpA+IHSLyGCQ2s8SPHiCDEeQJSep1jqLYeEUClOFG2Qsh+4FU6G9VeqpZnGW/Su8LQGc4YKni5rYSQ==",</w:t>
      </w:r>
    </w:p>
    <w:p w14:paraId="12A7774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3D989F7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232B421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readable</w:t>
      </w:r>
      <w:proofErr w:type="gramEnd"/>
      <w:r w:rsidRPr="00130981">
        <w:rPr>
          <w:rFonts w:ascii="Courier New" w:eastAsia="Times New Roman" w:hAnsi="Courier New" w:cs="Courier New"/>
          <w:color w:val="000000"/>
          <w:sz w:val="20"/>
          <w:szCs w:val="20"/>
        </w:rPr>
        <w:t>-stream": "~2.3.6",</w:t>
      </w:r>
    </w:p>
    <w:p w14:paraId="4D92873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xtend</w:t>
      </w:r>
      <w:proofErr w:type="spellEnd"/>
      <w:r w:rsidRPr="00130981">
        <w:rPr>
          <w:rFonts w:ascii="Courier New" w:eastAsia="Times New Roman" w:hAnsi="Courier New" w:cs="Courier New"/>
          <w:color w:val="000000"/>
          <w:sz w:val="20"/>
          <w:szCs w:val="20"/>
        </w:rPr>
        <w:t>": "~4.0.1"</w:t>
      </w:r>
    </w:p>
    <w:p w14:paraId="0959A77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F7B38D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54015B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thunky</w:t>
      </w:r>
      <w:proofErr w:type="spellEnd"/>
      <w:r w:rsidRPr="00130981">
        <w:rPr>
          <w:rFonts w:ascii="Courier New" w:eastAsia="Times New Roman" w:hAnsi="Courier New" w:cs="Courier New"/>
          <w:color w:val="000000"/>
          <w:sz w:val="20"/>
          <w:szCs w:val="20"/>
        </w:rPr>
        <w:t>": {</w:t>
      </w:r>
    </w:p>
    <w:p w14:paraId="468E4BF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"1.1.0",</w:t>
      </w:r>
    </w:p>
    <w:p w14:paraId="5C0478C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t>
      </w:r>
      <w:proofErr w:type="spellStart"/>
      <w:r w:rsidRPr="00130981">
        <w:rPr>
          <w:rFonts w:ascii="Courier New" w:eastAsia="Times New Roman" w:hAnsi="Courier New" w:cs="Courier New"/>
          <w:color w:val="000000"/>
          <w:sz w:val="20"/>
          <w:szCs w:val="20"/>
        </w:rPr>
        <w:t>thunky</w:t>
      </w:r>
      <w:proofErr w:type="spellEnd"/>
      <w:r w:rsidRPr="00130981">
        <w:rPr>
          <w:rFonts w:ascii="Courier New" w:eastAsia="Times New Roman" w:hAnsi="Courier New" w:cs="Courier New"/>
          <w:color w:val="000000"/>
          <w:sz w:val="20"/>
          <w:szCs w:val="20"/>
        </w:rPr>
        <w:t>/-/thunky-1.1.0.tgz",</w:t>
      </w:r>
    </w:p>
    <w:p w14:paraId="329A396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"sha512-eHY7nBftgThBqOyHGVN+l8gF0BucP09fMo0oO/Lb0w1OF80dJv+lDVpXG60WMQvkcxAkNybKsrEIE3ZtKGmPrA==",</w:t>
      </w:r>
    </w:p>
    <w:p w14:paraId="6199908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5B49FF3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0D0534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timers</w:t>
      </w:r>
      <w:proofErr w:type="gramEnd"/>
      <w:r w:rsidRPr="00130981">
        <w:rPr>
          <w:rFonts w:ascii="Courier New" w:eastAsia="Times New Roman" w:hAnsi="Courier New" w:cs="Courier New"/>
          <w:color w:val="000000"/>
          <w:sz w:val="20"/>
          <w:szCs w:val="20"/>
        </w:rPr>
        <w:t>-</w:t>
      </w:r>
      <w:proofErr w:type="spellStart"/>
      <w:r w:rsidRPr="00130981">
        <w:rPr>
          <w:rFonts w:ascii="Courier New" w:eastAsia="Times New Roman" w:hAnsi="Courier New" w:cs="Courier New"/>
          <w:color w:val="000000"/>
          <w:sz w:val="20"/>
          <w:szCs w:val="20"/>
        </w:rPr>
        <w:t>browserify</w:t>
      </w:r>
      <w:proofErr w:type="spellEnd"/>
      <w:r w:rsidRPr="00130981">
        <w:rPr>
          <w:rFonts w:ascii="Courier New" w:eastAsia="Times New Roman" w:hAnsi="Courier New" w:cs="Courier New"/>
          <w:color w:val="000000"/>
          <w:sz w:val="20"/>
          <w:szCs w:val="20"/>
        </w:rPr>
        <w:t>": {</w:t>
      </w:r>
    </w:p>
    <w:p w14:paraId="13174EB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"2.0.12",</w:t>
      </w:r>
    </w:p>
    <w:p w14:paraId="0032A0D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"https://registry.npmjs.org/timers-browserify/-/timers-browserify-2.0.12.tgz",</w:t>
      </w:r>
    </w:p>
    <w:p w14:paraId="3151F97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lastRenderedPageBreak/>
        <w:t xml:space="preserve">      "integrity": "sha512-9phl76Cqm6FhSX9Xe1ZUAMLtm1BLkKj2Qd5ApyWkXzsMRaA7dgr81kf4wJmQf/hAvg8EEyJxDo3du/0KlhPiKQ==",</w:t>
      </w:r>
    </w:p>
    <w:p w14:paraId="30DCAA3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1C79FF1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0F3C787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setimmediate</w:t>
      </w:r>
      <w:proofErr w:type="spellEnd"/>
      <w:r w:rsidRPr="00130981">
        <w:rPr>
          <w:rFonts w:ascii="Courier New" w:eastAsia="Times New Roman" w:hAnsi="Courier New" w:cs="Courier New"/>
          <w:color w:val="000000"/>
          <w:sz w:val="20"/>
          <w:szCs w:val="20"/>
        </w:rPr>
        <w:t>": "^1.0.4"</w:t>
      </w:r>
    </w:p>
    <w:p w14:paraId="1DE635E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23AF0CD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0D8BEB0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timsort</w:t>
      </w:r>
      <w:proofErr w:type="spellEnd"/>
      <w:r w:rsidRPr="00130981">
        <w:rPr>
          <w:rFonts w:ascii="Courier New" w:eastAsia="Times New Roman" w:hAnsi="Courier New" w:cs="Courier New"/>
          <w:color w:val="000000"/>
          <w:sz w:val="20"/>
          <w:szCs w:val="20"/>
        </w:rPr>
        <w:t>": {</w:t>
      </w:r>
    </w:p>
    <w:p w14:paraId="4BC4F08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"0.3.0",</w:t>
      </w:r>
    </w:p>
    <w:p w14:paraId="5D4BEAE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t>
      </w:r>
      <w:proofErr w:type="spellStart"/>
      <w:r w:rsidRPr="00130981">
        <w:rPr>
          <w:rFonts w:ascii="Courier New" w:eastAsia="Times New Roman" w:hAnsi="Courier New" w:cs="Courier New"/>
          <w:color w:val="000000"/>
          <w:sz w:val="20"/>
          <w:szCs w:val="20"/>
        </w:rPr>
        <w:t>timsort</w:t>
      </w:r>
      <w:proofErr w:type="spellEnd"/>
      <w:r w:rsidRPr="00130981">
        <w:rPr>
          <w:rFonts w:ascii="Courier New" w:eastAsia="Times New Roman" w:hAnsi="Courier New" w:cs="Courier New"/>
          <w:color w:val="000000"/>
          <w:sz w:val="20"/>
          <w:szCs w:val="20"/>
        </w:rPr>
        <w:t>/-/timsort-0.3.0.tgz",</w:t>
      </w:r>
    </w:p>
    <w:p w14:paraId="447F1F1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"sha512-qsdtZH+vMoCARQtyod4imc2nIJwg9Cc7lPRrw9CzF8ZKR0khdr8+2nX80PBhET3tcyTtJDxAffGh2rXH4tyU8A==",</w:t>
      </w:r>
    </w:p>
    <w:p w14:paraId="5BD8B5A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23BCE07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1FFD170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tmp</w:t>
      </w:r>
      <w:proofErr w:type="spellEnd"/>
      <w:r w:rsidRPr="00130981">
        <w:rPr>
          <w:rFonts w:ascii="Courier New" w:eastAsia="Times New Roman" w:hAnsi="Courier New" w:cs="Courier New"/>
          <w:color w:val="000000"/>
          <w:sz w:val="20"/>
          <w:szCs w:val="20"/>
        </w:rPr>
        <w:t>": {</w:t>
      </w:r>
    </w:p>
    <w:p w14:paraId="4B69CF9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"0.0.33",</w:t>
      </w:r>
    </w:p>
    <w:p w14:paraId="354DE8D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t>
      </w:r>
      <w:proofErr w:type="spellStart"/>
      <w:r w:rsidRPr="00130981">
        <w:rPr>
          <w:rFonts w:ascii="Courier New" w:eastAsia="Times New Roman" w:hAnsi="Courier New" w:cs="Courier New"/>
          <w:color w:val="000000"/>
          <w:sz w:val="20"/>
          <w:szCs w:val="20"/>
        </w:rPr>
        <w:t>tmp</w:t>
      </w:r>
      <w:proofErr w:type="spellEnd"/>
      <w:r w:rsidRPr="00130981">
        <w:rPr>
          <w:rFonts w:ascii="Courier New" w:eastAsia="Times New Roman" w:hAnsi="Courier New" w:cs="Courier New"/>
          <w:color w:val="000000"/>
          <w:sz w:val="20"/>
          <w:szCs w:val="20"/>
        </w:rPr>
        <w:t>/-/tmp-0.0.33.tgz",</w:t>
      </w:r>
    </w:p>
    <w:p w14:paraId="08E9514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"sha512-jRCJlojKnZ3addtTOjdIqoRuPEKBvNXcGYqzO6zWZX8KfKEpnGY5jfggJQ3EjKuu8D4bJRr0y+cYJFmYbImXGw==",</w:t>
      </w:r>
    </w:p>
    <w:p w14:paraId="79E0B35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3C4DE00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1299813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os</w:t>
      </w:r>
      <w:proofErr w:type="gramEnd"/>
      <w:r w:rsidRPr="00130981">
        <w:rPr>
          <w:rFonts w:ascii="Courier New" w:eastAsia="Times New Roman" w:hAnsi="Courier New" w:cs="Courier New"/>
          <w:color w:val="000000"/>
          <w:sz w:val="20"/>
          <w:szCs w:val="20"/>
        </w:rPr>
        <w:t>-tmpdir</w:t>
      </w:r>
      <w:proofErr w:type="spellEnd"/>
      <w:r w:rsidRPr="00130981">
        <w:rPr>
          <w:rFonts w:ascii="Courier New" w:eastAsia="Times New Roman" w:hAnsi="Courier New" w:cs="Courier New"/>
          <w:color w:val="000000"/>
          <w:sz w:val="20"/>
          <w:szCs w:val="20"/>
        </w:rPr>
        <w:t>": "~1.0.2"</w:t>
      </w:r>
    </w:p>
    <w:p w14:paraId="25FF8FD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583E426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7859F8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to</w:t>
      </w:r>
      <w:proofErr w:type="gramEnd"/>
      <w:r w:rsidRPr="00130981">
        <w:rPr>
          <w:rFonts w:ascii="Courier New" w:eastAsia="Times New Roman" w:hAnsi="Courier New" w:cs="Courier New"/>
          <w:color w:val="000000"/>
          <w:sz w:val="20"/>
          <w:szCs w:val="20"/>
        </w:rPr>
        <w:t>-array": {</w:t>
      </w:r>
    </w:p>
    <w:p w14:paraId="0C46473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"0.1.4",</w:t>
      </w:r>
    </w:p>
    <w:p w14:paraId="7F274A9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"https://registry.npmjs.org/to-array/-/to-array-0.1.4.tgz",</w:t>
      </w:r>
    </w:p>
    <w:p w14:paraId="216590D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"sha512-LhVdShQD/4Mk4zXNroIQZJC+Ap3zgLcDuwEdcmLv9CCO73NWockQDwyUnW/m8VX/EElfL6FcYx7EeutN4HJA6A==",</w:t>
      </w:r>
    </w:p>
    <w:p w14:paraId="5072906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561A826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5209921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to</w:t>
      </w:r>
      <w:proofErr w:type="gramEnd"/>
      <w:r w:rsidRPr="00130981">
        <w:rPr>
          <w:rFonts w:ascii="Courier New" w:eastAsia="Times New Roman" w:hAnsi="Courier New" w:cs="Courier New"/>
          <w:color w:val="000000"/>
          <w:sz w:val="20"/>
          <w:szCs w:val="20"/>
        </w:rPr>
        <w:t>-</w:t>
      </w:r>
      <w:proofErr w:type="spellStart"/>
      <w:r w:rsidRPr="00130981">
        <w:rPr>
          <w:rFonts w:ascii="Courier New" w:eastAsia="Times New Roman" w:hAnsi="Courier New" w:cs="Courier New"/>
          <w:color w:val="000000"/>
          <w:sz w:val="20"/>
          <w:szCs w:val="20"/>
        </w:rPr>
        <w:t>arraybuffer</w:t>
      </w:r>
      <w:proofErr w:type="spellEnd"/>
      <w:r w:rsidRPr="00130981">
        <w:rPr>
          <w:rFonts w:ascii="Courier New" w:eastAsia="Times New Roman" w:hAnsi="Courier New" w:cs="Courier New"/>
          <w:color w:val="000000"/>
          <w:sz w:val="20"/>
          <w:szCs w:val="20"/>
        </w:rPr>
        <w:t>": {</w:t>
      </w:r>
    </w:p>
    <w:p w14:paraId="5436730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"1.0.1",</w:t>
      </w:r>
    </w:p>
    <w:p w14:paraId="47E83C0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"https://registry.npmjs.org/to-arraybuffer/-/to-arraybuffer-1.0.1.tgz",</w:t>
      </w:r>
    </w:p>
    <w:p w14:paraId="3354640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"sha512-okFlQcoGTi4LQBG/PgSYblw9VOyptsz2KJZqc6qtgGdes8VktzUQkj4BI2blit072iS8VODNcMA+tvnS9dnuMA==",</w:t>
      </w:r>
    </w:p>
    <w:p w14:paraId="478E98A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4482B09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4BD184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to</w:t>
      </w:r>
      <w:proofErr w:type="gramEnd"/>
      <w:r w:rsidRPr="00130981">
        <w:rPr>
          <w:rFonts w:ascii="Courier New" w:eastAsia="Times New Roman" w:hAnsi="Courier New" w:cs="Courier New"/>
          <w:color w:val="000000"/>
          <w:sz w:val="20"/>
          <w:szCs w:val="20"/>
        </w:rPr>
        <w:t>-fast-properties": {</w:t>
      </w:r>
    </w:p>
    <w:p w14:paraId="45590E9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"2.0.0",</w:t>
      </w:r>
    </w:p>
    <w:p w14:paraId="0491BCE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"https://registry.npmjs.org/to-fast-properties/-/to-fast-properties-2.0.0.tgz",</w:t>
      </w:r>
    </w:p>
    <w:p w14:paraId="6608C20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"sha512-/OaKK0xYrs3DmxRYqL/yDc+FxFUVYhDlXMhRmv3z915w2HF1tnN1omB354j8VUGO/hbRzyD6Y3sA7v7GS/ceog=="</w:t>
      </w:r>
    </w:p>
    <w:p w14:paraId="79089E1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5AA6F6B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to</w:t>
      </w:r>
      <w:proofErr w:type="gramEnd"/>
      <w:r w:rsidRPr="00130981">
        <w:rPr>
          <w:rFonts w:ascii="Courier New" w:eastAsia="Times New Roman" w:hAnsi="Courier New" w:cs="Courier New"/>
          <w:color w:val="000000"/>
          <w:sz w:val="20"/>
          <w:szCs w:val="20"/>
        </w:rPr>
        <w:t>-object-path": {</w:t>
      </w:r>
    </w:p>
    <w:p w14:paraId="525369E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"0.3.0",</w:t>
      </w:r>
    </w:p>
    <w:p w14:paraId="6511945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"https://registry.npmjs.org/to-object-path/-/to-object-path-0.3.0.tgz",</w:t>
      </w:r>
    </w:p>
    <w:p w14:paraId="6E74788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"sha512-9mWHdnGRuh3onocaHzukyvCZhzvr6tiflAy/JRFXcJX0TjgfWA9pk9t8CMbzmBE4Jfw58pXbkngtBtqYxzNEyg==",</w:t>
      </w:r>
    </w:p>
    <w:p w14:paraId="0541230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lastRenderedPageBreak/>
        <w:t xml:space="preserve">      "dev": true,</w:t>
      </w:r>
    </w:p>
    <w:p w14:paraId="2EEA3FD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6B9F71E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kind</w:t>
      </w:r>
      <w:proofErr w:type="gramEnd"/>
      <w:r w:rsidRPr="00130981">
        <w:rPr>
          <w:rFonts w:ascii="Courier New" w:eastAsia="Times New Roman" w:hAnsi="Courier New" w:cs="Courier New"/>
          <w:color w:val="000000"/>
          <w:sz w:val="20"/>
          <w:szCs w:val="20"/>
        </w:rPr>
        <w:t>-of": "^3.0.2"</w:t>
      </w:r>
    </w:p>
    <w:p w14:paraId="5EE13BC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01BF163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"dependencies": {</w:t>
      </w:r>
    </w:p>
    <w:p w14:paraId="1AC3019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kind</w:t>
      </w:r>
      <w:proofErr w:type="gramEnd"/>
      <w:r w:rsidRPr="00130981">
        <w:rPr>
          <w:rFonts w:ascii="Courier New" w:eastAsia="Times New Roman" w:hAnsi="Courier New" w:cs="Courier New"/>
          <w:color w:val="000000"/>
          <w:sz w:val="20"/>
          <w:szCs w:val="20"/>
        </w:rPr>
        <w:t>-of": {</w:t>
      </w:r>
    </w:p>
    <w:p w14:paraId="461FA7C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"3.2.2",</w:t>
      </w:r>
    </w:p>
    <w:p w14:paraId="4774BCE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"https://registry.npmjs.org/kind-of/-/kind-of-3.2.2.tgz",</w:t>
      </w:r>
    </w:p>
    <w:p w14:paraId="647F156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"sha512-NOW9QQXMoZGg/oqnVNoNTTIFEIid1627WCffUBJEdMxYApq7mNE7CpzucIPc+ZQg25Phej7IJSmX3hO+oblOtQ==",</w:t>
      </w:r>
    </w:p>
    <w:p w14:paraId="7A64C81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075CF2A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13D496B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is</w:t>
      </w:r>
      <w:proofErr w:type="gramEnd"/>
      <w:r w:rsidRPr="00130981">
        <w:rPr>
          <w:rFonts w:ascii="Courier New" w:eastAsia="Times New Roman" w:hAnsi="Courier New" w:cs="Courier New"/>
          <w:color w:val="000000"/>
          <w:sz w:val="20"/>
          <w:szCs w:val="20"/>
        </w:rPr>
        <w:t>-buffer": "^1.1.5"</w:t>
      </w:r>
    </w:p>
    <w:p w14:paraId="5DA6422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E45501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541EBF2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3A98F0F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186243B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to</w:t>
      </w:r>
      <w:proofErr w:type="gramEnd"/>
      <w:r w:rsidRPr="00130981">
        <w:rPr>
          <w:rFonts w:ascii="Courier New" w:eastAsia="Times New Roman" w:hAnsi="Courier New" w:cs="Courier New"/>
          <w:color w:val="000000"/>
          <w:sz w:val="20"/>
          <w:szCs w:val="20"/>
        </w:rPr>
        <w:t>-regex": {</w:t>
      </w:r>
    </w:p>
    <w:p w14:paraId="0CCBF46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"3.0.2",</w:t>
      </w:r>
    </w:p>
    <w:p w14:paraId="076D07F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"https://registry.npmjs.org/to-regex/-/to-regex-3.0.2.tgz",</w:t>
      </w:r>
    </w:p>
    <w:p w14:paraId="7CD746B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"sha512-FWtleNAtZ/Ki2qtqej2CXTOayOH9bHDQF+Q48VpWyDXjbYxA4Yz8iDB31zXOBUlOHHKidDbqGVrTUvQMPmBGBw==",</w:t>
      </w:r>
    </w:p>
    <w:p w14:paraId="69C0352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0DC47B1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45B27A8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define</w:t>
      </w:r>
      <w:proofErr w:type="gramEnd"/>
      <w:r w:rsidRPr="00130981">
        <w:rPr>
          <w:rFonts w:ascii="Courier New" w:eastAsia="Times New Roman" w:hAnsi="Courier New" w:cs="Courier New"/>
          <w:color w:val="000000"/>
          <w:sz w:val="20"/>
          <w:szCs w:val="20"/>
        </w:rPr>
        <w:t>-property": "^2.0.2",</w:t>
      </w:r>
    </w:p>
    <w:p w14:paraId="6B13FCE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extend</w:t>
      </w:r>
      <w:proofErr w:type="gramEnd"/>
      <w:r w:rsidRPr="00130981">
        <w:rPr>
          <w:rFonts w:ascii="Courier New" w:eastAsia="Times New Roman" w:hAnsi="Courier New" w:cs="Courier New"/>
          <w:color w:val="000000"/>
          <w:sz w:val="20"/>
          <w:szCs w:val="20"/>
        </w:rPr>
        <w:t>-shallow": "^3.0.2",</w:t>
      </w:r>
    </w:p>
    <w:p w14:paraId="78D97AD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regex</w:t>
      </w:r>
      <w:proofErr w:type="gramEnd"/>
      <w:r w:rsidRPr="00130981">
        <w:rPr>
          <w:rFonts w:ascii="Courier New" w:eastAsia="Times New Roman" w:hAnsi="Courier New" w:cs="Courier New"/>
          <w:color w:val="000000"/>
          <w:sz w:val="20"/>
          <w:szCs w:val="20"/>
        </w:rPr>
        <w:t>-not": "^1.0.2",</w:t>
      </w:r>
    </w:p>
    <w:p w14:paraId="4A4B476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safe</w:t>
      </w:r>
      <w:proofErr w:type="gramEnd"/>
      <w:r w:rsidRPr="00130981">
        <w:rPr>
          <w:rFonts w:ascii="Courier New" w:eastAsia="Times New Roman" w:hAnsi="Courier New" w:cs="Courier New"/>
          <w:color w:val="000000"/>
          <w:sz w:val="20"/>
          <w:szCs w:val="20"/>
        </w:rPr>
        <w:t>-regex": "^1.1.0"</w:t>
      </w:r>
    </w:p>
    <w:p w14:paraId="4500040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2CA75BC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2B79D0D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to</w:t>
      </w:r>
      <w:proofErr w:type="gramEnd"/>
      <w:r w:rsidRPr="00130981">
        <w:rPr>
          <w:rFonts w:ascii="Courier New" w:eastAsia="Times New Roman" w:hAnsi="Courier New" w:cs="Courier New"/>
          <w:color w:val="000000"/>
          <w:sz w:val="20"/>
          <w:szCs w:val="20"/>
        </w:rPr>
        <w:t>-regex-range": {</w:t>
      </w:r>
    </w:p>
    <w:p w14:paraId="7B4CB9B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"5.0.1",</w:t>
      </w:r>
    </w:p>
    <w:p w14:paraId="497E835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"https://registry.npmjs.org/to-regex-range/-/to-regex-range-5.0.1.tgz",</w:t>
      </w:r>
    </w:p>
    <w:p w14:paraId="158282C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"sha512-65P7iz6X5yEr1cwcgvQxbbIw7Uk3gOy5dIdtZ4rDveLqhrdJP+Li/Hx6tyK0NEb+2GCyneCMJiGqrADCSNk8sQ==",</w:t>
      </w:r>
    </w:p>
    <w:p w14:paraId="4AE070D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1F5528A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2104FB3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is</w:t>
      </w:r>
      <w:proofErr w:type="gramEnd"/>
      <w:r w:rsidRPr="00130981">
        <w:rPr>
          <w:rFonts w:ascii="Courier New" w:eastAsia="Times New Roman" w:hAnsi="Courier New" w:cs="Courier New"/>
          <w:color w:val="000000"/>
          <w:sz w:val="20"/>
          <w:szCs w:val="20"/>
        </w:rPr>
        <w:t>-number": "^7.0.0"</w:t>
      </w:r>
    </w:p>
    <w:p w14:paraId="5725319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8EC167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2426BE4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toidentifier</w:t>
      </w:r>
      <w:proofErr w:type="spellEnd"/>
      <w:r w:rsidRPr="00130981">
        <w:rPr>
          <w:rFonts w:ascii="Courier New" w:eastAsia="Times New Roman" w:hAnsi="Courier New" w:cs="Courier New"/>
          <w:color w:val="000000"/>
          <w:sz w:val="20"/>
          <w:szCs w:val="20"/>
        </w:rPr>
        <w:t>": {</w:t>
      </w:r>
    </w:p>
    <w:p w14:paraId="7D5F7F7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"1.0.1",</w:t>
      </w:r>
    </w:p>
    <w:p w14:paraId="53A9DCD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"https://registry.npmjs.org/toidentifier/-/toidentifier-1.0.1.tgz",</w:t>
      </w:r>
    </w:p>
    <w:p w14:paraId="368ABBA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"sha512-o5sSPKEkg/DIQNmH43V0/uerLrpzVedkUh8tGNvaeXpfpuwjKenlSox/2O/BTlZUtEe+JG7s5YhEz608PlAHRA==",</w:t>
      </w:r>
    </w:p>
    <w:p w14:paraId="034E372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6AA5ED0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7A8382B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tough</w:t>
      </w:r>
      <w:proofErr w:type="gramEnd"/>
      <w:r w:rsidRPr="00130981">
        <w:rPr>
          <w:rFonts w:ascii="Courier New" w:eastAsia="Times New Roman" w:hAnsi="Courier New" w:cs="Courier New"/>
          <w:color w:val="000000"/>
          <w:sz w:val="20"/>
          <w:szCs w:val="20"/>
        </w:rPr>
        <w:t>-cookie": {</w:t>
      </w:r>
    </w:p>
    <w:p w14:paraId="223B389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"2.5.0",</w:t>
      </w:r>
    </w:p>
    <w:p w14:paraId="54F5FD9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"https://registry.npmjs.org/tough-cookie/-/tough-cookie-2.5.0.tgz",</w:t>
      </w:r>
    </w:p>
    <w:p w14:paraId="7C0EB82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lastRenderedPageBreak/>
        <w:t xml:space="preserve">      "integrity": "sha512-nlLsUzgm1kfLXSXfRZMc1KLAugd4hqJHDTvc2hDIwS3mZAfMEuMbc03SujMF+GEcpaX/qboeycw6iO8JwVv2+g==",</w:t>
      </w:r>
    </w:p>
    <w:p w14:paraId="5BBB039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3085687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0906327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psl</w:t>
      </w:r>
      <w:proofErr w:type="spellEnd"/>
      <w:r w:rsidRPr="00130981">
        <w:rPr>
          <w:rFonts w:ascii="Courier New" w:eastAsia="Times New Roman" w:hAnsi="Courier New" w:cs="Courier New"/>
          <w:color w:val="000000"/>
          <w:sz w:val="20"/>
          <w:szCs w:val="20"/>
        </w:rPr>
        <w:t>": "^1.1.28",</w:t>
      </w:r>
    </w:p>
    <w:p w14:paraId="4DCADBC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punycode</w:t>
      </w:r>
      <w:proofErr w:type="spellEnd"/>
      <w:r w:rsidRPr="00130981">
        <w:rPr>
          <w:rFonts w:ascii="Courier New" w:eastAsia="Times New Roman" w:hAnsi="Courier New" w:cs="Courier New"/>
          <w:color w:val="000000"/>
          <w:sz w:val="20"/>
          <w:szCs w:val="20"/>
        </w:rPr>
        <w:t>": "^2.1.1"</w:t>
      </w:r>
    </w:p>
    <w:p w14:paraId="7A5DD48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7CB02A1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0D4AD05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"tr46": {</w:t>
      </w:r>
    </w:p>
    <w:p w14:paraId="0A26EDA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"2.1.0",</w:t>
      </w:r>
    </w:p>
    <w:p w14:paraId="1276D51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"https://registry.npmjs.org/tr46/-/tr46-2.1.0.tgz",</w:t>
      </w:r>
    </w:p>
    <w:p w14:paraId="73D89AA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"sha512-15Ih7phfcdP5YxqiB+iDtLoaTz4Nd35+IiAv0kQ5FNKHzXgdWqPoTIqEDDJmXceQt4JZk6lVPT8lnDlPpGDppw==",</w:t>
      </w:r>
    </w:p>
    <w:p w14:paraId="57B202A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631DE3E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0CBC866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punycode</w:t>
      </w:r>
      <w:proofErr w:type="spellEnd"/>
      <w:r w:rsidRPr="00130981">
        <w:rPr>
          <w:rFonts w:ascii="Courier New" w:eastAsia="Times New Roman" w:hAnsi="Courier New" w:cs="Courier New"/>
          <w:color w:val="000000"/>
          <w:sz w:val="20"/>
          <w:szCs w:val="20"/>
        </w:rPr>
        <w:t>": "^2.1.1"</w:t>
      </w:r>
    </w:p>
    <w:p w14:paraId="377C2E4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32090B8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200B0AF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tree</w:t>
      </w:r>
      <w:proofErr w:type="gramEnd"/>
      <w:r w:rsidRPr="00130981">
        <w:rPr>
          <w:rFonts w:ascii="Courier New" w:eastAsia="Times New Roman" w:hAnsi="Courier New" w:cs="Courier New"/>
          <w:color w:val="000000"/>
          <w:sz w:val="20"/>
          <w:szCs w:val="20"/>
        </w:rPr>
        <w:t>-kill": {</w:t>
      </w:r>
    </w:p>
    <w:p w14:paraId="62AF601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"1.2.2",</w:t>
      </w:r>
    </w:p>
    <w:p w14:paraId="7D0565E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"https://registry.npmjs.org/tree-kill/-/tree-kill-1.2.2.tgz",</w:t>
      </w:r>
    </w:p>
    <w:p w14:paraId="5324620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"sha512-L0Orpi8qGpRG//Nd+H90vFB+3iHnue1zSSGmNOOCh1GLJ7rUKVwV2HvijphGQS2UmhUZewS9VgvxYIdgr+fG1A==",</w:t>
      </w:r>
    </w:p>
    <w:p w14:paraId="35D1AF7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4844300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7AF4772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ts</w:t>
      </w:r>
      <w:proofErr w:type="spellEnd"/>
      <w:proofErr w:type="gramEnd"/>
      <w:r w:rsidRPr="00130981">
        <w:rPr>
          <w:rFonts w:ascii="Courier New" w:eastAsia="Times New Roman" w:hAnsi="Courier New" w:cs="Courier New"/>
          <w:color w:val="000000"/>
          <w:sz w:val="20"/>
          <w:szCs w:val="20"/>
        </w:rPr>
        <w:t>-node": {</w:t>
      </w:r>
    </w:p>
    <w:p w14:paraId="0F8C0CD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"8.3.0",</w:t>
      </w:r>
    </w:p>
    <w:p w14:paraId="0AD5E07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t>
      </w:r>
      <w:proofErr w:type="spellStart"/>
      <w:r w:rsidRPr="00130981">
        <w:rPr>
          <w:rFonts w:ascii="Courier New" w:eastAsia="Times New Roman" w:hAnsi="Courier New" w:cs="Courier New"/>
          <w:color w:val="000000"/>
          <w:sz w:val="20"/>
          <w:szCs w:val="20"/>
        </w:rPr>
        <w:t>ts</w:t>
      </w:r>
      <w:proofErr w:type="spellEnd"/>
      <w:r w:rsidRPr="00130981">
        <w:rPr>
          <w:rFonts w:ascii="Courier New" w:eastAsia="Times New Roman" w:hAnsi="Courier New" w:cs="Courier New"/>
          <w:color w:val="000000"/>
          <w:sz w:val="20"/>
          <w:szCs w:val="20"/>
        </w:rPr>
        <w:t>-node/-/ts-node-8.3.0.tgz",</w:t>
      </w:r>
    </w:p>
    <w:p w14:paraId="4A0FE8F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"sha512-dyNS/RqyVTDcmNM4NIBAeDMpsAdaQ+ojdf0GOLqE6nwJOgzEkdRNzJywhDfwnuvB10oa6NLVG1rUJQCpRN7qoQ==",</w:t>
      </w:r>
    </w:p>
    <w:p w14:paraId="5F6992D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7032272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4F14EB1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arg</w:t>
      </w:r>
      <w:proofErr w:type="spellEnd"/>
      <w:r w:rsidRPr="00130981">
        <w:rPr>
          <w:rFonts w:ascii="Courier New" w:eastAsia="Times New Roman" w:hAnsi="Courier New" w:cs="Courier New"/>
          <w:color w:val="000000"/>
          <w:sz w:val="20"/>
          <w:szCs w:val="20"/>
        </w:rPr>
        <w:t>": "^4.1.0",</w:t>
      </w:r>
    </w:p>
    <w:p w14:paraId="708BCF2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"diff": "^4.0.1",</w:t>
      </w:r>
    </w:p>
    <w:p w14:paraId="3E9730C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make</w:t>
      </w:r>
      <w:proofErr w:type="gramEnd"/>
      <w:r w:rsidRPr="00130981">
        <w:rPr>
          <w:rFonts w:ascii="Courier New" w:eastAsia="Times New Roman" w:hAnsi="Courier New" w:cs="Courier New"/>
          <w:color w:val="000000"/>
          <w:sz w:val="20"/>
          <w:szCs w:val="20"/>
        </w:rPr>
        <w:t>-error": "^1.1.1",</w:t>
      </w:r>
    </w:p>
    <w:p w14:paraId="49366CC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source</w:t>
      </w:r>
      <w:proofErr w:type="gramEnd"/>
      <w:r w:rsidRPr="00130981">
        <w:rPr>
          <w:rFonts w:ascii="Courier New" w:eastAsia="Times New Roman" w:hAnsi="Courier New" w:cs="Courier New"/>
          <w:color w:val="000000"/>
          <w:sz w:val="20"/>
          <w:szCs w:val="20"/>
        </w:rPr>
        <w:t>-map-support": "^0.5.6",</w:t>
      </w:r>
    </w:p>
    <w:p w14:paraId="47F8C4A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yn</w:t>
      </w:r>
      <w:proofErr w:type="spellEnd"/>
      <w:r w:rsidRPr="00130981">
        <w:rPr>
          <w:rFonts w:ascii="Courier New" w:eastAsia="Times New Roman" w:hAnsi="Courier New" w:cs="Courier New"/>
          <w:color w:val="000000"/>
          <w:sz w:val="20"/>
          <w:szCs w:val="20"/>
        </w:rPr>
        <w:t>": "^3.0.0"</w:t>
      </w:r>
    </w:p>
    <w:p w14:paraId="2D9CD56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74B43DC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1B3590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ts</w:t>
      </w:r>
      <w:proofErr w:type="gramEnd"/>
      <w:r w:rsidRPr="00130981">
        <w:rPr>
          <w:rFonts w:ascii="Courier New" w:eastAsia="Times New Roman" w:hAnsi="Courier New" w:cs="Courier New"/>
          <w:color w:val="000000"/>
          <w:sz w:val="20"/>
          <w:szCs w:val="20"/>
        </w:rPr>
        <w:t>-pnp</w:t>
      </w:r>
      <w:proofErr w:type="spellEnd"/>
      <w:r w:rsidRPr="00130981">
        <w:rPr>
          <w:rFonts w:ascii="Courier New" w:eastAsia="Times New Roman" w:hAnsi="Courier New" w:cs="Courier New"/>
          <w:color w:val="000000"/>
          <w:sz w:val="20"/>
          <w:szCs w:val="20"/>
        </w:rPr>
        <w:t>": {</w:t>
      </w:r>
    </w:p>
    <w:p w14:paraId="186A677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"1.2.0",</w:t>
      </w:r>
    </w:p>
    <w:p w14:paraId="4510DE0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t>
      </w:r>
      <w:proofErr w:type="spellStart"/>
      <w:r w:rsidRPr="00130981">
        <w:rPr>
          <w:rFonts w:ascii="Courier New" w:eastAsia="Times New Roman" w:hAnsi="Courier New" w:cs="Courier New"/>
          <w:color w:val="000000"/>
          <w:sz w:val="20"/>
          <w:szCs w:val="20"/>
        </w:rPr>
        <w:t>ts-pnp</w:t>
      </w:r>
      <w:proofErr w:type="spellEnd"/>
      <w:r w:rsidRPr="00130981">
        <w:rPr>
          <w:rFonts w:ascii="Courier New" w:eastAsia="Times New Roman" w:hAnsi="Courier New" w:cs="Courier New"/>
          <w:color w:val="000000"/>
          <w:sz w:val="20"/>
          <w:szCs w:val="20"/>
        </w:rPr>
        <w:t>/-/ts-pnp-1.2.0.tgz",</w:t>
      </w:r>
    </w:p>
    <w:p w14:paraId="3321C40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"sha512-csd+vJOb/gkzvcCHgTGSChYpy5f1/XKNsmvBGO4JXS+z1v2HobugDz4s1IeFXM3wZB44uczs+eazB5Q/ccdhQw==",</w:t>
      </w:r>
    </w:p>
    <w:p w14:paraId="3169F71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4939103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2D2ECB5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tslib</w:t>
      </w:r>
      <w:proofErr w:type="spellEnd"/>
      <w:r w:rsidRPr="00130981">
        <w:rPr>
          <w:rFonts w:ascii="Courier New" w:eastAsia="Times New Roman" w:hAnsi="Courier New" w:cs="Courier New"/>
          <w:color w:val="000000"/>
          <w:sz w:val="20"/>
          <w:szCs w:val="20"/>
        </w:rPr>
        <w:t>": {</w:t>
      </w:r>
    </w:p>
    <w:p w14:paraId="773AC00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"2.5.0",</w:t>
      </w:r>
    </w:p>
    <w:p w14:paraId="23E507E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t>
      </w:r>
      <w:proofErr w:type="spellStart"/>
      <w:r w:rsidRPr="00130981">
        <w:rPr>
          <w:rFonts w:ascii="Courier New" w:eastAsia="Times New Roman" w:hAnsi="Courier New" w:cs="Courier New"/>
          <w:color w:val="000000"/>
          <w:sz w:val="20"/>
          <w:szCs w:val="20"/>
        </w:rPr>
        <w:t>tslib</w:t>
      </w:r>
      <w:proofErr w:type="spellEnd"/>
      <w:r w:rsidRPr="00130981">
        <w:rPr>
          <w:rFonts w:ascii="Courier New" w:eastAsia="Times New Roman" w:hAnsi="Courier New" w:cs="Courier New"/>
          <w:color w:val="000000"/>
          <w:sz w:val="20"/>
          <w:szCs w:val="20"/>
        </w:rPr>
        <w:t>/-/tslib-2.5.0.tgz",</w:t>
      </w:r>
    </w:p>
    <w:p w14:paraId="246D40C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"sha512-336iVw3rtn2BUK7ORdIAHTyxHGRIHVReokCR3XjbckJMK7ms8FysBfhLR8IXnAgy7T0PTPNBWKiH514FOW/WSg=="</w:t>
      </w:r>
    </w:p>
    <w:p w14:paraId="0E5BB31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EF16EA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lastRenderedPageBreak/>
        <w:t xml:space="preserve">    "</w:t>
      </w:r>
      <w:proofErr w:type="spellStart"/>
      <w:r w:rsidRPr="00130981">
        <w:rPr>
          <w:rFonts w:ascii="Courier New" w:eastAsia="Times New Roman" w:hAnsi="Courier New" w:cs="Courier New"/>
          <w:color w:val="000000"/>
          <w:sz w:val="20"/>
          <w:szCs w:val="20"/>
        </w:rPr>
        <w:t>tslint</w:t>
      </w:r>
      <w:proofErr w:type="spellEnd"/>
      <w:r w:rsidRPr="00130981">
        <w:rPr>
          <w:rFonts w:ascii="Courier New" w:eastAsia="Times New Roman" w:hAnsi="Courier New" w:cs="Courier New"/>
          <w:color w:val="000000"/>
          <w:sz w:val="20"/>
          <w:szCs w:val="20"/>
        </w:rPr>
        <w:t>": {</w:t>
      </w:r>
    </w:p>
    <w:p w14:paraId="3F2F414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"6.1.3",</w:t>
      </w:r>
    </w:p>
    <w:p w14:paraId="12E8329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t>
      </w:r>
      <w:proofErr w:type="spellStart"/>
      <w:r w:rsidRPr="00130981">
        <w:rPr>
          <w:rFonts w:ascii="Courier New" w:eastAsia="Times New Roman" w:hAnsi="Courier New" w:cs="Courier New"/>
          <w:color w:val="000000"/>
          <w:sz w:val="20"/>
          <w:szCs w:val="20"/>
        </w:rPr>
        <w:t>tslint</w:t>
      </w:r>
      <w:proofErr w:type="spellEnd"/>
      <w:r w:rsidRPr="00130981">
        <w:rPr>
          <w:rFonts w:ascii="Courier New" w:eastAsia="Times New Roman" w:hAnsi="Courier New" w:cs="Courier New"/>
          <w:color w:val="000000"/>
          <w:sz w:val="20"/>
          <w:szCs w:val="20"/>
        </w:rPr>
        <w:t>/-/tslint-6.1.3.tgz",</w:t>
      </w:r>
    </w:p>
    <w:p w14:paraId="70EA612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"sha512-IbR4nkT96EQOvKE2PW/djGz8iGNeJ4rF2mBfiYaR/nvUWYKJhLwimoJKgjIFEIDibBtOevj7BqCRL4oHeWWUCg==",</w:t>
      </w:r>
    </w:p>
    <w:p w14:paraId="6A9D6D1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346E91B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10D950E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"@babel/code-frame": "^7.0.0",</w:t>
      </w:r>
    </w:p>
    <w:p w14:paraId="7C01A0E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builtin</w:t>
      </w:r>
      <w:proofErr w:type="spellEnd"/>
      <w:proofErr w:type="gramEnd"/>
      <w:r w:rsidRPr="00130981">
        <w:rPr>
          <w:rFonts w:ascii="Courier New" w:eastAsia="Times New Roman" w:hAnsi="Courier New" w:cs="Courier New"/>
          <w:color w:val="000000"/>
          <w:sz w:val="20"/>
          <w:szCs w:val="20"/>
        </w:rPr>
        <w:t>-modules": "^1.1.1",</w:t>
      </w:r>
    </w:p>
    <w:p w14:paraId="6587C3B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"chalk": "^2.3.0",</w:t>
      </w:r>
    </w:p>
    <w:p w14:paraId="246B599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"commander": "^2.12.1",</w:t>
      </w:r>
    </w:p>
    <w:p w14:paraId="4559764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"diff": "^4.0.1",</w:t>
      </w:r>
    </w:p>
    <w:p w14:paraId="141AB1D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"glob": "^7.1.1",</w:t>
      </w:r>
    </w:p>
    <w:p w14:paraId="5F258C9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js</w:t>
      </w:r>
      <w:proofErr w:type="gramEnd"/>
      <w:r w:rsidRPr="00130981">
        <w:rPr>
          <w:rFonts w:ascii="Courier New" w:eastAsia="Times New Roman" w:hAnsi="Courier New" w:cs="Courier New"/>
          <w:color w:val="000000"/>
          <w:sz w:val="20"/>
          <w:szCs w:val="20"/>
        </w:rPr>
        <w:t>-yaml</w:t>
      </w:r>
      <w:proofErr w:type="spellEnd"/>
      <w:r w:rsidRPr="00130981">
        <w:rPr>
          <w:rFonts w:ascii="Courier New" w:eastAsia="Times New Roman" w:hAnsi="Courier New" w:cs="Courier New"/>
          <w:color w:val="000000"/>
          <w:sz w:val="20"/>
          <w:szCs w:val="20"/>
        </w:rPr>
        <w:t>": "^3.13.1",</w:t>
      </w:r>
    </w:p>
    <w:p w14:paraId="3E8ECCD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minimatch</w:t>
      </w:r>
      <w:proofErr w:type="spellEnd"/>
      <w:r w:rsidRPr="00130981">
        <w:rPr>
          <w:rFonts w:ascii="Courier New" w:eastAsia="Times New Roman" w:hAnsi="Courier New" w:cs="Courier New"/>
          <w:color w:val="000000"/>
          <w:sz w:val="20"/>
          <w:szCs w:val="20"/>
        </w:rPr>
        <w:t>": "^3.0.4",</w:t>
      </w:r>
    </w:p>
    <w:p w14:paraId="0754AA4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mkdirp</w:t>
      </w:r>
      <w:proofErr w:type="spellEnd"/>
      <w:r w:rsidRPr="00130981">
        <w:rPr>
          <w:rFonts w:ascii="Courier New" w:eastAsia="Times New Roman" w:hAnsi="Courier New" w:cs="Courier New"/>
          <w:color w:val="000000"/>
          <w:sz w:val="20"/>
          <w:szCs w:val="20"/>
        </w:rPr>
        <w:t>": "^0.5.3",</w:t>
      </w:r>
    </w:p>
    <w:p w14:paraId="5615F1C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 "^1.3.2",</w:t>
      </w:r>
    </w:p>
    <w:p w14:paraId="22EA87F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semver</w:t>
      </w:r>
      <w:proofErr w:type="spellEnd"/>
      <w:r w:rsidRPr="00130981">
        <w:rPr>
          <w:rFonts w:ascii="Courier New" w:eastAsia="Times New Roman" w:hAnsi="Courier New" w:cs="Courier New"/>
          <w:color w:val="000000"/>
          <w:sz w:val="20"/>
          <w:szCs w:val="20"/>
        </w:rPr>
        <w:t>": "^5.3.0",</w:t>
      </w:r>
    </w:p>
    <w:p w14:paraId="1A6FBD1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tslib</w:t>
      </w:r>
      <w:proofErr w:type="spellEnd"/>
      <w:r w:rsidRPr="00130981">
        <w:rPr>
          <w:rFonts w:ascii="Courier New" w:eastAsia="Times New Roman" w:hAnsi="Courier New" w:cs="Courier New"/>
          <w:color w:val="000000"/>
          <w:sz w:val="20"/>
          <w:szCs w:val="20"/>
        </w:rPr>
        <w:t>": "^1.13.0",</w:t>
      </w:r>
    </w:p>
    <w:p w14:paraId="4BB50BF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tsutils</w:t>
      </w:r>
      <w:proofErr w:type="spellEnd"/>
      <w:r w:rsidRPr="00130981">
        <w:rPr>
          <w:rFonts w:ascii="Courier New" w:eastAsia="Times New Roman" w:hAnsi="Courier New" w:cs="Courier New"/>
          <w:color w:val="000000"/>
          <w:sz w:val="20"/>
          <w:szCs w:val="20"/>
        </w:rPr>
        <w:t>": "^2.29.0"</w:t>
      </w:r>
    </w:p>
    <w:p w14:paraId="7B98036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11C8558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"dependencies": {</w:t>
      </w:r>
    </w:p>
    <w:p w14:paraId="4D84CE5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semver</w:t>
      </w:r>
      <w:proofErr w:type="spellEnd"/>
      <w:r w:rsidRPr="00130981">
        <w:rPr>
          <w:rFonts w:ascii="Courier New" w:eastAsia="Times New Roman" w:hAnsi="Courier New" w:cs="Courier New"/>
          <w:color w:val="000000"/>
          <w:sz w:val="20"/>
          <w:szCs w:val="20"/>
        </w:rPr>
        <w:t>": {</w:t>
      </w:r>
    </w:p>
    <w:p w14:paraId="7AEDAED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"5.7.1",</w:t>
      </w:r>
    </w:p>
    <w:p w14:paraId="0B59148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t>
      </w:r>
      <w:proofErr w:type="spellStart"/>
      <w:r w:rsidRPr="00130981">
        <w:rPr>
          <w:rFonts w:ascii="Courier New" w:eastAsia="Times New Roman" w:hAnsi="Courier New" w:cs="Courier New"/>
          <w:color w:val="000000"/>
          <w:sz w:val="20"/>
          <w:szCs w:val="20"/>
        </w:rPr>
        <w:t>semver</w:t>
      </w:r>
      <w:proofErr w:type="spellEnd"/>
      <w:r w:rsidRPr="00130981">
        <w:rPr>
          <w:rFonts w:ascii="Courier New" w:eastAsia="Times New Roman" w:hAnsi="Courier New" w:cs="Courier New"/>
          <w:color w:val="000000"/>
          <w:sz w:val="20"/>
          <w:szCs w:val="20"/>
        </w:rPr>
        <w:t>/-/semver-5.7.1.tgz",</w:t>
      </w:r>
    </w:p>
    <w:p w14:paraId="7375F96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"sha512-sauaDf/PZdVgrLTNYHRtpXa1iRiKcaebiKQ1BJdpQlWH2lCvexQdX55snPFyK7QzpudqbCI0qXFfOasHdyNDGQ==",</w:t>
      </w:r>
    </w:p>
    <w:p w14:paraId="0FECD2C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0B5E322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37B59A5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tslib</w:t>
      </w:r>
      <w:proofErr w:type="spellEnd"/>
      <w:r w:rsidRPr="00130981">
        <w:rPr>
          <w:rFonts w:ascii="Courier New" w:eastAsia="Times New Roman" w:hAnsi="Courier New" w:cs="Courier New"/>
          <w:color w:val="000000"/>
          <w:sz w:val="20"/>
          <w:szCs w:val="20"/>
        </w:rPr>
        <w:t>": {</w:t>
      </w:r>
    </w:p>
    <w:p w14:paraId="4CEED59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"1.14.1",</w:t>
      </w:r>
    </w:p>
    <w:p w14:paraId="018507D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t>
      </w:r>
      <w:proofErr w:type="spellStart"/>
      <w:r w:rsidRPr="00130981">
        <w:rPr>
          <w:rFonts w:ascii="Courier New" w:eastAsia="Times New Roman" w:hAnsi="Courier New" w:cs="Courier New"/>
          <w:color w:val="000000"/>
          <w:sz w:val="20"/>
          <w:szCs w:val="20"/>
        </w:rPr>
        <w:t>tslib</w:t>
      </w:r>
      <w:proofErr w:type="spellEnd"/>
      <w:r w:rsidRPr="00130981">
        <w:rPr>
          <w:rFonts w:ascii="Courier New" w:eastAsia="Times New Roman" w:hAnsi="Courier New" w:cs="Courier New"/>
          <w:color w:val="000000"/>
          <w:sz w:val="20"/>
          <w:szCs w:val="20"/>
        </w:rPr>
        <w:t>/-/tslib-1.14.1.tgz",</w:t>
      </w:r>
    </w:p>
    <w:p w14:paraId="678A212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"sha512-Xni35NKzjgMrwevysHTCArtLDpPvye8zV/0E4EyYn43P7/7qvQwPh9BGkHewbMulVntbigmcT7rdX3BNo9wRJg==",</w:t>
      </w:r>
    </w:p>
    <w:p w14:paraId="3927173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2BB328F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1337999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570B49F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72126A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tsutils</w:t>
      </w:r>
      <w:proofErr w:type="spellEnd"/>
      <w:r w:rsidRPr="00130981">
        <w:rPr>
          <w:rFonts w:ascii="Courier New" w:eastAsia="Times New Roman" w:hAnsi="Courier New" w:cs="Courier New"/>
          <w:color w:val="000000"/>
          <w:sz w:val="20"/>
          <w:szCs w:val="20"/>
        </w:rPr>
        <w:t>": {</w:t>
      </w:r>
    </w:p>
    <w:p w14:paraId="7DD3B42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"2.29.0",</w:t>
      </w:r>
    </w:p>
    <w:p w14:paraId="3DB3D2F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t>
      </w:r>
      <w:proofErr w:type="spellStart"/>
      <w:r w:rsidRPr="00130981">
        <w:rPr>
          <w:rFonts w:ascii="Courier New" w:eastAsia="Times New Roman" w:hAnsi="Courier New" w:cs="Courier New"/>
          <w:color w:val="000000"/>
          <w:sz w:val="20"/>
          <w:szCs w:val="20"/>
        </w:rPr>
        <w:t>tsutils</w:t>
      </w:r>
      <w:proofErr w:type="spellEnd"/>
      <w:r w:rsidRPr="00130981">
        <w:rPr>
          <w:rFonts w:ascii="Courier New" w:eastAsia="Times New Roman" w:hAnsi="Courier New" w:cs="Courier New"/>
          <w:color w:val="000000"/>
          <w:sz w:val="20"/>
          <w:szCs w:val="20"/>
        </w:rPr>
        <w:t>/-/tsutils-2.29.0.tgz",</w:t>
      </w:r>
    </w:p>
    <w:p w14:paraId="36B1965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"sha512-g5JVHCIJwzfISaXpXE1qvNalca5Jwob6FjI4AoPlqMusJ6ftFE7IkkFoMhVLRgK+4Kx3gkzb8UZK5t5yTTvEmA==",</w:t>
      </w:r>
    </w:p>
    <w:p w14:paraId="55E05E9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1B98C2E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4E7A1D2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tslib</w:t>
      </w:r>
      <w:proofErr w:type="spellEnd"/>
      <w:r w:rsidRPr="00130981">
        <w:rPr>
          <w:rFonts w:ascii="Courier New" w:eastAsia="Times New Roman" w:hAnsi="Courier New" w:cs="Courier New"/>
          <w:color w:val="000000"/>
          <w:sz w:val="20"/>
          <w:szCs w:val="20"/>
        </w:rPr>
        <w:t>": "^1.8.1"</w:t>
      </w:r>
    </w:p>
    <w:p w14:paraId="3DBCC64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0E0F16E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"dependencies": {</w:t>
      </w:r>
    </w:p>
    <w:p w14:paraId="73EDE9C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tslib</w:t>
      </w:r>
      <w:proofErr w:type="spellEnd"/>
      <w:r w:rsidRPr="00130981">
        <w:rPr>
          <w:rFonts w:ascii="Courier New" w:eastAsia="Times New Roman" w:hAnsi="Courier New" w:cs="Courier New"/>
          <w:color w:val="000000"/>
          <w:sz w:val="20"/>
          <w:szCs w:val="20"/>
        </w:rPr>
        <w:t>": {</w:t>
      </w:r>
    </w:p>
    <w:p w14:paraId="092ED6B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"1.14.1",</w:t>
      </w:r>
    </w:p>
    <w:p w14:paraId="64F0909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t>
      </w:r>
      <w:proofErr w:type="spellStart"/>
      <w:r w:rsidRPr="00130981">
        <w:rPr>
          <w:rFonts w:ascii="Courier New" w:eastAsia="Times New Roman" w:hAnsi="Courier New" w:cs="Courier New"/>
          <w:color w:val="000000"/>
          <w:sz w:val="20"/>
          <w:szCs w:val="20"/>
        </w:rPr>
        <w:t>tslib</w:t>
      </w:r>
      <w:proofErr w:type="spellEnd"/>
      <w:r w:rsidRPr="00130981">
        <w:rPr>
          <w:rFonts w:ascii="Courier New" w:eastAsia="Times New Roman" w:hAnsi="Courier New" w:cs="Courier New"/>
          <w:color w:val="000000"/>
          <w:sz w:val="20"/>
          <w:szCs w:val="20"/>
        </w:rPr>
        <w:t>/-/tslib-1.14.1.tgz",</w:t>
      </w:r>
    </w:p>
    <w:p w14:paraId="7BE79D5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"sha512-Xni35NKzjgMrwevysHTCArtLDpPvye8zV/0E4EyYn43P7/7qvQwPh9BGkHewbMulVntbigmcT7rdX3BNo9wRJg==",</w:t>
      </w:r>
    </w:p>
    <w:p w14:paraId="7F8CCE9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57DDDCD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lastRenderedPageBreak/>
        <w:t xml:space="preserve">        }</w:t>
      </w:r>
    </w:p>
    <w:p w14:paraId="756E965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2E8AB78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1AAFEF7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tty</w:t>
      </w:r>
      <w:proofErr w:type="gramEnd"/>
      <w:r w:rsidRPr="00130981">
        <w:rPr>
          <w:rFonts w:ascii="Courier New" w:eastAsia="Times New Roman" w:hAnsi="Courier New" w:cs="Courier New"/>
          <w:color w:val="000000"/>
          <w:sz w:val="20"/>
          <w:szCs w:val="20"/>
        </w:rPr>
        <w:t>-browserify</w:t>
      </w:r>
      <w:proofErr w:type="spellEnd"/>
      <w:r w:rsidRPr="00130981">
        <w:rPr>
          <w:rFonts w:ascii="Courier New" w:eastAsia="Times New Roman" w:hAnsi="Courier New" w:cs="Courier New"/>
          <w:color w:val="000000"/>
          <w:sz w:val="20"/>
          <w:szCs w:val="20"/>
        </w:rPr>
        <w:t>": {</w:t>
      </w:r>
    </w:p>
    <w:p w14:paraId="6A837DC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"0.0.0",</w:t>
      </w:r>
    </w:p>
    <w:p w14:paraId="517C2BC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"https://registry.npmjs.org/tty-browserify/-/tty-browserify-0.0.0.tgz",</w:t>
      </w:r>
    </w:p>
    <w:p w14:paraId="23A95DB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"sha512-JVa5ijo+j/sOoHGjw0sxw734b1LhBkQ3bvUGNdxnVXDCX81Yx7TFgnZygxrIIWn23hbfTaMYLwRmAxFyDuFmIw==",</w:t>
      </w:r>
    </w:p>
    <w:p w14:paraId="337E2F0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0ADF9DD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3FB77A6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tunnel</w:t>
      </w:r>
      <w:proofErr w:type="gramEnd"/>
      <w:r w:rsidRPr="00130981">
        <w:rPr>
          <w:rFonts w:ascii="Courier New" w:eastAsia="Times New Roman" w:hAnsi="Courier New" w:cs="Courier New"/>
          <w:color w:val="000000"/>
          <w:sz w:val="20"/>
          <w:szCs w:val="20"/>
        </w:rPr>
        <w:t>-agent": {</w:t>
      </w:r>
    </w:p>
    <w:p w14:paraId="7CDFA2D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"0.6.0",</w:t>
      </w:r>
    </w:p>
    <w:p w14:paraId="2A76579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"https://registry.npmjs.org/tunnel-agent/-/tunnel-agent-0.6.0.tgz",</w:t>
      </w:r>
    </w:p>
    <w:p w14:paraId="190AF4B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"sha512-McnNiV1l8RYeY8tBgEpuodCC1mLUdbSN+CYBL7kJsJNInOP8UjDDEwdk6Mw60vdLLrr5NHKZhMAOSrR2NZuQ+w==",</w:t>
      </w:r>
    </w:p>
    <w:p w14:paraId="545B583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4F54FFB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0AE3DED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safe</w:t>
      </w:r>
      <w:proofErr w:type="gramEnd"/>
      <w:r w:rsidRPr="00130981">
        <w:rPr>
          <w:rFonts w:ascii="Courier New" w:eastAsia="Times New Roman" w:hAnsi="Courier New" w:cs="Courier New"/>
          <w:color w:val="000000"/>
          <w:sz w:val="20"/>
          <w:szCs w:val="20"/>
        </w:rPr>
        <w:t>-buffer": "^5.0.1"</w:t>
      </w:r>
    </w:p>
    <w:p w14:paraId="62E978A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31C6C3F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315882A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tweetnacl</w:t>
      </w:r>
      <w:proofErr w:type="spellEnd"/>
      <w:r w:rsidRPr="00130981">
        <w:rPr>
          <w:rFonts w:ascii="Courier New" w:eastAsia="Times New Roman" w:hAnsi="Courier New" w:cs="Courier New"/>
          <w:color w:val="000000"/>
          <w:sz w:val="20"/>
          <w:szCs w:val="20"/>
        </w:rPr>
        <w:t>": {</w:t>
      </w:r>
    </w:p>
    <w:p w14:paraId="2B99ACD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"0.14.5",</w:t>
      </w:r>
    </w:p>
    <w:p w14:paraId="4188A25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t>
      </w:r>
      <w:proofErr w:type="spellStart"/>
      <w:r w:rsidRPr="00130981">
        <w:rPr>
          <w:rFonts w:ascii="Courier New" w:eastAsia="Times New Roman" w:hAnsi="Courier New" w:cs="Courier New"/>
          <w:color w:val="000000"/>
          <w:sz w:val="20"/>
          <w:szCs w:val="20"/>
        </w:rPr>
        <w:t>tweetnacl</w:t>
      </w:r>
      <w:proofErr w:type="spellEnd"/>
      <w:r w:rsidRPr="00130981">
        <w:rPr>
          <w:rFonts w:ascii="Courier New" w:eastAsia="Times New Roman" w:hAnsi="Courier New" w:cs="Courier New"/>
          <w:color w:val="000000"/>
          <w:sz w:val="20"/>
          <w:szCs w:val="20"/>
        </w:rPr>
        <w:t>/-/tweetnacl-0.14.5.tgz",</w:t>
      </w:r>
    </w:p>
    <w:p w14:paraId="31C82B6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"sha512-KXXFFdAbFXY4geFIwoyNK+f5Z1b7swfXABfL7HXCmoIWMKU3dmS26672A4EeQtDzLKy7SXmfBu51JolvEKwtGA==",</w:t>
      </w:r>
    </w:p>
    <w:p w14:paraId="67362C2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2448487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041163A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"type": {</w:t>
      </w:r>
    </w:p>
    <w:p w14:paraId="2A282C9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"1.2.0",</w:t>
      </w:r>
    </w:p>
    <w:p w14:paraId="6243AEE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"https://registry.npmjs.org/type/-/type-1.2.0.tgz",</w:t>
      </w:r>
    </w:p>
    <w:p w14:paraId="59993B5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"sha512-+5nt5AAniqsCnu2cEQQdpzCAh33kVx8n0VoFidKpB1dVVLAN/F+bgVOqOJqOnEnrhp222clB5p3vUlD+1QAnfg==",</w:t>
      </w:r>
    </w:p>
    <w:p w14:paraId="668662A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4C82952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8A0CAC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type</w:t>
      </w:r>
      <w:proofErr w:type="gramEnd"/>
      <w:r w:rsidRPr="00130981">
        <w:rPr>
          <w:rFonts w:ascii="Courier New" w:eastAsia="Times New Roman" w:hAnsi="Courier New" w:cs="Courier New"/>
          <w:color w:val="000000"/>
          <w:sz w:val="20"/>
          <w:szCs w:val="20"/>
        </w:rPr>
        <w:t>-fest": {</w:t>
      </w:r>
    </w:p>
    <w:p w14:paraId="5B8F939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"0.21.3",</w:t>
      </w:r>
    </w:p>
    <w:p w14:paraId="2E1F337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"https://registry.npmjs.org/type-fest/-/type-fest-0.21.3.tgz",</w:t>
      </w:r>
    </w:p>
    <w:p w14:paraId="7E06745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"sha512-t0rzBq87m3fVcduHDUFhKmyyX+9eo6WQjZvf51Ea/M0Q7+T374Jp1aUiyUl0GKxp8M/OETVHSDvmkyPgvX+X2w==",</w:t>
      </w:r>
    </w:p>
    <w:p w14:paraId="58A9D6B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06A0063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41B925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type</w:t>
      </w:r>
      <w:proofErr w:type="gramEnd"/>
      <w:r w:rsidRPr="00130981">
        <w:rPr>
          <w:rFonts w:ascii="Courier New" w:eastAsia="Times New Roman" w:hAnsi="Courier New" w:cs="Courier New"/>
          <w:color w:val="000000"/>
          <w:sz w:val="20"/>
          <w:szCs w:val="20"/>
        </w:rPr>
        <w:t>-is": {</w:t>
      </w:r>
    </w:p>
    <w:p w14:paraId="70C936E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"1.6.18",</w:t>
      </w:r>
    </w:p>
    <w:p w14:paraId="724CBB1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"https://registry.npmjs.org/type-is/-/type-is-1.6.18.tgz",</w:t>
      </w:r>
    </w:p>
    <w:p w14:paraId="04B387E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"sha512-TkRKr9sUTxEH8MdfuCSP7VizJyzRNMjj2J2do2Jr3Kym598JVdEksuzPQCnlFPW4ky9Q+iA+ma9BGm06XQBy8g==",</w:t>
      </w:r>
    </w:p>
    <w:p w14:paraId="767080B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55065B8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6FF2E1E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media</w:t>
      </w:r>
      <w:proofErr w:type="gramEnd"/>
      <w:r w:rsidRPr="00130981">
        <w:rPr>
          <w:rFonts w:ascii="Courier New" w:eastAsia="Times New Roman" w:hAnsi="Courier New" w:cs="Courier New"/>
          <w:color w:val="000000"/>
          <w:sz w:val="20"/>
          <w:szCs w:val="20"/>
        </w:rPr>
        <w:t>-</w:t>
      </w:r>
      <w:proofErr w:type="spellStart"/>
      <w:r w:rsidRPr="00130981">
        <w:rPr>
          <w:rFonts w:ascii="Courier New" w:eastAsia="Times New Roman" w:hAnsi="Courier New" w:cs="Courier New"/>
          <w:color w:val="000000"/>
          <w:sz w:val="20"/>
          <w:szCs w:val="20"/>
        </w:rPr>
        <w:t>typer</w:t>
      </w:r>
      <w:proofErr w:type="spellEnd"/>
      <w:r w:rsidRPr="00130981">
        <w:rPr>
          <w:rFonts w:ascii="Courier New" w:eastAsia="Times New Roman" w:hAnsi="Courier New" w:cs="Courier New"/>
          <w:color w:val="000000"/>
          <w:sz w:val="20"/>
          <w:szCs w:val="20"/>
        </w:rPr>
        <w:t>": "0.3.0",</w:t>
      </w:r>
    </w:p>
    <w:p w14:paraId="53D11EC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lastRenderedPageBreak/>
        <w:t xml:space="preserve">        "</w:t>
      </w:r>
      <w:proofErr w:type="gramStart"/>
      <w:r w:rsidRPr="00130981">
        <w:rPr>
          <w:rFonts w:ascii="Courier New" w:eastAsia="Times New Roman" w:hAnsi="Courier New" w:cs="Courier New"/>
          <w:color w:val="000000"/>
          <w:sz w:val="20"/>
          <w:szCs w:val="20"/>
        </w:rPr>
        <w:t>mime</w:t>
      </w:r>
      <w:proofErr w:type="gramEnd"/>
      <w:r w:rsidRPr="00130981">
        <w:rPr>
          <w:rFonts w:ascii="Courier New" w:eastAsia="Times New Roman" w:hAnsi="Courier New" w:cs="Courier New"/>
          <w:color w:val="000000"/>
          <w:sz w:val="20"/>
          <w:szCs w:val="20"/>
        </w:rPr>
        <w:t>-types": "~2.1.24"</w:t>
      </w:r>
    </w:p>
    <w:p w14:paraId="18978E3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0936C0F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1495DBC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typed</w:t>
      </w:r>
      <w:proofErr w:type="gramEnd"/>
      <w:r w:rsidRPr="00130981">
        <w:rPr>
          <w:rFonts w:ascii="Courier New" w:eastAsia="Times New Roman" w:hAnsi="Courier New" w:cs="Courier New"/>
          <w:color w:val="000000"/>
          <w:sz w:val="20"/>
          <w:szCs w:val="20"/>
        </w:rPr>
        <w:t>-array-length": {</w:t>
      </w:r>
    </w:p>
    <w:p w14:paraId="541C905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"1.0.4",</w:t>
      </w:r>
    </w:p>
    <w:p w14:paraId="66DB5FC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"https://registry.npmjs.org/typed-array-length/-/typed-array-length-1.0.4.tgz",</w:t>
      </w:r>
    </w:p>
    <w:p w14:paraId="08F567C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"sha512-KjZypGq+I/H7HI5HlOoGHkWUUGq+Q0TPhQurLbyrVrvnKTBgzLhIJ7j6J/XTQOi0d1RjyZ0wdas8bKs2p0x3Ng==",</w:t>
      </w:r>
    </w:p>
    <w:p w14:paraId="4999F52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325EF98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00970BB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call</w:t>
      </w:r>
      <w:proofErr w:type="gramEnd"/>
      <w:r w:rsidRPr="00130981">
        <w:rPr>
          <w:rFonts w:ascii="Courier New" w:eastAsia="Times New Roman" w:hAnsi="Courier New" w:cs="Courier New"/>
          <w:color w:val="000000"/>
          <w:sz w:val="20"/>
          <w:szCs w:val="20"/>
        </w:rPr>
        <w:t>-bind": "^1.0.2",</w:t>
      </w:r>
    </w:p>
    <w:p w14:paraId="3DA8CE8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for</w:t>
      </w:r>
      <w:proofErr w:type="gramEnd"/>
      <w:r w:rsidRPr="00130981">
        <w:rPr>
          <w:rFonts w:ascii="Courier New" w:eastAsia="Times New Roman" w:hAnsi="Courier New" w:cs="Courier New"/>
          <w:color w:val="000000"/>
          <w:sz w:val="20"/>
          <w:szCs w:val="20"/>
        </w:rPr>
        <w:t>-each": "^0.3.3",</w:t>
      </w:r>
    </w:p>
    <w:p w14:paraId="1009197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is</w:t>
      </w:r>
      <w:proofErr w:type="gramEnd"/>
      <w:r w:rsidRPr="00130981">
        <w:rPr>
          <w:rFonts w:ascii="Courier New" w:eastAsia="Times New Roman" w:hAnsi="Courier New" w:cs="Courier New"/>
          <w:color w:val="000000"/>
          <w:sz w:val="20"/>
          <w:szCs w:val="20"/>
        </w:rPr>
        <w:t>-typed-array": "^1.1.9"</w:t>
      </w:r>
    </w:p>
    <w:p w14:paraId="4821F30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5974E10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73E9BE0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typedarray</w:t>
      </w:r>
      <w:proofErr w:type="spellEnd"/>
      <w:r w:rsidRPr="00130981">
        <w:rPr>
          <w:rFonts w:ascii="Courier New" w:eastAsia="Times New Roman" w:hAnsi="Courier New" w:cs="Courier New"/>
          <w:color w:val="000000"/>
          <w:sz w:val="20"/>
          <w:szCs w:val="20"/>
        </w:rPr>
        <w:t>": {</w:t>
      </w:r>
    </w:p>
    <w:p w14:paraId="692D0A3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"0.0.6",</w:t>
      </w:r>
    </w:p>
    <w:p w14:paraId="7FEE700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t>
      </w:r>
      <w:proofErr w:type="spellStart"/>
      <w:r w:rsidRPr="00130981">
        <w:rPr>
          <w:rFonts w:ascii="Courier New" w:eastAsia="Times New Roman" w:hAnsi="Courier New" w:cs="Courier New"/>
          <w:color w:val="000000"/>
          <w:sz w:val="20"/>
          <w:szCs w:val="20"/>
        </w:rPr>
        <w:t>typedarray</w:t>
      </w:r>
      <w:proofErr w:type="spellEnd"/>
      <w:r w:rsidRPr="00130981">
        <w:rPr>
          <w:rFonts w:ascii="Courier New" w:eastAsia="Times New Roman" w:hAnsi="Courier New" w:cs="Courier New"/>
          <w:color w:val="000000"/>
          <w:sz w:val="20"/>
          <w:szCs w:val="20"/>
        </w:rPr>
        <w:t>/-/typedarray-0.0.6.tgz",</w:t>
      </w:r>
    </w:p>
    <w:p w14:paraId="794D447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"sha512-/aCDEGatGvZ2BIk+HmLf4ifCJFwvKFNb9/JeZPMulfgFracn9QFcAf5GO8B/mweUjSoblS5In0cWhqpfs/5PQA==",</w:t>
      </w:r>
    </w:p>
    <w:p w14:paraId="2447730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641399A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5EFA363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"typescript": {</w:t>
      </w:r>
    </w:p>
    <w:p w14:paraId="3FFDDB2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"4.0.8",</w:t>
      </w:r>
    </w:p>
    <w:p w14:paraId="08CE445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"https://registry.npmjs.org/typescript/-/typescript-4.0.8.tgz",</w:t>
      </w:r>
    </w:p>
    <w:p w14:paraId="6C205BC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"sha512-oz1765PN+imfz1MlZzSZPtC/tqcwsCyIYA8L47EkRnRW97ztRk83SzMiWLrnChC0vqoYxSU1fcFUDA5gV/ZiPg==",</w:t>
      </w:r>
    </w:p>
    <w:p w14:paraId="306EA90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20575E9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52D39F2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ua</w:t>
      </w:r>
      <w:proofErr w:type="spellEnd"/>
      <w:proofErr w:type="gramEnd"/>
      <w:r w:rsidRPr="00130981">
        <w:rPr>
          <w:rFonts w:ascii="Courier New" w:eastAsia="Times New Roman" w:hAnsi="Courier New" w:cs="Courier New"/>
          <w:color w:val="000000"/>
          <w:sz w:val="20"/>
          <w:szCs w:val="20"/>
        </w:rPr>
        <w:t>-parser-</w:t>
      </w:r>
      <w:proofErr w:type="spellStart"/>
      <w:r w:rsidRPr="00130981">
        <w:rPr>
          <w:rFonts w:ascii="Courier New" w:eastAsia="Times New Roman" w:hAnsi="Courier New" w:cs="Courier New"/>
          <w:color w:val="000000"/>
          <w:sz w:val="20"/>
          <w:szCs w:val="20"/>
        </w:rPr>
        <w:t>js</w:t>
      </w:r>
      <w:proofErr w:type="spellEnd"/>
      <w:r w:rsidRPr="00130981">
        <w:rPr>
          <w:rFonts w:ascii="Courier New" w:eastAsia="Times New Roman" w:hAnsi="Courier New" w:cs="Courier New"/>
          <w:color w:val="000000"/>
          <w:sz w:val="20"/>
          <w:szCs w:val="20"/>
        </w:rPr>
        <w:t>": {</w:t>
      </w:r>
    </w:p>
    <w:p w14:paraId="1B8DFAD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"0.7.21",</w:t>
      </w:r>
    </w:p>
    <w:p w14:paraId="30DC786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"https://registry.npmjs.org/ua-parser-js/-/ua-parser-js-0.7.21.tgz",</w:t>
      </w:r>
    </w:p>
    <w:p w14:paraId="1504A62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"sha512-+O8/qh/Qj8CgC6eYBVBykMrNtp5Gebn4dlGD/kKXVkJNDwyrAwSIqwz8CDf+tsAIWVycKcku6gIXJ0qwx/ZXaQ==",</w:t>
      </w:r>
    </w:p>
    <w:p w14:paraId="6E679EC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18432C5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40986D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unbox</w:t>
      </w:r>
      <w:proofErr w:type="gramEnd"/>
      <w:r w:rsidRPr="00130981">
        <w:rPr>
          <w:rFonts w:ascii="Courier New" w:eastAsia="Times New Roman" w:hAnsi="Courier New" w:cs="Courier New"/>
          <w:color w:val="000000"/>
          <w:sz w:val="20"/>
          <w:szCs w:val="20"/>
        </w:rPr>
        <w:t>-primitive": {</w:t>
      </w:r>
    </w:p>
    <w:p w14:paraId="5C86892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"1.0.2",</w:t>
      </w:r>
    </w:p>
    <w:p w14:paraId="3049372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"https://registry.npmjs.org/unbox-primitive/-/unbox-primitive-1.0.2.tgz",</w:t>
      </w:r>
    </w:p>
    <w:p w14:paraId="03D48DD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"sha512-61pPlCD9h51VoreyJ0BReideM3MDKMKnh6+V9L08331ipq6Q8OFXZYiqP6n/tbHx4s5I9uRhcye6BrbkizkBDw==",</w:t>
      </w:r>
    </w:p>
    <w:p w14:paraId="0C51071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1B8A668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278C537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call</w:t>
      </w:r>
      <w:proofErr w:type="gramEnd"/>
      <w:r w:rsidRPr="00130981">
        <w:rPr>
          <w:rFonts w:ascii="Courier New" w:eastAsia="Times New Roman" w:hAnsi="Courier New" w:cs="Courier New"/>
          <w:color w:val="000000"/>
          <w:sz w:val="20"/>
          <w:szCs w:val="20"/>
        </w:rPr>
        <w:t>-bind": "^1.0.2",</w:t>
      </w:r>
    </w:p>
    <w:p w14:paraId="4D69B5F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has</w:t>
      </w:r>
      <w:proofErr w:type="gramEnd"/>
      <w:r w:rsidRPr="00130981">
        <w:rPr>
          <w:rFonts w:ascii="Courier New" w:eastAsia="Times New Roman" w:hAnsi="Courier New" w:cs="Courier New"/>
          <w:color w:val="000000"/>
          <w:sz w:val="20"/>
          <w:szCs w:val="20"/>
        </w:rPr>
        <w:t>-</w:t>
      </w:r>
      <w:proofErr w:type="spellStart"/>
      <w:r w:rsidRPr="00130981">
        <w:rPr>
          <w:rFonts w:ascii="Courier New" w:eastAsia="Times New Roman" w:hAnsi="Courier New" w:cs="Courier New"/>
          <w:color w:val="000000"/>
          <w:sz w:val="20"/>
          <w:szCs w:val="20"/>
        </w:rPr>
        <w:t>bigints</w:t>
      </w:r>
      <w:proofErr w:type="spellEnd"/>
      <w:r w:rsidRPr="00130981">
        <w:rPr>
          <w:rFonts w:ascii="Courier New" w:eastAsia="Times New Roman" w:hAnsi="Courier New" w:cs="Courier New"/>
          <w:color w:val="000000"/>
          <w:sz w:val="20"/>
          <w:szCs w:val="20"/>
        </w:rPr>
        <w:t>": "^1.0.2",</w:t>
      </w:r>
    </w:p>
    <w:p w14:paraId="6B76D37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has</w:t>
      </w:r>
      <w:proofErr w:type="gramEnd"/>
      <w:r w:rsidRPr="00130981">
        <w:rPr>
          <w:rFonts w:ascii="Courier New" w:eastAsia="Times New Roman" w:hAnsi="Courier New" w:cs="Courier New"/>
          <w:color w:val="000000"/>
          <w:sz w:val="20"/>
          <w:szCs w:val="20"/>
        </w:rPr>
        <w:t>-symbols": "^1.0.3",</w:t>
      </w:r>
    </w:p>
    <w:p w14:paraId="489B7D6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which</w:t>
      </w:r>
      <w:proofErr w:type="gramEnd"/>
      <w:r w:rsidRPr="00130981">
        <w:rPr>
          <w:rFonts w:ascii="Courier New" w:eastAsia="Times New Roman" w:hAnsi="Courier New" w:cs="Courier New"/>
          <w:color w:val="000000"/>
          <w:sz w:val="20"/>
          <w:szCs w:val="20"/>
        </w:rPr>
        <w:t>-boxed-primitive": "^1.0.2"</w:t>
      </w:r>
    </w:p>
    <w:p w14:paraId="1026DE5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3E2B939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28CA746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lastRenderedPageBreak/>
        <w:t xml:space="preserve">    "</w:t>
      </w:r>
      <w:proofErr w:type="spellStart"/>
      <w:proofErr w:type="gramStart"/>
      <w:r w:rsidRPr="00130981">
        <w:rPr>
          <w:rFonts w:ascii="Courier New" w:eastAsia="Times New Roman" w:hAnsi="Courier New" w:cs="Courier New"/>
          <w:color w:val="000000"/>
          <w:sz w:val="20"/>
          <w:szCs w:val="20"/>
        </w:rPr>
        <w:t>unicode</w:t>
      </w:r>
      <w:proofErr w:type="spellEnd"/>
      <w:proofErr w:type="gramEnd"/>
      <w:r w:rsidRPr="00130981">
        <w:rPr>
          <w:rFonts w:ascii="Courier New" w:eastAsia="Times New Roman" w:hAnsi="Courier New" w:cs="Courier New"/>
          <w:color w:val="000000"/>
          <w:sz w:val="20"/>
          <w:szCs w:val="20"/>
        </w:rPr>
        <w:t>-canonical-property-names-</w:t>
      </w:r>
      <w:proofErr w:type="spellStart"/>
      <w:r w:rsidRPr="00130981">
        <w:rPr>
          <w:rFonts w:ascii="Courier New" w:eastAsia="Times New Roman" w:hAnsi="Courier New" w:cs="Courier New"/>
          <w:color w:val="000000"/>
          <w:sz w:val="20"/>
          <w:szCs w:val="20"/>
        </w:rPr>
        <w:t>ecmascript</w:t>
      </w:r>
      <w:proofErr w:type="spellEnd"/>
      <w:r w:rsidRPr="00130981">
        <w:rPr>
          <w:rFonts w:ascii="Courier New" w:eastAsia="Times New Roman" w:hAnsi="Courier New" w:cs="Courier New"/>
          <w:color w:val="000000"/>
          <w:sz w:val="20"/>
          <w:szCs w:val="20"/>
        </w:rPr>
        <w:t>": {</w:t>
      </w:r>
    </w:p>
    <w:p w14:paraId="79E07E1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"2.0.0",</w:t>
      </w:r>
    </w:p>
    <w:p w14:paraId="3453118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"https://registry.npmjs.org/unicode-canonical-property-names-ecmascript/-/unicode-canonical-property-names-ecmascript-2.0.0.tgz",</w:t>
      </w:r>
    </w:p>
    <w:p w14:paraId="71D5212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"sha512-yY5PpDlfVIU5+y/BSCxAJRBIS1Zc2dDG3Ujq+sR0U+JjUevW2JhocOF+soROYDSaAezOzOKuyyixhD6mBknSmQ==",</w:t>
      </w:r>
    </w:p>
    <w:p w14:paraId="18664B6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2766C3A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2C6C710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unicode</w:t>
      </w:r>
      <w:proofErr w:type="spellEnd"/>
      <w:proofErr w:type="gramEnd"/>
      <w:r w:rsidRPr="00130981">
        <w:rPr>
          <w:rFonts w:ascii="Courier New" w:eastAsia="Times New Roman" w:hAnsi="Courier New" w:cs="Courier New"/>
          <w:color w:val="000000"/>
          <w:sz w:val="20"/>
          <w:szCs w:val="20"/>
        </w:rPr>
        <w:t>-match-property-</w:t>
      </w:r>
      <w:proofErr w:type="spellStart"/>
      <w:r w:rsidRPr="00130981">
        <w:rPr>
          <w:rFonts w:ascii="Courier New" w:eastAsia="Times New Roman" w:hAnsi="Courier New" w:cs="Courier New"/>
          <w:color w:val="000000"/>
          <w:sz w:val="20"/>
          <w:szCs w:val="20"/>
        </w:rPr>
        <w:t>ecmascript</w:t>
      </w:r>
      <w:proofErr w:type="spellEnd"/>
      <w:r w:rsidRPr="00130981">
        <w:rPr>
          <w:rFonts w:ascii="Courier New" w:eastAsia="Times New Roman" w:hAnsi="Courier New" w:cs="Courier New"/>
          <w:color w:val="000000"/>
          <w:sz w:val="20"/>
          <w:szCs w:val="20"/>
        </w:rPr>
        <w:t>": {</w:t>
      </w:r>
    </w:p>
    <w:p w14:paraId="5737E19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"2.0.0",</w:t>
      </w:r>
    </w:p>
    <w:p w14:paraId="15D660D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"https://registry.npmjs.org/unicode-match-property-ecmascript/-/unicode-match-property-ecmascript-2.0.0.tgz",</w:t>
      </w:r>
    </w:p>
    <w:p w14:paraId="5C4D925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"sha512-5kaZCrbp5mmbz5ulBkDkbY0SsPOjKqVS35VpL9ulMPfSl0J0Xsm+9Evphv9CoIZFwre7aJoa94AY6seMKGVN5Q==",</w:t>
      </w:r>
    </w:p>
    <w:p w14:paraId="26F3C79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713D616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5ACE429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unicode</w:t>
      </w:r>
      <w:proofErr w:type="spellEnd"/>
      <w:proofErr w:type="gramEnd"/>
      <w:r w:rsidRPr="00130981">
        <w:rPr>
          <w:rFonts w:ascii="Courier New" w:eastAsia="Times New Roman" w:hAnsi="Courier New" w:cs="Courier New"/>
          <w:color w:val="000000"/>
          <w:sz w:val="20"/>
          <w:szCs w:val="20"/>
        </w:rPr>
        <w:t>-canonical-property-names-</w:t>
      </w:r>
      <w:proofErr w:type="spellStart"/>
      <w:r w:rsidRPr="00130981">
        <w:rPr>
          <w:rFonts w:ascii="Courier New" w:eastAsia="Times New Roman" w:hAnsi="Courier New" w:cs="Courier New"/>
          <w:color w:val="000000"/>
          <w:sz w:val="20"/>
          <w:szCs w:val="20"/>
        </w:rPr>
        <w:t>ecmascript</w:t>
      </w:r>
      <w:proofErr w:type="spellEnd"/>
      <w:r w:rsidRPr="00130981">
        <w:rPr>
          <w:rFonts w:ascii="Courier New" w:eastAsia="Times New Roman" w:hAnsi="Courier New" w:cs="Courier New"/>
          <w:color w:val="000000"/>
          <w:sz w:val="20"/>
          <w:szCs w:val="20"/>
        </w:rPr>
        <w:t>": "^2.0.0",</w:t>
      </w:r>
    </w:p>
    <w:p w14:paraId="35DDB86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unicode</w:t>
      </w:r>
      <w:proofErr w:type="spellEnd"/>
      <w:proofErr w:type="gramEnd"/>
      <w:r w:rsidRPr="00130981">
        <w:rPr>
          <w:rFonts w:ascii="Courier New" w:eastAsia="Times New Roman" w:hAnsi="Courier New" w:cs="Courier New"/>
          <w:color w:val="000000"/>
          <w:sz w:val="20"/>
          <w:szCs w:val="20"/>
        </w:rPr>
        <w:t>-property-aliases-</w:t>
      </w:r>
      <w:proofErr w:type="spellStart"/>
      <w:r w:rsidRPr="00130981">
        <w:rPr>
          <w:rFonts w:ascii="Courier New" w:eastAsia="Times New Roman" w:hAnsi="Courier New" w:cs="Courier New"/>
          <w:color w:val="000000"/>
          <w:sz w:val="20"/>
          <w:szCs w:val="20"/>
        </w:rPr>
        <w:t>ecmascript</w:t>
      </w:r>
      <w:proofErr w:type="spellEnd"/>
      <w:r w:rsidRPr="00130981">
        <w:rPr>
          <w:rFonts w:ascii="Courier New" w:eastAsia="Times New Roman" w:hAnsi="Courier New" w:cs="Courier New"/>
          <w:color w:val="000000"/>
          <w:sz w:val="20"/>
          <w:szCs w:val="20"/>
        </w:rPr>
        <w:t>": "^2.0.0"</w:t>
      </w:r>
    </w:p>
    <w:p w14:paraId="15F92D6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135083C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12DCCA6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unicode</w:t>
      </w:r>
      <w:proofErr w:type="spellEnd"/>
      <w:proofErr w:type="gramEnd"/>
      <w:r w:rsidRPr="00130981">
        <w:rPr>
          <w:rFonts w:ascii="Courier New" w:eastAsia="Times New Roman" w:hAnsi="Courier New" w:cs="Courier New"/>
          <w:color w:val="000000"/>
          <w:sz w:val="20"/>
          <w:szCs w:val="20"/>
        </w:rPr>
        <w:t>-match-property-value-</w:t>
      </w:r>
      <w:proofErr w:type="spellStart"/>
      <w:r w:rsidRPr="00130981">
        <w:rPr>
          <w:rFonts w:ascii="Courier New" w:eastAsia="Times New Roman" w:hAnsi="Courier New" w:cs="Courier New"/>
          <w:color w:val="000000"/>
          <w:sz w:val="20"/>
          <w:szCs w:val="20"/>
        </w:rPr>
        <w:t>ecmascript</w:t>
      </w:r>
      <w:proofErr w:type="spellEnd"/>
      <w:r w:rsidRPr="00130981">
        <w:rPr>
          <w:rFonts w:ascii="Courier New" w:eastAsia="Times New Roman" w:hAnsi="Courier New" w:cs="Courier New"/>
          <w:color w:val="000000"/>
          <w:sz w:val="20"/>
          <w:szCs w:val="20"/>
        </w:rPr>
        <w:t>": {</w:t>
      </w:r>
    </w:p>
    <w:p w14:paraId="3B4CB79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"2.1.0",</w:t>
      </w:r>
    </w:p>
    <w:p w14:paraId="092BF93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"https://registry.npmjs.org/unicode-match-property-value-ecmascript/-/unicode-match-property-value-ecmascript-2.1.0.tgz",</w:t>
      </w:r>
    </w:p>
    <w:p w14:paraId="7704994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"sha512-qxkjQt6qjg/mYscYMC0XKRn3Rh0wFPlfxB0xkt9CfyTvpX1Ra0+rAmdX2QyAobptSEvuy4RtpPRui6XkV+8wjA==",</w:t>
      </w:r>
    </w:p>
    <w:p w14:paraId="0678507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50B4D19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3DA0D5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unicode</w:t>
      </w:r>
      <w:proofErr w:type="spellEnd"/>
      <w:proofErr w:type="gramEnd"/>
      <w:r w:rsidRPr="00130981">
        <w:rPr>
          <w:rFonts w:ascii="Courier New" w:eastAsia="Times New Roman" w:hAnsi="Courier New" w:cs="Courier New"/>
          <w:color w:val="000000"/>
          <w:sz w:val="20"/>
          <w:szCs w:val="20"/>
        </w:rPr>
        <w:t>-property-aliases-</w:t>
      </w:r>
      <w:proofErr w:type="spellStart"/>
      <w:r w:rsidRPr="00130981">
        <w:rPr>
          <w:rFonts w:ascii="Courier New" w:eastAsia="Times New Roman" w:hAnsi="Courier New" w:cs="Courier New"/>
          <w:color w:val="000000"/>
          <w:sz w:val="20"/>
          <w:szCs w:val="20"/>
        </w:rPr>
        <w:t>ecmascript</w:t>
      </w:r>
      <w:proofErr w:type="spellEnd"/>
      <w:r w:rsidRPr="00130981">
        <w:rPr>
          <w:rFonts w:ascii="Courier New" w:eastAsia="Times New Roman" w:hAnsi="Courier New" w:cs="Courier New"/>
          <w:color w:val="000000"/>
          <w:sz w:val="20"/>
          <w:szCs w:val="20"/>
        </w:rPr>
        <w:t>": {</w:t>
      </w:r>
    </w:p>
    <w:p w14:paraId="1F3F6B6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"2.1.0",</w:t>
      </w:r>
    </w:p>
    <w:p w14:paraId="5F07EDE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"https://registry.npmjs.org/unicode-property-aliases-ecmascript/-/unicode-property-aliases-ecmascript-2.1.0.tgz",</w:t>
      </w:r>
    </w:p>
    <w:p w14:paraId="4E3E026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"sha512-6t3foTQI9qne+OZoVQB/8x8rk2k1eVy1gRXhV3oFQ5T6R1dqQ1xtin3XqSlx3+ATBkliTaR/hHyJBm+LVPNM8w==",</w:t>
      </w:r>
    </w:p>
    <w:p w14:paraId="3BEEA9D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4DF786E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2C005E2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union</w:t>
      </w:r>
      <w:proofErr w:type="gramEnd"/>
      <w:r w:rsidRPr="00130981">
        <w:rPr>
          <w:rFonts w:ascii="Courier New" w:eastAsia="Times New Roman" w:hAnsi="Courier New" w:cs="Courier New"/>
          <w:color w:val="000000"/>
          <w:sz w:val="20"/>
          <w:szCs w:val="20"/>
        </w:rPr>
        <w:t>-value": {</w:t>
      </w:r>
    </w:p>
    <w:p w14:paraId="252819F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"1.0.1",</w:t>
      </w:r>
    </w:p>
    <w:p w14:paraId="0E79DE5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"https://registry.npmjs.org/union-value/-/union-value-1.0.1.tgz",</w:t>
      </w:r>
    </w:p>
    <w:p w14:paraId="7454A5B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"sha512-tJfXmxMeWYnczCVs7XAEvIV7ieppALdyepWMkHkwciRpZraG/xwT+s2JN8+pr1+8jCRf80FFzvr+MpQeeoF4Xg==",</w:t>
      </w:r>
    </w:p>
    <w:p w14:paraId="6E66816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6D7FF68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61229C3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arr</w:t>
      </w:r>
      <w:proofErr w:type="spellEnd"/>
      <w:proofErr w:type="gramEnd"/>
      <w:r w:rsidRPr="00130981">
        <w:rPr>
          <w:rFonts w:ascii="Courier New" w:eastAsia="Times New Roman" w:hAnsi="Courier New" w:cs="Courier New"/>
          <w:color w:val="000000"/>
          <w:sz w:val="20"/>
          <w:szCs w:val="20"/>
        </w:rPr>
        <w:t>-union": "^3.1.0",</w:t>
      </w:r>
    </w:p>
    <w:p w14:paraId="07CF18B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get</w:t>
      </w:r>
      <w:proofErr w:type="gramEnd"/>
      <w:r w:rsidRPr="00130981">
        <w:rPr>
          <w:rFonts w:ascii="Courier New" w:eastAsia="Times New Roman" w:hAnsi="Courier New" w:cs="Courier New"/>
          <w:color w:val="000000"/>
          <w:sz w:val="20"/>
          <w:szCs w:val="20"/>
        </w:rPr>
        <w:t>-value": "^2.0.6",</w:t>
      </w:r>
    </w:p>
    <w:p w14:paraId="2EF2C85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is</w:t>
      </w:r>
      <w:proofErr w:type="gramEnd"/>
      <w:r w:rsidRPr="00130981">
        <w:rPr>
          <w:rFonts w:ascii="Courier New" w:eastAsia="Times New Roman" w:hAnsi="Courier New" w:cs="Courier New"/>
          <w:color w:val="000000"/>
          <w:sz w:val="20"/>
          <w:szCs w:val="20"/>
        </w:rPr>
        <w:t>-extendable": "^0.1.1",</w:t>
      </w:r>
    </w:p>
    <w:p w14:paraId="32FC987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set</w:t>
      </w:r>
      <w:proofErr w:type="gramEnd"/>
      <w:r w:rsidRPr="00130981">
        <w:rPr>
          <w:rFonts w:ascii="Courier New" w:eastAsia="Times New Roman" w:hAnsi="Courier New" w:cs="Courier New"/>
          <w:color w:val="000000"/>
          <w:sz w:val="20"/>
          <w:szCs w:val="20"/>
        </w:rPr>
        <w:t>-value": "^2.0.1"</w:t>
      </w:r>
    </w:p>
    <w:p w14:paraId="1F728F9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08FB2C5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26E1881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uniq</w:t>
      </w:r>
      <w:proofErr w:type="spellEnd"/>
      <w:r w:rsidRPr="00130981">
        <w:rPr>
          <w:rFonts w:ascii="Courier New" w:eastAsia="Times New Roman" w:hAnsi="Courier New" w:cs="Courier New"/>
          <w:color w:val="000000"/>
          <w:sz w:val="20"/>
          <w:szCs w:val="20"/>
        </w:rPr>
        <w:t>": {</w:t>
      </w:r>
    </w:p>
    <w:p w14:paraId="352F66F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"1.0.1",</w:t>
      </w:r>
    </w:p>
    <w:p w14:paraId="768E3F4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t>
      </w:r>
      <w:proofErr w:type="spellStart"/>
      <w:r w:rsidRPr="00130981">
        <w:rPr>
          <w:rFonts w:ascii="Courier New" w:eastAsia="Times New Roman" w:hAnsi="Courier New" w:cs="Courier New"/>
          <w:color w:val="000000"/>
          <w:sz w:val="20"/>
          <w:szCs w:val="20"/>
        </w:rPr>
        <w:t>uniq</w:t>
      </w:r>
      <w:proofErr w:type="spellEnd"/>
      <w:r w:rsidRPr="00130981">
        <w:rPr>
          <w:rFonts w:ascii="Courier New" w:eastAsia="Times New Roman" w:hAnsi="Courier New" w:cs="Courier New"/>
          <w:color w:val="000000"/>
          <w:sz w:val="20"/>
          <w:szCs w:val="20"/>
        </w:rPr>
        <w:t>/-/uniq-1.0.1.tgz",</w:t>
      </w:r>
    </w:p>
    <w:p w14:paraId="4A1DE14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lastRenderedPageBreak/>
        <w:t xml:space="preserve">      "integrity": "sha512-Gw+zz50YNKPDKXs+9d+aKAjVwpjNwqzvNpLigIruT4HA9lMZNdMqs9x07kKHB/L9WRzqp4+DlTU5s4wG2esdoA==",</w:t>
      </w:r>
    </w:p>
    <w:p w14:paraId="7757547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6C4FB7C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94B801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uniqs</w:t>
      </w:r>
      <w:proofErr w:type="spellEnd"/>
      <w:r w:rsidRPr="00130981">
        <w:rPr>
          <w:rFonts w:ascii="Courier New" w:eastAsia="Times New Roman" w:hAnsi="Courier New" w:cs="Courier New"/>
          <w:color w:val="000000"/>
          <w:sz w:val="20"/>
          <w:szCs w:val="20"/>
        </w:rPr>
        <w:t>": {</w:t>
      </w:r>
    </w:p>
    <w:p w14:paraId="707E41A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"2.0.0",</w:t>
      </w:r>
    </w:p>
    <w:p w14:paraId="36AAA10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t>
      </w:r>
      <w:proofErr w:type="spellStart"/>
      <w:r w:rsidRPr="00130981">
        <w:rPr>
          <w:rFonts w:ascii="Courier New" w:eastAsia="Times New Roman" w:hAnsi="Courier New" w:cs="Courier New"/>
          <w:color w:val="000000"/>
          <w:sz w:val="20"/>
          <w:szCs w:val="20"/>
        </w:rPr>
        <w:t>uniqs</w:t>
      </w:r>
      <w:proofErr w:type="spellEnd"/>
      <w:r w:rsidRPr="00130981">
        <w:rPr>
          <w:rFonts w:ascii="Courier New" w:eastAsia="Times New Roman" w:hAnsi="Courier New" w:cs="Courier New"/>
          <w:color w:val="000000"/>
          <w:sz w:val="20"/>
          <w:szCs w:val="20"/>
        </w:rPr>
        <w:t>/-/uniqs-2.0.0.tgz",</w:t>
      </w:r>
    </w:p>
    <w:p w14:paraId="4AF15ED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"sha512-mZdDpf3vBV5Efh29kMw5tXoup/buMgxLzOt/XKFKcVmi+15ManNQWr6HfZ2aiZTYlYixbdNJ0KFmIZIv52tHSQ==",</w:t>
      </w:r>
    </w:p>
    <w:p w14:paraId="28D0464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592417E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58B524F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unique</w:t>
      </w:r>
      <w:proofErr w:type="gramEnd"/>
      <w:r w:rsidRPr="00130981">
        <w:rPr>
          <w:rFonts w:ascii="Courier New" w:eastAsia="Times New Roman" w:hAnsi="Courier New" w:cs="Courier New"/>
          <w:color w:val="000000"/>
          <w:sz w:val="20"/>
          <w:szCs w:val="20"/>
        </w:rPr>
        <w:t>-filename": {</w:t>
      </w:r>
    </w:p>
    <w:p w14:paraId="38593A0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"1.1.1",</w:t>
      </w:r>
    </w:p>
    <w:p w14:paraId="521508B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"https://registry.npmjs.org/unique-filename/-/unique-filename-1.1.1.tgz",</w:t>
      </w:r>
    </w:p>
    <w:p w14:paraId="0BFD632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"sha512-Vmp0jIp2ln35UTXuryvjzkjGdRyf9b2lTXuSYUiPmzRcl3FDtYqAwOnTJkAngD9SWhnoJzDbTKwaOrZ+STtxNQ==",</w:t>
      </w:r>
    </w:p>
    <w:p w14:paraId="12D27C6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2FFA769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36A3970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unique</w:t>
      </w:r>
      <w:proofErr w:type="gramEnd"/>
      <w:r w:rsidRPr="00130981">
        <w:rPr>
          <w:rFonts w:ascii="Courier New" w:eastAsia="Times New Roman" w:hAnsi="Courier New" w:cs="Courier New"/>
          <w:color w:val="000000"/>
          <w:sz w:val="20"/>
          <w:szCs w:val="20"/>
        </w:rPr>
        <w:t>-slug": "^2.0.0"</w:t>
      </w:r>
    </w:p>
    <w:p w14:paraId="3CE4E4A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34245B4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71CE2AE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unique</w:t>
      </w:r>
      <w:proofErr w:type="gramEnd"/>
      <w:r w:rsidRPr="00130981">
        <w:rPr>
          <w:rFonts w:ascii="Courier New" w:eastAsia="Times New Roman" w:hAnsi="Courier New" w:cs="Courier New"/>
          <w:color w:val="000000"/>
          <w:sz w:val="20"/>
          <w:szCs w:val="20"/>
        </w:rPr>
        <w:t>-slug": {</w:t>
      </w:r>
    </w:p>
    <w:p w14:paraId="0D519D2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"2.0.2",</w:t>
      </w:r>
    </w:p>
    <w:p w14:paraId="0F0730C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"https://registry.npmjs.org/unique-slug/-/unique-slug-2.0.2.tgz",</w:t>
      </w:r>
    </w:p>
    <w:p w14:paraId="21E7C21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"sha512-zoWr9ObaxALD3DOPfjPSqxt4fnZiWblxHIgeWqW8x7UqDzEtHEQLzji2cuJYQFCU6KmoJikOYAZlrTHHebjx2w==",</w:t>
      </w:r>
    </w:p>
    <w:p w14:paraId="530E179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5EAAF16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5EFB496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imurmurhash</w:t>
      </w:r>
      <w:proofErr w:type="spellEnd"/>
      <w:r w:rsidRPr="00130981">
        <w:rPr>
          <w:rFonts w:ascii="Courier New" w:eastAsia="Times New Roman" w:hAnsi="Courier New" w:cs="Courier New"/>
          <w:color w:val="000000"/>
          <w:sz w:val="20"/>
          <w:szCs w:val="20"/>
        </w:rPr>
        <w:t>": "^0.1.4"</w:t>
      </w:r>
    </w:p>
    <w:p w14:paraId="693B66C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26E2DE4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874FDB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universal</w:t>
      </w:r>
      <w:proofErr w:type="gramEnd"/>
      <w:r w:rsidRPr="00130981">
        <w:rPr>
          <w:rFonts w:ascii="Courier New" w:eastAsia="Times New Roman" w:hAnsi="Courier New" w:cs="Courier New"/>
          <w:color w:val="000000"/>
          <w:sz w:val="20"/>
          <w:szCs w:val="20"/>
        </w:rPr>
        <w:t>-analytics": {</w:t>
      </w:r>
    </w:p>
    <w:p w14:paraId="6B352AD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"0.4.23",</w:t>
      </w:r>
    </w:p>
    <w:p w14:paraId="71BA6FF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"https://registry.npmjs.org/universal-analytics/-/universal-analytics-0.4.23.tgz",</w:t>
      </w:r>
    </w:p>
    <w:p w14:paraId="1867727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"sha512-lgMIH7XBI6OgYn1woDEmxhGdj8yDefMKg7GkWdeATAlQZFrMrNyxSkpDzY57iY0/6fdlzTbBV03OawvvzG+q7A==",</w:t>
      </w:r>
    </w:p>
    <w:p w14:paraId="539EF73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147E53A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4D5C8F6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"debug": "^4.1.1",</w:t>
      </w:r>
    </w:p>
    <w:p w14:paraId="72F72D4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"request": "^2.88.2",</w:t>
      </w:r>
    </w:p>
    <w:p w14:paraId="0F91C19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uuid</w:t>
      </w:r>
      <w:proofErr w:type="spellEnd"/>
      <w:r w:rsidRPr="00130981">
        <w:rPr>
          <w:rFonts w:ascii="Courier New" w:eastAsia="Times New Roman" w:hAnsi="Courier New" w:cs="Courier New"/>
          <w:color w:val="000000"/>
          <w:sz w:val="20"/>
          <w:szCs w:val="20"/>
        </w:rPr>
        <w:t>": "^3.0.0"</w:t>
      </w:r>
    </w:p>
    <w:p w14:paraId="65BD410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2874B51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2052E28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universalify</w:t>
      </w:r>
      <w:proofErr w:type="spellEnd"/>
      <w:r w:rsidRPr="00130981">
        <w:rPr>
          <w:rFonts w:ascii="Courier New" w:eastAsia="Times New Roman" w:hAnsi="Courier New" w:cs="Courier New"/>
          <w:color w:val="000000"/>
          <w:sz w:val="20"/>
          <w:szCs w:val="20"/>
        </w:rPr>
        <w:t>": {</w:t>
      </w:r>
    </w:p>
    <w:p w14:paraId="26C94C5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"0.1.2",</w:t>
      </w:r>
    </w:p>
    <w:p w14:paraId="138212F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"https://registry.npmjs.org/universalify/-/universalify-0.1.2.tgz",</w:t>
      </w:r>
    </w:p>
    <w:p w14:paraId="001DC55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"sha512-rBJeI5CXAlmy1pV+617WB9J63U6XcazHHF2f2dbJix4XzpUF0RS3Zbj0FGIOCAva5P/d/GBOYaACQ1w+0azUkg==",</w:t>
      </w:r>
    </w:p>
    <w:p w14:paraId="1128D5B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669B233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lastRenderedPageBreak/>
        <w:t xml:space="preserve">    },</w:t>
      </w:r>
    </w:p>
    <w:p w14:paraId="68A318D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unpipe</w:t>
      </w:r>
      <w:proofErr w:type="spellEnd"/>
      <w:r w:rsidRPr="00130981">
        <w:rPr>
          <w:rFonts w:ascii="Courier New" w:eastAsia="Times New Roman" w:hAnsi="Courier New" w:cs="Courier New"/>
          <w:color w:val="000000"/>
          <w:sz w:val="20"/>
          <w:szCs w:val="20"/>
        </w:rPr>
        <w:t>": {</w:t>
      </w:r>
    </w:p>
    <w:p w14:paraId="53FC683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"1.0.0",</w:t>
      </w:r>
    </w:p>
    <w:p w14:paraId="1537C33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t>
      </w:r>
      <w:proofErr w:type="spellStart"/>
      <w:r w:rsidRPr="00130981">
        <w:rPr>
          <w:rFonts w:ascii="Courier New" w:eastAsia="Times New Roman" w:hAnsi="Courier New" w:cs="Courier New"/>
          <w:color w:val="000000"/>
          <w:sz w:val="20"/>
          <w:szCs w:val="20"/>
        </w:rPr>
        <w:t>unpipe</w:t>
      </w:r>
      <w:proofErr w:type="spellEnd"/>
      <w:r w:rsidRPr="00130981">
        <w:rPr>
          <w:rFonts w:ascii="Courier New" w:eastAsia="Times New Roman" w:hAnsi="Courier New" w:cs="Courier New"/>
          <w:color w:val="000000"/>
          <w:sz w:val="20"/>
          <w:szCs w:val="20"/>
        </w:rPr>
        <w:t>/-/unpipe-1.0.0.tgz",</w:t>
      </w:r>
    </w:p>
    <w:p w14:paraId="1749647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"sha512-pjy2bYhSsufwWlKwPc+l3cN7+wuJlK6uz0YdJEOlQDbl6jo/YlPi4mb8agUkVC8BF7V8NuzeyPNqRksA3hztKQ==",</w:t>
      </w:r>
    </w:p>
    <w:p w14:paraId="759FB4E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0AEC821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2E47D41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"unquote": {</w:t>
      </w:r>
    </w:p>
    <w:p w14:paraId="14A1775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"1.1.1",</w:t>
      </w:r>
    </w:p>
    <w:p w14:paraId="116C026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"https://registry.npmjs.org/unquote/-/unquote-1.1.1.tgz",</w:t>
      </w:r>
    </w:p>
    <w:p w14:paraId="77A5BD7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"sha512-vRCqFv6UhXpWxZPyGDh/F3ZpNv8/qo7w6iufLpQg9aKnQ71qM4B5KiI7Mia9COcjEhrO9LueHpMYjYzsWH3OIg==",</w:t>
      </w:r>
    </w:p>
    <w:p w14:paraId="2C61EB4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438BB81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22143A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unset</w:t>
      </w:r>
      <w:proofErr w:type="gramEnd"/>
      <w:r w:rsidRPr="00130981">
        <w:rPr>
          <w:rFonts w:ascii="Courier New" w:eastAsia="Times New Roman" w:hAnsi="Courier New" w:cs="Courier New"/>
          <w:color w:val="000000"/>
          <w:sz w:val="20"/>
          <w:szCs w:val="20"/>
        </w:rPr>
        <w:t>-value": {</w:t>
      </w:r>
    </w:p>
    <w:p w14:paraId="312C876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"1.0.0",</w:t>
      </w:r>
    </w:p>
    <w:p w14:paraId="145437D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"https://registry.npmjs.org/unset-value/-/unset-value-1.0.0.tgz",</w:t>
      </w:r>
    </w:p>
    <w:p w14:paraId="7DEE10E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"sha512-PcA2tsuGSF9cnySLHTLSh2qrQiJ70mn+r+Glzxv2TWZblxsxCC52BDlZoPCsz7STd9pN7EZetkWZBAvk4cgZdQ==",</w:t>
      </w:r>
    </w:p>
    <w:p w14:paraId="310AA4A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005AE8D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3AA361F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has</w:t>
      </w:r>
      <w:proofErr w:type="gramEnd"/>
      <w:r w:rsidRPr="00130981">
        <w:rPr>
          <w:rFonts w:ascii="Courier New" w:eastAsia="Times New Roman" w:hAnsi="Courier New" w:cs="Courier New"/>
          <w:color w:val="000000"/>
          <w:sz w:val="20"/>
          <w:szCs w:val="20"/>
        </w:rPr>
        <w:t>-value": "^0.3.1",</w:t>
      </w:r>
    </w:p>
    <w:p w14:paraId="28F1FCC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isobject</w:t>
      </w:r>
      <w:proofErr w:type="spellEnd"/>
      <w:r w:rsidRPr="00130981">
        <w:rPr>
          <w:rFonts w:ascii="Courier New" w:eastAsia="Times New Roman" w:hAnsi="Courier New" w:cs="Courier New"/>
          <w:color w:val="000000"/>
          <w:sz w:val="20"/>
          <w:szCs w:val="20"/>
        </w:rPr>
        <w:t>": "^3.0.0"</w:t>
      </w:r>
    </w:p>
    <w:p w14:paraId="667A269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77267A3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"dependencies": {</w:t>
      </w:r>
    </w:p>
    <w:p w14:paraId="1A2A8AC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has</w:t>
      </w:r>
      <w:proofErr w:type="gramEnd"/>
      <w:r w:rsidRPr="00130981">
        <w:rPr>
          <w:rFonts w:ascii="Courier New" w:eastAsia="Times New Roman" w:hAnsi="Courier New" w:cs="Courier New"/>
          <w:color w:val="000000"/>
          <w:sz w:val="20"/>
          <w:szCs w:val="20"/>
        </w:rPr>
        <w:t>-value": {</w:t>
      </w:r>
    </w:p>
    <w:p w14:paraId="6D1A101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"0.3.1",</w:t>
      </w:r>
    </w:p>
    <w:p w14:paraId="1BE907F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"https://registry.npmjs.org/has-value/-/has-value-0.3.1.tgz",</w:t>
      </w:r>
    </w:p>
    <w:p w14:paraId="55E484F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"sha512-gpG936j8/MzaeID5Yif+577c17TxaDmhuyVgSwtnL/q8UUTySg8Mecb+8Cf1otgLoD7DDH75axp86ER7LFsf3Q==",</w:t>
      </w:r>
    </w:p>
    <w:p w14:paraId="3ACF0FC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349D9A7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1D3B982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get</w:t>
      </w:r>
      <w:proofErr w:type="gramEnd"/>
      <w:r w:rsidRPr="00130981">
        <w:rPr>
          <w:rFonts w:ascii="Courier New" w:eastAsia="Times New Roman" w:hAnsi="Courier New" w:cs="Courier New"/>
          <w:color w:val="000000"/>
          <w:sz w:val="20"/>
          <w:szCs w:val="20"/>
        </w:rPr>
        <w:t>-value": "^2.0.3",</w:t>
      </w:r>
    </w:p>
    <w:p w14:paraId="1248F09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has</w:t>
      </w:r>
      <w:proofErr w:type="gramEnd"/>
      <w:r w:rsidRPr="00130981">
        <w:rPr>
          <w:rFonts w:ascii="Courier New" w:eastAsia="Times New Roman" w:hAnsi="Courier New" w:cs="Courier New"/>
          <w:color w:val="000000"/>
          <w:sz w:val="20"/>
          <w:szCs w:val="20"/>
        </w:rPr>
        <w:t>-values": "^0.1.4",</w:t>
      </w:r>
    </w:p>
    <w:p w14:paraId="1343150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isobject</w:t>
      </w:r>
      <w:proofErr w:type="spellEnd"/>
      <w:r w:rsidRPr="00130981">
        <w:rPr>
          <w:rFonts w:ascii="Courier New" w:eastAsia="Times New Roman" w:hAnsi="Courier New" w:cs="Courier New"/>
          <w:color w:val="000000"/>
          <w:sz w:val="20"/>
          <w:szCs w:val="20"/>
        </w:rPr>
        <w:t>": "^2.0.0"</w:t>
      </w:r>
    </w:p>
    <w:p w14:paraId="0F8A28D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24CEF7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"dependencies": {</w:t>
      </w:r>
    </w:p>
    <w:p w14:paraId="1C8C30C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isobject</w:t>
      </w:r>
      <w:proofErr w:type="spellEnd"/>
      <w:r w:rsidRPr="00130981">
        <w:rPr>
          <w:rFonts w:ascii="Courier New" w:eastAsia="Times New Roman" w:hAnsi="Courier New" w:cs="Courier New"/>
          <w:color w:val="000000"/>
          <w:sz w:val="20"/>
          <w:szCs w:val="20"/>
        </w:rPr>
        <w:t>": {</w:t>
      </w:r>
    </w:p>
    <w:p w14:paraId="4939109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"2.1.0",</w:t>
      </w:r>
    </w:p>
    <w:p w14:paraId="2D3F900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t>
      </w:r>
      <w:proofErr w:type="spellStart"/>
      <w:r w:rsidRPr="00130981">
        <w:rPr>
          <w:rFonts w:ascii="Courier New" w:eastAsia="Times New Roman" w:hAnsi="Courier New" w:cs="Courier New"/>
          <w:color w:val="000000"/>
          <w:sz w:val="20"/>
          <w:szCs w:val="20"/>
        </w:rPr>
        <w:t>isobject</w:t>
      </w:r>
      <w:proofErr w:type="spellEnd"/>
      <w:r w:rsidRPr="00130981">
        <w:rPr>
          <w:rFonts w:ascii="Courier New" w:eastAsia="Times New Roman" w:hAnsi="Courier New" w:cs="Courier New"/>
          <w:color w:val="000000"/>
          <w:sz w:val="20"/>
          <w:szCs w:val="20"/>
        </w:rPr>
        <w:t>/-/isobject-2.1.0.tgz",</w:t>
      </w:r>
    </w:p>
    <w:p w14:paraId="7A856EC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"sha512-+OUdGJlgjOBZDfxnDjYYG6zp487z0JGNQq3cYQYg5f5hKR+syHMsaztzGeml/4kGG55CSpKSpWTY+jYGgsHLgA==",</w:t>
      </w:r>
    </w:p>
    <w:p w14:paraId="6BF89DE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3BCE119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6B84A42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isarray</w:t>
      </w:r>
      <w:proofErr w:type="spellEnd"/>
      <w:r w:rsidRPr="00130981">
        <w:rPr>
          <w:rFonts w:ascii="Courier New" w:eastAsia="Times New Roman" w:hAnsi="Courier New" w:cs="Courier New"/>
          <w:color w:val="000000"/>
          <w:sz w:val="20"/>
          <w:szCs w:val="20"/>
        </w:rPr>
        <w:t>": "1.0.0"</w:t>
      </w:r>
    </w:p>
    <w:p w14:paraId="5A99E95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5D98CC8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9EB136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5A55729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1B1A394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has</w:t>
      </w:r>
      <w:proofErr w:type="gramEnd"/>
      <w:r w:rsidRPr="00130981">
        <w:rPr>
          <w:rFonts w:ascii="Courier New" w:eastAsia="Times New Roman" w:hAnsi="Courier New" w:cs="Courier New"/>
          <w:color w:val="000000"/>
          <w:sz w:val="20"/>
          <w:szCs w:val="20"/>
        </w:rPr>
        <w:t>-values": {</w:t>
      </w:r>
    </w:p>
    <w:p w14:paraId="5814A05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lastRenderedPageBreak/>
        <w:t xml:space="preserve">          "version": "0.1.4",</w:t>
      </w:r>
    </w:p>
    <w:p w14:paraId="2A57853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"https://registry.npmjs.org/has-values/-/has-values-0.1.4.tgz",</w:t>
      </w:r>
    </w:p>
    <w:p w14:paraId="7A9D77F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"sha512-J8S0cEdWuQbqD9//tlZxiMuMNmxB8PlEwvYwuxsTmR1G5RXUePEX/SJn7aD0GMLieuZYSwNH0cQuJGwnYunXRQ==",</w:t>
      </w:r>
    </w:p>
    <w:p w14:paraId="0611719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6640772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52286C0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73C47C3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53DD3A1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upath</w:t>
      </w:r>
      <w:proofErr w:type="spellEnd"/>
      <w:r w:rsidRPr="00130981">
        <w:rPr>
          <w:rFonts w:ascii="Courier New" w:eastAsia="Times New Roman" w:hAnsi="Courier New" w:cs="Courier New"/>
          <w:color w:val="000000"/>
          <w:sz w:val="20"/>
          <w:szCs w:val="20"/>
        </w:rPr>
        <w:t>": {</w:t>
      </w:r>
    </w:p>
    <w:p w14:paraId="690B745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"1.2.0",</w:t>
      </w:r>
    </w:p>
    <w:p w14:paraId="777A95C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t>
      </w:r>
      <w:proofErr w:type="spellStart"/>
      <w:r w:rsidRPr="00130981">
        <w:rPr>
          <w:rFonts w:ascii="Courier New" w:eastAsia="Times New Roman" w:hAnsi="Courier New" w:cs="Courier New"/>
          <w:color w:val="000000"/>
          <w:sz w:val="20"/>
          <w:szCs w:val="20"/>
        </w:rPr>
        <w:t>upath</w:t>
      </w:r>
      <w:proofErr w:type="spellEnd"/>
      <w:r w:rsidRPr="00130981">
        <w:rPr>
          <w:rFonts w:ascii="Courier New" w:eastAsia="Times New Roman" w:hAnsi="Courier New" w:cs="Courier New"/>
          <w:color w:val="000000"/>
          <w:sz w:val="20"/>
          <w:szCs w:val="20"/>
        </w:rPr>
        <w:t>/-/upath-1.2.0.tgz",</w:t>
      </w:r>
    </w:p>
    <w:p w14:paraId="34D0D64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"sha512-aZwGpamFO61g3OlfT7OQCHqhGnW43ieH9WZeP7QxN/G/jS4jfqUkZxoryvJgVPEcrl5NL/ggHsSmLMHuH64Lhg==",</w:t>
      </w:r>
    </w:p>
    <w:p w14:paraId="4AB9135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39270D1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2A2E6FE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update</w:t>
      </w:r>
      <w:proofErr w:type="gramEnd"/>
      <w:r w:rsidRPr="00130981">
        <w:rPr>
          <w:rFonts w:ascii="Courier New" w:eastAsia="Times New Roman" w:hAnsi="Courier New" w:cs="Courier New"/>
          <w:color w:val="000000"/>
          <w:sz w:val="20"/>
          <w:szCs w:val="20"/>
        </w:rPr>
        <w:t>-</w:t>
      </w:r>
      <w:proofErr w:type="spellStart"/>
      <w:r w:rsidRPr="00130981">
        <w:rPr>
          <w:rFonts w:ascii="Courier New" w:eastAsia="Times New Roman" w:hAnsi="Courier New" w:cs="Courier New"/>
          <w:color w:val="000000"/>
          <w:sz w:val="20"/>
          <w:szCs w:val="20"/>
        </w:rPr>
        <w:t>browserslist</w:t>
      </w:r>
      <w:proofErr w:type="spellEnd"/>
      <w:r w:rsidRPr="00130981">
        <w:rPr>
          <w:rFonts w:ascii="Courier New" w:eastAsia="Times New Roman" w:hAnsi="Courier New" w:cs="Courier New"/>
          <w:color w:val="000000"/>
          <w:sz w:val="20"/>
          <w:szCs w:val="20"/>
        </w:rPr>
        <w:t>-</w:t>
      </w:r>
      <w:proofErr w:type="spellStart"/>
      <w:r w:rsidRPr="00130981">
        <w:rPr>
          <w:rFonts w:ascii="Courier New" w:eastAsia="Times New Roman" w:hAnsi="Courier New" w:cs="Courier New"/>
          <w:color w:val="000000"/>
          <w:sz w:val="20"/>
          <w:szCs w:val="20"/>
        </w:rPr>
        <w:t>db</w:t>
      </w:r>
      <w:proofErr w:type="spellEnd"/>
      <w:r w:rsidRPr="00130981">
        <w:rPr>
          <w:rFonts w:ascii="Courier New" w:eastAsia="Times New Roman" w:hAnsi="Courier New" w:cs="Courier New"/>
          <w:color w:val="000000"/>
          <w:sz w:val="20"/>
          <w:szCs w:val="20"/>
        </w:rPr>
        <w:t>": {</w:t>
      </w:r>
    </w:p>
    <w:p w14:paraId="528768A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"1.0.10",</w:t>
      </w:r>
    </w:p>
    <w:p w14:paraId="2FC78F7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"https://registry.npmjs.org/update-browserslist-db/-/update-browserslist-db-1.0.10.tgz",</w:t>
      </w:r>
    </w:p>
    <w:p w14:paraId="15D6865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"sha512-OztqDenkfFkbSG+tRxBeAnCVPckDBcvibKd35yDONx6OU8N7sqgwc7rCbkJ/WcYtVRZ4ba68d6byhC21GFh7sQ==",</w:t>
      </w:r>
    </w:p>
    <w:p w14:paraId="61EBA7F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2897A71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5CF1061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"escalade": "^3.1.1",</w:t>
      </w:r>
    </w:p>
    <w:p w14:paraId="2582EB0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picocolors</w:t>
      </w:r>
      <w:proofErr w:type="spellEnd"/>
      <w:r w:rsidRPr="00130981">
        <w:rPr>
          <w:rFonts w:ascii="Courier New" w:eastAsia="Times New Roman" w:hAnsi="Courier New" w:cs="Courier New"/>
          <w:color w:val="000000"/>
          <w:sz w:val="20"/>
          <w:szCs w:val="20"/>
        </w:rPr>
        <w:t>": "^1.0.0"</w:t>
      </w:r>
    </w:p>
    <w:p w14:paraId="2A7E78F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50F3F31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39C0FB1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uri</w:t>
      </w:r>
      <w:proofErr w:type="gramEnd"/>
      <w:r w:rsidRPr="00130981">
        <w:rPr>
          <w:rFonts w:ascii="Courier New" w:eastAsia="Times New Roman" w:hAnsi="Courier New" w:cs="Courier New"/>
          <w:color w:val="000000"/>
          <w:sz w:val="20"/>
          <w:szCs w:val="20"/>
        </w:rPr>
        <w:t>-js</w:t>
      </w:r>
      <w:proofErr w:type="spellEnd"/>
      <w:r w:rsidRPr="00130981">
        <w:rPr>
          <w:rFonts w:ascii="Courier New" w:eastAsia="Times New Roman" w:hAnsi="Courier New" w:cs="Courier New"/>
          <w:color w:val="000000"/>
          <w:sz w:val="20"/>
          <w:szCs w:val="20"/>
        </w:rPr>
        <w:t>": {</w:t>
      </w:r>
    </w:p>
    <w:p w14:paraId="3B6D7D5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"4.4.1",</w:t>
      </w:r>
    </w:p>
    <w:p w14:paraId="726F5B1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t>
      </w:r>
      <w:proofErr w:type="spellStart"/>
      <w:r w:rsidRPr="00130981">
        <w:rPr>
          <w:rFonts w:ascii="Courier New" w:eastAsia="Times New Roman" w:hAnsi="Courier New" w:cs="Courier New"/>
          <w:color w:val="000000"/>
          <w:sz w:val="20"/>
          <w:szCs w:val="20"/>
        </w:rPr>
        <w:t>uri-js</w:t>
      </w:r>
      <w:proofErr w:type="spellEnd"/>
      <w:r w:rsidRPr="00130981">
        <w:rPr>
          <w:rFonts w:ascii="Courier New" w:eastAsia="Times New Roman" w:hAnsi="Courier New" w:cs="Courier New"/>
          <w:color w:val="000000"/>
          <w:sz w:val="20"/>
          <w:szCs w:val="20"/>
        </w:rPr>
        <w:t>/-/uri-js-4.4.1.tgz",</w:t>
      </w:r>
    </w:p>
    <w:p w14:paraId="35062FF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"sha512-7rKUyy33Q1yc98pQ1DAmLtwX109F7TIfWlW1Ydo8Wl1ii1SeHieeh0HHfPeL2fMXK6z0s8ecKs9frCuLJvndBg==",</w:t>
      </w:r>
    </w:p>
    <w:p w14:paraId="496AC99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20C525F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464E225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punycode</w:t>
      </w:r>
      <w:proofErr w:type="spellEnd"/>
      <w:r w:rsidRPr="00130981">
        <w:rPr>
          <w:rFonts w:ascii="Courier New" w:eastAsia="Times New Roman" w:hAnsi="Courier New" w:cs="Courier New"/>
          <w:color w:val="000000"/>
          <w:sz w:val="20"/>
          <w:szCs w:val="20"/>
        </w:rPr>
        <w:t>": "^2.1.0"</w:t>
      </w:r>
    </w:p>
    <w:p w14:paraId="3E89150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2BF7FC0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38BFCD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urix</w:t>
      </w:r>
      <w:proofErr w:type="spellEnd"/>
      <w:r w:rsidRPr="00130981">
        <w:rPr>
          <w:rFonts w:ascii="Courier New" w:eastAsia="Times New Roman" w:hAnsi="Courier New" w:cs="Courier New"/>
          <w:color w:val="000000"/>
          <w:sz w:val="20"/>
          <w:szCs w:val="20"/>
        </w:rPr>
        <w:t>": {</w:t>
      </w:r>
    </w:p>
    <w:p w14:paraId="0C6ED63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"0.1.0",</w:t>
      </w:r>
    </w:p>
    <w:p w14:paraId="131BB75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t>
      </w:r>
      <w:proofErr w:type="spellStart"/>
      <w:r w:rsidRPr="00130981">
        <w:rPr>
          <w:rFonts w:ascii="Courier New" w:eastAsia="Times New Roman" w:hAnsi="Courier New" w:cs="Courier New"/>
          <w:color w:val="000000"/>
          <w:sz w:val="20"/>
          <w:szCs w:val="20"/>
        </w:rPr>
        <w:t>urix</w:t>
      </w:r>
      <w:proofErr w:type="spellEnd"/>
      <w:r w:rsidRPr="00130981">
        <w:rPr>
          <w:rFonts w:ascii="Courier New" w:eastAsia="Times New Roman" w:hAnsi="Courier New" w:cs="Courier New"/>
          <w:color w:val="000000"/>
          <w:sz w:val="20"/>
          <w:szCs w:val="20"/>
        </w:rPr>
        <w:t>/-/urix-0.1.0.tgz",</w:t>
      </w:r>
    </w:p>
    <w:p w14:paraId="2956796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"sha512-Am1ousAhSLBeB9cG/7k7r2R0zj50uDRlZHPGbazid5s9rlF1F/QKYObEKSIunSjIOkJZqwRRLpvewjEkM7pSqg==",</w:t>
      </w:r>
    </w:p>
    <w:p w14:paraId="757B24C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103DC18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2C36218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url</w:t>
      </w:r>
      <w:proofErr w:type="spellEnd"/>
      <w:r w:rsidRPr="00130981">
        <w:rPr>
          <w:rFonts w:ascii="Courier New" w:eastAsia="Times New Roman" w:hAnsi="Courier New" w:cs="Courier New"/>
          <w:color w:val="000000"/>
          <w:sz w:val="20"/>
          <w:szCs w:val="20"/>
        </w:rPr>
        <w:t>": {</w:t>
      </w:r>
    </w:p>
    <w:p w14:paraId="33B1D8F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"0.11.0",</w:t>
      </w:r>
    </w:p>
    <w:p w14:paraId="48DD652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t>
      </w:r>
      <w:proofErr w:type="spellStart"/>
      <w:r w:rsidRPr="00130981">
        <w:rPr>
          <w:rFonts w:ascii="Courier New" w:eastAsia="Times New Roman" w:hAnsi="Courier New" w:cs="Courier New"/>
          <w:color w:val="000000"/>
          <w:sz w:val="20"/>
          <w:szCs w:val="20"/>
        </w:rPr>
        <w:t>url</w:t>
      </w:r>
      <w:proofErr w:type="spellEnd"/>
      <w:r w:rsidRPr="00130981">
        <w:rPr>
          <w:rFonts w:ascii="Courier New" w:eastAsia="Times New Roman" w:hAnsi="Courier New" w:cs="Courier New"/>
          <w:color w:val="000000"/>
          <w:sz w:val="20"/>
          <w:szCs w:val="20"/>
        </w:rPr>
        <w:t>/-/url-0.11.0.tgz",</w:t>
      </w:r>
    </w:p>
    <w:p w14:paraId="707E78C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"sha512-kbailJa29QrtXnxgq+DdCEGlbTeYM2eJUxsz6vjZavrCYPMIFHMKQmSKYAIuUK2i7hgPm28a8piX5NTUtM/LKQ==",</w:t>
      </w:r>
    </w:p>
    <w:p w14:paraId="3EED8FC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3AB121B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3866C58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punycode</w:t>
      </w:r>
      <w:proofErr w:type="spellEnd"/>
      <w:r w:rsidRPr="00130981">
        <w:rPr>
          <w:rFonts w:ascii="Courier New" w:eastAsia="Times New Roman" w:hAnsi="Courier New" w:cs="Courier New"/>
          <w:color w:val="000000"/>
          <w:sz w:val="20"/>
          <w:szCs w:val="20"/>
        </w:rPr>
        <w:t>": "1.3.2",</w:t>
      </w:r>
    </w:p>
    <w:p w14:paraId="59B42B9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lastRenderedPageBreak/>
        <w:t xml:space="preserve">        "</w:t>
      </w:r>
      <w:proofErr w:type="spellStart"/>
      <w:r w:rsidRPr="00130981">
        <w:rPr>
          <w:rFonts w:ascii="Courier New" w:eastAsia="Times New Roman" w:hAnsi="Courier New" w:cs="Courier New"/>
          <w:color w:val="000000"/>
          <w:sz w:val="20"/>
          <w:szCs w:val="20"/>
        </w:rPr>
        <w:t>querystring</w:t>
      </w:r>
      <w:proofErr w:type="spellEnd"/>
      <w:r w:rsidRPr="00130981">
        <w:rPr>
          <w:rFonts w:ascii="Courier New" w:eastAsia="Times New Roman" w:hAnsi="Courier New" w:cs="Courier New"/>
          <w:color w:val="000000"/>
          <w:sz w:val="20"/>
          <w:szCs w:val="20"/>
        </w:rPr>
        <w:t>": "0.2.0"</w:t>
      </w:r>
    </w:p>
    <w:p w14:paraId="6FF973D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FDD97C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"dependencies": {</w:t>
      </w:r>
    </w:p>
    <w:p w14:paraId="0313BE2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punycode</w:t>
      </w:r>
      <w:proofErr w:type="spellEnd"/>
      <w:r w:rsidRPr="00130981">
        <w:rPr>
          <w:rFonts w:ascii="Courier New" w:eastAsia="Times New Roman" w:hAnsi="Courier New" w:cs="Courier New"/>
          <w:color w:val="000000"/>
          <w:sz w:val="20"/>
          <w:szCs w:val="20"/>
        </w:rPr>
        <w:t>": {</w:t>
      </w:r>
    </w:p>
    <w:p w14:paraId="27738FE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"1.3.2",</w:t>
      </w:r>
    </w:p>
    <w:p w14:paraId="176361D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t>
      </w:r>
      <w:proofErr w:type="spellStart"/>
      <w:r w:rsidRPr="00130981">
        <w:rPr>
          <w:rFonts w:ascii="Courier New" w:eastAsia="Times New Roman" w:hAnsi="Courier New" w:cs="Courier New"/>
          <w:color w:val="000000"/>
          <w:sz w:val="20"/>
          <w:szCs w:val="20"/>
        </w:rPr>
        <w:t>punycode</w:t>
      </w:r>
      <w:proofErr w:type="spellEnd"/>
      <w:r w:rsidRPr="00130981">
        <w:rPr>
          <w:rFonts w:ascii="Courier New" w:eastAsia="Times New Roman" w:hAnsi="Courier New" w:cs="Courier New"/>
          <w:color w:val="000000"/>
          <w:sz w:val="20"/>
          <w:szCs w:val="20"/>
        </w:rPr>
        <w:t>/-/punycode-1.3.2.tgz",</w:t>
      </w:r>
    </w:p>
    <w:p w14:paraId="5AAC467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"sha512-RofWgt/7fL5wP1Y7fxE7/EmTLzQVnB0ycyibJ0OOHIlJqTNzglYFxVwETOcIoJqJmpDXJ9xImDv+Fq34F/d4Dw==",</w:t>
      </w:r>
    </w:p>
    <w:p w14:paraId="1E17741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04CE10D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7068EA8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03FB63B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5E2D2F6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url</w:t>
      </w:r>
      <w:proofErr w:type="spellEnd"/>
      <w:proofErr w:type="gramEnd"/>
      <w:r w:rsidRPr="00130981">
        <w:rPr>
          <w:rFonts w:ascii="Courier New" w:eastAsia="Times New Roman" w:hAnsi="Courier New" w:cs="Courier New"/>
          <w:color w:val="000000"/>
          <w:sz w:val="20"/>
          <w:szCs w:val="20"/>
        </w:rPr>
        <w:t>-parse": {</w:t>
      </w:r>
    </w:p>
    <w:p w14:paraId="067F9C8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"1.5.10",</w:t>
      </w:r>
    </w:p>
    <w:p w14:paraId="68A44C9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t>
      </w:r>
      <w:proofErr w:type="spellStart"/>
      <w:r w:rsidRPr="00130981">
        <w:rPr>
          <w:rFonts w:ascii="Courier New" w:eastAsia="Times New Roman" w:hAnsi="Courier New" w:cs="Courier New"/>
          <w:color w:val="000000"/>
          <w:sz w:val="20"/>
          <w:szCs w:val="20"/>
        </w:rPr>
        <w:t>url</w:t>
      </w:r>
      <w:proofErr w:type="spellEnd"/>
      <w:r w:rsidRPr="00130981">
        <w:rPr>
          <w:rFonts w:ascii="Courier New" w:eastAsia="Times New Roman" w:hAnsi="Courier New" w:cs="Courier New"/>
          <w:color w:val="000000"/>
          <w:sz w:val="20"/>
          <w:szCs w:val="20"/>
        </w:rPr>
        <w:t>-parse/-/url-parse-1.5.10.tgz",</w:t>
      </w:r>
    </w:p>
    <w:p w14:paraId="021B387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"sha512-WypcfiRhfeUP9vvF0j6rw0J3hrWrw6iZv3+22h6iRMJ/8z1Tj6XfLP4DsUix5MhMPnXpiHDoKyoZ/bdCkwBCiQ==",</w:t>
      </w:r>
    </w:p>
    <w:p w14:paraId="6952E20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2BB5555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66971F8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querystringify</w:t>
      </w:r>
      <w:proofErr w:type="spellEnd"/>
      <w:r w:rsidRPr="00130981">
        <w:rPr>
          <w:rFonts w:ascii="Courier New" w:eastAsia="Times New Roman" w:hAnsi="Courier New" w:cs="Courier New"/>
          <w:color w:val="000000"/>
          <w:sz w:val="20"/>
          <w:szCs w:val="20"/>
        </w:rPr>
        <w:t>": "^2.1.1",</w:t>
      </w:r>
    </w:p>
    <w:p w14:paraId="4EA157B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requires</w:t>
      </w:r>
      <w:proofErr w:type="gramEnd"/>
      <w:r w:rsidRPr="00130981">
        <w:rPr>
          <w:rFonts w:ascii="Courier New" w:eastAsia="Times New Roman" w:hAnsi="Courier New" w:cs="Courier New"/>
          <w:color w:val="000000"/>
          <w:sz w:val="20"/>
          <w:szCs w:val="20"/>
        </w:rPr>
        <w:t>-port": "^1.0.0"</w:t>
      </w:r>
    </w:p>
    <w:p w14:paraId="1EAF8B0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F75938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CA9E29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"use": {</w:t>
      </w:r>
    </w:p>
    <w:p w14:paraId="4C674D7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"3.1.1",</w:t>
      </w:r>
    </w:p>
    <w:p w14:paraId="3213C37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"https://registry.npmjs.org/use/-/use-3.1.1.tgz",</w:t>
      </w:r>
    </w:p>
    <w:p w14:paraId="3B3F9CE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"sha512-cwESVXlO3url9YWlFW/TA9cshCEhtu7IKJ/p5soJ/gGpj7vbvFrAY/eIioQ6Dw23KjZhYgiIo8HOs1nQ2vr/oQ==",</w:t>
      </w:r>
    </w:p>
    <w:p w14:paraId="127230F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41CE3E2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2033AC7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"util": {</w:t>
      </w:r>
    </w:p>
    <w:p w14:paraId="796B6D6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"0.11.1",</w:t>
      </w:r>
    </w:p>
    <w:p w14:paraId="2951CA8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"https://registry.npmjs.org/util/-/util-0.11.1.tgz",</w:t>
      </w:r>
    </w:p>
    <w:p w14:paraId="41D3BED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"sha512-HShAsny+zS2TZfaXxD9tYj4HQGlBezXZMZuM/S5PKLLoZkShZiGk9o5CzukI1LVHZvjdvZ2Sj1aW/Ndn2NB/HQ==",</w:t>
      </w:r>
    </w:p>
    <w:p w14:paraId="734C119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484CD55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46A1E0B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"inherits": "2.0.</w:t>
      </w:r>
      <w:proofErr w:type="gramStart"/>
      <w:r w:rsidRPr="00130981">
        <w:rPr>
          <w:rFonts w:ascii="Courier New" w:eastAsia="Times New Roman" w:hAnsi="Courier New" w:cs="Courier New"/>
          <w:color w:val="000000"/>
          <w:sz w:val="20"/>
          <w:szCs w:val="20"/>
        </w:rPr>
        <w:t>3</w:t>
      </w:r>
      <w:proofErr w:type="gramEnd"/>
      <w:r w:rsidRPr="00130981">
        <w:rPr>
          <w:rFonts w:ascii="Courier New" w:eastAsia="Times New Roman" w:hAnsi="Courier New" w:cs="Courier New"/>
          <w:color w:val="000000"/>
          <w:sz w:val="20"/>
          <w:szCs w:val="20"/>
        </w:rPr>
        <w:t>"</w:t>
      </w:r>
    </w:p>
    <w:p w14:paraId="4B37CD5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36CC4C4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"dependencies": {</w:t>
      </w:r>
    </w:p>
    <w:p w14:paraId="569828C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"inherits": {</w:t>
      </w:r>
    </w:p>
    <w:p w14:paraId="2661F97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"2.0.3",</w:t>
      </w:r>
    </w:p>
    <w:p w14:paraId="17AD396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"https://registry.npmjs.org/inherits/-/inherits-2.0.3.tgz",</w:t>
      </w:r>
    </w:p>
    <w:p w14:paraId="6B7F199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"sha512-x00IRNXNy63jwGkJmzPigoySHbaqpNuzKbBOmzK+g2OdZpQ9w+sxCN+VSB3ja7IAge2OP2qpfxTjeNcyjmW1uw==",</w:t>
      </w:r>
    </w:p>
    <w:p w14:paraId="0605065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09D17E8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4F057C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5364AA3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57E1CA0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util</w:t>
      </w:r>
      <w:proofErr w:type="gramEnd"/>
      <w:r w:rsidRPr="00130981">
        <w:rPr>
          <w:rFonts w:ascii="Courier New" w:eastAsia="Times New Roman" w:hAnsi="Courier New" w:cs="Courier New"/>
          <w:color w:val="000000"/>
          <w:sz w:val="20"/>
          <w:szCs w:val="20"/>
        </w:rPr>
        <w:t>-deprecate": {</w:t>
      </w:r>
    </w:p>
    <w:p w14:paraId="0C11540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"1.0.2",</w:t>
      </w:r>
    </w:p>
    <w:p w14:paraId="0FD15B5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lastRenderedPageBreak/>
        <w:t xml:space="preserve">      "resolved": "https://registry.npmjs.org/util-deprecate/-/util-deprecate-1.0.2.tgz",</w:t>
      </w:r>
    </w:p>
    <w:p w14:paraId="6DA93D4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"sha512-EPD5q1uXyFxJpCrLnCc1nHnq3gOa6DZBocAIiI2TaSCA7VCJ1UJDMagCzIkXNsUYfD1daK//LTEQ8xiIbrHtcw==",</w:t>
      </w:r>
    </w:p>
    <w:p w14:paraId="10A049C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703BE6C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5107D8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util</w:t>
      </w:r>
      <w:proofErr w:type="gramEnd"/>
      <w:r w:rsidRPr="00130981">
        <w:rPr>
          <w:rFonts w:ascii="Courier New" w:eastAsia="Times New Roman" w:hAnsi="Courier New" w:cs="Courier New"/>
          <w:color w:val="000000"/>
          <w:sz w:val="20"/>
          <w:szCs w:val="20"/>
        </w:rPr>
        <w:t>-</w:t>
      </w:r>
      <w:proofErr w:type="spellStart"/>
      <w:r w:rsidRPr="00130981">
        <w:rPr>
          <w:rFonts w:ascii="Courier New" w:eastAsia="Times New Roman" w:hAnsi="Courier New" w:cs="Courier New"/>
          <w:color w:val="000000"/>
          <w:sz w:val="20"/>
          <w:szCs w:val="20"/>
        </w:rPr>
        <w:t>promisify</w:t>
      </w:r>
      <w:proofErr w:type="spellEnd"/>
      <w:r w:rsidRPr="00130981">
        <w:rPr>
          <w:rFonts w:ascii="Courier New" w:eastAsia="Times New Roman" w:hAnsi="Courier New" w:cs="Courier New"/>
          <w:color w:val="000000"/>
          <w:sz w:val="20"/>
          <w:szCs w:val="20"/>
        </w:rPr>
        <w:t>": {</w:t>
      </w:r>
    </w:p>
    <w:p w14:paraId="24ACE1B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"2.1.0",</w:t>
      </w:r>
    </w:p>
    <w:p w14:paraId="175AEC8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"https://registry.npmjs.org/util-promisify/-/util-promisify-2.1.0.tgz",</w:t>
      </w:r>
    </w:p>
    <w:p w14:paraId="163033A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"sha512-K+5eQPYs14b3+E+hmE2J6gCZ4JmMl9DbYS6BeP2CHq6WMuNxErxf5B/n0fz85L8zUuoO6rIzNNmIQDu/j+1OcA==",</w:t>
      </w:r>
    </w:p>
    <w:p w14:paraId="523B8F1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51ED99B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232E969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object.getownpropertydescriptors</w:t>
      </w:r>
      <w:proofErr w:type="spellEnd"/>
      <w:proofErr w:type="gramEnd"/>
      <w:r w:rsidRPr="00130981">
        <w:rPr>
          <w:rFonts w:ascii="Courier New" w:eastAsia="Times New Roman" w:hAnsi="Courier New" w:cs="Courier New"/>
          <w:color w:val="000000"/>
          <w:sz w:val="20"/>
          <w:szCs w:val="20"/>
        </w:rPr>
        <w:t>": "^2.0.3"</w:t>
      </w:r>
    </w:p>
    <w:p w14:paraId="4D54C10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77EFC8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DAA4A4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util.promisify</w:t>
      </w:r>
      <w:proofErr w:type="spellEnd"/>
      <w:proofErr w:type="gramEnd"/>
      <w:r w:rsidRPr="00130981">
        <w:rPr>
          <w:rFonts w:ascii="Courier New" w:eastAsia="Times New Roman" w:hAnsi="Courier New" w:cs="Courier New"/>
          <w:color w:val="000000"/>
          <w:sz w:val="20"/>
          <w:szCs w:val="20"/>
        </w:rPr>
        <w:t>": {</w:t>
      </w:r>
    </w:p>
    <w:p w14:paraId="38EFE54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"1.0.1",</w:t>
      </w:r>
    </w:p>
    <w:p w14:paraId="663B8ED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"https://registry.npmjs.org/util.promisify/-/util.promisify-1.0.1.tgz",</w:t>
      </w:r>
    </w:p>
    <w:p w14:paraId="15E4855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"sha512-g9JpC/3He3bm38zsLupWryXHoEcS22YHthuPQSJdMy6KNrzIRzWqcsHzD/WUnqe45whVou4VIsPew37DoXWNrA==",</w:t>
      </w:r>
    </w:p>
    <w:p w14:paraId="7ADCE26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06E75EC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752C5A8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define</w:t>
      </w:r>
      <w:proofErr w:type="gramEnd"/>
      <w:r w:rsidRPr="00130981">
        <w:rPr>
          <w:rFonts w:ascii="Courier New" w:eastAsia="Times New Roman" w:hAnsi="Courier New" w:cs="Courier New"/>
          <w:color w:val="000000"/>
          <w:sz w:val="20"/>
          <w:szCs w:val="20"/>
        </w:rPr>
        <w:t>-properties": "^1.1.3",</w:t>
      </w:r>
    </w:p>
    <w:p w14:paraId="4198C8A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es</w:t>
      </w:r>
      <w:proofErr w:type="gramEnd"/>
      <w:r w:rsidRPr="00130981">
        <w:rPr>
          <w:rFonts w:ascii="Courier New" w:eastAsia="Times New Roman" w:hAnsi="Courier New" w:cs="Courier New"/>
          <w:color w:val="000000"/>
          <w:sz w:val="20"/>
          <w:szCs w:val="20"/>
        </w:rPr>
        <w:t>-abstract": "^1.17.2",</w:t>
      </w:r>
    </w:p>
    <w:p w14:paraId="1D5674B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has</w:t>
      </w:r>
      <w:proofErr w:type="gramEnd"/>
      <w:r w:rsidRPr="00130981">
        <w:rPr>
          <w:rFonts w:ascii="Courier New" w:eastAsia="Times New Roman" w:hAnsi="Courier New" w:cs="Courier New"/>
          <w:color w:val="000000"/>
          <w:sz w:val="20"/>
          <w:szCs w:val="20"/>
        </w:rPr>
        <w:t>-symbols": "^1.0.1",</w:t>
      </w:r>
    </w:p>
    <w:p w14:paraId="18C8D70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object.getownpropertydescriptors</w:t>
      </w:r>
      <w:proofErr w:type="spellEnd"/>
      <w:proofErr w:type="gramEnd"/>
      <w:r w:rsidRPr="00130981">
        <w:rPr>
          <w:rFonts w:ascii="Courier New" w:eastAsia="Times New Roman" w:hAnsi="Courier New" w:cs="Courier New"/>
          <w:color w:val="000000"/>
          <w:sz w:val="20"/>
          <w:szCs w:val="20"/>
        </w:rPr>
        <w:t>": "^2.1.0"</w:t>
      </w:r>
    </w:p>
    <w:p w14:paraId="6BEE81C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37F6C09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1047F56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utils</w:t>
      </w:r>
      <w:proofErr w:type="gramEnd"/>
      <w:r w:rsidRPr="00130981">
        <w:rPr>
          <w:rFonts w:ascii="Courier New" w:eastAsia="Times New Roman" w:hAnsi="Courier New" w:cs="Courier New"/>
          <w:color w:val="000000"/>
          <w:sz w:val="20"/>
          <w:szCs w:val="20"/>
        </w:rPr>
        <w:t>-merge": {</w:t>
      </w:r>
    </w:p>
    <w:p w14:paraId="339ECE0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"1.0.1",</w:t>
      </w:r>
    </w:p>
    <w:p w14:paraId="6E53D42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"https://registry.npmjs.org/utils-merge/-/utils-merge-1.0.1.tgz",</w:t>
      </w:r>
    </w:p>
    <w:p w14:paraId="20FF2A5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"sha512-pMZTvIkT1d+TFGvDOqodOclx0QWkkgi6Tdoa8gC8ffGAAqz9pzPTZWAybbsHHoED/ztMtkv/VoYTYyShUn81hA==",</w:t>
      </w:r>
    </w:p>
    <w:p w14:paraId="7809538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18D74EA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16F0E4B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uuid</w:t>
      </w:r>
      <w:proofErr w:type="spellEnd"/>
      <w:r w:rsidRPr="00130981">
        <w:rPr>
          <w:rFonts w:ascii="Courier New" w:eastAsia="Times New Roman" w:hAnsi="Courier New" w:cs="Courier New"/>
          <w:color w:val="000000"/>
          <w:sz w:val="20"/>
          <w:szCs w:val="20"/>
        </w:rPr>
        <w:t>": {</w:t>
      </w:r>
    </w:p>
    <w:p w14:paraId="3281F82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"3.4.0",</w:t>
      </w:r>
    </w:p>
    <w:p w14:paraId="3F18A25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t>
      </w:r>
      <w:proofErr w:type="spellStart"/>
      <w:r w:rsidRPr="00130981">
        <w:rPr>
          <w:rFonts w:ascii="Courier New" w:eastAsia="Times New Roman" w:hAnsi="Courier New" w:cs="Courier New"/>
          <w:color w:val="000000"/>
          <w:sz w:val="20"/>
          <w:szCs w:val="20"/>
        </w:rPr>
        <w:t>uuid</w:t>
      </w:r>
      <w:proofErr w:type="spellEnd"/>
      <w:r w:rsidRPr="00130981">
        <w:rPr>
          <w:rFonts w:ascii="Courier New" w:eastAsia="Times New Roman" w:hAnsi="Courier New" w:cs="Courier New"/>
          <w:color w:val="000000"/>
          <w:sz w:val="20"/>
          <w:szCs w:val="20"/>
        </w:rPr>
        <w:t>/-/uuid-3.4.0.tgz",</w:t>
      </w:r>
    </w:p>
    <w:p w14:paraId="2F18BEB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"sha512-HjSDRw6gZE5JMggctHBcjVak08+KEVhSIiDzFnT9S9aegmp85S/bReBVTb4QTFaRNptJ9kuYaNhnbNEOkbKb/A==",</w:t>
      </w:r>
    </w:p>
    <w:p w14:paraId="63596DE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78D97D8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AB1524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validate</w:t>
      </w:r>
      <w:proofErr w:type="gramEnd"/>
      <w:r w:rsidRPr="00130981">
        <w:rPr>
          <w:rFonts w:ascii="Courier New" w:eastAsia="Times New Roman" w:hAnsi="Courier New" w:cs="Courier New"/>
          <w:color w:val="000000"/>
          <w:sz w:val="20"/>
          <w:szCs w:val="20"/>
        </w:rPr>
        <w:t>-</w:t>
      </w:r>
      <w:proofErr w:type="spellStart"/>
      <w:r w:rsidRPr="00130981">
        <w:rPr>
          <w:rFonts w:ascii="Courier New" w:eastAsia="Times New Roman" w:hAnsi="Courier New" w:cs="Courier New"/>
          <w:color w:val="000000"/>
          <w:sz w:val="20"/>
          <w:szCs w:val="20"/>
        </w:rPr>
        <w:t>npm</w:t>
      </w:r>
      <w:proofErr w:type="spellEnd"/>
      <w:r w:rsidRPr="00130981">
        <w:rPr>
          <w:rFonts w:ascii="Courier New" w:eastAsia="Times New Roman" w:hAnsi="Courier New" w:cs="Courier New"/>
          <w:color w:val="000000"/>
          <w:sz w:val="20"/>
          <w:szCs w:val="20"/>
        </w:rPr>
        <w:t>-package-license": {</w:t>
      </w:r>
    </w:p>
    <w:p w14:paraId="0FAE241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"3.0.4",</w:t>
      </w:r>
    </w:p>
    <w:p w14:paraId="26AC60D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"https://registry.npmjs.org/validate-npm-package-license/-/validate-npm-package-license-3.0.4.tgz",</w:t>
      </w:r>
    </w:p>
    <w:p w14:paraId="3E0B54E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"sha512-DpKm2Ui/xN7/HQKCtpZxoRWBhZ9Z0kqtygG8XCgNQ8ZlDnxuQmWhj566j8fN4Cu3/JmbhsDo7fcAJq4s9h27Ew==",</w:t>
      </w:r>
    </w:p>
    <w:p w14:paraId="53C4B1A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3BE0330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lastRenderedPageBreak/>
        <w:t xml:space="preserve">      "requires": {</w:t>
      </w:r>
    </w:p>
    <w:p w14:paraId="23135C5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spdx</w:t>
      </w:r>
      <w:proofErr w:type="spellEnd"/>
      <w:proofErr w:type="gramEnd"/>
      <w:r w:rsidRPr="00130981">
        <w:rPr>
          <w:rFonts w:ascii="Courier New" w:eastAsia="Times New Roman" w:hAnsi="Courier New" w:cs="Courier New"/>
          <w:color w:val="000000"/>
          <w:sz w:val="20"/>
          <w:szCs w:val="20"/>
        </w:rPr>
        <w:t>-correct": "^3.0.0",</w:t>
      </w:r>
    </w:p>
    <w:p w14:paraId="38C9DDD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spdx</w:t>
      </w:r>
      <w:proofErr w:type="spellEnd"/>
      <w:proofErr w:type="gramEnd"/>
      <w:r w:rsidRPr="00130981">
        <w:rPr>
          <w:rFonts w:ascii="Courier New" w:eastAsia="Times New Roman" w:hAnsi="Courier New" w:cs="Courier New"/>
          <w:color w:val="000000"/>
          <w:sz w:val="20"/>
          <w:szCs w:val="20"/>
        </w:rPr>
        <w:t>-expression-parse": "^3.0.0"</w:t>
      </w:r>
    </w:p>
    <w:p w14:paraId="3350DE2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067052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B3CE56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validate</w:t>
      </w:r>
      <w:proofErr w:type="gramEnd"/>
      <w:r w:rsidRPr="00130981">
        <w:rPr>
          <w:rFonts w:ascii="Courier New" w:eastAsia="Times New Roman" w:hAnsi="Courier New" w:cs="Courier New"/>
          <w:color w:val="000000"/>
          <w:sz w:val="20"/>
          <w:szCs w:val="20"/>
        </w:rPr>
        <w:t>-</w:t>
      </w:r>
      <w:proofErr w:type="spellStart"/>
      <w:r w:rsidRPr="00130981">
        <w:rPr>
          <w:rFonts w:ascii="Courier New" w:eastAsia="Times New Roman" w:hAnsi="Courier New" w:cs="Courier New"/>
          <w:color w:val="000000"/>
          <w:sz w:val="20"/>
          <w:szCs w:val="20"/>
        </w:rPr>
        <w:t>npm</w:t>
      </w:r>
      <w:proofErr w:type="spellEnd"/>
      <w:r w:rsidRPr="00130981">
        <w:rPr>
          <w:rFonts w:ascii="Courier New" w:eastAsia="Times New Roman" w:hAnsi="Courier New" w:cs="Courier New"/>
          <w:color w:val="000000"/>
          <w:sz w:val="20"/>
          <w:szCs w:val="20"/>
        </w:rPr>
        <w:t>-package-name": {</w:t>
      </w:r>
    </w:p>
    <w:p w14:paraId="7A3AA55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"3.0.0",</w:t>
      </w:r>
    </w:p>
    <w:p w14:paraId="36E7036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"https://registry.npmjs.org/validate-npm-package-name/-/validate-npm-package-name-3.0.0.tgz",</w:t>
      </w:r>
    </w:p>
    <w:p w14:paraId="5779805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"sha512-M6w37eVCMMouJ9V/sdPGnC5H4uDr73/+xdq0FBLO3TFFX1+7wiUY6Es328NN+y43tmY+doUdN9g9J21vqB7iLw==",</w:t>
      </w:r>
    </w:p>
    <w:p w14:paraId="6B3E981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5B5CE96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16728F1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builtins</w:t>
      </w:r>
      <w:proofErr w:type="spellEnd"/>
      <w:r w:rsidRPr="00130981">
        <w:rPr>
          <w:rFonts w:ascii="Courier New" w:eastAsia="Times New Roman" w:hAnsi="Courier New" w:cs="Courier New"/>
          <w:color w:val="000000"/>
          <w:sz w:val="20"/>
          <w:szCs w:val="20"/>
        </w:rPr>
        <w:t>": "^1.0.3"</w:t>
      </w:r>
    </w:p>
    <w:p w14:paraId="43E88FE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BE5078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2C5F916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"vary": {</w:t>
      </w:r>
    </w:p>
    <w:p w14:paraId="6958F1F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"1.1.2",</w:t>
      </w:r>
    </w:p>
    <w:p w14:paraId="144714E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"https://registry.npmjs.org/vary/-/vary-1.1.2.tgz",</w:t>
      </w:r>
    </w:p>
    <w:p w14:paraId="05FAA88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"sha512-BNGbWLfd0eUPabhkXUVm0j8uuvREyTh5ovRa/dyow/BqAbZJyC+5fU+IzQOzmAKzYqYRAISoRhdQr3eIZ/PXqg==",</w:t>
      </w:r>
    </w:p>
    <w:p w14:paraId="7C203A7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7B7048B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1DA1773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"vendors": {</w:t>
      </w:r>
    </w:p>
    <w:p w14:paraId="5666FC0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"1.0.4",</w:t>
      </w:r>
    </w:p>
    <w:p w14:paraId="47E069B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"https://registry.npmjs.org/vendors/-/vendors-1.0.4.tgz",</w:t>
      </w:r>
    </w:p>
    <w:p w14:paraId="0744A05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"sha512-/juG65kTL4Cy2su4P8HjtkTxk6VmJDiOPBufWniqQ6wknac6jNiXS9vU+hO3wgusiyqWlzTbVHi0dyJqRONg3w==",</w:t>
      </w:r>
    </w:p>
    <w:p w14:paraId="6EC91EE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34B334D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59FF33D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verror</w:t>
      </w:r>
      <w:proofErr w:type="spellEnd"/>
      <w:r w:rsidRPr="00130981">
        <w:rPr>
          <w:rFonts w:ascii="Courier New" w:eastAsia="Times New Roman" w:hAnsi="Courier New" w:cs="Courier New"/>
          <w:color w:val="000000"/>
          <w:sz w:val="20"/>
          <w:szCs w:val="20"/>
        </w:rPr>
        <w:t>": {</w:t>
      </w:r>
    </w:p>
    <w:p w14:paraId="2E746BC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"1.10.0",</w:t>
      </w:r>
    </w:p>
    <w:p w14:paraId="4356FB9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t>
      </w:r>
      <w:proofErr w:type="spellStart"/>
      <w:r w:rsidRPr="00130981">
        <w:rPr>
          <w:rFonts w:ascii="Courier New" w:eastAsia="Times New Roman" w:hAnsi="Courier New" w:cs="Courier New"/>
          <w:color w:val="000000"/>
          <w:sz w:val="20"/>
          <w:szCs w:val="20"/>
        </w:rPr>
        <w:t>verror</w:t>
      </w:r>
      <w:proofErr w:type="spellEnd"/>
      <w:r w:rsidRPr="00130981">
        <w:rPr>
          <w:rFonts w:ascii="Courier New" w:eastAsia="Times New Roman" w:hAnsi="Courier New" w:cs="Courier New"/>
          <w:color w:val="000000"/>
          <w:sz w:val="20"/>
          <w:szCs w:val="20"/>
        </w:rPr>
        <w:t>/-/verror-1.10.0.tgz",</w:t>
      </w:r>
    </w:p>
    <w:p w14:paraId="7AFDE0C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"sha512-ZZKSmDAEFOijERBLkmYfJ+vmk3w+7hOLYDNkRCuRuMJGEmqYNCNLyBBFwWKVMhfwaEF3WOd0Zlw86U/WC/+nYw==",</w:t>
      </w:r>
    </w:p>
    <w:p w14:paraId="78A65E0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21733ED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5D3E8C6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assert</w:t>
      </w:r>
      <w:proofErr w:type="gramEnd"/>
      <w:r w:rsidRPr="00130981">
        <w:rPr>
          <w:rFonts w:ascii="Courier New" w:eastAsia="Times New Roman" w:hAnsi="Courier New" w:cs="Courier New"/>
          <w:color w:val="000000"/>
          <w:sz w:val="20"/>
          <w:szCs w:val="20"/>
        </w:rPr>
        <w:t>-plus": "^1.0.0",</w:t>
      </w:r>
    </w:p>
    <w:p w14:paraId="439D448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core</w:t>
      </w:r>
      <w:proofErr w:type="gramEnd"/>
      <w:r w:rsidRPr="00130981">
        <w:rPr>
          <w:rFonts w:ascii="Courier New" w:eastAsia="Times New Roman" w:hAnsi="Courier New" w:cs="Courier New"/>
          <w:color w:val="000000"/>
          <w:sz w:val="20"/>
          <w:szCs w:val="20"/>
        </w:rPr>
        <w:t>-util-is": "1.0.2",</w:t>
      </w:r>
    </w:p>
    <w:p w14:paraId="0359D0B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extsprintf</w:t>
      </w:r>
      <w:proofErr w:type="spellEnd"/>
      <w:r w:rsidRPr="00130981">
        <w:rPr>
          <w:rFonts w:ascii="Courier New" w:eastAsia="Times New Roman" w:hAnsi="Courier New" w:cs="Courier New"/>
          <w:color w:val="000000"/>
          <w:sz w:val="20"/>
          <w:szCs w:val="20"/>
        </w:rPr>
        <w:t>": "^1.2.0"</w:t>
      </w:r>
    </w:p>
    <w:p w14:paraId="27A9041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1A0F2A7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"dependencies": {</w:t>
      </w:r>
    </w:p>
    <w:p w14:paraId="52DC187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core</w:t>
      </w:r>
      <w:proofErr w:type="gramEnd"/>
      <w:r w:rsidRPr="00130981">
        <w:rPr>
          <w:rFonts w:ascii="Courier New" w:eastAsia="Times New Roman" w:hAnsi="Courier New" w:cs="Courier New"/>
          <w:color w:val="000000"/>
          <w:sz w:val="20"/>
          <w:szCs w:val="20"/>
        </w:rPr>
        <w:t>-util-is": {</w:t>
      </w:r>
    </w:p>
    <w:p w14:paraId="60A2E71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"1.0.2",</w:t>
      </w:r>
    </w:p>
    <w:p w14:paraId="64884C1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"https://registry.npmjs.org/core-util-is/-/core-util-is-1.0.2.tgz",</w:t>
      </w:r>
    </w:p>
    <w:p w14:paraId="5BDC46C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"sha512-3lqz5YjWTYnW6dlDa5TLaTCcShfar1e40rmcJVwCBJC6mWlFuj0eCHIElmG1g5kyuJ/GD+8Wn4FFCcz4gJPfaQ==",</w:t>
      </w:r>
    </w:p>
    <w:p w14:paraId="2C9334A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2656C82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A49347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156EB13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5290773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vm</w:t>
      </w:r>
      <w:proofErr w:type="gramEnd"/>
      <w:r w:rsidRPr="00130981">
        <w:rPr>
          <w:rFonts w:ascii="Courier New" w:eastAsia="Times New Roman" w:hAnsi="Courier New" w:cs="Courier New"/>
          <w:color w:val="000000"/>
          <w:sz w:val="20"/>
          <w:szCs w:val="20"/>
        </w:rPr>
        <w:t>-browserify</w:t>
      </w:r>
      <w:proofErr w:type="spellEnd"/>
      <w:r w:rsidRPr="00130981">
        <w:rPr>
          <w:rFonts w:ascii="Courier New" w:eastAsia="Times New Roman" w:hAnsi="Courier New" w:cs="Courier New"/>
          <w:color w:val="000000"/>
          <w:sz w:val="20"/>
          <w:szCs w:val="20"/>
        </w:rPr>
        <w:t>": {</w:t>
      </w:r>
    </w:p>
    <w:p w14:paraId="0B3A980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"1.1.2",</w:t>
      </w:r>
    </w:p>
    <w:p w14:paraId="61E81C7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lastRenderedPageBreak/>
        <w:t xml:space="preserve">      "resolved": "https://registry.npmjs.org/vm-browserify/-/vm-browserify-1.1.2.tgz",</w:t>
      </w:r>
    </w:p>
    <w:p w14:paraId="2098D0B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"sha512-2ham8XPWTONajOR0ohOKOHXkm3+gaBmGut3SRuu75xLd/RRaY6vqgh8NBYYk7+RW3u5AtzPQZG8F10LHkl0lAQ==",</w:t>
      </w:r>
    </w:p>
    <w:p w14:paraId="218C650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220DC31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050256F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void</w:t>
      </w:r>
      <w:proofErr w:type="gramEnd"/>
      <w:r w:rsidRPr="00130981">
        <w:rPr>
          <w:rFonts w:ascii="Courier New" w:eastAsia="Times New Roman" w:hAnsi="Courier New" w:cs="Courier New"/>
          <w:color w:val="000000"/>
          <w:sz w:val="20"/>
          <w:szCs w:val="20"/>
        </w:rPr>
        <w:t>-elements": {</w:t>
      </w:r>
    </w:p>
    <w:p w14:paraId="45CF4D7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"2.0.1",</w:t>
      </w:r>
    </w:p>
    <w:p w14:paraId="3CDBEB9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"https://registry.npmjs.org/void-elements/-/void-elements-2.0.1.tgz",</w:t>
      </w:r>
    </w:p>
    <w:p w14:paraId="5BE977B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"sha512-qZKX4RnBzH2ugr8Lxa7x+0V6XD9Sb/ouARtiasEQCHB1EVU4NXtmHsDDrx1dO4ne5fc3J6EW05BP1Dl0z0iung==",</w:t>
      </w:r>
    </w:p>
    <w:p w14:paraId="26A17C7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1C31DAA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3F9DC2D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watchpack</w:t>
      </w:r>
      <w:proofErr w:type="spellEnd"/>
      <w:r w:rsidRPr="00130981">
        <w:rPr>
          <w:rFonts w:ascii="Courier New" w:eastAsia="Times New Roman" w:hAnsi="Courier New" w:cs="Courier New"/>
          <w:color w:val="000000"/>
          <w:sz w:val="20"/>
          <w:szCs w:val="20"/>
        </w:rPr>
        <w:t>": {</w:t>
      </w:r>
    </w:p>
    <w:p w14:paraId="2249406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"1.7.5",</w:t>
      </w:r>
    </w:p>
    <w:p w14:paraId="6F375D2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t>
      </w:r>
      <w:proofErr w:type="spellStart"/>
      <w:r w:rsidRPr="00130981">
        <w:rPr>
          <w:rFonts w:ascii="Courier New" w:eastAsia="Times New Roman" w:hAnsi="Courier New" w:cs="Courier New"/>
          <w:color w:val="000000"/>
          <w:sz w:val="20"/>
          <w:szCs w:val="20"/>
        </w:rPr>
        <w:t>watchpack</w:t>
      </w:r>
      <w:proofErr w:type="spellEnd"/>
      <w:r w:rsidRPr="00130981">
        <w:rPr>
          <w:rFonts w:ascii="Courier New" w:eastAsia="Times New Roman" w:hAnsi="Courier New" w:cs="Courier New"/>
          <w:color w:val="000000"/>
          <w:sz w:val="20"/>
          <w:szCs w:val="20"/>
        </w:rPr>
        <w:t>/-/watchpack-1.7.5.tgz",</w:t>
      </w:r>
    </w:p>
    <w:p w14:paraId="39FE209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"sha512-9P3MWk6SrKjHsGkLT2KHXdQ/9SNkyoJbabxnKOoJepsvJjJG8uYTR3yTPxPQvNDI3w4Nz1xnE0TLHK4RIVe/MQ==",</w:t>
      </w:r>
    </w:p>
    <w:p w14:paraId="65356FA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4E099DA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61F2FCA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chokidar</w:t>
      </w:r>
      <w:proofErr w:type="spellEnd"/>
      <w:r w:rsidRPr="00130981">
        <w:rPr>
          <w:rFonts w:ascii="Courier New" w:eastAsia="Times New Roman" w:hAnsi="Courier New" w:cs="Courier New"/>
          <w:color w:val="000000"/>
          <w:sz w:val="20"/>
          <w:szCs w:val="20"/>
        </w:rPr>
        <w:t>": "^3.4.1",</w:t>
      </w:r>
    </w:p>
    <w:p w14:paraId="41D3170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graceful</w:t>
      </w:r>
      <w:proofErr w:type="gramEnd"/>
      <w:r w:rsidRPr="00130981">
        <w:rPr>
          <w:rFonts w:ascii="Courier New" w:eastAsia="Times New Roman" w:hAnsi="Courier New" w:cs="Courier New"/>
          <w:color w:val="000000"/>
          <w:sz w:val="20"/>
          <w:szCs w:val="20"/>
        </w:rPr>
        <w:t>-fs": "^4.1.2",</w:t>
      </w:r>
    </w:p>
    <w:p w14:paraId="5A26BC7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"neo-async": "^2.5.0",</w:t>
      </w:r>
    </w:p>
    <w:p w14:paraId="1B18C3B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watchpack</w:t>
      </w:r>
      <w:proofErr w:type="gramEnd"/>
      <w:r w:rsidRPr="00130981">
        <w:rPr>
          <w:rFonts w:ascii="Courier New" w:eastAsia="Times New Roman" w:hAnsi="Courier New" w:cs="Courier New"/>
          <w:color w:val="000000"/>
          <w:sz w:val="20"/>
          <w:szCs w:val="20"/>
        </w:rPr>
        <w:t>-chokidar2": "^2.0.1"</w:t>
      </w:r>
    </w:p>
    <w:p w14:paraId="201872C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4F84AC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245AAD1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watchpack</w:t>
      </w:r>
      <w:proofErr w:type="gramEnd"/>
      <w:r w:rsidRPr="00130981">
        <w:rPr>
          <w:rFonts w:ascii="Courier New" w:eastAsia="Times New Roman" w:hAnsi="Courier New" w:cs="Courier New"/>
          <w:color w:val="000000"/>
          <w:sz w:val="20"/>
          <w:szCs w:val="20"/>
        </w:rPr>
        <w:t>-chokidar2": {</w:t>
      </w:r>
    </w:p>
    <w:p w14:paraId="45AFD0B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"2.0.1",</w:t>
      </w:r>
    </w:p>
    <w:p w14:paraId="04E678D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"https://registry.npmjs.org/watchpack-chokidar2/-/watchpack-chokidar2-2.0.1.tgz",</w:t>
      </w:r>
    </w:p>
    <w:p w14:paraId="18B57AD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"sha512-nCFfBIPKr5Sh61s4LPpy1Wtfi0HE8isJ3d2Yb5/Ppw2P2B/3eVSEBjKfN0fmHJSK14+31KwMKmcrzs2GM4P0Ww==",</w:t>
      </w:r>
    </w:p>
    <w:p w14:paraId="053725B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2FAE7E2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"optional": true,</w:t>
      </w:r>
    </w:p>
    <w:p w14:paraId="542A592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77AA6BA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chokidar</w:t>
      </w:r>
      <w:proofErr w:type="spellEnd"/>
      <w:r w:rsidRPr="00130981">
        <w:rPr>
          <w:rFonts w:ascii="Courier New" w:eastAsia="Times New Roman" w:hAnsi="Courier New" w:cs="Courier New"/>
          <w:color w:val="000000"/>
          <w:sz w:val="20"/>
          <w:szCs w:val="20"/>
        </w:rPr>
        <w:t>": "^2.1.8"</w:t>
      </w:r>
    </w:p>
    <w:p w14:paraId="5FF1D57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5B98102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"dependencies": {</w:t>
      </w:r>
    </w:p>
    <w:p w14:paraId="73B15A2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anymatch</w:t>
      </w:r>
      <w:proofErr w:type="spellEnd"/>
      <w:r w:rsidRPr="00130981">
        <w:rPr>
          <w:rFonts w:ascii="Courier New" w:eastAsia="Times New Roman" w:hAnsi="Courier New" w:cs="Courier New"/>
          <w:color w:val="000000"/>
          <w:sz w:val="20"/>
          <w:szCs w:val="20"/>
        </w:rPr>
        <w:t>": {</w:t>
      </w:r>
    </w:p>
    <w:p w14:paraId="75DD434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"2.0.0",</w:t>
      </w:r>
    </w:p>
    <w:p w14:paraId="446B711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t>
      </w:r>
      <w:proofErr w:type="spellStart"/>
      <w:r w:rsidRPr="00130981">
        <w:rPr>
          <w:rFonts w:ascii="Courier New" w:eastAsia="Times New Roman" w:hAnsi="Courier New" w:cs="Courier New"/>
          <w:color w:val="000000"/>
          <w:sz w:val="20"/>
          <w:szCs w:val="20"/>
        </w:rPr>
        <w:t>anymatch</w:t>
      </w:r>
      <w:proofErr w:type="spellEnd"/>
      <w:r w:rsidRPr="00130981">
        <w:rPr>
          <w:rFonts w:ascii="Courier New" w:eastAsia="Times New Roman" w:hAnsi="Courier New" w:cs="Courier New"/>
          <w:color w:val="000000"/>
          <w:sz w:val="20"/>
          <w:szCs w:val="20"/>
        </w:rPr>
        <w:t>/-/anymatch-2.0.0.tgz",</w:t>
      </w:r>
    </w:p>
    <w:p w14:paraId="68DE0E9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"sha512-5teOsQWABXHHBFP9y3skS5P3d/WfWXpv3FUpy+LorMrNYaT9pI4oLMQX7jzQ2KklNpGpWHzdCXTDT2Y3XGlZBw==",</w:t>
      </w:r>
    </w:p>
    <w:p w14:paraId="29E1A5A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509C840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"optional": true,</w:t>
      </w:r>
    </w:p>
    <w:p w14:paraId="1F81FFA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593852F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micromatch</w:t>
      </w:r>
      <w:proofErr w:type="spellEnd"/>
      <w:r w:rsidRPr="00130981">
        <w:rPr>
          <w:rFonts w:ascii="Courier New" w:eastAsia="Times New Roman" w:hAnsi="Courier New" w:cs="Courier New"/>
          <w:color w:val="000000"/>
          <w:sz w:val="20"/>
          <w:szCs w:val="20"/>
        </w:rPr>
        <w:t>": "^3.1.4",</w:t>
      </w:r>
    </w:p>
    <w:p w14:paraId="60D4F17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normalize</w:t>
      </w:r>
      <w:proofErr w:type="gramEnd"/>
      <w:r w:rsidRPr="00130981">
        <w:rPr>
          <w:rFonts w:ascii="Courier New" w:eastAsia="Times New Roman" w:hAnsi="Courier New" w:cs="Courier New"/>
          <w:color w:val="000000"/>
          <w:sz w:val="20"/>
          <w:szCs w:val="20"/>
        </w:rPr>
        <w:t>-path": "^2.1.1"</w:t>
      </w:r>
    </w:p>
    <w:p w14:paraId="6440C44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23B7251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"dependencies": {</w:t>
      </w:r>
    </w:p>
    <w:p w14:paraId="4416FE3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normalize</w:t>
      </w:r>
      <w:proofErr w:type="gramEnd"/>
      <w:r w:rsidRPr="00130981">
        <w:rPr>
          <w:rFonts w:ascii="Courier New" w:eastAsia="Times New Roman" w:hAnsi="Courier New" w:cs="Courier New"/>
          <w:color w:val="000000"/>
          <w:sz w:val="20"/>
          <w:szCs w:val="20"/>
        </w:rPr>
        <w:t>-path": {</w:t>
      </w:r>
    </w:p>
    <w:p w14:paraId="4124089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lastRenderedPageBreak/>
        <w:t xml:space="preserve">              "version": "2.1.1",</w:t>
      </w:r>
    </w:p>
    <w:p w14:paraId="1E6A0C3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"https://registry.npmjs.org/normalize-path/-/normalize-path-2.1.1.tgz",</w:t>
      </w:r>
    </w:p>
    <w:p w14:paraId="6563ED9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"sha512-3pKJwH184Xo/lnH6oyP1q2pMd7HcypqqmRs91/6/i2CGtWwIKGCkOOMTm/zXbgTEWHw1uNpNi/igc3ePOYHb6w==",</w:t>
      </w:r>
    </w:p>
    <w:p w14:paraId="459E1EC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5E10AF1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"optional": true,</w:t>
      </w:r>
    </w:p>
    <w:p w14:paraId="4119A83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105671C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remove</w:t>
      </w:r>
      <w:proofErr w:type="gramEnd"/>
      <w:r w:rsidRPr="00130981">
        <w:rPr>
          <w:rFonts w:ascii="Courier New" w:eastAsia="Times New Roman" w:hAnsi="Courier New" w:cs="Courier New"/>
          <w:color w:val="000000"/>
          <w:sz w:val="20"/>
          <w:szCs w:val="20"/>
        </w:rPr>
        <w:t>-trailing-separator": "^1.0.1"</w:t>
      </w:r>
    </w:p>
    <w:p w14:paraId="5F57196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2B75B2B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5D5723A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730078F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742D82C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binary</w:t>
      </w:r>
      <w:proofErr w:type="gramEnd"/>
      <w:r w:rsidRPr="00130981">
        <w:rPr>
          <w:rFonts w:ascii="Courier New" w:eastAsia="Times New Roman" w:hAnsi="Courier New" w:cs="Courier New"/>
          <w:color w:val="000000"/>
          <w:sz w:val="20"/>
          <w:szCs w:val="20"/>
        </w:rPr>
        <w:t>-extensions": {</w:t>
      </w:r>
    </w:p>
    <w:p w14:paraId="10FE1D0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"1.13.1",</w:t>
      </w:r>
    </w:p>
    <w:p w14:paraId="7FAC533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"https://registry.npmjs.org/binary-extensions/-/binary-extensions-1.13.1.tgz",</w:t>
      </w:r>
    </w:p>
    <w:p w14:paraId="110104E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"sha512-Un7MIEDdUC5gNpcGDV97op1Ywk748MpHcFTHoYs6qnj1Z3j7I53VG3nwZhKzoBZmbdRNnb6WRdFlwl7tSDuZGw==",</w:t>
      </w:r>
    </w:p>
    <w:p w14:paraId="6F25D41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1945EC0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"optional": true</w:t>
      </w:r>
    </w:p>
    <w:p w14:paraId="2A7C2CE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78D3260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"braces": {</w:t>
      </w:r>
    </w:p>
    <w:p w14:paraId="5767D14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"2.3.2",</w:t>
      </w:r>
    </w:p>
    <w:p w14:paraId="44D3B9A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"https://registry.npmjs.org/braces/-/braces-2.3.2.tgz",</w:t>
      </w:r>
    </w:p>
    <w:p w14:paraId="09860BF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"sha512-aNdbnj9P8PjdXU4ybaWLK2IF3jc/EoDYbC7AazW6to3TRsfXxscC9UXOB5iDiEQrkyIbWp2SLQda4+QAa7nc3w==",</w:t>
      </w:r>
    </w:p>
    <w:p w14:paraId="7686DE5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2F0BE1D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"optional": true,</w:t>
      </w:r>
    </w:p>
    <w:p w14:paraId="75E36D8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30EE13B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arr</w:t>
      </w:r>
      <w:proofErr w:type="spellEnd"/>
      <w:proofErr w:type="gramEnd"/>
      <w:r w:rsidRPr="00130981">
        <w:rPr>
          <w:rFonts w:ascii="Courier New" w:eastAsia="Times New Roman" w:hAnsi="Courier New" w:cs="Courier New"/>
          <w:color w:val="000000"/>
          <w:sz w:val="20"/>
          <w:szCs w:val="20"/>
        </w:rPr>
        <w:t>-flatten": "^1.1.0",</w:t>
      </w:r>
    </w:p>
    <w:p w14:paraId="3876F92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array</w:t>
      </w:r>
      <w:proofErr w:type="gramEnd"/>
      <w:r w:rsidRPr="00130981">
        <w:rPr>
          <w:rFonts w:ascii="Courier New" w:eastAsia="Times New Roman" w:hAnsi="Courier New" w:cs="Courier New"/>
          <w:color w:val="000000"/>
          <w:sz w:val="20"/>
          <w:szCs w:val="20"/>
        </w:rPr>
        <w:t>-unique": "^0.3.2",</w:t>
      </w:r>
    </w:p>
    <w:p w14:paraId="4741CE7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extend</w:t>
      </w:r>
      <w:proofErr w:type="gramEnd"/>
      <w:r w:rsidRPr="00130981">
        <w:rPr>
          <w:rFonts w:ascii="Courier New" w:eastAsia="Times New Roman" w:hAnsi="Courier New" w:cs="Courier New"/>
          <w:color w:val="000000"/>
          <w:sz w:val="20"/>
          <w:szCs w:val="20"/>
        </w:rPr>
        <w:t>-shallow": "^2.0.1",</w:t>
      </w:r>
    </w:p>
    <w:p w14:paraId="429AC85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fill</w:t>
      </w:r>
      <w:proofErr w:type="gramEnd"/>
      <w:r w:rsidRPr="00130981">
        <w:rPr>
          <w:rFonts w:ascii="Courier New" w:eastAsia="Times New Roman" w:hAnsi="Courier New" w:cs="Courier New"/>
          <w:color w:val="000000"/>
          <w:sz w:val="20"/>
          <w:szCs w:val="20"/>
        </w:rPr>
        <w:t>-range": "^4.0.0",</w:t>
      </w:r>
    </w:p>
    <w:p w14:paraId="4705211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isobject</w:t>
      </w:r>
      <w:proofErr w:type="spellEnd"/>
      <w:r w:rsidRPr="00130981">
        <w:rPr>
          <w:rFonts w:ascii="Courier New" w:eastAsia="Times New Roman" w:hAnsi="Courier New" w:cs="Courier New"/>
          <w:color w:val="000000"/>
          <w:sz w:val="20"/>
          <w:szCs w:val="20"/>
        </w:rPr>
        <w:t>": "^3.0.1",</w:t>
      </w:r>
    </w:p>
    <w:p w14:paraId="2AD2C3D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repeat</w:t>
      </w:r>
      <w:proofErr w:type="gramEnd"/>
      <w:r w:rsidRPr="00130981">
        <w:rPr>
          <w:rFonts w:ascii="Courier New" w:eastAsia="Times New Roman" w:hAnsi="Courier New" w:cs="Courier New"/>
          <w:color w:val="000000"/>
          <w:sz w:val="20"/>
          <w:szCs w:val="20"/>
        </w:rPr>
        <w:t>-element": "^1.1.2",</w:t>
      </w:r>
    </w:p>
    <w:p w14:paraId="72AF3B0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"snapdragon": "^0.8.1",</w:t>
      </w:r>
    </w:p>
    <w:p w14:paraId="4778A9C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snapdragon</w:t>
      </w:r>
      <w:proofErr w:type="gramEnd"/>
      <w:r w:rsidRPr="00130981">
        <w:rPr>
          <w:rFonts w:ascii="Courier New" w:eastAsia="Times New Roman" w:hAnsi="Courier New" w:cs="Courier New"/>
          <w:color w:val="000000"/>
          <w:sz w:val="20"/>
          <w:szCs w:val="20"/>
        </w:rPr>
        <w:t>-node": "^2.0.1",</w:t>
      </w:r>
    </w:p>
    <w:p w14:paraId="7B1510B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split</w:t>
      </w:r>
      <w:proofErr w:type="gramEnd"/>
      <w:r w:rsidRPr="00130981">
        <w:rPr>
          <w:rFonts w:ascii="Courier New" w:eastAsia="Times New Roman" w:hAnsi="Courier New" w:cs="Courier New"/>
          <w:color w:val="000000"/>
          <w:sz w:val="20"/>
          <w:szCs w:val="20"/>
        </w:rPr>
        <w:t>-string": "^3.0.2",</w:t>
      </w:r>
    </w:p>
    <w:p w14:paraId="722F919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to</w:t>
      </w:r>
      <w:proofErr w:type="gramEnd"/>
      <w:r w:rsidRPr="00130981">
        <w:rPr>
          <w:rFonts w:ascii="Courier New" w:eastAsia="Times New Roman" w:hAnsi="Courier New" w:cs="Courier New"/>
          <w:color w:val="000000"/>
          <w:sz w:val="20"/>
          <w:szCs w:val="20"/>
        </w:rPr>
        <w:t>-regex": "^3.0.1"</w:t>
      </w:r>
    </w:p>
    <w:p w14:paraId="25F0A4B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1BEC0B7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"dependencies": {</w:t>
      </w:r>
    </w:p>
    <w:p w14:paraId="4980F89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extend</w:t>
      </w:r>
      <w:proofErr w:type="gramEnd"/>
      <w:r w:rsidRPr="00130981">
        <w:rPr>
          <w:rFonts w:ascii="Courier New" w:eastAsia="Times New Roman" w:hAnsi="Courier New" w:cs="Courier New"/>
          <w:color w:val="000000"/>
          <w:sz w:val="20"/>
          <w:szCs w:val="20"/>
        </w:rPr>
        <w:t>-shallow": {</w:t>
      </w:r>
    </w:p>
    <w:p w14:paraId="73CED98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"2.0.1",</w:t>
      </w:r>
    </w:p>
    <w:p w14:paraId="617C143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"https://registry.npmjs.org/extend-shallow/-/extend-shallow-2.0.1.tgz",</w:t>
      </w:r>
    </w:p>
    <w:p w14:paraId="70206BB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"sha512-zCnTtlxNoAiDc3gqY2aYAWFx7XWWiasuF2K8Me5WbN8otHKTUKBwjPtNpRs/rbUZm7KxWAaNj7P1a/p52GbVug==",</w:t>
      </w:r>
    </w:p>
    <w:p w14:paraId="26D0BD8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31045FB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"optional": true,</w:t>
      </w:r>
    </w:p>
    <w:p w14:paraId="0FD9416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1CAFF12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is</w:t>
      </w:r>
      <w:proofErr w:type="gramEnd"/>
      <w:r w:rsidRPr="00130981">
        <w:rPr>
          <w:rFonts w:ascii="Courier New" w:eastAsia="Times New Roman" w:hAnsi="Courier New" w:cs="Courier New"/>
          <w:color w:val="000000"/>
          <w:sz w:val="20"/>
          <w:szCs w:val="20"/>
        </w:rPr>
        <w:t>-extendable": "^0.1.0"</w:t>
      </w:r>
    </w:p>
    <w:p w14:paraId="24C336F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70216F3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DB53D2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3CF7811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lastRenderedPageBreak/>
        <w:t xml:space="preserve">        },</w:t>
      </w:r>
    </w:p>
    <w:p w14:paraId="7E20489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chokidar</w:t>
      </w:r>
      <w:proofErr w:type="spellEnd"/>
      <w:r w:rsidRPr="00130981">
        <w:rPr>
          <w:rFonts w:ascii="Courier New" w:eastAsia="Times New Roman" w:hAnsi="Courier New" w:cs="Courier New"/>
          <w:color w:val="000000"/>
          <w:sz w:val="20"/>
          <w:szCs w:val="20"/>
        </w:rPr>
        <w:t>": {</w:t>
      </w:r>
    </w:p>
    <w:p w14:paraId="378D9EA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"2.1.8",</w:t>
      </w:r>
    </w:p>
    <w:p w14:paraId="4F0C1F6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t>
      </w:r>
      <w:proofErr w:type="spellStart"/>
      <w:r w:rsidRPr="00130981">
        <w:rPr>
          <w:rFonts w:ascii="Courier New" w:eastAsia="Times New Roman" w:hAnsi="Courier New" w:cs="Courier New"/>
          <w:color w:val="000000"/>
          <w:sz w:val="20"/>
          <w:szCs w:val="20"/>
        </w:rPr>
        <w:t>chokidar</w:t>
      </w:r>
      <w:proofErr w:type="spellEnd"/>
      <w:r w:rsidRPr="00130981">
        <w:rPr>
          <w:rFonts w:ascii="Courier New" w:eastAsia="Times New Roman" w:hAnsi="Courier New" w:cs="Courier New"/>
          <w:color w:val="000000"/>
          <w:sz w:val="20"/>
          <w:szCs w:val="20"/>
        </w:rPr>
        <w:t>/-/chokidar-2.1.8.tgz",</w:t>
      </w:r>
    </w:p>
    <w:p w14:paraId="1F1D3E6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"sha512-ZmZUazfOzf0Nve7duiCKD23PFSCs4JPoYyccjUFF3aQkQadqBhfzhjkwBH2mNOG9cTBwhamM37EIsIkZw3nRgg==",</w:t>
      </w:r>
    </w:p>
    <w:p w14:paraId="3FEFF80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740AA24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"optional": true,</w:t>
      </w:r>
    </w:p>
    <w:p w14:paraId="5701063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5D58464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anymatch</w:t>
      </w:r>
      <w:proofErr w:type="spellEnd"/>
      <w:r w:rsidRPr="00130981">
        <w:rPr>
          <w:rFonts w:ascii="Courier New" w:eastAsia="Times New Roman" w:hAnsi="Courier New" w:cs="Courier New"/>
          <w:color w:val="000000"/>
          <w:sz w:val="20"/>
          <w:szCs w:val="20"/>
        </w:rPr>
        <w:t>": "^2.0.0",</w:t>
      </w:r>
    </w:p>
    <w:p w14:paraId="1E8C9A3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async</w:t>
      </w:r>
      <w:proofErr w:type="gramEnd"/>
      <w:r w:rsidRPr="00130981">
        <w:rPr>
          <w:rFonts w:ascii="Courier New" w:eastAsia="Times New Roman" w:hAnsi="Courier New" w:cs="Courier New"/>
          <w:color w:val="000000"/>
          <w:sz w:val="20"/>
          <w:szCs w:val="20"/>
        </w:rPr>
        <w:t>-each": "^1.0.1",</w:t>
      </w:r>
    </w:p>
    <w:p w14:paraId="1303E41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"braces": "^2.3.2",</w:t>
      </w:r>
    </w:p>
    <w:p w14:paraId="175289E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fsevents</w:t>
      </w:r>
      <w:proofErr w:type="spellEnd"/>
      <w:r w:rsidRPr="00130981">
        <w:rPr>
          <w:rFonts w:ascii="Courier New" w:eastAsia="Times New Roman" w:hAnsi="Courier New" w:cs="Courier New"/>
          <w:color w:val="000000"/>
          <w:sz w:val="20"/>
          <w:szCs w:val="20"/>
        </w:rPr>
        <w:t>": "^1.2.7",</w:t>
      </w:r>
    </w:p>
    <w:p w14:paraId="5481D95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glob</w:t>
      </w:r>
      <w:proofErr w:type="gramEnd"/>
      <w:r w:rsidRPr="00130981">
        <w:rPr>
          <w:rFonts w:ascii="Courier New" w:eastAsia="Times New Roman" w:hAnsi="Courier New" w:cs="Courier New"/>
          <w:color w:val="000000"/>
          <w:sz w:val="20"/>
          <w:szCs w:val="20"/>
        </w:rPr>
        <w:t>-parent": "^3.1.0",</w:t>
      </w:r>
    </w:p>
    <w:p w14:paraId="147C61D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"inherits": "^2.0.3",</w:t>
      </w:r>
    </w:p>
    <w:p w14:paraId="02C2FAA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is</w:t>
      </w:r>
      <w:proofErr w:type="gramEnd"/>
      <w:r w:rsidRPr="00130981">
        <w:rPr>
          <w:rFonts w:ascii="Courier New" w:eastAsia="Times New Roman" w:hAnsi="Courier New" w:cs="Courier New"/>
          <w:color w:val="000000"/>
          <w:sz w:val="20"/>
          <w:szCs w:val="20"/>
        </w:rPr>
        <w:t>-binary-path": "^1.0.0",</w:t>
      </w:r>
    </w:p>
    <w:p w14:paraId="0D17C32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is</w:t>
      </w:r>
      <w:proofErr w:type="gramEnd"/>
      <w:r w:rsidRPr="00130981">
        <w:rPr>
          <w:rFonts w:ascii="Courier New" w:eastAsia="Times New Roman" w:hAnsi="Courier New" w:cs="Courier New"/>
          <w:color w:val="000000"/>
          <w:sz w:val="20"/>
          <w:szCs w:val="20"/>
        </w:rPr>
        <w:t>-glob": "^4.0.0",</w:t>
      </w:r>
    </w:p>
    <w:p w14:paraId="63A7404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normalize</w:t>
      </w:r>
      <w:proofErr w:type="gramEnd"/>
      <w:r w:rsidRPr="00130981">
        <w:rPr>
          <w:rFonts w:ascii="Courier New" w:eastAsia="Times New Roman" w:hAnsi="Courier New" w:cs="Courier New"/>
          <w:color w:val="000000"/>
          <w:sz w:val="20"/>
          <w:szCs w:val="20"/>
        </w:rPr>
        <w:t>-path": "^3.0.0",</w:t>
      </w:r>
    </w:p>
    <w:p w14:paraId="2259FE1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path</w:t>
      </w:r>
      <w:proofErr w:type="gramEnd"/>
      <w:r w:rsidRPr="00130981">
        <w:rPr>
          <w:rFonts w:ascii="Courier New" w:eastAsia="Times New Roman" w:hAnsi="Courier New" w:cs="Courier New"/>
          <w:color w:val="000000"/>
          <w:sz w:val="20"/>
          <w:szCs w:val="20"/>
        </w:rPr>
        <w:t>-is-absolute": "^1.0.0",</w:t>
      </w:r>
    </w:p>
    <w:p w14:paraId="7174764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readdirp</w:t>
      </w:r>
      <w:proofErr w:type="spellEnd"/>
      <w:r w:rsidRPr="00130981">
        <w:rPr>
          <w:rFonts w:ascii="Courier New" w:eastAsia="Times New Roman" w:hAnsi="Courier New" w:cs="Courier New"/>
          <w:color w:val="000000"/>
          <w:sz w:val="20"/>
          <w:szCs w:val="20"/>
        </w:rPr>
        <w:t>": "^2.2.1",</w:t>
      </w:r>
    </w:p>
    <w:p w14:paraId="1BEAE3D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upath</w:t>
      </w:r>
      <w:proofErr w:type="spellEnd"/>
      <w:r w:rsidRPr="00130981">
        <w:rPr>
          <w:rFonts w:ascii="Courier New" w:eastAsia="Times New Roman" w:hAnsi="Courier New" w:cs="Courier New"/>
          <w:color w:val="000000"/>
          <w:sz w:val="20"/>
          <w:szCs w:val="20"/>
        </w:rPr>
        <w:t>": "^1.1.1"</w:t>
      </w:r>
    </w:p>
    <w:p w14:paraId="1D33FC7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E69F62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7215904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fill</w:t>
      </w:r>
      <w:proofErr w:type="gramEnd"/>
      <w:r w:rsidRPr="00130981">
        <w:rPr>
          <w:rFonts w:ascii="Courier New" w:eastAsia="Times New Roman" w:hAnsi="Courier New" w:cs="Courier New"/>
          <w:color w:val="000000"/>
          <w:sz w:val="20"/>
          <w:szCs w:val="20"/>
        </w:rPr>
        <w:t>-range": {</w:t>
      </w:r>
    </w:p>
    <w:p w14:paraId="404D111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"4.0.0",</w:t>
      </w:r>
    </w:p>
    <w:p w14:paraId="67949D3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"https://registry.npmjs.org/fill-range/-/fill-range-4.0.0.tgz",</w:t>
      </w:r>
    </w:p>
    <w:p w14:paraId="4B5FC08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"sha512-VcpLTWqWDiTerugjj8e3+esbg+skS3M9e54UuR3iCeIDMXCLTsAH8hTSzDQU/X6/6t3eYkOKoZSef2PlU6U1XQ==",</w:t>
      </w:r>
    </w:p>
    <w:p w14:paraId="336A302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0BC5D64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"optional": true,</w:t>
      </w:r>
    </w:p>
    <w:p w14:paraId="3FB95B2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44EA8AF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extend</w:t>
      </w:r>
      <w:proofErr w:type="gramEnd"/>
      <w:r w:rsidRPr="00130981">
        <w:rPr>
          <w:rFonts w:ascii="Courier New" w:eastAsia="Times New Roman" w:hAnsi="Courier New" w:cs="Courier New"/>
          <w:color w:val="000000"/>
          <w:sz w:val="20"/>
          <w:szCs w:val="20"/>
        </w:rPr>
        <w:t>-shallow": "^2.0.1",</w:t>
      </w:r>
    </w:p>
    <w:p w14:paraId="74E2B8A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is</w:t>
      </w:r>
      <w:proofErr w:type="gramEnd"/>
      <w:r w:rsidRPr="00130981">
        <w:rPr>
          <w:rFonts w:ascii="Courier New" w:eastAsia="Times New Roman" w:hAnsi="Courier New" w:cs="Courier New"/>
          <w:color w:val="000000"/>
          <w:sz w:val="20"/>
          <w:szCs w:val="20"/>
        </w:rPr>
        <w:t>-number": "^3.0.0",</w:t>
      </w:r>
    </w:p>
    <w:p w14:paraId="38D2564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repeat</w:t>
      </w:r>
      <w:proofErr w:type="gramEnd"/>
      <w:r w:rsidRPr="00130981">
        <w:rPr>
          <w:rFonts w:ascii="Courier New" w:eastAsia="Times New Roman" w:hAnsi="Courier New" w:cs="Courier New"/>
          <w:color w:val="000000"/>
          <w:sz w:val="20"/>
          <w:szCs w:val="20"/>
        </w:rPr>
        <w:t>-string": "^1.6.1",</w:t>
      </w:r>
    </w:p>
    <w:p w14:paraId="7844AE7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to</w:t>
      </w:r>
      <w:proofErr w:type="gramEnd"/>
      <w:r w:rsidRPr="00130981">
        <w:rPr>
          <w:rFonts w:ascii="Courier New" w:eastAsia="Times New Roman" w:hAnsi="Courier New" w:cs="Courier New"/>
          <w:color w:val="000000"/>
          <w:sz w:val="20"/>
          <w:szCs w:val="20"/>
        </w:rPr>
        <w:t>-regex-range": "^2.1.0"</w:t>
      </w:r>
    </w:p>
    <w:p w14:paraId="7DE51E4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59C7AC7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"dependencies": {</w:t>
      </w:r>
    </w:p>
    <w:p w14:paraId="5C3011E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extend</w:t>
      </w:r>
      <w:proofErr w:type="gramEnd"/>
      <w:r w:rsidRPr="00130981">
        <w:rPr>
          <w:rFonts w:ascii="Courier New" w:eastAsia="Times New Roman" w:hAnsi="Courier New" w:cs="Courier New"/>
          <w:color w:val="000000"/>
          <w:sz w:val="20"/>
          <w:szCs w:val="20"/>
        </w:rPr>
        <w:t>-shallow": {</w:t>
      </w:r>
    </w:p>
    <w:p w14:paraId="3B2B4EA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"2.0.1",</w:t>
      </w:r>
    </w:p>
    <w:p w14:paraId="0775ACB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"https://registry.npmjs.org/extend-shallow/-/extend-shallow-2.0.1.tgz",</w:t>
      </w:r>
    </w:p>
    <w:p w14:paraId="4870DED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"sha512-zCnTtlxNoAiDc3gqY2aYAWFx7XWWiasuF2K8Me5WbN8otHKTUKBwjPtNpRs/rbUZm7KxWAaNj7P1a/p52GbVug==",</w:t>
      </w:r>
    </w:p>
    <w:p w14:paraId="2D210A6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67993C1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"optional": true,</w:t>
      </w:r>
    </w:p>
    <w:p w14:paraId="7CA3A91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2D9B4DB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is</w:t>
      </w:r>
      <w:proofErr w:type="gramEnd"/>
      <w:r w:rsidRPr="00130981">
        <w:rPr>
          <w:rFonts w:ascii="Courier New" w:eastAsia="Times New Roman" w:hAnsi="Courier New" w:cs="Courier New"/>
          <w:color w:val="000000"/>
          <w:sz w:val="20"/>
          <w:szCs w:val="20"/>
        </w:rPr>
        <w:t>-extendable": "^0.1.0"</w:t>
      </w:r>
    </w:p>
    <w:p w14:paraId="3A016EA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3FFACB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292392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1EA7885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1C26AFD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fsevents</w:t>
      </w:r>
      <w:proofErr w:type="spellEnd"/>
      <w:r w:rsidRPr="00130981">
        <w:rPr>
          <w:rFonts w:ascii="Courier New" w:eastAsia="Times New Roman" w:hAnsi="Courier New" w:cs="Courier New"/>
          <w:color w:val="000000"/>
          <w:sz w:val="20"/>
          <w:szCs w:val="20"/>
        </w:rPr>
        <w:t>": {</w:t>
      </w:r>
    </w:p>
    <w:p w14:paraId="1334F8C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"1.2.13",</w:t>
      </w:r>
    </w:p>
    <w:p w14:paraId="723938D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lastRenderedPageBreak/>
        <w:t xml:space="preserve">          "resolved": "https://registry.npmjs.org/</w:t>
      </w:r>
      <w:proofErr w:type="spellStart"/>
      <w:r w:rsidRPr="00130981">
        <w:rPr>
          <w:rFonts w:ascii="Courier New" w:eastAsia="Times New Roman" w:hAnsi="Courier New" w:cs="Courier New"/>
          <w:color w:val="000000"/>
          <w:sz w:val="20"/>
          <w:szCs w:val="20"/>
        </w:rPr>
        <w:t>fsevents</w:t>
      </w:r>
      <w:proofErr w:type="spellEnd"/>
      <w:r w:rsidRPr="00130981">
        <w:rPr>
          <w:rFonts w:ascii="Courier New" w:eastAsia="Times New Roman" w:hAnsi="Courier New" w:cs="Courier New"/>
          <w:color w:val="000000"/>
          <w:sz w:val="20"/>
          <w:szCs w:val="20"/>
        </w:rPr>
        <w:t>/-/fsevents-1.2.13.tgz",</w:t>
      </w:r>
    </w:p>
    <w:p w14:paraId="1847948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"sha512-oWb1Z6mkHIskLzEJ/XWX0srkpkTQ7vaopMQkyaEIoq0fmtFVxOthb8cCxeT+p3ynTdkk/RZwbgG4brR5BeWECw==",</w:t>
      </w:r>
    </w:p>
    <w:p w14:paraId="0D1A173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3CF9BC2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"optional": true</w:t>
      </w:r>
    </w:p>
    <w:p w14:paraId="53B4D55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5B69B0B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glob</w:t>
      </w:r>
      <w:proofErr w:type="gramEnd"/>
      <w:r w:rsidRPr="00130981">
        <w:rPr>
          <w:rFonts w:ascii="Courier New" w:eastAsia="Times New Roman" w:hAnsi="Courier New" w:cs="Courier New"/>
          <w:color w:val="000000"/>
          <w:sz w:val="20"/>
          <w:szCs w:val="20"/>
        </w:rPr>
        <w:t>-parent": {</w:t>
      </w:r>
    </w:p>
    <w:p w14:paraId="00AD403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"3.1.0",</w:t>
      </w:r>
    </w:p>
    <w:p w14:paraId="1185286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"https://registry.npmjs.org/glob-parent/-/glob-parent-3.1.0.tgz",</w:t>
      </w:r>
    </w:p>
    <w:p w14:paraId="3C6B56D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"sha512-E8Ak/2+dZY6fnzlR7+ueWvhsH1SjHr4jjss4YS/h4py44jY9MhK/VFdaZJAWDz6BbL21KeteKxFSFpq8OS5gVA==",</w:t>
      </w:r>
    </w:p>
    <w:p w14:paraId="7CEEC17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6E80EE7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"optional": true,</w:t>
      </w:r>
    </w:p>
    <w:p w14:paraId="6349050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0351ACA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is</w:t>
      </w:r>
      <w:proofErr w:type="gramEnd"/>
      <w:r w:rsidRPr="00130981">
        <w:rPr>
          <w:rFonts w:ascii="Courier New" w:eastAsia="Times New Roman" w:hAnsi="Courier New" w:cs="Courier New"/>
          <w:color w:val="000000"/>
          <w:sz w:val="20"/>
          <w:szCs w:val="20"/>
        </w:rPr>
        <w:t>-glob": "^3.1.0",</w:t>
      </w:r>
    </w:p>
    <w:p w14:paraId="6F58C8A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path</w:t>
      </w:r>
      <w:proofErr w:type="gramEnd"/>
      <w:r w:rsidRPr="00130981">
        <w:rPr>
          <w:rFonts w:ascii="Courier New" w:eastAsia="Times New Roman" w:hAnsi="Courier New" w:cs="Courier New"/>
          <w:color w:val="000000"/>
          <w:sz w:val="20"/>
          <w:szCs w:val="20"/>
        </w:rPr>
        <w:t>-</w:t>
      </w:r>
      <w:proofErr w:type="spellStart"/>
      <w:r w:rsidRPr="00130981">
        <w:rPr>
          <w:rFonts w:ascii="Courier New" w:eastAsia="Times New Roman" w:hAnsi="Courier New" w:cs="Courier New"/>
          <w:color w:val="000000"/>
          <w:sz w:val="20"/>
          <w:szCs w:val="20"/>
        </w:rPr>
        <w:t>dirname</w:t>
      </w:r>
      <w:proofErr w:type="spellEnd"/>
      <w:r w:rsidRPr="00130981">
        <w:rPr>
          <w:rFonts w:ascii="Courier New" w:eastAsia="Times New Roman" w:hAnsi="Courier New" w:cs="Courier New"/>
          <w:color w:val="000000"/>
          <w:sz w:val="20"/>
          <w:szCs w:val="20"/>
        </w:rPr>
        <w:t>": "^1.0.0"</w:t>
      </w:r>
    </w:p>
    <w:p w14:paraId="3C17581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69A25A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"dependencies": {</w:t>
      </w:r>
    </w:p>
    <w:p w14:paraId="42A3F26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is</w:t>
      </w:r>
      <w:proofErr w:type="gramEnd"/>
      <w:r w:rsidRPr="00130981">
        <w:rPr>
          <w:rFonts w:ascii="Courier New" w:eastAsia="Times New Roman" w:hAnsi="Courier New" w:cs="Courier New"/>
          <w:color w:val="000000"/>
          <w:sz w:val="20"/>
          <w:szCs w:val="20"/>
        </w:rPr>
        <w:t>-glob": {</w:t>
      </w:r>
    </w:p>
    <w:p w14:paraId="2696443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"3.1.0",</w:t>
      </w:r>
    </w:p>
    <w:p w14:paraId="6DC4993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"https://registry.npmjs.org/is-glob/-/is-glob-3.1.0.tgz",</w:t>
      </w:r>
    </w:p>
    <w:p w14:paraId="2A36067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"sha512-UFpDDrPgM6qpnFNI+rh/p3bUaq9hKLZN8bMUWzxmcnZVS3omf4IPK+BrewlnWjO1WmUsMYuSjKh4UJuV4+Lqmw==",</w:t>
      </w:r>
    </w:p>
    <w:p w14:paraId="75A3652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186BE25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"optional": true,</w:t>
      </w:r>
    </w:p>
    <w:p w14:paraId="7DD7939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52464CE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is</w:t>
      </w:r>
      <w:proofErr w:type="gramEnd"/>
      <w:r w:rsidRPr="00130981">
        <w:rPr>
          <w:rFonts w:ascii="Courier New" w:eastAsia="Times New Roman" w:hAnsi="Courier New" w:cs="Courier New"/>
          <w:color w:val="000000"/>
          <w:sz w:val="20"/>
          <w:szCs w:val="20"/>
        </w:rPr>
        <w:t>-</w:t>
      </w:r>
      <w:proofErr w:type="spellStart"/>
      <w:r w:rsidRPr="00130981">
        <w:rPr>
          <w:rFonts w:ascii="Courier New" w:eastAsia="Times New Roman" w:hAnsi="Courier New" w:cs="Courier New"/>
          <w:color w:val="000000"/>
          <w:sz w:val="20"/>
          <w:szCs w:val="20"/>
        </w:rPr>
        <w:t>extglob</w:t>
      </w:r>
      <w:proofErr w:type="spellEnd"/>
      <w:r w:rsidRPr="00130981">
        <w:rPr>
          <w:rFonts w:ascii="Courier New" w:eastAsia="Times New Roman" w:hAnsi="Courier New" w:cs="Courier New"/>
          <w:color w:val="000000"/>
          <w:sz w:val="20"/>
          <w:szCs w:val="20"/>
        </w:rPr>
        <w:t>": "^2.1.0"</w:t>
      </w:r>
    </w:p>
    <w:p w14:paraId="6E01A26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FC0D4E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33B4DA2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3C22703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1037206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is</w:t>
      </w:r>
      <w:proofErr w:type="gramEnd"/>
      <w:r w:rsidRPr="00130981">
        <w:rPr>
          <w:rFonts w:ascii="Courier New" w:eastAsia="Times New Roman" w:hAnsi="Courier New" w:cs="Courier New"/>
          <w:color w:val="000000"/>
          <w:sz w:val="20"/>
          <w:szCs w:val="20"/>
        </w:rPr>
        <w:t>-binary-path": {</w:t>
      </w:r>
    </w:p>
    <w:p w14:paraId="2DE3F5E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"1.0.1",</w:t>
      </w:r>
    </w:p>
    <w:p w14:paraId="1D5C6B0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"https://registry.npmjs.org/is-binary-path/-/is-binary-path-1.0.1.tgz",</w:t>
      </w:r>
    </w:p>
    <w:p w14:paraId="7D824DB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"sha512-9fRVlXc0uCxEDj1nQzaWONSpbTfx0FmJfzHF7pwlI8DkWGoHBBea4Pg5Ky0ojwwxQmnSifgbKkI06Qv0Ljgj+Q==",</w:t>
      </w:r>
    </w:p>
    <w:p w14:paraId="0AEC80C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2E164D8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"optional": true,</w:t>
      </w:r>
    </w:p>
    <w:p w14:paraId="28A8329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57A8C34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binary</w:t>
      </w:r>
      <w:proofErr w:type="gramEnd"/>
      <w:r w:rsidRPr="00130981">
        <w:rPr>
          <w:rFonts w:ascii="Courier New" w:eastAsia="Times New Roman" w:hAnsi="Courier New" w:cs="Courier New"/>
          <w:color w:val="000000"/>
          <w:sz w:val="20"/>
          <w:szCs w:val="20"/>
        </w:rPr>
        <w:t>-extensions": "^1.0.0"</w:t>
      </w:r>
    </w:p>
    <w:p w14:paraId="0059975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08100F8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B30212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is</w:t>
      </w:r>
      <w:proofErr w:type="gramEnd"/>
      <w:r w:rsidRPr="00130981">
        <w:rPr>
          <w:rFonts w:ascii="Courier New" w:eastAsia="Times New Roman" w:hAnsi="Courier New" w:cs="Courier New"/>
          <w:color w:val="000000"/>
          <w:sz w:val="20"/>
          <w:szCs w:val="20"/>
        </w:rPr>
        <w:t>-number": {</w:t>
      </w:r>
    </w:p>
    <w:p w14:paraId="3074DA7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"3.0.0",</w:t>
      </w:r>
    </w:p>
    <w:p w14:paraId="0DED8A7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"https://registry.npmjs.org/is-number/-/is-number-3.0.0.tgz",</w:t>
      </w:r>
    </w:p>
    <w:p w14:paraId="6CE556B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"sha512-4cboCqIpliH+mAvFNegjZQ4kgKc3ZUhQVr3HvWbSh5q3WH2v82ct+T2Y1hdU5Gdtorx/cLifQjqCbL7bpznLTg==",</w:t>
      </w:r>
    </w:p>
    <w:p w14:paraId="353C646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68E486A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"optional": true,</w:t>
      </w:r>
    </w:p>
    <w:p w14:paraId="220DA5B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lastRenderedPageBreak/>
        <w:t xml:space="preserve">          "requires": {</w:t>
      </w:r>
    </w:p>
    <w:p w14:paraId="009AD4B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kind</w:t>
      </w:r>
      <w:proofErr w:type="gramEnd"/>
      <w:r w:rsidRPr="00130981">
        <w:rPr>
          <w:rFonts w:ascii="Courier New" w:eastAsia="Times New Roman" w:hAnsi="Courier New" w:cs="Courier New"/>
          <w:color w:val="000000"/>
          <w:sz w:val="20"/>
          <w:szCs w:val="20"/>
        </w:rPr>
        <w:t>-of": "^3.0.2"</w:t>
      </w:r>
    </w:p>
    <w:p w14:paraId="4EDF40A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5C02E2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"dependencies": {</w:t>
      </w:r>
    </w:p>
    <w:p w14:paraId="18B720D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kind</w:t>
      </w:r>
      <w:proofErr w:type="gramEnd"/>
      <w:r w:rsidRPr="00130981">
        <w:rPr>
          <w:rFonts w:ascii="Courier New" w:eastAsia="Times New Roman" w:hAnsi="Courier New" w:cs="Courier New"/>
          <w:color w:val="000000"/>
          <w:sz w:val="20"/>
          <w:szCs w:val="20"/>
        </w:rPr>
        <w:t>-of": {</w:t>
      </w:r>
    </w:p>
    <w:p w14:paraId="4473214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"3.2.2",</w:t>
      </w:r>
    </w:p>
    <w:p w14:paraId="0FCFBC5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"https://registry.npmjs.org/kind-of/-/kind-of-3.2.2.tgz",</w:t>
      </w:r>
    </w:p>
    <w:p w14:paraId="2F78330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"sha512-NOW9QQXMoZGg/oqnVNoNTTIFEIid1627WCffUBJEdMxYApq7mNE7CpzucIPc+ZQg25Phej7IJSmX3hO+oblOtQ==",</w:t>
      </w:r>
    </w:p>
    <w:p w14:paraId="3149CDC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77686DB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"optional": true,</w:t>
      </w:r>
    </w:p>
    <w:p w14:paraId="7C46BDB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40E89EB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is</w:t>
      </w:r>
      <w:proofErr w:type="gramEnd"/>
      <w:r w:rsidRPr="00130981">
        <w:rPr>
          <w:rFonts w:ascii="Courier New" w:eastAsia="Times New Roman" w:hAnsi="Courier New" w:cs="Courier New"/>
          <w:color w:val="000000"/>
          <w:sz w:val="20"/>
          <w:szCs w:val="20"/>
        </w:rPr>
        <w:t>-buffer": "^1.1.5"</w:t>
      </w:r>
    </w:p>
    <w:p w14:paraId="371CF9B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DA3CBC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3FCD47E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14CC5E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39503BD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micromatch</w:t>
      </w:r>
      <w:proofErr w:type="spellEnd"/>
      <w:r w:rsidRPr="00130981">
        <w:rPr>
          <w:rFonts w:ascii="Courier New" w:eastAsia="Times New Roman" w:hAnsi="Courier New" w:cs="Courier New"/>
          <w:color w:val="000000"/>
          <w:sz w:val="20"/>
          <w:szCs w:val="20"/>
        </w:rPr>
        <w:t>": {</w:t>
      </w:r>
    </w:p>
    <w:p w14:paraId="56140DD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"3.1.10",</w:t>
      </w:r>
    </w:p>
    <w:p w14:paraId="5A645C3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t>
      </w:r>
      <w:proofErr w:type="spellStart"/>
      <w:r w:rsidRPr="00130981">
        <w:rPr>
          <w:rFonts w:ascii="Courier New" w:eastAsia="Times New Roman" w:hAnsi="Courier New" w:cs="Courier New"/>
          <w:color w:val="000000"/>
          <w:sz w:val="20"/>
          <w:szCs w:val="20"/>
        </w:rPr>
        <w:t>micromatch</w:t>
      </w:r>
      <w:proofErr w:type="spellEnd"/>
      <w:r w:rsidRPr="00130981">
        <w:rPr>
          <w:rFonts w:ascii="Courier New" w:eastAsia="Times New Roman" w:hAnsi="Courier New" w:cs="Courier New"/>
          <w:color w:val="000000"/>
          <w:sz w:val="20"/>
          <w:szCs w:val="20"/>
        </w:rPr>
        <w:t>/-/micromatch-3.1.10.tgz",</w:t>
      </w:r>
    </w:p>
    <w:p w14:paraId="57331CD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"sha512-MWikgl9n9M3w+bpsY3He8L+w9eF9338xRl8IAO5viDizwSzziFEyUzo2xrrloB64ADbTf8uA8vRqqttDTOmccg==",</w:t>
      </w:r>
    </w:p>
    <w:p w14:paraId="5EE598E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2926BB7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"optional": true,</w:t>
      </w:r>
    </w:p>
    <w:p w14:paraId="4DF39CC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15D152A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arr</w:t>
      </w:r>
      <w:proofErr w:type="spellEnd"/>
      <w:proofErr w:type="gramEnd"/>
      <w:r w:rsidRPr="00130981">
        <w:rPr>
          <w:rFonts w:ascii="Courier New" w:eastAsia="Times New Roman" w:hAnsi="Courier New" w:cs="Courier New"/>
          <w:color w:val="000000"/>
          <w:sz w:val="20"/>
          <w:szCs w:val="20"/>
        </w:rPr>
        <w:t>-diff": "^4.0.0",</w:t>
      </w:r>
    </w:p>
    <w:p w14:paraId="1A5BE56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array</w:t>
      </w:r>
      <w:proofErr w:type="gramEnd"/>
      <w:r w:rsidRPr="00130981">
        <w:rPr>
          <w:rFonts w:ascii="Courier New" w:eastAsia="Times New Roman" w:hAnsi="Courier New" w:cs="Courier New"/>
          <w:color w:val="000000"/>
          <w:sz w:val="20"/>
          <w:szCs w:val="20"/>
        </w:rPr>
        <w:t>-unique": "^0.3.2",</w:t>
      </w:r>
    </w:p>
    <w:p w14:paraId="527B432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"braces": "^2.3.1",</w:t>
      </w:r>
    </w:p>
    <w:p w14:paraId="5DCC209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define</w:t>
      </w:r>
      <w:proofErr w:type="gramEnd"/>
      <w:r w:rsidRPr="00130981">
        <w:rPr>
          <w:rFonts w:ascii="Courier New" w:eastAsia="Times New Roman" w:hAnsi="Courier New" w:cs="Courier New"/>
          <w:color w:val="000000"/>
          <w:sz w:val="20"/>
          <w:szCs w:val="20"/>
        </w:rPr>
        <w:t>-property": "^2.0.2",</w:t>
      </w:r>
    </w:p>
    <w:p w14:paraId="7B0BDAA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extend</w:t>
      </w:r>
      <w:proofErr w:type="gramEnd"/>
      <w:r w:rsidRPr="00130981">
        <w:rPr>
          <w:rFonts w:ascii="Courier New" w:eastAsia="Times New Roman" w:hAnsi="Courier New" w:cs="Courier New"/>
          <w:color w:val="000000"/>
          <w:sz w:val="20"/>
          <w:szCs w:val="20"/>
        </w:rPr>
        <w:t>-shallow": "^3.0.2",</w:t>
      </w:r>
    </w:p>
    <w:p w14:paraId="10D0650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extglob</w:t>
      </w:r>
      <w:proofErr w:type="spellEnd"/>
      <w:r w:rsidRPr="00130981">
        <w:rPr>
          <w:rFonts w:ascii="Courier New" w:eastAsia="Times New Roman" w:hAnsi="Courier New" w:cs="Courier New"/>
          <w:color w:val="000000"/>
          <w:sz w:val="20"/>
          <w:szCs w:val="20"/>
        </w:rPr>
        <w:t>": "^2.0.4",</w:t>
      </w:r>
    </w:p>
    <w:p w14:paraId="25BFA88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fragment</w:t>
      </w:r>
      <w:proofErr w:type="gramEnd"/>
      <w:r w:rsidRPr="00130981">
        <w:rPr>
          <w:rFonts w:ascii="Courier New" w:eastAsia="Times New Roman" w:hAnsi="Courier New" w:cs="Courier New"/>
          <w:color w:val="000000"/>
          <w:sz w:val="20"/>
          <w:szCs w:val="20"/>
        </w:rPr>
        <w:t>-cache": "^0.2.1",</w:t>
      </w:r>
    </w:p>
    <w:p w14:paraId="44B0789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kind</w:t>
      </w:r>
      <w:proofErr w:type="gramEnd"/>
      <w:r w:rsidRPr="00130981">
        <w:rPr>
          <w:rFonts w:ascii="Courier New" w:eastAsia="Times New Roman" w:hAnsi="Courier New" w:cs="Courier New"/>
          <w:color w:val="000000"/>
          <w:sz w:val="20"/>
          <w:szCs w:val="20"/>
        </w:rPr>
        <w:t>-of": "^6.0.2",</w:t>
      </w:r>
    </w:p>
    <w:p w14:paraId="410E176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nanomatch</w:t>
      </w:r>
      <w:proofErr w:type="spellEnd"/>
      <w:r w:rsidRPr="00130981">
        <w:rPr>
          <w:rFonts w:ascii="Courier New" w:eastAsia="Times New Roman" w:hAnsi="Courier New" w:cs="Courier New"/>
          <w:color w:val="000000"/>
          <w:sz w:val="20"/>
          <w:szCs w:val="20"/>
        </w:rPr>
        <w:t>": "^1.2.9",</w:t>
      </w:r>
    </w:p>
    <w:p w14:paraId="54A3FA1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object.pick</w:t>
      </w:r>
      <w:proofErr w:type="spellEnd"/>
      <w:proofErr w:type="gramEnd"/>
      <w:r w:rsidRPr="00130981">
        <w:rPr>
          <w:rFonts w:ascii="Courier New" w:eastAsia="Times New Roman" w:hAnsi="Courier New" w:cs="Courier New"/>
          <w:color w:val="000000"/>
          <w:sz w:val="20"/>
          <w:szCs w:val="20"/>
        </w:rPr>
        <w:t>": "^1.3.0",</w:t>
      </w:r>
    </w:p>
    <w:p w14:paraId="31BE4F5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regex</w:t>
      </w:r>
      <w:proofErr w:type="gramEnd"/>
      <w:r w:rsidRPr="00130981">
        <w:rPr>
          <w:rFonts w:ascii="Courier New" w:eastAsia="Times New Roman" w:hAnsi="Courier New" w:cs="Courier New"/>
          <w:color w:val="000000"/>
          <w:sz w:val="20"/>
          <w:szCs w:val="20"/>
        </w:rPr>
        <w:t>-not": "^1.0.0",</w:t>
      </w:r>
    </w:p>
    <w:p w14:paraId="6CF6E0F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"snapdragon": "^0.8.1",</w:t>
      </w:r>
    </w:p>
    <w:p w14:paraId="5622846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to</w:t>
      </w:r>
      <w:proofErr w:type="gramEnd"/>
      <w:r w:rsidRPr="00130981">
        <w:rPr>
          <w:rFonts w:ascii="Courier New" w:eastAsia="Times New Roman" w:hAnsi="Courier New" w:cs="Courier New"/>
          <w:color w:val="000000"/>
          <w:sz w:val="20"/>
          <w:szCs w:val="20"/>
        </w:rPr>
        <w:t>-regex": "^3.0.2"</w:t>
      </w:r>
    </w:p>
    <w:p w14:paraId="053E67A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61BD57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34D87DC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readdirp</w:t>
      </w:r>
      <w:proofErr w:type="spellEnd"/>
      <w:r w:rsidRPr="00130981">
        <w:rPr>
          <w:rFonts w:ascii="Courier New" w:eastAsia="Times New Roman" w:hAnsi="Courier New" w:cs="Courier New"/>
          <w:color w:val="000000"/>
          <w:sz w:val="20"/>
          <w:szCs w:val="20"/>
        </w:rPr>
        <w:t>": {</w:t>
      </w:r>
    </w:p>
    <w:p w14:paraId="705F50A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"2.2.1",</w:t>
      </w:r>
    </w:p>
    <w:p w14:paraId="13A60A6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t>
      </w:r>
      <w:proofErr w:type="spellStart"/>
      <w:r w:rsidRPr="00130981">
        <w:rPr>
          <w:rFonts w:ascii="Courier New" w:eastAsia="Times New Roman" w:hAnsi="Courier New" w:cs="Courier New"/>
          <w:color w:val="000000"/>
          <w:sz w:val="20"/>
          <w:szCs w:val="20"/>
        </w:rPr>
        <w:t>readdirp</w:t>
      </w:r>
      <w:proofErr w:type="spellEnd"/>
      <w:r w:rsidRPr="00130981">
        <w:rPr>
          <w:rFonts w:ascii="Courier New" w:eastAsia="Times New Roman" w:hAnsi="Courier New" w:cs="Courier New"/>
          <w:color w:val="000000"/>
          <w:sz w:val="20"/>
          <w:szCs w:val="20"/>
        </w:rPr>
        <w:t>/-/readdirp-2.2.1.tgz",</w:t>
      </w:r>
    </w:p>
    <w:p w14:paraId="63EB103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"sha512-1JU/8q+VgFZyxwrJ+SVIOsh+KywWGpds3NTqikiKpDMZWScmAYyKIgqkO+ARvNWJfXeXR1zxz7aHF4u4CyH6vQ==",</w:t>
      </w:r>
    </w:p>
    <w:p w14:paraId="4BDA5AF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12E14E3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"optional": true,</w:t>
      </w:r>
    </w:p>
    <w:p w14:paraId="68815CB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45CE5A5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graceful</w:t>
      </w:r>
      <w:proofErr w:type="gramEnd"/>
      <w:r w:rsidRPr="00130981">
        <w:rPr>
          <w:rFonts w:ascii="Courier New" w:eastAsia="Times New Roman" w:hAnsi="Courier New" w:cs="Courier New"/>
          <w:color w:val="000000"/>
          <w:sz w:val="20"/>
          <w:szCs w:val="20"/>
        </w:rPr>
        <w:t>-fs": "^4.1.11",</w:t>
      </w:r>
    </w:p>
    <w:p w14:paraId="186D1D4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micromatch</w:t>
      </w:r>
      <w:proofErr w:type="spellEnd"/>
      <w:r w:rsidRPr="00130981">
        <w:rPr>
          <w:rFonts w:ascii="Courier New" w:eastAsia="Times New Roman" w:hAnsi="Courier New" w:cs="Courier New"/>
          <w:color w:val="000000"/>
          <w:sz w:val="20"/>
          <w:szCs w:val="20"/>
        </w:rPr>
        <w:t>": "^3.1.10",</w:t>
      </w:r>
    </w:p>
    <w:p w14:paraId="2D097D9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readable</w:t>
      </w:r>
      <w:proofErr w:type="gramEnd"/>
      <w:r w:rsidRPr="00130981">
        <w:rPr>
          <w:rFonts w:ascii="Courier New" w:eastAsia="Times New Roman" w:hAnsi="Courier New" w:cs="Courier New"/>
          <w:color w:val="000000"/>
          <w:sz w:val="20"/>
          <w:szCs w:val="20"/>
        </w:rPr>
        <w:t>-stream": "^2.0.2"</w:t>
      </w:r>
    </w:p>
    <w:p w14:paraId="6024F92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0577367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9706EC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lastRenderedPageBreak/>
        <w:t xml:space="preserve">        "</w:t>
      </w:r>
      <w:proofErr w:type="gramStart"/>
      <w:r w:rsidRPr="00130981">
        <w:rPr>
          <w:rFonts w:ascii="Courier New" w:eastAsia="Times New Roman" w:hAnsi="Courier New" w:cs="Courier New"/>
          <w:color w:val="000000"/>
          <w:sz w:val="20"/>
          <w:szCs w:val="20"/>
        </w:rPr>
        <w:t>to</w:t>
      </w:r>
      <w:proofErr w:type="gramEnd"/>
      <w:r w:rsidRPr="00130981">
        <w:rPr>
          <w:rFonts w:ascii="Courier New" w:eastAsia="Times New Roman" w:hAnsi="Courier New" w:cs="Courier New"/>
          <w:color w:val="000000"/>
          <w:sz w:val="20"/>
          <w:szCs w:val="20"/>
        </w:rPr>
        <w:t>-regex-range": {</w:t>
      </w:r>
    </w:p>
    <w:p w14:paraId="7955DCE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"2.1.1",</w:t>
      </w:r>
    </w:p>
    <w:p w14:paraId="6E09186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"https://registry.npmjs.org/to-regex-range/-/to-regex-range-2.1.1.tgz",</w:t>
      </w:r>
    </w:p>
    <w:p w14:paraId="6DFA437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"sha512-ZZWNfCjUokXXDGXFpZehJIkZqq91BcULFq/Pi7M5i4JnxXdhMKAK682z8bCW3o8Hj1wuuzoKcW3DfVzaP6VuNg==",</w:t>
      </w:r>
    </w:p>
    <w:p w14:paraId="34FC206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4773CAF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"optional": true,</w:t>
      </w:r>
    </w:p>
    <w:p w14:paraId="403F0EE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4E2B4FD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is</w:t>
      </w:r>
      <w:proofErr w:type="gramEnd"/>
      <w:r w:rsidRPr="00130981">
        <w:rPr>
          <w:rFonts w:ascii="Courier New" w:eastAsia="Times New Roman" w:hAnsi="Courier New" w:cs="Courier New"/>
          <w:color w:val="000000"/>
          <w:sz w:val="20"/>
          <w:szCs w:val="20"/>
        </w:rPr>
        <w:t>-number": "^3.0.0",</w:t>
      </w:r>
    </w:p>
    <w:p w14:paraId="6EA3C7F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repeat</w:t>
      </w:r>
      <w:proofErr w:type="gramEnd"/>
      <w:r w:rsidRPr="00130981">
        <w:rPr>
          <w:rFonts w:ascii="Courier New" w:eastAsia="Times New Roman" w:hAnsi="Courier New" w:cs="Courier New"/>
          <w:color w:val="000000"/>
          <w:sz w:val="20"/>
          <w:szCs w:val="20"/>
        </w:rPr>
        <w:t>-string": "^1.6.1"</w:t>
      </w:r>
    </w:p>
    <w:p w14:paraId="1C3B6A8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2E71C8F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5E38112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27F732C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5163D0D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wbuf</w:t>
      </w:r>
      <w:proofErr w:type="spellEnd"/>
      <w:r w:rsidRPr="00130981">
        <w:rPr>
          <w:rFonts w:ascii="Courier New" w:eastAsia="Times New Roman" w:hAnsi="Courier New" w:cs="Courier New"/>
          <w:color w:val="000000"/>
          <w:sz w:val="20"/>
          <w:szCs w:val="20"/>
        </w:rPr>
        <w:t>": {</w:t>
      </w:r>
    </w:p>
    <w:p w14:paraId="7D4E913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"1.7.3",</w:t>
      </w:r>
    </w:p>
    <w:p w14:paraId="4A25695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t>
      </w:r>
      <w:proofErr w:type="spellStart"/>
      <w:r w:rsidRPr="00130981">
        <w:rPr>
          <w:rFonts w:ascii="Courier New" w:eastAsia="Times New Roman" w:hAnsi="Courier New" w:cs="Courier New"/>
          <w:color w:val="000000"/>
          <w:sz w:val="20"/>
          <w:szCs w:val="20"/>
        </w:rPr>
        <w:t>wbuf</w:t>
      </w:r>
      <w:proofErr w:type="spellEnd"/>
      <w:r w:rsidRPr="00130981">
        <w:rPr>
          <w:rFonts w:ascii="Courier New" w:eastAsia="Times New Roman" w:hAnsi="Courier New" w:cs="Courier New"/>
          <w:color w:val="000000"/>
          <w:sz w:val="20"/>
          <w:szCs w:val="20"/>
        </w:rPr>
        <w:t>/-/wbuf-1.7.3.tgz",</w:t>
      </w:r>
    </w:p>
    <w:p w14:paraId="1846BC0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"sha512-O84QOnr0icsbFGLS0O3bI5FswxzRr8/gHwWkDlQFskhSPryQXvrTMxjxGP4+iWYoauLoBvfDpkrOauZ+0iZpDA==",</w:t>
      </w:r>
    </w:p>
    <w:p w14:paraId="6CA7D2F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7D566FE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780FE71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minimalistic</w:t>
      </w:r>
      <w:proofErr w:type="gramEnd"/>
      <w:r w:rsidRPr="00130981">
        <w:rPr>
          <w:rFonts w:ascii="Courier New" w:eastAsia="Times New Roman" w:hAnsi="Courier New" w:cs="Courier New"/>
          <w:color w:val="000000"/>
          <w:sz w:val="20"/>
          <w:szCs w:val="20"/>
        </w:rPr>
        <w:t>-assert": "^1.0.0"</w:t>
      </w:r>
    </w:p>
    <w:p w14:paraId="1520D55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27A533D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07C177C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wcwidth</w:t>
      </w:r>
      <w:proofErr w:type="spellEnd"/>
      <w:r w:rsidRPr="00130981">
        <w:rPr>
          <w:rFonts w:ascii="Courier New" w:eastAsia="Times New Roman" w:hAnsi="Courier New" w:cs="Courier New"/>
          <w:color w:val="000000"/>
          <w:sz w:val="20"/>
          <w:szCs w:val="20"/>
        </w:rPr>
        <w:t>": {</w:t>
      </w:r>
    </w:p>
    <w:p w14:paraId="241DA0A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"1.0.1",</w:t>
      </w:r>
    </w:p>
    <w:p w14:paraId="1FA914D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t>
      </w:r>
      <w:proofErr w:type="spellStart"/>
      <w:r w:rsidRPr="00130981">
        <w:rPr>
          <w:rFonts w:ascii="Courier New" w:eastAsia="Times New Roman" w:hAnsi="Courier New" w:cs="Courier New"/>
          <w:color w:val="000000"/>
          <w:sz w:val="20"/>
          <w:szCs w:val="20"/>
        </w:rPr>
        <w:t>wcwidth</w:t>
      </w:r>
      <w:proofErr w:type="spellEnd"/>
      <w:r w:rsidRPr="00130981">
        <w:rPr>
          <w:rFonts w:ascii="Courier New" w:eastAsia="Times New Roman" w:hAnsi="Courier New" w:cs="Courier New"/>
          <w:color w:val="000000"/>
          <w:sz w:val="20"/>
          <w:szCs w:val="20"/>
        </w:rPr>
        <w:t>/-/wcwidth-1.0.1.tgz",</w:t>
      </w:r>
    </w:p>
    <w:p w14:paraId="349049D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"sha512-XHPEwS0q6TaxcvG85+8EYkbiCux2XtWG2mkc47Ng2A77BQu9+DqIOJldST4HgPkuea7dvKSj5VgX3P1d4rW8Tg==",</w:t>
      </w:r>
    </w:p>
    <w:p w14:paraId="1E6E055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7DCEB51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7E0603D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"defaults": "^1.0.3"</w:t>
      </w:r>
    </w:p>
    <w:p w14:paraId="47CDB92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3A44DE9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7F1D17E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webdriver</w:t>
      </w:r>
      <w:proofErr w:type="spellEnd"/>
      <w:proofErr w:type="gramEnd"/>
      <w:r w:rsidRPr="00130981">
        <w:rPr>
          <w:rFonts w:ascii="Courier New" w:eastAsia="Times New Roman" w:hAnsi="Courier New" w:cs="Courier New"/>
          <w:color w:val="000000"/>
          <w:sz w:val="20"/>
          <w:szCs w:val="20"/>
        </w:rPr>
        <w:t>-</w:t>
      </w:r>
      <w:proofErr w:type="spellStart"/>
      <w:r w:rsidRPr="00130981">
        <w:rPr>
          <w:rFonts w:ascii="Courier New" w:eastAsia="Times New Roman" w:hAnsi="Courier New" w:cs="Courier New"/>
          <w:color w:val="000000"/>
          <w:sz w:val="20"/>
          <w:szCs w:val="20"/>
        </w:rPr>
        <w:t>js</w:t>
      </w:r>
      <w:proofErr w:type="spellEnd"/>
      <w:r w:rsidRPr="00130981">
        <w:rPr>
          <w:rFonts w:ascii="Courier New" w:eastAsia="Times New Roman" w:hAnsi="Courier New" w:cs="Courier New"/>
          <w:color w:val="000000"/>
          <w:sz w:val="20"/>
          <w:szCs w:val="20"/>
        </w:rPr>
        <w:t>-extender": {</w:t>
      </w:r>
    </w:p>
    <w:p w14:paraId="1A2A13B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"2.1.0",</w:t>
      </w:r>
    </w:p>
    <w:p w14:paraId="5B42380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"https://registry.npmjs.org/webdriver-js-extender/-/webdriver-js-extender-2.1.0.tgz",</w:t>
      </w:r>
    </w:p>
    <w:p w14:paraId="166B5BE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"sha512-lcUKrjbBfCK6MNsh7xaY2UAUmZwe+/ib03AjVOpFobX4O7+83BUveSrLfU0Qsyb1DaKJdQRbuU+kM9aZ6QUhiQ==",</w:t>
      </w:r>
    </w:p>
    <w:p w14:paraId="2FB06E3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1E81765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67A5EE8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"@types/selenium-</w:t>
      </w:r>
      <w:proofErr w:type="spellStart"/>
      <w:r w:rsidRPr="00130981">
        <w:rPr>
          <w:rFonts w:ascii="Courier New" w:eastAsia="Times New Roman" w:hAnsi="Courier New" w:cs="Courier New"/>
          <w:color w:val="000000"/>
          <w:sz w:val="20"/>
          <w:szCs w:val="20"/>
        </w:rPr>
        <w:t>webdriver</w:t>
      </w:r>
      <w:proofErr w:type="spellEnd"/>
      <w:r w:rsidRPr="00130981">
        <w:rPr>
          <w:rFonts w:ascii="Courier New" w:eastAsia="Times New Roman" w:hAnsi="Courier New" w:cs="Courier New"/>
          <w:color w:val="000000"/>
          <w:sz w:val="20"/>
          <w:szCs w:val="20"/>
        </w:rPr>
        <w:t>": "^3.0.0",</w:t>
      </w:r>
    </w:p>
    <w:p w14:paraId="63BD763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selenium</w:t>
      </w:r>
      <w:proofErr w:type="gramEnd"/>
      <w:r w:rsidRPr="00130981">
        <w:rPr>
          <w:rFonts w:ascii="Courier New" w:eastAsia="Times New Roman" w:hAnsi="Courier New" w:cs="Courier New"/>
          <w:color w:val="000000"/>
          <w:sz w:val="20"/>
          <w:szCs w:val="20"/>
        </w:rPr>
        <w:t>-</w:t>
      </w:r>
      <w:proofErr w:type="spellStart"/>
      <w:r w:rsidRPr="00130981">
        <w:rPr>
          <w:rFonts w:ascii="Courier New" w:eastAsia="Times New Roman" w:hAnsi="Courier New" w:cs="Courier New"/>
          <w:color w:val="000000"/>
          <w:sz w:val="20"/>
          <w:szCs w:val="20"/>
        </w:rPr>
        <w:t>webdriver</w:t>
      </w:r>
      <w:proofErr w:type="spellEnd"/>
      <w:r w:rsidRPr="00130981">
        <w:rPr>
          <w:rFonts w:ascii="Courier New" w:eastAsia="Times New Roman" w:hAnsi="Courier New" w:cs="Courier New"/>
          <w:color w:val="000000"/>
          <w:sz w:val="20"/>
          <w:szCs w:val="20"/>
        </w:rPr>
        <w:t>": "^3.0.1"</w:t>
      </w:r>
    </w:p>
    <w:p w14:paraId="766D9B8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5F5ACE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1CF68F0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webidl</w:t>
      </w:r>
      <w:proofErr w:type="spellEnd"/>
      <w:proofErr w:type="gramEnd"/>
      <w:r w:rsidRPr="00130981">
        <w:rPr>
          <w:rFonts w:ascii="Courier New" w:eastAsia="Times New Roman" w:hAnsi="Courier New" w:cs="Courier New"/>
          <w:color w:val="000000"/>
          <w:sz w:val="20"/>
          <w:szCs w:val="20"/>
        </w:rPr>
        <w:t>-conversions": {</w:t>
      </w:r>
    </w:p>
    <w:p w14:paraId="39DAD8F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"6.1.0",</w:t>
      </w:r>
    </w:p>
    <w:p w14:paraId="1BC23D2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"https://registry.npmjs.org/webidl-conversions/-/webidl-conversions-6.1.0.tgz",</w:t>
      </w:r>
    </w:p>
    <w:p w14:paraId="05B07DE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"sha512-qBIvFLGiBpLjfwmYAaHPXsn+ho5xZnGvyGvsarywGNc8VyQJUMHJ8OBKGGrPER0okBeMDaan4mNBlgBROxuI8w==",</w:t>
      </w:r>
    </w:p>
    <w:p w14:paraId="5ED9AE2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5FFAD55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lastRenderedPageBreak/>
        <w:t xml:space="preserve">    },</w:t>
      </w:r>
    </w:p>
    <w:p w14:paraId="34D7A69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"webpack": {</w:t>
      </w:r>
    </w:p>
    <w:p w14:paraId="501F31A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"4.44.1",</w:t>
      </w:r>
    </w:p>
    <w:p w14:paraId="57C1512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"https://registry.npmjs.org/webpack/-/webpack-4.44.1.tgz",</w:t>
      </w:r>
    </w:p>
    <w:p w14:paraId="2E530B7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"sha512-4UOGAohv/VGUNQJstzEywwNxqX417FnjZgZJpJQegddzPmTvph37eBIRbRTfdySXzVtJXLJfbMN3mMYhM6GdmQ==",</w:t>
      </w:r>
    </w:p>
    <w:p w14:paraId="42EB232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51B069F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77DEA1B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webassemblyjs</w:t>
      </w:r>
      <w:proofErr w:type="spellEnd"/>
      <w:r w:rsidRPr="00130981">
        <w:rPr>
          <w:rFonts w:ascii="Courier New" w:eastAsia="Times New Roman" w:hAnsi="Courier New" w:cs="Courier New"/>
          <w:color w:val="000000"/>
          <w:sz w:val="20"/>
          <w:szCs w:val="20"/>
        </w:rPr>
        <w:t>/</w:t>
      </w:r>
      <w:proofErr w:type="spellStart"/>
      <w:r w:rsidRPr="00130981">
        <w:rPr>
          <w:rFonts w:ascii="Courier New" w:eastAsia="Times New Roman" w:hAnsi="Courier New" w:cs="Courier New"/>
          <w:color w:val="000000"/>
          <w:sz w:val="20"/>
          <w:szCs w:val="20"/>
        </w:rPr>
        <w:t>ast</w:t>
      </w:r>
      <w:proofErr w:type="spellEnd"/>
      <w:r w:rsidRPr="00130981">
        <w:rPr>
          <w:rFonts w:ascii="Courier New" w:eastAsia="Times New Roman" w:hAnsi="Courier New" w:cs="Courier New"/>
          <w:color w:val="000000"/>
          <w:sz w:val="20"/>
          <w:szCs w:val="20"/>
        </w:rPr>
        <w:t>": "1.9.0",</w:t>
      </w:r>
    </w:p>
    <w:p w14:paraId="32EEDA0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webassemblyjs</w:t>
      </w:r>
      <w:proofErr w:type="spellEnd"/>
      <w:r w:rsidRPr="00130981">
        <w:rPr>
          <w:rFonts w:ascii="Courier New" w:eastAsia="Times New Roman" w:hAnsi="Courier New" w:cs="Courier New"/>
          <w:color w:val="000000"/>
          <w:sz w:val="20"/>
          <w:szCs w:val="20"/>
        </w:rPr>
        <w:t>/helper-module-context": "1.9.0",</w:t>
      </w:r>
    </w:p>
    <w:p w14:paraId="102EEB6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webassemblyjs</w:t>
      </w:r>
      <w:proofErr w:type="spellEnd"/>
      <w:r w:rsidRPr="00130981">
        <w:rPr>
          <w:rFonts w:ascii="Courier New" w:eastAsia="Times New Roman" w:hAnsi="Courier New" w:cs="Courier New"/>
          <w:color w:val="000000"/>
          <w:sz w:val="20"/>
          <w:szCs w:val="20"/>
        </w:rPr>
        <w:t>/</w:t>
      </w:r>
      <w:proofErr w:type="spellStart"/>
      <w:r w:rsidRPr="00130981">
        <w:rPr>
          <w:rFonts w:ascii="Courier New" w:eastAsia="Times New Roman" w:hAnsi="Courier New" w:cs="Courier New"/>
          <w:color w:val="000000"/>
          <w:sz w:val="20"/>
          <w:szCs w:val="20"/>
        </w:rPr>
        <w:t>wasm</w:t>
      </w:r>
      <w:proofErr w:type="spellEnd"/>
      <w:r w:rsidRPr="00130981">
        <w:rPr>
          <w:rFonts w:ascii="Courier New" w:eastAsia="Times New Roman" w:hAnsi="Courier New" w:cs="Courier New"/>
          <w:color w:val="000000"/>
          <w:sz w:val="20"/>
          <w:szCs w:val="20"/>
        </w:rPr>
        <w:t>-edit": "1.9.0",</w:t>
      </w:r>
    </w:p>
    <w:p w14:paraId="730A86D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webassemblyjs</w:t>
      </w:r>
      <w:proofErr w:type="spellEnd"/>
      <w:r w:rsidRPr="00130981">
        <w:rPr>
          <w:rFonts w:ascii="Courier New" w:eastAsia="Times New Roman" w:hAnsi="Courier New" w:cs="Courier New"/>
          <w:color w:val="000000"/>
          <w:sz w:val="20"/>
          <w:szCs w:val="20"/>
        </w:rPr>
        <w:t>/</w:t>
      </w:r>
      <w:proofErr w:type="spellStart"/>
      <w:r w:rsidRPr="00130981">
        <w:rPr>
          <w:rFonts w:ascii="Courier New" w:eastAsia="Times New Roman" w:hAnsi="Courier New" w:cs="Courier New"/>
          <w:color w:val="000000"/>
          <w:sz w:val="20"/>
          <w:szCs w:val="20"/>
        </w:rPr>
        <w:t>wasm</w:t>
      </w:r>
      <w:proofErr w:type="spellEnd"/>
      <w:r w:rsidRPr="00130981">
        <w:rPr>
          <w:rFonts w:ascii="Courier New" w:eastAsia="Times New Roman" w:hAnsi="Courier New" w:cs="Courier New"/>
          <w:color w:val="000000"/>
          <w:sz w:val="20"/>
          <w:szCs w:val="20"/>
        </w:rPr>
        <w:t>-parser": "1.9.0",</w:t>
      </w:r>
    </w:p>
    <w:p w14:paraId="75E4DD6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"acorn": "^6.4.1",</w:t>
      </w:r>
    </w:p>
    <w:p w14:paraId="680F4BE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ajv</w:t>
      </w:r>
      <w:proofErr w:type="spellEnd"/>
      <w:r w:rsidRPr="00130981">
        <w:rPr>
          <w:rFonts w:ascii="Courier New" w:eastAsia="Times New Roman" w:hAnsi="Courier New" w:cs="Courier New"/>
          <w:color w:val="000000"/>
          <w:sz w:val="20"/>
          <w:szCs w:val="20"/>
        </w:rPr>
        <w:t>": "^6.10.2",</w:t>
      </w:r>
    </w:p>
    <w:p w14:paraId="2DE0BF4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ajv</w:t>
      </w:r>
      <w:proofErr w:type="spellEnd"/>
      <w:proofErr w:type="gramEnd"/>
      <w:r w:rsidRPr="00130981">
        <w:rPr>
          <w:rFonts w:ascii="Courier New" w:eastAsia="Times New Roman" w:hAnsi="Courier New" w:cs="Courier New"/>
          <w:color w:val="000000"/>
          <w:sz w:val="20"/>
          <w:szCs w:val="20"/>
        </w:rPr>
        <w:t>-keywords": "^3.4.1",</w:t>
      </w:r>
    </w:p>
    <w:p w14:paraId="2215F9A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chrome</w:t>
      </w:r>
      <w:proofErr w:type="gramEnd"/>
      <w:r w:rsidRPr="00130981">
        <w:rPr>
          <w:rFonts w:ascii="Courier New" w:eastAsia="Times New Roman" w:hAnsi="Courier New" w:cs="Courier New"/>
          <w:color w:val="000000"/>
          <w:sz w:val="20"/>
          <w:szCs w:val="20"/>
        </w:rPr>
        <w:t>-trace-event": "^1.0.2",</w:t>
      </w:r>
    </w:p>
    <w:p w14:paraId="4016673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enhanced</w:t>
      </w:r>
      <w:proofErr w:type="gramEnd"/>
      <w:r w:rsidRPr="00130981">
        <w:rPr>
          <w:rFonts w:ascii="Courier New" w:eastAsia="Times New Roman" w:hAnsi="Courier New" w:cs="Courier New"/>
          <w:color w:val="000000"/>
          <w:sz w:val="20"/>
          <w:szCs w:val="20"/>
        </w:rPr>
        <w:t>-resolve": "^4.3.0",</w:t>
      </w:r>
    </w:p>
    <w:p w14:paraId="3683492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eslint</w:t>
      </w:r>
      <w:proofErr w:type="spellEnd"/>
      <w:proofErr w:type="gramEnd"/>
      <w:r w:rsidRPr="00130981">
        <w:rPr>
          <w:rFonts w:ascii="Courier New" w:eastAsia="Times New Roman" w:hAnsi="Courier New" w:cs="Courier New"/>
          <w:color w:val="000000"/>
          <w:sz w:val="20"/>
          <w:szCs w:val="20"/>
        </w:rPr>
        <w:t>-scope": "^4.0.3",</w:t>
      </w:r>
    </w:p>
    <w:p w14:paraId="659A4DA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json</w:t>
      </w:r>
      <w:proofErr w:type="spellEnd"/>
      <w:proofErr w:type="gramEnd"/>
      <w:r w:rsidRPr="00130981">
        <w:rPr>
          <w:rFonts w:ascii="Courier New" w:eastAsia="Times New Roman" w:hAnsi="Courier New" w:cs="Courier New"/>
          <w:color w:val="000000"/>
          <w:sz w:val="20"/>
          <w:szCs w:val="20"/>
        </w:rPr>
        <w:t>-parse-better-errors": "^1.0.2",</w:t>
      </w:r>
    </w:p>
    <w:p w14:paraId="6BA1325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loader</w:t>
      </w:r>
      <w:proofErr w:type="gramEnd"/>
      <w:r w:rsidRPr="00130981">
        <w:rPr>
          <w:rFonts w:ascii="Courier New" w:eastAsia="Times New Roman" w:hAnsi="Courier New" w:cs="Courier New"/>
          <w:color w:val="000000"/>
          <w:sz w:val="20"/>
          <w:szCs w:val="20"/>
        </w:rPr>
        <w:t>-runner": "^2.4.0",</w:t>
      </w:r>
    </w:p>
    <w:p w14:paraId="2215226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loader</w:t>
      </w:r>
      <w:proofErr w:type="gramEnd"/>
      <w:r w:rsidRPr="00130981">
        <w:rPr>
          <w:rFonts w:ascii="Courier New" w:eastAsia="Times New Roman" w:hAnsi="Courier New" w:cs="Courier New"/>
          <w:color w:val="000000"/>
          <w:sz w:val="20"/>
          <w:szCs w:val="20"/>
        </w:rPr>
        <w:t>-utils": "^1.2.3",</w:t>
      </w:r>
    </w:p>
    <w:p w14:paraId="1FD67BF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memory</w:t>
      </w:r>
      <w:proofErr w:type="gramEnd"/>
      <w:r w:rsidRPr="00130981">
        <w:rPr>
          <w:rFonts w:ascii="Courier New" w:eastAsia="Times New Roman" w:hAnsi="Courier New" w:cs="Courier New"/>
          <w:color w:val="000000"/>
          <w:sz w:val="20"/>
          <w:szCs w:val="20"/>
        </w:rPr>
        <w:t>-fs": "^0.4.1",</w:t>
      </w:r>
    </w:p>
    <w:p w14:paraId="025DF6A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micromatch</w:t>
      </w:r>
      <w:proofErr w:type="spellEnd"/>
      <w:r w:rsidRPr="00130981">
        <w:rPr>
          <w:rFonts w:ascii="Courier New" w:eastAsia="Times New Roman" w:hAnsi="Courier New" w:cs="Courier New"/>
          <w:color w:val="000000"/>
          <w:sz w:val="20"/>
          <w:szCs w:val="20"/>
        </w:rPr>
        <w:t>": "^3.1.10",</w:t>
      </w:r>
    </w:p>
    <w:p w14:paraId="69CBB17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mkdirp</w:t>
      </w:r>
      <w:proofErr w:type="spellEnd"/>
      <w:r w:rsidRPr="00130981">
        <w:rPr>
          <w:rFonts w:ascii="Courier New" w:eastAsia="Times New Roman" w:hAnsi="Courier New" w:cs="Courier New"/>
          <w:color w:val="000000"/>
          <w:sz w:val="20"/>
          <w:szCs w:val="20"/>
        </w:rPr>
        <w:t>": "^0.5.3",</w:t>
      </w:r>
    </w:p>
    <w:p w14:paraId="4665064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"neo-async": "^2.6.1",</w:t>
      </w:r>
    </w:p>
    <w:p w14:paraId="2CAF3BB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node</w:t>
      </w:r>
      <w:proofErr w:type="gramEnd"/>
      <w:r w:rsidRPr="00130981">
        <w:rPr>
          <w:rFonts w:ascii="Courier New" w:eastAsia="Times New Roman" w:hAnsi="Courier New" w:cs="Courier New"/>
          <w:color w:val="000000"/>
          <w:sz w:val="20"/>
          <w:szCs w:val="20"/>
        </w:rPr>
        <w:t>-libs-browser": "^2.2.1",</w:t>
      </w:r>
    </w:p>
    <w:p w14:paraId="5992DED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schema</w:t>
      </w:r>
      <w:proofErr w:type="gramEnd"/>
      <w:r w:rsidRPr="00130981">
        <w:rPr>
          <w:rFonts w:ascii="Courier New" w:eastAsia="Times New Roman" w:hAnsi="Courier New" w:cs="Courier New"/>
          <w:color w:val="000000"/>
          <w:sz w:val="20"/>
          <w:szCs w:val="20"/>
        </w:rPr>
        <w:t>-utils": "^1.0.0",</w:t>
      </w:r>
    </w:p>
    <w:p w14:paraId="727B54D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tapable</w:t>
      </w:r>
      <w:proofErr w:type="spellEnd"/>
      <w:r w:rsidRPr="00130981">
        <w:rPr>
          <w:rFonts w:ascii="Courier New" w:eastAsia="Times New Roman" w:hAnsi="Courier New" w:cs="Courier New"/>
          <w:color w:val="000000"/>
          <w:sz w:val="20"/>
          <w:szCs w:val="20"/>
        </w:rPr>
        <w:t>": "^1.1.3",</w:t>
      </w:r>
    </w:p>
    <w:p w14:paraId="00719BB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terser</w:t>
      </w:r>
      <w:proofErr w:type="gramEnd"/>
      <w:r w:rsidRPr="00130981">
        <w:rPr>
          <w:rFonts w:ascii="Courier New" w:eastAsia="Times New Roman" w:hAnsi="Courier New" w:cs="Courier New"/>
          <w:color w:val="000000"/>
          <w:sz w:val="20"/>
          <w:szCs w:val="20"/>
        </w:rPr>
        <w:t>-webpack-plugin": "^1.4.3",</w:t>
      </w:r>
    </w:p>
    <w:p w14:paraId="216E669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watchpack</w:t>
      </w:r>
      <w:proofErr w:type="spellEnd"/>
      <w:r w:rsidRPr="00130981">
        <w:rPr>
          <w:rFonts w:ascii="Courier New" w:eastAsia="Times New Roman" w:hAnsi="Courier New" w:cs="Courier New"/>
          <w:color w:val="000000"/>
          <w:sz w:val="20"/>
          <w:szCs w:val="20"/>
        </w:rPr>
        <w:t>": "^1.7.4",</w:t>
      </w:r>
    </w:p>
    <w:p w14:paraId="236346F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webpack</w:t>
      </w:r>
      <w:proofErr w:type="gramEnd"/>
      <w:r w:rsidRPr="00130981">
        <w:rPr>
          <w:rFonts w:ascii="Courier New" w:eastAsia="Times New Roman" w:hAnsi="Courier New" w:cs="Courier New"/>
          <w:color w:val="000000"/>
          <w:sz w:val="20"/>
          <w:szCs w:val="20"/>
        </w:rPr>
        <w:t>-sources": "^1.4.1"</w:t>
      </w:r>
    </w:p>
    <w:p w14:paraId="32A5497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0A00BF2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"dependencies": {</w:t>
      </w:r>
    </w:p>
    <w:p w14:paraId="59B2E81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"braces": {</w:t>
      </w:r>
    </w:p>
    <w:p w14:paraId="3F7FA30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"2.3.2",</w:t>
      </w:r>
    </w:p>
    <w:p w14:paraId="1E9DF05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"https://registry.npmjs.org/braces/-/braces-2.3.2.tgz",</w:t>
      </w:r>
    </w:p>
    <w:p w14:paraId="2C1A780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"sha512-aNdbnj9P8PjdXU4ybaWLK2IF3jc/EoDYbC7AazW6to3TRsfXxscC9UXOB5iDiEQrkyIbWp2SLQda4+QAa7nc3w==",</w:t>
      </w:r>
    </w:p>
    <w:p w14:paraId="0E7A608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07D614A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3AE31CF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arr</w:t>
      </w:r>
      <w:proofErr w:type="spellEnd"/>
      <w:proofErr w:type="gramEnd"/>
      <w:r w:rsidRPr="00130981">
        <w:rPr>
          <w:rFonts w:ascii="Courier New" w:eastAsia="Times New Roman" w:hAnsi="Courier New" w:cs="Courier New"/>
          <w:color w:val="000000"/>
          <w:sz w:val="20"/>
          <w:szCs w:val="20"/>
        </w:rPr>
        <w:t>-flatten": "^1.1.0",</w:t>
      </w:r>
    </w:p>
    <w:p w14:paraId="35DA0DF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array</w:t>
      </w:r>
      <w:proofErr w:type="gramEnd"/>
      <w:r w:rsidRPr="00130981">
        <w:rPr>
          <w:rFonts w:ascii="Courier New" w:eastAsia="Times New Roman" w:hAnsi="Courier New" w:cs="Courier New"/>
          <w:color w:val="000000"/>
          <w:sz w:val="20"/>
          <w:szCs w:val="20"/>
        </w:rPr>
        <w:t>-unique": "^0.3.2",</w:t>
      </w:r>
    </w:p>
    <w:p w14:paraId="095669F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extend</w:t>
      </w:r>
      <w:proofErr w:type="gramEnd"/>
      <w:r w:rsidRPr="00130981">
        <w:rPr>
          <w:rFonts w:ascii="Courier New" w:eastAsia="Times New Roman" w:hAnsi="Courier New" w:cs="Courier New"/>
          <w:color w:val="000000"/>
          <w:sz w:val="20"/>
          <w:szCs w:val="20"/>
        </w:rPr>
        <w:t>-shallow": "^2.0.1",</w:t>
      </w:r>
    </w:p>
    <w:p w14:paraId="532CDDA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fill</w:t>
      </w:r>
      <w:proofErr w:type="gramEnd"/>
      <w:r w:rsidRPr="00130981">
        <w:rPr>
          <w:rFonts w:ascii="Courier New" w:eastAsia="Times New Roman" w:hAnsi="Courier New" w:cs="Courier New"/>
          <w:color w:val="000000"/>
          <w:sz w:val="20"/>
          <w:szCs w:val="20"/>
        </w:rPr>
        <w:t>-range": "^4.0.0",</w:t>
      </w:r>
    </w:p>
    <w:p w14:paraId="7B40728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isobject</w:t>
      </w:r>
      <w:proofErr w:type="spellEnd"/>
      <w:r w:rsidRPr="00130981">
        <w:rPr>
          <w:rFonts w:ascii="Courier New" w:eastAsia="Times New Roman" w:hAnsi="Courier New" w:cs="Courier New"/>
          <w:color w:val="000000"/>
          <w:sz w:val="20"/>
          <w:szCs w:val="20"/>
        </w:rPr>
        <w:t>": "^3.0.1",</w:t>
      </w:r>
    </w:p>
    <w:p w14:paraId="7277D3C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repeat</w:t>
      </w:r>
      <w:proofErr w:type="gramEnd"/>
      <w:r w:rsidRPr="00130981">
        <w:rPr>
          <w:rFonts w:ascii="Courier New" w:eastAsia="Times New Roman" w:hAnsi="Courier New" w:cs="Courier New"/>
          <w:color w:val="000000"/>
          <w:sz w:val="20"/>
          <w:szCs w:val="20"/>
        </w:rPr>
        <w:t>-element": "^1.1.2",</w:t>
      </w:r>
    </w:p>
    <w:p w14:paraId="7A05696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"snapdragon": "^0.8.1",</w:t>
      </w:r>
    </w:p>
    <w:p w14:paraId="3CA9F0C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snapdragon</w:t>
      </w:r>
      <w:proofErr w:type="gramEnd"/>
      <w:r w:rsidRPr="00130981">
        <w:rPr>
          <w:rFonts w:ascii="Courier New" w:eastAsia="Times New Roman" w:hAnsi="Courier New" w:cs="Courier New"/>
          <w:color w:val="000000"/>
          <w:sz w:val="20"/>
          <w:szCs w:val="20"/>
        </w:rPr>
        <w:t>-node": "^2.0.1",</w:t>
      </w:r>
    </w:p>
    <w:p w14:paraId="5E870A7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split</w:t>
      </w:r>
      <w:proofErr w:type="gramEnd"/>
      <w:r w:rsidRPr="00130981">
        <w:rPr>
          <w:rFonts w:ascii="Courier New" w:eastAsia="Times New Roman" w:hAnsi="Courier New" w:cs="Courier New"/>
          <w:color w:val="000000"/>
          <w:sz w:val="20"/>
          <w:szCs w:val="20"/>
        </w:rPr>
        <w:t>-string": "^3.0.2",</w:t>
      </w:r>
    </w:p>
    <w:p w14:paraId="7DA8461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to</w:t>
      </w:r>
      <w:proofErr w:type="gramEnd"/>
      <w:r w:rsidRPr="00130981">
        <w:rPr>
          <w:rFonts w:ascii="Courier New" w:eastAsia="Times New Roman" w:hAnsi="Courier New" w:cs="Courier New"/>
          <w:color w:val="000000"/>
          <w:sz w:val="20"/>
          <w:szCs w:val="20"/>
        </w:rPr>
        <w:t>-regex": "^3.0.1"</w:t>
      </w:r>
    </w:p>
    <w:p w14:paraId="3B961E0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0909B5A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"dependencies": {</w:t>
      </w:r>
    </w:p>
    <w:p w14:paraId="548A7E5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extend</w:t>
      </w:r>
      <w:proofErr w:type="gramEnd"/>
      <w:r w:rsidRPr="00130981">
        <w:rPr>
          <w:rFonts w:ascii="Courier New" w:eastAsia="Times New Roman" w:hAnsi="Courier New" w:cs="Courier New"/>
          <w:color w:val="000000"/>
          <w:sz w:val="20"/>
          <w:szCs w:val="20"/>
        </w:rPr>
        <w:t>-shallow": {</w:t>
      </w:r>
    </w:p>
    <w:p w14:paraId="601EA68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"2.0.1",</w:t>
      </w:r>
    </w:p>
    <w:p w14:paraId="12E8573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"https://registry.npmjs.org/extend-shallow/-/extend-shallow-2.0.1.tgz",</w:t>
      </w:r>
    </w:p>
    <w:p w14:paraId="7667040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lastRenderedPageBreak/>
        <w:t xml:space="preserve">              "integrity": "sha512-zCnTtlxNoAiDc3gqY2aYAWFx7XWWiasuF2K8Me5WbN8otHKTUKBwjPtNpRs/rbUZm7KxWAaNj7P1a/p52GbVug==",</w:t>
      </w:r>
    </w:p>
    <w:p w14:paraId="6912E7C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15525F6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1422253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is</w:t>
      </w:r>
      <w:proofErr w:type="gramEnd"/>
      <w:r w:rsidRPr="00130981">
        <w:rPr>
          <w:rFonts w:ascii="Courier New" w:eastAsia="Times New Roman" w:hAnsi="Courier New" w:cs="Courier New"/>
          <w:color w:val="000000"/>
          <w:sz w:val="20"/>
          <w:szCs w:val="20"/>
        </w:rPr>
        <w:t>-extendable": "^0.1.0"</w:t>
      </w:r>
    </w:p>
    <w:p w14:paraId="7CFB91E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5A19A86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255E74E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33B8651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40AF7A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cacache</w:t>
      </w:r>
      <w:proofErr w:type="spellEnd"/>
      <w:r w:rsidRPr="00130981">
        <w:rPr>
          <w:rFonts w:ascii="Courier New" w:eastAsia="Times New Roman" w:hAnsi="Courier New" w:cs="Courier New"/>
          <w:color w:val="000000"/>
          <w:sz w:val="20"/>
          <w:szCs w:val="20"/>
        </w:rPr>
        <w:t>": {</w:t>
      </w:r>
    </w:p>
    <w:p w14:paraId="73CB826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"12.0.4",</w:t>
      </w:r>
    </w:p>
    <w:p w14:paraId="6156A73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t>
      </w:r>
      <w:proofErr w:type="spellStart"/>
      <w:r w:rsidRPr="00130981">
        <w:rPr>
          <w:rFonts w:ascii="Courier New" w:eastAsia="Times New Roman" w:hAnsi="Courier New" w:cs="Courier New"/>
          <w:color w:val="000000"/>
          <w:sz w:val="20"/>
          <w:szCs w:val="20"/>
        </w:rPr>
        <w:t>cacache</w:t>
      </w:r>
      <w:proofErr w:type="spellEnd"/>
      <w:r w:rsidRPr="00130981">
        <w:rPr>
          <w:rFonts w:ascii="Courier New" w:eastAsia="Times New Roman" w:hAnsi="Courier New" w:cs="Courier New"/>
          <w:color w:val="000000"/>
          <w:sz w:val="20"/>
          <w:szCs w:val="20"/>
        </w:rPr>
        <w:t>/-/cacache-12.0.4.tgz",</w:t>
      </w:r>
    </w:p>
    <w:p w14:paraId="545A0EA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"sha512-a0tMB40oefvuInr4Cwb3GerbL9xTj1D5yg0T5xrjGCGyfvbxseIXX7BAO/u/hIXdafzOI5JC3wDwHyf24buOAQ==",</w:t>
      </w:r>
    </w:p>
    <w:p w14:paraId="1DF0C11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382C271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10E526E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"bluebird": "^3.5.5",</w:t>
      </w:r>
    </w:p>
    <w:p w14:paraId="42123B9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chownr</w:t>
      </w:r>
      <w:proofErr w:type="spellEnd"/>
      <w:r w:rsidRPr="00130981">
        <w:rPr>
          <w:rFonts w:ascii="Courier New" w:eastAsia="Times New Roman" w:hAnsi="Courier New" w:cs="Courier New"/>
          <w:color w:val="000000"/>
          <w:sz w:val="20"/>
          <w:szCs w:val="20"/>
        </w:rPr>
        <w:t>": "^1.1.1",</w:t>
      </w:r>
    </w:p>
    <w:p w14:paraId="508406B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figgy</w:t>
      </w:r>
      <w:proofErr w:type="gramEnd"/>
      <w:r w:rsidRPr="00130981">
        <w:rPr>
          <w:rFonts w:ascii="Courier New" w:eastAsia="Times New Roman" w:hAnsi="Courier New" w:cs="Courier New"/>
          <w:color w:val="000000"/>
          <w:sz w:val="20"/>
          <w:szCs w:val="20"/>
        </w:rPr>
        <w:t>-pudding": "^3.5.1",</w:t>
      </w:r>
    </w:p>
    <w:p w14:paraId="74034B1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"glob": "^7.1.4",</w:t>
      </w:r>
    </w:p>
    <w:p w14:paraId="3D638CD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graceful</w:t>
      </w:r>
      <w:proofErr w:type="gramEnd"/>
      <w:r w:rsidRPr="00130981">
        <w:rPr>
          <w:rFonts w:ascii="Courier New" w:eastAsia="Times New Roman" w:hAnsi="Courier New" w:cs="Courier New"/>
          <w:color w:val="000000"/>
          <w:sz w:val="20"/>
          <w:szCs w:val="20"/>
        </w:rPr>
        <w:t>-fs": "^4.1.15",</w:t>
      </w:r>
    </w:p>
    <w:p w14:paraId="2F1DE5E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infer</w:t>
      </w:r>
      <w:proofErr w:type="gramEnd"/>
      <w:r w:rsidRPr="00130981">
        <w:rPr>
          <w:rFonts w:ascii="Courier New" w:eastAsia="Times New Roman" w:hAnsi="Courier New" w:cs="Courier New"/>
          <w:color w:val="000000"/>
          <w:sz w:val="20"/>
          <w:szCs w:val="20"/>
        </w:rPr>
        <w:t>-owner": "^1.0.3",</w:t>
      </w:r>
    </w:p>
    <w:p w14:paraId="2909765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lru</w:t>
      </w:r>
      <w:proofErr w:type="spellEnd"/>
      <w:proofErr w:type="gramEnd"/>
      <w:r w:rsidRPr="00130981">
        <w:rPr>
          <w:rFonts w:ascii="Courier New" w:eastAsia="Times New Roman" w:hAnsi="Courier New" w:cs="Courier New"/>
          <w:color w:val="000000"/>
          <w:sz w:val="20"/>
          <w:szCs w:val="20"/>
        </w:rPr>
        <w:t>-cache": "^5.1.1",</w:t>
      </w:r>
    </w:p>
    <w:p w14:paraId="6B0D632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mississippi</w:t>
      </w:r>
      <w:proofErr w:type="spellEnd"/>
      <w:r w:rsidRPr="00130981">
        <w:rPr>
          <w:rFonts w:ascii="Courier New" w:eastAsia="Times New Roman" w:hAnsi="Courier New" w:cs="Courier New"/>
          <w:color w:val="000000"/>
          <w:sz w:val="20"/>
          <w:szCs w:val="20"/>
        </w:rPr>
        <w:t>": "^3.0.0",</w:t>
      </w:r>
    </w:p>
    <w:p w14:paraId="7BA2E6C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mkdirp</w:t>
      </w:r>
      <w:proofErr w:type="spellEnd"/>
      <w:r w:rsidRPr="00130981">
        <w:rPr>
          <w:rFonts w:ascii="Courier New" w:eastAsia="Times New Roman" w:hAnsi="Courier New" w:cs="Courier New"/>
          <w:color w:val="000000"/>
          <w:sz w:val="20"/>
          <w:szCs w:val="20"/>
        </w:rPr>
        <w:t>": "^0.5.1",</w:t>
      </w:r>
    </w:p>
    <w:p w14:paraId="337C3EE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move</w:t>
      </w:r>
      <w:proofErr w:type="gramEnd"/>
      <w:r w:rsidRPr="00130981">
        <w:rPr>
          <w:rFonts w:ascii="Courier New" w:eastAsia="Times New Roman" w:hAnsi="Courier New" w:cs="Courier New"/>
          <w:color w:val="000000"/>
          <w:sz w:val="20"/>
          <w:szCs w:val="20"/>
        </w:rPr>
        <w:t>-concurrently": "^1.0.1",</w:t>
      </w:r>
    </w:p>
    <w:p w14:paraId="4086F3D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promise</w:t>
      </w:r>
      <w:proofErr w:type="gramEnd"/>
      <w:r w:rsidRPr="00130981">
        <w:rPr>
          <w:rFonts w:ascii="Courier New" w:eastAsia="Times New Roman" w:hAnsi="Courier New" w:cs="Courier New"/>
          <w:color w:val="000000"/>
          <w:sz w:val="20"/>
          <w:szCs w:val="20"/>
        </w:rPr>
        <w:t>-inflight": "^1.0.1",</w:t>
      </w:r>
    </w:p>
    <w:p w14:paraId="1444A47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rimraf</w:t>
      </w:r>
      <w:proofErr w:type="spellEnd"/>
      <w:r w:rsidRPr="00130981">
        <w:rPr>
          <w:rFonts w:ascii="Courier New" w:eastAsia="Times New Roman" w:hAnsi="Courier New" w:cs="Courier New"/>
          <w:color w:val="000000"/>
          <w:sz w:val="20"/>
          <w:szCs w:val="20"/>
        </w:rPr>
        <w:t>": "^2.6.3",</w:t>
      </w:r>
    </w:p>
    <w:p w14:paraId="2865652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ssri</w:t>
      </w:r>
      <w:proofErr w:type="spellEnd"/>
      <w:r w:rsidRPr="00130981">
        <w:rPr>
          <w:rFonts w:ascii="Courier New" w:eastAsia="Times New Roman" w:hAnsi="Courier New" w:cs="Courier New"/>
          <w:color w:val="000000"/>
          <w:sz w:val="20"/>
          <w:szCs w:val="20"/>
        </w:rPr>
        <w:t>": "^6.0.1",</w:t>
      </w:r>
    </w:p>
    <w:p w14:paraId="54E59A4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unique</w:t>
      </w:r>
      <w:proofErr w:type="gramEnd"/>
      <w:r w:rsidRPr="00130981">
        <w:rPr>
          <w:rFonts w:ascii="Courier New" w:eastAsia="Times New Roman" w:hAnsi="Courier New" w:cs="Courier New"/>
          <w:color w:val="000000"/>
          <w:sz w:val="20"/>
          <w:szCs w:val="20"/>
        </w:rPr>
        <w:t>-filename": "^1.1.1",</w:t>
      </w:r>
    </w:p>
    <w:p w14:paraId="075C4FD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"y18n": "^4.0.0"</w:t>
      </w:r>
    </w:p>
    <w:p w14:paraId="7B70A25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2B116B6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565323D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chownr</w:t>
      </w:r>
      <w:proofErr w:type="spellEnd"/>
      <w:r w:rsidRPr="00130981">
        <w:rPr>
          <w:rFonts w:ascii="Courier New" w:eastAsia="Times New Roman" w:hAnsi="Courier New" w:cs="Courier New"/>
          <w:color w:val="000000"/>
          <w:sz w:val="20"/>
          <w:szCs w:val="20"/>
        </w:rPr>
        <w:t>": {</w:t>
      </w:r>
    </w:p>
    <w:p w14:paraId="4E93CB5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"1.1.4",</w:t>
      </w:r>
    </w:p>
    <w:p w14:paraId="16EDDF8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t>
      </w:r>
      <w:proofErr w:type="spellStart"/>
      <w:r w:rsidRPr="00130981">
        <w:rPr>
          <w:rFonts w:ascii="Courier New" w:eastAsia="Times New Roman" w:hAnsi="Courier New" w:cs="Courier New"/>
          <w:color w:val="000000"/>
          <w:sz w:val="20"/>
          <w:szCs w:val="20"/>
        </w:rPr>
        <w:t>chownr</w:t>
      </w:r>
      <w:proofErr w:type="spellEnd"/>
      <w:r w:rsidRPr="00130981">
        <w:rPr>
          <w:rFonts w:ascii="Courier New" w:eastAsia="Times New Roman" w:hAnsi="Courier New" w:cs="Courier New"/>
          <w:color w:val="000000"/>
          <w:sz w:val="20"/>
          <w:szCs w:val="20"/>
        </w:rPr>
        <w:t>/-/chownr-1.1.4.tgz",</w:t>
      </w:r>
    </w:p>
    <w:p w14:paraId="3EA59DC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"sha512-jJ0bqzaylmJtVnNgzTeSOs8DPavpbYgEr/b0YL8/2GO3xJEhInFmhKMUnEJQjZumK7KXGFhUy89PrsJWlakBVg==",</w:t>
      </w:r>
    </w:p>
    <w:p w14:paraId="72A2C3A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693951E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57091D5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fill</w:t>
      </w:r>
      <w:proofErr w:type="gramEnd"/>
      <w:r w:rsidRPr="00130981">
        <w:rPr>
          <w:rFonts w:ascii="Courier New" w:eastAsia="Times New Roman" w:hAnsi="Courier New" w:cs="Courier New"/>
          <w:color w:val="000000"/>
          <w:sz w:val="20"/>
          <w:szCs w:val="20"/>
        </w:rPr>
        <w:t>-range": {</w:t>
      </w:r>
    </w:p>
    <w:p w14:paraId="13B81C9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"4.0.0",</w:t>
      </w:r>
    </w:p>
    <w:p w14:paraId="192E130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"https://registry.npmjs.org/fill-range/-/fill-range-4.0.0.tgz",</w:t>
      </w:r>
    </w:p>
    <w:p w14:paraId="179D515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"sha512-VcpLTWqWDiTerugjj8e3+esbg+skS3M9e54UuR3iCeIDMXCLTsAH8hTSzDQU/X6/6t3eYkOKoZSef2PlU6U1XQ==",</w:t>
      </w:r>
    </w:p>
    <w:p w14:paraId="0945F68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5C0F924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5C6B839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extend</w:t>
      </w:r>
      <w:proofErr w:type="gramEnd"/>
      <w:r w:rsidRPr="00130981">
        <w:rPr>
          <w:rFonts w:ascii="Courier New" w:eastAsia="Times New Roman" w:hAnsi="Courier New" w:cs="Courier New"/>
          <w:color w:val="000000"/>
          <w:sz w:val="20"/>
          <w:szCs w:val="20"/>
        </w:rPr>
        <w:t>-shallow": "^2.0.1",</w:t>
      </w:r>
    </w:p>
    <w:p w14:paraId="23A3EA8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is</w:t>
      </w:r>
      <w:proofErr w:type="gramEnd"/>
      <w:r w:rsidRPr="00130981">
        <w:rPr>
          <w:rFonts w:ascii="Courier New" w:eastAsia="Times New Roman" w:hAnsi="Courier New" w:cs="Courier New"/>
          <w:color w:val="000000"/>
          <w:sz w:val="20"/>
          <w:szCs w:val="20"/>
        </w:rPr>
        <w:t>-number": "^3.0.0",</w:t>
      </w:r>
    </w:p>
    <w:p w14:paraId="62684EF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repeat</w:t>
      </w:r>
      <w:proofErr w:type="gramEnd"/>
      <w:r w:rsidRPr="00130981">
        <w:rPr>
          <w:rFonts w:ascii="Courier New" w:eastAsia="Times New Roman" w:hAnsi="Courier New" w:cs="Courier New"/>
          <w:color w:val="000000"/>
          <w:sz w:val="20"/>
          <w:szCs w:val="20"/>
        </w:rPr>
        <w:t>-string": "^1.6.1",</w:t>
      </w:r>
    </w:p>
    <w:p w14:paraId="56AA86D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to</w:t>
      </w:r>
      <w:proofErr w:type="gramEnd"/>
      <w:r w:rsidRPr="00130981">
        <w:rPr>
          <w:rFonts w:ascii="Courier New" w:eastAsia="Times New Roman" w:hAnsi="Courier New" w:cs="Courier New"/>
          <w:color w:val="000000"/>
          <w:sz w:val="20"/>
          <w:szCs w:val="20"/>
        </w:rPr>
        <w:t>-regex-range": "^2.1.0"</w:t>
      </w:r>
    </w:p>
    <w:p w14:paraId="6702CA0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710D610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"dependencies": {</w:t>
      </w:r>
    </w:p>
    <w:p w14:paraId="29505EB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lastRenderedPageBreak/>
        <w:t xml:space="preserve">            "</w:t>
      </w:r>
      <w:proofErr w:type="gramStart"/>
      <w:r w:rsidRPr="00130981">
        <w:rPr>
          <w:rFonts w:ascii="Courier New" w:eastAsia="Times New Roman" w:hAnsi="Courier New" w:cs="Courier New"/>
          <w:color w:val="000000"/>
          <w:sz w:val="20"/>
          <w:szCs w:val="20"/>
        </w:rPr>
        <w:t>extend</w:t>
      </w:r>
      <w:proofErr w:type="gramEnd"/>
      <w:r w:rsidRPr="00130981">
        <w:rPr>
          <w:rFonts w:ascii="Courier New" w:eastAsia="Times New Roman" w:hAnsi="Courier New" w:cs="Courier New"/>
          <w:color w:val="000000"/>
          <w:sz w:val="20"/>
          <w:szCs w:val="20"/>
        </w:rPr>
        <w:t>-shallow": {</w:t>
      </w:r>
    </w:p>
    <w:p w14:paraId="0B4ED1E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"2.0.1",</w:t>
      </w:r>
    </w:p>
    <w:p w14:paraId="69D8281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"https://registry.npmjs.org/extend-shallow/-/extend-shallow-2.0.1.tgz",</w:t>
      </w:r>
    </w:p>
    <w:p w14:paraId="248706F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"sha512-zCnTtlxNoAiDc3gqY2aYAWFx7XWWiasuF2K8Me5WbN8otHKTUKBwjPtNpRs/rbUZm7KxWAaNj7P1a/p52GbVug==",</w:t>
      </w:r>
    </w:p>
    <w:p w14:paraId="6B243C2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6824840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5BE8DA2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is</w:t>
      </w:r>
      <w:proofErr w:type="gramEnd"/>
      <w:r w:rsidRPr="00130981">
        <w:rPr>
          <w:rFonts w:ascii="Courier New" w:eastAsia="Times New Roman" w:hAnsi="Courier New" w:cs="Courier New"/>
          <w:color w:val="000000"/>
          <w:sz w:val="20"/>
          <w:szCs w:val="20"/>
        </w:rPr>
        <w:t>-extendable": "^0.1.0"</w:t>
      </w:r>
    </w:p>
    <w:p w14:paraId="0F04ED9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B1ABBC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5BA19A0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19FD4B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BB145B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find</w:t>
      </w:r>
      <w:proofErr w:type="gramEnd"/>
      <w:r w:rsidRPr="00130981">
        <w:rPr>
          <w:rFonts w:ascii="Courier New" w:eastAsia="Times New Roman" w:hAnsi="Courier New" w:cs="Courier New"/>
          <w:color w:val="000000"/>
          <w:sz w:val="20"/>
          <w:szCs w:val="20"/>
        </w:rPr>
        <w:t>-cache-</w:t>
      </w:r>
      <w:proofErr w:type="spellStart"/>
      <w:r w:rsidRPr="00130981">
        <w:rPr>
          <w:rFonts w:ascii="Courier New" w:eastAsia="Times New Roman" w:hAnsi="Courier New" w:cs="Courier New"/>
          <w:color w:val="000000"/>
          <w:sz w:val="20"/>
          <w:szCs w:val="20"/>
        </w:rPr>
        <w:t>dir</w:t>
      </w:r>
      <w:proofErr w:type="spellEnd"/>
      <w:r w:rsidRPr="00130981">
        <w:rPr>
          <w:rFonts w:ascii="Courier New" w:eastAsia="Times New Roman" w:hAnsi="Courier New" w:cs="Courier New"/>
          <w:color w:val="000000"/>
          <w:sz w:val="20"/>
          <w:szCs w:val="20"/>
        </w:rPr>
        <w:t>": {</w:t>
      </w:r>
    </w:p>
    <w:p w14:paraId="6ACBEB9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"2.1.0",</w:t>
      </w:r>
    </w:p>
    <w:p w14:paraId="2C19306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"https://registry.npmjs.org/find-cache-dir/-/find-cache-dir-2.1.0.tgz",</w:t>
      </w:r>
    </w:p>
    <w:p w14:paraId="5D63D77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"sha512-Tq6PixE0w/VMFfCgbONnkiQIVol/JJL7nRMi20fqzA4NRs9AfeqMGeRdPi3wIhYkxjeBaWh2rxwapn5Tu3IqOQ==",</w:t>
      </w:r>
    </w:p>
    <w:p w14:paraId="5A4E7C9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100FD20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49F9307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commondir</w:t>
      </w:r>
      <w:proofErr w:type="spellEnd"/>
      <w:r w:rsidRPr="00130981">
        <w:rPr>
          <w:rFonts w:ascii="Courier New" w:eastAsia="Times New Roman" w:hAnsi="Courier New" w:cs="Courier New"/>
          <w:color w:val="000000"/>
          <w:sz w:val="20"/>
          <w:szCs w:val="20"/>
        </w:rPr>
        <w:t>": "^1.0.1",</w:t>
      </w:r>
    </w:p>
    <w:p w14:paraId="77C4D12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make</w:t>
      </w:r>
      <w:proofErr w:type="gramEnd"/>
      <w:r w:rsidRPr="00130981">
        <w:rPr>
          <w:rFonts w:ascii="Courier New" w:eastAsia="Times New Roman" w:hAnsi="Courier New" w:cs="Courier New"/>
          <w:color w:val="000000"/>
          <w:sz w:val="20"/>
          <w:szCs w:val="20"/>
        </w:rPr>
        <w:t>-</w:t>
      </w:r>
      <w:proofErr w:type="spellStart"/>
      <w:r w:rsidRPr="00130981">
        <w:rPr>
          <w:rFonts w:ascii="Courier New" w:eastAsia="Times New Roman" w:hAnsi="Courier New" w:cs="Courier New"/>
          <w:color w:val="000000"/>
          <w:sz w:val="20"/>
          <w:szCs w:val="20"/>
        </w:rPr>
        <w:t>dir</w:t>
      </w:r>
      <w:proofErr w:type="spellEnd"/>
      <w:r w:rsidRPr="00130981">
        <w:rPr>
          <w:rFonts w:ascii="Courier New" w:eastAsia="Times New Roman" w:hAnsi="Courier New" w:cs="Courier New"/>
          <w:color w:val="000000"/>
          <w:sz w:val="20"/>
          <w:szCs w:val="20"/>
        </w:rPr>
        <w:t>": "^2.0.0",</w:t>
      </w:r>
    </w:p>
    <w:p w14:paraId="54984DB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pkg</w:t>
      </w:r>
      <w:proofErr w:type="gramEnd"/>
      <w:r w:rsidRPr="00130981">
        <w:rPr>
          <w:rFonts w:ascii="Courier New" w:eastAsia="Times New Roman" w:hAnsi="Courier New" w:cs="Courier New"/>
          <w:color w:val="000000"/>
          <w:sz w:val="20"/>
          <w:szCs w:val="20"/>
        </w:rPr>
        <w:t>-</w:t>
      </w:r>
      <w:proofErr w:type="spellStart"/>
      <w:r w:rsidRPr="00130981">
        <w:rPr>
          <w:rFonts w:ascii="Courier New" w:eastAsia="Times New Roman" w:hAnsi="Courier New" w:cs="Courier New"/>
          <w:color w:val="000000"/>
          <w:sz w:val="20"/>
          <w:szCs w:val="20"/>
        </w:rPr>
        <w:t>dir</w:t>
      </w:r>
      <w:proofErr w:type="spellEnd"/>
      <w:r w:rsidRPr="00130981">
        <w:rPr>
          <w:rFonts w:ascii="Courier New" w:eastAsia="Times New Roman" w:hAnsi="Courier New" w:cs="Courier New"/>
          <w:color w:val="000000"/>
          <w:sz w:val="20"/>
          <w:szCs w:val="20"/>
        </w:rPr>
        <w:t>": "^3.0.0"</w:t>
      </w:r>
    </w:p>
    <w:p w14:paraId="71EA0DD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3B22D3D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224CE9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is</w:t>
      </w:r>
      <w:proofErr w:type="gramEnd"/>
      <w:r w:rsidRPr="00130981">
        <w:rPr>
          <w:rFonts w:ascii="Courier New" w:eastAsia="Times New Roman" w:hAnsi="Courier New" w:cs="Courier New"/>
          <w:color w:val="000000"/>
          <w:sz w:val="20"/>
          <w:szCs w:val="20"/>
        </w:rPr>
        <w:t>-number": {</w:t>
      </w:r>
    </w:p>
    <w:p w14:paraId="1915821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"3.0.0",</w:t>
      </w:r>
    </w:p>
    <w:p w14:paraId="692D92E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"https://registry.npmjs.org/is-number/-/is-number-3.0.0.tgz",</w:t>
      </w:r>
    </w:p>
    <w:p w14:paraId="1468EE1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"sha512-4cboCqIpliH+mAvFNegjZQ4kgKc3ZUhQVr3HvWbSh5q3WH2v82ct+T2Y1hdU5Gdtorx/cLifQjqCbL7bpznLTg==",</w:t>
      </w:r>
    </w:p>
    <w:p w14:paraId="1882200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531461B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4FF4D4B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kind</w:t>
      </w:r>
      <w:proofErr w:type="gramEnd"/>
      <w:r w:rsidRPr="00130981">
        <w:rPr>
          <w:rFonts w:ascii="Courier New" w:eastAsia="Times New Roman" w:hAnsi="Courier New" w:cs="Courier New"/>
          <w:color w:val="000000"/>
          <w:sz w:val="20"/>
          <w:szCs w:val="20"/>
        </w:rPr>
        <w:t>-of": "^3.0.2"</w:t>
      </w:r>
    </w:p>
    <w:p w14:paraId="7E921FC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6DA6D0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"dependencies": {</w:t>
      </w:r>
    </w:p>
    <w:p w14:paraId="4494E3D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kind</w:t>
      </w:r>
      <w:proofErr w:type="gramEnd"/>
      <w:r w:rsidRPr="00130981">
        <w:rPr>
          <w:rFonts w:ascii="Courier New" w:eastAsia="Times New Roman" w:hAnsi="Courier New" w:cs="Courier New"/>
          <w:color w:val="000000"/>
          <w:sz w:val="20"/>
          <w:szCs w:val="20"/>
        </w:rPr>
        <w:t>-of": {</w:t>
      </w:r>
    </w:p>
    <w:p w14:paraId="1EF530C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"3.2.2",</w:t>
      </w:r>
    </w:p>
    <w:p w14:paraId="3F5C35C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"https://registry.npmjs.org/kind-of/-/kind-of-3.2.2.tgz",</w:t>
      </w:r>
    </w:p>
    <w:p w14:paraId="4F88E39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"sha512-NOW9QQXMoZGg/oqnVNoNTTIFEIid1627WCffUBJEdMxYApq7mNE7CpzucIPc+ZQg25Phej7IJSmX3hO+oblOtQ==",</w:t>
      </w:r>
    </w:p>
    <w:p w14:paraId="518F39A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7EA448F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7F8FD82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is</w:t>
      </w:r>
      <w:proofErr w:type="gramEnd"/>
      <w:r w:rsidRPr="00130981">
        <w:rPr>
          <w:rFonts w:ascii="Courier New" w:eastAsia="Times New Roman" w:hAnsi="Courier New" w:cs="Courier New"/>
          <w:color w:val="000000"/>
          <w:sz w:val="20"/>
          <w:szCs w:val="20"/>
        </w:rPr>
        <w:t>-buffer": "^1.1.5"</w:t>
      </w:r>
    </w:p>
    <w:p w14:paraId="4C64922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947ECB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750D65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233B816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3CDF1B7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is</w:t>
      </w:r>
      <w:proofErr w:type="gramEnd"/>
      <w:r w:rsidRPr="00130981">
        <w:rPr>
          <w:rFonts w:ascii="Courier New" w:eastAsia="Times New Roman" w:hAnsi="Courier New" w:cs="Courier New"/>
          <w:color w:val="000000"/>
          <w:sz w:val="20"/>
          <w:szCs w:val="20"/>
        </w:rPr>
        <w:t>-</w:t>
      </w:r>
      <w:proofErr w:type="spellStart"/>
      <w:r w:rsidRPr="00130981">
        <w:rPr>
          <w:rFonts w:ascii="Courier New" w:eastAsia="Times New Roman" w:hAnsi="Courier New" w:cs="Courier New"/>
          <w:color w:val="000000"/>
          <w:sz w:val="20"/>
          <w:szCs w:val="20"/>
        </w:rPr>
        <w:t>wsl</w:t>
      </w:r>
      <w:proofErr w:type="spellEnd"/>
      <w:r w:rsidRPr="00130981">
        <w:rPr>
          <w:rFonts w:ascii="Courier New" w:eastAsia="Times New Roman" w:hAnsi="Courier New" w:cs="Courier New"/>
          <w:color w:val="000000"/>
          <w:sz w:val="20"/>
          <w:szCs w:val="20"/>
        </w:rPr>
        <w:t>": {</w:t>
      </w:r>
    </w:p>
    <w:p w14:paraId="562C702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"1.1.0",</w:t>
      </w:r>
    </w:p>
    <w:p w14:paraId="01D85C0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"https://registry.npmjs.org/is-</w:t>
      </w:r>
      <w:proofErr w:type="spellStart"/>
      <w:r w:rsidRPr="00130981">
        <w:rPr>
          <w:rFonts w:ascii="Courier New" w:eastAsia="Times New Roman" w:hAnsi="Courier New" w:cs="Courier New"/>
          <w:color w:val="000000"/>
          <w:sz w:val="20"/>
          <w:szCs w:val="20"/>
        </w:rPr>
        <w:t>wsl</w:t>
      </w:r>
      <w:proofErr w:type="spellEnd"/>
      <w:r w:rsidRPr="00130981">
        <w:rPr>
          <w:rFonts w:ascii="Courier New" w:eastAsia="Times New Roman" w:hAnsi="Courier New" w:cs="Courier New"/>
          <w:color w:val="000000"/>
          <w:sz w:val="20"/>
          <w:szCs w:val="20"/>
        </w:rPr>
        <w:t>/-/is-wsl-1.1.0.tgz",</w:t>
      </w:r>
    </w:p>
    <w:p w14:paraId="644FE8D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lastRenderedPageBreak/>
        <w:t xml:space="preserve">          "integrity": "sha512-gfygJYZ2gLTDlmbWMI0CE2MwnFzSN/2SZfkMlItC4K/JBlsWVDB0bO6XhqcY13YXE7iMcAJnzTCJjPiTeJJ0Mw==",</w:t>
      </w:r>
    </w:p>
    <w:p w14:paraId="68A4479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015B414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24E3F6F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"json5": {</w:t>
      </w:r>
    </w:p>
    <w:p w14:paraId="5886481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"1.0.2",</w:t>
      </w:r>
    </w:p>
    <w:p w14:paraId="3288379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"https://registry.npmjs.org/json5/-/json5-1.0.2.tgz",</w:t>
      </w:r>
    </w:p>
    <w:p w14:paraId="2ECA6C6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"sha512-g1MWMLBiz8FKi1e4w0UyVL3w+iJceWAFBAaBnnGKOpNa5f8TLktkbre1+s6oICydWAm+HRUGTmI+//xv2hvXYA==",</w:t>
      </w:r>
    </w:p>
    <w:p w14:paraId="26AEB57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1774799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6A6943C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minimist</w:t>
      </w:r>
      <w:proofErr w:type="spellEnd"/>
      <w:r w:rsidRPr="00130981">
        <w:rPr>
          <w:rFonts w:ascii="Courier New" w:eastAsia="Times New Roman" w:hAnsi="Courier New" w:cs="Courier New"/>
          <w:color w:val="000000"/>
          <w:sz w:val="20"/>
          <w:szCs w:val="20"/>
        </w:rPr>
        <w:t>": "^1.2.0"</w:t>
      </w:r>
    </w:p>
    <w:p w14:paraId="635A5D1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1CB345B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2485E34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loader</w:t>
      </w:r>
      <w:proofErr w:type="gramEnd"/>
      <w:r w:rsidRPr="00130981">
        <w:rPr>
          <w:rFonts w:ascii="Courier New" w:eastAsia="Times New Roman" w:hAnsi="Courier New" w:cs="Courier New"/>
          <w:color w:val="000000"/>
          <w:sz w:val="20"/>
          <w:szCs w:val="20"/>
        </w:rPr>
        <w:t>-utils": {</w:t>
      </w:r>
    </w:p>
    <w:p w14:paraId="3F6C1EC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"1.4.2",</w:t>
      </w:r>
    </w:p>
    <w:p w14:paraId="31E5ED9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"https://registry.npmjs.org/loader-utils/-/loader-utils-1.4.2.tgz",</w:t>
      </w:r>
    </w:p>
    <w:p w14:paraId="5CD9B61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"sha512-I5d00Pd/jwMD2QCduo657+YM/6L3KZu++pmX9VFncxaxvHcru9jx1lBaFft+r4Mt2jK0Yhp41XlRAihzPxHNCg==",</w:t>
      </w:r>
    </w:p>
    <w:p w14:paraId="272C701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6ED42DD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5CEF7FF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"big.js": "^5.2.2",</w:t>
      </w:r>
    </w:p>
    <w:p w14:paraId="6B0E533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emojis</w:t>
      </w:r>
      <w:proofErr w:type="gramEnd"/>
      <w:r w:rsidRPr="00130981">
        <w:rPr>
          <w:rFonts w:ascii="Courier New" w:eastAsia="Times New Roman" w:hAnsi="Courier New" w:cs="Courier New"/>
          <w:color w:val="000000"/>
          <w:sz w:val="20"/>
          <w:szCs w:val="20"/>
        </w:rPr>
        <w:t>-list": "^3.0.0",</w:t>
      </w:r>
    </w:p>
    <w:p w14:paraId="1F9C6A2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"json5": "^1.0.1"</w:t>
      </w:r>
    </w:p>
    <w:p w14:paraId="4EA16B7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21A422B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30D3F38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memory</w:t>
      </w:r>
      <w:proofErr w:type="gramEnd"/>
      <w:r w:rsidRPr="00130981">
        <w:rPr>
          <w:rFonts w:ascii="Courier New" w:eastAsia="Times New Roman" w:hAnsi="Courier New" w:cs="Courier New"/>
          <w:color w:val="000000"/>
          <w:sz w:val="20"/>
          <w:szCs w:val="20"/>
        </w:rPr>
        <w:t>-fs": {</w:t>
      </w:r>
    </w:p>
    <w:p w14:paraId="4E32A5B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"0.4.1",</w:t>
      </w:r>
    </w:p>
    <w:p w14:paraId="080B1F6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"https://registry.npmjs.org/memory-fs/-/memory-fs-0.4.1.tgz",</w:t>
      </w:r>
    </w:p>
    <w:p w14:paraId="2DBFF9A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"sha512-cda4JKCxReDXFXRqOHPQscuIYg1PvxbE2S2GP45rnwfEK+vZaXC8C1OFvdHIbgw0DLzowXGVoxLaAmlgRy14GQ==",</w:t>
      </w:r>
    </w:p>
    <w:p w14:paraId="38D82EB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5885EAA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24886C1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errno</w:t>
      </w:r>
      <w:proofErr w:type="spellEnd"/>
      <w:r w:rsidRPr="00130981">
        <w:rPr>
          <w:rFonts w:ascii="Courier New" w:eastAsia="Times New Roman" w:hAnsi="Courier New" w:cs="Courier New"/>
          <w:color w:val="000000"/>
          <w:sz w:val="20"/>
          <w:szCs w:val="20"/>
        </w:rPr>
        <w:t>": "^0.1.3",</w:t>
      </w:r>
    </w:p>
    <w:p w14:paraId="20A6F97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readable</w:t>
      </w:r>
      <w:proofErr w:type="gramEnd"/>
      <w:r w:rsidRPr="00130981">
        <w:rPr>
          <w:rFonts w:ascii="Courier New" w:eastAsia="Times New Roman" w:hAnsi="Courier New" w:cs="Courier New"/>
          <w:color w:val="000000"/>
          <w:sz w:val="20"/>
          <w:szCs w:val="20"/>
        </w:rPr>
        <w:t>-stream": "^2.0.1"</w:t>
      </w:r>
    </w:p>
    <w:p w14:paraId="40BCCE3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263F6C6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A2F224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micromatch</w:t>
      </w:r>
      <w:proofErr w:type="spellEnd"/>
      <w:r w:rsidRPr="00130981">
        <w:rPr>
          <w:rFonts w:ascii="Courier New" w:eastAsia="Times New Roman" w:hAnsi="Courier New" w:cs="Courier New"/>
          <w:color w:val="000000"/>
          <w:sz w:val="20"/>
          <w:szCs w:val="20"/>
        </w:rPr>
        <w:t>": {</w:t>
      </w:r>
    </w:p>
    <w:p w14:paraId="2D43F79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"3.1.10",</w:t>
      </w:r>
    </w:p>
    <w:p w14:paraId="237DE28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t>
      </w:r>
      <w:proofErr w:type="spellStart"/>
      <w:r w:rsidRPr="00130981">
        <w:rPr>
          <w:rFonts w:ascii="Courier New" w:eastAsia="Times New Roman" w:hAnsi="Courier New" w:cs="Courier New"/>
          <w:color w:val="000000"/>
          <w:sz w:val="20"/>
          <w:szCs w:val="20"/>
        </w:rPr>
        <w:t>micromatch</w:t>
      </w:r>
      <w:proofErr w:type="spellEnd"/>
      <w:r w:rsidRPr="00130981">
        <w:rPr>
          <w:rFonts w:ascii="Courier New" w:eastAsia="Times New Roman" w:hAnsi="Courier New" w:cs="Courier New"/>
          <w:color w:val="000000"/>
          <w:sz w:val="20"/>
          <w:szCs w:val="20"/>
        </w:rPr>
        <w:t>/-/micromatch-3.1.10.tgz",</w:t>
      </w:r>
    </w:p>
    <w:p w14:paraId="2F680EE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"sha512-MWikgl9n9M3w+bpsY3He8L+w9eF9338xRl8IAO5viDizwSzziFEyUzo2xrrloB64ADbTf8uA8vRqqttDTOmccg==",</w:t>
      </w:r>
    </w:p>
    <w:p w14:paraId="460FFCF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6E69970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63D2EF6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arr</w:t>
      </w:r>
      <w:proofErr w:type="spellEnd"/>
      <w:proofErr w:type="gramEnd"/>
      <w:r w:rsidRPr="00130981">
        <w:rPr>
          <w:rFonts w:ascii="Courier New" w:eastAsia="Times New Roman" w:hAnsi="Courier New" w:cs="Courier New"/>
          <w:color w:val="000000"/>
          <w:sz w:val="20"/>
          <w:szCs w:val="20"/>
        </w:rPr>
        <w:t>-diff": "^4.0.0",</w:t>
      </w:r>
    </w:p>
    <w:p w14:paraId="2E3848B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array</w:t>
      </w:r>
      <w:proofErr w:type="gramEnd"/>
      <w:r w:rsidRPr="00130981">
        <w:rPr>
          <w:rFonts w:ascii="Courier New" w:eastAsia="Times New Roman" w:hAnsi="Courier New" w:cs="Courier New"/>
          <w:color w:val="000000"/>
          <w:sz w:val="20"/>
          <w:szCs w:val="20"/>
        </w:rPr>
        <w:t>-unique": "^0.3.2",</w:t>
      </w:r>
    </w:p>
    <w:p w14:paraId="404A9B0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"braces": "^2.3.1",</w:t>
      </w:r>
    </w:p>
    <w:p w14:paraId="092B244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define</w:t>
      </w:r>
      <w:proofErr w:type="gramEnd"/>
      <w:r w:rsidRPr="00130981">
        <w:rPr>
          <w:rFonts w:ascii="Courier New" w:eastAsia="Times New Roman" w:hAnsi="Courier New" w:cs="Courier New"/>
          <w:color w:val="000000"/>
          <w:sz w:val="20"/>
          <w:szCs w:val="20"/>
        </w:rPr>
        <w:t>-property": "^2.0.2",</w:t>
      </w:r>
    </w:p>
    <w:p w14:paraId="571AA5F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extend</w:t>
      </w:r>
      <w:proofErr w:type="gramEnd"/>
      <w:r w:rsidRPr="00130981">
        <w:rPr>
          <w:rFonts w:ascii="Courier New" w:eastAsia="Times New Roman" w:hAnsi="Courier New" w:cs="Courier New"/>
          <w:color w:val="000000"/>
          <w:sz w:val="20"/>
          <w:szCs w:val="20"/>
        </w:rPr>
        <w:t>-shallow": "^3.0.2",</w:t>
      </w:r>
    </w:p>
    <w:p w14:paraId="345E7C4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extglob</w:t>
      </w:r>
      <w:proofErr w:type="spellEnd"/>
      <w:r w:rsidRPr="00130981">
        <w:rPr>
          <w:rFonts w:ascii="Courier New" w:eastAsia="Times New Roman" w:hAnsi="Courier New" w:cs="Courier New"/>
          <w:color w:val="000000"/>
          <w:sz w:val="20"/>
          <w:szCs w:val="20"/>
        </w:rPr>
        <w:t>": "^2.0.4",</w:t>
      </w:r>
    </w:p>
    <w:p w14:paraId="27D19CE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fragment</w:t>
      </w:r>
      <w:proofErr w:type="gramEnd"/>
      <w:r w:rsidRPr="00130981">
        <w:rPr>
          <w:rFonts w:ascii="Courier New" w:eastAsia="Times New Roman" w:hAnsi="Courier New" w:cs="Courier New"/>
          <w:color w:val="000000"/>
          <w:sz w:val="20"/>
          <w:szCs w:val="20"/>
        </w:rPr>
        <w:t>-cache": "^0.2.1",</w:t>
      </w:r>
    </w:p>
    <w:p w14:paraId="2F7E561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lastRenderedPageBreak/>
        <w:t xml:space="preserve">            "</w:t>
      </w:r>
      <w:proofErr w:type="gramStart"/>
      <w:r w:rsidRPr="00130981">
        <w:rPr>
          <w:rFonts w:ascii="Courier New" w:eastAsia="Times New Roman" w:hAnsi="Courier New" w:cs="Courier New"/>
          <w:color w:val="000000"/>
          <w:sz w:val="20"/>
          <w:szCs w:val="20"/>
        </w:rPr>
        <w:t>kind</w:t>
      </w:r>
      <w:proofErr w:type="gramEnd"/>
      <w:r w:rsidRPr="00130981">
        <w:rPr>
          <w:rFonts w:ascii="Courier New" w:eastAsia="Times New Roman" w:hAnsi="Courier New" w:cs="Courier New"/>
          <w:color w:val="000000"/>
          <w:sz w:val="20"/>
          <w:szCs w:val="20"/>
        </w:rPr>
        <w:t>-of": "^6.0.2",</w:t>
      </w:r>
    </w:p>
    <w:p w14:paraId="1CB88A7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nanomatch</w:t>
      </w:r>
      <w:proofErr w:type="spellEnd"/>
      <w:r w:rsidRPr="00130981">
        <w:rPr>
          <w:rFonts w:ascii="Courier New" w:eastAsia="Times New Roman" w:hAnsi="Courier New" w:cs="Courier New"/>
          <w:color w:val="000000"/>
          <w:sz w:val="20"/>
          <w:szCs w:val="20"/>
        </w:rPr>
        <w:t>": "^1.2.9",</w:t>
      </w:r>
    </w:p>
    <w:p w14:paraId="6EA4CB3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object.pick</w:t>
      </w:r>
      <w:proofErr w:type="spellEnd"/>
      <w:proofErr w:type="gramEnd"/>
      <w:r w:rsidRPr="00130981">
        <w:rPr>
          <w:rFonts w:ascii="Courier New" w:eastAsia="Times New Roman" w:hAnsi="Courier New" w:cs="Courier New"/>
          <w:color w:val="000000"/>
          <w:sz w:val="20"/>
          <w:szCs w:val="20"/>
        </w:rPr>
        <w:t>": "^1.3.0",</w:t>
      </w:r>
    </w:p>
    <w:p w14:paraId="43153B4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regex</w:t>
      </w:r>
      <w:proofErr w:type="gramEnd"/>
      <w:r w:rsidRPr="00130981">
        <w:rPr>
          <w:rFonts w:ascii="Courier New" w:eastAsia="Times New Roman" w:hAnsi="Courier New" w:cs="Courier New"/>
          <w:color w:val="000000"/>
          <w:sz w:val="20"/>
          <w:szCs w:val="20"/>
        </w:rPr>
        <w:t>-not": "^1.0.0",</w:t>
      </w:r>
    </w:p>
    <w:p w14:paraId="2090BA8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"snapdragon": "^0.8.1",</w:t>
      </w:r>
    </w:p>
    <w:p w14:paraId="6B50F12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to</w:t>
      </w:r>
      <w:proofErr w:type="gramEnd"/>
      <w:r w:rsidRPr="00130981">
        <w:rPr>
          <w:rFonts w:ascii="Courier New" w:eastAsia="Times New Roman" w:hAnsi="Courier New" w:cs="Courier New"/>
          <w:color w:val="000000"/>
          <w:sz w:val="20"/>
          <w:szCs w:val="20"/>
        </w:rPr>
        <w:t>-regex": "^3.0.2"</w:t>
      </w:r>
    </w:p>
    <w:p w14:paraId="1B3F9D9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728E580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59D466D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rimraf</w:t>
      </w:r>
      <w:proofErr w:type="spellEnd"/>
      <w:r w:rsidRPr="00130981">
        <w:rPr>
          <w:rFonts w:ascii="Courier New" w:eastAsia="Times New Roman" w:hAnsi="Courier New" w:cs="Courier New"/>
          <w:color w:val="000000"/>
          <w:sz w:val="20"/>
          <w:szCs w:val="20"/>
        </w:rPr>
        <w:t>": {</w:t>
      </w:r>
    </w:p>
    <w:p w14:paraId="44799BC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"2.7.1",</w:t>
      </w:r>
    </w:p>
    <w:p w14:paraId="0859BCB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t>
      </w:r>
      <w:proofErr w:type="spellStart"/>
      <w:r w:rsidRPr="00130981">
        <w:rPr>
          <w:rFonts w:ascii="Courier New" w:eastAsia="Times New Roman" w:hAnsi="Courier New" w:cs="Courier New"/>
          <w:color w:val="000000"/>
          <w:sz w:val="20"/>
          <w:szCs w:val="20"/>
        </w:rPr>
        <w:t>rimraf</w:t>
      </w:r>
      <w:proofErr w:type="spellEnd"/>
      <w:r w:rsidRPr="00130981">
        <w:rPr>
          <w:rFonts w:ascii="Courier New" w:eastAsia="Times New Roman" w:hAnsi="Courier New" w:cs="Courier New"/>
          <w:color w:val="000000"/>
          <w:sz w:val="20"/>
          <w:szCs w:val="20"/>
        </w:rPr>
        <w:t>/-/rimraf-2.7.1.tgz",</w:t>
      </w:r>
    </w:p>
    <w:p w14:paraId="75A9A4C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"sha512-uWjbaKIK3T1OSVptzX7Nl6PvQ3qAGtKEtVRjRuazjfL3Bx5eI409VZSqgND+4UNnmzLVdPj9FqFJNPqBZFve4w==",</w:t>
      </w:r>
    </w:p>
    <w:p w14:paraId="082245A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25D6BA5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39B8391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"glob": "^7.1.3"</w:t>
      </w:r>
    </w:p>
    <w:p w14:paraId="6B72B66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2ACCEDE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12CF984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schema</w:t>
      </w:r>
      <w:proofErr w:type="gramEnd"/>
      <w:r w:rsidRPr="00130981">
        <w:rPr>
          <w:rFonts w:ascii="Courier New" w:eastAsia="Times New Roman" w:hAnsi="Courier New" w:cs="Courier New"/>
          <w:color w:val="000000"/>
          <w:sz w:val="20"/>
          <w:szCs w:val="20"/>
        </w:rPr>
        <w:t>-utils": {</w:t>
      </w:r>
    </w:p>
    <w:p w14:paraId="4110A73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"1.0.0",</w:t>
      </w:r>
    </w:p>
    <w:p w14:paraId="36EBCC4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"https://registry.npmjs.org/schema-utils/-/schema-utils-1.0.0.tgz",</w:t>
      </w:r>
    </w:p>
    <w:p w14:paraId="0F07F3A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"sha512-i27Mic4KovM/lnGsy8whRCHhc7VicJajAjTrYg11K9zfZXnYIt4k5F+kZkwjnrhKzLic/HLU4j11mjsz2G/75g==",</w:t>
      </w:r>
    </w:p>
    <w:p w14:paraId="3F1BABF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23A1934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089ADAA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ajv</w:t>
      </w:r>
      <w:proofErr w:type="spellEnd"/>
      <w:r w:rsidRPr="00130981">
        <w:rPr>
          <w:rFonts w:ascii="Courier New" w:eastAsia="Times New Roman" w:hAnsi="Courier New" w:cs="Courier New"/>
          <w:color w:val="000000"/>
          <w:sz w:val="20"/>
          <w:szCs w:val="20"/>
        </w:rPr>
        <w:t>": "^6.1.0",</w:t>
      </w:r>
    </w:p>
    <w:p w14:paraId="37C277A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ajv</w:t>
      </w:r>
      <w:proofErr w:type="spellEnd"/>
      <w:proofErr w:type="gramEnd"/>
      <w:r w:rsidRPr="00130981">
        <w:rPr>
          <w:rFonts w:ascii="Courier New" w:eastAsia="Times New Roman" w:hAnsi="Courier New" w:cs="Courier New"/>
          <w:color w:val="000000"/>
          <w:sz w:val="20"/>
          <w:szCs w:val="20"/>
        </w:rPr>
        <w:t>-errors": "^1.0.0",</w:t>
      </w:r>
    </w:p>
    <w:p w14:paraId="3A74423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ajv</w:t>
      </w:r>
      <w:proofErr w:type="spellEnd"/>
      <w:proofErr w:type="gramEnd"/>
      <w:r w:rsidRPr="00130981">
        <w:rPr>
          <w:rFonts w:ascii="Courier New" w:eastAsia="Times New Roman" w:hAnsi="Courier New" w:cs="Courier New"/>
          <w:color w:val="000000"/>
          <w:sz w:val="20"/>
          <w:szCs w:val="20"/>
        </w:rPr>
        <w:t>-keywords": "^3.1.0"</w:t>
      </w:r>
    </w:p>
    <w:p w14:paraId="191D12F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0B6C950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5F9DC91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source</w:t>
      </w:r>
      <w:proofErr w:type="gramEnd"/>
      <w:r w:rsidRPr="00130981">
        <w:rPr>
          <w:rFonts w:ascii="Courier New" w:eastAsia="Times New Roman" w:hAnsi="Courier New" w:cs="Courier New"/>
          <w:color w:val="000000"/>
          <w:sz w:val="20"/>
          <w:szCs w:val="20"/>
        </w:rPr>
        <w:t>-map": {</w:t>
      </w:r>
    </w:p>
    <w:p w14:paraId="433957B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"0.6.1",</w:t>
      </w:r>
    </w:p>
    <w:p w14:paraId="09E7F7A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"https://registry.npmjs.org/source-map/-/source-map-0.6.1.tgz",</w:t>
      </w:r>
    </w:p>
    <w:p w14:paraId="2315980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"sha512-UjgapumWlbMhkBgzT7Ykc5YXUT46F0iKu8SGXq0bcwP5dz/h0Plj6enJqjz1Zbq2l5WaqYnrVbwWOWMyF3F47g==",</w:t>
      </w:r>
    </w:p>
    <w:p w14:paraId="0E75A81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52BD937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DCFA07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ssri</w:t>
      </w:r>
      <w:proofErr w:type="spellEnd"/>
      <w:r w:rsidRPr="00130981">
        <w:rPr>
          <w:rFonts w:ascii="Courier New" w:eastAsia="Times New Roman" w:hAnsi="Courier New" w:cs="Courier New"/>
          <w:color w:val="000000"/>
          <w:sz w:val="20"/>
          <w:szCs w:val="20"/>
        </w:rPr>
        <w:t>": {</w:t>
      </w:r>
    </w:p>
    <w:p w14:paraId="314BB35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"6.0.2",</w:t>
      </w:r>
    </w:p>
    <w:p w14:paraId="402C271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t>
      </w:r>
      <w:proofErr w:type="spellStart"/>
      <w:r w:rsidRPr="00130981">
        <w:rPr>
          <w:rFonts w:ascii="Courier New" w:eastAsia="Times New Roman" w:hAnsi="Courier New" w:cs="Courier New"/>
          <w:color w:val="000000"/>
          <w:sz w:val="20"/>
          <w:szCs w:val="20"/>
        </w:rPr>
        <w:t>ssri</w:t>
      </w:r>
      <w:proofErr w:type="spellEnd"/>
      <w:r w:rsidRPr="00130981">
        <w:rPr>
          <w:rFonts w:ascii="Courier New" w:eastAsia="Times New Roman" w:hAnsi="Courier New" w:cs="Courier New"/>
          <w:color w:val="000000"/>
          <w:sz w:val="20"/>
          <w:szCs w:val="20"/>
        </w:rPr>
        <w:t>/-/ssri-6.0.2.tgz",</w:t>
      </w:r>
    </w:p>
    <w:p w14:paraId="78E3607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"sha512-cepbSq/neFK7xB6A50KHN0xHDotYzq58wWCa5LeWqnPrHG8GzfEjO/4O8kpmcGW+oaxkvhEJCWgbgNk4/ZV93Q==",</w:t>
      </w:r>
    </w:p>
    <w:p w14:paraId="45F86BE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6651540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5910ED0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figgy</w:t>
      </w:r>
      <w:proofErr w:type="gramEnd"/>
      <w:r w:rsidRPr="00130981">
        <w:rPr>
          <w:rFonts w:ascii="Courier New" w:eastAsia="Times New Roman" w:hAnsi="Courier New" w:cs="Courier New"/>
          <w:color w:val="000000"/>
          <w:sz w:val="20"/>
          <w:szCs w:val="20"/>
        </w:rPr>
        <w:t>-pudding": "^3.5.1"</w:t>
      </w:r>
    </w:p>
    <w:p w14:paraId="7961FBA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3EFF6AB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7AEBC4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"terser": {</w:t>
      </w:r>
    </w:p>
    <w:p w14:paraId="357A1E6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"4.8.1",</w:t>
      </w:r>
    </w:p>
    <w:p w14:paraId="28EC2B4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"https://registry.npmjs.org/terser/-/terser-4.8.1.tgz",</w:t>
      </w:r>
    </w:p>
    <w:p w14:paraId="0744496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"sha512-4GnLC0x667eJG0ewJTa6z/yXrbLGv80D9Ru6HIpCQmO+Q4PfEtBFi0ObSckqwL6VyQv/7ENJieXHo2ANmdQwgw==",</w:t>
      </w:r>
    </w:p>
    <w:p w14:paraId="61C1111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lastRenderedPageBreak/>
        <w:t xml:space="preserve">          "dev": true,</w:t>
      </w:r>
    </w:p>
    <w:p w14:paraId="46B9984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59142F2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"commander": "^2.20.0",</w:t>
      </w:r>
    </w:p>
    <w:p w14:paraId="766247C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source</w:t>
      </w:r>
      <w:proofErr w:type="gramEnd"/>
      <w:r w:rsidRPr="00130981">
        <w:rPr>
          <w:rFonts w:ascii="Courier New" w:eastAsia="Times New Roman" w:hAnsi="Courier New" w:cs="Courier New"/>
          <w:color w:val="000000"/>
          <w:sz w:val="20"/>
          <w:szCs w:val="20"/>
        </w:rPr>
        <w:t>-map": "~0.6.1",</w:t>
      </w:r>
    </w:p>
    <w:p w14:paraId="3367ADB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source</w:t>
      </w:r>
      <w:proofErr w:type="gramEnd"/>
      <w:r w:rsidRPr="00130981">
        <w:rPr>
          <w:rFonts w:ascii="Courier New" w:eastAsia="Times New Roman" w:hAnsi="Courier New" w:cs="Courier New"/>
          <w:color w:val="000000"/>
          <w:sz w:val="20"/>
          <w:szCs w:val="20"/>
        </w:rPr>
        <w:t>-map-support": "~0.5.12"</w:t>
      </w:r>
    </w:p>
    <w:p w14:paraId="2B8080B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7BD7365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0A4C681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terser</w:t>
      </w:r>
      <w:proofErr w:type="gramEnd"/>
      <w:r w:rsidRPr="00130981">
        <w:rPr>
          <w:rFonts w:ascii="Courier New" w:eastAsia="Times New Roman" w:hAnsi="Courier New" w:cs="Courier New"/>
          <w:color w:val="000000"/>
          <w:sz w:val="20"/>
          <w:szCs w:val="20"/>
        </w:rPr>
        <w:t>-webpack-plugin": {</w:t>
      </w:r>
    </w:p>
    <w:p w14:paraId="30432FE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"1.4.5",</w:t>
      </w:r>
    </w:p>
    <w:p w14:paraId="1C906A3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"https://registry.npmjs.org/terser-webpack-plugin/-/terser-webpack-plugin-1.4.5.tgz",</w:t>
      </w:r>
    </w:p>
    <w:p w14:paraId="6B47582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"sha512-04Rfe496lN8EYruwi6oPQkG0vo8C+HT49X687FZnpPF0qMAIHONI6HEXYPKDOE8e5HjXTyKfqRd/agHtH0kOtw==",</w:t>
      </w:r>
    </w:p>
    <w:p w14:paraId="2B0ED04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725804A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35B89AD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cacache</w:t>
      </w:r>
      <w:proofErr w:type="spellEnd"/>
      <w:r w:rsidRPr="00130981">
        <w:rPr>
          <w:rFonts w:ascii="Courier New" w:eastAsia="Times New Roman" w:hAnsi="Courier New" w:cs="Courier New"/>
          <w:color w:val="000000"/>
          <w:sz w:val="20"/>
          <w:szCs w:val="20"/>
        </w:rPr>
        <w:t>": "^12.0.2",</w:t>
      </w:r>
    </w:p>
    <w:p w14:paraId="06183DD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find</w:t>
      </w:r>
      <w:proofErr w:type="gramEnd"/>
      <w:r w:rsidRPr="00130981">
        <w:rPr>
          <w:rFonts w:ascii="Courier New" w:eastAsia="Times New Roman" w:hAnsi="Courier New" w:cs="Courier New"/>
          <w:color w:val="000000"/>
          <w:sz w:val="20"/>
          <w:szCs w:val="20"/>
        </w:rPr>
        <w:t>-cache-</w:t>
      </w:r>
      <w:proofErr w:type="spellStart"/>
      <w:r w:rsidRPr="00130981">
        <w:rPr>
          <w:rFonts w:ascii="Courier New" w:eastAsia="Times New Roman" w:hAnsi="Courier New" w:cs="Courier New"/>
          <w:color w:val="000000"/>
          <w:sz w:val="20"/>
          <w:szCs w:val="20"/>
        </w:rPr>
        <w:t>dir</w:t>
      </w:r>
      <w:proofErr w:type="spellEnd"/>
      <w:r w:rsidRPr="00130981">
        <w:rPr>
          <w:rFonts w:ascii="Courier New" w:eastAsia="Times New Roman" w:hAnsi="Courier New" w:cs="Courier New"/>
          <w:color w:val="000000"/>
          <w:sz w:val="20"/>
          <w:szCs w:val="20"/>
        </w:rPr>
        <w:t>": "^2.1.0",</w:t>
      </w:r>
    </w:p>
    <w:p w14:paraId="6B09028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is</w:t>
      </w:r>
      <w:proofErr w:type="gramEnd"/>
      <w:r w:rsidRPr="00130981">
        <w:rPr>
          <w:rFonts w:ascii="Courier New" w:eastAsia="Times New Roman" w:hAnsi="Courier New" w:cs="Courier New"/>
          <w:color w:val="000000"/>
          <w:sz w:val="20"/>
          <w:szCs w:val="20"/>
        </w:rPr>
        <w:t>-</w:t>
      </w:r>
      <w:proofErr w:type="spellStart"/>
      <w:r w:rsidRPr="00130981">
        <w:rPr>
          <w:rFonts w:ascii="Courier New" w:eastAsia="Times New Roman" w:hAnsi="Courier New" w:cs="Courier New"/>
          <w:color w:val="000000"/>
          <w:sz w:val="20"/>
          <w:szCs w:val="20"/>
        </w:rPr>
        <w:t>wsl</w:t>
      </w:r>
      <w:proofErr w:type="spellEnd"/>
      <w:r w:rsidRPr="00130981">
        <w:rPr>
          <w:rFonts w:ascii="Courier New" w:eastAsia="Times New Roman" w:hAnsi="Courier New" w:cs="Courier New"/>
          <w:color w:val="000000"/>
          <w:sz w:val="20"/>
          <w:szCs w:val="20"/>
        </w:rPr>
        <w:t>": "^1.1.0",</w:t>
      </w:r>
    </w:p>
    <w:p w14:paraId="53B2A8F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schema</w:t>
      </w:r>
      <w:proofErr w:type="gramEnd"/>
      <w:r w:rsidRPr="00130981">
        <w:rPr>
          <w:rFonts w:ascii="Courier New" w:eastAsia="Times New Roman" w:hAnsi="Courier New" w:cs="Courier New"/>
          <w:color w:val="000000"/>
          <w:sz w:val="20"/>
          <w:szCs w:val="20"/>
        </w:rPr>
        <w:t>-utils": "^1.0.0",</w:t>
      </w:r>
    </w:p>
    <w:p w14:paraId="0809074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serialize</w:t>
      </w:r>
      <w:proofErr w:type="gramEnd"/>
      <w:r w:rsidRPr="00130981">
        <w:rPr>
          <w:rFonts w:ascii="Courier New" w:eastAsia="Times New Roman" w:hAnsi="Courier New" w:cs="Courier New"/>
          <w:color w:val="000000"/>
          <w:sz w:val="20"/>
          <w:szCs w:val="20"/>
        </w:rPr>
        <w:t>-</w:t>
      </w:r>
      <w:proofErr w:type="spellStart"/>
      <w:r w:rsidRPr="00130981">
        <w:rPr>
          <w:rFonts w:ascii="Courier New" w:eastAsia="Times New Roman" w:hAnsi="Courier New" w:cs="Courier New"/>
          <w:color w:val="000000"/>
          <w:sz w:val="20"/>
          <w:szCs w:val="20"/>
        </w:rPr>
        <w:t>javascript</w:t>
      </w:r>
      <w:proofErr w:type="spellEnd"/>
      <w:r w:rsidRPr="00130981">
        <w:rPr>
          <w:rFonts w:ascii="Courier New" w:eastAsia="Times New Roman" w:hAnsi="Courier New" w:cs="Courier New"/>
          <w:color w:val="000000"/>
          <w:sz w:val="20"/>
          <w:szCs w:val="20"/>
        </w:rPr>
        <w:t>": "^4.0.0",</w:t>
      </w:r>
    </w:p>
    <w:p w14:paraId="5D69698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source</w:t>
      </w:r>
      <w:proofErr w:type="gramEnd"/>
      <w:r w:rsidRPr="00130981">
        <w:rPr>
          <w:rFonts w:ascii="Courier New" w:eastAsia="Times New Roman" w:hAnsi="Courier New" w:cs="Courier New"/>
          <w:color w:val="000000"/>
          <w:sz w:val="20"/>
          <w:szCs w:val="20"/>
        </w:rPr>
        <w:t>-map": "^0.6.1",</w:t>
      </w:r>
    </w:p>
    <w:p w14:paraId="3001B94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"terser": "^4.1.2",</w:t>
      </w:r>
    </w:p>
    <w:p w14:paraId="4D2EC2B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webpack</w:t>
      </w:r>
      <w:proofErr w:type="gramEnd"/>
      <w:r w:rsidRPr="00130981">
        <w:rPr>
          <w:rFonts w:ascii="Courier New" w:eastAsia="Times New Roman" w:hAnsi="Courier New" w:cs="Courier New"/>
          <w:color w:val="000000"/>
          <w:sz w:val="20"/>
          <w:szCs w:val="20"/>
        </w:rPr>
        <w:t>-sources": "^1.4.0",</w:t>
      </w:r>
    </w:p>
    <w:p w14:paraId="15F00CF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worker</w:t>
      </w:r>
      <w:proofErr w:type="gramEnd"/>
      <w:r w:rsidRPr="00130981">
        <w:rPr>
          <w:rFonts w:ascii="Courier New" w:eastAsia="Times New Roman" w:hAnsi="Courier New" w:cs="Courier New"/>
          <w:color w:val="000000"/>
          <w:sz w:val="20"/>
          <w:szCs w:val="20"/>
        </w:rPr>
        <w:t>-farm": "^1.7.0"</w:t>
      </w:r>
    </w:p>
    <w:p w14:paraId="352D511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268BD90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5E1107C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to</w:t>
      </w:r>
      <w:proofErr w:type="gramEnd"/>
      <w:r w:rsidRPr="00130981">
        <w:rPr>
          <w:rFonts w:ascii="Courier New" w:eastAsia="Times New Roman" w:hAnsi="Courier New" w:cs="Courier New"/>
          <w:color w:val="000000"/>
          <w:sz w:val="20"/>
          <w:szCs w:val="20"/>
        </w:rPr>
        <w:t>-regex-range": {</w:t>
      </w:r>
    </w:p>
    <w:p w14:paraId="4E64464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"2.1.1",</w:t>
      </w:r>
    </w:p>
    <w:p w14:paraId="77E88AE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"https://registry.npmjs.org/to-regex-range/-/to-regex-range-2.1.1.tgz",</w:t>
      </w:r>
    </w:p>
    <w:p w14:paraId="2F257E7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"sha512-ZZWNfCjUokXXDGXFpZehJIkZqq91BcULFq/Pi7M5i4JnxXdhMKAK682z8bCW3o8Hj1wuuzoKcW3DfVzaP6VuNg==",</w:t>
      </w:r>
    </w:p>
    <w:p w14:paraId="4C72284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5280CFD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32B32C7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is</w:t>
      </w:r>
      <w:proofErr w:type="gramEnd"/>
      <w:r w:rsidRPr="00130981">
        <w:rPr>
          <w:rFonts w:ascii="Courier New" w:eastAsia="Times New Roman" w:hAnsi="Courier New" w:cs="Courier New"/>
          <w:color w:val="000000"/>
          <w:sz w:val="20"/>
          <w:szCs w:val="20"/>
        </w:rPr>
        <w:t>-number": "^3.0.0",</w:t>
      </w:r>
    </w:p>
    <w:p w14:paraId="1EBDF9F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repeat</w:t>
      </w:r>
      <w:proofErr w:type="gramEnd"/>
      <w:r w:rsidRPr="00130981">
        <w:rPr>
          <w:rFonts w:ascii="Courier New" w:eastAsia="Times New Roman" w:hAnsi="Courier New" w:cs="Courier New"/>
          <w:color w:val="000000"/>
          <w:sz w:val="20"/>
          <w:szCs w:val="20"/>
        </w:rPr>
        <w:t>-string": "^1.6.1"</w:t>
      </w:r>
    </w:p>
    <w:p w14:paraId="792B7B0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141BB6E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0643889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7DCD5A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1DFE94E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webpack</w:t>
      </w:r>
      <w:proofErr w:type="gramEnd"/>
      <w:r w:rsidRPr="00130981">
        <w:rPr>
          <w:rFonts w:ascii="Courier New" w:eastAsia="Times New Roman" w:hAnsi="Courier New" w:cs="Courier New"/>
          <w:color w:val="000000"/>
          <w:sz w:val="20"/>
          <w:szCs w:val="20"/>
        </w:rPr>
        <w:t>-dev-middleware": {</w:t>
      </w:r>
    </w:p>
    <w:p w14:paraId="4AA4600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"3.7.2",</w:t>
      </w:r>
    </w:p>
    <w:p w14:paraId="1F05BAA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"https://registry.npmjs.org/webpack-dev-middleware/-/webpack-dev-middleware-3.7.2.tgz",</w:t>
      </w:r>
    </w:p>
    <w:p w14:paraId="39D649A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"sha512-1xC42LxbYoqLNAhV6YzTYacicgMZQTqRd27Sim9wn5hJrX3I5nxYy1SxSd4+gjUFsz1dQFj+yEe6zEVmSkeJjw==",</w:t>
      </w:r>
    </w:p>
    <w:p w14:paraId="6CD51D6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46D5008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748249A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memory</w:t>
      </w:r>
      <w:proofErr w:type="gramEnd"/>
      <w:r w:rsidRPr="00130981">
        <w:rPr>
          <w:rFonts w:ascii="Courier New" w:eastAsia="Times New Roman" w:hAnsi="Courier New" w:cs="Courier New"/>
          <w:color w:val="000000"/>
          <w:sz w:val="20"/>
          <w:szCs w:val="20"/>
        </w:rPr>
        <w:t>-fs": "^0.4.1",</w:t>
      </w:r>
    </w:p>
    <w:p w14:paraId="454F98B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"mime": "^2.4.4",</w:t>
      </w:r>
    </w:p>
    <w:p w14:paraId="19A2FF8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mkdirp</w:t>
      </w:r>
      <w:proofErr w:type="spellEnd"/>
      <w:r w:rsidRPr="00130981">
        <w:rPr>
          <w:rFonts w:ascii="Courier New" w:eastAsia="Times New Roman" w:hAnsi="Courier New" w:cs="Courier New"/>
          <w:color w:val="000000"/>
          <w:sz w:val="20"/>
          <w:szCs w:val="20"/>
        </w:rPr>
        <w:t>": "^0.5.1",</w:t>
      </w:r>
    </w:p>
    <w:p w14:paraId="1D30828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range</w:t>
      </w:r>
      <w:proofErr w:type="gramEnd"/>
      <w:r w:rsidRPr="00130981">
        <w:rPr>
          <w:rFonts w:ascii="Courier New" w:eastAsia="Times New Roman" w:hAnsi="Courier New" w:cs="Courier New"/>
          <w:color w:val="000000"/>
          <w:sz w:val="20"/>
          <w:szCs w:val="20"/>
        </w:rPr>
        <w:t>-parser": "^1.2.1",</w:t>
      </w:r>
    </w:p>
    <w:p w14:paraId="690B60C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webpack</w:t>
      </w:r>
      <w:proofErr w:type="gramEnd"/>
      <w:r w:rsidRPr="00130981">
        <w:rPr>
          <w:rFonts w:ascii="Courier New" w:eastAsia="Times New Roman" w:hAnsi="Courier New" w:cs="Courier New"/>
          <w:color w:val="000000"/>
          <w:sz w:val="20"/>
          <w:szCs w:val="20"/>
        </w:rPr>
        <w:t>-log": "^2.0.0"</w:t>
      </w:r>
    </w:p>
    <w:p w14:paraId="748BE0C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353ACDC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"dependencies": {</w:t>
      </w:r>
    </w:p>
    <w:p w14:paraId="2BF5B1B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memory</w:t>
      </w:r>
      <w:proofErr w:type="gramEnd"/>
      <w:r w:rsidRPr="00130981">
        <w:rPr>
          <w:rFonts w:ascii="Courier New" w:eastAsia="Times New Roman" w:hAnsi="Courier New" w:cs="Courier New"/>
          <w:color w:val="000000"/>
          <w:sz w:val="20"/>
          <w:szCs w:val="20"/>
        </w:rPr>
        <w:t>-fs": {</w:t>
      </w:r>
    </w:p>
    <w:p w14:paraId="0BAEE86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lastRenderedPageBreak/>
        <w:t xml:space="preserve">          "version": "0.4.1",</w:t>
      </w:r>
    </w:p>
    <w:p w14:paraId="5016C97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"https://registry.npmjs.org/memory-fs/-/memory-fs-0.4.1.tgz",</w:t>
      </w:r>
    </w:p>
    <w:p w14:paraId="153B41A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"sha512-cda4JKCxReDXFXRqOHPQscuIYg1PvxbE2S2GP45rnwfEK+vZaXC8C1OFvdHIbgw0DLzowXGVoxLaAmlgRy14GQ==",</w:t>
      </w:r>
    </w:p>
    <w:p w14:paraId="1D528DB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031299F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7BA96A5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errno</w:t>
      </w:r>
      <w:proofErr w:type="spellEnd"/>
      <w:r w:rsidRPr="00130981">
        <w:rPr>
          <w:rFonts w:ascii="Courier New" w:eastAsia="Times New Roman" w:hAnsi="Courier New" w:cs="Courier New"/>
          <w:color w:val="000000"/>
          <w:sz w:val="20"/>
          <w:szCs w:val="20"/>
        </w:rPr>
        <w:t>": "^0.1.3",</w:t>
      </w:r>
    </w:p>
    <w:p w14:paraId="2D60EAF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readable</w:t>
      </w:r>
      <w:proofErr w:type="gramEnd"/>
      <w:r w:rsidRPr="00130981">
        <w:rPr>
          <w:rFonts w:ascii="Courier New" w:eastAsia="Times New Roman" w:hAnsi="Courier New" w:cs="Courier New"/>
          <w:color w:val="000000"/>
          <w:sz w:val="20"/>
          <w:szCs w:val="20"/>
        </w:rPr>
        <w:t>-stream": "^2.0.1"</w:t>
      </w:r>
    </w:p>
    <w:p w14:paraId="7A21E29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00FF6A5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19E71C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"mime": {</w:t>
      </w:r>
    </w:p>
    <w:p w14:paraId="167FBCA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"2.6.0",</w:t>
      </w:r>
    </w:p>
    <w:p w14:paraId="3D75446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"https://registry.npmjs.org/mime/-/mime-2.6.0.tgz",</w:t>
      </w:r>
    </w:p>
    <w:p w14:paraId="56CE3FA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"sha512-USPkMeET31rOMiarsBNIHZKLGgvKc/LrjofAnBlOttf5ajRvqiRA8QsenbcooctK6d6Ts6aqZXBA+XbkKthiQg==",</w:t>
      </w:r>
    </w:p>
    <w:p w14:paraId="416C6C1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777A9AD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3592518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94F00A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76D931F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webpack</w:t>
      </w:r>
      <w:proofErr w:type="gramEnd"/>
      <w:r w:rsidRPr="00130981">
        <w:rPr>
          <w:rFonts w:ascii="Courier New" w:eastAsia="Times New Roman" w:hAnsi="Courier New" w:cs="Courier New"/>
          <w:color w:val="000000"/>
          <w:sz w:val="20"/>
          <w:szCs w:val="20"/>
        </w:rPr>
        <w:t>-dev-server": {</w:t>
      </w:r>
    </w:p>
    <w:p w14:paraId="055E405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"3.11.0",</w:t>
      </w:r>
    </w:p>
    <w:p w14:paraId="0BD66C2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"https://registry.npmjs.org/webpack-dev-server/-/webpack-dev-server-3.11.0.tgz",</w:t>
      </w:r>
    </w:p>
    <w:p w14:paraId="3C009A6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"sha512-PUxZ+oSTxogFQgkTtFndEtJIPNmml7ExwufBZ9L2/Xyyd5PnOL5UreWe5ZT7IU25DSdykL9p1MLQzmLh2ljSeg==",</w:t>
      </w:r>
    </w:p>
    <w:p w14:paraId="7E30CAD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30E1ACD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5CB1545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ansi</w:t>
      </w:r>
      <w:proofErr w:type="spellEnd"/>
      <w:proofErr w:type="gramEnd"/>
      <w:r w:rsidRPr="00130981">
        <w:rPr>
          <w:rFonts w:ascii="Courier New" w:eastAsia="Times New Roman" w:hAnsi="Courier New" w:cs="Courier New"/>
          <w:color w:val="000000"/>
          <w:sz w:val="20"/>
          <w:szCs w:val="20"/>
        </w:rPr>
        <w:t>-html": "0.0.7",</w:t>
      </w:r>
    </w:p>
    <w:p w14:paraId="19FDF82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"bonjour": "^3.5.0",</w:t>
      </w:r>
    </w:p>
    <w:p w14:paraId="3F24F85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chokidar</w:t>
      </w:r>
      <w:proofErr w:type="spellEnd"/>
      <w:r w:rsidRPr="00130981">
        <w:rPr>
          <w:rFonts w:ascii="Courier New" w:eastAsia="Times New Roman" w:hAnsi="Courier New" w:cs="Courier New"/>
          <w:color w:val="000000"/>
          <w:sz w:val="20"/>
          <w:szCs w:val="20"/>
        </w:rPr>
        <w:t>": "^2.1.8",</w:t>
      </w:r>
    </w:p>
    <w:p w14:paraId="0858AA4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"compression": "^1.7.4",</w:t>
      </w:r>
    </w:p>
    <w:p w14:paraId="4C88485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connect</w:t>
      </w:r>
      <w:proofErr w:type="gramEnd"/>
      <w:r w:rsidRPr="00130981">
        <w:rPr>
          <w:rFonts w:ascii="Courier New" w:eastAsia="Times New Roman" w:hAnsi="Courier New" w:cs="Courier New"/>
          <w:color w:val="000000"/>
          <w:sz w:val="20"/>
          <w:szCs w:val="20"/>
        </w:rPr>
        <w:t>-history-</w:t>
      </w:r>
      <w:proofErr w:type="spellStart"/>
      <w:r w:rsidRPr="00130981">
        <w:rPr>
          <w:rFonts w:ascii="Courier New" w:eastAsia="Times New Roman" w:hAnsi="Courier New" w:cs="Courier New"/>
          <w:color w:val="000000"/>
          <w:sz w:val="20"/>
          <w:szCs w:val="20"/>
        </w:rPr>
        <w:t>api</w:t>
      </w:r>
      <w:proofErr w:type="spellEnd"/>
      <w:r w:rsidRPr="00130981">
        <w:rPr>
          <w:rFonts w:ascii="Courier New" w:eastAsia="Times New Roman" w:hAnsi="Courier New" w:cs="Courier New"/>
          <w:color w:val="000000"/>
          <w:sz w:val="20"/>
          <w:szCs w:val="20"/>
        </w:rPr>
        <w:t>-fallback": "^1.6.0",</w:t>
      </w:r>
    </w:p>
    <w:p w14:paraId="234D264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"debug": "^4.1.1",</w:t>
      </w:r>
    </w:p>
    <w:p w14:paraId="61C31DE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"del": "^4.1.1",</w:t>
      </w:r>
    </w:p>
    <w:p w14:paraId="155E2CA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"express": "^4.17.1",</w:t>
      </w:r>
    </w:p>
    <w:p w14:paraId="58E3324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html</w:t>
      </w:r>
      <w:proofErr w:type="gramEnd"/>
      <w:r w:rsidRPr="00130981">
        <w:rPr>
          <w:rFonts w:ascii="Courier New" w:eastAsia="Times New Roman" w:hAnsi="Courier New" w:cs="Courier New"/>
          <w:color w:val="000000"/>
          <w:sz w:val="20"/>
          <w:szCs w:val="20"/>
        </w:rPr>
        <w:t>-entities": "^1.3.1",</w:t>
      </w:r>
    </w:p>
    <w:p w14:paraId="1F0C5EB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http</w:t>
      </w:r>
      <w:proofErr w:type="gramEnd"/>
      <w:r w:rsidRPr="00130981">
        <w:rPr>
          <w:rFonts w:ascii="Courier New" w:eastAsia="Times New Roman" w:hAnsi="Courier New" w:cs="Courier New"/>
          <w:color w:val="000000"/>
          <w:sz w:val="20"/>
          <w:szCs w:val="20"/>
        </w:rPr>
        <w:t>-proxy-middleware": "0.19.1",</w:t>
      </w:r>
    </w:p>
    <w:p w14:paraId="389AE15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import</w:t>
      </w:r>
      <w:proofErr w:type="gramEnd"/>
      <w:r w:rsidRPr="00130981">
        <w:rPr>
          <w:rFonts w:ascii="Courier New" w:eastAsia="Times New Roman" w:hAnsi="Courier New" w:cs="Courier New"/>
          <w:color w:val="000000"/>
          <w:sz w:val="20"/>
          <w:szCs w:val="20"/>
        </w:rPr>
        <w:t>-local": "^2.0.0",</w:t>
      </w:r>
    </w:p>
    <w:p w14:paraId="28C44D7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internal</w:t>
      </w:r>
      <w:proofErr w:type="gramEnd"/>
      <w:r w:rsidRPr="00130981">
        <w:rPr>
          <w:rFonts w:ascii="Courier New" w:eastAsia="Times New Roman" w:hAnsi="Courier New" w:cs="Courier New"/>
          <w:color w:val="000000"/>
          <w:sz w:val="20"/>
          <w:szCs w:val="20"/>
        </w:rPr>
        <w:t>-</w:t>
      </w:r>
      <w:proofErr w:type="spellStart"/>
      <w:r w:rsidRPr="00130981">
        <w:rPr>
          <w:rFonts w:ascii="Courier New" w:eastAsia="Times New Roman" w:hAnsi="Courier New" w:cs="Courier New"/>
          <w:color w:val="000000"/>
          <w:sz w:val="20"/>
          <w:szCs w:val="20"/>
        </w:rPr>
        <w:t>ip</w:t>
      </w:r>
      <w:proofErr w:type="spellEnd"/>
      <w:r w:rsidRPr="00130981">
        <w:rPr>
          <w:rFonts w:ascii="Courier New" w:eastAsia="Times New Roman" w:hAnsi="Courier New" w:cs="Courier New"/>
          <w:color w:val="000000"/>
          <w:sz w:val="20"/>
          <w:szCs w:val="20"/>
        </w:rPr>
        <w:t>": "^4.3.0",</w:t>
      </w:r>
    </w:p>
    <w:p w14:paraId="0DDC3C7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ip</w:t>
      </w:r>
      <w:proofErr w:type="spellEnd"/>
      <w:r w:rsidRPr="00130981">
        <w:rPr>
          <w:rFonts w:ascii="Courier New" w:eastAsia="Times New Roman" w:hAnsi="Courier New" w:cs="Courier New"/>
          <w:color w:val="000000"/>
          <w:sz w:val="20"/>
          <w:szCs w:val="20"/>
        </w:rPr>
        <w:t>": "^1.1.5",</w:t>
      </w:r>
    </w:p>
    <w:p w14:paraId="5508C5E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is</w:t>
      </w:r>
      <w:proofErr w:type="gramEnd"/>
      <w:r w:rsidRPr="00130981">
        <w:rPr>
          <w:rFonts w:ascii="Courier New" w:eastAsia="Times New Roman" w:hAnsi="Courier New" w:cs="Courier New"/>
          <w:color w:val="000000"/>
          <w:sz w:val="20"/>
          <w:szCs w:val="20"/>
        </w:rPr>
        <w:t>-absolute-</w:t>
      </w:r>
      <w:proofErr w:type="spellStart"/>
      <w:r w:rsidRPr="00130981">
        <w:rPr>
          <w:rFonts w:ascii="Courier New" w:eastAsia="Times New Roman" w:hAnsi="Courier New" w:cs="Courier New"/>
          <w:color w:val="000000"/>
          <w:sz w:val="20"/>
          <w:szCs w:val="20"/>
        </w:rPr>
        <w:t>url</w:t>
      </w:r>
      <w:proofErr w:type="spellEnd"/>
      <w:r w:rsidRPr="00130981">
        <w:rPr>
          <w:rFonts w:ascii="Courier New" w:eastAsia="Times New Roman" w:hAnsi="Courier New" w:cs="Courier New"/>
          <w:color w:val="000000"/>
          <w:sz w:val="20"/>
          <w:szCs w:val="20"/>
        </w:rPr>
        <w:t>": "^3.0.3",</w:t>
      </w:r>
    </w:p>
    <w:p w14:paraId="4C9DD20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"killable": "^1.0.1",</w:t>
      </w:r>
    </w:p>
    <w:p w14:paraId="5D8EB0C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loglevel</w:t>
      </w:r>
      <w:proofErr w:type="spellEnd"/>
      <w:r w:rsidRPr="00130981">
        <w:rPr>
          <w:rFonts w:ascii="Courier New" w:eastAsia="Times New Roman" w:hAnsi="Courier New" w:cs="Courier New"/>
          <w:color w:val="000000"/>
          <w:sz w:val="20"/>
          <w:szCs w:val="20"/>
        </w:rPr>
        <w:t>": "^1.6.8",</w:t>
      </w:r>
    </w:p>
    <w:p w14:paraId="4620AD8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opn</w:t>
      </w:r>
      <w:proofErr w:type="spellEnd"/>
      <w:r w:rsidRPr="00130981">
        <w:rPr>
          <w:rFonts w:ascii="Courier New" w:eastAsia="Times New Roman" w:hAnsi="Courier New" w:cs="Courier New"/>
          <w:color w:val="000000"/>
          <w:sz w:val="20"/>
          <w:szCs w:val="20"/>
        </w:rPr>
        <w:t>": "^5.5.0",</w:t>
      </w:r>
    </w:p>
    <w:p w14:paraId="6EAD780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"p-retry": "^3.0.1",</w:t>
      </w:r>
    </w:p>
    <w:p w14:paraId="0FE2343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portfinder</w:t>
      </w:r>
      <w:proofErr w:type="spellEnd"/>
      <w:r w:rsidRPr="00130981">
        <w:rPr>
          <w:rFonts w:ascii="Courier New" w:eastAsia="Times New Roman" w:hAnsi="Courier New" w:cs="Courier New"/>
          <w:color w:val="000000"/>
          <w:sz w:val="20"/>
          <w:szCs w:val="20"/>
        </w:rPr>
        <w:t>": "^1.0.26",</w:t>
      </w:r>
    </w:p>
    <w:p w14:paraId="73F9876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schema</w:t>
      </w:r>
      <w:proofErr w:type="gramEnd"/>
      <w:r w:rsidRPr="00130981">
        <w:rPr>
          <w:rFonts w:ascii="Courier New" w:eastAsia="Times New Roman" w:hAnsi="Courier New" w:cs="Courier New"/>
          <w:color w:val="000000"/>
          <w:sz w:val="20"/>
          <w:szCs w:val="20"/>
        </w:rPr>
        <w:t>-utils": "^1.0.0",</w:t>
      </w:r>
    </w:p>
    <w:p w14:paraId="46CB81E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selfsigned</w:t>
      </w:r>
      <w:proofErr w:type="spellEnd"/>
      <w:r w:rsidRPr="00130981">
        <w:rPr>
          <w:rFonts w:ascii="Courier New" w:eastAsia="Times New Roman" w:hAnsi="Courier New" w:cs="Courier New"/>
          <w:color w:val="000000"/>
          <w:sz w:val="20"/>
          <w:szCs w:val="20"/>
        </w:rPr>
        <w:t>": "^1.10.7",</w:t>
      </w:r>
    </w:p>
    <w:p w14:paraId="084484A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semver</w:t>
      </w:r>
      <w:proofErr w:type="spellEnd"/>
      <w:r w:rsidRPr="00130981">
        <w:rPr>
          <w:rFonts w:ascii="Courier New" w:eastAsia="Times New Roman" w:hAnsi="Courier New" w:cs="Courier New"/>
          <w:color w:val="000000"/>
          <w:sz w:val="20"/>
          <w:szCs w:val="20"/>
        </w:rPr>
        <w:t>": "^6.3.0",</w:t>
      </w:r>
    </w:p>
    <w:p w14:paraId="47A25B9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serve</w:t>
      </w:r>
      <w:proofErr w:type="gramEnd"/>
      <w:r w:rsidRPr="00130981">
        <w:rPr>
          <w:rFonts w:ascii="Courier New" w:eastAsia="Times New Roman" w:hAnsi="Courier New" w:cs="Courier New"/>
          <w:color w:val="000000"/>
          <w:sz w:val="20"/>
          <w:szCs w:val="20"/>
        </w:rPr>
        <w:t>-index": "^1.9.1",</w:t>
      </w:r>
    </w:p>
    <w:p w14:paraId="3AA107B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sockjs</w:t>
      </w:r>
      <w:proofErr w:type="spellEnd"/>
      <w:r w:rsidRPr="00130981">
        <w:rPr>
          <w:rFonts w:ascii="Courier New" w:eastAsia="Times New Roman" w:hAnsi="Courier New" w:cs="Courier New"/>
          <w:color w:val="000000"/>
          <w:sz w:val="20"/>
          <w:szCs w:val="20"/>
        </w:rPr>
        <w:t>": "0.3.20",</w:t>
      </w:r>
    </w:p>
    <w:p w14:paraId="4EB229C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sockjs</w:t>
      </w:r>
      <w:proofErr w:type="spellEnd"/>
      <w:proofErr w:type="gramEnd"/>
      <w:r w:rsidRPr="00130981">
        <w:rPr>
          <w:rFonts w:ascii="Courier New" w:eastAsia="Times New Roman" w:hAnsi="Courier New" w:cs="Courier New"/>
          <w:color w:val="000000"/>
          <w:sz w:val="20"/>
          <w:szCs w:val="20"/>
        </w:rPr>
        <w:t>-client": "1.4.0",</w:t>
      </w:r>
    </w:p>
    <w:p w14:paraId="23FACFB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spdy</w:t>
      </w:r>
      <w:proofErr w:type="spellEnd"/>
      <w:r w:rsidRPr="00130981">
        <w:rPr>
          <w:rFonts w:ascii="Courier New" w:eastAsia="Times New Roman" w:hAnsi="Courier New" w:cs="Courier New"/>
          <w:color w:val="000000"/>
          <w:sz w:val="20"/>
          <w:szCs w:val="20"/>
        </w:rPr>
        <w:t>": "^4.0.2",</w:t>
      </w:r>
    </w:p>
    <w:p w14:paraId="67FFF12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strip</w:t>
      </w:r>
      <w:proofErr w:type="gramEnd"/>
      <w:r w:rsidRPr="00130981">
        <w:rPr>
          <w:rFonts w:ascii="Courier New" w:eastAsia="Times New Roman" w:hAnsi="Courier New" w:cs="Courier New"/>
          <w:color w:val="000000"/>
          <w:sz w:val="20"/>
          <w:szCs w:val="20"/>
        </w:rPr>
        <w:t>-</w:t>
      </w:r>
      <w:proofErr w:type="spellStart"/>
      <w:r w:rsidRPr="00130981">
        <w:rPr>
          <w:rFonts w:ascii="Courier New" w:eastAsia="Times New Roman" w:hAnsi="Courier New" w:cs="Courier New"/>
          <w:color w:val="000000"/>
          <w:sz w:val="20"/>
          <w:szCs w:val="20"/>
        </w:rPr>
        <w:t>ansi</w:t>
      </w:r>
      <w:proofErr w:type="spellEnd"/>
      <w:r w:rsidRPr="00130981">
        <w:rPr>
          <w:rFonts w:ascii="Courier New" w:eastAsia="Times New Roman" w:hAnsi="Courier New" w:cs="Courier New"/>
          <w:color w:val="000000"/>
          <w:sz w:val="20"/>
          <w:szCs w:val="20"/>
        </w:rPr>
        <w:t>": "^3.0.1",</w:t>
      </w:r>
    </w:p>
    <w:p w14:paraId="60D261A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supports</w:t>
      </w:r>
      <w:proofErr w:type="gramEnd"/>
      <w:r w:rsidRPr="00130981">
        <w:rPr>
          <w:rFonts w:ascii="Courier New" w:eastAsia="Times New Roman" w:hAnsi="Courier New" w:cs="Courier New"/>
          <w:color w:val="000000"/>
          <w:sz w:val="20"/>
          <w:szCs w:val="20"/>
        </w:rPr>
        <w:t>-color": "^6.1.0",</w:t>
      </w:r>
    </w:p>
    <w:p w14:paraId="01F9BF6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lastRenderedPageBreak/>
        <w:t xml:space="preserve">        "</w:t>
      </w:r>
      <w:proofErr w:type="spellStart"/>
      <w:r w:rsidRPr="00130981">
        <w:rPr>
          <w:rFonts w:ascii="Courier New" w:eastAsia="Times New Roman" w:hAnsi="Courier New" w:cs="Courier New"/>
          <w:color w:val="000000"/>
          <w:sz w:val="20"/>
          <w:szCs w:val="20"/>
        </w:rPr>
        <w:t>url</w:t>
      </w:r>
      <w:proofErr w:type="spellEnd"/>
      <w:r w:rsidRPr="00130981">
        <w:rPr>
          <w:rFonts w:ascii="Courier New" w:eastAsia="Times New Roman" w:hAnsi="Courier New" w:cs="Courier New"/>
          <w:color w:val="000000"/>
          <w:sz w:val="20"/>
          <w:szCs w:val="20"/>
        </w:rPr>
        <w:t>": "^0.11.0",</w:t>
      </w:r>
    </w:p>
    <w:p w14:paraId="65319E6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webpack</w:t>
      </w:r>
      <w:proofErr w:type="gramEnd"/>
      <w:r w:rsidRPr="00130981">
        <w:rPr>
          <w:rFonts w:ascii="Courier New" w:eastAsia="Times New Roman" w:hAnsi="Courier New" w:cs="Courier New"/>
          <w:color w:val="000000"/>
          <w:sz w:val="20"/>
          <w:szCs w:val="20"/>
        </w:rPr>
        <w:t>-dev-middleware": "^3.7.2",</w:t>
      </w:r>
    </w:p>
    <w:p w14:paraId="3B978FA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webpack</w:t>
      </w:r>
      <w:proofErr w:type="gramEnd"/>
      <w:r w:rsidRPr="00130981">
        <w:rPr>
          <w:rFonts w:ascii="Courier New" w:eastAsia="Times New Roman" w:hAnsi="Courier New" w:cs="Courier New"/>
          <w:color w:val="000000"/>
          <w:sz w:val="20"/>
          <w:szCs w:val="20"/>
        </w:rPr>
        <w:t>-log": "^2.0.0",</w:t>
      </w:r>
    </w:p>
    <w:p w14:paraId="406F7C5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ws</w:t>
      </w:r>
      <w:proofErr w:type="spellEnd"/>
      <w:r w:rsidRPr="00130981">
        <w:rPr>
          <w:rFonts w:ascii="Courier New" w:eastAsia="Times New Roman" w:hAnsi="Courier New" w:cs="Courier New"/>
          <w:color w:val="000000"/>
          <w:sz w:val="20"/>
          <w:szCs w:val="20"/>
        </w:rPr>
        <w:t>": "^6.2.1",</w:t>
      </w:r>
    </w:p>
    <w:p w14:paraId="1001308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yargs</w:t>
      </w:r>
      <w:proofErr w:type="spellEnd"/>
      <w:r w:rsidRPr="00130981">
        <w:rPr>
          <w:rFonts w:ascii="Courier New" w:eastAsia="Times New Roman" w:hAnsi="Courier New" w:cs="Courier New"/>
          <w:color w:val="000000"/>
          <w:sz w:val="20"/>
          <w:szCs w:val="20"/>
        </w:rPr>
        <w:t>": "^13.3.2"</w:t>
      </w:r>
    </w:p>
    <w:p w14:paraId="18AF839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2058C5F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"dependencies": {</w:t>
      </w:r>
    </w:p>
    <w:p w14:paraId="08AFB42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anymatch</w:t>
      </w:r>
      <w:proofErr w:type="spellEnd"/>
      <w:r w:rsidRPr="00130981">
        <w:rPr>
          <w:rFonts w:ascii="Courier New" w:eastAsia="Times New Roman" w:hAnsi="Courier New" w:cs="Courier New"/>
          <w:color w:val="000000"/>
          <w:sz w:val="20"/>
          <w:szCs w:val="20"/>
        </w:rPr>
        <w:t>": {</w:t>
      </w:r>
    </w:p>
    <w:p w14:paraId="57A0109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"2.0.0",</w:t>
      </w:r>
    </w:p>
    <w:p w14:paraId="32A86BE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t>
      </w:r>
      <w:proofErr w:type="spellStart"/>
      <w:r w:rsidRPr="00130981">
        <w:rPr>
          <w:rFonts w:ascii="Courier New" w:eastAsia="Times New Roman" w:hAnsi="Courier New" w:cs="Courier New"/>
          <w:color w:val="000000"/>
          <w:sz w:val="20"/>
          <w:szCs w:val="20"/>
        </w:rPr>
        <w:t>anymatch</w:t>
      </w:r>
      <w:proofErr w:type="spellEnd"/>
      <w:r w:rsidRPr="00130981">
        <w:rPr>
          <w:rFonts w:ascii="Courier New" w:eastAsia="Times New Roman" w:hAnsi="Courier New" w:cs="Courier New"/>
          <w:color w:val="000000"/>
          <w:sz w:val="20"/>
          <w:szCs w:val="20"/>
        </w:rPr>
        <w:t>/-/anymatch-2.0.0.tgz",</w:t>
      </w:r>
    </w:p>
    <w:p w14:paraId="024180D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"sha512-5teOsQWABXHHBFP9y3skS5P3d/WfWXpv3FUpy+LorMrNYaT9pI4oLMQX7jzQ2KklNpGpWHzdCXTDT2Y3XGlZBw==",</w:t>
      </w:r>
    </w:p>
    <w:p w14:paraId="25F7DFB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314D564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7EF2DAF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micromatch</w:t>
      </w:r>
      <w:proofErr w:type="spellEnd"/>
      <w:r w:rsidRPr="00130981">
        <w:rPr>
          <w:rFonts w:ascii="Courier New" w:eastAsia="Times New Roman" w:hAnsi="Courier New" w:cs="Courier New"/>
          <w:color w:val="000000"/>
          <w:sz w:val="20"/>
          <w:szCs w:val="20"/>
        </w:rPr>
        <w:t>": "^3.1.4",</w:t>
      </w:r>
    </w:p>
    <w:p w14:paraId="45C84B3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normalize</w:t>
      </w:r>
      <w:proofErr w:type="gramEnd"/>
      <w:r w:rsidRPr="00130981">
        <w:rPr>
          <w:rFonts w:ascii="Courier New" w:eastAsia="Times New Roman" w:hAnsi="Courier New" w:cs="Courier New"/>
          <w:color w:val="000000"/>
          <w:sz w:val="20"/>
          <w:szCs w:val="20"/>
        </w:rPr>
        <w:t>-path": "^2.1.1"</w:t>
      </w:r>
    </w:p>
    <w:p w14:paraId="2FFB64D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5A5935D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"dependencies": {</w:t>
      </w:r>
    </w:p>
    <w:p w14:paraId="2B747FB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normalize</w:t>
      </w:r>
      <w:proofErr w:type="gramEnd"/>
      <w:r w:rsidRPr="00130981">
        <w:rPr>
          <w:rFonts w:ascii="Courier New" w:eastAsia="Times New Roman" w:hAnsi="Courier New" w:cs="Courier New"/>
          <w:color w:val="000000"/>
          <w:sz w:val="20"/>
          <w:szCs w:val="20"/>
        </w:rPr>
        <w:t>-path": {</w:t>
      </w:r>
    </w:p>
    <w:p w14:paraId="2F54187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"2.1.1",</w:t>
      </w:r>
    </w:p>
    <w:p w14:paraId="483BAC0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"https://registry.npmjs.org/normalize-path/-/normalize-path-2.1.1.tgz",</w:t>
      </w:r>
    </w:p>
    <w:p w14:paraId="3442783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"sha512-3pKJwH184Xo/lnH6oyP1q2pMd7HcypqqmRs91/6/i2CGtWwIKGCkOOMTm/zXbgTEWHw1uNpNi/igc3ePOYHb6w==",</w:t>
      </w:r>
    </w:p>
    <w:p w14:paraId="750B4F6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4DF2897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6C91ADD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remove</w:t>
      </w:r>
      <w:proofErr w:type="gramEnd"/>
      <w:r w:rsidRPr="00130981">
        <w:rPr>
          <w:rFonts w:ascii="Courier New" w:eastAsia="Times New Roman" w:hAnsi="Courier New" w:cs="Courier New"/>
          <w:color w:val="000000"/>
          <w:sz w:val="20"/>
          <w:szCs w:val="20"/>
        </w:rPr>
        <w:t>-trailing-separator": "^1.0.1"</w:t>
      </w:r>
    </w:p>
    <w:p w14:paraId="2BC80A9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344B474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6F960E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806708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5A17CE3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binary</w:t>
      </w:r>
      <w:proofErr w:type="gramEnd"/>
      <w:r w:rsidRPr="00130981">
        <w:rPr>
          <w:rFonts w:ascii="Courier New" w:eastAsia="Times New Roman" w:hAnsi="Courier New" w:cs="Courier New"/>
          <w:color w:val="000000"/>
          <w:sz w:val="20"/>
          <w:szCs w:val="20"/>
        </w:rPr>
        <w:t>-extensions": {</w:t>
      </w:r>
    </w:p>
    <w:p w14:paraId="5E50339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"1.13.1",</w:t>
      </w:r>
    </w:p>
    <w:p w14:paraId="45D8B0A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"https://registry.npmjs.org/binary-extensions/-/binary-extensions-1.13.1.tgz",</w:t>
      </w:r>
    </w:p>
    <w:p w14:paraId="24FDCD5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"sha512-Un7MIEDdUC5gNpcGDV97op1Ywk748MpHcFTHoYs6qnj1Z3j7I53VG3nwZhKzoBZmbdRNnb6WRdFlwl7tSDuZGw==",</w:t>
      </w:r>
    </w:p>
    <w:p w14:paraId="37BC225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477DDD8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2A8B5A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"braces": {</w:t>
      </w:r>
    </w:p>
    <w:p w14:paraId="5D4C815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"2.3.2",</w:t>
      </w:r>
    </w:p>
    <w:p w14:paraId="5B0A7B4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"https://registry.npmjs.org/braces/-/braces-2.3.2.tgz",</w:t>
      </w:r>
    </w:p>
    <w:p w14:paraId="3C287E7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"sha512-aNdbnj9P8PjdXU4ybaWLK2IF3jc/EoDYbC7AazW6to3TRsfXxscC9UXOB5iDiEQrkyIbWp2SLQda4+QAa7nc3w==",</w:t>
      </w:r>
    </w:p>
    <w:p w14:paraId="7888074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158CE2A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58E0C84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arr</w:t>
      </w:r>
      <w:proofErr w:type="spellEnd"/>
      <w:proofErr w:type="gramEnd"/>
      <w:r w:rsidRPr="00130981">
        <w:rPr>
          <w:rFonts w:ascii="Courier New" w:eastAsia="Times New Roman" w:hAnsi="Courier New" w:cs="Courier New"/>
          <w:color w:val="000000"/>
          <w:sz w:val="20"/>
          <w:szCs w:val="20"/>
        </w:rPr>
        <w:t>-flatten": "^1.1.0",</w:t>
      </w:r>
    </w:p>
    <w:p w14:paraId="426F7BC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array</w:t>
      </w:r>
      <w:proofErr w:type="gramEnd"/>
      <w:r w:rsidRPr="00130981">
        <w:rPr>
          <w:rFonts w:ascii="Courier New" w:eastAsia="Times New Roman" w:hAnsi="Courier New" w:cs="Courier New"/>
          <w:color w:val="000000"/>
          <w:sz w:val="20"/>
          <w:szCs w:val="20"/>
        </w:rPr>
        <w:t>-unique": "^0.3.2",</w:t>
      </w:r>
    </w:p>
    <w:p w14:paraId="49EC0EB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extend</w:t>
      </w:r>
      <w:proofErr w:type="gramEnd"/>
      <w:r w:rsidRPr="00130981">
        <w:rPr>
          <w:rFonts w:ascii="Courier New" w:eastAsia="Times New Roman" w:hAnsi="Courier New" w:cs="Courier New"/>
          <w:color w:val="000000"/>
          <w:sz w:val="20"/>
          <w:szCs w:val="20"/>
        </w:rPr>
        <w:t>-shallow": "^2.0.1",</w:t>
      </w:r>
    </w:p>
    <w:p w14:paraId="7FFCFCE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fill</w:t>
      </w:r>
      <w:proofErr w:type="gramEnd"/>
      <w:r w:rsidRPr="00130981">
        <w:rPr>
          <w:rFonts w:ascii="Courier New" w:eastAsia="Times New Roman" w:hAnsi="Courier New" w:cs="Courier New"/>
          <w:color w:val="000000"/>
          <w:sz w:val="20"/>
          <w:szCs w:val="20"/>
        </w:rPr>
        <w:t>-range": "^4.0.0",</w:t>
      </w:r>
    </w:p>
    <w:p w14:paraId="27804C1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isobject</w:t>
      </w:r>
      <w:proofErr w:type="spellEnd"/>
      <w:r w:rsidRPr="00130981">
        <w:rPr>
          <w:rFonts w:ascii="Courier New" w:eastAsia="Times New Roman" w:hAnsi="Courier New" w:cs="Courier New"/>
          <w:color w:val="000000"/>
          <w:sz w:val="20"/>
          <w:szCs w:val="20"/>
        </w:rPr>
        <w:t>": "^3.0.1",</w:t>
      </w:r>
    </w:p>
    <w:p w14:paraId="7FF4048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repeat</w:t>
      </w:r>
      <w:proofErr w:type="gramEnd"/>
      <w:r w:rsidRPr="00130981">
        <w:rPr>
          <w:rFonts w:ascii="Courier New" w:eastAsia="Times New Roman" w:hAnsi="Courier New" w:cs="Courier New"/>
          <w:color w:val="000000"/>
          <w:sz w:val="20"/>
          <w:szCs w:val="20"/>
        </w:rPr>
        <w:t>-element": "^1.1.2",</w:t>
      </w:r>
    </w:p>
    <w:p w14:paraId="4F5E26F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"snapdragon": "^0.8.1",</w:t>
      </w:r>
    </w:p>
    <w:p w14:paraId="6A0920C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snapdragon</w:t>
      </w:r>
      <w:proofErr w:type="gramEnd"/>
      <w:r w:rsidRPr="00130981">
        <w:rPr>
          <w:rFonts w:ascii="Courier New" w:eastAsia="Times New Roman" w:hAnsi="Courier New" w:cs="Courier New"/>
          <w:color w:val="000000"/>
          <w:sz w:val="20"/>
          <w:szCs w:val="20"/>
        </w:rPr>
        <w:t>-node": "^2.0.1",</w:t>
      </w:r>
    </w:p>
    <w:p w14:paraId="7B3C413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lastRenderedPageBreak/>
        <w:t xml:space="preserve">            "</w:t>
      </w:r>
      <w:proofErr w:type="gramStart"/>
      <w:r w:rsidRPr="00130981">
        <w:rPr>
          <w:rFonts w:ascii="Courier New" w:eastAsia="Times New Roman" w:hAnsi="Courier New" w:cs="Courier New"/>
          <w:color w:val="000000"/>
          <w:sz w:val="20"/>
          <w:szCs w:val="20"/>
        </w:rPr>
        <w:t>split</w:t>
      </w:r>
      <w:proofErr w:type="gramEnd"/>
      <w:r w:rsidRPr="00130981">
        <w:rPr>
          <w:rFonts w:ascii="Courier New" w:eastAsia="Times New Roman" w:hAnsi="Courier New" w:cs="Courier New"/>
          <w:color w:val="000000"/>
          <w:sz w:val="20"/>
          <w:szCs w:val="20"/>
        </w:rPr>
        <w:t>-string": "^3.0.2",</w:t>
      </w:r>
    </w:p>
    <w:p w14:paraId="519EFEF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to</w:t>
      </w:r>
      <w:proofErr w:type="gramEnd"/>
      <w:r w:rsidRPr="00130981">
        <w:rPr>
          <w:rFonts w:ascii="Courier New" w:eastAsia="Times New Roman" w:hAnsi="Courier New" w:cs="Courier New"/>
          <w:color w:val="000000"/>
          <w:sz w:val="20"/>
          <w:szCs w:val="20"/>
        </w:rPr>
        <w:t>-regex": "^3.0.1"</w:t>
      </w:r>
    </w:p>
    <w:p w14:paraId="5BA96E0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0DEDEF6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"dependencies": {</w:t>
      </w:r>
    </w:p>
    <w:p w14:paraId="7C05665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extend</w:t>
      </w:r>
      <w:proofErr w:type="gramEnd"/>
      <w:r w:rsidRPr="00130981">
        <w:rPr>
          <w:rFonts w:ascii="Courier New" w:eastAsia="Times New Roman" w:hAnsi="Courier New" w:cs="Courier New"/>
          <w:color w:val="000000"/>
          <w:sz w:val="20"/>
          <w:szCs w:val="20"/>
        </w:rPr>
        <w:t>-shallow": {</w:t>
      </w:r>
    </w:p>
    <w:p w14:paraId="76339BA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"2.0.1",</w:t>
      </w:r>
    </w:p>
    <w:p w14:paraId="34E7285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"https://registry.npmjs.org/extend-shallow/-/extend-shallow-2.0.1.tgz",</w:t>
      </w:r>
    </w:p>
    <w:p w14:paraId="23026C6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"sha512-zCnTtlxNoAiDc3gqY2aYAWFx7XWWiasuF2K8Me5WbN8otHKTUKBwjPtNpRs/rbUZm7KxWAaNj7P1a/p52GbVug==",</w:t>
      </w:r>
    </w:p>
    <w:p w14:paraId="2F04FE5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6D9D0F9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3D6AF29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is</w:t>
      </w:r>
      <w:proofErr w:type="gramEnd"/>
      <w:r w:rsidRPr="00130981">
        <w:rPr>
          <w:rFonts w:ascii="Courier New" w:eastAsia="Times New Roman" w:hAnsi="Courier New" w:cs="Courier New"/>
          <w:color w:val="000000"/>
          <w:sz w:val="20"/>
          <w:szCs w:val="20"/>
        </w:rPr>
        <w:t>-extendable": "^0.1.0"</w:t>
      </w:r>
    </w:p>
    <w:p w14:paraId="4AEA28B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1428800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70C4189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2DF0D58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0B3BEF5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chokidar</w:t>
      </w:r>
      <w:proofErr w:type="spellEnd"/>
      <w:r w:rsidRPr="00130981">
        <w:rPr>
          <w:rFonts w:ascii="Courier New" w:eastAsia="Times New Roman" w:hAnsi="Courier New" w:cs="Courier New"/>
          <w:color w:val="000000"/>
          <w:sz w:val="20"/>
          <w:szCs w:val="20"/>
        </w:rPr>
        <w:t>": {</w:t>
      </w:r>
    </w:p>
    <w:p w14:paraId="1558990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"2.1.8",</w:t>
      </w:r>
    </w:p>
    <w:p w14:paraId="02F411B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t>
      </w:r>
      <w:proofErr w:type="spellStart"/>
      <w:r w:rsidRPr="00130981">
        <w:rPr>
          <w:rFonts w:ascii="Courier New" w:eastAsia="Times New Roman" w:hAnsi="Courier New" w:cs="Courier New"/>
          <w:color w:val="000000"/>
          <w:sz w:val="20"/>
          <w:szCs w:val="20"/>
        </w:rPr>
        <w:t>chokidar</w:t>
      </w:r>
      <w:proofErr w:type="spellEnd"/>
      <w:r w:rsidRPr="00130981">
        <w:rPr>
          <w:rFonts w:ascii="Courier New" w:eastAsia="Times New Roman" w:hAnsi="Courier New" w:cs="Courier New"/>
          <w:color w:val="000000"/>
          <w:sz w:val="20"/>
          <w:szCs w:val="20"/>
        </w:rPr>
        <w:t>/-/chokidar-2.1.8.tgz",</w:t>
      </w:r>
    </w:p>
    <w:p w14:paraId="68576CD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"sha512-ZmZUazfOzf0Nve7duiCKD23PFSCs4JPoYyccjUFF3aQkQadqBhfzhjkwBH2mNOG9cTBwhamM37EIsIkZw3nRgg==",</w:t>
      </w:r>
    </w:p>
    <w:p w14:paraId="7CF7877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3F15C24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40CA8E4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anymatch</w:t>
      </w:r>
      <w:proofErr w:type="spellEnd"/>
      <w:r w:rsidRPr="00130981">
        <w:rPr>
          <w:rFonts w:ascii="Courier New" w:eastAsia="Times New Roman" w:hAnsi="Courier New" w:cs="Courier New"/>
          <w:color w:val="000000"/>
          <w:sz w:val="20"/>
          <w:szCs w:val="20"/>
        </w:rPr>
        <w:t>": "^2.0.0",</w:t>
      </w:r>
    </w:p>
    <w:p w14:paraId="35C1495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async</w:t>
      </w:r>
      <w:proofErr w:type="gramEnd"/>
      <w:r w:rsidRPr="00130981">
        <w:rPr>
          <w:rFonts w:ascii="Courier New" w:eastAsia="Times New Roman" w:hAnsi="Courier New" w:cs="Courier New"/>
          <w:color w:val="000000"/>
          <w:sz w:val="20"/>
          <w:szCs w:val="20"/>
        </w:rPr>
        <w:t>-each": "^1.0.1",</w:t>
      </w:r>
    </w:p>
    <w:p w14:paraId="532802C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"braces": "^2.3.2",</w:t>
      </w:r>
    </w:p>
    <w:p w14:paraId="410024A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fsevents</w:t>
      </w:r>
      <w:proofErr w:type="spellEnd"/>
      <w:r w:rsidRPr="00130981">
        <w:rPr>
          <w:rFonts w:ascii="Courier New" w:eastAsia="Times New Roman" w:hAnsi="Courier New" w:cs="Courier New"/>
          <w:color w:val="000000"/>
          <w:sz w:val="20"/>
          <w:szCs w:val="20"/>
        </w:rPr>
        <w:t>": "^1.2.7",</w:t>
      </w:r>
    </w:p>
    <w:p w14:paraId="3D8BCF2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glob</w:t>
      </w:r>
      <w:proofErr w:type="gramEnd"/>
      <w:r w:rsidRPr="00130981">
        <w:rPr>
          <w:rFonts w:ascii="Courier New" w:eastAsia="Times New Roman" w:hAnsi="Courier New" w:cs="Courier New"/>
          <w:color w:val="000000"/>
          <w:sz w:val="20"/>
          <w:szCs w:val="20"/>
        </w:rPr>
        <w:t>-parent": "^3.1.0",</w:t>
      </w:r>
    </w:p>
    <w:p w14:paraId="3796B78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"inherits": "^2.0.3",</w:t>
      </w:r>
    </w:p>
    <w:p w14:paraId="2C0B7DE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is</w:t>
      </w:r>
      <w:proofErr w:type="gramEnd"/>
      <w:r w:rsidRPr="00130981">
        <w:rPr>
          <w:rFonts w:ascii="Courier New" w:eastAsia="Times New Roman" w:hAnsi="Courier New" w:cs="Courier New"/>
          <w:color w:val="000000"/>
          <w:sz w:val="20"/>
          <w:szCs w:val="20"/>
        </w:rPr>
        <w:t>-binary-path": "^1.0.0",</w:t>
      </w:r>
    </w:p>
    <w:p w14:paraId="4FE9C1D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is</w:t>
      </w:r>
      <w:proofErr w:type="gramEnd"/>
      <w:r w:rsidRPr="00130981">
        <w:rPr>
          <w:rFonts w:ascii="Courier New" w:eastAsia="Times New Roman" w:hAnsi="Courier New" w:cs="Courier New"/>
          <w:color w:val="000000"/>
          <w:sz w:val="20"/>
          <w:szCs w:val="20"/>
        </w:rPr>
        <w:t>-glob": "^4.0.0",</w:t>
      </w:r>
    </w:p>
    <w:p w14:paraId="55BD198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normalize</w:t>
      </w:r>
      <w:proofErr w:type="gramEnd"/>
      <w:r w:rsidRPr="00130981">
        <w:rPr>
          <w:rFonts w:ascii="Courier New" w:eastAsia="Times New Roman" w:hAnsi="Courier New" w:cs="Courier New"/>
          <w:color w:val="000000"/>
          <w:sz w:val="20"/>
          <w:szCs w:val="20"/>
        </w:rPr>
        <w:t>-path": "^3.0.0",</w:t>
      </w:r>
    </w:p>
    <w:p w14:paraId="528A6A5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path</w:t>
      </w:r>
      <w:proofErr w:type="gramEnd"/>
      <w:r w:rsidRPr="00130981">
        <w:rPr>
          <w:rFonts w:ascii="Courier New" w:eastAsia="Times New Roman" w:hAnsi="Courier New" w:cs="Courier New"/>
          <w:color w:val="000000"/>
          <w:sz w:val="20"/>
          <w:szCs w:val="20"/>
        </w:rPr>
        <w:t>-is-absolute": "^1.0.0",</w:t>
      </w:r>
    </w:p>
    <w:p w14:paraId="231ECBA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readdirp</w:t>
      </w:r>
      <w:proofErr w:type="spellEnd"/>
      <w:r w:rsidRPr="00130981">
        <w:rPr>
          <w:rFonts w:ascii="Courier New" w:eastAsia="Times New Roman" w:hAnsi="Courier New" w:cs="Courier New"/>
          <w:color w:val="000000"/>
          <w:sz w:val="20"/>
          <w:szCs w:val="20"/>
        </w:rPr>
        <w:t>": "^2.2.1",</w:t>
      </w:r>
    </w:p>
    <w:p w14:paraId="6F7767A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upath</w:t>
      </w:r>
      <w:proofErr w:type="spellEnd"/>
      <w:r w:rsidRPr="00130981">
        <w:rPr>
          <w:rFonts w:ascii="Courier New" w:eastAsia="Times New Roman" w:hAnsi="Courier New" w:cs="Courier New"/>
          <w:color w:val="000000"/>
          <w:sz w:val="20"/>
          <w:szCs w:val="20"/>
        </w:rPr>
        <w:t>": "^1.1.1"</w:t>
      </w:r>
    </w:p>
    <w:p w14:paraId="52D1903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C979B7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F3461F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fill</w:t>
      </w:r>
      <w:proofErr w:type="gramEnd"/>
      <w:r w:rsidRPr="00130981">
        <w:rPr>
          <w:rFonts w:ascii="Courier New" w:eastAsia="Times New Roman" w:hAnsi="Courier New" w:cs="Courier New"/>
          <w:color w:val="000000"/>
          <w:sz w:val="20"/>
          <w:szCs w:val="20"/>
        </w:rPr>
        <w:t>-range": {</w:t>
      </w:r>
    </w:p>
    <w:p w14:paraId="479E7DD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"4.0.0",</w:t>
      </w:r>
    </w:p>
    <w:p w14:paraId="264DB35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"https://registry.npmjs.org/fill-range/-/fill-range-4.0.0.tgz",</w:t>
      </w:r>
    </w:p>
    <w:p w14:paraId="0DE5C01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"sha512-VcpLTWqWDiTerugjj8e3+esbg+skS3M9e54UuR3iCeIDMXCLTsAH8hTSzDQU/X6/6t3eYkOKoZSef2PlU6U1XQ==",</w:t>
      </w:r>
    </w:p>
    <w:p w14:paraId="4207D22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4116162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075CDD4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extend</w:t>
      </w:r>
      <w:proofErr w:type="gramEnd"/>
      <w:r w:rsidRPr="00130981">
        <w:rPr>
          <w:rFonts w:ascii="Courier New" w:eastAsia="Times New Roman" w:hAnsi="Courier New" w:cs="Courier New"/>
          <w:color w:val="000000"/>
          <w:sz w:val="20"/>
          <w:szCs w:val="20"/>
        </w:rPr>
        <w:t>-shallow": "^2.0.1",</w:t>
      </w:r>
    </w:p>
    <w:p w14:paraId="10A1404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is</w:t>
      </w:r>
      <w:proofErr w:type="gramEnd"/>
      <w:r w:rsidRPr="00130981">
        <w:rPr>
          <w:rFonts w:ascii="Courier New" w:eastAsia="Times New Roman" w:hAnsi="Courier New" w:cs="Courier New"/>
          <w:color w:val="000000"/>
          <w:sz w:val="20"/>
          <w:szCs w:val="20"/>
        </w:rPr>
        <w:t>-number": "^3.0.0",</w:t>
      </w:r>
    </w:p>
    <w:p w14:paraId="152C0E6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repeat</w:t>
      </w:r>
      <w:proofErr w:type="gramEnd"/>
      <w:r w:rsidRPr="00130981">
        <w:rPr>
          <w:rFonts w:ascii="Courier New" w:eastAsia="Times New Roman" w:hAnsi="Courier New" w:cs="Courier New"/>
          <w:color w:val="000000"/>
          <w:sz w:val="20"/>
          <w:szCs w:val="20"/>
        </w:rPr>
        <w:t>-string": "^1.6.1",</w:t>
      </w:r>
    </w:p>
    <w:p w14:paraId="5631761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to</w:t>
      </w:r>
      <w:proofErr w:type="gramEnd"/>
      <w:r w:rsidRPr="00130981">
        <w:rPr>
          <w:rFonts w:ascii="Courier New" w:eastAsia="Times New Roman" w:hAnsi="Courier New" w:cs="Courier New"/>
          <w:color w:val="000000"/>
          <w:sz w:val="20"/>
          <w:szCs w:val="20"/>
        </w:rPr>
        <w:t>-regex-range": "^2.1.0"</w:t>
      </w:r>
    </w:p>
    <w:p w14:paraId="428CF13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340E3A5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"dependencies": {</w:t>
      </w:r>
    </w:p>
    <w:p w14:paraId="20E135B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extend</w:t>
      </w:r>
      <w:proofErr w:type="gramEnd"/>
      <w:r w:rsidRPr="00130981">
        <w:rPr>
          <w:rFonts w:ascii="Courier New" w:eastAsia="Times New Roman" w:hAnsi="Courier New" w:cs="Courier New"/>
          <w:color w:val="000000"/>
          <w:sz w:val="20"/>
          <w:szCs w:val="20"/>
        </w:rPr>
        <w:t>-shallow": {</w:t>
      </w:r>
    </w:p>
    <w:p w14:paraId="7AD7391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"2.0.1",</w:t>
      </w:r>
    </w:p>
    <w:p w14:paraId="2DB7539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lastRenderedPageBreak/>
        <w:t xml:space="preserve">              "resolved": "https://registry.npmjs.org/extend-shallow/-/extend-shallow-2.0.1.tgz",</w:t>
      </w:r>
    </w:p>
    <w:p w14:paraId="6D0DE4D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"sha512-zCnTtlxNoAiDc3gqY2aYAWFx7XWWiasuF2K8Me5WbN8otHKTUKBwjPtNpRs/rbUZm7KxWAaNj7P1a/p52GbVug==",</w:t>
      </w:r>
    </w:p>
    <w:p w14:paraId="4912413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5C5D8F4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0C4FB4D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is</w:t>
      </w:r>
      <w:proofErr w:type="gramEnd"/>
      <w:r w:rsidRPr="00130981">
        <w:rPr>
          <w:rFonts w:ascii="Courier New" w:eastAsia="Times New Roman" w:hAnsi="Courier New" w:cs="Courier New"/>
          <w:color w:val="000000"/>
          <w:sz w:val="20"/>
          <w:szCs w:val="20"/>
        </w:rPr>
        <w:t>-extendable": "^0.1.0"</w:t>
      </w:r>
    </w:p>
    <w:p w14:paraId="68D9B8E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039862F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08199C2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5987AE9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542132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fsevents</w:t>
      </w:r>
      <w:proofErr w:type="spellEnd"/>
      <w:r w:rsidRPr="00130981">
        <w:rPr>
          <w:rFonts w:ascii="Courier New" w:eastAsia="Times New Roman" w:hAnsi="Courier New" w:cs="Courier New"/>
          <w:color w:val="000000"/>
          <w:sz w:val="20"/>
          <w:szCs w:val="20"/>
        </w:rPr>
        <w:t>": {</w:t>
      </w:r>
    </w:p>
    <w:p w14:paraId="12E5846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"1.2.13",</w:t>
      </w:r>
    </w:p>
    <w:p w14:paraId="0A1536F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t>
      </w:r>
      <w:proofErr w:type="spellStart"/>
      <w:r w:rsidRPr="00130981">
        <w:rPr>
          <w:rFonts w:ascii="Courier New" w:eastAsia="Times New Roman" w:hAnsi="Courier New" w:cs="Courier New"/>
          <w:color w:val="000000"/>
          <w:sz w:val="20"/>
          <w:szCs w:val="20"/>
        </w:rPr>
        <w:t>fsevents</w:t>
      </w:r>
      <w:proofErr w:type="spellEnd"/>
      <w:r w:rsidRPr="00130981">
        <w:rPr>
          <w:rFonts w:ascii="Courier New" w:eastAsia="Times New Roman" w:hAnsi="Courier New" w:cs="Courier New"/>
          <w:color w:val="000000"/>
          <w:sz w:val="20"/>
          <w:szCs w:val="20"/>
        </w:rPr>
        <w:t>/-/fsevents-1.2.13.tgz",</w:t>
      </w:r>
    </w:p>
    <w:p w14:paraId="6AEA698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"sha512-oWb1Z6mkHIskLzEJ/XWX0srkpkTQ7vaopMQkyaEIoq0fmtFVxOthb8cCxeT+p3ynTdkk/RZwbgG4brR5BeWECw==",</w:t>
      </w:r>
    </w:p>
    <w:p w14:paraId="3DDEA0E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20CEACE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"optional": true</w:t>
      </w:r>
    </w:p>
    <w:p w14:paraId="33CD147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5D9698D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glob</w:t>
      </w:r>
      <w:proofErr w:type="gramEnd"/>
      <w:r w:rsidRPr="00130981">
        <w:rPr>
          <w:rFonts w:ascii="Courier New" w:eastAsia="Times New Roman" w:hAnsi="Courier New" w:cs="Courier New"/>
          <w:color w:val="000000"/>
          <w:sz w:val="20"/>
          <w:szCs w:val="20"/>
        </w:rPr>
        <w:t>-parent": {</w:t>
      </w:r>
    </w:p>
    <w:p w14:paraId="7572E6E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"3.1.0",</w:t>
      </w:r>
    </w:p>
    <w:p w14:paraId="5411ABA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"https://registry.npmjs.org/glob-parent/-/glob-parent-3.1.0.tgz",</w:t>
      </w:r>
    </w:p>
    <w:p w14:paraId="44F2D6E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"sha512-E8Ak/2+dZY6fnzlR7+ueWvhsH1SjHr4jjss4YS/h4py44jY9MhK/VFdaZJAWDz6BbL21KeteKxFSFpq8OS5gVA==",</w:t>
      </w:r>
    </w:p>
    <w:p w14:paraId="332AF5F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122BF33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3B1DFB3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is</w:t>
      </w:r>
      <w:proofErr w:type="gramEnd"/>
      <w:r w:rsidRPr="00130981">
        <w:rPr>
          <w:rFonts w:ascii="Courier New" w:eastAsia="Times New Roman" w:hAnsi="Courier New" w:cs="Courier New"/>
          <w:color w:val="000000"/>
          <w:sz w:val="20"/>
          <w:szCs w:val="20"/>
        </w:rPr>
        <w:t>-glob": "^3.1.0",</w:t>
      </w:r>
    </w:p>
    <w:p w14:paraId="083C3BD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path</w:t>
      </w:r>
      <w:proofErr w:type="gramEnd"/>
      <w:r w:rsidRPr="00130981">
        <w:rPr>
          <w:rFonts w:ascii="Courier New" w:eastAsia="Times New Roman" w:hAnsi="Courier New" w:cs="Courier New"/>
          <w:color w:val="000000"/>
          <w:sz w:val="20"/>
          <w:szCs w:val="20"/>
        </w:rPr>
        <w:t>-</w:t>
      </w:r>
      <w:proofErr w:type="spellStart"/>
      <w:r w:rsidRPr="00130981">
        <w:rPr>
          <w:rFonts w:ascii="Courier New" w:eastAsia="Times New Roman" w:hAnsi="Courier New" w:cs="Courier New"/>
          <w:color w:val="000000"/>
          <w:sz w:val="20"/>
          <w:szCs w:val="20"/>
        </w:rPr>
        <w:t>dirname</w:t>
      </w:r>
      <w:proofErr w:type="spellEnd"/>
      <w:r w:rsidRPr="00130981">
        <w:rPr>
          <w:rFonts w:ascii="Courier New" w:eastAsia="Times New Roman" w:hAnsi="Courier New" w:cs="Courier New"/>
          <w:color w:val="000000"/>
          <w:sz w:val="20"/>
          <w:szCs w:val="20"/>
        </w:rPr>
        <w:t>": "^1.0.0"</w:t>
      </w:r>
    </w:p>
    <w:p w14:paraId="09D0511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17C2C83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"dependencies": {</w:t>
      </w:r>
    </w:p>
    <w:p w14:paraId="268824C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is</w:t>
      </w:r>
      <w:proofErr w:type="gramEnd"/>
      <w:r w:rsidRPr="00130981">
        <w:rPr>
          <w:rFonts w:ascii="Courier New" w:eastAsia="Times New Roman" w:hAnsi="Courier New" w:cs="Courier New"/>
          <w:color w:val="000000"/>
          <w:sz w:val="20"/>
          <w:szCs w:val="20"/>
        </w:rPr>
        <w:t>-glob": {</w:t>
      </w:r>
    </w:p>
    <w:p w14:paraId="4FF69EC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"3.1.0",</w:t>
      </w:r>
    </w:p>
    <w:p w14:paraId="43355D7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"https://registry.npmjs.org/is-glob/-/is-glob-3.1.0.tgz",</w:t>
      </w:r>
    </w:p>
    <w:p w14:paraId="71500BD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"sha512-UFpDDrPgM6qpnFNI+rh/p3bUaq9hKLZN8bMUWzxmcnZVS3omf4IPK+BrewlnWjO1WmUsMYuSjKh4UJuV4+Lqmw==",</w:t>
      </w:r>
    </w:p>
    <w:p w14:paraId="26E29D2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5EB4CD8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593E338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is</w:t>
      </w:r>
      <w:proofErr w:type="gramEnd"/>
      <w:r w:rsidRPr="00130981">
        <w:rPr>
          <w:rFonts w:ascii="Courier New" w:eastAsia="Times New Roman" w:hAnsi="Courier New" w:cs="Courier New"/>
          <w:color w:val="000000"/>
          <w:sz w:val="20"/>
          <w:szCs w:val="20"/>
        </w:rPr>
        <w:t>-</w:t>
      </w:r>
      <w:proofErr w:type="spellStart"/>
      <w:r w:rsidRPr="00130981">
        <w:rPr>
          <w:rFonts w:ascii="Courier New" w:eastAsia="Times New Roman" w:hAnsi="Courier New" w:cs="Courier New"/>
          <w:color w:val="000000"/>
          <w:sz w:val="20"/>
          <w:szCs w:val="20"/>
        </w:rPr>
        <w:t>extglob</w:t>
      </w:r>
      <w:proofErr w:type="spellEnd"/>
      <w:r w:rsidRPr="00130981">
        <w:rPr>
          <w:rFonts w:ascii="Courier New" w:eastAsia="Times New Roman" w:hAnsi="Courier New" w:cs="Courier New"/>
          <w:color w:val="000000"/>
          <w:sz w:val="20"/>
          <w:szCs w:val="20"/>
        </w:rPr>
        <w:t>": "^2.1.0"</w:t>
      </w:r>
    </w:p>
    <w:p w14:paraId="424C6AD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08AB599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3098415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5C0F270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C5A215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is</w:t>
      </w:r>
      <w:proofErr w:type="gramEnd"/>
      <w:r w:rsidRPr="00130981">
        <w:rPr>
          <w:rFonts w:ascii="Courier New" w:eastAsia="Times New Roman" w:hAnsi="Courier New" w:cs="Courier New"/>
          <w:color w:val="000000"/>
          <w:sz w:val="20"/>
          <w:szCs w:val="20"/>
        </w:rPr>
        <w:t>-absolute-</w:t>
      </w:r>
      <w:proofErr w:type="spellStart"/>
      <w:r w:rsidRPr="00130981">
        <w:rPr>
          <w:rFonts w:ascii="Courier New" w:eastAsia="Times New Roman" w:hAnsi="Courier New" w:cs="Courier New"/>
          <w:color w:val="000000"/>
          <w:sz w:val="20"/>
          <w:szCs w:val="20"/>
        </w:rPr>
        <w:t>url</w:t>
      </w:r>
      <w:proofErr w:type="spellEnd"/>
      <w:r w:rsidRPr="00130981">
        <w:rPr>
          <w:rFonts w:ascii="Courier New" w:eastAsia="Times New Roman" w:hAnsi="Courier New" w:cs="Courier New"/>
          <w:color w:val="000000"/>
          <w:sz w:val="20"/>
          <w:szCs w:val="20"/>
        </w:rPr>
        <w:t>": {</w:t>
      </w:r>
    </w:p>
    <w:p w14:paraId="38BF18D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"3.0.3",</w:t>
      </w:r>
    </w:p>
    <w:p w14:paraId="16280BE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"https://registry.npmjs.org/is-absolute-url/-/is-absolute-url-3.0.3.tgz",</w:t>
      </w:r>
    </w:p>
    <w:p w14:paraId="195E628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"sha512-opmNIX7uFnS96NtPmhWQgQx6/NYFgsUXYMllcfzwWKUMwfo8kku1TvE6hkNcH+Q1ts5cMVrsY7j0bxXQDciu9Q==",</w:t>
      </w:r>
    </w:p>
    <w:p w14:paraId="54F7CB2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4139BB1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5ECC0B7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is</w:t>
      </w:r>
      <w:proofErr w:type="gramEnd"/>
      <w:r w:rsidRPr="00130981">
        <w:rPr>
          <w:rFonts w:ascii="Courier New" w:eastAsia="Times New Roman" w:hAnsi="Courier New" w:cs="Courier New"/>
          <w:color w:val="000000"/>
          <w:sz w:val="20"/>
          <w:szCs w:val="20"/>
        </w:rPr>
        <w:t>-binary-path": {</w:t>
      </w:r>
    </w:p>
    <w:p w14:paraId="54E1D74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lastRenderedPageBreak/>
        <w:t xml:space="preserve">          "version": "1.0.1",</w:t>
      </w:r>
    </w:p>
    <w:p w14:paraId="770DD92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"https://registry.npmjs.org/is-binary-path/-/is-binary-path-1.0.1.tgz",</w:t>
      </w:r>
    </w:p>
    <w:p w14:paraId="6951674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"sha512-9fRVlXc0uCxEDj1nQzaWONSpbTfx0FmJfzHF7pwlI8DkWGoHBBea4Pg5Ky0ojwwxQmnSifgbKkI06Qv0Ljgj+Q==",</w:t>
      </w:r>
    </w:p>
    <w:p w14:paraId="72F3865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03750A3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3C151DA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binary</w:t>
      </w:r>
      <w:proofErr w:type="gramEnd"/>
      <w:r w:rsidRPr="00130981">
        <w:rPr>
          <w:rFonts w:ascii="Courier New" w:eastAsia="Times New Roman" w:hAnsi="Courier New" w:cs="Courier New"/>
          <w:color w:val="000000"/>
          <w:sz w:val="20"/>
          <w:szCs w:val="20"/>
        </w:rPr>
        <w:t>-extensions": "^1.0.0"</w:t>
      </w:r>
    </w:p>
    <w:p w14:paraId="11200C7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158B789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229F062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is</w:t>
      </w:r>
      <w:proofErr w:type="gramEnd"/>
      <w:r w:rsidRPr="00130981">
        <w:rPr>
          <w:rFonts w:ascii="Courier New" w:eastAsia="Times New Roman" w:hAnsi="Courier New" w:cs="Courier New"/>
          <w:color w:val="000000"/>
          <w:sz w:val="20"/>
          <w:szCs w:val="20"/>
        </w:rPr>
        <w:t>-number": {</w:t>
      </w:r>
    </w:p>
    <w:p w14:paraId="49BB442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"3.0.0",</w:t>
      </w:r>
    </w:p>
    <w:p w14:paraId="30328B6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"https://registry.npmjs.org/is-number/-/is-number-3.0.0.tgz",</w:t>
      </w:r>
    </w:p>
    <w:p w14:paraId="1E1A8BD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"sha512-4cboCqIpliH+mAvFNegjZQ4kgKc3ZUhQVr3HvWbSh5q3WH2v82ct+T2Y1hdU5Gdtorx/cLifQjqCbL7bpznLTg==",</w:t>
      </w:r>
    </w:p>
    <w:p w14:paraId="7B7485E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40411ED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1D48318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kind</w:t>
      </w:r>
      <w:proofErr w:type="gramEnd"/>
      <w:r w:rsidRPr="00130981">
        <w:rPr>
          <w:rFonts w:ascii="Courier New" w:eastAsia="Times New Roman" w:hAnsi="Courier New" w:cs="Courier New"/>
          <w:color w:val="000000"/>
          <w:sz w:val="20"/>
          <w:szCs w:val="20"/>
        </w:rPr>
        <w:t>-of": "^3.0.2"</w:t>
      </w:r>
    </w:p>
    <w:p w14:paraId="75A1270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263956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"dependencies": {</w:t>
      </w:r>
    </w:p>
    <w:p w14:paraId="01678A7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kind</w:t>
      </w:r>
      <w:proofErr w:type="gramEnd"/>
      <w:r w:rsidRPr="00130981">
        <w:rPr>
          <w:rFonts w:ascii="Courier New" w:eastAsia="Times New Roman" w:hAnsi="Courier New" w:cs="Courier New"/>
          <w:color w:val="000000"/>
          <w:sz w:val="20"/>
          <w:szCs w:val="20"/>
        </w:rPr>
        <w:t>-of": {</w:t>
      </w:r>
    </w:p>
    <w:p w14:paraId="7C38400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"3.2.2",</w:t>
      </w:r>
    </w:p>
    <w:p w14:paraId="14FD91A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"https://registry.npmjs.org/kind-of/-/kind-of-3.2.2.tgz",</w:t>
      </w:r>
    </w:p>
    <w:p w14:paraId="5ECAA1B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"sha512-NOW9QQXMoZGg/oqnVNoNTTIFEIid1627WCffUBJEdMxYApq7mNE7CpzucIPc+ZQg25Phej7IJSmX3hO+oblOtQ==",</w:t>
      </w:r>
    </w:p>
    <w:p w14:paraId="1EA9E93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77644AE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5D9B5A8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is</w:t>
      </w:r>
      <w:proofErr w:type="gramEnd"/>
      <w:r w:rsidRPr="00130981">
        <w:rPr>
          <w:rFonts w:ascii="Courier New" w:eastAsia="Times New Roman" w:hAnsi="Courier New" w:cs="Courier New"/>
          <w:color w:val="000000"/>
          <w:sz w:val="20"/>
          <w:szCs w:val="20"/>
        </w:rPr>
        <w:t>-buffer": "^1.1.5"</w:t>
      </w:r>
    </w:p>
    <w:p w14:paraId="2BED1E1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2A8873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5659070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30705A0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13ADCB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micromatch</w:t>
      </w:r>
      <w:proofErr w:type="spellEnd"/>
      <w:r w:rsidRPr="00130981">
        <w:rPr>
          <w:rFonts w:ascii="Courier New" w:eastAsia="Times New Roman" w:hAnsi="Courier New" w:cs="Courier New"/>
          <w:color w:val="000000"/>
          <w:sz w:val="20"/>
          <w:szCs w:val="20"/>
        </w:rPr>
        <w:t>": {</w:t>
      </w:r>
    </w:p>
    <w:p w14:paraId="2A32435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"3.1.10",</w:t>
      </w:r>
    </w:p>
    <w:p w14:paraId="654DC81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t>
      </w:r>
      <w:proofErr w:type="spellStart"/>
      <w:r w:rsidRPr="00130981">
        <w:rPr>
          <w:rFonts w:ascii="Courier New" w:eastAsia="Times New Roman" w:hAnsi="Courier New" w:cs="Courier New"/>
          <w:color w:val="000000"/>
          <w:sz w:val="20"/>
          <w:szCs w:val="20"/>
        </w:rPr>
        <w:t>micromatch</w:t>
      </w:r>
      <w:proofErr w:type="spellEnd"/>
      <w:r w:rsidRPr="00130981">
        <w:rPr>
          <w:rFonts w:ascii="Courier New" w:eastAsia="Times New Roman" w:hAnsi="Courier New" w:cs="Courier New"/>
          <w:color w:val="000000"/>
          <w:sz w:val="20"/>
          <w:szCs w:val="20"/>
        </w:rPr>
        <w:t>/-/micromatch-3.1.10.tgz",</w:t>
      </w:r>
    </w:p>
    <w:p w14:paraId="74027E6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"sha512-MWikgl9n9M3w+bpsY3He8L+w9eF9338xRl8IAO5viDizwSzziFEyUzo2xrrloB64ADbTf8uA8vRqqttDTOmccg==",</w:t>
      </w:r>
    </w:p>
    <w:p w14:paraId="1EB9653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496D5A7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0334F68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arr</w:t>
      </w:r>
      <w:proofErr w:type="spellEnd"/>
      <w:proofErr w:type="gramEnd"/>
      <w:r w:rsidRPr="00130981">
        <w:rPr>
          <w:rFonts w:ascii="Courier New" w:eastAsia="Times New Roman" w:hAnsi="Courier New" w:cs="Courier New"/>
          <w:color w:val="000000"/>
          <w:sz w:val="20"/>
          <w:szCs w:val="20"/>
        </w:rPr>
        <w:t>-diff": "^4.0.0",</w:t>
      </w:r>
    </w:p>
    <w:p w14:paraId="21E35F3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array</w:t>
      </w:r>
      <w:proofErr w:type="gramEnd"/>
      <w:r w:rsidRPr="00130981">
        <w:rPr>
          <w:rFonts w:ascii="Courier New" w:eastAsia="Times New Roman" w:hAnsi="Courier New" w:cs="Courier New"/>
          <w:color w:val="000000"/>
          <w:sz w:val="20"/>
          <w:szCs w:val="20"/>
        </w:rPr>
        <w:t>-unique": "^0.3.2",</w:t>
      </w:r>
    </w:p>
    <w:p w14:paraId="2AC841E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"braces": "^2.3.1",</w:t>
      </w:r>
    </w:p>
    <w:p w14:paraId="5F944C7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define</w:t>
      </w:r>
      <w:proofErr w:type="gramEnd"/>
      <w:r w:rsidRPr="00130981">
        <w:rPr>
          <w:rFonts w:ascii="Courier New" w:eastAsia="Times New Roman" w:hAnsi="Courier New" w:cs="Courier New"/>
          <w:color w:val="000000"/>
          <w:sz w:val="20"/>
          <w:szCs w:val="20"/>
        </w:rPr>
        <w:t>-property": "^2.0.2",</w:t>
      </w:r>
    </w:p>
    <w:p w14:paraId="5746A1D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extend</w:t>
      </w:r>
      <w:proofErr w:type="gramEnd"/>
      <w:r w:rsidRPr="00130981">
        <w:rPr>
          <w:rFonts w:ascii="Courier New" w:eastAsia="Times New Roman" w:hAnsi="Courier New" w:cs="Courier New"/>
          <w:color w:val="000000"/>
          <w:sz w:val="20"/>
          <w:szCs w:val="20"/>
        </w:rPr>
        <w:t>-shallow": "^3.0.2",</w:t>
      </w:r>
    </w:p>
    <w:p w14:paraId="4BBB6D7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extglob</w:t>
      </w:r>
      <w:proofErr w:type="spellEnd"/>
      <w:r w:rsidRPr="00130981">
        <w:rPr>
          <w:rFonts w:ascii="Courier New" w:eastAsia="Times New Roman" w:hAnsi="Courier New" w:cs="Courier New"/>
          <w:color w:val="000000"/>
          <w:sz w:val="20"/>
          <w:szCs w:val="20"/>
        </w:rPr>
        <w:t>": "^2.0.4",</w:t>
      </w:r>
    </w:p>
    <w:p w14:paraId="7062C56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fragment</w:t>
      </w:r>
      <w:proofErr w:type="gramEnd"/>
      <w:r w:rsidRPr="00130981">
        <w:rPr>
          <w:rFonts w:ascii="Courier New" w:eastAsia="Times New Roman" w:hAnsi="Courier New" w:cs="Courier New"/>
          <w:color w:val="000000"/>
          <w:sz w:val="20"/>
          <w:szCs w:val="20"/>
        </w:rPr>
        <w:t>-cache": "^0.2.1",</w:t>
      </w:r>
    </w:p>
    <w:p w14:paraId="183B8DC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kind</w:t>
      </w:r>
      <w:proofErr w:type="gramEnd"/>
      <w:r w:rsidRPr="00130981">
        <w:rPr>
          <w:rFonts w:ascii="Courier New" w:eastAsia="Times New Roman" w:hAnsi="Courier New" w:cs="Courier New"/>
          <w:color w:val="000000"/>
          <w:sz w:val="20"/>
          <w:szCs w:val="20"/>
        </w:rPr>
        <w:t>-of": "^6.0.2",</w:t>
      </w:r>
    </w:p>
    <w:p w14:paraId="3FBA0BD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nanomatch</w:t>
      </w:r>
      <w:proofErr w:type="spellEnd"/>
      <w:r w:rsidRPr="00130981">
        <w:rPr>
          <w:rFonts w:ascii="Courier New" w:eastAsia="Times New Roman" w:hAnsi="Courier New" w:cs="Courier New"/>
          <w:color w:val="000000"/>
          <w:sz w:val="20"/>
          <w:szCs w:val="20"/>
        </w:rPr>
        <w:t>": "^1.2.9",</w:t>
      </w:r>
    </w:p>
    <w:p w14:paraId="5F65121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object.pick</w:t>
      </w:r>
      <w:proofErr w:type="spellEnd"/>
      <w:proofErr w:type="gramEnd"/>
      <w:r w:rsidRPr="00130981">
        <w:rPr>
          <w:rFonts w:ascii="Courier New" w:eastAsia="Times New Roman" w:hAnsi="Courier New" w:cs="Courier New"/>
          <w:color w:val="000000"/>
          <w:sz w:val="20"/>
          <w:szCs w:val="20"/>
        </w:rPr>
        <w:t>": "^1.3.0",</w:t>
      </w:r>
    </w:p>
    <w:p w14:paraId="437303A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regex</w:t>
      </w:r>
      <w:proofErr w:type="gramEnd"/>
      <w:r w:rsidRPr="00130981">
        <w:rPr>
          <w:rFonts w:ascii="Courier New" w:eastAsia="Times New Roman" w:hAnsi="Courier New" w:cs="Courier New"/>
          <w:color w:val="000000"/>
          <w:sz w:val="20"/>
          <w:szCs w:val="20"/>
        </w:rPr>
        <w:t>-not": "^1.0.0",</w:t>
      </w:r>
    </w:p>
    <w:p w14:paraId="2E5FB93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"snapdragon": "^0.8.1",</w:t>
      </w:r>
    </w:p>
    <w:p w14:paraId="2952535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to</w:t>
      </w:r>
      <w:proofErr w:type="gramEnd"/>
      <w:r w:rsidRPr="00130981">
        <w:rPr>
          <w:rFonts w:ascii="Courier New" w:eastAsia="Times New Roman" w:hAnsi="Courier New" w:cs="Courier New"/>
          <w:color w:val="000000"/>
          <w:sz w:val="20"/>
          <w:szCs w:val="20"/>
        </w:rPr>
        <w:t>-regex": "^3.0.2"</w:t>
      </w:r>
    </w:p>
    <w:p w14:paraId="565520C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lastRenderedPageBreak/>
        <w:t xml:space="preserve">          }</w:t>
      </w:r>
    </w:p>
    <w:p w14:paraId="1AD848A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7667923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readdirp</w:t>
      </w:r>
      <w:proofErr w:type="spellEnd"/>
      <w:r w:rsidRPr="00130981">
        <w:rPr>
          <w:rFonts w:ascii="Courier New" w:eastAsia="Times New Roman" w:hAnsi="Courier New" w:cs="Courier New"/>
          <w:color w:val="000000"/>
          <w:sz w:val="20"/>
          <w:szCs w:val="20"/>
        </w:rPr>
        <w:t>": {</w:t>
      </w:r>
    </w:p>
    <w:p w14:paraId="7E60611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"2.2.1",</w:t>
      </w:r>
    </w:p>
    <w:p w14:paraId="527A13A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t>
      </w:r>
      <w:proofErr w:type="spellStart"/>
      <w:r w:rsidRPr="00130981">
        <w:rPr>
          <w:rFonts w:ascii="Courier New" w:eastAsia="Times New Roman" w:hAnsi="Courier New" w:cs="Courier New"/>
          <w:color w:val="000000"/>
          <w:sz w:val="20"/>
          <w:szCs w:val="20"/>
        </w:rPr>
        <w:t>readdirp</w:t>
      </w:r>
      <w:proofErr w:type="spellEnd"/>
      <w:r w:rsidRPr="00130981">
        <w:rPr>
          <w:rFonts w:ascii="Courier New" w:eastAsia="Times New Roman" w:hAnsi="Courier New" w:cs="Courier New"/>
          <w:color w:val="000000"/>
          <w:sz w:val="20"/>
          <w:szCs w:val="20"/>
        </w:rPr>
        <w:t>/-/readdirp-2.2.1.tgz",</w:t>
      </w:r>
    </w:p>
    <w:p w14:paraId="305125E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"sha512-1JU/8q+VgFZyxwrJ+SVIOsh+KywWGpds3NTqikiKpDMZWScmAYyKIgqkO+ARvNWJfXeXR1zxz7aHF4u4CyH6vQ==",</w:t>
      </w:r>
    </w:p>
    <w:p w14:paraId="342874F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0F1B5A2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275F70A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graceful</w:t>
      </w:r>
      <w:proofErr w:type="gramEnd"/>
      <w:r w:rsidRPr="00130981">
        <w:rPr>
          <w:rFonts w:ascii="Courier New" w:eastAsia="Times New Roman" w:hAnsi="Courier New" w:cs="Courier New"/>
          <w:color w:val="000000"/>
          <w:sz w:val="20"/>
          <w:szCs w:val="20"/>
        </w:rPr>
        <w:t>-fs": "^4.1.11",</w:t>
      </w:r>
    </w:p>
    <w:p w14:paraId="137082C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micromatch</w:t>
      </w:r>
      <w:proofErr w:type="spellEnd"/>
      <w:r w:rsidRPr="00130981">
        <w:rPr>
          <w:rFonts w:ascii="Courier New" w:eastAsia="Times New Roman" w:hAnsi="Courier New" w:cs="Courier New"/>
          <w:color w:val="000000"/>
          <w:sz w:val="20"/>
          <w:szCs w:val="20"/>
        </w:rPr>
        <w:t>": "^3.1.10",</w:t>
      </w:r>
    </w:p>
    <w:p w14:paraId="5E556E7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readable</w:t>
      </w:r>
      <w:proofErr w:type="gramEnd"/>
      <w:r w:rsidRPr="00130981">
        <w:rPr>
          <w:rFonts w:ascii="Courier New" w:eastAsia="Times New Roman" w:hAnsi="Courier New" w:cs="Courier New"/>
          <w:color w:val="000000"/>
          <w:sz w:val="20"/>
          <w:szCs w:val="20"/>
        </w:rPr>
        <w:t>-stream": "^2.0.2"</w:t>
      </w:r>
    </w:p>
    <w:p w14:paraId="0E7BE68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248C42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7C9AF67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schema</w:t>
      </w:r>
      <w:proofErr w:type="gramEnd"/>
      <w:r w:rsidRPr="00130981">
        <w:rPr>
          <w:rFonts w:ascii="Courier New" w:eastAsia="Times New Roman" w:hAnsi="Courier New" w:cs="Courier New"/>
          <w:color w:val="000000"/>
          <w:sz w:val="20"/>
          <w:szCs w:val="20"/>
        </w:rPr>
        <w:t>-utils": {</w:t>
      </w:r>
    </w:p>
    <w:p w14:paraId="5FED562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"1.0.0",</w:t>
      </w:r>
    </w:p>
    <w:p w14:paraId="2F0F990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"https://registry.npmjs.org/schema-utils/-/schema-utils-1.0.0.tgz",</w:t>
      </w:r>
    </w:p>
    <w:p w14:paraId="046F2AA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"sha512-i27Mic4KovM/lnGsy8whRCHhc7VicJajAjTrYg11K9zfZXnYIt4k5F+kZkwjnrhKzLic/HLU4j11mjsz2G/75g==",</w:t>
      </w:r>
    </w:p>
    <w:p w14:paraId="37C3A1C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6722451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28C0FEC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ajv</w:t>
      </w:r>
      <w:proofErr w:type="spellEnd"/>
      <w:r w:rsidRPr="00130981">
        <w:rPr>
          <w:rFonts w:ascii="Courier New" w:eastAsia="Times New Roman" w:hAnsi="Courier New" w:cs="Courier New"/>
          <w:color w:val="000000"/>
          <w:sz w:val="20"/>
          <w:szCs w:val="20"/>
        </w:rPr>
        <w:t>": "^6.1.0",</w:t>
      </w:r>
    </w:p>
    <w:p w14:paraId="0EFB3BC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ajv</w:t>
      </w:r>
      <w:proofErr w:type="spellEnd"/>
      <w:proofErr w:type="gramEnd"/>
      <w:r w:rsidRPr="00130981">
        <w:rPr>
          <w:rFonts w:ascii="Courier New" w:eastAsia="Times New Roman" w:hAnsi="Courier New" w:cs="Courier New"/>
          <w:color w:val="000000"/>
          <w:sz w:val="20"/>
          <w:szCs w:val="20"/>
        </w:rPr>
        <w:t>-errors": "^1.0.0",</w:t>
      </w:r>
    </w:p>
    <w:p w14:paraId="573174E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ajv</w:t>
      </w:r>
      <w:proofErr w:type="spellEnd"/>
      <w:proofErr w:type="gramEnd"/>
      <w:r w:rsidRPr="00130981">
        <w:rPr>
          <w:rFonts w:ascii="Courier New" w:eastAsia="Times New Roman" w:hAnsi="Courier New" w:cs="Courier New"/>
          <w:color w:val="000000"/>
          <w:sz w:val="20"/>
          <w:szCs w:val="20"/>
        </w:rPr>
        <w:t>-keywords": "^3.1.0"</w:t>
      </w:r>
    </w:p>
    <w:p w14:paraId="1F5E5E1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024C7D9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B7AA62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semver</w:t>
      </w:r>
      <w:proofErr w:type="spellEnd"/>
      <w:r w:rsidRPr="00130981">
        <w:rPr>
          <w:rFonts w:ascii="Courier New" w:eastAsia="Times New Roman" w:hAnsi="Courier New" w:cs="Courier New"/>
          <w:color w:val="000000"/>
          <w:sz w:val="20"/>
          <w:szCs w:val="20"/>
        </w:rPr>
        <w:t>": {</w:t>
      </w:r>
    </w:p>
    <w:p w14:paraId="3B45FF8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"6.3.0",</w:t>
      </w:r>
    </w:p>
    <w:p w14:paraId="07683C6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t>
      </w:r>
      <w:proofErr w:type="spellStart"/>
      <w:r w:rsidRPr="00130981">
        <w:rPr>
          <w:rFonts w:ascii="Courier New" w:eastAsia="Times New Roman" w:hAnsi="Courier New" w:cs="Courier New"/>
          <w:color w:val="000000"/>
          <w:sz w:val="20"/>
          <w:szCs w:val="20"/>
        </w:rPr>
        <w:t>semver</w:t>
      </w:r>
      <w:proofErr w:type="spellEnd"/>
      <w:r w:rsidRPr="00130981">
        <w:rPr>
          <w:rFonts w:ascii="Courier New" w:eastAsia="Times New Roman" w:hAnsi="Courier New" w:cs="Courier New"/>
          <w:color w:val="000000"/>
          <w:sz w:val="20"/>
          <w:szCs w:val="20"/>
        </w:rPr>
        <w:t>/-/semver-6.3.0.tgz",</w:t>
      </w:r>
    </w:p>
    <w:p w14:paraId="44E1FFE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"sha512-b39TBaTSfV6yBrapU89p5fKekE2m/NwnDocOVruQFS1/veMgdzuPcnOM34M6CwxW8jH/lxEa5rBoDeUwu5HHTw==",</w:t>
      </w:r>
    </w:p>
    <w:p w14:paraId="2D231B8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36E314D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0A3EC1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supports</w:t>
      </w:r>
      <w:proofErr w:type="gramEnd"/>
      <w:r w:rsidRPr="00130981">
        <w:rPr>
          <w:rFonts w:ascii="Courier New" w:eastAsia="Times New Roman" w:hAnsi="Courier New" w:cs="Courier New"/>
          <w:color w:val="000000"/>
          <w:sz w:val="20"/>
          <w:szCs w:val="20"/>
        </w:rPr>
        <w:t>-color": {</w:t>
      </w:r>
    </w:p>
    <w:p w14:paraId="6BA5736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"6.1.0",</w:t>
      </w:r>
    </w:p>
    <w:p w14:paraId="45499EC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"https://registry.npmjs.org/supports-color/-/supports-color-6.1.0.tgz",</w:t>
      </w:r>
    </w:p>
    <w:p w14:paraId="345CCFB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"sha512-qe1jfm1Mg7Nq/NSh6XE24gPXROEVsWHxC1LIx//XNlD9iw7YZQGjZNjYN7xGaEG6iKdA8EtNFW6R0gjnVXp+wQ==",</w:t>
      </w:r>
    </w:p>
    <w:p w14:paraId="679AA69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32F6687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3211929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has</w:t>
      </w:r>
      <w:proofErr w:type="gramEnd"/>
      <w:r w:rsidRPr="00130981">
        <w:rPr>
          <w:rFonts w:ascii="Courier New" w:eastAsia="Times New Roman" w:hAnsi="Courier New" w:cs="Courier New"/>
          <w:color w:val="000000"/>
          <w:sz w:val="20"/>
          <w:szCs w:val="20"/>
        </w:rPr>
        <w:t>-flag": "^3.0.0"</w:t>
      </w:r>
    </w:p>
    <w:p w14:paraId="6732698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1407276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717E64B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to</w:t>
      </w:r>
      <w:proofErr w:type="gramEnd"/>
      <w:r w:rsidRPr="00130981">
        <w:rPr>
          <w:rFonts w:ascii="Courier New" w:eastAsia="Times New Roman" w:hAnsi="Courier New" w:cs="Courier New"/>
          <w:color w:val="000000"/>
          <w:sz w:val="20"/>
          <w:szCs w:val="20"/>
        </w:rPr>
        <w:t>-regex-range": {</w:t>
      </w:r>
    </w:p>
    <w:p w14:paraId="18EAAE5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"2.1.1",</w:t>
      </w:r>
    </w:p>
    <w:p w14:paraId="7E2E8B1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"https://registry.npmjs.org/to-regex-range/-/to-regex-range-2.1.1.tgz",</w:t>
      </w:r>
    </w:p>
    <w:p w14:paraId="5A9A71C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"sha512-ZZWNfCjUokXXDGXFpZehJIkZqq91BcULFq/Pi7M5i4JnxXdhMKAK682z8bCW3o8Hj1wuuzoKcW3DfVzaP6VuNg==",</w:t>
      </w:r>
    </w:p>
    <w:p w14:paraId="720CC94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6F92494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5A13559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lastRenderedPageBreak/>
        <w:t xml:space="preserve">            "</w:t>
      </w:r>
      <w:proofErr w:type="gramStart"/>
      <w:r w:rsidRPr="00130981">
        <w:rPr>
          <w:rFonts w:ascii="Courier New" w:eastAsia="Times New Roman" w:hAnsi="Courier New" w:cs="Courier New"/>
          <w:color w:val="000000"/>
          <w:sz w:val="20"/>
          <w:szCs w:val="20"/>
        </w:rPr>
        <w:t>is</w:t>
      </w:r>
      <w:proofErr w:type="gramEnd"/>
      <w:r w:rsidRPr="00130981">
        <w:rPr>
          <w:rFonts w:ascii="Courier New" w:eastAsia="Times New Roman" w:hAnsi="Courier New" w:cs="Courier New"/>
          <w:color w:val="000000"/>
          <w:sz w:val="20"/>
          <w:szCs w:val="20"/>
        </w:rPr>
        <w:t>-number": "^3.0.0",</w:t>
      </w:r>
    </w:p>
    <w:p w14:paraId="32C8098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repeat</w:t>
      </w:r>
      <w:proofErr w:type="gramEnd"/>
      <w:r w:rsidRPr="00130981">
        <w:rPr>
          <w:rFonts w:ascii="Courier New" w:eastAsia="Times New Roman" w:hAnsi="Courier New" w:cs="Courier New"/>
          <w:color w:val="000000"/>
          <w:sz w:val="20"/>
          <w:szCs w:val="20"/>
        </w:rPr>
        <w:t>-string": "^1.6.1"</w:t>
      </w:r>
    </w:p>
    <w:p w14:paraId="3F22614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24FB97F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301EC7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5BDA911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AFCE7B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webpack</w:t>
      </w:r>
      <w:proofErr w:type="gramEnd"/>
      <w:r w:rsidRPr="00130981">
        <w:rPr>
          <w:rFonts w:ascii="Courier New" w:eastAsia="Times New Roman" w:hAnsi="Courier New" w:cs="Courier New"/>
          <w:color w:val="000000"/>
          <w:sz w:val="20"/>
          <w:szCs w:val="20"/>
        </w:rPr>
        <w:t>-log": {</w:t>
      </w:r>
    </w:p>
    <w:p w14:paraId="035302F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"2.0.0",</w:t>
      </w:r>
    </w:p>
    <w:p w14:paraId="22A5BEA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"https://registry.npmjs.org/webpack-log/-/webpack-log-2.0.0.tgz",</w:t>
      </w:r>
    </w:p>
    <w:p w14:paraId="4B910A3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"sha512-cX8G2vR/85UYG59FgkoMamwHUIkSSlV3bBMRsbxVXVUk2j6NleCKjQ/WE9eYg9WY4w25O9w8wKP4rzNZFmUcUg==",</w:t>
      </w:r>
    </w:p>
    <w:p w14:paraId="16415A7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6437439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3728EDF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ansi</w:t>
      </w:r>
      <w:proofErr w:type="spellEnd"/>
      <w:proofErr w:type="gramEnd"/>
      <w:r w:rsidRPr="00130981">
        <w:rPr>
          <w:rFonts w:ascii="Courier New" w:eastAsia="Times New Roman" w:hAnsi="Courier New" w:cs="Courier New"/>
          <w:color w:val="000000"/>
          <w:sz w:val="20"/>
          <w:szCs w:val="20"/>
        </w:rPr>
        <w:t>-colors": "^3.0.0",</w:t>
      </w:r>
    </w:p>
    <w:p w14:paraId="383D1A9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uuid</w:t>
      </w:r>
      <w:proofErr w:type="spellEnd"/>
      <w:r w:rsidRPr="00130981">
        <w:rPr>
          <w:rFonts w:ascii="Courier New" w:eastAsia="Times New Roman" w:hAnsi="Courier New" w:cs="Courier New"/>
          <w:color w:val="000000"/>
          <w:sz w:val="20"/>
          <w:szCs w:val="20"/>
        </w:rPr>
        <w:t>": "^3.3.2"</w:t>
      </w:r>
    </w:p>
    <w:p w14:paraId="1B318C6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56E4808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1723492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webpack</w:t>
      </w:r>
      <w:proofErr w:type="gramEnd"/>
      <w:r w:rsidRPr="00130981">
        <w:rPr>
          <w:rFonts w:ascii="Courier New" w:eastAsia="Times New Roman" w:hAnsi="Courier New" w:cs="Courier New"/>
          <w:color w:val="000000"/>
          <w:sz w:val="20"/>
          <w:szCs w:val="20"/>
        </w:rPr>
        <w:t>-merge": {</w:t>
      </w:r>
    </w:p>
    <w:p w14:paraId="3FB9568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"4.2.2",</w:t>
      </w:r>
    </w:p>
    <w:p w14:paraId="44391CD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"https://registry.npmjs.org/webpack-merge/-/webpack-merge-4.2.2.tgz",</w:t>
      </w:r>
    </w:p>
    <w:p w14:paraId="5E14F70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"sha512-TUE1UGoTX2Cd42j3krGYqObZbOD+xF7u28WB7tfUordytSjbWTIjK/8V0amkBfTYN4/pB/GIDlJZZ657BGG19g==",</w:t>
      </w:r>
    </w:p>
    <w:p w14:paraId="65553F2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126487D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35BB562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lodash</w:t>
      </w:r>
      <w:proofErr w:type="spellEnd"/>
      <w:r w:rsidRPr="00130981">
        <w:rPr>
          <w:rFonts w:ascii="Courier New" w:eastAsia="Times New Roman" w:hAnsi="Courier New" w:cs="Courier New"/>
          <w:color w:val="000000"/>
          <w:sz w:val="20"/>
          <w:szCs w:val="20"/>
        </w:rPr>
        <w:t>": "^4.17.15"</w:t>
      </w:r>
    </w:p>
    <w:p w14:paraId="6EE538A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ABC90F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5F11B26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webpack</w:t>
      </w:r>
      <w:proofErr w:type="gramEnd"/>
      <w:r w:rsidRPr="00130981">
        <w:rPr>
          <w:rFonts w:ascii="Courier New" w:eastAsia="Times New Roman" w:hAnsi="Courier New" w:cs="Courier New"/>
          <w:color w:val="000000"/>
          <w:sz w:val="20"/>
          <w:szCs w:val="20"/>
        </w:rPr>
        <w:t>-sources": {</w:t>
      </w:r>
    </w:p>
    <w:p w14:paraId="44F5605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"1.4.3",</w:t>
      </w:r>
    </w:p>
    <w:p w14:paraId="147D1A4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"https://registry.npmjs.org/webpack-sources/-/webpack-sources-1.4.3.tgz",</w:t>
      </w:r>
    </w:p>
    <w:p w14:paraId="1E65221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"sha512-lgTS3Xhv1lCOKo7SA5TjKXMjpSM4sBjNV5+q2bqesbSPs5FjGmU6jjtBSkX9b4qW87vDIsCIlUPOEhbZrMdjeQ==",</w:t>
      </w:r>
    </w:p>
    <w:p w14:paraId="28DA2E4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552DB2F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55381D9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source</w:t>
      </w:r>
      <w:proofErr w:type="gramEnd"/>
      <w:r w:rsidRPr="00130981">
        <w:rPr>
          <w:rFonts w:ascii="Courier New" w:eastAsia="Times New Roman" w:hAnsi="Courier New" w:cs="Courier New"/>
          <w:color w:val="000000"/>
          <w:sz w:val="20"/>
          <w:szCs w:val="20"/>
        </w:rPr>
        <w:t>-list-map": "^2.0.0",</w:t>
      </w:r>
    </w:p>
    <w:p w14:paraId="64D37AC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source</w:t>
      </w:r>
      <w:proofErr w:type="gramEnd"/>
      <w:r w:rsidRPr="00130981">
        <w:rPr>
          <w:rFonts w:ascii="Courier New" w:eastAsia="Times New Roman" w:hAnsi="Courier New" w:cs="Courier New"/>
          <w:color w:val="000000"/>
          <w:sz w:val="20"/>
          <w:szCs w:val="20"/>
        </w:rPr>
        <w:t>-map": "~0.6.1"</w:t>
      </w:r>
    </w:p>
    <w:p w14:paraId="201AE19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24E276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"dependencies": {</w:t>
      </w:r>
    </w:p>
    <w:p w14:paraId="4B49FB9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source</w:t>
      </w:r>
      <w:proofErr w:type="gramEnd"/>
      <w:r w:rsidRPr="00130981">
        <w:rPr>
          <w:rFonts w:ascii="Courier New" w:eastAsia="Times New Roman" w:hAnsi="Courier New" w:cs="Courier New"/>
          <w:color w:val="000000"/>
          <w:sz w:val="20"/>
          <w:szCs w:val="20"/>
        </w:rPr>
        <w:t>-map": {</w:t>
      </w:r>
    </w:p>
    <w:p w14:paraId="7046E9D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"0.6.1",</w:t>
      </w:r>
    </w:p>
    <w:p w14:paraId="6B869AB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"https://registry.npmjs.org/source-map/-/source-map-0.6.1.tgz",</w:t>
      </w:r>
    </w:p>
    <w:p w14:paraId="25EAAA8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"sha512-UjgapumWlbMhkBgzT7Ykc5YXUT46F0iKu8SGXq0bcwP5dz/h0Plj6enJqjz1Zbq2l5WaqYnrVbwWOWMyF3F47g==",</w:t>
      </w:r>
    </w:p>
    <w:p w14:paraId="369C2E7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20AE908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3EA441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2D43B63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19B175B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webpack</w:t>
      </w:r>
      <w:proofErr w:type="gramEnd"/>
      <w:r w:rsidRPr="00130981">
        <w:rPr>
          <w:rFonts w:ascii="Courier New" w:eastAsia="Times New Roman" w:hAnsi="Courier New" w:cs="Courier New"/>
          <w:color w:val="000000"/>
          <w:sz w:val="20"/>
          <w:szCs w:val="20"/>
        </w:rPr>
        <w:t>-</w:t>
      </w:r>
      <w:proofErr w:type="spellStart"/>
      <w:r w:rsidRPr="00130981">
        <w:rPr>
          <w:rFonts w:ascii="Courier New" w:eastAsia="Times New Roman" w:hAnsi="Courier New" w:cs="Courier New"/>
          <w:color w:val="000000"/>
          <w:sz w:val="20"/>
          <w:szCs w:val="20"/>
        </w:rPr>
        <w:t>subresource</w:t>
      </w:r>
      <w:proofErr w:type="spellEnd"/>
      <w:r w:rsidRPr="00130981">
        <w:rPr>
          <w:rFonts w:ascii="Courier New" w:eastAsia="Times New Roman" w:hAnsi="Courier New" w:cs="Courier New"/>
          <w:color w:val="000000"/>
          <w:sz w:val="20"/>
          <w:szCs w:val="20"/>
        </w:rPr>
        <w:t>-integrity": {</w:t>
      </w:r>
    </w:p>
    <w:p w14:paraId="47FD568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"1.4.1",</w:t>
      </w:r>
    </w:p>
    <w:p w14:paraId="5CEE491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"https://registry.npmjs.org/webpack-subresource-integrity/-/webpack-subresource-integrity-1.4.1.tgz",</w:t>
      </w:r>
    </w:p>
    <w:p w14:paraId="3C7710C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lastRenderedPageBreak/>
        <w:t xml:space="preserve">      "integrity": "sha512-XMLFInbGbB1HV7K4vHWANzc1CN0t/c4bBvnlvGxGwV45yE/S/feAXIm8dJsCkzqWtSKnmaEgTp/meyeThxG4Iw==",</w:t>
      </w:r>
    </w:p>
    <w:p w14:paraId="3ECCAF0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4D63E44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0C3A5DB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webpack</w:t>
      </w:r>
      <w:proofErr w:type="gramEnd"/>
      <w:r w:rsidRPr="00130981">
        <w:rPr>
          <w:rFonts w:ascii="Courier New" w:eastAsia="Times New Roman" w:hAnsi="Courier New" w:cs="Courier New"/>
          <w:color w:val="000000"/>
          <w:sz w:val="20"/>
          <w:szCs w:val="20"/>
        </w:rPr>
        <w:t>-sources": "^1.3.0"</w:t>
      </w:r>
    </w:p>
    <w:p w14:paraId="362A76C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161C3BD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5431594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websocket</w:t>
      </w:r>
      <w:proofErr w:type="spellEnd"/>
      <w:proofErr w:type="gramEnd"/>
      <w:r w:rsidRPr="00130981">
        <w:rPr>
          <w:rFonts w:ascii="Courier New" w:eastAsia="Times New Roman" w:hAnsi="Courier New" w:cs="Courier New"/>
          <w:color w:val="000000"/>
          <w:sz w:val="20"/>
          <w:szCs w:val="20"/>
        </w:rPr>
        <w:t>-driver": {</w:t>
      </w:r>
    </w:p>
    <w:p w14:paraId="043A403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"0.6.5",</w:t>
      </w:r>
    </w:p>
    <w:p w14:paraId="49BE9F3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"https://registry.npmjs.org/websocket-driver/-/websocket-driver-0.6.5.tgz",</w:t>
      </w:r>
    </w:p>
    <w:p w14:paraId="30EF49B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"sha512-oBx6ZM1Gs5q2jwZuSN/Qxyy/fbgomV8+vqsmipaPKB/74hjHlKuM07jNmRhn4qa2AdUwsgxrltq+gaPsHgcl0Q==",</w:t>
      </w:r>
    </w:p>
    <w:p w14:paraId="66EBBC8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7CAD93E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2A113DC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websocket</w:t>
      </w:r>
      <w:proofErr w:type="spellEnd"/>
      <w:proofErr w:type="gramEnd"/>
      <w:r w:rsidRPr="00130981">
        <w:rPr>
          <w:rFonts w:ascii="Courier New" w:eastAsia="Times New Roman" w:hAnsi="Courier New" w:cs="Courier New"/>
          <w:color w:val="000000"/>
          <w:sz w:val="20"/>
          <w:szCs w:val="20"/>
        </w:rPr>
        <w:t>-extensions": "&gt;=0.1.1"</w:t>
      </w:r>
    </w:p>
    <w:p w14:paraId="727C8C4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2F1D8EF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1C01EB8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websocket</w:t>
      </w:r>
      <w:proofErr w:type="spellEnd"/>
      <w:proofErr w:type="gramEnd"/>
      <w:r w:rsidRPr="00130981">
        <w:rPr>
          <w:rFonts w:ascii="Courier New" w:eastAsia="Times New Roman" w:hAnsi="Courier New" w:cs="Courier New"/>
          <w:color w:val="000000"/>
          <w:sz w:val="20"/>
          <w:szCs w:val="20"/>
        </w:rPr>
        <w:t>-extensions": {</w:t>
      </w:r>
    </w:p>
    <w:p w14:paraId="10B4649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"0.1.4",</w:t>
      </w:r>
    </w:p>
    <w:p w14:paraId="7382EB0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"https://registry.npmjs.org/websocket-extensions/-/websocket-extensions-0.1.4.tgz",</w:t>
      </w:r>
    </w:p>
    <w:p w14:paraId="00809D3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"sha512-OqedPIGOfsDlo31UNwYbCFMSaO9m9G/0faIHj5/dZFDMFqPTcx6UwqyOy3COEaEOg/9VsGIpdqn62W5KhoKSpg==",</w:t>
      </w:r>
    </w:p>
    <w:p w14:paraId="611CA0C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22518D1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2D9DE47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whatwg</w:t>
      </w:r>
      <w:proofErr w:type="gramEnd"/>
      <w:r w:rsidRPr="00130981">
        <w:rPr>
          <w:rFonts w:ascii="Courier New" w:eastAsia="Times New Roman" w:hAnsi="Courier New" w:cs="Courier New"/>
          <w:color w:val="000000"/>
          <w:sz w:val="20"/>
          <w:szCs w:val="20"/>
        </w:rPr>
        <w:t>-mimetype</w:t>
      </w:r>
      <w:proofErr w:type="spellEnd"/>
      <w:r w:rsidRPr="00130981">
        <w:rPr>
          <w:rFonts w:ascii="Courier New" w:eastAsia="Times New Roman" w:hAnsi="Courier New" w:cs="Courier New"/>
          <w:color w:val="000000"/>
          <w:sz w:val="20"/>
          <w:szCs w:val="20"/>
        </w:rPr>
        <w:t>": {</w:t>
      </w:r>
    </w:p>
    <w:p w14:paraId="1D52D63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"2.3.0",</w:t>
      </w:r>
    </w:p>
    <w:p w14:paraId="0DF1CBA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"https://registry.npmjs.org/whatwg-mimetype/-/whatwg-mimetype-2.3.0.tgz",</w:t>
      </w:r>
    </w:p>
    <w:p w14:paraId="101EE2A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"sha512-M4yMwr6mAnQz76TbJm914+gPpB/nCwvZbJU28cUD6dR004SAxDLOOSUaB1JDRqLtaOV/vi0IC5lEAGFgrjGv/g==",</w:t>
      </w:r>
    </w:p>
    <w:p w14:paraId="0BE99C0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1C1361F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2EA29ED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whatwg</w:t>
      </w:r>
      <w:proofErr w:type="gramEnd"/>
      <w:r w:rsidRPr="00130981">
        <w:rPr>
          <w:rFonts w:ascii="Courier New" w:eastAsia="Times New Roman" w:hAnsi="Courier New" w:cs="Courier New"/>
          <w:color w:val="000000"/>
          <w:sz w:val="20"/>
          <w:szCs w:val="20"/>
        </w:rPr>
        <w:t>-url</w:t>
      </w:r>
      <w:proofErr w:type="spellEnd"/>
      <w:r w:rsidRPr="00130981">
        <w:rPr>
          <w:rFonts w:ascii="Courier New" w:eastAsia="Times New Roman" w:hAnsi="Courier New" w:cs="Courier New"/>
          <w:color w:val="000000"/>
          <w:sz w:val="20"/>
          <w:szCs w:val="20"/>
        </w:rPr>
        <w:t>": {</w:t>
      </w:r>
    </w:p>
    <w:p w14:paraId="2FB3A07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"8.7.0",</w:t>
      </w:r>
    </w:p>
    <w:p w14:paraId="191F448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t>
      </w:r>
      <w:proofErr w:type="spellStart"/>
      <w:r w:rsidRPr="00130981">
        <w:rPr>
          <w:rFonts w:ascii="Courier New" w:eastAsia="Times New Roman" w:hAnsi="Courier New" w:cs="Courier New"/>
          <w:color w:val="000000"/>
          <w:sz w:val="20"/>
          <w:szCs w:val="20"/>
        </w:rPr>
        <w:t>whatwg-url</w:t>
      </w:r>
      <w:proofErr w:type="spellEnd"/>
      <w:r w:rsidRPr="00130981">
        <w:rPr>
          <w:rFonts w:ascii="Courier New" w:eastAsia="Times New Roman" w:hAnsi="Courier New" w:cs="Courier New"/>
          <w:color w:val="000000"/>
          <w:sz w:val="20"/>
          <w:szCs w:val="20"/>
        </w:rPr>
        <w:t>/-/whatwg-url-8.7.0.tgz",</w:t>
      </w:r>
    </w:p>
    <w:p w14:paraId="5F94C65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"sha512-gAojqb/m9Q8a5IV96E3fHJM70AzCkgt4uXYX2O7EmuyOnLrViCQlsEBmF9UQIu3/aeAIp2U17rtbpZWNntQqdg==",</w:t>
      </w:r>
    </w:p>
    <w:p w14:paraId="69899C2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5F39100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2B29111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lodash</w:t>
      </w:r>
      <w:proofErr w:type="spellEnd"/>
      <w:r w:rsidRPr="00130981">
        <w:rPr>
          <w:rFonts w:ascii="Courier New" w:eastAsia="Times New Roman" w:hAnsi="Courier New" w:cs="Courier New"/>
          <w:color w:val="000000"/>
          <w:sz w:val="20"/>
          <w:szCs w:val="20"/>
        </w:rPr>
        <w:t>": "^4.7.0",</w:t>
      </w:r>
    </w:p>
    <w:p w14:paraId="6182A2A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"tr46": "^2.1.0",</w:t>
      </w:r>
    </w:p>
    <w:p w14:paraId="6BA7036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webidl</w:t>
      </w:r>
      <w:proofErr w:type="spellEnd"/>
      <w:proofErr w:type="gramEnd"/>
      <w:r w:rsidRPr="00130981">
        <w:rPr>
          <w:rFonts w:ascii="Courier New" w:eastAsia="Times New Roman" w:hAnsi="Courier New" w:cs="Courier New"/>
          <w:color w:val="000000"/>
          <w:sz w:val="20"/>
          <w:szCs w:val="20"/>
        </w:rPr>
        <w:t>-conversions": "^6.1.0"</w:t>
      </w:r>
    </w:p>
    <w:p w14:paraId="013AC11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60D6EA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0C5A254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"when": {</w:t>
      </w:r>
    </w:p>
    <w:p w14:paraId="7955E83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"3.6.4",</w:t>
      </w:r>
    </w:p>
    <w:p w14:paraId="6FBA7FB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"https://registry.npmjs.org/when/-/when-3.6.4.tgz",</w:t>
      </w:r>
    </w:p>
    <w:p w14:paraId="60C355F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"sha512-d1VUP9F96w664lKINMGeElWdhhb5sC+thXM+ydZGU3ZnaE09Wv6FaS+mpM9570kcDs/xMfcXJBTLsMdHEFYY9Q==",</w:t>
      </w:r>
    </w:p>
    <w:p w14:paraId="40C4E82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5D09EAD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lastRenderedPageBreak/>
        <w:t xml:space="preserve">    },</w:t>
      </w:r>
    </w:p>
    <w:p w14:paraId="6083246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"which": {</w:t>
      </w:r>
    </w:p>
    <w:p w14:paraId="2219602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"1.3.1",</w:t>
      </w:r>
    </w:p>
    <w:p w14:paraId="4289DFD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"https://registry.npmjs.org/which/-/which-1.3.1.tgz",</w:t>
      </w:r>
    </w:p>
    <w:p w14:paraId="3E5C9BF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"sha512-HxJdYWq1MTIQbJ3nw0cqssHoTNU267KlrDuGZ1WYlxDStUtKUhOaJmh112/TZmHxxUfuJqPXSOm7tDyas0OSIQ==",</w:t>
      </w:r>
    </w:p>
    <w:p w14:paraId="01D70A7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31B8A37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1363BCD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isexe</w:t>
      </w:r>
      <w:proofErr w:type="spellEnd"/>
      <w:r w:rsidRPr="00130981">
        <w:rPr>
          <w:rFonts w:ascii="Courier New" w:eastAsia="Times New Roman" w:hAnsi="Courier New" w:cs="Courier New"/>
          <w:color w:val="000000"/>
          <w:sz w:val="20"/>
          <w:szCs w:val="20"/>
        </w:rPr>
        <w:t>": "^2.0.0"</w:t>
      </w:r>
    </w:p>
    <w:p w14:paraId="7451305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9B8737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431770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which</w:t>
      </w:r>
      <w:proofErr w:type="gramEnd"/>
      <w:r w:rsidRPr="00130981">
        <w:rPr>
          <w:rFonts w:ascii="Courier New" w:eastAsia="Times New Roman" w:hAnsi="Courier New" w:cs="Courier New"/>
          <w:color w:val="000000"/>
          <w:sz w:val="20"/>
          <w:szCs w:val="20"/>
        </w:rPr>
        <w:t>-boxed-primitive": {</w:t>
      </w:r>
    </w:p>
    <w:p w14:paraId="58AF9A6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"1.0.2",</w:t>
      </w:r>
    </w:p>
    <w:p w14:paraId="63C4873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"https://registry.npmjs.org/which-boxed-primitive/-/which-boxed-primitive-1.0.2.tgz",</w:t>
      </w:r>
    </w:p>
    <w:p w14:paraId="058327B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"sha512-bwZdv0AKLpplFY2KZRX6TvyuN7ojjr7lwkg6ml0roIy9YeuSr7JS372qlNW18UQYzgYK9ziGcerWqZOmEn9VNg==",</w:t>
      </w:r>
    </w:p>
    <w:p w14:paraId="1398355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5142D62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0C1E223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is</w:t>
      </w:r>
      <w:proofErr w:type="gramEnd"/>
      <w:r w:rsidRPr="00130981">
        <w:rPr>
          <w:rFonts w:ascii="Courier New" w:eastAsia="Times New Roman" w:hAnsi="Courier New" w:cs="Courier New"/>
          <w:color w:val="000000"/>
          <w:sz w:val="20"/>
          <w:szCs w:val="20"/>
        </w:rPr>
        <w:t>-</w:t>
      </w:r>
      <w:proofErr w:type="spellStart"/>
      <w:r w:rsidRPr="00130981">
        <w:rPr>
          <w:rFonts w:ascii="Courier New" w:eastAsia="Times New Roman" w:hAnsi="Courier New" w:cs="Courier New"/>
          <w:color w:val="000000"/>
          <w:sz w:val="20"/>
          <w:szCs w:val="20"/>
        </w:rPr>
        <w:t>bigint</w:t>
      </w:r>
      <w:proofErr w:type="spellEnd"/>
      <w:r w:rsidRPr="00130981">
        <w:rPr>
          <w:rFonts w:ascii="Courier New" w:eastAsia="Times New Roman" w:hAnsi="Courier New" w:cs="Courier New"/>
          <w:color w:val="000000"/>
          <w:sz w:val="20"/>
          <w:szCs w:val="20"/>
        </w:rPr>
        <w:t>": "^1.0.1",</w:t>
      </w:r>
    </w:p>
    <w:p w14:paraId="7B1414A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is</w:t>
      </w:r>
      <w:proofErr w:type="gramEnd"/>
      <w:r w:rsidRPr="00130981">
        <w:rPr>
          <w:rFonts w:ascii="Courier New" w:eastAsia="Times New Roman" w:hAnsi="Courier New" w:cs="Courier New"/>
          <w:color w:val="000000"/>
          <w:sz w:val="20"/>
          <w:szCs w:val="20"/>
        </w:rPr>
        <w:t>-</w:t>
      </w:r>
      <w:proofErr w:type="spellStart"/>
      <w:r w:rsidRPr="00130981">
        <w:rPr>
          <w:rFonts w:ascii="Courier New" w:eastAsia="Times New Roman" w:hAnsi="Courier New" w:cs="Courier New"/>
          <w:color w:val="000000"/>
          <w:sz w:val="20"/>
          <w:szCs w:val="20"/>
        </w:rPr>
        <w:t>boolean</w:t>
      </w:r>
      <w:proofErr w:type="spellEnd"/>
      <w:r w:rsidRPr="00130981">
        <w:rPr>
          <w:rFonts w:ascii="Courier New" w:eastAsia="Times New Roman" w:hAnsi="Courier New" w:cs="Courier New"/>
          <w:color w:val="000000"/>
          <w:sz w:val="20"/>
          <w:szCs w:val="20"/>
        </w:rPr>
        <w:t>-object": "^1.1.0",</w:t>
      </w:r>
    </w:p>
    <w:p w14:paraId="4C689DE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is</w:t>
      </w:r>
      <w:proofErr w:type="gramEnd"/>
      <w:r w:rsidRPr="00130981">
        <w:rPr>
          <w:rFonts w:ascii="Courier New" w:eastAsia="Times New Roman" w:hAnsi="Courier New" w:cs="Courier New"/>
          <w:color w:val="000000"/>
          <w:sz w:val="20"/>
          <w:szCs w:val="20"/>
        </w:rPr>
        <w:t>-number-object": "^1.0.4",</w:t>
      </w:r>
    </w:p>
    <w:p w14:paraId="647FC93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is</w:t>
      </w:r>
      <w:proofErr w:type="gramEnd"/>
      <w:r w:rsidRPr="00130981">
        <w:rPr>
          <w:rFonts w:ascii="Courier New" w:eastAsia="Times New Roman" w:hAnsi="Courier New" w:cs="Courier New"/>
          <w:color w:val="000000"/>
          <w:sz w:val="20"/>
          <w:szCs w:val="20"/>
        </w:rPr>
        <w:t>-string": "^1.0.5",</w:t>
      </w:r>
    </w:p>
    <w:p w14:paraId="15582D3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is</w:t>
      </w:r>
      <w:proofErr w:type="gramEnd"/>
      <w:r w:rsidRPr="00130981">
        <w:rPr>
          <w:rFonts w:ascii="Courier New" w:eastAsia="Times New Roman" w:hAnsi="Courier New" w:cs="Courier New"/>
          <w:color w:val="000000"/>
          <w:sz w:val="20"/>
          <w:szCs w:val="20"/>
        </w:rPr>
        <w:t>-symbol": "^1.0.3"</w:t>
      </w:r>
    </w:p>
    <w:p w14:paraId="72CA3FD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5400C85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3D11ACC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which</w:t>
      </w:r>
      <w:proofErr w:type="gramEnd"/>
      <w:r w:rsidRPr="00130981">
        <w:rPr>
          <w:rFonts w:ascii="Courier New" w:eastAsia="Times New Roman" w:hAnsi="Courier New" w:cs="Courier New"/>
          <w:color w:val="000000"/>
          <w:sz w:val="20"/>
          <w:szCs w:val="20"/>
        </w:rPr>
        <w:t>-module": {</w:t>
      </w:r>
    </w:p>
    <w:p w14:paraId="6A1D667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"2.0.0",</w:t>
      </w:r>
    </w:p>
    <w:p w14:paraId="04EFE05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"https://registry.npmjs.org/which-module/-/which-module-2.0.0.tgz",</w:t>
      </w:r>
    </w:p>
    <w:p w14:paraId="017DEA3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"sha512-B+enWhmw6cjfVC7kS8Pj9pCrKSc5txArRyaYGe088shv/FGWH+0Rjx/xPgtsWfsUtS27FkP697E4DDhgrgoc0Q==",</w:t>
      </w:r>
    </w:p>
    <w:p w14:paraId="568EB81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3C3A079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194286C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which</w:t>
      </w:r>
      <w:proofErr w:type="gramEnd"/>
      <w:r w:rsidRPr="00130981">
        <w:rPr>
          <w:rFonts w:ascii="Courier New" w:eastAsia="Times New Roman" w:hAnsi="Courier New" w:cs="Courier New"/>
          <w:color w:val="000000"/>
          <w:sz w:val="20"/>
          <w:szCs w:val="20"/>
        </w:rPr>
        <w:t>-typed-array": {</w:t>
      </w:r>
    </w:p>
    <w:p w14:paraId="283A108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"1.1.9",</w:t>
      </w:r>
    </w:p>
    <w:p w14:paraId="5698213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"https://registry.npmjs.org/which-typed-array/-/which-typed-array-1.1.9.tgz",</w:t>
      </w:r>
    </w:p>
    <w:p w14:paraId="2540357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"sha512-w9c4xkx6mPidwp7180ckYWfMmvxpjlZuIudNtDf4N/tTAUB8VJbX25qZoAsrtGuYNnGw3pa0AXgbGKRB8/EceA==",</w:t>
      </w:r>
    </w:p>
    <w:p w14:paraId="2B4F1BC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14EA429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7A0980C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available</w:t>
      </w:r>
      <w:proofErr w:type="gramEnd"/>
      <w:r w:rsidRPr="00130981">
        <w:rPr>
          <w:rFonts w:ascii="Courier New" w:eastAsia="Times New Roman" w:hAnsi="Courier New" w:cs="Courier New"/>
          <w:color w:val="000000"/>
          <w:sz w:val="20"/>
          <w:szCs w:val="20"/>
        </w:rPr>
        <w:t>-typed-arrays": "^1.0.5",</w:t>
      </w:r>
    </w:p>
    <w:p w14:paraId="599D6D8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call</w:t>
      </w:r>
      <w:proofErr w:type="gramEnd"/>
      <w:r w:rsidRPr="00130981">
        <w:rPr>
          <w:rFonts w:ascii="Courier New" w:eastAsia="Times New Roman" w:hAnsi="Courier New" w:cs="Courier New"/>
          <w:color w:val="000000"/>
          <w:sz w:val="20"/>
          <w:szCs w:val="20"/>
        </w:rPr>
        <w:t>-bind": "^1.0.2",</w:t>
      </w:r>
    </w:p>
    <w:p w14:paraId="077F2F1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for</w:t>
      </w:r>
      <w:proofErr w:type="gramEnd"/>
      <w:r w:rsidRPr="00130981">
        <w:rPr>
          <w:rFonts w:ascii="Courier New" w:eastAsia="Times New Roman" w:hAnsi="Courier New" w:cs="Courier New"/>
          <w:color w:val="000000"/>
          <w:sz w:val="20"/>
          <w:szCs w:val="20"/>
        </w:rPr>
        <w:t>-each": "^0.3.3",</w:t>
      </w:r>
    </w:p>
    <w:p w14:paraId="353EE39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gopd</w:t>
      </w:r>
      <w:proofErr w:type="spellEnd"/>
      <w:r w:rsidRPr="00130981">
        <w:rPr>
          <w:rFonts w:ascii="Courier New" w:eastAsia="Times New Roman" w:hAnsi="Courier New" w:cs="Courier New"/>
          <w:color w:val="000000"/>
          <w:sz w:val="20"/>
          <w:szCs w:val="20"/>
        </w:rPr>
        <w:t>": "^1.0.1",</w:t>
      </w:r>
    </w:p>
    <w:p w14:paraId="48AE0E5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has</w:t>
      </w:r>
      <w:proofErr w:type="gramEnd"/>
      <w:r w:rsidRPr="00130981">
        <w:rPr>
          <w:rFonts w:ascii="Courier New" w:eastAsia="Times New Roman" w:hAnsi="Courier New" w:cs="Courier New"/>
          <w:color w:val="000000"/>
          <w:sz w:val="20"/>
          <w:szCs w:val="20"/>
        </w:rPr>
        <w:t>-</w:t>
      </w:r>
      <w:proofErr w:type="spellStart"/>
      <w:r w:rsidRPr="00130981">
        <w:rPr>
          <w:rFonts w:ascii="Courier New" w:eastAsia="Times New Roman" w:hAnsi="Courier New" w:cs="Courier New"/>
          <w:color w:val="000000"/>
          <w:sz w:val="20"/>
          <w:szCs w:val="20"/>
        </w:rPr>
        <w:t>tostringtag</w:t>
      </w:r>
      <w:proofErr w:type="spellEnd"/>
      <w:r w:rsidRPr="00130981">
        <w:rPr>
          <w:rFonts w:ascii="Courier New" w:eastAsia="Times New Roman" w:hAnsi="Courier New" w:cs="Courier New"/>
          <w:color w:val="000000"/>
          <w:sz w:val="20"/>
          <w:szCs w:val="20"/>
        </w:rPr>
        <w:t>": "^1.0.0",</w:t>
      </w:r>
    </w:p>
    <w:p w14:paraId="586819E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is</w:t>
      </w:r>
      <w:proofErr w:type="gramEnd"/>
      <w:r w:rsidRPr="00130981">
        <w:rPr>
          <w:rFonts w:ascii="Courier New" w:eastAsia="Times New Roman" w:hAnsi="Courier New" w:cs="Courier New"/>
          <w:color w:val="000000"/>
          <w:sz w:val="20"/>
          <w:szCs w:val="20"/>
        </w:rPr>
        <w:t>-typed-array": "^1.1.10"</w:t>
      </w:r>
    </w:p>
    <w:p w14:paraId="2CB7BDD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1FFBB18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15D69DF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worker</w:t>
      </w:r>
      <w:proofErr w:type="gramEnd"/>
      <w:r w:rsidRPr="00130981">
        <w:rPr>
          <w:rFonts w:ascii="Courier New" w:eastAsia="Times New Roman" w:hAnsi="Courier New" w:cs="Courier New"/>
          <w:color w:val="000000"/>
          <w:sz w:val="20"/>
          <w:szCs w:val="20"/>
        </w:rPr>
        <w:t>-farm": {</w:t>
      </w:r>
    </w:p>
    <w:p w14:paraId="6577450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"1.7.0",</w:t>
      </w:r>
    </w:p>
    <w:p w14:paraId="2BA0FDA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"https://registry.npmjs.org/worker-farm/-/worker-farm-1.7.0.tgz",</w:t>
      </w:r>
    </w:p>
    <w:p w14:paraId="5A2EF7A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lastRenderedPageBreak/>
        <w:t xml:space="preserve">      "integrity": "sha512-rvw3QTZc8lAxyVrqcSGVm5yP/IJ2UcB3U0graE3LCFoZ0Yn2x4EoVSqJKdB/T5M+FLcRPjz4TDacRf3OCfNUzw==",</w:t>
      </w:r>
    </w:p>
    <w:p w14:paraId="56DEDC2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3EB0263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06B6333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errno</w:t>
      </w:r>
      <w:proofErr w:type="spellEnd"/>
      <w:r w:rsidRPr="00130981">
        <w:rPr>
          <w:rFonts w:ascii="Courier New" w:eastAsia="Times New Roman" w:hAnsi="Courier New" w:cs="Courier New"/>
          <w:color w:val="000000"/>
          <w:sz w:val="20"/>
          <w:szCs w:val="20"/>
        </w:rPr>
        <w:t>": "~0.1.7"</w:t>
      </w:r>
    </w:p>
    <w:p w14:paraId="16D6AF4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50EED6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8B6E54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worker</w:t>
      </w:r>
      <w:proofErr w:type="gramEnd"/>
      <w:r w:rsidRPr="00130981">
        <w:rPr>
          <w:rFonts w:ascii="Courier New" w:eastAsia="Times New Roman" w:hAnsi="Courier New" w:cs="Courier New"/>
          <w:color w:val="000000"/>
          <w:sz w:val="20"/>
          <w:szCs w:val="20"/>
        </w:rPr>
        <w:t>-plugin": {</w:t>
      </w:r>
    </w:p>
    <w:p w14:paraId="4B87CD7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"5.0.0",</w:t>
      </w:r>
    </w:p>
    <w:p w14:paraId="33E1DF7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"https://registry.npmjs.org/worker-plugin/-/worker-plugin-5.0.0.tgz",</w:t>
      </w:r>
    </w:p>
    <w:p w14:paraId="7B46A98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"sha512-AXMUstURCxDD6yGam2r4E34aJg6kW85IiaeX72hi+I1cxyaMUtrvVY6sbfpGKAj5e7f68Acl62BjQF5aOOx2IQ==",</w:t>
      </w:r>
    </w:p>
    <w:p w14:paraId="60E27CF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6BE07F7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1E870ED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loader</w:t>
      </w:r>
      <w:proofErr w:type="gramEnd"/>
      <w:r w:rsidRPr="00130981">
        <w:rPr>
          <w:rFonts w:ascii="Courier New" w:eastAsia="Times New Roman" w:hAnsi="Courier New" w:cs="Courier New"/>
          <w:color w:val="000000"/>
          <w:sz w:val="20"/>
          <w:szCs w:val="20"/>
        </w:rPr>
        <w:t>-utils": "^1.1.0"</w:t>
      </w:r>
    </w:p>
    <w:p w14:paraId="3E51057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54BFC1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"dependencies": {</w:t>
      </w:r>
    </w:p>
    <w:p w14:paraId="0F124E2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"json5": {</w:t>
      </w:r>
    </w:p>
    <w:p w14:paraId="4C4DF60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"1.0.2",</w:t>
      </w:r>
    </w:p>
    <w:p w14:paraId="65E54B8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"https://registry.npmjs.org/json5/-/json5-1.0.2.tgz",</w:t>
      </w:r>
    </w:p>
    <w:p w14:paraId="288F6F1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"sha512-g1MWMLBiz8FKi1e4w0UyVL3w+iJceWAFBAaBnnGKOpNa5f8TLktkbre1+s6oICydWAm+HRUGTmI+//xv2hvXYA==",</w:t>
      </w:r>
    </w:p>
    <w:p w14:paraId="21A547D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5CC169A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02FE289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minimist</w:t>
      </w:r>
      <w:proofErr w:type="spellEnd"/>
      <w:r w:rsidRPr="00130981">
        <w:rPr>
          <w:rFonts w:ascii="Courier New" w:eastAsia="Times New Roman" w:hAnsi="Courier New" w:cs="Courier New"/>
          <w:color w:val="000000"/>
          <w:sz w:val="20"/>
          <w:szCs w:val="20"/>
        </w:rPr>
        <w:t>": "^1.2.0"</w:t>
      </w:r>
    </w:p>
    <w:p w14:paraId="6B691B2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3A43744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8D0686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loader</w:t>
      </w:r>
      <w:proofErr w:type="gramEnd"/>
      <w:r w:rsidRPr="00130981">
        <w:rPr>
          <w:rFonts w:ascii="Courier New" w:eastAsia="Times New Roman" w:hAnsi="Courier New" w:cs="Courier New"/>
          <w:color w:val="000000"/>
          <w:sz w:val="20"/>
          <w:szCs w:val="20"/>
        </w:rPr>
        <w:t>-utils": {</w:t>
      </w:r>
    </w:p>
    <w:p w14:paraId="7E41785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"1.4.2",</w:t>
      </w:r>
    </w:p>
    <w:p w14:paraId="30B20A9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"https://registry.npmjs.org/loader-utils/-/loader-utils-1.4.2.tgz",</w:t>
      </w:r>
    </w:p>
    <w:p w14:paraId="394D98E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"sha512-I5d00Pd/jwMD2QCduo657+YM/6L3KZu++pmX9VFncxaxvHcru9jx1lBaFft+r4Mt2jK0Yhp41XlRAihzPxHNCg==",</w:t>
      </w:r>
    </w:p>
    <w:p w14:paraId="70F093E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58674D5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0E0F4B5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"big.js": "^5.2.2",</w:t>
      </w:r>
    </w:p>
    <w:p w14:paraId="7BCA13A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emojis</w:t>
      </w:r>
      <w:proofErr w:type="gramEnd"/>
      <w:r w:rsidRPr="00130981">
        <w:rPr>
          <w:rFonts w:ascii="Courier New" w:eastAsia="Times New Roman" w:hAnsi="Courier New" w:cs="Courier New"/>
          <w:color w:val="000000"/>
          <w:sz w:val="20"/>
          <w:szCs w:val="20"/>
        </w:rPr>
        <w:t>-list": "^3.0.0",</w:t>
      </w:r>
    </w:p>
    <w:p w14:paraId="1261FA9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"json5": "^1.0.1"</w:t>
      </w:r>
    </w:p>
    <w:p w14:paraId="53D645F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5E481FC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0FF6F9F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10E0642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0B6FFE5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wrap</w:t>
      </w:r>
      <w:proofErr w:type="gramEnd"/>
      <w:r w:rsidRPr="00130981">
        <w:rPr>
          <w:rFonts w:ascii="Courier New" w:eastAsia="Times New Roman" w:hAnsi="Courier New" w:cs="Courier New"/>
          <w:color w:val="000000"/>
          <w:sz w:val="20"/>
          <w:szCs w:val="20"/>
        </w:rPr>
        <w:t>-</w:t>
      </w:r>
      <w:proofErr w:type="spellStart"/>
      <w:r w:rsidRPr="00130981">
        <w:rPr>
          <w:rFonts w:ascii="Courier New" w:eastAsia="Times New Roman" w:hAnsi="Courier New" w:cs="Courier New"/>
          <w:color w:val="000000"/>
          <w:sz w:val="20"/>
          <w:szCs w:val="20"/>
        </w:rPr>
        <w:t>ansi</w:t>
      </w:r>
      <w:proofErr w:type="spellEnd"/>
      <w:r w:rsidRPr="00130981">
        <w:rPr>
          <w:rFonts w:ascii="Courier New" w:eastAsia="Times New Roman" w:hAnsi="Courier New" w:cs="Courier New"/>
          <w:color w:val="000000"/>
          <w:sz w:val="20"/>
          <w:szCs w:val="20"/>
        </w:rPr>
        <w:t>": {</w:t>
      </w:r>
    </w:p>
    <w:p w14:paraId="627C5FD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"5.1.0",</w:t>
      </w:r>
    </w:p>
    <w:p w14:paraId="5874881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"https://registry.npmjs.org/wrap-</w:t>
      </w:r>
      <w:proofErr w:type="spellStart"/>
      <w:r w:rsidRPr="00130981">
        <w:rPr>
          <w:rFonts w:ascii="Courier New" w:eastAsia="Times New Roman" w:hAnsi="Courier New" w:cs="Courier New"/>
          <w:color w:val="000000"/>
          <w:sz w:val="20"/>
          <w:szCs w:val="20"/>
        </w:rPr>
        <w:t>ansi</w:t>
      </w:r>
      <w:proofErr w:type="spellEnd"/>
      <w:r w:rsidRPr="00130981">
        <w:rPr>
          <w:rFonts w:ascii="Courier New" w:eastAsia="Times New Roman" w:hAnsi="Courier New" w:cs="Courier New"/>
          <w:color w:val="000000"/>
          <w:sz w:val="20"/>
          <w:szCs w:val="20"/>
        </w:rPr>
        <w:t>/-/wrap-ansi-5.1.0.tgz",</w:t>
      </w:r>
    </w:p>
    <w:p w14:paraId="0996299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"sha512-QC1/iN/2/RPVJ5jYK8BGttj5z83LmSKmvbvrXPNCLZSEb32KKVDJDl/MOt2N01qU2H/FkzEa9PKto1BqDjtd7Q==",</w:t>
      </w:r>
    </w:p>
    <w:p w14:paraId="60C7092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4EB81CC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0835BE5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ansi</w:t>
      </w:r>
      <w:proofErr w:type="spellEnd"/>
      <w:proofErr w:type="gramEnd"/>
      <w:r w:rsidRPr="00130981">
        <w:rPr>
          <w:rFonts w:ascii="Courier New" w:eastAsia="Times New Roman" w:hAnsi="Courier New" w:cs="Courier New"/>
          <w:color w:val="000000"/>
          <w:sz w:val="20"/>
          <w:szCs w:val="20"/>
        </w:rPr>
        <w:t>-styles": "^3.2.0",</w:t>
      </w:r>
    </w:p>
    <w:p w14:paraId="10D2D4B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string</w:t>
      </w:r>
      <w:proofErr w:type="gramEnd"/>
      <w:r w:rsidRPr="00130981">
        <w:rPr>
          <w:rFonts w:ascii="Courier New" w:eastAsia="Times New Roman" w:hAnsi="Courier New" w:cs="Courier New"/>
          <w:color w:val="000000"/>
          <w:sz w:val="20"/>
          <w:szCs w:val="20"/>
        </w:rPr>
        <w:t>-width": "^3.0.0",</w:t>
      </w:r>
    </w:p>
    <w:p w14:paraId="033809B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strip</w:t>
      </w:r>
      <w:proofErr w:type="gramEnd"/>
      <w:r w:rsidRPr="00130981">
        <w:rPr>
          <w:rFonts w:ascii="Courier New" w:eastAsia="Times New Roman" w:hAnsi="Courier New" w:cs="Courier New"/>
          <w:color w:val="000000"/>
          <w:sz w:val="20"/>
          <w:szCs w:val="20"/>
        </w:rPr>
        <w:t>-</w:t>
      </w:r>
      <w:proofErr w:type="spellStart"/>
      <w:r w:rsidRPr="00130981">
        <w:rPr>
          <w:rFonts w:ascii="Courier New" w:eastAsia="Times New Roman" w:hAnsi="Courier New" w:cs="Courier New"/>
          <w:color w:val="000000"/>
          <w:sz w:val="20"/>
          <w:szCs w:val="20"/>
        </w:rPr>
        <w:t>ansi</w:t>
      </w:r>
      <w:proofErr w:type="spellEnd"/>
      <w:r w:rsidRPr="00130981">
        <w:rPr>
          <w:rFonts w:ascii="Courier New" w:eastAsia="Times New Roman" w:hAnsi="Courier New" w:cs="Courier New"/>
          <w:color w:val="000000"/>
          <w:sz w:val="20"/>
          <w:szCs w:val="20"/>
        </w:rPr>
        <w:t>": "^5.0.0"</w:t>
      </w:r>
    </w:p>
    <w:p w14:paraId="17D8732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lastRenderedPageBreak/>
        <w:t xml:space="preserve">      },</w:t>
      </w:r>
    </w:p>
    <w:p w14:paraId="65C6DE0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"dependencies": {</w:t>
      </w:r>
    </w:p>
    <w:p w14:paraId="193FFC1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ansi</w:t>
      </w:r>
      <w:proofErr w:type="spellEnd"/>
      <w:proofErr w:type="gramEnd"/>
      <w:r w:rsidRPr="00130981">
        <w:rPr>
          <w:rFonts w:ascii="Courier New" w:eastAsia="Times New Roman" w:hAnsi="Courier New" w:cs="Courier New"/>
          <w:color w:val="000000"/>
          <w:sz w:val="20"/>
          <w:szCs w:val="20"/>
        </w:rPr>
        <w:t>-regex": {</w:t>
      </w:r>
    </w:p>
    <w:p w14:paraId="46B6165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"4.1.1",</w:t>
      </w:r>
    </w:p>
    <w:p w14:paraId="5284766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t>
      </w:r>
      <w:proofErr w:type="spellStart"/>
      <w:r w:rsidRPr="00130981">
        <w:rPr>
          <w:rFonts w:ascii="Courier New" w:eastAsia="Times New Roman" w:hAnsi="Courier New" w:cs="Courier New"/>
          <w:color w:val="000000"/>
          <w:sz w:val="20"/>
          <w:szCs w:val="20"/>
        </w:rPr>
        <w:t>ansi</w:t>
      </w:r>
      <w:proofErr w:type="spellEnd"/>
      <w:r w:rsidRPr="00130981">
        <w:rPr>
          <w:rFonts w:ascii="Courier New" w:eastAsia="Times New Roman" w:hAnsi="Courier New" w:cs="Courier New"/>
          <w:color w:val="000000"/>
          <w:sz w:val="20"/>
          <w:szCs w:val="20"/>
        </w:rPr>
        <w:t>-regex/-/ansi-regex-4.1.1.tgz",</w:t>
      </w:r>
    </w:p>
    <w:p w14:paraId="3EBF22F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"sha512-ILlv4k/3f6vfQ4OoP2AGvirOktlQ98ZEL1k9FaQjxa3L1abBgbuTDAdPOpvbGncC0BTVQrl+OM8xZGK6tWXt7g==",</w:t>
      </w:r>
    </w:p>
    <w:p w14:paraId="45AE080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407685E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1DFCB45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strip</w:t>
      </w:r>
      <w:proofErr w:type="gramEnd"/>
      <w:r w:rsidRPr="00130981">
        <w:rPr>
          <w:rFonts w:ascii="Courier New" w:eastAsia="Times New Roman" w:hAnsi="Courier New" w:cs="Courier New"/>
          <w:color w:val="000000"/>
          <w:sz w:val="20"/>
          <w:szCs w:val="20"/>
        </w:rPr>
        <w:t>-</w:t>
      </w:r>
      <w:proofErr w:type="spellStart"/>
      <w:r w:rsidRPr="00130981">
        <w:rPr>
          <w:rFonts w:ascii="Courier New" w:eastAsia="Times New Roman" w:hAnsi="Courier New" w:cs="Courier New"/>
          <w:color w:val="000000"/>
          <w:sz w:val="20"/>
          <w:szCs w:val="20"/>
        </w:rPr>
        <w:t>ansi</w:t>
      </w:r>
      <w:proofErr w:type="spellEnd"/>
      <w:r w:rsidRPr="00130981">
        <w:rPr>
          <w:rFonts w:ascii="Courier New" w:eastAsia="Times New Roman" w:hAnsi="Courier New" w:cs="Courier New"/>
          <w:color w:val="000000"/>
          <w:sz w:val="20"/>
          <w:szCs w:val="20"/>
        </w:rPr>
        <w:t>": {</w:t>
      </w:r>
    </w:p>
    <w:p w14:paraId="029EF58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"5.2.0",</w:t>
      </w:r>
    </w:p>
    <w:p w14:paraId="273EDF7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"https://registry.npmjs.org/strip-</w:t>
      </w:r>
      <w:proofErr w:type="spellStart"/>
      <w:r w:rsidRPr="00130981">
        <w:rPr>
          <w:rFonts w:ascii="Courier New" w:eastAsia="Times New Roman" w:hAnsi="Courier New" w:cs="Courier New"/>
          <w:color w:val="000000"/>
          <w:sz w:val="20"/>
          <w:szCs w:val="20"/>
        </w:rPr>
        <w:t>ansi</w:t>
      </w:r>
      <w:proofErr w:type="spellEnd"/>
      <w:r w:rsidRPr="00130981">
        <w:rPr>
          <w:rFonts w:ascii="Courier New" w:eastAsia="Times New Roman" w:hAnsi="Courier New" w:cs="Courier New"/>
          <w:color w:val="000000"/>
          <w:sz w:val="20"/>
          <w:szCs w:val="20"/>
        </w:rPr>
        <w:t>/-/strip-ansi-5.2.0.tgz",</w:t>
      </w:r>
    </w:p>
    <w:p w14:paraId="320EB4E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"sha512-DuRs1gKbBqsMKIZlrffwlug8MHkcnpjs5VPmL1PAh+mA30U0DTotfDZ0d2UUsXpPmPmMMJ6W773MaA3J+lbiWA==",</w:t>
      </w:r>
    </w:p>
    <w:p w14:paraId="793E5A3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681772C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669A254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ansi</w:t>
      </w:r>
      <w:proofErr w:type="spellEnd"/>
      <w:proofErr w:type="gramEnd"/>
      <w:r w:rsidRPr="00130981">
        <w:rPr>
          <w:rFonts w:ascii="Courier New" w:eastAsia="Times New Roman" w:hAnsi="Courier New" w:cs="Courier New"/>
          <w:color w:val="000000"/>
          <w:sz w:val="20"/>
          <w:szCs w:val="20"/>
        </w:rPr>
        <w:t>-regex": "^4.1.0"</w:t>
      </w:r>
    </w:p>
    <w:p w14:paraId="429647A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1A489AF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E6E4E9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18C92A8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78706D4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wrappy</w:t>
      </w:r>
      <w:proofErr w:type="spellEnd"/>
      <w:r w:rsidRPr="00130981">
        <w:rPr>
          <w:rFonts w:ascii="Courier New" w:eastAsia="Times New Roman" w:hAnsi="Courier New" w:cs="Courier New"/>
          <w:color w:val="000000"/>
          <w:sz w:val="20"/>
          <w:szCs w:val="20"/>
        </w:rPr>
        <w:t>": {</w:t>
      </w:r>
    </w:p>
    <w:p w14:paraId="0C1C410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"1.0.2",</w:t>
      </w:r>
    </w:p>
    <w:p w14:paraId="32F6E73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t>
      </w:r>
      <w:proofErr w:type="spellStart"/>
      <w:r w:rsidRPr="00130981">
        <w:rPr>
          <w:rFonts w:ascii="Courier New" w:eastAsia="Times New Roman" w:hAnsi="Courier New" w:cs="Courier New"/>
          <w:color w:val="000000"/>
          <w:sz w:val="20"/>
          <w:szCs w:val="20"/>
        </w:rPr>
        <w:t>wrappy</w:t>
      </w:r>
      <w:proofErr w:type="spellEnd"/>
      <w:r w:rsidRPr="00130981">
        <w:rPr>
          <w:rFonts w:ascii="Courier New" w:eastAsia="Times New Roman" w:hAnsi="Courier New" w:cs="Courier New"/>
          <w:color w:val="000000"/>
          <w:sz w:val="20"/>
          <w:szCs w:val="20"/>
        </w:rPr>
        <w:t>/-/wrappy-1.0.2.tgz",</w:t>
      </w:r>
    </w:p>
    <w:p w14:paraId="4511A5C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"sha512-l4Sp/DRseor9wL6EvV2+TuQn63dMkPjZ/sp9XkghTEbV9KlPS1xUsZ3u7/IQO4wxtcFB4bgpQPRcR3QCvezPcQ=="</w:t>
      </w:r>
    </w:p>
    <w:p w14:paraId="51120AA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3C3075F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ws</w:t>
      </w:r>
      <w:proofErr w:type="spellEnd"/>
      <w:r w:rsidRPr="00130981">
        <w:rPr>
          <w:rFonts w:ascii="Courier New" w:eastAsia="Times New Roman" w:hAnsi="Courier New" w:cs="Courier New"/>
          <w:color w:val="000000"/>
          <w:sz w:val="20"/>
          <w:szCs w:val="20"/>
        </w:rPr>
        <w:t>": {</w:t>
      </w:r>
    </w:p>
    <w:p w14:paraId="2A29C2B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"6.2.2",</w:t>
      </w:r>
    </w:p>
    <w:p w14:paraId="1F1FE5B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t>
      </w:r>
      <w:proofErr w:type="spellStart"/>
      <w:r w:rsidRPr="00130981">
        <w:rPr>
          <w:rFonts w:ascii="Courier New" w:eastAsia="Times New Roman" w:hAnsi="Courier New" w:cs="Courier New"/>
          <w:color w:val="000000"/>
          <w:sz w:val="20"/>
          <w:szCs w:val="20"/>
        </w:rPr>
        <w:t>ws</w:t>
      </w:r>
      <w:proofErr w:type="spellEnd"/>
      <w:r w:rsidRPr="00130981">
        <w:rPr>
          <w:rFonts w:ascii="Courier New" w:eastAsia="Times New Roman" w:hAnsi="Courier New" w:cs="Courier New"/>
          <w:color w:val="000000"/>
          <w:sz w:val="20"/>
          <w:szCs w:val="20"/>
        </w:rPr>
        <w:t>/-/ws-6.2.2.tgz",</w:t>
      </w:r>
    </w:p>
    <w:p w14:paraId="25BC3AE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"sha512-zmhltoSR8u1cnDsD43TX59mzoMZsLKqUweyYBAIvTngR3shc0W6aOZylZmq/7hqyVxPdi+5Ud2QInblgyE72fw==",</w:t>
      </w:r>
    </w:p>
    <w:p w14:paraId="412D7EB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0962626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1E651CC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async</w:t>
      </w:r>
      <w:proofErr w:type="gramEnd"/>
      <w:r w:rsidRPr="00130981">
        <w:rPr>
          <w:rFonts w:ascii="Courier New" w:eastAsia="Times New Roman" w:hAnsi="Courier New" w:cs="Courier New"/>
          <w:color w:val="000000"/>
          <w:sz w:val="20"/>
          <w:szCs w:val="20"/>
        </w:rPr>
        <w:t>-limiter": "~1.0.0"</w:t>
      </w:r>
    </w:p>
    <w:p w14:paraId="280DA33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2E3BFD5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E7252C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"xml2js": {</w:t>
      </w:r>
    </w:p>
    <w:p w14:paraId="12DDD51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"0.4.23",</w:t>
      </w:r>
    </w:p>
    <w:p w14:paraId="63457DF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"https://registry.npmjs.org/xml2js/-/xml2js-0.4.23.tgz",</w:t>
      </w:r>
    </w:p>
    <w:p w14:paraId="7BFD808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"sha512-ySPiMjM0+pLDftHgXY4By0uswI3SPKLDw/i3UXbnO8M/p28zqexCUoPmQFrYD+/1BzhGJSs2i1ERWKJAtiLrug==",</w:t>
      </w:r>
    </w:p>
    <w:p w14:paraId="4738D68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6A8A828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5EBF846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"sax": "&gt;=0.6.0",</w:t>
      </w:r>
    </w:p>
    <w:p w14:paraId="74478F8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xmlbuilder</w:t>
      </w:r>
      <w:proofErr w:type="spellEnd"/>
      <w:r w:rsidRPr="00130981">
        <w:rPr>
          <w:rFonts w:ascii="Courier New" w:eastAsia="Times New Roman" w:hAnsi="Courier New" w:cs="Courier New"/>
          <w:color w:val="000000"/>
          <w:sz w:val="20"/>
          <w:szCs w:val="20"/>
        </w:rPr>
        <w:t>": "~11.0.0"</w:t>
      </w:r>
    </w:p>
    <w:p w14:paraId="785A10A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323D8BA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7E22FC9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xmlbuilder</w:t>
      </w:r>
      <w:proofErr w:type="spellEnd"/>
      <w:r w:rsidRPr="00130981">
        <w:rPr>
          <w:rFonts w:ascii="Courier New" w:eastAsia="Times New Roman" w:hAnsi="Courier New" w:cs="Courier New"/>
          <w:color w:val="000000"/>
          <w:sz w:val="20"/>
          <w:szCs w:val="20"/>
        </w:rPr>
        <w:t>": {</w:t>
      </w:r>
    </w:p>
    <w:p w14:paraId="1F417A9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"11.0.1",</w:t>
      </w:r>
    </w:p>
    <w:p w14:paraId="2E09846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t>
      </w:r>
      <w:proofErr w:type="spellStart"/>
      <w:r w:rsidRPr="00130981">
        <w:rPr>
          <w:rFonts w:ascii="Courier New" w:eastAsia="Times New Roman" w:hAnsi="Courier New" w:cs="Courier New"/>
          <w:color w:val="000000"/>
          <w:sz w:val="20"/>
          <w:szCs w:val="20"/>
        </w:rPr>
        <w:t>xmlbuilder</w:t>
      </w:r>
      <w:proofErr w:type="spellEnd"/>
      <w:r w:rsidRPr="00130981">
        <w:rPr>
          <w:rFonts w:ascii="Courier New" w:eastAsia="Times New Roman" w:hAnsi="Courier New" w:cs="Courier New"/>
          <w:color w:val="000000"/>
          <w:sz w:val="20"/>
          <w:szCs w:val="20"/>
        </w:rPr>
        <w:t>/-/xmlbuilder-11.0.1.tgz",</w:t>
      </w:r>
    </w:p>
    <w:p w14:paraId="3E29DD3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lastRenderedPageBreak/>
        <w:t xml:space="preserve">      "integrity": "sha512-fDlsI/kFEx7gLvbecc0/ohLG50fugQp8ryHzMTuW9vSa1GJ0XYWKnhsUx7oie3G98+r56aTQIUB4kht42R3JvA==",</w:t>
      </w:r>
    </w:p>
    <w:p w14:paraId="6718EA8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41EA7C4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5BADDEC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xmlhttprequest</w:t>
      </w:r>
      <w:proofErr w:type="gramEnd"/>
      <w:r w:rsidRPr="00130981">
        <w:rPr>
          <w:rFonts w:ascii="Courier New" w:eastAsia="Times New Roman" w:hAnsi="Courier New" w:cs="Courier New"/>
          <w:color w:val="000000"/>
          <w:sz w:val="20"/>
          <w:szCs w:val="20"/>
        </w:rPr>
        <w:t>-ssl</w:t>
      </w:r>
      <w:proofErr w:type="spellEnd"/>
      <w:r w:rsidRPr="00130981">
        <w:rPr>
          <w:rFonts w:ascii="Courier New" w:eastAsia="Times New Roman" w:hAnsi="Courier New" w:cs="Courier New"/>
          <w:color w:val="000000"/>
          <w:sz w:val="20"/>
          <w:szCs w:val="20"/>
        </w:rPr>
        <w:t>": {</w:t>
      </w:r>
    </w:p>
    <w:p w14:paraId="3849046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"1.6.3",</w:t>
      </w:r>
    </w:p>
    <w:p w14:paraId="643A205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"https://registry.npmjs.org/xmlhttprequest-ssl/-/xmlhttprequest-ssl-1.6.3.tgz",</w:t>
      </w:r>
    </w:p>
    <w:p w14:paraId="24F82D7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"sha512-3XfeQE/wNkvrIktn2Kf0869fC0BN6UpydVasGIeSm2B1Llihf7/0UfZM+eCkOw3P7bP4+qPgqhm7ZoxuJtFU0Q==",</w:t>
      </w:r>
    </w:p>
    <w:p w14:paraId="5FF4B8A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4A5C754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580CB8E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xtend</w:t>
      </w:r>
      <w:proofErr w:type="spellEnd"/>
      <w:r w:rsidRPr="00130981">
        <w:rPr>
          <w:rFonts w:ascii="Courier New" w:eastAsia="Times New Roman" w:hAnsi="Courier New" w:cs="Courier New"/>
          <w:color w:val="000000"/>
          <w:sz w:val="20"/>
          <w:szCs w:val="20"/>
        </w:rPr>
        <w:t>": {</w:t>
      </w:r>
    </w:p>
    <w:p w14:paraId="7B1E5D0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"4.0.2",</w:t>
      </w:r>
    </w:p>
    <w:p w14:paraId="56E3604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t>
      </w:r>
      <w:proofErr w:type="spellStart"/>
      <w:r w:rsidRPr="00130981">
        <w:rPr>
          <w:rFonts w:ascii="Courier New" w:eastAsia="Times New Roman" w:hAnsi="Courier New" w:cs="Courier New"/>
          <w:color w:val="000000"/>
          <w:sz w:val="20"/>
          <w:szCs w:val="20"/>
        </w:rPr>
        <w:t>xtend</w:t>
      </w:r>
      <w:proofErr w:type="spellEnd"/>
      <w:r w:rsidRPr="00130981">
        <w:rPr>
          <w:rFonts w:ascii="Courier New" w:eastAsia="Times New Roman" w:hAnsi="Courier New" w:cs="Courier New"/>
          <w:color w:val="000000"/>
          <w:sz w:val="20"/>
          <w:szCs w:val="20"/>
        </w:rPr>
        <w:t>/-/xtend-4.0.2.tgz",</w:t>
      </w:r>
    </w:p>
    <w:p w14:paraId="6BF09CE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"sha512-LKYU1iAXJXUgAXn9URjiu+MWhyUXHsvfp7mcuYm9dSUKK0/CjtrUwFAxD82/mCWbtLsGjFIad0wIsod4zrTAEQ==",</w:t>
      </w:r>
    </w:p>
    <w:p w14:paraId="08C0AE2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62E5CC6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24E095F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"y18n": {</w:t>
      </w:r>
    </w:p>
    <w:p w14:paraId="56E6F8A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"4.0.3",</w:t>
      </w:r>
    </w:p>
    <w:p w14:paraId="75DF090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"https://registry.npmjs.org/y18n/-/y18n-4.0.3.tgz",</w:t>
      </w:r>
    </w:p>
    <w:p w14:paraId="0869EE8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"sha512-JKhqTOwSrqNA1NY5lSztJ1GrBiUodLMmIZuLiDaMRJ+itFd+ABVE8XBjOvIWL+rSqNDC74LCSFmlb/U4UZ4hJQ==",</w:t>
      </w:r>
    </w:p>
    <w:p w14:paraId="62F1095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5400F77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422A9C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yallist</w:t>
      </w:r>
      <w:proofErr w:type="spellEnd"/>
      <w:r w:rsidRPr="00130981">
        <w:rPr>
          <w:rFonts w:ascii="Courier New" w:eastAsia="Times New Roman" w:hAnsi="Courier New" w:cs="Courier New"/>
          <w:color w:val="000000"/>
          <w:sz w:val="20"/>
          <w:szCs w:val="20"/>
        </w:rPr>
        <w:t>": {</w:t>
      </w:r>
    </w:p>
    <w:p w14:paraId="00D7584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"3.1.1",</w:t>
      </w:r>
    </w:p>
    <w:p w14:paraId="6062B61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t>
      </w:r>
      <w:proofErr w:type="spellStart"/>
      <w:r w:rsidRPr="00130981">
        <w:rPr>
          <w:rFonts w:ascii="Courier New" w:eastAsia="Times New Roman" w:hAnsi="Courier New" w:cs="Courier New"/>
          <w:color w:val="000000"/>
          <w:sz w:val="20"/>
          <w:szCs w:val="20"/>
        </w:rPr>
        <w:t>yallist</w:t>
      </w:r>
      <w:proofErr w:type="spellEnd"/>
      <w:r w:rsidRPr="00130981">
        <w:rPr>
          <w:rFonts w:ascii="Courier New" w:eastAsia="Times New Roman" w:hAnsi="Courier New" w:cs="Courier New"/>
          <w:color w:val="000000"/>
          <w:sz w:val="20"/>
          <w:szCs w:val="20"/>
        </w:rPr>
        <w:t>/-/yallist-3.1.1.tgz",</w:t>
      </w:r>
    </w:p>
    <w:p w14:paraId="45EFAA4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"sha512-a4UGQaWPH59mOXUYnAG2ewncQS4i4F43Tv3JoAM+s2VDAmS9NsK8GpDMLrCHPksFT7h3K6TOoUNn2pb7RoXx4g==",</w:t>
      </w:r>
    </w:p>
    <w:p w14:paraId="1665488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469B525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FB3509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yargs</w:t>
      </w:r>
      <w:proofErr w:type="spellEnd"/>
      <w:r w:rsidRPr="00130981">
        <w:rPr>
          <w:rFonts w:ascii="Courier New" w:eastAsia="Times New Roman" w:hAnsi="Courier New" w:cs="Courier New"/>
          <w:color w:val="000000"/>
          <w:sz w:val="20"/>
          <w:szCs w:val="20"/>
        </w:rPr>
        <w:t>": {</w:t>
      </w:r>
    </w:p>
    <w:p w14:paraId="2D26868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"13.3.2",</w:t>
      </w:r>
    </w:p>
    <w:p w14:paraId="3A04615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t>
      </w:r>
      <w:proofErr w:type="spellStart"/>
      <w:r w:rsidRPr="00130981">
        <w:rPr>
          <w:rFonts w:ascii="Courier New" w:eastAsia="Times New Roman" w:hAnsi="Courier New" w:cs="Courier New"/>
          <w:color w:val="000000"/>
          <w:sz w:val="20"/>
          <w:szCs w:val="20"/>
        </w:rPr>
        <w:t>yargs</w:t>
      </w:r>
      <w:proofErr w:type="spellEnd"/>
      <w:r w:rsidRPr="00130981">
        <w:rPr>
          <w:rFonts w:ascii="Courier New" w:eastAsia="Times New Roman" w:hAnsi="Courier New" w:cs="Courier New"/>
          <w:color w:val="000000"/>
          <w:sz w:val="20"/>
          <w:szCs w:val="20"/>
        </w:rPr>
        <w:t>/-/yargs-13.3.2.tgz",</w:t>
      </w:r>
    </w:p>
    <w:p w14:paraId="5517B84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"sha512-AX3Zw5iPruN5ie6xGRIDgqkT+ZhnRlZMLMHAs8tg7nRruy2Nb+i5o9bwghAogtM08q1dpr2LVoS8KSTMYpWXUw==",</w:t>
      </w:r>
    </w:p>
    <w:p w14:paraId="0A04411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604136D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40E2A8A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cliui</w:t>
      </w:r>
      <w:proofErr w:type="spellEnd"/>
      <w:r w:rsidRPr="00130981">
        <w:rPr>
          <w:rFonts w:ascii="Courier New" w:eastAsia="Times New Roman" w:hAnsi="Courier New" w:cs="Courier New"/>
          <w:color w:val="000000"/>
          <w:sz w:val="20"/>
          <w:szCs w:val="20"/>
        </w:rPr>
        <w:t>": "^5.0.0",</w:t>
      </w:r>
    </w:p>
    <w:p w14:paraId="526C1B5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find</w:t>
      </w:r>
      <w:proofErr w:type="gramEnd"/>
      <w:r w:rsidRPr="00130981">
        <w:rPr>
          <w:rFonts w:ascii="Courier New" w:eastAsia="Times New Roman" w:hAnsi="Courier New" w:cs="Courier New"/>
          <w:color w:val="000000"/>
          <w:sz w:val="20"/>
          <w:szCs w:val="20"/>
        </w:rPr>
        <w:t>-up": "^3.0.0",</w:t>
      </w:r>
    </w:p>
    <w:p w14:paraId="186236F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get</w:t>
      </w:r>
      <w:proofErr w:type="gramEnd"/>
      <w:r w:rsidRPr="00130981">
        <w:rPr>
          <w:rFonts w:ascii="Courier New" w:eastAsia="Times New Roman" w:hAnsi="Courier New" w:cs="Courier New"/>
          <w:color w:val="000000"/>
          <w:sz w:val="20"/>
          <w:szCs w:val="20"/>
        </w:rPr>
        <w:t>-caller-file": "^2.0.1",</w:t>
      </w:r>
    </w:p>
    <w:p w14:paraId="0AE48C5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require</w:t>
      </w:r>
      <w:proofErr w:type="gramEnd"/>
      <w:r w:rsidRPr="00130981">
        <w:rPr>
          <w:rFonts w:ascii="Courier New" w:eastAsia="Times New Roman" w:hAnsi="Courier New" w:cs="Courier New"/>
          <w:color w:val="000000"/>
          <w:sz w:val="20"/>
          <w:szCs w:val="20"/>
        </w:rPr>
        <w:t>-directory": "^2.1.1",</w:t>
      </w:r>
    </w:p>
    <w:p w14:paraId="7CE78AF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require</w:t>
      </w:r>
      <w:proofErr w:type="gramEnd"/>
      <w:r w:rsidRPr="00130981">
        <w:rPr>
          <w:rFonts w:ascii="Courier New" w:eastAsia="Times New Roman" w:hAnsi="Courier New" w:cs="Courier New"/>
          <w:color w:val="000000"/>
          <w:sz w:val="20"/>
          <w:szCs w:val="20"/>
        </w:rPr>
        <w:t>-main-filename": "^2.0.0",</w:t>
      </w:r>
    </w:p>
    <w:p w14:paraId="59CAFE8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set</w:t>
      </w:r>
      <w:proofErr w:type="gramEnd"/>
      <w:r w:rsidRPr="00130981">
        <w:rPr>
          <w:rFonts w:ascii="Courier New" w:eastAsia="Times New Roman" w:hAnsi="Courier New" w:cs="Courier New"/>
          <w:color w:val="000000"/>
          <w:sz w:val="20"/>
          <w:szCs w:val="20"/>
        </w:rPr>
        <w:t>-blocking": "^2.0.0",</w:t>
      </w:r>
    </w:p>
    <w:p w14:paraId="5B93179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string</w:t>
      </w:r>
      <w:proofErr w:type="gramEnd"/>
      <w:r w:rsidRPr="00130981">
        <w:rPr>
          <w:rFonts w:ascii="Courier New" w:eastAsia="Times New Roman" w:hAnsi="Courier New" w:cs="Courier New"/>
          <w:color w:val="000000"/>
          <w:sz w:val="20"/>
          <w:szCs w:val="20"/>
        </w:rPr>
        <w:t>-width": "^3.0.0",</w:t>
      </w:r>
    </w:p>
    <w:p w14:paraId="34FD15E9"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which</w:t>
      </w:r>
      <w:proofErr w:type="gramEnd"/>
      <w:r w:rsidRPr="00130981">
        <w:rPr>
          <w:rFonts w:ascii="Courier New" w:eastAsia="Times New Roman" w:hAnsi="Courier New" w:cs="Courier New"/>
          <w:color w:val="000000"/>
          <w:sz w:val="20"/>
          <w:szCs w:val="20"/>
        </w:rPr>
        <w:t>-module": "^2.0.0",</w:t>
      </w:r>
    </w:p>
    <w:p w14:paraId="6C3E508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"y18n": "^4.0.0",</w:t>
      </w:r>
    </w:p>
    <w:p w14:paraId="2DA33BE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yargs</w:t>
      </w:r>
      <w:proofErr w:type="spellEnd"/>
      <w:proofErr w:type="gramEnd"/>
      <w:r w:rsidRPr="00130981">
        <w:rPr>
          <w:rFonts w:ascii="Courier New" w:eastAsia="Times New Roman" w:hAnsi="Courier New" w:cs="Courier New"/>
          <w:color w:val="000000"/>
          <w:sz w:val="20"/>
          <w:szCs w:val="20"/>
        </w:rPr>
        <w:t>-parser": "^13.1.2"</w:t>
      </w:r>
    </w:p>
    <w:p w14:paraId="6A3EF5FF"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0C701DF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443B516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proofErr w:type="gramStart"/>
      <w:r w:rsidRPr="00130981">
        <w:rPr>
          <w:rFonts w:ascii="Courier New" w:eastAsia="Times New Roman" w:hAnsi="Courier New" w:cs="Courier New"/>
          <w:color w:val="000000"/>
          <w:sz w:val="20"/>
          <w:szCs w:val="20"/>
        </w:rPr>
        <w:t>yargs</w:t>
      </w:r>
      <w:proofErr w:type="spellEnd"/>
      <w:proofErr w:type="gramEnd"/>
      <w:r w:rsidRPr="00130981">
        <w:rPr>
          <w:rFonts w:ascii="Courier New" w:eastAsia="Times New Roman" w:hAnsi="Courier New" w:cs="Courier New"/>
          <w:color w:val="000000"/>
          <w:sz w:val="20"/>
          <w:szCs w:val="20"/>
        </w:rPr>
        <w:t>-parser": {</w:t>
      </w:r>
    </w:p>
    <w:p w14:paraId="32AE6B6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lastRenderedPageBreak/>
        <w:t xml:space="preserve">      "version": "13.1.2",</w:t>
      </w:r>
    </w:p>
    <w:p w14:paraId="685B34D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"https://registry.npmjs.org/yargs-parser/-/yargs-parser-13.1.2.tgz",</w:t>
      </w:r>
    </w:p>
    <w:p w14:paraId="0E0727E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"sha512-3lbsNRf/j+A4QuSZfDRA7HRSfWrzO0YjqTJd5kjAq37Zep1CEgaYmrH9Q3GwPiB9cHyd1Y1UwggGhJGoxipbzg==",</w:t>
      </w:r>
    </w:p>
    <w:p w14:paraId="4393605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07E336F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"requires": {</w:t>
      </w:r>
    </w:p>
    <w:p w14:paraId="32C0109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camelcase</w:t>
      </w:r>
      <w:proofErr w:type="spellEnd"/>
      <w:r w:rsidRPr="00130981">
        <w:rPr>
          <w:rFonts w:ascii="Courier New" w:eastAsia="Times New Roman" w:hAnsi="Courier New" w:cs="Courier New"/>
          <w:color w:val="000000"/>
          <w:sz w:val="20"/>
          <w:szCs w:val="20"/>
        </w:rPr>
        <w:t>": "^5.0.0",</w:t>
      </w:r>
    </w:p>
    <w:p w14:paraId="0D489A6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decamelize</w:t>
      </w:r>
      <w:proofErr w:type="spellEnd"/>
      <w:r w:rsidRPr="00130981">
        <w:rPr>
          <w:rFonts w:ascii="Courier New" w:eastAsia="Times New Roman" w:hAnsi="Courier New" w:cs="Courier New"/>
          <w:color w:val="000000"/>
          <w:sz w:val="20"/>
          <w:szCs w:val="20"/>
        </w:rPr>
        <w:t>": "^1.2.0"</w:t>
      </w:r>
    </w:p>
    <w:p w14:paraId="3557B0A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002053E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"dependencies": {</w:t>
      </w:r>
    </w:p>
    <w:p w14:paraId="733F93F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camelcase</w:t>
      </w:r>
      <w:proofErr w:type="spellEnd"/>
      <w:r w:rsidRPr="00130981">
        <w:rPr>
          <w:rFonts w:ascii="Courier New" w:eastAsia="Times New Roman" w:hAnsi="Courier New" w:cs="Courier New"/>
          <w:color w:val="000000"/>
          <w:sz w:val="20"/>
          <w:szCs w:val="20"/>
        </w:rPr>
        <w:t>": {</w:t>
      </w:r>
    </w:p>
    <w:p w14:paraId="691C5CC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"5.3.1",</w:t>
      </w:r>
    </w:p>
    <w:p w14:paraId="001FEB5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t>
      </w:r>
      <w:proofErr w:type="spellStart"/>
      <w:r w:rsidRPr="00130981">
        <w:rPr>
          <w:rFonts w:ascii="Courier New" w:eastAsia="Times New Roman" w:hAnsi="Courier New" w:cs="Courier New"/>
          <w:color w:val="000000"/>
          <w:sz w:val="20"/>
          <w:szCs w:val="20"/>
        </w:rPr>
        <w:t>camelcase</w:t>
      </w:r>
      <w:proofErr w:type="spellEnd"/>
      <w:r w:rsidRPr="00130981">
        <w:rPr>
          <w:rFonts w:ascii="Courier New" w:eastAsia="Times New Roman" w:hAnsi="Courier New" w:cs="Courier New"/>
          <w:color w:val="000000"/>
          <w:sz w:val="20"/>
          <w:szCs w:val="20"/>
        </w:rPr>
        <w:t>/-/camelcase-5.3.1.tgz",</w:t>
      </w:r>
    </w:p>
    <w:p w14:paraId="6393AF5C"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"sha512-L28STB170nwWS63UjtlEOE3dldQApaJXZkOI1uMFfzf3rRuPegHaHesyee+YxQ+W6SvRDQV6UrdOdRiR153wJg==",</w:t>
      </w:r>
    </w:p>
    <w:p w14:paraId="33BB3EF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316AF96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FEE80F7"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2BD6657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5AFE4E2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"yeast": {</w:t>
      </w:r>
    </w:p>
    <w:p w14:paraId="69083D0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"0.1.2",</w:t>
      </w:r>
    </w:p>
    <w:p w14:paraId="7C1A04B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"https://registry.npmjs.org/yeast/-/yeast-0.1.2.tgz",</w:t>
      </w:r>
    </w:p>
    <w:p w14:paraId="0D34C6A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"sha512-8HFIh676uyGYP6wP13R/j6OJ/1HwJ46snpvzE7aHAN3Ryqh2yX6Xox2B4CUmTwwOIzlG3Bs7ocsP5dZH/R1Qbg==",</w:t>
      </w:r>
    </w:p>
    <w:p w14:paraId="3CB53E5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10259BBA"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0DD3D550"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spellStart"/>
      <w:r w:rsidRPr="00130981">
        <w:rPr>
          <w:rFonts w:ascii="Courier New" w:eastAsia="Times New Roman" w:hAnsi="Courier New" w:cs="Courier New"/>
          <w:color w:val="000000"/>
          <w:sz w:val="20"/>
          <w:szCs w:val="20"/>
        </w:rPr>
        <w:t>yn</w:t>
      </w:r>
      <w:proofErr w:type="spellEnd"/>
      <w:r w:rsidRPr="00130981">
        <w:rPr>
          <w:rFonts w:ascii="Courier New" w:eastAsia="Times New Roman" w:hAnsi="Courier New" w:cs="Courier New"/>
          <w:color w:val="000000"/>
          <w:sz w:val="20"/>
          <w:szCs w:val="20"/>
        </w:rPr>
        <w:t>": {</w:t>
      </w:r>
    </w:p>
    <w:p w14:paraId="12AB0E0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"3.1.1",</w:t>
      </w:r>
    </w:p>
    <w:p w14:paraId="474592E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w:t>
      </w:r>
      <w:proofErr w:type="spellStart"/>
      <w:r w:rsidRPr="00130981">
        <w:rPr>
          <w:rFonts w:ascii="Courier New" w:eastAsia="Times New Roman" w:hAnsi="Courier New" w:cs="Courier New"/>
          <w:color w:val="000000"/>
          <w:sz w:val="20"/>
          <w:szCs w:val="20"/>
        </w:rPr>
        <w:t>yn</w:t>
      </w:r>
      <w:proofErr w:type="spellEnd"/>
      <w:r w:rsidRPr="00130981">
        <w:rPr>
          <w:rFonts w:ascii="Courier New" w:eastAsia="Times New Roman" w:hAnsi="Courier New" w:cs="Courier New"/>
          <w:color w:val="000000"/>
          <w:sz w:val="20"/>
          <w:szCs w:val="20"/>
        </w:rPr>
        <w:t>/-/yn-3.1.1.tgz",</w:t>
      </w:r>
    </w:p>
    <w:p w14:paraId="5320C35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"sha512-Ux4ygGWsu2c7isFWe8Yu1YluJmqVhxqK2cLXNQA5AcC3QfbGNpM7fu0Y8b/z16pXLnFxZYvWhd3fhBY9DLmC6Q==",</w:t>
      </w:r>
    </w:p>
    <w:p w14:paraId="2AF3A9C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60C49C0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71A2412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roofErr w:type="gramStart"/>
      <w:r w:rsidRPr="00130981">
        <w:rPr>
          <w:rFonts w:ascii="Courier New" w:eastAsia="Times New Roman" w:hAnsi="Courier New" w:cs="Courier New"/>
          <w:color w:val="000000"/>
          <w:sz w:val="20"/>
          <w:szCs w:val="20"/>
        </w:rPr>
        <w:t>yocto</w:t>
      </w:r>
      <w:proofErr w:type="gramEnd"/>
      <w:r w:rsidRPr="00130981">
        <w:rPr>
          <w:rFonts w:ascii="Courier New" w:eastAsia="Times New Roman" w:hAnsi="Courier New" w:cs="Courier New"/>
          <w:color w:val="000000"/>
          <w:sz w:val="20"/>
          <w:szCs w:val="20"/>
        </w:rPr>
        <w:t>-queue": {</w:t>
      </w:r>
    </w:p>
    <w:p w14:paraId="78AA9776"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"0.1.0",</w:t>
      </w:r>
    </w:p>
    <w:p w14:paraId="4381747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"https://registry.npmjs.org/yocto-queue/-/yocto-queue-0.1.0.tgz",</w:t>
      </w:r>
    </w:p>
    <w:p w14:paraId="585ECB88"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"sha512-rVksvsnNCdJ/ohGc6xgPwyN8eheCxsiLM8mxuE/t/mOVqJewPuO1miLpTHQiRgTKCLexL4MeAFVagts7HmNZ2Q==",</w:t>
      </w:r>
    </w:p>
    <w:p w14:paraId="47B2FE5E"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"dev": true</w:t>
      </w:r>
    </w:p>
    <w:p w14:paraId="38D52D7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53D4B53"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"zone.js": {</w:t>
      </w:r>
    </w:p>
    <w:p w14:paraId="7B7F91FB"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"version": "0.10.3",</w:t>
      </w:r>
    </w:p>
    <w:p w14:paraId="68103A6D"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"resolved": "https://registry.npmjs.org/zone.js/-/zone.js-0.10.3.tgz",</w:t>
      </w:r>
    </w:p>
    <w:p w14:paraId="519E4555"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"integrity": "sha512-LXVLVEq0NNOqK/fLJo3d0kfzd4sxwn2/h67/02pjCjfKDxgx1i9QqpvtHD8CrBnSSwMw5+dy11O7FRX5mkO7Cg=="</w:t>
      </w:r>
    </w:p>
    <w:p w14:paraId="3FD6B0A2"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2A432021"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 xml:space="preserve">  }</w:t>
      </w:r>
    </w:p>
    <w:p w14:paraId="6C344D54" w14:textId="77777777" w:rsidR="00130981" w:rsidRPr="00130981" w:rsidRDefault="00130981" w:rsidP="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981">
        <w:rPr>
          <w:rFonts w:ascii="Courier New" w:eastAsia="Times New Roman" w:hAnsi="Courier New" w:cs="Courier New"/>
          <w:color w:val="000000"/>
          <w:sz w:val="20"/>
          <w:szCs w:val="20"/>
        </w:rPr>
        <w:t>}</w:t>
      </w:r>
    </w:p>
    <w:p w14:paraId="668E0DBF" w14:textId="77777777" w:rsidR="00BD3D4A" w:rsidRDefault="00BD3D4A" w:rsidP="00941888">
      <w:pPr>
        <w:pStyle w:val="Normal-Italic"/>
        <w:rPr>
          <w:b/>
          <w:bCs/>
          <w:i w:val="0"/>
          <w:iCs/>
        </w:rPr>
      </w:pPr>
    </w:p>
    <w:p w14:paraId="7BDA4BEA" w14:textId="77777777" w:rsidR="006C6942" w:rsidRDefault="006C6942" w:rsidP="006C6942">
      <w:pPr>
        <w:pStyle w:val="Header"/>
      </w:pPr>
    </w:p>
    <w:p w14:paraId="03CD13AB" w14:textId="11F7BF18" w:rsidR="00387E78" w:rsidRPr="00941888" w:rsidRDefault="00387E78" w:rsidP="00941888">
      <w:pPr>
        <w:pStyle w:val="Normal-SpaceAbove"/>
      </w:pPr>
    </w:p>
    <w:p w14:paraId="5D3DE5E7" w14:textId="00A3F56A" w:rsidR="00941888" w:rsidRPr="00941888" w:rsidRDefault="00941888" w:rsidP="00941888">
      <w:pPr>
        <w:pStyle w:val="NoSpacing"/>
      </w:pPr>
    </w:p>
    <w:sectPr w:rsidR="00941888" w:rsidRPr="00941888" w:rsidSect="00941888">
      <w:pgSz w:w="12240" w:h="15840"/>
      <w:pgMar w:top="1620" w:right="1440" w:bottom="630" w:left="1440" w:header="72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8EED60" w14:textId="77777777" w:rsidR="00ED28A2" w:rsidRDefault="00ED28A2" w:rsidP="00387E78">
      <w:pPr>
        <w:spacing w:after="0" w:line="240" w:lineRule="auto"/>
      </w:pPr>
      <w:r>
        <w:separator/>
      </w:r>
    </w:p>
  </w:endnote>
  <w:endnote w:type="continuationSeparator" w:id="0">
    <w:p w14:paraId="19F6466A" w14:textId="77777777" w:rsidR="00ED28A2" w:rsidRDefault="00ED28A2" w:rsidP="00387E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altName w:val="Arial"/>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anklin Gothic Book">
    <w:altName w:val="Calibri"/>
    <w:panose1 w:val="020B05030201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90CC23" w14:textId="77777777" w:rsidR="00ED28A2" w:rsidRDefault="00ED28A2" w:rsidP="00387E78">
      <w:pPr>
        <w:spacing w:after="0" w:line="240" w:lineRule="auto"/>
      </w:pPr>
      <w:r>
        <w:separator/>
      </w:r>
    </w:p>
  </w:footnote>
  <w:footnote w:type="continuationSeparator" w:id="0">
    <w:p w14:paraId="1F0EC99B" w14:textId="77777777" w:rsidR="00ED28A2" w:rsidRDefault="00ED28A2" w:rsidP="00387E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DE5A72"/>
    <w:multiLevelType w:val="hybridMultilevel"/>
    <w:tmpl w:val="A136078E"/>
    <w:lvl w:ilvl="0" w:tplc="40090013">
      <w:start w:val="1"/>
      <w:numFmt w:val="upperRoman"/>
      <w:lvlText w:val="%1."/>
      <w:lvlJc w:val="right"/>
      <w:pPr>
        <w:ind w:left="720" w:hanging="360"/>
      </w:pPr>
    </w:lvl>
    <w:lvl w:ilvl="1" w:tplc="4009000F">
      <w:start w:val="1"/>
      <w:numFmt w:val="decimal"/>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159367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39C"/>
    <w:rsid w:val="0001385F"/>
    <w:rsid w:val="000B522B"/>
    <w:rsid w:val="00130981"/>
    <w:rsid w:val="00256B7E"/>
    <w:rsid w:val="0026702D"/>
    <w:rsid w:val="00387E78"/>
    <w:rsid w:val="004570D7"/>
    <w:rsid w:val="004A0D72"/>
    <w:rsid w:val="004D5D58"/>
    <w:rsid w:val="004D7445"/>
    <w:rsid w:val="005D47DD"/>
    <w:rsid w:val="006C6942"/>
    <w:rsid w:val="006C748E"/>
    <w:rsid w:val="007B73E7"/>
    <w:rsid w:val="008568DE"/>
    <w:rsid w:val="00933B64"/>
    <w:rsid w:val="00941888"/>
    <w:rsid w:val="00A835B2"/>
    <w:rsid w:val="00AA1B9C"/>
    <w:rsid w:val="00AD3960"/>
    <w:rsid w:val="00B72D61"/>
    <w:rsid w:val="00BD3D4A"/>
    <w:rsid w:val="00C32FD4"/>
    <w:rsid w:val="00D2327D"/>
    <w:rsid w:val="00D6182C"/>
    <w:rsid w:val="00DE5CB1"/>
    <w:rsid w:val="00E600D0"/>
    <w:rsid w:val="00E8239C"/>
    <w:rsid w:val="00ED28A2"/>
    <w:rsid w:val="00F87D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5FAEDB"/>
  <w15:chartTrackingRefBased/>
  <w15:docId w15:val="{4D56E91A-FBB2-4377-9F00-AE6224141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98"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uiPriority="3"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1888"/>
  </w:style>
  <w:style w:type="paragraph" w:styleId="Heading1">
    <w:name w:val="heading 1"/>
    <w:basedOn w:val="Normal"/>
    <w:link w:val="Heading1Char"/>
    <w:uiPriority w:val="9"/>
    <w:qFormat/>
    <w:rsid w:val="00941888"/>
    <w:pPr>
      <w:spacing w:after="0"/>
      <w:contextualSpacing/>
      <w:outlineLvl w:val="0"/>
    </w:pPr>
    <w:rPr>
      <w:rFonts w:eastAsiaTheme="majorEastAsia" w:cstheme="majorBidi"/>
      <w:b/>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1888"/>
    <w:pPr>
      <w:tabs>
        <w:tab w:val="center" w:pos="4680"/>
        <w:tab w:val="right" w:pos="9360"/>
      </w:tabs>
      <w:spacing w:after="0" w:line="240" w:lineRule="auto"/>
    </w:pPr>
    <w:rPr>
      <w:sz w:val="22"/>
    </w:rPr>
  </w:style>
  <w:style w:type="character" w:customStyle="1" w:styleId="HeaderChar">
    <w:name w:val="Header Char"/>
    <w:basedOn w:val="DefaultParagraphFont"/>
    <w:link w:val="Header"/>
    <w:uiPriority w:val="99"/>
    <w:rsid w:val="00941888"/>
    <w:rPr>
      <w:sz w:val="22"/>
    </w:rPr>
  </w:style>
  <w:style w:type="paragraph" w:styleId="Footer">
    <w:name w:val="footer"/>
    <w:basedOn w:val="Normal"/>
    <w:link w:val="FooterChar"/>
    <w:uiPriority w:val="99"/>
    <w:unhideWhenUsed/>
    <w:rsid w:val="00941888"/>
    <w:pPr>
      <w:tabs>
        <w:tab w:val="center" w:pos="4680"/>
        <w:tab w:val="right" w:pos="9360"/>
      </w:tabs>
      <w:spacing w:after="0" w:line="240" w:lineRule="auto"/>
    </w:pPr>
    <w:rPr>
      <w:sz w:val="22"/>
    </w:rPr>
  </w:style>
  <w:style w:type="character" w:customStyle="1" w:styleId="FooterChar">
    <w:name w:val="Footer Char"/>
    <w:basedOn w:val="DefaultParagraphFont"/>
    <w:link w:val="Footer"/>
    <w:uiPriority w:val="99"/>
    <w:rsid w:val="00941888"/>
    <w:rPr>
      <w:sz w:val="22"/>
    </w:rPr>
  </w:style>
  <w:style w:type="table" w:styleId="TableGrid">
    <w:name w:val="Table Grid"/>
    <w:basedOn w:val="TableNormal"/>
    <w:uiPriority w:val="39"/>
    <w:rsid w:val="009418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98"/>
    <w:qFormat/>
    <w:rsid w:val="00941888"/>
    <w:pPr>
      <w:spacing w:after="0" w:line="240" w:lineRule="auto"/>
    </w:pPr>
  </w:style>
  <w:style w:type="character" w:customStyle="1" w:styleId="Heading1Char">
    <w:name w:val="Heading 1 Char"/>
    <w:basedOn w:val="DefaultParagraphFont"/>
    <w:link w:val="Heading1"/>
    <w:uiPriority w:val="9"/>
    <w:rsid w:val="00941888"/>
    <w:rPr>
      <w:rFonts w:eastAsiaTheme="majorEastAsia" w:cstheme="majorBidi"/>
      <w:b/>
      <w:sz w:val="24"/>
      <w:szCs w:val="32"/>
    </w:rPr>
  </w:style>
  <w:style w:type="paragraph" w:styleId="Title">
    <w:name w:val="Title"/>
    <w:basedOn w:val="Normal"/>
    <w:link w:val="TitleChar"/>
    <w:uiPriority w:val="1"/>
    <w:qFormat/>
    <w:rsid w:val="00941888"/>
    <w:pPr>
      <w:contextualSpacing/>
      <w:jc w:val="center"/>
    </w:pPr>
    <w:rPr>
      <w:rFonts w:asciiTheme="majorHAnsi" w:eastAsiaTheme="majorEastAsia" w:hAnsiTheme="majorHAnsi" w:cstheme="majorBidi"/>
      <w:kern w:val="28"/>
      <w:sz w:val="48"/>
      <w:szCs w:val="56"/>
    </w:rPr>
  </w:style>
  <w:style w:type="character" w:customStyle="1" w:styleId="TitleChar">
    <w:name w:val="Title Char"/>
    <w:basedOn w:val="DefaultParagraphFont"/>
    <w:link w:val="Title"/>
    <w:uiPriority w:val="1"/>
    <w:rsid w:val="00941888"/>
    <w:rPr>
      <w:rFonts w:asciiTheme="majorHAnsi" w:eastAsiaTheme="majorEastAsia" w:hAnsiTheme="majorHAnsi" w:cstheme="majorBidi"/>
      <w:kern w:val="28"/>
      <w:sz w:val="48"/>
      <w:szCs w:val="56"/>
    </w:rPr>
  </w:style>
  <w:style w:type="character" w:styleId="Strong">
    <w:name w:val="Strong"/>
    <w:basedOn w:val="DefaultParagraphFont"/>
    <w:uiPriority w:val="2"/>
    <w:qFormat/>
    <w:rsid w:val="00941888"/>
    <w:rPr>
      <w:b/>
      <w:bCs/>
    </w:rPr>
  </w:style>
  <w:style w:type="paragraph" w:customStyle="1" w:styleId="Normal-Italic">
    <w:name w:val="Normal - Italic"/>
    <w:basedOn w:val="Normal"/>
    <w:uiPriority w:val="4"/>
    <w:qFormat/>
    <w:rsid w:val="00941888"/>
    <w:pPr>
      <w:spacing w:after="1560"/>
      <w:contextualSpacing/>
    </w:pPr>
    <w:rPr>
      <w:i/>
    </w:rPr>
  </w:style>
  <w:style w:type="character" w:styleId="IntenseEmphasis">
    <w:name w:val="Intense Emphasis"/>
    <w:basedOn w:val="DefaultParagraphFont"/>
    <w:uiPriority w:val="3"/>
    <w:qFormat/>
    <w:rsid w:val="00941888"/>
    <w:rPr>
      <w:b/>
      <w:iCs/>
      <w:color w:val="auto"/>
      <w:sz w:val="28"/>
    </w:rPr>
  </w:style>
  <w:style w:type="character" w:styleId="PlaceholderText">
    <w:name w:val="Placeholder Text"/>
    <w:basedOn w:val="DefaultParagraphFont"/>
    <w:uiPriority w:val="99"/>
    <w:semiHidden/>
    <w:rsid w:val="00256B7E"/>
    <w:rPr>
      <w:color w:val="808080"/>
    </w:rPr>
  </w:style>
  <w:style w:type="paragraph" w:customStyle="1" w:styleId="Normal-SpaceAbove">
    <w:name w:val="Normal - Space Above"/>
    <w:basedOn w:val="Normal"/>
    <w:uiPriority w:val="5"/>
    <w:qFormat/>
    <w:rsid w:val="00941888"/>
    <w:pPr>
      <w:spacing w:before="360"/>
    </w:pPr>
  </w:style>
  <w:style w:type="paragraph" w:styleId="Subtitle">
    <w:name w:val="Subtitle"/>
    <w:basedOn w:val="Normal"/>
    <w:next w:val="Normal"/>
    <w:link w:val="SubtitleChar"/>
    <w:uiPriority w:val="11"/>
    <w:semiHidden/>
    <w:unhideWhenUsed/>
    <w:qFormat/>
    <w:rsid w:val="00941888"/>
    <w:pPr>
      <w:numPr>
        <w:ilvl w:val="1"/>
      </w:numPr>
      <w:spacing w:after="160"/>
    </w:pPr>
    <w:rPr>
      <w:rFonts w:eastAsiaTheme="minorEastAsia"/>
      <w:color w:val="5A5A5A" w:themeColor="text1" w:themeTint="A5"/>
      <w:sz w:val="22"/>
      <w:szCs w:val="22"/>
    </w:rPr>
  </w:style>
  <w:style w:type="character" w:customStyle="1" w:styleId="SubtitleChar">
    <w:name w:val="Subtitle Char"/>
    <w:basedOn w:val="DefaultParagraphFont"/>
    <w:link w:val="Subtitle"/>
    <w:uiPriority w:val="11"/>
    <w:semiHidden/>
    <w:rsid w:val="00941888"/>
    <w:rPr>
      <w:rFonts w:eastAsiaTheme="minorEastAsia"/>
      <w:color w:val="5A5A5A" w:themeColor="text1" w:themeTint="A5"/>
      <w:sz w:val="22"/>
      <w:szCs w:val="22"/>
    </w:rPr>
  </w:style>
  <w:style w:type="character" w:styleId="Hyperlink">
    <w:name w:val="Hyperlink"/>
    <w:basedOn w:val="DefaultParagraphFont"/>
    <w:uiPriority w:val="99"/>
    <w:unhideWhenUsed/>
    <w:rsid w:val="000B522B"/>
    <w:rPr>
      <w:color w:val="0563C1" w:themeColor="hyperlink"/>
      <w:u w:val="single"/>
    </w:rPr>
  </w:style>
  <w:style w:type="character" w:styleId="UnresolvedMention">
    <w:name w:val="Unresolved Mention"/>
    <w:basedOn w:val="DefaultParagraphFont"/>
    <w:uiPriority w:val="99"/>
    <w:semiHidden/>
    <w:unhideWhenUsed/>
    <w:rsid w:val="000B522B"/>
    <w:rPr>
      <w:color w:val="605E5C"/>
      <w:shd w:val="clear" w:color="auto" w:fill="E1DFDD"/>
    </w:rPr>
  </w:style>
  <w:style w:type="paragraph" w:styleId="ListParagraph">
    <w:name w:val="List Paragraph"/>
    <w:basedOn w:val="Normal"/>
    <w:uiPriority w:val="34"/>
    <w:qFormat/>
    <w:rsid w:val="00BD3D4A"/>
    <w:pPr>
      <w:spacing w:after="160"/>
      <w:ind w:left="720"/>
      <w:contextualSpacing/>
    </w:pPr>
    <w:rPr>
      <w:kern w:val="2"/>
      <w:sz w:val="22"/>
      <w:szCs w:val="22"/>
      <w:lang w:val="en-IN"/>
      <w14:ligatures w14:val="standardContextual"/>
    </w:rPr>
  </w:style>
  <w:style w:type="paragraph" w:customStyle="1" w:styleId="msonormal0">
    <w:name w:val="msonormal"/>
    <w:basedOn w:val="Normal"/>
    <w:rsid w:val="00130981"/>
    <w:pPr>
      <w:spacing w:before="100" w:beforeAutospacing="1" w:after="100" w:afterAutospacing="1" w:line="240" w:lineRule="auto"/>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13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3098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0746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kris\AppData\Roaming\Microsoft\Templates\Problem%20of%20the%20wee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2">
      <a:majorFont>
        <a:latin typeface="Franklin Gothic Book"/>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10" ma:contentTypeDescription="Create a new document." ma:contentTypeScope="" ma:versionID="e3b47856d4cf355c0dacb39e1084d14f">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845a615265fdb1f7b12cc65ac20ecbd"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7" nillable="true" ma:displayName="MediaServiceAuto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AEF5650-58C8-42B7-A400-B55AC193EB83}">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C93CF1F3-6895-4113-9405-2F3A876A32CD}">
  <ds:schemaRefs>
    <ds:schemaRef ds:uri="http://schemas.openxmlformats.org/officeDocument/2006/bibliography"/>
  </ds:schemaRefs>
</ds:datastoreItem>
</file>

<file path=customXml/itemProps3.xml><?xml version="1.0" encoding="utf-8"?>
<ds:datastoreItem xmlns:ds="http://schemas.openxmlformats.org/officeDocument/2006/customXml" ds:itemID="{9A445B3B-A78D-46B3-B3CB-D4D4F88AE2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E13A9F2-E247-40CC-BCCC-BD4A9F61DA8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Problem of the week.dotx</Template>
  <TotalTime>2</TotalTime>
  <Pages>317</Pages>
  <Words>86487</Words>
  <Characters>492976</Characters>
  <Application>Microsoft Office Word</Application>
  <DocSecurity>0</DocSecurity>
  <Lines>4108</Lines>
  <Paragraphs>1156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krishna</dc:creator>
  <cp:keywords/>
  <dc:description/>
  <cp:lastModifiedBy>PRASHANT GIRAM [PUNE-QA]</cp:lastModifiedBy>
  <cp:revision>2</cp:revision>
  <cp:lastPrinted>2022-06-28T20:13:00Z</cp:lastPrinted>
  <dcterms:created xsi:type="dcterms:W3CDTF">2023-11-22T20:29:00Z</dcterms:created>
  <dcterms:modified xsi:type="dcterms:W3CDTF">2023-11-22T20:29:00Z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ies>
</file>